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107193236"/>
        <w:docPartObj>
          <w:docPartGallery w:val="Cover Pages"/>
          <w:docPartUnique/>
        </w:docPartObj>
      </w:sdtPr>
      <w:sdtEndPr>
        <w:rPr>
          <w:sz w:val="28"/>
        </w:rPr>
      </w:sdtEndPr>
      <w:sdtContent>
        <w:p w:rsidR="00137178" w:rsidRPr="0097666B" w:rsidRDefault="00137178" w:rsidP="008506E0">
          <w:pPr>
            <w:pStyle w:val="1A-frontpageName-Nimi"/>
          </w:pPr>
          <w:r w:rsidRPr="0097666B">
            <w:rPr>
              <w:noProof/>
              <w:lang w:eastAsia="fi-FI" w:bidi="ar-SA"/>
            </w:rPr>
            <w:drawing>
              <wp:anchor distT="0" distB="0" distL="114300" distR="114300" simplePos="0" relativeHeight="251659264" behindDoc="1" locked="1" layoutInCell="1" allowOverlap="1" wp14:anchorId="5E24D621" wp14:editId="0090AAEA">
                <wp:simplePos x="0" y="0"/>
                <wp:positionH relativeFrom="column">
                  <wp:posOffset>-1096010</wp:posOffset>
                </wp:positionH>
                <wp:positionV relativeFrom="page">
                  <wp:posOffset>-2540</wp:posOffset>
                </wp:positionV>
                <wp:extent cx="7566660" cy="3970655"/>
                <wp:effectExtent l="0" t="0" r="0" b="0"/>
                <wp:wrapTight wrapText="bothSides">
                  <wp:wrapPolygon edited="0">
                    <wp:start x="0" y="0"/>
                    <wp:lineTo x="0" y="21451"/>
                    <wp:lineTo x="21535" y="21451"/>
                    <wp:lineTo x="21535" y="0"/>
                    <wp:lineTo x="0" y="0"/>
                  </wp:wrapPolygon>
                </wp:wrapTight>
                <wp:docPr id="4" name="Vaasan yliopisto - University of Vaasa" descr="Vaasan yliopisto. The University of Vaasa." title="Vaasan yliopisto. The University of Va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du-logo-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660" cy="3970655"/>
                        </a:xfrm>
                        <a:prstGeom prst="rect">
                          <a:avLst/>
                        </a:prstGeom>
                      </pic:spPr>
                    </pic:pic>
                  </a:graphicData>
                </a:graphic>
                <wp14:sizeRelH relativeFrom="page">
                  <wp14:pctWidth>0</wp14:pctWidth>
                </wp14:sizeRelH>
                <wp14:sizeRelV relativeFrom="page">
                  <wp14:pctHeight>0</wp14:pctHeight>
                </wp14:sizeRelV>
              </wp:anchor>
            </w:drawing>
          </w:r>
          <w:sdt>
            <w:sdtPr>
              <w:alias w:val="Author"/>
              <w:tag w:val=""/>
              <w:id w:val="-611431296"/>
              <w:placeholder>
                <w:docPart w:val="F2CAD27A84C548758A6DE2348EDFDA15"/>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sdt>
          <w:sdtPr>
            <w:rPr>
              <w:b/>
              <w:bCs/>
              <w:sz w:val="40"/>
              <w:szCs w:val="40"/>
            </w:rPr>
            <w:alias w:val="Title"/>
            <w:tag w:val=""/>
            <w:id w:val="-868990918"/>
            <w:placeholder>
              <w:docPart w:val="7F4CB1DF2EE644B2A0EC9799B8813312"/>
            </w:placeholder>
            <w:dataBinding w:prefixMappings="xmlns:ns0='http://purl.org/dc/elements/1.1/' xmlns:ns1='http://schemas.openxmlformats.org/package/2006/metadata/core-properties' " w:xpath="/ns1:coreProperties[1]/ns0:title[1]" w:storeItemID="{6C3C8BC8-F283-45AE-878A-BAB7291924A1}"/>
            <w:text/>
          </w:sdtPr>
          <w:sdtEndPr/>
          <w:sdtContent>
            <w:p w:rsidR="00137178" w:rsidRPr="0097666B" w:rsidRDefault="005E70D5" w:rsidP="008506E0">
              <w:pPr>
                <w:suppressAutoHyphens/>
                <w:spacing w:line="240" w:lineRule="auto"/>
                <w:jc w:val="center"/>
                <w:rPr>
                  <w:b/>
                  <w:bCs/>
                  <w:sz w:val="40"/>
                  <w:szCs w:val="40"/>
                </w:rPr>
              </w:pPr>
              <w:r>
                <w:rPr>
                  <w:b/>
                  <w:bCs/>
                  <w:sz w:val="40"/>
                  <w:szCs w:val="40"/>
                </w:rPr>
                <w:t>Spektrikamera</w:t>
              </w:r>
              <w:r w:rsidR="00D17CF5">
                <w:rPr>
                  <w:b/>
                  <w:bCs/>
                  <w:sz w:val="40"/>
                  <w:szCs w:val="40"/>
                </w:rPr>
                <w:t xml:space="preserve"> ja FPGA kehityskitit</w:t>
              </w:r>
            </w:p>
          </w:sdtContent>
        </w:sdt>
        <w:sdt>
          <w:sdtPr>
            <w:alias w:val="Subject"/>
            <w:tag w:val=""/>
            <w:id w:val="-800382013"/>
            <w:placeholder>
              <w:docPart w:val="25B64F5FBCA942FD844BC93542547FA1"/>
            </w:placeholder>
            <w:dataBinding w:prefixMappings="xmlns:ns0='http://purl.org/dc/elements/1.1/' xmlns:ns1='http://schemas.openxmlformats.org/package/2006/metadata/core-properties' " w:xpath="/ns1:coreProperties[1]/ns0:subject[1]" w:storeItemID="{6C3C8BC8-F283-45AE-878A-BAB7291924A1}"/>
            <w:text/>
          </w:sdtPr>
          <w:sdtEndPr/>
          <w:sdtContent>
            <w:p w:rsidR="00137178" w:rsidRPr="0097666B" w:rsidRDefault="00D17CF5" w:rsidP="008506E0">
              <w:pPr>
                <w:pStyle w:val="3A-frontpagesubtitle-Alaotsikko"/>
                <w:suppressAutoHyphens/>
              </w:pPr>
              <w:r>
                <w:t>Linux-ajurit ja kuvankäsittely</w:t>
              </w:r>
            </w:p>
          </w:sdtContent>
        </w:sdt>
        <w:p w:rsidR="00137178" w:rsidRPr="0097666B" w:rsidRDefault="00137178" w:rsidP="008506E0">
          <w:pPr>
            <w:pStyle w:val="3A-frontpagesubtitle-Alaotsikko"/>
          </w:pPr>
        </w:p>
        <w:p w:rsidR="00137178" w:rsidRPr="0097666B" w:rsidRDefault="00137178" w:rsidP="008506E0">
          <w:pPr>
            <w:pStyle w:val="3A-frontpagesubtitle-Alaotsikko"/>
          </w:pPr>
        </w:p>
        <w:p w:rsidR="00137178" w:rsidRPr="0097666B" w:rsidRDefault="00137178" w:rsidP="008506E0">
          <w:pPr>
            <w:pStyle w:val="3A-frontpagesubtitle-Alaotsikko"/>
          </w:pPr>
        </w:p>
        <w:p w:rsidR="00FE38EA" w:rsidRPr="0097666B" w:rsidRDefault="00FE38EA" w:rsidP="00FE38EA">
          <w:pPr>
            <w:pStyle w:val="3A-frontpagesubtitle-Alaotsikko"/>
          </w:pPr>
          <w:r w:rsidRPr="0097666B">
            <w:rPr>
              <w:noProof/>
              <w:lang w:eastAsia="fi-FI" w:bidi="ar-SA"/>
            </w:rPr>
            <mc:AlternateContent>
              <mc:Choice Requires="wps">
                <w:drawing>
                  <wp:anchor distT="45720" distB="45720" distL="114300" distR="114300" simplePos="0" relativeHeight="251663360" behindDoc="0" locked="0" layoutInCell="1" allowOverlap="0">
                    <wp:simplePos x="0" y="0"/>
                    <wp:positionH relativeFrom="column">
                      <wp:align>right</wp:align>
                    </wp:positionH>
                    <wp:positionV relativeFrom="page">
                      <wp:posOffset>7744460</wp:posOffset>
                    </wp:positionV>
                    <wp:extent cx="2360930" cy="1404620"/>
                    <wp:effectExtent l="0" t="0" r="0" b="82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812BB" w:rsidRDefault="00E1360B"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0812BB" w:rsidRPr="00F931C0">
                                      <w:rPr>
                                        <w:kern w:val="0"/>
                                      </w:rPr>
                                      <w:t>Tekniikan ja innovaatiojohtamisen yksikkö</w:t>
                                    </w:r>
                                  </w:sdtContent>
                                </w:sdt>
                              </w:p>
                              <w:p w:rsidR="000812BB" w:rsidRDefault="000812BB" w:rsidP="00FE38EA">
                                <w:pPr>
                                  <w:spacing w:line="240" w:lineRule="auto"/>
                                  <w:jc w:val="right"/>
                                </w:pPr>
                                <w:r>
                                  <w:t>Kandidaatin tutkielma</w:t>
                                </w:r>
                              </w:p>
                              <w:p w:rsidR="000812BB" w:rsidRPr="00FE38EA" w:rsidRDefault="000812BB" w:rsidP="00FE38EA">
                                <w:pPr>
                                  <w:spacing w:line="240" w:lineRule="auto"/>
                                  <w:jc w:val="right"/>
                                  <w:rPr>
                                    <w:lang w:val="en-US"/>
                                  </w:rPr>
                                </w:pPr>
                                <w:r>
                                  <w:t>Tietotekniikka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609.8pt;width:185.9pt;height:110.6pt;z-index:251663360;visibility:visible;mso-wrap-style:square;mso-width-percent:400;mso-height-percent:200;mso-wrap-distance-left:9pt;mso-wrap-distance-top:3.6pt;mso-wrap-distance-right:9pt;mso-wrap-distance-bottom:3.6pt;mso-position-horizontal:right;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V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" o:allowoverlap="f" stroked="f">
                    <v:textbox style="mso-fit-shape-to-text:t">
                      <w:txbxContent>
                        <w:p w:rsidR="000812BB" w:rsidRDefault="00E1360B" w:rsidP="00FE38EA">
                          <w:pPr>
                            <w:spacing w:line="240" w:lineRule="auto"/>
                            <w:jc w:val="right"/>
                          </w:pPr>
                          <w:sdt>
                            <w:sdtPr>
                              <w:rPr>
                                <w:kern w:val="0"/>
                              </w:rPr>
                              <w:alias w:val="Category"/>
                              <w:tag w:val=""/>
                              <w:id w:val="174385549"/>
                              <w:placeholder>
                                <w:docPart w:val="45DCB09E918341D79B9F2D1A90F75740"/>
                              </w:placeholder>
                              <w:dataBinding w:prefixMappings="xmlns:ns0='http://purl.org/dc/elements/1.1/' xmlns:ns1='http://schemas.openxmlformats.org/package/2006/metadata/core-properties' " w:xpath="/ns1:coreProperties[1]/ns1:category[1]" w:storeItemID="{6C3C8BC8-F283-45AE-878A-BAB7291924A1}"/>
                              <w:text/>
                            </w:sdtPr>
                            <w:sdtEndPr/>
                            <w:sdtContent>
                              <w:r w:rsidR="000812BB" w:rsidRPr="00F931C0">
                                <w:rPr>
                                  <w:kern w:val="0"/>
                                </w:rPr>
                                <w:t>Tekniikan ja innovaatiojohtamisen yksikkö</w:t>
                              </w:r>
                            </w:sdtContent>
                          </w:sdt>
                        </w:p>
                        <w:p w:rsidR="000812BB" w:rsidRDefault="000812BB" w:rsidP="00FE38EA">
                          <w:pPr>
                            <w:spacing w:line="240" w:lineRule="auto"/>
                            <w:jc w:val="right"/>
                          </w:pPr>
                          <w:r>
                            <w:t>Kandidaatin tutkielma</w:t>
                          </w:r>
                        </w:p>
                        <w:p w:rsidR="000812BB" w:rsidRPr="00FE38EA" w:rsidRDefault="000812BB" w:rsidP="00FE38EA">
                          <w:pPr>
                            <w:spacing w:line="240" w:lineRule="auto"/>
                            <w:jc w:val="right"/>
                            <w:rPr>
                              <w:lang w:val="en-US"/>
                            </w:rPr>
                          </w:pPr>
                          <w:r>
                            <w:t>Tietotekniikka</w:t>
                          </w:r>
                        </w:p>
                      </w:txbxContent>
                    </v:textbox>
                    <w10:wrap type="square" anchory="page"/>
                  </v:shape>
                </w:pict>
              </mc:Fallback>
            </mc:AlternateContent>
          </w:r>
          <w:r w:rsidRPr="0097666B">
            <w:rPr>
              <w:noProof/>
              <w:lang w:eastAsia="fi-FI" w:bidi="ar-SA"/>
            </w:rPr>
            <mc:AlternateContent>
              <mc:Choice Requires="wps">
                <w:drawing>
                  <wp:anchor distT="45720" distB="45720" distL="114300" distR="114300" simplePos="0" relativeHeight="251661312" behindDoc="0" locked="0" layoutInCell="1" allowOverlap="1">
                    <wp:simplePos x="0" y="0"/>
                    <wp:positionH relativeFrom="column">
                      <wp:posOffset>1615440</wp:posOffset>
                    </wp:positionH>
                    <wp:positionV relativeFrom="margin">
                      <wp:posOffset>7987030</wp:posOffset>
                    </wp:positionV>
                    <wp:extent cx="2360930" cy="5314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1495"/>
                            </a:xfrm>
                            <a:prstGeom prst="rect">
                              <a:avLst/>
                            </a:prstGeom>
                            <a:solidFill>
                              <a:srgbClr val="FFFFFF"/>
                            </a:solidFill>
                            <a:ln w="9525">
                              <a:noFill/>
                              <a:miter lim="800000"/>
                              <a:headEnd/>
                              <a:tailEnd/>
                            </a:ln>
                          </wps:spPr>
                          <wps:txbx>
                            <w:txbxContent>
                              <w:p w:rsidR="000812BB" w:rsidRPr="00FE38EA" w:rsidRDefault="000812BB" w:rsidP="00FE38EA">
                                <w:pPr>
                                  <w:jc w:val="center"/>
                                  <w:rPr>
                                    <w:lang w:val="en-US"/>
                                  </w:rPr>
                                </w:pPr>
                                <w:r>
                                  <w:t>Vaasa 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127.2pt;margin-top:628.9pt;width:185.9pt;height:41.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F+JAIAACQ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" stroked="f">
                    <v:textbox>
                      <w:txbxContent>
                        <w:p w:rsidR="000812BB" w:rsidRPr="00FE38EA" w:rsidRDefault="000812BB" w:rsidP="00FE38EA">
                          <w:pPr>
                            <w:jc w:val="center"/>
                            <w:rPr>
                              <w:lang w:val="en-US"/>
                            </w:rPr>
                          </w:pPr>
                          <w:r>
                            <w:t>Vaasa 2022</w:t>
                          </w:r>
                        </w:p>
                      </w:txbxContent>
                    </v:textbox>
                    <w10:wrap type="square" anchory="margin"/>
                  </v:shape>
                </w:pict>
              </mc:Fallback>
            </mc:AlternateContent>
          </w:r>
        </w:p>
        <w:p w:rsidR="00FE38EA" w:rsidRPr="0097666B" w:rsidRDefault="00FE38EA" w:rsidP="00FE38EA">
          <w:pPr>
            <w:pStyle w:val="3A-frontpagesubtitle-Alaotsikko"/>
          </w:pPr>
        </w:p>
        <w:p w:rsidR="00FE38EA" w:rsidRPr="0097666B" w:rsidRDefault="00FE38EA" w:rsidP="00FE38EA">
          <w:pPr>
            <w:pStyle w:val="3A-frontpagesubtitle-Alaotsikko"/>
          </w:pPr>
        </w:p>
        <w:p w:rsidR="00FE38EA" w:rsidRPr="0097666B" w:rsidRDefault="00FE38EA" w:rsidP="00FE38EA">
          <w:pPr>
            <w:pStyle w:val="3A-frontpagesubtitle-Alaotsikko"/>
          </w:pPr>
        </w:p>
        <w:p w:rsidR="00137178" w:rsidRPr="0097666B" w:rsidRDefault="00137178" w:rsidP="00FE38EA">
          <w:pPr>
            <w:pStyle w:val="3A-frontpagesubtitle-Alaotsikko"/>
          </w:pPr>
          <w:r w:rsidRPr="0097666B">
            <w:br w:type="page"/>
          </w:r>
        </w:p>
      </w:sdtContent>
    </w:sdt>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1417"/>
        <w:gridCol w:w="3391"/>
      </w:tblGrid>
      <w:tr w:rsidR="00137178" w:rsidRPr="0097666B" w:rsidTr="00E162ED">
        <w:trPr>
          <w:trHeight w:val="561"/>
        </w:trPr>
        <w:tc>
          <w:tcPr>
            <w:tcW w:w="8494" w:type="dxa"/>
            <w:gridSpan w:val="4"/>
          </w:tcPr>
          <w:p w:rsidR="00137178" w:rsidRPr="0097666B" w:rsidRDefault="00137178" w:rsidP="00137178">
            <w:pPr>
              <w:pStyle w:val="abstract"/>
              <w:rPr>
                <w:b/>
              </w:rPr>
            </w:pPr>
            <w:r w:rsidRPr="0097666B">
              <w:rPr>
                <w:b/>
              </w:rPr>
              <w:lastRenderedPageBreak/>
              <w:t>VAASAN YLIOPISTO</w:t>
            </w:r>
          </w:p>
          <w:p w:rsidR="00137178" w:rsidRPr="0097666B" w:rsidRDefault="00E1360B" w:rsidP="00E162ED">
            <w:pPr>
              <w:pStyle w:val="abstract"/>
              <w:tabs>
                <w:tab w:val="left" w:pos="2550"/>
              </w:tabs>
              <w:rPr>
                <w:b/>
              </w:rPr>
            </w:pPr>
            <w:sdt>
              <w:sdtPr>
                <w:rPr>
                  <w:b/>
                </w:rPr>
                <w:alias w:val="Category"/>
                <w:tag w:val=""/>
                <w:id w:val="-1203866510"/>
                <w:placeholder>
                  <w:docPart w:val="9B5F32408B6E4E0C96326E0E299273ED"/>
                </w:placeholder>
                <w:dataBinding w:prefixMappings="xmlns:ns0='http://purl.org/dc/elements/1.1/' xmlns:ns1='http://schemas.openxmlformats.org/package/2006/metadata/core-properties' " w:xpath="/ns1:coreProperties[1]/ns1:category[1]" w:storeItemID="{6C3C8BC8-F283-45AE-878A-BAB7291924A1}"/>
                <w:text/>
              </w:sdtPr>
              <w:sdtEndPr/>
              <w:sdtContent>
                <w:r w:rsidR="00602CEA" w:rsidRPr="0097666B">
                  <w:rPr>
                    <w:b/>
                  </w:rPr>
                  <w:t>Tekniikan ja innovaatiojohtamisen yksikkö</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Tekijä:</w:t>
            </w:r>
          </w:p>
        </w:tc>
        <w:tc>
          <w:tcPr>
            <w:tcW w:w="6226" w:type="dxa"/>
            <w:gridSpan w:val="3"/>
          </w:tcPr>
          <w:p w:rsidR="00E162ED" w:rsidRPr="0097666B" w:rsidRDefault="00E1360B" w:rsidP="00137178">
            <w:pPr>
              <w:pStyle w:val="abstract"/>
              <w:rPr>
                <w:b/>
              </w:rPr>
            </w:pPr>
            <w:sdt>
              <w:sdtPr>
                <w:alias w:val="Author"/>
                <w:tag w:val=""/>
                <w:id w:val="-1979218798"/>
                <w:placeholder>
                  <w:docPart w:val="19B830478949403FB8F6F5327D81282F"/>
                </w:placeholder>
                <w:dataBinding w:prefixMappings="xmlns:ns0='http://purl.org/dc/elements/1.1/' xmlns:ns1='http://schemas.openxmlformats.org/package/2006/metadata/core-properties' " w:xpath="/ns1:coreProperties[1]/ns0:creator[1]" w:storeItemID="{6C3C8BC8-F283-45AE-878A-BAB7291924A1}"/>
                <w:text/>
              </w:sdtPr>
              <w:sdtEndPr/>
              <w:sdtContent>
                <w:r w:rsidR="00FB2867" w:rsidRPr="0097666B">
                  <w:t>Daniel Tisza</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Tutkielman nimi:</w:t>
            </w:r>
          </w:p>
        </w:tc>
        <w:tc>
          <w:tcPr>
            <w:tcW w:w="6226" w:type="dxa"/>
            <w:gridSpan w:val="3"/>
          </w:tcPr>
          <w:p w:rsidR="00E162ED" w:rsidRPr="0097666B" w:rsidRDefault="00E1360B" w:rsidP="00E162ED">
            <w:pPr>
              <w:pStyle w:val="abstract"/>
              <w:rPr>
                <w:b/>
              </w:rPr>
            </w:pPr>
            <w:sdt>
              <w:sdtPr>
                <w:alias w:val="Title"/>
                <w:tag w:val=""/>
                <w:id w:val="-1995793612"/>
                <w:placeholder>
                  <w:docPart w:val="A0C2153E58474192908777AA286D1511"/>
                </w:placeholder>
                <w:dataBinding w:prefixMappings="xmlns:ns0='http://purl.org/dc/elements/1.1/' xmlns:ns1='http://schemas.openxmlformats.org/package/2006/metadata/core-properties' " w:xpath="/ns1:coreProperties[1]/ns0:title[1]" w:storeItemID="{6C3C8BC8-F283-45AE-878A-BAB7291924A1}"/>
                <w:text/>
              </w:sdtPr>
              <w:sdtEndPr/>
              <w:sdtContent>
                <w:r w:rsidR="005E70D5">
                  <w:t>Spektrikamera ja FPGA kehityskitit</w:t>
                </w:r>
              </w:sdtContent>
            </w:sdt>
            <w:r w:rsidR="00E162ED" w:rsidRPr="0097666B">
              <w:t xml:space="preserve"> : </w:t>
            </w:r>
            <w:sdt>
              <w:sdtPr>
                <w:alias w:val="Subject"/>
                <w:tag w:val=""/>
                <w:id w:val="1156341699"/>
                <w:placeholder>
                  <w:docPart w:val="63CE65D1523B4A6D932F004BB1CC28C5"/>
                </w:placeholder>
                <w:dataBinding w:prefixMappings="xmlns:ns0='http://purl.org/dc/elements/1.1/' xmlns:ns1='http://schemas.openxmlformats.org/package/2006/metadata/core-properties' " w:xpath="/ns1:coreProperties[1]/ns0:subject[1]" w:storeItemID="{6C3C8BC8-F283-45AE-878A-BAB7291924A1}"/>
                <w:text/>
              </w:sdtPr>
              <w:sdtEndPr/>
              <w:sdtContent>
                <w:r w:rsidR="00D17CF5">
                  <w:t>Linux-ajurit ja kuvankäsittely</w:t>
                </w:r>
              </w:sdtContent>
            </w:sdt>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Tutkinto:</w:t>
            </w:r>
          </w:p>
        </w:tc>
        <w:tc>
          <w:tcPr>
            <w:tcW w:w="6226" w:type="dxa"/>
            <w:gridSpan w:val="3"/>
          </w:tcPr>
          <w:p w:rsidR="00E162ED" w:rsidRPr="0097666B" w:rsidRDefault="00244024" w:rsidP="00137178">
            <w:pPr>
              <w:pStyle w:val="abstract"/>
            </w:pPr>
            <w:r w:rsidRPr="0097666B">
              <w:t>Esimerkkitieteiden kandidaatti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Oppiaine:</w:t>
            </w:r>
          </w:p>
        </w:tc>
        <w:tc>
          <w:tcPr>
            <w:tcW w:w="6226" w:type="dxa"/>
            <w:gridSpan w:val="3"/>
          </w:tcPr>
          <w:p w:rsidR="00E162ED" w:rsidRPr="0097666B" w:rsidRDefault="00E162ED" w:rsidP="00137178">
            <w:pPr>
              <w:pStyle w:val="abstract"/>
            </w:pPr>
            <w:r w:rsidRPr="0097666B">
              <w:t>Oma koulutusohjelmasi</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Työn ohjaaja:</w:t>
            </w:r>
          </w:p>
        </w:tc>
        <w:tc>
          <w:tcPr>
            <w:tcW w:w="6226" w:type="dxa"/>
            <w:gridSpan w:val="3"/>
          </w:tcPr>
          <w:p w:rsidR="00E162ED" w:rsidRPr="0097666B" w:rsidRDefault="004C0225" w:rsidP="004C0225">
            <w:pPr>
              <w:pStyle w:val="abstract"/>
            </w:pPr>
            <w:r w:rsidRPr="0097666B">
              <w:t>Jarmo Alander</w:t>
            </w:r>
          </w:p>
        </w:tc>
      </w:tr>
      <w:tr w:rsidR="00E162ED" w:rsidRPr="0097666B" w:rsidTr="00E162ED">
        <w:trPr>
          <w:trHeight w:val="261"/>
        </w:trPr>
        <w:tc>
          <w:tcPr>
            <w:tcW w:w="2268" w:type="dxa"/>
          </w:tcPr>
          <w:p w:rsidR="00E162ED" w:rsidRPr="0097666B" w:rsidRDefault="00E162ED" w:rsidP="00137178">
            <w:pPr>
              <w:pStyle w:val="abstract"/>
              <w:rPr>
                <w:b/>
              </w:rPr>
            </w:pPr>
            <w:r w:rsidRPr="0097666B">
              <w:rPr>
                <w:b/>
              </w:rPr>
              <w:t>Valmistumisvuosi:</w:t>
            </w:r>
          </w:p>
        </w:tc>
        <w:tc>
          <w:tcPr>
            <w:tcW w:w="1418" w:type="dxa"/>
          </w:tcPr>
          <w:p w:rsidR="00E162ED" w:rsidRPr="0097666B" w:rsidRDefault="00E162ED" w:rsidP="0088345E">
            <w:pPr>
              <w:pStyle w:val="abstract"/>
              <w:rPr>
                <w:b/>
              </w:rPr>
            </w:pPr>
            <w:r w:rsidRPr="0097666B">
              <w:t>202</w:t>
            </w:r>
            <w:r w:rsidR="0088345E">
              <w:t>2</w:t>
            </w:r>
          </w:p>
        </w:tc>
        <w:tc>
          <w:tcPr>
            <w:tcW w:w="1417" w:type="dxa"/>
          </w:tcPr>
          <w:p w:rsidR="00E162ED" w:rsidRPr="0097666B" w:rsidRDefault="00E162ED" w:rsidP="00137178">
            <w:pPr>
              <w:pStyle w:val="abstract"/>
              <w:rPr>
                <w:b/>
              </w:rPr>
            </w:pPr>
            <w:r w:rsidRPr="0097666B">
              <w:rPr>
                <w:b/>
              </w:rPr>
              <w:t>Sivumäärä:</w:t>
            </w:r>
          </w:p>
        </w:tc>
        <w:tc>
          <w:tcPr>
            <w:tcW w:w="3391" w:type="dxa"/>
          </w:tcPr>
          <w:p w:rsidR="00E162ED" w:rsidRPr="0097666B" w:rsidRDefault="00E162ED" w:rsidP="00137178">
            <w:pPr>
              <w:pStyle w:val="abstract"/>
              <w:rPr>
                <w:b/>
              </w:rPr>
            </w:pPr>
            <w:r w:rsidRPr="0097666B">
              <w:fldChar w:fldCharType="begin"/>
            </w:r>
            <w:r w:rsidRPr="0097666B">
              <w:instrText xml:space="preserve"> NUMPAGES  \# "0"  \* MERGEFORMAT </w:instrText>
            </w:r>
            <w:r w:rsidRPr="0097666B">
              <w:fldChar w:fldCharType="separate"/>
            </w:r>
            <w:r w:rsidR="003A67F8">
              <w:rPr>
                <w:noProof/>
              </w:rPr>
              <w:t>78</w:t>
            </w:r>
            <w:r w:rsidRPr="0097666B">
              <w:fldChar w:fldCharType="end"/>
            </w:r>
          </w:p>
        </w:tc>
      </w:tr>
    </w:tbl>
    <w:p w:rsidR="005B7957" w:rsidRPr="0097666B" w:rsidRDefault="005B7957" w:rsidP="005B7957">
      <w:pPr>
        <w:pStyle w:val="abstract"/>
        <w:rPr>
          <w:b/>
        </w:rPr>
      </w:pPr>
      <w:bookmarkStart w:id="0" w:name="_Toc469917197"/>
      <w:bookmarkStart w:id="1" w:name="_Toc1035577"/>
      <w:r w:rsidRPr="0097666B">
        <w:rPr>
          <w:b/>
        </w:rPr>
        <w:t>TIIVISTELMÄ</w:t>
      </w:r>
      <w:bookmarkEnd w:id="0"/>
      <w:r w:rsidRPr="0097666B">
        <w:rPr>
          <w:b/>
        </w:rPr>
        <w:t>:</w:t>
      </w:r>
      <w:bookmarkEnd w:id="1"/>
    </w:p>
    <w:sdt>
      <w:sdtPr>
        <w:alias w:val="Abstract"/>
        <w:tag w:val=""/>
        <w:id w:val="-492646193"/>
        <w:placeholder>
          <w:docPart w:val="41A96DCEA6EA4FD0B793BF89377455FB"/>
        </w:placeholder>
        <w:dataBinding w:prefixMappings="xmlns:ns0='http://schemas.microsoft.com/office/2006/coverPageProps' " w:xpath="/ns0:CoverPageProperties[1]/ns0:Abstract[1]" w:storeItemID="{55AF091B-3C7A-41E3-B477-F2FDAA23CFDA}"/>
        <w:text/>
      </w:sdtPr>
      <w:sdtEndPr/>
      <w:sdtContent>
        <w:p w:rsidR="005B7957" w:rsidRPr="0097666B" w:rsidRDefault="001E5CDE" w:rsidP="001142BA">
          <w:pPr>
            <w:pStyle w:val="abstract"/>
          </w:pPr>
          <w:r w:rsidRPr="0097666B">
            <w:t xml:space="preserve">Digitaalisen spektrikuvantamisen ja FPGA:lla kuvan käsittelemisen teoriaa. SICSURFIS-projektin spektrikameran kuvaus </w:t>
          </w:r>
          <w:r w:rsidR="008D43A4" w:rsidRPr="0097666B">
            <w:t xml:space="preserve">ja </w:t>
          </w:r>
          <w:r w:rsidRPr="0097666B">
            <w:t xml:space="preserve">siihen liittyvät ohjelmistot. Spektrikameran käyttö </w:t>
          </w:r>
          <w:r w:rsidR="0088345E">
            <w:t>FPGA-kehityskittien kanssa</w:t>
          </w:r>
          <w:r w:rsidRPr="0097666B">
            <w:t>.</w:t>
          </w:r>
          <w:r w:rsidR="0088345E">
            <w:t xml:space="preserve"> </w:t>
          </w:r>
        </w:p>
      </w:sdtContent>
    </w:sdt>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p w:rsidR="005B7957" w:rsidRPr="0097666B" w:rsidRDefault="005B7957" w:rsidP="005B7957">
      <w:pPr>
        <w:pStyle w:val="abstract"/>
      </w:pPr>
    </w:p>
    <w:tbl>
      <w:tblPr>
        <w:tblStyle w:val="TableGrid"/>
        <w:tblW w:w="0" w:type="auto"/>
        <w:tblLook w:val="04A0" w:firstRow="1" w:lastRow="0" w:firstColumn="1" w:lastColumn="0" w:noHBand="0" w:noVBand="1"/>
      </w:tblPr>
      <w:tblGrid>
        <w:gridCol w:w="8494"/>
      </w:tblGrid>
      <w:tr w:rsidR="00137178" w:rsidRPr="0097666B" w:rsidTr="00137178">
        <w:tc>
          <w:tcPr>
            <w:tcW w:w="8494" w:type="dxa"/>
            <w:tcBorders>
              <w:top w:val="single" w:sz="4" w:space="0" w:color="auto"/>
              <w:left w:val="nil"/>
              <w:bottom w:val="nil"/>
              <w:right w:val="nil"/>
            </w:tcBorders>
          </w:tcPr>
          <w:p w:rsidR="00137178" w:rsidRPr="0097666B" w:rsidRDefault="00137178" w:rsidP="0088345E">
            <w:pPr>
              <w:pStyle w:val="abstract"/>
              <w:rPr>
                <w:b/>
              </w:rPr>
            </w:pPr>
            <w:r w:rsidRPr="0097666B">
              <w:rPr>
                <w:b/>
              </w:rPr>
              <w:t>AVAINSANAT:</w:t>
            </w:r>
            <w:r w:rsidRPr="0097666B">
              <w:t xml:space="preserve"> </w:t>
            </w:r>
            <w:sdt>
              <w:sdtPr>
                <w:alias w:val="Keywords"/>
                <w:tag w:val=""/>
                <w:id w:val="838654016"/>
                <w:placeholder>
                  <w:docPart w:val="885CA86B7DDE4BCDBEA8B83EF5D827E1"/>
                </w:placeholder>
                <w:dataBinding w:prefixMappings="xmlns:ns0='http://purl.org/dc/elements/1.1/' xmlns:ns1='http://schemas.openxmlformats.org/package/2006/metadata/core-properties' " w:xpath="/ns1:coreProperties[1]/ns1:keywords[1]" w:storeItemID="{6C3C8BC8-F283-45AE-878A-BAB7291924A1}"/>
                <w:text/>
              </w:sdtPr>
              <w:sdtEndPr/>
              <w:sdtContent>
                <w:r w:rsidR="00D71E99" w:rsidRPr="0097666B">
                  <w:t xml:space="preserve">Spektrikamera, </w:t>
                </w:r>
                <w:r w:rsidR="0088345E">
                  <w:t xml:space="preserve">FPGA, </w:t>
                </w:r>
                <w:r w:rsidR="009C64FB" w:rsidRPr="0097666B">
                  <w:t>Zynq</w:t>
                </w:r>
                <w:r w:rsidR="0088345E">
                  <w:t>-7000</w:t>
                </w:r>
                <w:r w:rsidR="009C64FB" w:rsidRPr="0097666B">
                  <w:t xml:space="preserve">, </w:t>
                </w:r>
                <w:r w:rsidR="0088345E">
                  <w:t xml:space="preserve">Zynq </w:t>
                </w:r>
                <w:r w:rsidR="00DC2295" w:rsidRPr="0097666B">
                  <w:t>Ultrascale+</w:t>
                </w:r>
              </w:sdtContent>
            </w:sdt>
          </w:p>
        </w:tc>
      </w:tr>
    </w:tbl>
    <w:p w:rsidR="005B7957" w:rsidRPr="0097666B" w:rsidRDefault="005B7957" w:rsidP="005B7957">
      <w:pPr>
        <w:pStyle w:val="abstract"/>
        <w:rPr>
          <w:b/>
        </w:rPr>
      </w:pPr>
      <w:r w:rsidRPr="0097666B">
        <w:rPr>
          <w:b/>
        </w:rPr>
        <w:br w:type="page"/>
      </w:r>
    </w:p>
    <w:p w:rsidR="002B10E9" w:rsidRPr="0097666B" w:rsidRDefault="002B10E9" w:rsidP="00B407BB">
      <w:pPr>
        <w:pStyle w:val="TOC1"/>
        <w:rPr>
          <w:b/>
        </w:rPr>
      </w:pPr>
      <w:r w:rsidRPr="0097666B">
        <w:rPr>
          <w:b/>
          <w:sz w:val="28"/>
        </w:rPr>
        <w:lastRenderedPageBreak/>
        <w:t>Sisällys</w:t>
      </w:r>
    </w:p>
    <w:p w:rsidR="003A67F8" w:rsidRDefault="002B10E9">
      <w:pPr>
        <w:pStyle w:val="TOC1"/>
        <w:rPr>
          <w:rFonts w:asciiTheme="minorHAnsi" w:eastAsiaTheme="minorEastAsia" w:hAnsiTheme="minorHAnsi" w:cstheme="minorBidi"/>
          <w:noProof/>
          <w:kern w:val="0"/>
          <w:sz w:val="22"/>
          <w:szCs w:val="22"/>
          <w:lang w:eastAsia="fi-FI" w:bidi="ar-SA"/>
        </w:rPr>
      </w:pPr>
      <w:r w:rsidRPr="0097666B">
        <w:rPr>
          <w:b/>
        </w:rPr>
        <w:fldChar w:fldCharType="begin"/>
      </w:r>
      <w:r w:rsidRPr="0097666B">
        <w:instrText xml:space="preserve"> TOC \o "1-3" \h \z \u </w:instrText>
      </w:r>
      <w:r w:rsidRPr="0097666B">
        <w:rPr>
          <w:b/>
        </w:rPr>
        <w:fldChar w:fldCharType="separate"/>
      </w:r>
      <w:hyperlink w:anchor="_Toc127393208" w:history="1">
        <w:r w:rsidR="003A67F8" w:rsidRPr="006C0B34">
          <w:rPr>
            <w:rStyle w:val="Hyperlink"/>
            <w:noProof/>
          </w:rPr>
          <w:t>1</w:t>
        </w:r>
        <w:r w:rsidR="003A67F8">
          <w:rPr>
            <w:rFonts w:asciiTheme="minorHAnsi" w:eastAsiaTheme="minorEastAsia" w:hAnsiTheme="minorHAnsi" w:cstheme="minorBidi"/>
            <w:noProof/>
            <w:kern w:val="0"/>
            <w:sz w:val="22"/>
            <w:szCs w:val="22"/>
            <w:lang w:eastAsia="fi-FI" w:bidi="ar-SA"/>
          </w:rPr>
          <w:tab/>
        </w:r>
        <w:r w:rsidR="003A67F8" w:rsidRPr="006C0B34">
          <w:rPr>
            <w:rStyle w:val="Hyperlink"/>
            <w:noProof/>
          </w:rPr>
          <w:t>Johdanto</w:t>
        </w:r>
        <w:r w:rsidR="003A67F8">
          <w:rPr>
            <w:noProof/>
            <w:webHidden/>
          </w:rPr>
          <w:tab/>
        </w:r>
        <w:r w:rsidR="003A67F8">
          <w:rPr>
            <w:noProof/>
            <w:webHidden/>
          </w:rPr>
          <w:fldChar w:fldCharType="begin"/>
        </w:r>
        <w:r w:rsidR="003A67F8">
          <w:rPr>
            <w:noProof/>
            <w:webHidden/>
          </w:rPr>
          <w:instrText xml:space="preserve"> PAGEREF _Toc127393208 \h </w:instrText>
        </w:r>
        <w:r w:rsidR="003A67F8">
          <w:rPr>
            <w:noProof/>
            <w:webHidden/>
          </w:rPr>
        </w:r>
        <w:r w:rsidR="003A67F8">
          <w:rPr>
            <w:noProof/>
            <w:webHidden/>
          </w:rPr>
          <w:fldChar w:fldCharType="separate"/>
        </w:r>
        <w:r w:rsidR="003A67F8">
          <w:rPr>
            <w:noProof/>
            <w:webHidden/>
          </w:rPr>
          <w:t>10</w:t>
        </w:r>
        <w:r w:rsidR="003A67F8">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09" w:history="1">
        <w:r w:rsidRPr="006C0B34">
          <w:rPr>
            <w:rStyle w:val="Hyperlink"/>
            <w:noProof/>
          </w:rPr>
          <w:t>2</w:t>
        </w:r>
        <w:r>
          <w:rPr>
            <w:rFonts w:asciiTheme="minorHAnsi" w:eastAsiaTheme="minorEastAsia" w:hAnsiTheme="minorHAnsi" w:cstheme="minorBidi"/>
            <w:noProof/>
            <w:kern w:val="0"/>
            <w:sz w:val="22"/>
            <w:szCs w:val="22"/>
            <w:lang w:eastAsia="fi-FI" w:bidi="ar-SA"/>
          </w:rPr>
          <w:tab/>
        </w:r>
        <w:r w:rsidRPr="006C0B34">
          <w:rPr>
            <w:rStyle w:val="Hyperlink"/>
            <w:noProof/>
          </w:rPr>
          <w:t>Spektrikamera</w:t>
        </w:r>
        <w:r>
          <w:rPr>
            <w:noProof/>
            <w:webHidden/>
          </w:rPr>
          <w:tab/>
        </w:r>
        <w:r>
          <w:rPr>
            <w:noProof/>
            <w:webHidden/>
          </w:rPr>
          <w:fldChar w:fldCharType="begin"/>
        </w:r>
        <w:r>
          <w:rPr>
            <w:noProof/>
            <w:webHidden/>
          </w:rPr>
          <w:instrText xml:space="preserve"> PAGEREF _Toc127393209 \h </w:instrText>
        </w:r>
        <w:r>
          <w:rPr>
            <w:noProof/>
            <w:webHidden/>
          </w:rPr>
        </w:r>
        <w:r>
          <w:rPr>
            <w:noProof/>
            <w:webHidden/>
          </w:rPr>
          <w:fldChar w:fldCharType="separate"/>
        </w:r>
        <w:r>
          <w:rPr>
            <w:noProof/>
            <w:webHidden/>
          </w:rPr>
          <w:t>11</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10" w:history="1">
        <w:r w:rsidRPr="006C0B34">
          <w:rPr>
            <w:rStyle w:val="Hyperlink"/>
            <w:noProof/>
          </w:rPr>
          <w:t>2.1</w:t>
        </w:r>
        <w:r>
          <w:rPr>
            <w:rFonts w:eastAsiaTheme="minorEastAsia" w:cstheme="minorBidi"/>
            <w:noProof/>
            <w:kern w:val="0"/>
            <w:sz w:val="22"/>
            <w:szCs w:val="22"/>
            <w:lang w:eastAsia="fi-FI" w:bidi="ar-SA"/>
          </w:rPr>
          <w:tab/>
        </w:r>
        <w:r w:rsidRPr="006C0B34">
          <w:rPr>
            <w:rStyle w:val="Hyperlink"/>
            <w:noProof/>
          </w:rPr>
          <w:t>Mekaniikka</w:t>
        </w:r>
        <w:r>
          <w:rPr>
            <w:noProof/>
            <w:webHidden/>
          </w:rPr>
          <w:tab/>
        </w:r>
        <w:r>
          <w:rPr>
            <w:noProof/>
            <w:webHidden/>
          </w:rPr>
          <w:fldChar w:fldCharType="begin"/>
        </w:r>
        <w:r>
          <w:rPr>
            <w:noProof/>
            <w:webHidden/>
          </w:rPr>
          <w:instrText xml:space="preserve"> PAGEREF _Toc127393210 \h </w:instrText>
        </w:r>
        <w:r>
          <w:rPr>
            <w:noProof/>
            <w:webHidden/>
          </w:rPr>
        </w:r>
        <w:r>
          <w:rPr>
            <w:noProof/>
            <w:webHidden/>
          </w:rPr>
          <w:fldChar w:fldCharType="separate"/>
        </w:r>
        <w:r>
          <w:rPr>
            <w:noProof/>
            <w:webHidden/>
          </w:rPr>
          <w:t>11</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11" w:history="1">
        <w:r w:rsidRPr="006C0B34">
          <w:rPr>
            <w:rStyle w:val="Hyperlink"/>
            <w:noProof/>
          </w:rPr>
          <w:t>2.2</w:t>
        </w:r>
        <w:r>
          <w:rPr>
            <w:rFonts w:eastAsiaTheme="minorEastAsia" w:cstheme="minorBidi"/>
            <w:noProof/>
            <w:kern w:val="0"/>
            <w:sz w:val="22"/>
            <w:szCs w:val="22"/>
            <w:lang w:eastAsia="fi-FI" w:bidi="ar-SA"/>
          </w:rPr>
          <w:tab/>
        </w:r>
        <w:r w:rsidRPr="006C0B34">
          <w:rPr>
            <w:rStyle w:val="Hyperlink"/>
            <w:noProof/>
          </w:rPr>
          <w:t>Optiikka</w:t>
        </w:r>
        <w:r>
          <w:rPr>
            <w:noProof/>
            <w:webHidden/>
          </w:rPr>
          <w:tab/>
        </w:r>
        <w:r>
          <w:rPr>
            <w:noProof/>
            <w:webHidden/>
          </w:rPr>
          <w:fldChar w:fldCharType="begin"/>
        </w:r>
        <w:r>
          <w:rPr>
            <w:noProof/>
            <w:webHidden/>
          </w:rPr>
          <w:instrText xml:space="preserve"> PAGEREF _Toc127393211 \h </w:instrText>
        </w:r>
        <w:r>
          <w:rPr>
            <w:noProof/>
            <w:webHidden/>
          </w:rPr>
        </w:r>
        <w:r>
          <w:rPr>
            <w:noProof/>
            <w:webHidden/>
          </w:rPr>
          <w:fldChar w:fldCharType="separate"/>
        </w:r>
        <w:r>
          <w:rPr>
            <w:noProof/>
            <w:webHidden/>
          </w:rPr>
          <w:t>12</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12" w:history="1">
        <w:r w:rsidRPr="006C0B34">
          <w:rPr>
            <w:rStyle w:val="Hyperlink"/>
            <w:noProof/>
          </w:rPr>
          <w:t>2.3</w:t>
        </w:r>
        <w:r>
          <w:rPr>
            <w:rFonts w:eastAsiaTheme="minorEastAsia" w:cstheme="minorBidi"/>
            <w:noProof/>
            <w:kern w:val="0"/>
            <w:sz w:val="22"/>
            <w:szCs w:val="22"/>
            <w:lang w:eastAsia="fi-FI" w:bidi="ar-SA"/>
          </w:rPr>
          <w:tab/>
        </w:r>
        <w:r w:rsidRPr="006C0B34">
          <w:rPr>
            <w:rStyle w:val="Hyperlink"/>
            <w:noProof/>
          </w:rPr>
          <w:t>MFPI-suodatin</w:t>
        </w:r>
        <w:r>
          <w:rPr>
            <w:noProof/>
            <w:webHidden/>
          </w:rPr>
          <w:tab/>
        </w:r>
        <w:r>
          <w:rPr>
            <w:noProof/>
            <w:webHidden/>
          </w:rPr>
          <w:fldChar w:fldCharType="begin"/>
        </w:r>
        <w:r>
          <w:rPr>
            <w:noProof/>
            <w:webHidden/>
          </w:rPr>
          <w:instrText xml:space="preserve"> PAGEREF _Toc127393212 \h </w:instrText>
        </w:r>
        <w:r>
          <w:rPr>
            <w:noProof/>
            <w:webHidden/>
          </w:rPr>
        </w:r>
        <w:r>
          <w:rPr>
            <w:noProof/>
            <w:webHidden/>
          </w:rPr>
          <w:fldChar w:fldCharType="separate"/>
        </w:r>
        <w:r>
          <w:rPr>
            <w:noProof/>
            <w:webHidden/>
          </w:rPr>
          <w:t>12</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13" w:history="1">
        <w:r w:rsidRPr="006C0B34">
          <w:rPr>
            <w:rStyle w:val="Hyperlink"/>
            <w:noProof/>
          </w:rPr>
          <w:t>2.4</w:t>
        </w:r>
        <w:r>
          <w:rPr>
            <w:rFonts w:eastAsiaTheme="minorEastAsia" w:cstheme="minorBidi"/>
            <w:noProof/>
            <w:kern w:val="0"/>
            <w:sz w:val="22"/>
            <w:szCs w:val="22"/>
            <w:lang w:eastAsia="fi-FI" w:bidi="ar-SA"/>
          </w:rPr>
          <w:tab/>
        </w:r>
        <w:r w:rsidRPr="006C0B34">
          <w:rPr>
            <w:rStyle w:val="Hyperlink"/>
            <w:noProof/>
          </w:rPr>
          <w:t>Kameramoduuli</w:t>
        </w:r>
        <w:r>
          <w:rPr>
            <w:noProof/>
            <w:webHidden/>
          </w:rPr>
          <w:tab/>
        </w:r>
        <w:r>
          <w:rPr>
            <w:noProof/>
            <w:webHidden/>
          </w:rPr>
          <w:fldChar w:fldCharType="begin"/>
        </w:r>
        <w:r>
          <w:rPr>
            <w:noProof/>
            <w:webHidden/>
          </w:rPr>
          <w:instrText xml:space="preserve"> PAGEREF _Toc127393213 \h </w:instrText>
        </w:r>
        <w:r>
          <w:rPr>
            <w:noProof/>
            <w:webHidden/>
          </w:rPr>
        </w:r>
        <w:r>
          <w:rPr>
            <w:noProof/>
            <w:webHidden/>
          </w:rPr>
          <w:fldChar w:fldCharType="separate"/>
        </w:r>
        <w:r>
          <w:rPr>
            <w:noProof/>
            <w:webHidden/>
          </w:rPr>
          <w:t>14</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14" w:history="1">
        <w:r w:rsidRPr="006C0B34">
          <w:rPr>
            <w:rStyle w:val="Hyperlink"/>
            <w:noProof/>
          </w:rPr>
          <w:t>2.4.1</w:t>
        </w:r>
        <w:r>
          <w:rPr>
            <w:rFonts w:eastAsiaTheme="minorEastAsia" w:cstheme="minorBidi"/>
            <w:noProof/>
            <w:kern w:val="0"/>
            <w:sz w:val="22"/>
            <w:szCs w:val="22"/>
            <w:lang w:eastAsia="fi-FI" w:bidi="ar-SA"/>
          </w:rPr>
          <w:tab/>
        </w:r>
        <w:r w:rsidRPr="006C0B34">
          <w:rPr>
            <w:rStyle w:val="Hyperlink"/>
            <w:noProof/>
          </w:rPr>
          <w:t>RGB8 pikseliformaatti</w:t>
        </w:r>
        <w:r>
          <w:rPr>
            <w:noProof/>
            <w:webHidden/>
          </w:rPr>
          <w:tab/>
        </w:r>
        <w:r>
          <w:rPr>
            <w:noProof/>
            <w:webHidden/>
          </w:rPr>
          <w:fldChar w:fldCharType="begin"/>
        </w:r>
        <w:r>
          <w:rPr>
            <w:noProof/>
            <w:webHidden/>
          </w:rPr>
          <w:instrText xml:space="preserve"> PAGEREF _Toc127393214 \h </w:instrText>
        </w:r>
        <w:r>
          <w:rPr>
            <w:noProof/>
            <w:webHidden/>
          </w:rPr>
        </w:r>
        <w:r>
          <w:rPr>
            <w:noProof/>
            <w:webHidden/>
          </w:rPr>
          <w:fldChar w:fldCharType="separate"/>
        </w:r>
        <w:r>
          <w:rPr>
            <w:noProof/>
            <w:webHidden/>
          </w:rPr>
          <w:t>15</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15" w:history="1">
        <w:r w:rsidRPr="006C0B34">
          <w:rPr>
            <w:rStyle w:val="Hyperlink"/>
            <w:noProof/>
          </w:rPr>
          <w:t>2.4.2</w:t>
        </w:r>
        <w:r>
          <w:rPr>
            <w:rFonts w:eastAsiaTheme="minorEastAsia" w:cstheme="minorBidi"/>
            <w:noProof/>
            <w:kern w:val="0"/>
            <w:sz w:val="22"/>
            <w:szCs w:val="22"/>
            <w:lang w:eastAsia="fi-FI" w:bidi="ar-SA"/>
          </w:rPr>
          <w:tab/>
        </w:r>
        <w:r w:rsidRPr="006C0B34">
          <w:rPr>
            <w:rStyle w:val="Hyperlink"/>
            <w:noProof/>
          </w:rPr>
          <w:t>BayerGB12 kuvaformaatti</w:t>
        </w:r>
        <w:r>
          <w:rPr>
            <w:noProof/>
            <w:webHidden/>
          </w:rPr>
          <w:tab/>
        </w:r>
        <w:r>
          <w:rPr>
            <w:noProof/>
            <w:webHidden/>
          </w:rPr>
          <w:fldChar w:fldCharType="begin"/>
        </w:r>
        <w:r>
          <w:rPr>
            <w:noProof/>
            <w:webHidden/>
          </w:rPr>
          <w:instrText xml:space="preserve"> PAGEREF _Toc127393215 \h </w:instrText>
        </w:r>
        <w:r>
          <w:rPr>
            <w:noProof/>
            <w:webHidden/>
          </w:rPr>
        </w:r>
        <w:r>
          <w:rPr>
            <w:noProof/>
            <w:webHidden/>
          </w:rPr>
          <w:fldChar w:fldCharType="separate"/>
        </w:r>
        <w:r>
          <w:rPr>
            <w:noProof/>
            <w:webHidden/>
          </w:rPr>
          <w:t>16</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16" w:history="1">
        <w:r w:rsidRPr="006C0B34">
          <w:rPr>
            <w:rStyle w:val="Hyperlink"/>
            <w:noProof/>
          </w:rPr>
          <w:t>2.4.3</w:t>
        </w:r>
        <w:r>
          <w:rPr>
            <w:rFonts w:eastAsiaTheme="minorEastAsia" w:cstheme="minorBidi"/>
            <w:noProof/>
            <w:kern w:val="0"/>
            <w:sz w:val="22"/>
            <w:szCs w:val="22"/>
            <w:lang w:eastAsia="fi-FI" w:bidi="ar-SA"/>
          </w:rPr>
          <w:tab/>
        </w:r>
        <w:r w:rsidRPr="006C0B34">
          <w:rPr>
            <w:rStyle w:val="Hyperlink"/>
            <w:noProof/>
          </w:rPr>
          <w:t>Kameramoduulin spektrivaste</w:t>
        </w:r>
        <w:r>
          <w:rPr>
            <w:noProof/>
            <w:webHidden/>
          </w:rPr>
          <w:tab/>
        </w:r>
        <w:r>
          <w:rPr>
            <w:noProof/>
            <w:webHidden/>
          </w:rPr>
          <w:fldChar w:fldCharType="begin"/>
        </w:r>
        <w:r>
          <w:rPr>
            <w:noProof/>
            <w:webHidden/>
          </w:rPr>
          <w:instrText xml:space="preserve"> PAGEREF _Toc127393216 \h </w:instrText>
        </w:r>
        <w:r>
          <w:rPr>
            <w:noProof/>
            <w:webHidden/>
          </w:rPr>
        </w:r>
        <w:r>
          <w:rPr>
            <w:noProof/>
            <w:webHidden/>
          </w:rPr>
          <w:fldChar w:fldCharType="separate"/>
        </w:r>
        <w:r>
          <w:rPr>
            <w:noProof/>
            <w:webHidden/>
          </w:rPr>
          <w:t>17</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17" w:history="1">
        <w:r w:rsidRPr="006C0B34">
          <w:rPr>
            <w:rStyle w:val="Hyperlink"/>
            <w:noProof/>
          </w:rPr>
          <w:t>2.5</w:t>
        </w:r>
        <w:r>
          <w:rPr>
            <w:rFonts w:eastAsiaTheme="minorEastAsia" w:cstheme="minorBidi"/>
            <w:noProof/>
            <w:kern w:val="0"/>
            <w:sz w:val="22"/>
            <w:szCs w:val="22"/>
            <w:lang w:eastAsia="fi-FI" w:bidi="ar-SA"/>
          </w:rPr>
          <w:tab/>
        </w:r>
        <w:r w:rsidRPr="006C0B34">
          <w:rPr>
            <w:rStyle w:val="Hyperlink"/>
            <w:noProof/>
          </w:rPr>
          <w:t>LED-valonlähde</w:t>
        </w:r>
        <w:r>
          <w:rPr>
            <w:noProof/>
            <w:webHidden/>
          </w:rPr>
          <w:tab/>
        </w:r>
        <w:r>
          <w:rPr>
            <w:noProof/>
            <w:webHidden/>
          </w:rPr>
          <w:fldChar w:fldCharType="begin"/>
        </w:r>
        <w:r>
          <w:rPr>
            <w:noProof/>
            <w:webHidden/>
          </w:rPr>
          <w:instrText xml:space="preserve"> PAGEREF _Toc127393217 \h </w:instrText>
        </w:r>
        <w:r>
          <w:rPr>
            <w:noProof/>
            <w:webHidden/>
          </w:rPr>
        </w:r>
        <w:r>
          <w:rPr>
            <w:noProof/>
            <w:webHidden/>
          </w:rPr>
          <w:fldChar w:fldCharType="separate"/>
        </w:r>
        <w:r>
          <w:rPr>
            <w:noProof/>
            <w:webHidden/>
          </w:rPr>
          <w:t>17</w:t>
        </w:r>
        <w:r>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18" w:history="1">
        <w:r w:rsidRPr="006C0B34">
          <w:rPr>
            <w:rStyle w:val="Hyperlink"/>
            <w:noProof/>
          </w:rPr>
          <w:t>3</w:t>
        </w:r>
        <w:r>
          <w:rPr>
            <w:rFonts w:asciiTheme="minorHAnsi" w:eastAsiaTheme="minorEastAsia" w:hAnsiTheme="minorHAnsi" w:cstheme="minorBidi"/>
            <w:noProof/>
            <w:kern w:val="0"/>
            <w:sz w:val="22"/>
            <w:szCs w:val="22"/>
            <w:lang w:eastAsia="fi-FI" w:bidi="ar-SA"/>
          </w:rPr>
          <w:tab/>
        </w:r>
        <w:r w:rsidRPr="006C0B34">
          <w:rPr>
            <w:rStyle w:val="Hyperlink"/>
            <w:noProof/>
          </w:rPr>
          <w:t>Jyväskylän yliopiston Python-ohjelmisto</w:t>
        </w:r>
        <w:r>
          <w:rPr>
            <w:noProof/>
            <w:webHidden/>
          </w:rPr>
          <w:tab/>
        </w:r>
        <w:r>
          <w:rPr>
            <w:noProof/>
            <w:webHidden/>
          </w:rPr>
          <w:fldChar w:fldCharType="begin"/>
        </w:r>
        <w:r>
          <w:rPr>
            <w:noProof/>
            <w:webHidden/>
          </w:rPr>
          <w:instrText xml:space="preserve"> PAGEREF _Toc127393218 \h </w:instrText>
        </w:r>
        <w:r>
          <w:rPr>
            <w:noProof/>
            <w:webHidden/>
          </w:rPr>
        </w:r>
        <w:r>
          <w:rPr>
            <w:noProof/>
            <w:webHidden/>
          </w:rPr>
          <w:fldChar w:fldCharType="separate"/>
        </w:r>
        <w:r>
          <w:rPr>
            <w:noProof/>
            <w:webHidden/>
          </w:rPr>
          <w:t>21</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19" w:history="1">
        <w:r w:rsidRPr="006C0B34">
          <w:rPr>
            <w:rStyle w:val="Hyperlink"/>
            <w:noProof/>
          </w:rPr>
          <w:t>3.1</w:t>
        </w:r>
        <w:r>
          <w:rPr>
            <w:rFonts w:eastAsiaTheme="minorEastAsia" w:cstheme="minorBidi"/>
            <w:noProof/>
            <w:kern w:val="0"/>
            <w:sz w:val="22"/>
            <w:szCs w:val="22"/>
            <w:lang w:eastAsia="fi-FI" w:bidi="ar-SA"/>
          </w:rPr>
          <w:tab/>
        </w:r>
        <w:r w:rsidRPr="006C0B34">
          <w:rPr>
            <w:rStyle w:val="Hyperlink"/>
            <w:noProof/>
          </w:rPr>
          <w:t>Python-ohjelmistot</w:t>
        </w:r>
        <w:r>
          <w:rPr>
            <w:noProof/>
            <w:webHidden/>
          </w:rPr>
          <w:tab/>
        </w:r>
        <w:r>
          <w:rPr>
            <w:noProof/>
            <w:webHidden/>
          </w:rPr>
          <w:fldChar w:fldCharType="begin"/>
        </w:r>
        <w:r>
          <w:rPr>
            <w:noProof/>
            <w:webHidden/>
          </w:rPr>
          <w:instrText xml:space="preserve"> PAGEREF _Toc127393219 \h </w:instrText>
        </w:r>
        <w:r>
          <w:rPr>
            <w:noProof/>
            <w:webHidden/>
          </w:rPr>
        </w:r>
        <w:r>
          <w:rPr>
            <w:noProof/>
            <w:webHidden/>
          </w:rPr>
          <w:fldChar w:fldCharType="separate"/>
        </w:r>
        <w:r>
          <w:rPr>
            <w:noProof/>
            <w:webHidden/>
          </w:rPr>
          <w:t>21</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20" w:history="1">
        <w:r w:rsidRPr="006C0B34">
          <w:rPr>
            <w:rStyle w:val="Hyperlink"/>
            <w:noProof/>
          </w:rPr>
          <w:t>3.2</w:t>
        </w:r>
        <w:r>
          <w:rPr>
            <w:rFonts w:eastAsiaTheme="minorEastAsia" w:cstheme="minorBidi"/>
            <w:noProof/>
            <w:kern w:val="0"/>
            <w:sz w:val="22"/>
            <w:szCs w:val="22"/>
            <w:lang w:eastAsia="fi-FI" w:bidi="ar-SA"/>
          </w:rPr>
          <w:tab/>
        </w:r>
        <w:r w:rsidRPr="006C0B34">
          <w:rPr>
            <w:rStyle w:val="Hyperlink"/>
            <w:noProof/>
          </w:rPr>
          <w:t>Python-ohjelmistojen rajapinnat</w:t>
        </w:r>
        <w:r>
          <w:rPr>
            <w:noProof/>
            <w:webHidden/>
          </w:rPr>
          <w:tab/>
        </w:r>
        <w:r>
          <w:rPr>
            <w:noProof/>
            <w:webHidden/>
          </w:rPr>
          <w:fldChar w:fldCharType="begin"/>
        </w:r>
        <w:r>
          <w:rPr>
            <w:noProof/>
            <w:webHidden/>
          </w:rPr>
          <w:instrText xml:space="preserve"> PAGEREF _Toc127393220 \h </w:instrText>
        </w:r>
        <w:r>
          <w:rPr>
            <w:noProof/>
            <w:webHidden/>
          </w:rPr>
        </w:r>
        <w:r>
          <w:rPr>
            <w:noProof/>
            <w:webHidden/>
          </w:rPr>
          <w:fldChar w:fldCharType="separate"/>
        </w:r>
        <w:r>
          <w:rPr>
            <w:noProof/>
            <w:webHidden/>
          </w:rPr>
          <w:t>21</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21" w:history="1">
        <w:r w:rsidRPr="006C0B34">
          <w:rPr>
            <w:rStyle w:val="Hyperlink"/>
            <w:noProof/>
          </w:rPr>
          <w:t>3.3</w:t>
        </w:r>
        <w:r>
          <w:rPr>
            <w:rFonts w:eastAsiaTheme="minorEastAsia" w:cstheme="minorBidi"/>
            <w:noProof/>
            <w:kern w:val="0"/>
            <w:sz w:val="22"/>
            <w:szCs w:val="22"/>
            <w:lang w:eastAsia="fi-FI" w:bidi="ar-SA"/>
          </w:rPr>
          <w:tab/>
        </w:r>
        <w:r w:rsidRPr="006C0B34">
          <w:rPr>
            <w:rStyle w:val="Hyperlink"/>
            <w:noProof/>
          </w:rPr>
          <w:t>Kalibrointitiedoston kuvaus</w:t>
        </w:r>
        <w:r>
          <w:rPr>
            <w:noProof/>
            <w:webHidden/>
          </w:rPr>
          <w:tab/>
        </w:r>
        <w:r>
          <w:rPr>
            <w:noProof/>
            <w:webHidden/>
          </w:rPr>
          <w:fldChar w:fldCharType="begin"/>
        </w:r>
        <w:r>
          <w:rPr>
            <w:noProof/>
            <w:webHidden/>
          </w:rPr>
          <w:instrText xml:space="preserve"> PAGEREF _Toc127393221 \h </w:instrText>
        </w:r>
        <w:r>
          <w:rPr>
            <w:noProof/>
            <w:webHidden/>
          </w:rPr>
        </w:r>
        <w:r>
          <w:rPr>
            <w:noProof/>
            <w:webHidden/>
          </w:rPr>
          <w:fldChar w:fldCharType="separate"/>
        </w:r>
        <w:r>
          <w:rPr>
            <w:noProof/>
            <w:webHidden/>
          </w:rPr>
          <w:t>23</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22" w:history="1">
        <w:r w:rsidRPr="006C0B34">
          <w:rPr>
            <w:rStyle w:val="Hyperlink"/>
            <w:noProof/>
          </w:rPr>
          <w:t>3.4</w:t>
        </w:r>
        <w:r>
          <w:rPr>
            <w:rFonts w:eastAsiaTheme="minorEastAsia" w:cstheme="minorBidi"/>
            <w:noProof/>
            <w:kern w:val="0"/>
            <w:sz w:val="22"/>
            <w:szCs w:val="22"/>
            <w:lang w:eastAsia="fi-FI" w:bidi="ar-SA"/>
          </w:rPr>
          <w:tab/>
        </w:r>
        <w:r w:rsidRPr="006C0B34">
          <w:rPr>
            <w:rStyle w:val="Hyperlink"/>
            <w:noProof/>
          </w:rPr>
          <w:t>Kuvausprosessi esimerkki.py ohjelmassa</w:t>
        </w:r>
        <w:r>
          <w:rPr>
            <w:noProof/>
            <w:webHidden/>
          </w:rPr>
          <w:tab/>
        </w:r>
        <w:r>
          <w:rPr>
            <w:noProof/>
            <w:webHidden/>
          </w:rPr>
          <w:fldChar w:fldCharType="begin"/>
        </w:r>
        <w:r>
          <w:rPr>
            <w:noProof/>
            <w:webHidden/>
          </w:rPr>
          <w:instrText xml:space="preserve"> PAGEREF _Toc127393222 \h </w:instrText>
        </w:r>
        <w:r>
          <w:rPr>
            <w:noProof/>
            <w:webHidden/>
          </w:rPr>
        </w:r>
        <w:r>
          <w:rPr>
            <w:noProof/>
            <w:webHidden/>
          </w:rPr>
          <w:fldChar w:fldCharType="separate"/>
        </w:r>
        <w:r>
          <w:rPr>
            <w:noProof/>
            <w:webHidden/>
          </w:rPr>
          <w:t>24</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23" w:history="1">
        <w:r w:rsidRPr="006C0B34">
          <w:rPr>
            <w:rStyle w:val="Hyperlink"/>
            <w:noProof/>
          </w:rPr>
          <w:t>3.5</w:t>
        </w:r>
        <w:r>
          <w:rPr>
            <w:rFonts w:eastAsiaTheme="minorEastAsia" w:cstheme="minorBidi"/>
            <w:noProof/>
            <w:kern w:val="0"/>
            <w:sz w:val="22"/>
            <w:szCs w:val="22"/>
            <w:lang w:eastAsia="fi-FI" w:bidi="ar-SA"/>
          </w:rPr>
          <w:tab/>
        </w:r>
        <w:r w:rsidRPr="006C0B34">
          <w:rPr>
            <w:rStyle w:val="Hyperlink"/>
            <w:noProof/>
          </w:rPr>
          <w:t>Radianssikuvan laskennat</w:t>
        </w:r>
        <w:r>
          <w:rPr>
            <w:noProof/>
            <w:webHidden/>
          </w:rPr>
          <w:tab/>
        </w:r>
        <w:r>
          <w:rPr>
            <w:noProof/>
            <w:webHidden/>
          </w:rPr>
          <w:fldChar w:fldCharType="begin"/>
        </w:r>
        <w:r>
          <w:rPr>
            <w:noProof/>
            <w:webHidden/>
          </w:rPr>
          <w:instrText xml:space="preserve"> PAGEREF _Toc127393223 \h </w:instrText>
        </w:r>
        <w:r>
          <w:rPr>
            <w:noProof/>
            <w:webHidden/>
          </w:rPr>
        </w:r>
        <w:r>
          <w:rPr>
            <w:noProof/>
            <w:webHidden/>
          </w:rPr>
          <w:fldChar w:fldCharType="separate"/>
        </w:r>
        <w:r>
          <w:rPr>
            <w:noProof/>
            <w:webHidden/>
          </w:rPr>
          <w:t>25</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24" w:history="1">
        <w:r w:rsidRPr="006C0B34">
          <w:rPr>
            <w:rStyle w:val="Hyperlink"/>
            <w:noProof/>
          </w:rPr>
          <w:t>3.6</w:t>
        </w:r>
        <w:r>
          <w:rPr>
            <w:rFonts w:eastAsiaTheme="minorEastAsia" w:cstheme="minorBidi"/>
            <w:noProof/>
            <w:kern w:val="0"/>
            <w:sz w:val="22"/>
            <w:szCs w:val="22"/>
            <w:lang w:eastAsia="fi-FI" w:bidi="ar-SA"/>
          </w:rPr>
          <w:tab/>
        </w:r>
        <w:r w:rsidRPr="006C0B34">
          <w:rPr>
            <w:rStyle w:val="Hyperlink"/>
            <w:noProof/>
          </w:rPr>
          <w:t>Reflektanssikuvan laskennat</w:t>
        </w:r>
        <w:r>
          <w:rPr>
            <w:noProof/>
            <w:webHidden/>
          </w:rPr>
          <w:tab/>
        </w:r>
        <w:r>
          <w:rPr>
            <w:noProof/>
            <w:webHidden/>
          </w:rPr>
          <w:fldChar w:fldCharType="begin"/>
        </w:r>
        <w:r>
          <w:rPr>
            <w:noProof/>
            <w:webHidden/>
          </w:rPr>
          <w:instrText xml:space="preserve"> PAGEREF _Toc127393224 \h </w:instrText>
        </w:r>
        <w:r>
          <w:rPr>
            <w:noProof/>
            <w:webHidden/>
          </w:rPr>
        </w:r>
        <w:r>
          <w:rPr>
            <w:noProof/>
            <w:webHidden/>
          </w:rPr>
          <w:fldChar w:fldCharType="separate"/>
        </w:r>
        <w:r>
          <w:rPr>
            <w:noProof/>
            <w:webHidden/>
          </w:rPr>
          <w:t>27</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25" w:history="1">
        <w:r w:rsidRPr="006C0B34">
          <w:rPr>
            <w:rStyle w:val="Hyperlink"/>
            <w:noProof/>
          </w:rPr>
          <w:t>3.7</w:t>
        </w:r>
        <w:r>
          <w:rPr>
            <w:rFonts w:eastAsiaTheme="minorEastAsia" w:cstheme="minorBidi"/>
            <w:noProof/>
            <w:kern w:val="0"/>
            <w:sz w:val="22"/>
            <w:szCs w:val="22"/>
            <w:lang w:eastAsia="fi-FI" w:bidi="ar-SA"/>
          </w:rPr>
          <w:tab/>
        </w:r>
        <w:r w:rsidRPr="006C0B34">
          <w:rPr>
            <w:rStyle w:val="Hyperlink"/>
            <w:noProof/>
          </w:rPr>
          <w:t>Jyväskylän Python-ohjelmiston käyttö</w:t>
        </w:r>
        <w:r>
          <w:rPr>
            <w:noProof/>
            <w:webHidden/>
          </w:rPr>
          <w:tab/>
        </w:r>
        <w:r>
          <w:rPr>
            <w:noProof/>
            <w:webHidden/>
          </w:rPr>
          <w:fldChar w:fldCharType="begin"/>
        </w:r>
        <w:r>
          <w:rPr>
            <w:noProof/>
            <w:webHidden/>
          </w:rPr>
          <w:instrText xml:space="preserve"> PAGEREF _Toc127393225 \h </w:instrText>
        </w:r>
        <w:r>
          <w:rPr>
            <w:noProof/>
            <w:webHidden/>
          </w:rPr>
        </w:r>
        <w:r>
          <w:rPr>
            <w:noProof/>
            <w:webHidden/>
          </w:rPr>
          <w:fldChar w:fldCharType="separate"/>
        </w:r>
        <w:r>
          <w:rPr>
            <w:noProof/>
            <w:webHidden/>
          </w:rPr>
          <w:t>28</w:t>
        </w:r>
        <w:r>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26" w:history="1">
        <w:r w:rsidRPr="006C0B34">
          <w:rPr>
            <w:rStyle w:val="Hyperlink"/>
            <w:noProof/>
          </w:rPr>
          <w:t>4</w:t>
        </w:r>
        <w:r>
          <w:rPr>
            <w:rFonts w:asciiTheme="minorHAnsi" w:eastAsiaTheme="minorEastAsia" w:hAnsiTheme="minorHAnsi" w:cstheme="minorBidi"/>
            <w:noProof/>
            <w:kern w:val="0"/>
            <w:sz w:val="22"/>
            <w:szCs w:val="22"/>
            <w:lang w:eastAsia="fi-FI" w:bidi="ar-SA"/>
          </w:rPr>
          <w:tab/>
        </w:r>
        <w:r w:rsidRPr="006C0B34">
          <w:rPr>
            <w:rStyle w:val="Hyperlink"/>
            <w:noProof/>
          </w:rPr>
          <w:t>Python-ohjelmistojen lisäkehitys</w:t>
        </w:r>
        <w:r>
          <w:rPr>
            <w:noProof/>
            <w:webHidden/>
          </w:rPr>
          <w:tab/>
        </w:r>
        <w:r>
          <w:rPr>
            <w:noProof/>
            <w:webHidden/>
          </w:rPr>
          <w:fldChar w:fldCharType="begin"/>
        </w:r>
        <w:r>
          <w:rPr>
            <w:noProof/>
            <w:webHidden/>
          </w:rPr>
          <w:instrText xml:space="preserve"> PAGEREF _Toc127393226 \h </w:instrText>
        </w:r>
        <w:r>
          <w:rPr>
            <w:noProof/>
            <w:webHidden/>
          </w:rPr>
        </w:r>
        <w:r>
          <w:rPr>
            <w:noProof/>
            <w:webHidden/>
          </w:rPr>
          <w:fldChar w:fldCharType="separate"/>
        </w:r>
        <w:r>
          <w:rPr>
            <w:noProof/>
            <w:webHidden/>
          </w:rPr>
          <w:t>30</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27" w:history="1">
        <w:r w:rsidRPr="006C0B34">
          <w:rPr>
            <w:rStyle w:val="Hyperlink"/>
            <w:noProof/>
          </w:rPr>
          <w:t>4.1</w:t>
        </w:r>
        <w:r>
          <w:rPr>
            <w:rFonts w:eastAsiaTheme="minorEastAsia" w:cstheme="minorBidi"/>
            <w:noProof/>
            <w:kern w:val="0"/>
            <w:sz w:val="22"/>
            <w:szCs w:val="22"/>
            <w:lang w:eastAsia="fi-FI" w:bidi="ar-SA"/>
          </w:rPr>
          <w:tab/>
        </w:r>
        <w:r w:rsidRPr="006C0B34">
          <w:rPr>
            <w:rStyle w:val="Hyperlink"/>
            <w:noProof/>
          </w:rPr>
          <w:t>Johdanto</w:t>
        </w:r>
        <w:r>
          <w:rPr>
            <w:noProof/>
            <w:webHidden/>
          </w:rPr>
          <w:tab/>
        </w:r>
        <w:r>
          <w:rPr>
            <w:noProof/>
            <w:webHidden/>
          </w:rPr>
          <w:fldChar w:fldCharType="begin"/>
        </w:r>
        <w:r>
          <w:rPr>
            <w:noProof/>
            <w:webHidden/>
          </w:rPr>
          <w:instrText xml:space="preserve"> PAGEREF _Toc127393227 \h </w:instrText>
        </w:r>
        <w:r>
          <w:rPr>
            <w:noProof/>
            <w:webHidden/>
          </w:rPr>
        </w:r>
        <w:r>
          <w:rPr>
            <w:noProof/>
            <w:webHidden/>
          </w:rPr>
          <w:fldChar w:fldCharType="separate"/>
        </w:r>
        <w:r>
          <w:rPr>
            <w:noProof/>
            <w:webHidden/>
          </w:rPr>
          <w:t>30</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28" w:history="1">
        <w:r w:rsidRPr="006C0B34">
          <w:rPr>
            <w:rStyle w:val="Hyperlink"/>
            <w:noProof/>
          </w:rPr>
          <w:t>4.2</w:t>
        </w:r>
        <w:r>
          <w:rPr>
            <w:rFonts w:eastAsiaTheme="minorEastAsia" w:cstheme="minorBidi"/>
            <w:noProof/>
            <w:kern w:val="0"/>
            <w:sz w:val="22"/>
            <w:szCs w:val="22"/>
            <w:lang w:eastAsia="fi-FI" w:bidi="ar-SA"/>
          </w:rPr>
          <w:tab/>
        </w:r>
        <w:r w:rsidRPr="006C0B34">
          <w:rPr>
            <w:rStyle w:val="Hyperlink"/>
            <w:noProof/>
          </w:rPr>
          <w:t>Oman kameramoduulin ohjauksen toteutus</w:t>
        </w:r>
        <w:r>
          <w:rPr>
            <w:noProof/>
            <w:webHidden/>
          </w:rPr>
          <w:tab/>
        </w:r>
        <w:r>
          <w:rPr>
            <w:noProof/>
            <w:webHidden/>
          </w:rPr>
          <w:fldChar w:fldCharType="begin"/>
        </w:r>
        <w:r>
          <w:rPr>
            <w:noProof/>
            <w:webHidden/>
          </w:rPr>
          <w:instrText xml:space="preserve"> PAGEREF _Toc127393228 \h </w:instrText>
        </w:r>
        <w:r>
          <w:rPr>
            <w:noProof/>
            <w:webHidden/>
          </w:rPr>
        </w:r>
        <w:r>
          <w:rPr>
            <w:noProof/>
            <w:webHidden/>
          </w:rPr>
          <w:fldChar w:fldCharType="separate"/>
        </w:r>
        <w:r>
          <w:rPr>
            <w:noProof/>
            <w:webHidden/>
          </w:rPr>
          <w:t>31</w:t>
        </w:r>
        <w:r>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29" w:history="1">
        <w:r w:rsidRPr="006C0B34">
          <w:rPr>
            <w:rStyle w:val="Hyperlink"/>
            <w:noProof/>
          </w:rPr>
          <w:t>5</w:t>
        </w:r>
        <w:r>
          <w:rPr>
            <w:rFonts w:asciiTheme="minorHAnsi" w:eastAsiaTheme="minorEastAsia" w:hAnsiTheme="minorHAnsi" w:cstheme="minorBidi"/>
            <w:noProof/>
            <w:kern w:val="0"/>
            <w:sz w:val="22"/>
            <w:szCs w:val="22"/>
            <w:lang w:eastAsia="fi-FI" w:bidi="ar-SA"/>
          </w:rPr>
          <w:tab/>
        </w:r>
        <w:r w:rsidRPr="006C0B34">
          <w:rPr>
            <w:rStyle w:val="Hyperlink"/>
            <w:noProof/>
          </w:rPr>
          <w:t>C/C++-ohjelmiston kehitystyö</w:t>
        </w:r>
        <w:r>
          <w:rPr>
            <w:noProof/>
            <w:webHidden/>
          </w:rPr>
          <w:tab/>
        </w:r>
        <w:r>
          <w:rPr>
            <w:noProof/>
            <w:webHidden/>
          </w:rPr>
          <w:fldChar w:fldCharType="begin"/>
        </w:r>
        <w:r>
          <w:rPr>
            <w:noProof/>
            <w:webHidden/>
          </w:rPr>
          <w:instrText xml:space="preserve"> PAGEREF _Toc127393229 \h </w:instrText>
        </w:r>
        <w:r>
          <w:rPr>
            <w:noProof/>
            <w:webHidden/>
          </w:rPr>
        </w:r>
        <w:r>
          <w:rPr>
            <w:noProof/>
            <w:webHidden/>
          </w:rPr>
          <w:fldChar w:fldCharType="separate"/>
        </w:r>
        <w:r>
          <w:rPr>
            <w:noProof/>
            <w:webHidden/>
          </w:rPr>
          <w:t>32</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30" w:history="1">
        <w:r w:rsidRPr="006C0B34">
          <w:rPr>
            <w:rStyle w:val="Hyperlink"/>
            <w:noProof/>
          </w:rPr>
          <w:t>5.1</w:t>
        </w:r>
        <w:r>
          <w:rPr>
            <w:rFonts w:eastAsiaTheme="minorEastAsia" w:cstheme="minorBidi"/>
            <w:noProof/>
            <w:kern w:val="0"/>
            <w:sz w:val="22"/>
            <w:szCs w:val="22"/>
            <w:lang w:eastAsia="fi-FI" w:bidi="ar-SA"/>
          </w:rPr>
          <w:tab/>
        </w:r>
        <w:r w:rsidRPr="006C0B34">
          <w:rPr>
            <w:rStyle w:val="Hyperlink"/>
            <w:noProof/>
          </w:rPr>
          <w:t>Johdanto</w:t>
        </w:r>
        <w:r>
          <w:rPr>
            <w:noProof/>
            <w:webHidden/>
          </w:rPr>
          <w:tab/>
        </w:r>
        <w:r>
          <w:rPr>
            <w:noProof/>
            <w:webHidden/>
          </w:rPr>
          <w:fldChar w:fldCharType="begin"/>
        </w:r>
        <w:r>
          <w:rPr>
            <w:noProof/>
            <w:webHidden/>
          </w:rPr>
          <w:instrText xml:space="preserve"> PAGEREF _Toc127393230 \h </w:instrText>
        </w:r>
        <w:r>
          <w:rPr>
            <w:noProof/>
            <w:webHidden/>
          </w:rPr>
        </w:r>
        <w:r>
          <w:rPr>
            <w:noProof/>
            <w:webHidden/>
          </w:rPr>
          <w:fldChar w:fldCharType="separate"/>
        </w:r>
        <w:r>
          <w:rPr>
            <w:noProof/>
            <w:webHidden/>
          </w:rPr>
          <w:t>32</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31" w:history="1">
        <w:r w:rsidRPr="006C0B34">
          <w:rPr>
            <w:rStyle w:val="Hyperlink"/>
            <w:noProof/>
          </w:rPr>
          <w:t>5.2</w:t>
        </w:r>
        <w:r>
          <w:rPr>
            <w:rFonts w:eastAsiaTheme="minorEastAsia" w:cstheme="minorBidi"/>
            <w:noProof/>
            <w:kern w:val="0"/>
            <w:sz w:val="22"/>
            <w:szCs w:val="22"/>
            <w:lang w:eastAsia="fi-FI" w:bidi="ar-SA"/>
          </w:rPr>
          <w:tab/>
        </w:r>
        <w:r w:rsidRPr="006C0B34">
          <w:rPr>
            <w:rStyle w:val="Hyperlink"/>
            <w:noProof/>
          </w:rPr>
          <w:t>LED-ohjaus</w:t>
        </w:r>
        <w:r>
          <w:rPr>
            <w:noProof/>
            <w:webHidden/>
          </w:rPr>
          <w:tab/>
        </w:r>
        <w:r>
          <w:rPr>
            <w:noProof/>
            <w:webHidden/>
          </w:rPr>
          <w:fldChar w:fldCharType="begin"/>
        </w:r>
        <w:r>
          <w:rPr>
            <w:noProof/>
            <w:webHidden/>
          </w:rPr>
          <w:instrText xml:space="preserve"> PAGEREF _Toc127393231 \h </w:instrText>
        </w:r>
        <w:r>
          <w:rPr>
            <w:noProof/>
            <w:webHidden/>
          </w:rPr>
        </w:r>
        <w:r>
          <w:rPr>
            <w:noProof/>
            <w:webHidden/>
          </w:rPr>
          <w:fldChar w:fldCharType="separate"/>
        </w:r>
        <w:r>
          <w:rPr>
            <w:noProof/>
            <w:webHidden/>
          </w:rPr>
          <w:t>32</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32" w:history="1">
        <w:r w:rsidRPr="006C0B34">
          <w:rPr>
            <w:rStyle w:val="Hyperlink"/>
            <w:noProof/>
          </w:rPr>
          <w:t>5.3</w:t>
        </w:r>
        <w:r>
          <w:rPr>
            <w:rFonts w:eastAsiaTheme="minorEastAsia" w:cstheme="minorBidi"/>
            <w:noProof/>
            <w:kern w:val="0"/>
            <w:sz w:val="22"/>
            <w:szCs w:val="22"/>
            <w:lang w:eastAsia="fi-FI" w:bidi="ar-SA"/>
          </w:rPr>
          <w:tab/>
        </w:r>
        <w:r w:rsidRPr="006C0B34">
          <w:rPr>
            <w:rStyle w:val="Hyperlink"/>
            <w:noProof/>
          </w:rPr>
          <w:t>MFPI-ohjaus</w:t>
        </w:r>
        <w:r>
          <w:rPr>
            <w:noProof/>
            <w:webHidden/>
          </w:rPr>
          <w:tab/>
        </w:r>
        <w:r>
          <w:rPr>
            <w:noProof/>
            <w:webHidden/>
          </w:rPr>
          <w:fldChar w:fldCharType="begin"/>
        </w:r>
        <w:r>
          <w:rPr>
            <w:noProof/>
            <w:webHidden/>
          </w:rPr>
          <w:instrText xml:space="preserve"> PAGEREF _Toc127393232 \h </w:instrText>
        </w:r>
        <w:r>
          <w:rPr>
            <w:noProof/>
            <w:webHidden/>
          </w:rPr>
        </w:r>
        <w:r>
          <w:rPr>
            <w:noProof/>
            <w:webHidden/>
          </w:rPr>
          <w:fldChar w:fldCharType="separate"/>
        </w:r>
        <w:r>
          <w:rPr>
            <w:noProof/>
            <w:webHidden/>
          </w:rPr>
          <w:t>32</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33" w:history="1">
        <w:r w:rsidRPr="006C0B34">
          <w:rPr>
            <w:rStyle w:val="Hyperlink"/>
            <w:noProof/>
          </w:rPr>
          <w:t>5.4</w:t>
        </w:r>
        <w:r>
          <w:rPr>
            <w:rFonts w:eastAsiaTheme="minorEastAsia" w:cstheme="minorBidi"/>
            <w:noProof/>
            <w:kern w:val="0"/>
            <w:sz w:val="22"/>
            <w:szCs w:val="22"/>
            <w:lang w:eastAsia="fi-FI" w:bidi="ar-SA"/>
          </w:rPr>
          <w:tab/>
        </w:r>
        <w:r w:rsidRPr="006C0B34">
          <w:rPr>
            <w:rStyle w:val="Hyperlink"/>
            <w:noProof/>
          </w:rPr>
          <w:t>Kameramoduulin ohjaus</w:t>
        </w:r>
        <w:r>
          <w:rPr>
            <w:noProof/>
            <w:webHidden/>
          </w:rPr>
          <w:tab/>
        </w:r>
        <w:r>
          <w:rPr>
            <w:noProof/>
            <w:webHidden/>
          </w:rPr>
          <w:fldChar w:fldCharType="begin"/>
        </w:r>
        <w:r>
          <w:rPr>
            <w:noProof/>
            <w:webHidden/>
          </w:rPr>
          <w:instrText xml:space="preserve"> PAGEREF _Toc127393233 \h </w:instrText>
        </w:r>
        <w:r>
          <w:rPr>
            <w:noProof/>
            <w:webHidden/>
          </w:rPr>
        </w:r>
        <w:r>
          <w:rPr>
            <w:noProof/>
            <w:webHidden/>
          </w:rPr>
          <w:fldChar w:fldCharType="separate"/>
        </w:r>
        <w:r>
          <w:rPr>
            <w:noProof/>
            <w:webHidden/>
          </w:rPr>
          <w:t>32</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34" w:history="1">
        <w:r w:rsidRPr="006C0B34">
          <w:rPr>
            <w:rStyle w:val="Hyperlink"/>
            <w:noProof/>
          </w:rPr>
          <w:t>5.5</w:t>
        </w:r>
        <w:r>
          <w:rPr>
            <w:rFonts w:eastAsiaTheme="minorEastAsia" w:cstheme="minorBidi"/>
            <w:noProof/>
            <w:kern w:val="0"/>
            <w:sz w:val="22"/>
            <w:szCs w:val="22"/>
            <w:lang w:eastAsia="fi-FI" w:bidi="ar-SA"/>
          </w:rPr>
          <w:tab/>
        </w:r>
        <w:r w:rsidRPr="006C0B34">
          <w:rPr>
            <w:rStyle w:val="Hyperlink"/>
            <w:noProof/>
          </w:rPr>
          <w:t>Näytölle piirtäminen</w:t>
        </w:r>
        <w:r>
          <w:rPr>
            <w:noProof/>
            <w:webHidden/>
          </w:rPr>
          <w:tab/>
        </w:r>
        <w:r>
          <w:rPr>
            <w:noProof/>
            <w:webHidden/>
          </w:rPr>
          <w:fldChar w:fldCharType="begin"/>
        </w:r>
        <w:r>
          <w:rPr>
            <w:noProof/>
            <w:webHidden/>
          </w:rPr>
          <w:instrText xml:space="preserve"> PAGEREF _Toc127393234 \h </w:instrText>
        </w:r>
        <w:r>
          <w:rPr>
            <w:noProof/>
            <w:webHidden/>
          </w:rPr>
        </w:r>
        <w:r>
          <w:rPr>
            <w:noProof/>
            <w:webHidden/>
          </w:rPr>
          <w:fldChar w:fldCharType="separate"/>
        </w:r>
        <w:r>
          <w:rPr>
            <w:noProof/>
            <w:webHidden/>
          </w:rPr>
          <w:t>33</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35" w:history="1">
        <w:r w:rsidRPr="006C0B34">
          <w:rPr>
            <w:rStyle w:val="Hyperlink"/>
            <w:noProof/>
          </w:rPr>
          <w:t>5.5.1</w:t>
        </w:r>
        <w:r>
          <w:rPr>
            <w:rFonts w:eastAsiaTheme="minorEastAsia" w:cstheme="minorBidi"/>
            <w:noProof/>
            <w:kern w:val="0"/>
            <w:sz w:val="22"/>
            <w:szCs w:val="22"/>
            <w:lang w:eastAsia="fi-FI" w:bidi="ar-SA"/>
          </w:rPr>
          <w:tab/>
        </w:r>
        <w:r w:rsidRPr="006C0B34">
          <w:rPr>
            <w:rStyle w:val="Hyperlink"/>
            <w:noProof/>
          </w:rPr>
          <w:t>Johdanto</w:t>
        </w:r>
        <w:r>
          <w:rPr>
            <w:noProof/>
            <w:webHidden/>
          </w:rPr>
          <w:tab/>
        </w:r>
        <w:r>
          <w:rPr>
            <w:noProof/>
            <w:webHidden/>
          </w:rPr>
          <w:fldChar w:fldCharType="begin"/>
        </w:r>
        <w:r>
          <w:rPr>
            <w:noProof/>
            <w:webHidden/>
          </w:rPr>
          <w:instrText xml:space="preserve"> PAGEREF _Toc127393235 \h </w:instrText>
        </w:r>
        <w:r>
          <w:rPr>
            <w:noProof/>
            <w:webHidden/>
          </w:rPr>
        </w:r>
        <w:r>
          <w:rPr>
            <w:noProof/>
            <w:webHidden/>
          </w:rPr>
          <w:fldChar w:fldCharType="separate"/>
        </w:r>
        <w:r>
          <w:rPr>
            <w:noProof/>
            <w:webHidden/>
          </w:rPr>
          <w:t>33</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36" w:history="1">
        <w:r w:rsidRPr="006C0B34">
          <w:rPr>
            <w:rStyle w:val="Hyperlink"/>
            <w:noProof/>
          </w:rPr>
          <w:t>5.5.2</w:t>
        </w:r>
        <w:r>
          <w:rPr>
            <w:rFonts w:eastAsiaTheme="minorEastAsia" w:cstheme="minorBidi"/>
            <w:noProof/>
            <w:kern w:val="0"/>
            <w:sz w:val="22"/>
            <w:szCs w:val="22"/>
            <w:lang w:eastAsia="fi-FI" w:bidi="ar-SA"/>
          </w:rPr>
          <w:tab/>
        </w:r>
        <w:r w:rsidRPr="006C0B34">
          <w:rPr>
            <w:rStyle w:val="Hyperlink"/>
            <w:noProof/>
          </w:rPr>
          <w:t>Ultrascale+ 3EG ja Displayport-liitäntä</w:t>
        </w:r>
        <w:r>
          <w:rPr>
            <w:noProof/>
            <w:webHidden/>
          </w:rPr>
          <w:tab/>
        </w:r>
        <w:r>
          <w:rPr>
            <w:noProof/>
            <w:webHidden/>
          </w:rPr>
          <w:fldChar w:fldCharType="begin"/>
        </w:r>
        <w:r>
          <w:rPr>
            <w:noProof/>
            <w:webHidden/>
          </w:rPr>
          <w:instrText xml:space="preserve"> PAGEREF _Toc127393236 \h </w:instrText>
        </w:r>
        <w:r>
          <w:rPr>
            <w:noProof/>
            <w:webHidden/>
          </w:rPr>
        </w:r>
        <w:r>
          <w:rPr>
            <w:noProof/>
            <w:webHidden/>
          </w:rPr>
          <w:fldChar w:fldCharType="separate"/>
        </w:r>
        <w:r>
          <w:rPr>
            <w:noProof/>
            <w:webHidden/>
          </w:rPr>
          <w:t>33</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37" w:history="1">
        <w:r w:rsidRPr="006C0B34">
          <w:rPr>
            <w:rStyle w:val="Hyperlink"/>
            <w:noProof/>
          </w:rPr>
          <w:t>5.5.3</w:t>
        </w:r>
        <w:r>
          <w:rPr>
            <w:rFonts w:eastAsiaTheme="minorEastAsia" w:cstheme="minorBidi"/>
            <w:noProof/>
            <w:kern w:val="0"/>
            <w:sz w:val="22"/>
            <w:szCs w:val="22"/>
            <w:lang w:eastAsia="fi-FI" w:bidi="ar-SA"/>
          </w:rPr>
          <w:tab/>
        </w:r>
        <w:r w:rsidRPr="006C0B34">
          <w:rPr>
            <w:rStyle w:val="Hyperlink"/>
            <w:noProof/>
          </w:rPr>
          <w:t>Zynq-7020 ja HDMI-liitäntä</w:t>
        </w:r>
        <w:r>
          <w:rPr>
            <w:noProof/>
            <w:webHidden/>
          </w:rPr>
          <w:tab/>
        </w:r>
        <w:r>
          <w:rPr>
            <w:noProof/>
            <w:webHidden/>
          </w:rPr>
          <w:fldChar w:fldCharType="begin"/>
        </w:r>
        <w:r>
          <w:rPr>
            <w:noProof/>
            <w:webHidden/>
          </w:rPr>
          <w:instrText xml:space="preserve"> PAGEREF _Toc127393237 \h </w:instrText>
        </w:r>
        <w:r>
          <w:rPr>
            <w:noProof/>
            <w:webHidden/>
          </w:rPr>
        </w:r>
        <w:r>
          <w:rPr>
            <w:noProof/>
            <w:webHidden/>
          </w:rPr>
          <w:fldChar w:fldCharType="separate"/>
        </w:r>
        <w:r>
          <w:rPr>
            <w:noProof/>
            <w:webHidden/>
          </w:rPr>
          <w:t>33</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38" w:history="1">
        <w:r w:rsidRPr="006C0B34">
          <w:rPr>
            <w:rStyle w:val="Hyperlink"/>
            <w:noProof/>
          </w:rPr>
          <w:t>5.6</w:t>
        </w:r>
        <w:r>
          <w:rPr>
            <w:rFonts w:eastAsiaTheme="minorEastAsia" w:cstheme="minorBidi"/>
            <w:noProof/>
            <w:kern w:val="0"/>
            <w:sz w:val="22"/>
            <w:szCs w:val="22"/>
            <w:lang w:eastAsia="fi-FI" w:bidi="ar-SA"/>
          </w:rPr>
          <w:tab/>
        </w:r>
        <w:r w:rsidRPr="006C0B34">
          <w:rPr>
            <w:rStyle w:val="Hyperlink"/>
            <w:noProof/>
          </w:rPr>
          <w:t>BMP-kuvan tallennus</w:t>
        </w:r>
        <w:r>
          <w:rPr>
            <w:noProof/>
            <w:webHidden/>
          </w:rPr>
          <w:tab/>
        </w:r>
        <w:r>
          <w:rPr>
            <w:noProof/>
            <w:webHidden/>
          </w:rPr>
          <w:fldChar w:fldCharType="begin"/>
        </w:r>
        <w:r>
          <w:rPr>
            <w:noProof/>
            <w:webHidden/>
          </w:rPr>
          <w:instrText xml:space="preserve"> PAGEREF _Toc127393238 \h </w:instrText>
        </w:r>
        <w:r>
          <w:rPr>
            <w:noProof/>
            <w:webHidden/>
          </w:rPr>
        </w:r>
        <w:r>
          <w:rPr>
            <w:noProof/>
            <w:webHidden/>
          </w:rPr>
          <w:fldChar w:fldCharType="separate"/>
        </w:r>
        <w:r>
          <w:rPr>
            <w:noProof/>
            <w:webHidden/>
          </w:rPr>
          <w:t>33</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39" w:history="1">
        <w:r w:rsidRPr="006C0B34">
          <w:rPr>
            <w:rStyle w:val="Hyperlink"/>
            <w:noProof/>
          </w:rPr>
          <w:t>5.7</w:t>
        </w:r>
        <w:r>
          <w:rPr>
            <w:rFonts w:eastAsiaTheme="minorEastAsia" w:cstheme="minorBidi"/>
            <w:noProof/>
            <w:kern w:val="0"/>
            <w:sz w:val="22"/>
            <w:szCs w:val="22"/>
            <w:lang w:eastAsia="fi-FI" w:bidi="ar-SA"/>
          </w:rPr>
          <w:tab/>
        </w:r>
        <w:r w:rsidRPr="006C0B34">
          <w:rPr>
            <w:rStyle w:val="Hyperlink"/>
            <w:noProof/>
          </w:rPr>
          <w:t>Laskennat</w:t>
        </w:r>
        <w:r>
          <w:rPr>
            <w:noProof/>
            <w:webHidden/>
          </w:rPr>
          <w:tab/>
        </w:r>
        <w:r>
          <w:rPr>
            <w:noProof/>
            <w:webHidden/>
          </w:rPr>
          <w:fldChar w:fldCharType="begin"/>
        </w:r>
        <w:r>
          <w:rPr>
            <w:noProof/>
            <w:webHidden/>
          </w:rPr>
          <w:instrText xml:space="preserve"> PAGEREF _Toc127393239 \h </w:instrText>
        </w:r>
        <w:r>
          <w:rPr>
            <w:noProof/>
            <w:webHidden/>
          </w:rPr>
        </w:r>
        <w:r>
          <w:rPr>
            <w:noProof/>
            <w:webHidden/>
          </w:rPr>
          <w:fldChar w:fldCharType="separate"/>
        </w:r>
        <w:r>
          <w:rPr>
            <w:noProof/>
            <w:webHidden/>
          </w:rPr>
          <w:t>33</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40" w:history="1">
        <w:r w:rsidRPr="006C0B34">
          <w:rPr>
            <w:rStyle w:val="Hyperlink"/>
            <w:noProof/>
          </w:rPr>
          <w:t>5.7.1</w:t>
        </w:r>
        <w:r>
          <w:rPr>
            <w:rFonts w:eastAsiaTheme="minorEastAsia" w:cstheme="minorBidi"/>
            <w:noProof/>
            <w:kern w:val="0"/>
            <w:sz w:val="22"/>
            <w:szCs w:val="22"/>
            <w:lang w:eastAsia="fi-FI" w:bidi="ar-SA"/>
          </w:rPr>
          <w:tab/>
        </w:r>
        <w:r w:rsidRPr="006C0B34">
          <w:rPr>
            <w:rStyle w:val="Hyperlink"/>
            <w:noProof/>
          </w:rPr>
          <w:t>Demosaic</w:t>
        </w:r>
        <w:r>
          <w:rPr>
            <w:noProof/>
            <w:webHidden/>
          </w:rPr>
          <w:tab/>
        </w:r>
        <w:r>
          <w:rPr>
            <w:noProof/>
            <w:webHidden/>
          </w:rPr>
          <w:fldChar w:fldCharType="begin"/>
        </w:r>
        <w:r>
          <w:rPr>
            <w:noProof/>
            <w:webHidden/>
          </w:rPr>
          <w:instrText xml:space="preserve"> PAGEREF _Toc127393240 \h </w:instrText>
        </w:r>
        <w:r>
          <w:rPr>
            <w:noProof/>
            <w:webHidden/>
          </w:rPr>
        </w:r>
        <w:r>
          <w:rPr>
            <w:noProof/>
            <w:webHidden/>
          </w:rPr>
          <w:fldChar w:fldCharType="separate"/>
        </w:r>
        <w:r>
          <w:rPr>
            <w:noProof/>
            <w:webHidden/>
          </w:rPr>
          <w:t>33</w:t>
        </w:r>
        <w:r>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41" w:history="1">
        <w:r w:rsidRPr="006C0B34">
          <w:rPr>
            <w:rStyle w:val="Hyperlink"/>
            <w:noProof/>
          </w:rPr>
          <w:t>6</w:t>
        </w:r>
        <w:r>
          <w:rPr>
            <w:rFonts w:asciiTheme="minorHAnsi" w:eastAsiaTheme="minorEastAsia" w:hAnsiTheme="minorHAnsi" w:cstheme="minorBidi"/>
            <w:noProof/>
            <w:kern w:val="0"/>
            <w:sz w:val="22"/>
            <w:szCs w:val="22"/>
            <w:lang w:eastAsia="fi-FI" w:bidi="ar-SA"/>
          </w:rPr>
          <w:tab/>
        </w:r>
        <w:r w:rsidRPr="006C0B34">
          <w:rPr>
            <w:rStyle w:val="Hyperlink"/>
            <w:noProof/>
          </w:rPr>
          <w:t>FPGA-ohjelmiston kehitystyö</w:t>
        </w:r>
        <w:r>
          <w:rPr>
            <w:noProof/>
            <w:webHidden/>
          </w:rPr>
          <w:tab/>
        </w:r>
        <w:r>
          <w:rPr>
            <w:noProof/>
            <w:webHidden/>
          </w:rPr>
          <w:fldChar w:fldCharType="begin"/>
        </w:r>
        <w:r>
          <w:rPr>
            <w:noProof/>
            <w:webHidden/>
          </w:rPr>
          <w:instrText xml:space="preserve"> PAGEREF _Toc127393241 \h </w:instrText>
        </w:r>
        <w:r>
          <w:rPr>
            <w:noProof/>
            <w:webHidden/>
          </w:rPr>
        </w:r>
        <w:r>
          <w:rPr>
            <w:noProof/>
            <w:webHidden/>
          </w:rPr>
          <w:fldChar w:fldCharType="separate"/>
        </w:r>
        <w:r>
          <w:rPr>
            <w:noProof/>
            <w:webHidden/>
          </w:rPr>
          <w:t>34</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42" w:history="1">
        <w:r w:rsidRPr="006C0B34">
          <w:rPr>
            <w:rStyle w:val="Hyperlink"/>
            <w:noProof/>
          </w:rPr>
          <w:t>6.1</w:t>
        </w:r>
        <w:r>
          <w:rPr>
            <w:rFonts w:eastAsiaTheme="minorEastAsia" w:cstheme="minorBidi"/>
            <w:noProof/>
            <w:kern w:val="0"/>
            <w:sz w:val="22"/>
            <w:szCs w:val="22"/>
            <w:lang w:eastAsia="fi-FI" w:bidi="ar-SA"/>
          </w:rPr>
          <w:tab/>
        </w:r>
        <w:r w:rsidRPr="006C0B34">
          <w:rPr>
            <w:rStyle w:val="Hyperlink"/>
            <w:noProof/>
          </w:rPr>
          <w:t>Prosessorin ja FPGA:n vertailu operaatioiden suorittamiseen</w:t>
        </w:r>
        <w:r>
          <w:rPr>
            <w:noProof/>
            <w:webHidden/>
          </w:rPr>
          <w:tab/>
        </w:r>
        <w:r>
          <w:rPr>
            <w:noProof/>
            <w:webHidden/>
          </w:rPr>
          <w:fldChar w:fldCharType="begin"/>
        </w:r>
        <w:r>
          <w:rPr>
            <w:noProof/>
            <w:webHidden/>
          </w:rPr>
          <w:instrText xml:space="preserve"> PAGEREF _Toc127393242 \h </w:instrText>
        </w:r>
        <w:r>
          <w:rPr>
            <w:noProof/>
            <w:webHidden/>
          </w:rPr>
        </w:r>
        <w:r>
          <w:rPr>
            <w:noProof/>
            <w:webHidden/>
          </w:rPr>
          <w:fldChar w:fldCharType="separate"/>
        </w:r>
        <w:r>
          <w:rPr>
            <w:noProof/>
            <w:webHidden/>
          </w:rPr>
          <w:t>34</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43" w:history="1">
        <w:r w:rsidRPr="006C0B34">
          <w:rPr>
            <w:rStyle w:val="Hyperlink"/>
            <w:noProof/>
          </w:rPr>
          <w:t>6.2</w:t>
        </w:r>
        <w:r>
          <w:rPr>
            <w:rFonts w:eastAsiaTheme="minorEastAsia" w:cstheme="minorBidi"/>
            <w:noProof/>
            <w:kern w:val="0"/>
            <w:sz w:val="22"/>
            <w:szCs w:val="22"/>
            <w:lang w:eastAsia="fi-FI" w:bidi="ar-SA"/>
          </w:rPr>
          <w:tab/>
        </w:r>
        <w:r w:rsidRPr="006C0B34">
          <w:rPr>
            <w:rStyle w:val="Hyperlink"/>
            <w:noProof/>
          </w:rPr>
          <w:t>Kameran liitäntätapa ja kuvadata</w:t>
        </w:r>
        <w:r>
          <w:rPr>
            <w:noProof/>
            <w:webHidden/>
          </w:rPr>
          <w:tab/>
        </w:r>
        <w:r>
          <w:rPr>
            <w:noProof/>
            <w:webHidden/>
          </w:rPr>
          <w:fldChar w:fldCharType="begin"/>
        </w:r>
        <w:r>
          <w:rPr>
            <w:noProof/>
            <w:webHidden/>
          </w:rPr>
          <w:instrText xml:space="preserve"> PAGEREF _Toc127393243 \h </w:instrText>
        </w:r>
        <w:r>
          <w:rPr>
            <w:noProof/>
            <w:webHidden/>
          </w:rPr>
        </w:r>
        <w:r>
          <w:rPr>
            <w:noProof/>
            <w:webHidden/>
          </w:rPr>
          <w:fldChar w:fldCharType="separate"/>
        </w:r>
        <w:r>
          <w:rPr>
            <w:noProof/>
            <w:webHidden/>
          </w:rPr>
          <w:t>35</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44" w:history="1">
        <w:r w:rsidRPr="006C0B34">
          <w:rPr>
            <w:rStyle w:val="Hyperlink"/>
            <w:noProof/>
          </w:rPr>
          <w:t>6.3</w:t>
        </w:r>
        <w:r>
          <w:rPr>
            <w:rFonts w:eastAsiaTheme="minorEastAsia" w:cstheme="minorBidi"/>
            <w:noProof/>
            <w:kern w:val="0"/>
            <w:sz w:val="22"/>
            <w:szCs w:val="22"/>
            <w:lang w:eastAsia="fi-FI" w:bidi="ar-SA"/>
          </w:rPr>
          <w:tab/>
        </w:r>
        <w:r w:rsidRPr="006C0B34">
          <w:rPr>
            <w:rStyle w:val="Hyperlink"/>
            <w:noProof/>
          </w:rPr>
          <w:t>Liukuhihnan syötteet ja tulokset</w:t>
        </w:r>
        <w:r>
          <w:rPr>
            <w:noProof/>
            <w:webHidden/>
          </w:rPr>
          <w:tab/>
        </w:r>
        <w:r>
          <w:rPr>
            <w:noProof/>
            <w:webHidden/>
          </w:rPr>
          <w:fldChar w:fldCharType="begin"/>
        </w:r>
        <w:r>
          <w:rPr>
            <w:noProof/>
            <w:webHidden/>
          </w:rPr>
          <w:instrText xml:space="preserve"> PAGEREF _Toc127393244 \h </w:instrText>
        </w:r>
        <w:r>
          <w:rPr>
            <w:noProof/>
            <w:webHidden/>
          </w:rPr>
        </w:r>
        <w:r>
          <w:rPr>
            <w:noProof/>
            <w:webHidden/>
          </w:rPr>
          <w:fldChar w:fldCharType="separate"/>
        </w:r>
        <w:r>
          <w:rPr>
            <w:noProof/>
            <w:webHidden/>
          </w:rPr>
          <w:t>36</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45" w:history="1">
        <w:r w:rsidRPr="006C0B34">
          <w:rPr>
            <w:rStyle w:val="Hyperlink"/>
            <w:noProof/>
          </w:rPr>
          <w:t>6.4</w:t>
        </w:r>
        <w:r>
          <w:rPr>
            <w:rFonts w:eastAsiaTheme="minorEastAsia" w:cstheme="minorBidi"/>
            <w:noProof/>
            <w:kern w:val="0"/>
            <w:sz w:val="22"/>
            <w:szCs w:val="22"/>
            <w:lang w:eastAsia="fi-FI" w:bidi="ar-SA"/>
          </w:rPr>
          <w:tab/>
        </w:r>
        <w:r w:rsidRPr="006C0B34">
          <w:rPr>
            <w:rStyle w:val="Hyperlink"/>
            <w:noProof/>
          </w:rPr>
          <w:t>Datan lukeminen liukuhihnalle</w:t>
        </w:r>
        <w:r>
          <w:rPr>
            <w:noProof/>
            <w:webHidden/>
          </w:rPr>
          <w:tab/>
        </w:r>
        <w:r>
          <w:rPr>
            <w:noProof/>
            <w:webHidden/>
          </w:rPr>
          <w:fldChar w:fldCharType="begin"/>
        </w:r>
        <w:r>
          <w:rPr>
            <w:noProof/>
            <w:webHidden/>
          </w:rPr>
          <w:instrText xml:space="preserve"> PAGEREF _Toc127393245 \h </w:instrText>
        </w:r>
        <w:r>
          <w:rPr>
            <w:noProof/>
            <w:webHidden/>
          </w:rPr>
        </w:r>
        <w:r>
          <w:rPr>
            <w:noProof/>
            <w:webHidden/>
          </w:rPr>
          <w:fldChar w:fldCharType="separate"/>
        </w:r>
        <w:r>
          <w:rPr>
            <w:noProof/>
            <w:webHidden/>
          </w:rPr>
          <w:t>36</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46" w:history="1">
        <w:r w:rsidRPr="006C0B34">
          <w:rPr>
            <w:rStyle w:val="Hyperlink"/>
            <w:noProof/>
          </w:rPr>
          <w:t>6.5</w:t>
        </w:r>
        <w:r>
          <w:rPr>
            <w:rFonts w:eastAsiaTheme="minorEastAsia" w:cstheme="minorBidi"/>
            <w:noProof/>
            <w:kern w:val="0"/>
            <w:sz w:val="22"/>
            <w:szCs w:val="22"/>
            <w:lang w:eastAsia="fi-FI" w:bidi="ar-SA"/>
          </w:rPr>
          <w:tab/>
        </w:r>
        <w:r w:rsidRPr="006C0B34">
          <w:rPr>
            <w:rStyle w:val="Hyperlink"/>
            <w:noProof/>
          </w:rPr>
          <w:t>Datan kirjoittaminen liukuhihnalta</w:t>
        </w:r>
        <w:r>
          <w:rPr>
            <w:noProof/>
            <w:webHidden/>
          </w:rPr>
          <w:tab/>
        </w:r>
        <w:r>
          <w:rPr>
            <w:noProof/>
            <w:webHidden/>
          </w:rPr>
          <w:fldChar w:fldCharType="begin"/>
        </w:r>
        <w:r>
          <w:rPr>
            <w:noProof/>
            <w:webHidden/>
          </w:rPr>
          <w:instrText xml:space="preserve"> PAGEREF _Toc127393246 \h </w:instrText>
        </w:r>
        <w:r>
          <w:rPr>
            <w:noProof/>
            <w:webHidden/>
          </w:rPr>
        </w:r>
        <w:r>
          <w:rPr>
            <w:noProof/>
            <w:webHidden/>
          </w:rPr>
          <w:fldChar w:fldCharType="separate"/>
        </w:r>
        <w:r>
          <w:rPr>
            <w:noProof/>
            <w:webHidden/>
          </w:rPr>
          <w:t>37</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47" w:history="1">
        <w:r w:rsidRPr="006C0B34">
          <w:rPr>
            <w:rStyle w:val="Hyperlink"/>
            <w:noProof/>
          </w:rPr>
          <w:t>6.6</w:t>
        </w:r>
        <w:r>
          <w:rPr>
            <w:rFonts w:eastAsiaTheme="minorEastAsia" w:cstheme="minorBidi"/>
            <w:noProof/>
            <w:kern w:val="0"/>
            <w:sz w:val="22"/>
            <w:szCs w:val="22"/>
            <w:lang w:eastAsia="fi-FI" w:bidi="ar-SA"/>
          </w:rPr>
          <w:tab/>
        </w:r>
        <w:r w:rsidRPr="006C0B34">
          <w:rPr>
            <w:rStyle w:val="Hyperlink"/>
            <w:noProof/>
          </w:rPr>
          <w:t>Muistipuskurien varaus liukuhihnaa varten</w:t>
        </w:r>
        <w:r>
          <w:rPr>
            <w:noProof/>
            <w:webHidden/>
          </w:rPr>
          <w:tab/>
        </w:r>
        <w:r>
          <w:rPr>
            <w:noProof/>
            <w:webHidden/>
          </w:rPr>
          <w:fldChar w:fldCharType="begin"/>
        </w:r>
        <w:r>
          <w:rPr>
            <w:noProof/>
            <w:webHidden/>
          </w:rPr>
          <w:instrText xml:space="preserve"> PAGEREF _Toc127393247 \h </w:instrText>
        </w:r>
        <w:r>
          <w:rPr>
            <w:noProof/>
            <w:webHidden/>
          </w:rPr>
        </w:r>
        <w:r>
          <w:rPr>
            <w:noProof/>
            <w:webHidden/>
          </w:rPr>
          <w:fldChar w:fldCharType="separate"/>
        </w:r>
        <w:r>
          <w:rPr>
            <w:noProof/>
            <w:webHidden/>
          </w:rPr>
          <w:t>38</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48" w:history="1">
        <w:r w:rsidRPr="006C0B34">
          <w:rPr>
            <w:rStyle w:val="Hyperlink"/>
            <w:noProof/>
          </w:rPr>
          <w:t>6.7</w:t>
        </w:r>
        <w:r>
          <w:rPr>
            <w:rFonts w:eastAsiaTheme="minorEastAsia" w:cstheme="minorBidi"/>
            <w:noProof/>
            <w:kern w:val="0"/>
            <w:sz w:val="22"/>
            <w:szCs w:val="22"/>
            <w:lang w:eastAsia="fi-FI" w:bidi="ar-SA"/>
          </w:rPr>
          <w:tab/>
        </w:r>
        <w:r w:rsidRPr="006C0B34">
          <w:rPr>
            <w:rStyle w:val="Hyperlink"/>
            <w:noProof/>
          </w:rPr>
          <w:t>Demosaic-operaatio</w:t>
        </w:r>
        <w:r>
          <w:rPr>
            <w:noProof/>
            <w:webHidden/>
          </w:rPr>
          <w:tab/>
        </w:r>
        <w:r>
          <w:rPr>
            <w:noProof/>
            <w:webHidden/>
          </w:rPr>
          <w:fldChar w:fldCharType="begin"/>
        </w:r>
        <w:r>
          <w:rPr>
            <w:noProof/>
            <w:webHidden/>
          </w:rPr>
          <w:instrText xml:space="preserve"> PAGEREF _Toc127393248 \h </w:instrText>
        </w:r>
        <w:r>
          <w:rPr>
            <w:noProof/>
            <w:webHidden/>
          </w:rPr>
        </w:r>
        <w:r>
          <w:rPr>
            <w:noProof/>
            <w:webHidden/>
          </w:rPr>
          <w:fldChar w:fldCharType="separate"/>
        </w:r>
        <w:r>
          <w:rPr>
            <w:noProof/>
            <w:webHidden/>
          </w:rPr>
          <w:t>38</w:t>
        </w:r>
        <w:r>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49" w:history="1">
        <w:r w:rsidRPr="006C0B34">
          <w:rPr>
            <w:rStyle w:val="Hyperlink"/>
            <w:noProof/>
          </w:rPr>
          <w:t>7</w:t>
        </w:r>
        <w:r>
          <w:rPr>
            <w:rFonts w:asciiTheme="minorHAnsi" w:eastAsiaTheme="minorEastAsia" w:hAnsiTheme="minorHAnsi" w:cstheme="minorBidi"/>
            <w:noProof/>
            <w:kern w:val="0"/>
            <w:sz w:val="22"/>
            <w:szCs w:val="22"/>
            <w:lang w:eastAsia="fi-FI" w:bidi="ar-SA"/>
          </w:rPr>
          <w:tab/>
        </w:r>
        <w:r w:rsidRPr="006C0B34">
          <w:rPr>
            <w:rStyle w:val="Hyperlink"/>
            <w:noProof/>
          </w:rPr>
          <w:t>Kehityskittien perusohjelmiston kehitystyö</w:t>
        </w:r>
        <w:r>
          <w:rPr>
            <w:noProof/>
            <w:webHidden/>
          </w:rPr>
          <w:tab/>
        </w:r>
        <w:r>
          <w:rPr>
            <w:noProof/>
            <w:webHidden/>
          </w:rPr>
          <w:fldChar w:fldCharType="begin"/>
        </w:r>
        <w:r>
          <w:rPr>
            <w:noProof/>
            <w:webHidden/>
          </w:rPr>
          <w:instrText xml:space="preserve"> PAGEREF _Toc127393249 \h </w:instrText>
        </w:r>
        <w:r>
          <w:rPr>
            <w:noProof/>
            <w:webHidden/>
          </w:rPr>
        </w:r>
        <w:r>
          <w:rPr>
            <w:noProof/>
            <w:webHidden/>
          </w:rPr>
          <w:fldChar w:fldCharType="separate"/>
        </w:r>
        <w:r>
          <w:rPr>
            <w:noProof/>
            <w:webHidden/>
          </w:rPr>
          <w:t>39</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50" w:history="1">
        <w:r w:rsidRPr="006C0B34">
          <w:rPr>
            <w:rStyle w:val="Hyperlink"/>
            <w:noProof/>
          </w:rPr>
          <w:t>7.1</w:t>
        </w:r>
        <w:r>
          <w:rPr>
            <w:rFonts w:eastAsiaTheme="minorEastAsia" w:cstheme="minorBidi"/>
            <w:noProof/>
            <w:kern w:val="0"/>
            <w:sz w:val="22"/>
            <w:szCs w:val="22"/>
            <w:lang w:eastAsia="fi-FI" w:bidi="ar-SA"/>
          </w:rPr>
          <w:tab/>
        </w:r>
        <w:r w:rsidRPr="006C0B34">
          <w:rPr>
            <w:rStyle w:val="Hyperlink"/>
            <w:noProof/>
          </w:rPr>
          <w:t>Johdanto</w:t>
        </w:r>
        <w:r>
          <w:rPr>
            <w:noProof/>
            <w:webHidden/>
          </w:rPr>
          <w:tab/>
        </w:r>
        <w:r>
          <w:rPr>
            <w:noProof/>
            <w:webHidden/>
          </w:rPr>
          <w:fldChar w:fldCharType="begin"/>
        </w:r>
        <w:r>
          <w:rPr>
            <w:noProof/>
            <w:webHidden/>
          </w:rPr>
          <w:instrText xml:space="preserve"> PAGEREF _Toc127393250 \h </w:instrText>
        </w:r>
        <w:r>
          <w:rPr>
            <w:noProof/>
            <w:webHidden/>
          </w:rPr>
        </w:r>
        <w:r>
          <w:rPr>
            <w:noProof/>
            <w:webHidden/>
          </w:rPr>
          <w:fldChar w:fldCharType="separate"/>
        </w:r>
        <w:r>
          <w:rPr>
            <w:noProof/>
            <w:webHidden/>
          </w:rPr>
          <w:t>39</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51" w:history="1">
        <w:r w:rsidRPr="006C0B34">
          <w:rPr>
            <w:rStyle w:val="Hyperlink"/>
            <w:noProof/>
          </w:rPr>
          <w:t>7.2</w:t>
        </w:r>
        <w:r>
          <w:rPr>
            <w:rFonts w:eastAsiaTheme="minorEastAsia" w:cstheme="minorBidi"/>
            <w:noProof/>
            <w:kern w:val="0"/>
            <w:sz w:val="22"/>
            <w:szCs w:val="22"/>
            <w:lang w:eastAsia="fi-FI" w:bidi="ar-SA"/>
          </w:rPr>
          <w:tab/>
        </w:r>
        <w:r w:rsidRPr="006C0B34">
          <w:rPr>
            <w:rStyle w:val="Hyperlink"/>
            <w:noProof/>
          </w:rPr>
          <w:t>Kehityskittien vertailu</w:t>
        </w:r>
        <w:r>
          <w:rPr>
            <w:noProof/>
            <w:webHidden/>
          </w:rPr>
          <w:tab/>
        </w:r>
        <w:r>
          <w:rPr>
            <w:noProof/>
            <w:webHidden/>
          </w:rPr>
          <w:fldChar w:fldCharType="begin"/>
        </w:r>
        <w:r>
          <w:rPr>
            <w:noProof/>
            <w:webHidden/>
          </w:rPr>
          <w:instrText xml:space="preserve"> PAGEREF _Toc127393251 \h </w:instrText>
        </w:r>
        <w:r>
          <w:rPr>
            <w:noProof/>
            <w:webHidden/>
          </w:rPr>
        </w:r>
        <w:r>
          <w:rPr>
            <w:noProof/>
            <w:webHidden/>
          </w:rPr>
          <w:fldChar w:fldCharType="separate"/>
        </w:r>
        <w:r>
          <w:rPr>
            <w:noProof/>
            <w:webHidden/>
          </w:rPr>
          <w:t>39</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52" w:history="1">
        <w:r w:rsidRPr="006C0B34">
          <w:rPr>
            <w:rStyle w:val="Hyperlink"/>
            <w:noProof/>
            <w:lang w:val="en-US"/>
          </w:rPr>
          <w:t>7.3</w:t>
        </w:r>
        <w:r>
          <w:rPr>
            <w:rFonts w:eastAsiaTheme="minorEastAsia" w:cstheme="minorBidi"/>
            <w:noProof/>
            <w:kern w:val="0"/>
            <w:sz w:val="22"/>
            <w:szCs w:val="22"/>
            <w:lang w:eastAsia="fi-FI" w:bidi="ar-SA"/>
          </w:rPr>
          <w:tab/>
        </w:r>
        <w:r w:rsidRPr="006C0B34">
          <w:rPr>
            <w:rStyle w:val="Hyperlink"/>
            <w:noProof/>
            <w:lang w:val="en-US"/>
          </w:rPr>
          <w:t>Kehityskittien käynnistymisprosessi</w:t>
        </w:r>
        <w:r>
          <w:rPr>
            <w:noProof/>
            <w:webHidden/>
          </w:rPr>
          <w:tab/>
        </w:r>
        <w:r>
          <w:rPr>
            <w:noProof/>
            <w:webHidden/>
          </w:rPr>
          <w:fldChar w:fldCharType="begin"/>
        </w:r>
        <w:r>
          <w:rPr>
            <w:noProof/>
            <w:webHidden/>
          </w:rPr>
          <w:instrText xml:space="preserve"> PAGEREF _Toc127393252 \h </w:instrText>
        </w:r>
        <w:r>
          <w:rPr>
            <w:noProof/>
            <w:webHidden/>
          </w:rPr>
        </w:r>
        <w:r>
          <w:rPr>
            <w:noProof/>
            <w:webHidden/>
          </w:rPr>
          <w:fldChar w:fldCharType="separate"/>
        </w:r>
        <w:r>
          <w:rPr>
            <w:noProof/>
            <w:webHidden/>
          </w:rPr>
          <w:t>40</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53" w:history="1">
        <w:r w:rsidRPr="006C0B34">
          <w:rPr>
            <w:rStyle w:val="Hyperlink"/>
            <w:noProof/>
            <w:lang w:val="en-US"/>
          </w:rPr>
          <w:t>7.4</w:t>
        </w:r>
        <w:r>
          <w:rPr>
            <w:rFonts w:eastAsiaTheme="minorEastAsia" w:cstheme="minorBidi"/>
            <w:noProof/>
            <w:kern w:val="0"/>
            <w:sz w:val="22"/>
            <w:szCs w:val="22"/>
            <w:lang w:eastAsia="fi-FI" w:bidi="ar-SA"/>
          </w:rPr>
          <w:tab/>
        </w:r>
        <w:r w:rsidRPr="006C0B34">
          <w:rPr>
            <w:rStyle w:val="Hyperlink"/>
            <w:noProof/>
            <w:lang w:val="en-US"/>
          </w:rPr>
          <w:t>FPGA konfiguraatio (Vivado)</w:t>
        </w:r>
        <w:r>
          <w:rPr>
            <w:noProof/>
            <w:webHidden/>
          </w:rPr>
          <w:tab/>
        </w:r>
        <w:r>
          <w:rPr>
            <w:noProof/>
            <w:webHidden/>
          </w:rPr>
          <w:fldChar w:fldCharType="begin"/>
        </w:r>
        <w:r>
          <w:rPr>
            <w:noProof/>
            <w:webHidden/>
          </w:rPr>
          <w:instrText xml:space="preserve"> PAGEREF _Toc127393253 \h </w:instrText>
        </w:r>
        <w:r>
          <w:rPr>
            <w:noProof/>
            <w:webHidden/>
          </w:rPr>
        </w:r>
        <w:r>
          <w:rPr>
            <w:noProof/>
            <w:webHidden/>
          </w:rPr>
          <w:fldChar w:fldCharType="separate"/>
        </w:r>
        <w:r>
          <w:rPr>
            <w:noProof/>
            <w:webHidden/>
          </w:rPr>
          <w:t>41</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54" w:history="1">
        <w:r w:rsidRPr="006C0B34">
          <w:rPr>
            <w:rStyle w:val="Hyperlink"/>
            <w:noProof/>
            <w:lang w:val="en-US"/>
          </w:rPr>
          <w:t>7.4.1</w:t>
        </w:r>
        <w:r>
          <w:rPr>
            <w:rFonts w:eastAsiaTheme="minorEastAsia" w:cstheme="minorBidi"/>
            <w:noProof/>
            <w:kern w:val="0"/>
            <w:sz w:val="22"/>
            <w:szCs w:val="22"/>
            <w:lang w:eastAsia="fi-FI" w:bidi="ar-SA"/>
          </w:rPr>
          <w:tab/>
        </w:r>
        <w:r w:rsidRPr="006C0B34">
          <w:rPr>
            <w:rStyle w:val="Hyperlink"/>
            <w:noProof/>
            <w:lang w:val="en-US"/>
          </w:rPr>
          <w:t>Johdanto</w:t>
        </w:r>
        <w:r>
          <w:rPr>
            <w:noProof/>
            <w:webHidden/>
          </w:rPr>
          <w:tab/>
        </w:r>
        <w:r>
          <w:rPr>
            <w:noProof/>
            <w:webHidden/>
          </w:rPr>
          <w:fldChar w:fldCharType="begin"/>
        </w:r>
        <w:r>
          <w:rPr>
            <w:noProof/>
            <w:webHidden/>
          </w:rPr>
          <w:instrText xml:space="preserve"> PAGEREF _Toc127393254 \h </w:instrText>
        </w:r>
        <w:r>
          <w:rPr>
            <w:noProof/>
            <w:webHidden/>
          </w:rPr>
        </w:r>
        <w:r>
          <w:rPr>
            <w:noProof/>
            <w:webHidden/>
          </w:rPr>
          <w:fldChar w:fldCharType="separate"/>
        </w:r>
        <w:r>
          <w:rPr>
            <w:noProof/>
            <w:webHidden/>
          </w:rPr>
          <w:t>41</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55" w:history="1">
        <w:r w:rsidRPr="006C0B34">
          <w:rPr>
            <w:rStyle w:val="Hyperlink"/>
            <w:noProof/>
            <w:lang w:val="en-US"/>
          </w:rPr>
          <w:t>7.4.2</w:t>
        </w:r>
        <w:r>
          <w:rPr>
            <w:rFonts w:eastAsiaTheme="minorEastAsia" w:cstheme="minorBidi"/>
            <w:noProof/>
            <w:kern w:val="0"/>
            <w:sz w:val="22"/>
            <w:szCs w:val="22"/>
            <w:lang w:eastAsia="fi-FI" w:bidi="ar-SA"/>
          </w:rPr>
          <w:tab/>
        </w:r>
        <w:r w:rsidRPr="006C0B34">
          <w:rPr>
            <w:rStyle w:val="Hyperlink"/>
            <w:noProof/>
            <w:lang w:val="en-US"/>
          </w:rPr>
          <w:t>Ultrascale+ 3EG Vivado 2019.1</w:t>
        </w:r>
        <w:r>
          <w:rPr>
            <w:noProof/>
            <w:webHidden/>
          </w:rPr>
          <w:tab/>
        </w:r>
        <w:r>
          <w:rPr>
            <w:noProof/>
            <w:webHidden/>
          </w:rPr>
          <w:fldChar w:fldCharType="begin"/>
        </w:r>
        <w:r>
          <w:rPr>
            <w:noProof/>
            <w:webHidden/>
          </w:rPr>
          <w:instrText xml:space="preserve"> PAGEREF _Toc127393255 \h </w:instrText>
        </w:r>
        <w:r>
          <w:rPr>
            <w:noProof/>
            <w:webHidden/>
          </w:rPr>
        </w:r>
        <w:r>
          <w:rPr>
            <w:noProof/>
            <w:webHidden/>
          </w:rPr>
          <w:fldChar w:fldCharType="separate"/>
        </w:r>
        <w:r>
          <w:rPr>
            <w:noProof/>
            <w:webHidden/>
          </w:rPr>
          <w:t>41</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56" w:history="1">
        <w:r w:rsidRPr="006C0B34">
          <w:rPr>
            <w:rStyle w:val="Hyperlink"/>
            <w:noProof/>
          </w:rPr>
          <w:t>7.4.3</w:t>
        </w:r>
        <w:r>
          <w:rPr>
            <w:rFonts w:eastAsiaTheme="minorEastAsia" w:cstheme="minorBidi"/>
            <w:noProof/>
            <w:kern w:val="0"/>
            <w:sz w:val="22"/>
            <w:szCs w:val="22"/>
            <w:lang w:eastAsia="fi-FI" w:bidi="ar-SA"/>
          </w:rPr>
          <w:tab/>
        </w:r>
        <w:r w:rsidRPr="006C0B34">
          <w:rPr>
            <w:rStyle w:val="Hyperlink"/>
            <w:noProof/>
          </w:rPr>
          <w:t>Zynq-7020 Vivado 2017.4</w:t>
        </w:r>
        <w:r>
          <w:rPr>
            <w:noProof/>
            <w:webHidden/>
          </w:rPr>
          <w:tab/>
        </w:r>
        <w:r>
          <w:rPr>
            <w:noProof/>
            <w:webHidden/>
          </w:rPr>
          <w:fldChar w:fldCharType="begin"/>
        </w:r>
        <w:r>
          <w:rPr>
            <w:noProof/>
            <w:webHidden/>
          </w:rPr>
          <w:instrText xml:space="preserve"> PAGEREF _Toc127393256 \h </w:instrText>
        </w:r>
        <w:r>
          <w:rPr>
            <w:noProof/>
            <w:webHidden/>
          </w:rPr>
        </w:r>
        <w:r>
          <w:rPr>
            <w:noProof/>
            <w:webHidden/>
          </w:rPr>
          <w:fldChar w:fldCharType="separate"/>
        </w:r>
        <w:r>
          <w:rPr>
            <w:noProof/>
            <w:webHidden/>
          </w:rPr>
          <w:t>43</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57" w:history="1">
        <w:r w:rsidRPr="006C0B34">
          <w:rPr>
            <w:rStyle w:val="Hyperlink"/>
            <w:noProof/>
            <w:lang w:val="en-US"/>
          </w:rPr>
          <w:t>7.5</w:t>
        </w:r>
        <w:r>
          <w:rPr>
            <w:rFonts w:eastAsiaTheme="minorEastAsia" w:cstheme="minorBidi"/>
            <w:noProof/>
            <w:kern w:val="0"/>
            <w:sz w:val="22"/>
            <w:szCs w:val="22"/>
            <w:lang w:eastAsia="fi-FI" w:bidi="ar-SA"/>
          </w:rPr>
          <w:tab/>
        </w:r>
        <w:r w:rsidRPr="006C0B34">
          <w:rPr>
            <w:rStyle w:val="Hyperlink"/>
            <w:noProof/>
            <w:lang w:val="en-US"/>
          </w:rPr>
          <w:t>Petalinux (Linux kernel)</w:t>
        </w:r>
        <w:r>
          <w:rPr>
            <w:noProof/>
            <w:webHidden/>
          </w:rPr>
          <w:tab/>
        </w:r>
        <w:r>
          <w:rPr>
            <w:noProof/>
            <w:webHidden/>
          </w:rPr>
          <w:fldChar w:fldCharType="begin"/>
        </w:r>
        <w:r>
          <w:rPr>
            <w:noProof/>
            <w:webHidden/>
          </w:rPr>
          <w:instrText xml:space="preserve"> PAGEREF _Toc127393257 \h </w:instrText>
        </w:r>
        <w:r>
          <w:rPr>
            <w:noProof/>
            <w:webHidden/>
          </w:rPr>
        </w:r>
        <w:r>
          <w:rPr>
            <w:noProof/>
            <w:webHidden/>
          </w:rPr>
          <w:fldChar w:fldCharType="separate"/>
        </w:r>
        <w:r>
          <w:rPr>
            <w:noProof/>
            <w:webHidden/>
          </w:rPr>
          <w:t>44</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58" w:history="1">
        <w:r w:rsidRPr="006C0B34">
          <w:rPr>
            <w:rStyle w:val="Hyperlink"/>
            <w:noProof/>
            <w:lang w:val="en-US"/>
          </w:rPr>
          <w:t>7.5.1</w:t>
        </w:r>
        <w:r>
          <w:rPr>
            <w:rFonts w:eastAsiaTheme="minorEastAsia" w:cstheme="minorBidi"/>
            <w:noProof/>
            <w:kern w:val="0"/>
            <w:sz w:val="22"/>
            <w:szCs w:val="22"/>
            <w:lang w:eastAsia="fi-FI" w:bidi="ar-SA"/>
          </w:rPr>
          <w:tab/>
        </w:r>
        <w:r w:rsidRPr="006C0B34">
          <w:rPr>
            <w:rStyle w:val="Hyperlink"/>
            <w:noProof/>
            <w:lang w:val="en-US"/>
          </w:rPr>
          <w:t>Johdanto</w:t>
        </w:r>
        <w:r>
          <w:rPr>
            <w:noProof/>
            <w:webHidden/>
          </w:rPr>
          <w:tab/>
        </w:r>
        <w:r>
          <w:rPr>
            <w:noProof/>
            <w:webHidden/>
          </w:rPr>
          <w:fldChar w:fldCharType="begin"/>
        </w:r>
        <w:r>
          <w:rPr>
            <w:noProof/>
            <w:webHidden/>
          </w:rPr>
          <w:instrText xml:space="preserve"> PAGEREF _Toc127393258 \h </w:instrText>
        </w:r>
        <w:r>
          <w:rPr>
            <w:noProof/>
            <w:webHidden/>
          </w:rPr>
        </w:r>
        <w:r>
          <w:rPr>
            <w:noProof/>
            <w:webHidden/>
          </w:rPr>
          <w:fldChar w:fldCharType="separate"/>
        </w:r>
        <w:r>
          <w:rPr>
            <w:noProof/>
            <w:webHidden/>
          </w:rPr>
          <w:t>44</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59" w:history="1">
        <w:r w:rsidRPr="006C0B34">
          <w:rPr>
            <w:rStyle w:val="Hyperlink"/>
            <w:noProof/>
            <w:lang w:val="en-US"/>
          </w:rPr>
          <w:t>7.5.2</w:t>
        </w:r>
        <w:r>
          <w:rPr>
            <w:rFonts w:eastAsiaTheme="minorEastAsia" w:cstheme="minorBidi"/>
            <w:noProof/>
            <w:kern w:val="0"/>
            <w:sz w:val="22"/>
            <w:szCs w:val="22"/>
            <w:lang w:eastAsia="fi-FI" w:bidi="ar-SA"/>
          </w:rPr>
          <w:tab/>
        </w:r>
        <w:r w:rsidRPr="006C0B34">
          <w:rPr>
            <w:rStyle w:val="Hyperlink"/>
            <w:noProof/>
            <w:lang w:val="en-US"/>
          </w:rPr>
          <w:t>Ultrascale+ 3EG Petalinux 2019.1</w:t>
        </w:r>
        <w:r>
          <w:rPr>
            <w:noProof/>
            <w:webHidden/>
          </w:rPr>
          <w:tab/>
        </w:r>
        <w:r>
          <w:rPr>
            <w:noProof/>
            <w:webHidden/>
          </w:rPr>
          <w:fldChar w:fldCharType="begin"/>
        </w:r>
        <w:r>
          <w:rPr>
            <w:noProof/>
            <w:webHidden/>
          </w:rPr>
          <w:instrText xml:space="preserve"> PAGEREF _Toc127393259 \h </w:instrText>
        </w:r>
        <w:r>
          <w:rPr>
            <w:noProof/>
            <w:webHidden/>
          </w:rPr>
        </w:r>
        <w:r>
          <w:rPr>
            <w:noProof/>
            <w:webHidden/>
          </w:rPr>
          <w:fldChar w:fldCharType="separate"/>
        </w:r>
        <w:r>
          <w:rPr>
            <w:noProof/>
            <w:webHidden/>
          </w:rPr>
          <w:t>45</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60" w:history="1">
        <w:r w:rsidRPr="006C0B34">
          <w:rPr>
            <w:rStyle w:val="Hyperlink"/>
            <w:noProof/>
            <w:lang w:val="en-US"/>
          </w:rPr>
          <w:t>7.5.3</w:t>
        </w:r>
        <w:r>
          <w:rPr>
            <w:rFonts w:eastAsiaTheme="minorEastAsia" w:cstheme="minorBidi"/>
            <w:noProof/>
            <w:kern w:val="0"/>
            <w:sz w:val="22"/>
            <w:szCs w:val="22"/>
            <w:lang w:eastAsia="fi-FI" w:bidi="ar-SA"/>
          </w:rPr>
          <w:tab/>
        </w:r>
        <w:r w:rsidRPr="006C0B34">
          <w:rPr>
            <w:rStyle w:val="Hyperlink"/>
            <w:noProof/>
            <w:lang w:val="en-US"/>
          </w:rPr>
          <w:t>Zynq-7020 Petalinux 2017.4</w:t>
        </w:r>
        <w:r>
          <w:rPr>
            <w:noProof/>
            <w:webHidden/>
          </w:rPr>
          <w:tab/>
        </w:r>
        <w:r>
          <w:rPr>
            <w:noProof/>
            <w:webHidden/>
          </w:rPr>
          <w:fldChar w:fldCharType="begin"/>
        </w:r>
        <w:r>
          <w:rPr>
            <w:noProof/>
            <w:webHidden/>
          </w:rPr>
          <w:instrText xml:space="preserve"> PAGEREF _Toc127393260 \h </w:instrText>
        </w:r>
        <w:r>
          <w:rPr>
            <w:noProof/>
            <w:webHidden/>
          </w:rPr>
        </w:r>
        <w:r>
          <w:rPr>
            <w:noProof/>
            <w:webHidden/>
          </w:rPr>
          <w:fldChar w:fldCharType="separate"/>
        </w:r>
        <w:r>
          <w:rPr>
            <w:noProof/>
            <w:webHidden/>
          </w:rPr>
          <w:t>45</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61" w:history="1">
        <w:r w:rsidRPr="006C0B34">
          <w:rPr>
            <w:rStyle w:val="Hyperlink"/>
            <w:noProof/>
            <w:lang w:val="en-US"/>
          </w:rPr>
          <w:t>7.6</w:t>
        </w:r>
        <w:r>
          <w:rPr>
            <w:rFonts w:eastAsiaTheme="minorEastAsia" w:cstheme="minorBidi"/>
            <w:noProof/>
            <w:kern w:val="0"/>
            <w:sz w:val="22"/>
            <w:szCs w:val="22"/>
            <w:lang w:eastAsia="fi-FI" w:bidi="ar-SA"/>
          </w:rPr>
          <w:tab/>
        </w:r>
        <w:r w:rsidRPr="006C0B34">
          <w:rPr>
            <w:rStyle w:val="Hyperlink"/>
            <w:noProof/>
            <w:lang w:val="en-US"/>
          </w:rPr>
          <w:t>Ubuntu (Käyttöjärjestelmä)</w:t>
        </w:r>
        <w:r>
          <w:rPr>
            <w:noProof/>
            <w:webHidden/>
          </w:rPr>
          <w:tab/>
        </w:r>
        <w:r>
          <w:rPr>
            <w:noProof/>
            <w:webHidden/>
          </w:rPr>
          <w:fldChar w:fldCharType="begin"/>
        </w:r>
        <w:r>
          <w:rPr>
            <w:noProof/>
            <w:webHidden/>
          </w:rPr>
          <w:instrText xml:space="preserve"> PAGEREF _Toc127393261 \h </w:instrText>
        </w:r>
        <w:r>
          <w:rPr>
            <w:noProof/>
            <w:webHidden/>
          </w:rPr>
        </w:r>
        <w:r>
          <w:rPr>
            <w:noProof/>
            <w:webHidden/>
          </w:rPr>
          <w:fldChar w:fldCharType="separate"/>
        </w:r>
        <w:r>
          <w:rPr>
            <w:noProof/>
            <w:webHidden/>
          </w:rPr>
          <w:t>45</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62" w:history="1">
        <w:r w:rsidRPr="006C0B34">
          <w:rPr>
            <w:rStyle w:val="Hyperlink"/>
            <w:noProof/>
            <w:lang w:val="en-US"/>
          </w:rPr>
          <w:t>7.6.1</w:t>
        </w:r>
        <w:r>
          <w:rPr>
            <w:rFonts w:eastAsiaTheme="minorEastAsia" w:cstheme="minorBidi"/>
            <w:noProof/>
            <w:kern w:val="0"/>
            <w:sz w:val="22"/>
            <w:szCs w:val="22"/>
            <w:lang w:eastAsia="fi-FI" w:bidi="ar-SA"/>
          </w:rPr>
          <w:tab/>
        </w:r>
        <w:r w:rsidRPr="006C0B34">
          <w:rPr>
            <w:rStyle w:val="Hyperlink"/>
            <w:noProof/>
            <w:lang w:val="en-US"/>
          </w:rPr>
          <w:t>Johdanto</w:t>
        </w:r>
        <w:r>
          <w:rPr>
            <w:noProof/>
            <w:webHidden/>
          </w:rPr>
          <w:tab/>
        </w:r>
        <w:r>
          <w:rPr>
            <w:noProof/>
            <w:webHidden/>
          </w:rPr>
          <w:fldChar w:fldCharType="begin"/>
        </w:r>
        <w:r>
          <w:rPr>
            <w:noProof/>
            <w:webHidden/>
          </w:rPr>
          <w:instrText xml:space="preserve"> PAGEREF _Toc127393262 \h </w:instrText>
        </w:r>
        <w:r>
          <w:rPr>
            <w:noProof/>
            <w:webHidden/>
          </w:rPr>
        </w:r>
        <w:r>
          <w:rPr>
            <w:noProof/>
            <w:webHidden/>
          </w:rPr>
          <w:fldChar w:fldCharType="separate"/>
        </w:r>
        <w:r>
          <w:rPr>
            <w:noProof/>
            <w:webHidden/>
          </w:rPr>
          <w:t>45</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63" w:history="1">
        <w:r w:rsidRPr="006C0B34">
          <w:rPr>
            <w:rStyle w:val="Hyperlink"/>
            <w:noProof/>
            <w:lang w:val="en-US"/>
          </w:rPr>
          <w:t>7.6.2</w:t>
        </w:r>
        <w:r>
          <w:rPr>
            <w:rFonts w:eastAsiaTheme="minorEastAsia" w:cstheme="minorBidi"/>
            <w:noProof/>
            <w:kern w:val="0"/>
            <w:sz w:val="22"/>
            <w:szCs w:val="22"/>
            <w:lang w:eastAsia="fi-FI" w:bidi="ar-SA"/>
          </w:rPr>
          <w:tab/>
        </w:r>
        <w:r w:rsidRPr="006C0B34">
          <w:rPr>
            <w:rStyle w:val="Hyperlink"/>
            <w:noProof/>
            <w:lang w:val="en-US"/>
          </w:rPr>
          <w:t>Ultrascale+ 3EG Ubuntu 18.04.5 LTS (bionic)</w:t>
        </w:r>
        <w:r>
          <w:rPr>
            <w:noProof/>
            <w:webHidden/>
          </w:rPr>
          <w:tab/>
        </w:r>
        <w:r>
          <w:rPr>
            <w:noProof/>
            <w:webHidden/>
          </w:rPr>
          <w:fldChar w:fldCharType="begin"/>
        </w:r>
        <w:r>
          <w:rPr>
            <w:noProof/>
            <w:webHidden/>
          </w:rPr>
          <w:instrText xml:space="preserve"> PAGEREF _Toc127393263 \h </w:instrText>
        </w:r>
        <w:r>
          <w:rPr>
            <w:noProof/>
            <w:webHidden/>
          </w:rPr>
        </w:r>
        <w:r>
          <w:rPr>
            <w:noProof/>
            <w:webHidden/>
          </w:rPr>
          <w:fldChar w:fldCharType="separate"/>
        </w:r>
        <w:r>
          <w:rPr>
            <w:noProof/>
            <w:webHidden/>
          </w:rPr>
          <w:t>45</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64" w:history="1">
        <w:r w:rsidRPr="006C0B34">
          <w:rPr>
            <w:rStyle w:val="Hyperlink"/>
            <w:noProof/>
          </w:rPr>
          <w:t>7.6.3</w:t>
        </w:r>
        <w:r>
          <w:rPr>
            <w:rFonts w:eastAsiaTheme="minorEastAsia" w:cstheme="minorBidi"/>
            <w:noProof/>
            <w:kern w:val="0"/>
            <w:sz w:val="22"/>
            <w:szCs w:val="22"/>
            <w:lang w:eastAsia="fi-FI" w:bidi="ar-SA"/>
          </w:rPr>
          <w:tab/>
        </w:r>
        <w:r w:rsidRPr="006C0B34">
          <w:rPr>
            <w:rStyle w:val="Hyperlink"/>
            <w:noProof/>
          </w:rPr>
          <w:t>Zynq-7020 Ubuntu 16.04.4 LTS (xenial)</w:t>
        </w:r>
        <w:r>
          <w:rPr>
            <w:noProof/>
            <w:webHidden/>
          </w:rPr>
          <w:tab/>
        </w:r>
        <w:r>
          <w:rPr>
            <w:noProof/>
            <w:webHidden/>
          </w:rPr>
          <w:fldChar w:fldCharType="begin"/>
        </w:r>
        <w:r>
          <w:rPr>
            <w:noProof/>
            <w:webHidden/>
          </w:rPr>
          <w:instrText xml:space="preserve"> PAGEREF _Toc127393264 \h </w:instrText>
        </w:r>
        <w:r>
          <w:rPr>
            <w:noProof/>
            <w:webHidden/>
          </w:rPr>
        </w:r>
        <w:r>
          <w:rPr>
            <w:noProof/>
            <w:webHidden/>
          </w:rPr>
          <w:fldChar w:fldCharType="separate"/>
        </w:r>
        <w:r>
          <w:rPr>
            <w:noProof/>
            <w:webHidden/>
          </w:rPr>
          <w:t>45</w:t>
        </w:r>
        <w:r>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65" w:history="1">
        <w:r w:rsidRPr="006C0B34">
          <w:rPr>
            <w:rStyle w:val="Hyperlink"/>
            <w:noProof/>
            <w:lang w:val="en-US"/>
          </w:rPr>
          <w:t>8</w:t>
        </w:r>
        <w:r>
          <w:rPr>
            <w:rFonts w:asciiTheme="minorHAnsi" w:eastAsiaTheme="minorEastAsia" w:hAnsiTheme="minorHAnsi" w:cstheme="minorBidi"/>
            <w:noProof/>
            <w:kern w:val="0"/>
            <w:sz w:val="22"/>
            <w:szCs w:val="22"/>
            <w:lang w:eastAsia="fi-FI" w:bidi="ar-SA"/>
          </w:rPr>
          <w:tab/>
        </w:r>
        <w:r w:rsidRPr="006C0B34">
          <w:rPr>
            <w:rStyle w:val="Hyperlink"/>
            <w:noProof/>
          </w:rPr>
          <w:t>TÄSTÄ ETEENPÄIN VANHAA MATERAA</w:t>
        </w:r>
        <w:r w:rsidRPr="006C0B34">
          <w:rPr>
            <w:rStyle w:val="Hyperlink"/>
            <w:noProof/>
            <w:lang w:val="en-US"/>
          </w:rPr>
          <w:t>LIA!</w:t>
        </w:r>
        <w:r>
          <w:rPr>
            <w:noProof/>
            <w:webHidden/>
          </w:rPr>
          <w:tab/>
        </w:r>
        <w:r>
          <w:rPr>
            <w:noProof/>
            <w:webHidden/>
          </w:rPr>
          <w:fldChar w:fldCharType="begin"/>
        </w:r>
        <w:r>
          <w:rPr>
            <w:noProof/>
            <w:webHidden/>
          </w:rPr>
          <w:instrText xml:space="preserve"> PAGEREF _Toc127393265 \h </w:instrText>
        </w:r>
        <w:r>
          <w:rPr>
            <w:noProof/>
            <w:webHidden/>
          </w:rPr>
        </w:r>
        <w:r>
          <w:rPr>
            <w:noProof/>
            <w:webHidden/>
          </w:rPr>
          <w:fldChar w:fldCharType="separate"/>
        </w:r>
        <w:r>
          <w:rPr>
            <w:noProof/>
            <w:webHidden/>
          </w:rPr>
          <w:t>46</w:t>
        </w:r>
        <w:r>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66" w:history="1">
        <w:r w:rsidRPr="006C0B34">
          <w:rPr>
            <w:rStyle w:val="Hyperlink"/>
            <w:noProof/>
            <w:lang w:val="en-US"/>
          </w:rPr>
          <w:t>9</w:t>
        </w:r>
        <w:r>
          <w:rPr>
            <w:rFonts w:asciiTheme="minorHAnsi" w:eastAsiaTheme="minorEastAsia" w:hAnsiTheme="minorHAnsi" w:cstheme="minorBidi"/>
            <w:noProof/>
            <w:kern w:val="0"/>
            <w:sz w:val="22"/>
            <w:szCs w:val="22"/>
            <w:lang w:eastAsia="fi-FI" w:bidi="ar-SA"/>
          </w:rPr>
          <w:tab/>
        </w:r>
        <w:r w:rsidRPr="006C0B34">
          <w:rPr>
            <w:rStyle w:val="Hyperlink"/>
            <w:noProof/>
            <w:lang w:val="en-US"/>
          </w:rPr>
          <w:t>Käyttöympäristöt</w:t>
        </w:r>
        <w:r>
          <w:rPr>
            <w:noProof/>
            <w:webHidden/>
          </w:rPr>
          <w:tab/>
        </w:r>
        <w:r>
          <w:rPr>
            <w:noProof/>
            <w:webHidden/>
          </w:rPr>
          <w:fldChar w:fldCharType="begin"/>
        </w:r>
        <w:r>
          <w:rPr>
            <w:noProof/>
            <w:webHidden/>
          </w:rPr>
          <w:instrText xml:space="preserve"> PAGEREF _Toc127393266 \h </w:instrText>
        </w:r>
        <w:r>
          <w:rPr>
            <w:noProof/>
            <w:webHidden/>
          </w:rPr>
        </w:r>
        <w:r>
          <w:rPr>
            <w:noProof/>
            <w:webHidden/>
          </w:rPr>
          <w:fldChar w:fldCharType="separate"/>
        </w:r>
        <w:r>
          <w:rPr>
            <w:noProof/>
            <w:webHidden/>
          </w:rPr>
          <w:t>47</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67" w:history="1">
        <w:r w:rsidRPr="006C0B34">
          <w:rPr>
            <w:rStyle w:val="Hyperlink"/>
            <w:noProof/>
          </w:rPr>
          <w:t>9.1</w:t>
        </w:r>
        <w:r>
          <w:rPr>
            <w:rFonts w:eastAsiaTheme="minorEastAsia" w:cstheme="minorBidi"/>
            <w:noProof/>
            <w:kern w:val="0"/>
            <w:sz w:val="22"/>
            <w:szCs w:val="22"/>
            <w:lang w:eastAsia="fi-FI" w:bidi="ar-SA"/>
          </w:rPr>
          <w:tab/>
        </w:r>
        <w:r w:rsidRPr="006C0B34">
          <w:rPr>
            <w:rStyle w:val="Hyperlink"/>
            <w:noProof/>
          </w:rPr>
          <w:t>Genesys ZU 3EG</w:t>
        </w:r>
        <w:r>
          <w:rPr>
            <w:noProof/>
            <w:webHidden/>
          </w:rPr>
          <w:tab/>
        </w:r>
        <w:r>
          <w:rPr>
            <w:noProof/>
            <w:webHidden/>
          </w:rPr>
          <w:fldChar w:fldCharType="begin"/>
        </w:r>
        <w:r>
          <w:rPr>
            <w:noProof/>
            <w:webHidden/>
          </w:rPr>
          <w:instrText xml:space="preserve"> PAGEREF _Toc127393267 \h </w:instrText>
        </w:r>
        <w:r>
          <w:rPr>
            <w:noProof/>
            <w:webHidden/>
          </w:rPr>
        </w:r>
        <w:r>
          <w:rPr>
            <w:noProof/>
            <w:webHidden/>
          </w:rPr>
          <w:fldChar w:fldCharType="separate"/>
        </w:r>
        <w:r>
          <w:rPr>
            <w:noProof/>
            <w:webHidden/>
          </w:rPr>
          <w:t>47</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68" w:history="1">
        <w:r w:rsidRPr="006C0B34">
          <w:rPr>
            <w:rStyle w:val="Hyperlink"/>
            <w:noProof/>
          </w:rPr>
          <w:t>9.1.1</w:t>
        </w:r>
        <w:r>
          <w:rPr>
            <w:rFonts w:eastAsiaTheme="minorEastAsia" w:cstheme="minorBidi"/>
            <w:noProof/>
            <w:kern w:val="0"/>
            <w:sz w:val="22"/>
            <w:szCs w:val="22"/>
            <w:lang w:eastAsia="fi-FI" w:bidi="ar-SA"/>
          </w:rPr>
          <w:tab/>
        </w:r>
        <w:r w:rsidRPr="006C0B34">
          <w:rPr>
            <w:rStyle w:val="Hyperlink"/>
            <w:noProof/>
          </w:rPr>
          <w:t>Johdanto</w:t>
        </w:r>
        <w:r>
          <w:rPr>
            <w:noProof/>
            <w:webHidden/>
          </w:rPr>
          <w:tab/>
        </w:r>
        <w:r>
          <w:rPr>
            <w:noProof/>
            <w:webHidden/>
          </w:rPr>
          <w:fldChar w:fldCharType="begin"/>
        </w:r>
        <w:r>
          <w:rPr>
            <w:noProof/>
            <w:webHidden/>
          </w:rPr>
          <w:instrText xml:space="preserve"> PAGEREF _Toc127393268 \h </w:instrText>
        </w:r>
        <w:r>
          <w:rPr>
            <w:noProof/>
            <w:webHidden/>
          </w:rPr>
        </w:r>
        <w:r>
          <w:rPr>
            <w:noProof/>
            <w:webHidden/>
          </w:rPr>
          <w:fldChar w:fldCharType="separate"/>
        </w:r>
        <w:r>
          <w:rPr>
            <w:noProof/>
            <w:webHidden/>
          </w:rPr>
          <w:t>47</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69" w:history="1">
        <w:r w:rsidRPr="006C0B34">
          <w:rPr>
            <w:rStyle w:val="Hyperlink"/>
            <w:noProof/>
          </w:rPr>
          <w:t>9.1.2</w:t>
        </w:r>
        <w:r>
          <w:rPr>
            <w:rFonts w:eastAsiaTheme="minorEastAsia" w:cstheme="minorBidi"/>
            <w:noProof/>
            <w:kern w:val="0"/>
            <w:sz w:val="22"/>
            <w:szCs w:val="22"/>
            <w:lang w:eastAsia="fi-FI" w:bidi="ar-SA"/>
          </w:rPr>
          <w:tab/>
        </w:r>
        <w:r w:rsidRPr="006C0B34">
          <w:rPr>
            <w:rStyle w:val="Hyperlink"/>
            <w:noProof/>
          </w:rPr>
          <w:t>Zynq Ultrascale+ EG MPSoC lohkokaavio</w:t>
        </w:r>
        <w:r>
          <w:rPr>
            <w:noProof/>
            <w:webHidden/>
          </w:rPr>
          <w:tab/>
        </w:r>
        <w:r>
          <w:rPr>
            <w:noProof/>
            <w:webHidden/>
          </w:rPr>
          <w:fldChar w:fldCharType="begin"/>
        </w:r>
        <w:r>
          <w:rPr>
            <w:noProof/>
            <w:webHidden/>
          </w:rPr>
          <w:instrText xml:space="preserve"> PAGEREF _Toc127393269 \h </w:instrText>
        </w:r>
        <w:r>
          <w:rPr>
            <w:noProof/>
            <w:webHidden/>
          </w:rPr>
        </w:r>
        <w:r>
          <w:rPr>
            <w:noProof/>
            <w:webHidden/>
          </w:rPr>
          <w:fldChar w:fldCharType="separate"/>
        </w:r>
        <w:r>
          <w:rPr>
            <w:noProof/>
            <w:webHidden/>
          </w:rPr>
          <w:t>49</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70" w:history="1">
        <w:r w:rsidRPr="006C0B34">
          <w:rPr>
            <w:rStyle w:val="Hyperlink"/>
            <w:noProof/>
          </w:rPr>
          <w:t>9.1.3</w:t>
        </w:r>
        <w:r>
          <w:rPr>
            <w:rFonts w:eastAsiaTheme="minorEastAsia" w:cstheme="minorBidi"/>
            <w:noProof/>
            <w:kern w:val="0"/>
            <w:sz w:val="22"/>
            <w:szCs w:val="22"/>
            <w:lang w:eastAsia="fi-FI" w:bidi="ar-SA"/>
          </w:rPr>
          <w:tab/>
        </w:r>
        <w:r w:rsidRPr="006C0B34">
          <w:rPr>
            <w:rStyle w:val="Hyperlink"/>
            <w:noProof/>
          </w:rPr>
          <w:t>Kehitysympäristö</w:t>
        </w:r>
        <w:r>
          <w:rPr>
            <w:noProof/>
            <w:webHidden/>
          </w:rPr>
          <w:tab/>
        </w:r>
        <w:r>
          <w:rPr>
            <w:noProof/>
            <w:webHidden/>
          </w:rPr>
          <w:fldChar w:fldCharType="begin"/>
        </w:r>
        <w:r>
          <w:rPr>
            <w:noProof/>
            <w:webHidden/>
          </w:rPr>
          <w:instrText xml:space="preserve"> PAGEREF _Toc127393270 \h </w:instrText>
        </w:r>
        <w:r>
          <w:rPr>
            <w:noProof/>
            <w:webHidden/>
          </w:rPr>
        </w:r>
        <w:r>
          <w:rPr>
            <w:noProof/>
            <w:webHidden/>
          </w:rPr>
          <w:fldChar w:fldCharType="separate"/>
        </w:r>
        <w:r>
          <w:rPr>
            <w:noProof/>
            <w:webHidden/>
          </w:rPr>
          <w:t>49</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71" w:history="1">
        <w:r w:rsidRPr="006C0B34">
          <w:rPr>
            <w:rStyle w:val="Hyperlink"/>
            <w:noProof/>
          </w:rPr>
          <w:t>9.1.4</w:t>
        </w:r>
        <w:r>
          <w:rPr>
            <w:rFonts w:eastAsiaTheme="minorEastAsia" w:cstheme="minorBidi"/>
            <w:noProof/>
            <w:kern w:val="0"/>
            <w:sz w:val="22"/>
            <w:szCs w:val="22"/>
            <w:lang w:eastAsia="fi-FI" w:bidi="ar-SA"/>
          </w:rPr>
          <w:tab/>
        </w:r>
        <w:r w:rsidRPr="006C0B34">
          <w:rPr>
            <w:rStyle w:val="Hyperlink"/>
            <w:noProof/>
          </w:rPr>
          <w:t>Programmable System (PS)</w:t>
        </w:r>
        <w:r>
          <w:rPr>
            <w:noProof/>
            <w:webHidden/>
          </w:rPr>
          <w:tab/>
        </w:r>
        <w:r>
          <w:rPr>
            <w:noProof/>
            <w:webHidden/>
          </w:rPr>
          <w:fldChar w:fldCharType="begin"/>
        </w:r>
        <w:r>
          <w:rPr>
            <w:noProof/>
            <w:webHidden/>
          </w:rPr>
          <w:instrText xml:space="preserve"> PAGEREF _Toc127393271 \h </w:instrText>
        </w:r>
        <w:r>
          <w:rPr>
            <w:noProof/>
            <w:webHidden/>
          </w:rPr>
        </w:r>
        <w:r>
          <w:rPr>
            <w:noProof/>
            <w:webHidden/>
          </w:rPr>
          <w:fldChar w:fldCharType="separate"/>
        </w:r>
        <w:r>
          <w:rPr>
            <w:noProof/>
            <w:webHidden/>
          </w:rPr>
          <w:t>50</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72" w:history="1">
        <w:r w:rsidRPr="006C0B34">
          <w:rPr>
            <w:rStyle w:val="Hyperlink"/>
            <w:noProof/>
          </w:rPr>
          <w:t>9.1.5</w:t>
        </w:r>
        <w:r>
          <w:rPr>
            <w:rFonts w:eastAsiaTheme="minorEastAsia" w:cstheme="minorBidi"/>
            <w:noProof/>
            <w:kern w:val="0"/>
            <w:sz w:val="22"/>
            <w:szCs w:val="22"/>
            <w:lang w:eastAsia="fi-FI" w:bidi="ar-SA"/>
          </w:rPr>
          <w:tab/>
        </w:r>
        <w:r w:rsidRPr="006C0B34">
          <w:rPr>
            <w:rStyle w:val="Hyperlink"/>
            <w:noProof/>
          </w:rPr>
          <w:t>Programmable Logic (PL)</w:t>
        </w:r>
        <w:r>
          <w:rPr>
            <w:noProof/>
            <w:webHidden/>
          </w:rPr>
          <w:tab/>
        </w:r>
        <w:r>
          <w:rPr>
            <w:noProof/>
            <w:webHidden/>
          </w:rPr>
          <w:fldChar w:fldCharType="begin"/>
        </w:r>
        <w:r>
          <w:rPr>
            <w:noProof/>
            <w:webHidden/>
          </w:rPr>
          <w:instrText xml:space="preserve"> PAGEREF _Toc127393272 \h </w:instrText>
        </w:r>
        <w:r>
          <w:rPr>
            <w:noProof/>
            <w:webHidden/>
          </w:rPr>
        </w:r>
        <w:r>
          <w:rPr>
            <w:noProof/>
            <w:webHidden/>
          </w:rPr>
          <w:fldChar w:fldCharType="separate"/>
        </w:r>
        <w:r>
          <w:rPr>
            <w:noProof/>
            <w:webHidden/>
          </w:rPr>
          <w:t>57</w:t>
        </w:r>
        <w:r>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73" w:history="1">
        <w:r w:rsidRPr="006C0B34">
          <w:rPr>
            <w:rStyle w:val="Hyperlink"/>
            <w:noProof/>
          </w:rPr>
          <w:t>10</w:t>
        </w:r>
        <w:r>
          <w:rPr>
            <w:rFonts w:asciiTheme="minorHAnsi" w:eastAsiaTheme="minorEastAsia" w:hAnsiTheme="minorHAnsi" w:cstheme="minorBidi"/>
            <w:noProof/>
            <w:kern w:val="0"/>
            <w:sz w:val="22"/>
            <w:szCs w:val="22"/>
            <w:lang w:eastAsia="fi-FI" w:bidi="ar-SA"/>
          </w:rPr>
          <w:tab/>
        </w:r>
        <w:r w:rsidRPr="006C0B34">
          <w:rPr>
            <w:rStyle w:val="Hyperlink"/>
            <w:noProof/>
          </w:rPr>
          <w:t>Muut spektrikameran käyttöympäristöt</w:t>
        </w:r>
        <w:r>
          <w:rPr>
            <w:noProof/>
            <w:webHidden/>
          </w:rPr>
          <w:tab/>
        </w:r>
        <w:r>
          <w:rPr>
            <w:noProof/>
            <w:webHidden/>
          </w:rPr>
          <w:fldChar w:fldCharType="begin"/>
        </w:r>
        <w:r>
          <w:rPr>
            <w:noProof/>
            <w:webHidden/>
          </w:rPr>
          <w:instrText xml:space="preserve"> PAGEREF _Toc127393273 \h </w:instrText>
        </w:r>
        <w:r>
          <w:rPr>
            <w:noProof/>
            <w:webHidden/>
          </w:rPr>
        </w:r>
        <w:r>
          <w:rPr>
            <w:noProof/>
            <w:webHidden/>
          </w:rPr>
          <w:fldChar w:fldCharType="separate"/>
        </w:r>
        <w:r>
          <w:rPr>
            <w:noProof/>
            <w:webHidden/>
          </w:rPr>
          <w:t>61</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74" w:history="1">
        <w:r w:rsidRPr="006C0B34">
          <w:rPr>
            <w:rStyle w:val="Hyperlink"/>
            <w:noProof/>
          </w:rPr>
          <w:t>10.1</w:t>
        </w:r>
        <w:r>
          <w:rPr>
            <w:rFonts w:eastAsiaTheme="minorEastAsia" w:cstheme="minorBidi"/>
            <w:noProof/>
            <w:kern w:val="0"/>
            <w:sz w:val="22"/>
            <w:szCs w:val="22"/>
            <w:lang w:eastAsia="fi-FI" w:bidi="ar-SA"/>
          </w:rPr>
          <w:tab/>
        </w:r>
        <w:r w:rsidRPr="006C0B34">
          <w:rPr>
            <w:rStyle w:val="Hyperlink"/>
            <w:noProof/>
          </w:rPr>
          <w:t>Johdanto</w:t>
        </w:r>
        <w:r>
          <w:rPr>
            <w:noProof/>
            <w:webHidden/>
          </w:rPr>
          <w:tab/>
        </w:r>
        <w:r>
          <w:rPr>
            <w:noProof/>
            <w:webHidden/>
          </w:rPr>
          <w:fldChar w:fldCharType="begin"/>
        </w:r>
        <w:r>
          <w:rPr>
            <w:noProof/>
            <w:webHidden/>
          </w:rPr>
          <w:instrText xml:space="preserve"> PAGEREF _Toc127393274 \h </w:instrText>
        </w:r>
        <w:r>
          <w:rPr>
            <w:noProof/>
            <w:webHidden/>
          </w:rPr>
        </w:r>
        <w:r>
          <w:rPr>
            <w:noProof/>
            <w:webHidden/>
          </w:rPr>
          <w:fldChar w:fldCharType="separate"/>
        </w:r>
        <w:r>
          <w:rPr>
            <w:noProof/>
            <w:webHidden/>
          </w:rPr>
          <w:t>61</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75" w:history="1">
        <w:r w:rsidRPr="006C0B34">
          <w:rPr>
            <w:rStyle w:val="Hyperlink"/>
            <w:noProof/>
          </w:rPr>
          <w:t>10.2</w:t>
        </w:r>
        <w:r>
          <w:rPr>
            <w:rFonts w:eastAsiaTheme="minorEastAsia" w:cstheme="minorBidi"/>
            <w:noProof/>
            <w:kern w:val="0"/>
            <w:sz w:val="22"/>
            <w:szCs w:val="22"/>
            <w:lang w:eastAsia="fi-FI" w:bidi="ar-SA"/>
          </w:rPr>
          <w:tab/>
        </w:r>
        <w:r w:rsidRPr="006C0B34">
          <w:rPr>
            <w:rStyle w:val="Hyperlink"/>
            <w:noProof/>
          </w:rPr>
          <w:t>PC ja Windows käyttöjärjestelmä</w:t>
        </w:r>
        <w:r>
          <w:rPr>
            <w:noProof/>
            <w:webHidden/>
          </w:rPr>
          <w:tab/>
        </w:r>
        <w:r>
          <w:rPr>
            <w:noProof/>
            <w:webHidden/>
          </w:rPr>
          <w:fldChar w:fldCharType="begin"/>
        </w:r>
        <w:r>
          <w:rPr>
            <w:noProof/>
            <w:webHidden/>
          </w:rPr>
          <w:instrText xml:space="preserve"> PAGEREF _Toc127393275 \h </w:instrText>
        </w:r>
        <w:r>
          <w:rPr>
            <w:noProof/>
            <w:webHidden/>
          </w:rPr>
        </w:r>
        <w:r>
          <w:rPr>
            <w:noProof/>
            <w:webHidden/>
          </w:rPr>
          <w:fldChar w:fldCharType="separate"/>
        </w:r>
        <w:r>
          <w:rPr>
            <w:noProof/>
            <w:webHidden/>
          </w:rPr>
          <w:t>61</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76" w:history="1">
        <w:r w:rsidRPr="006C0B34">
          <w:rPr>
            <w:rStyle w:val="Hyperlink"/>
            <w:noProof/>
          </w:rPr>
          <w:t>10.3</w:t>
        </w:r>
        <w:r>
          <w:rPr>
            <w:rFonts w:eastAsiaTheme="minorEastAsia" w:cstheme="minorBidi"/>
            <w:noProof/>
            <w:kern w:val="0"/>
            <w:sz w:val="22"/>
            <w:szCs w:val="22"/>
            <w:lang w:eastAsia="fi-FI" w:bidi="ar-SA"/>
          </w:rPr>
          <w:tab/>
        </w:r>
        <w:r w:rsidRPr="006C0B34">
          <w:rPr>
            <w:rStyle w:val="Hyperlink"/>
            <w:noProof/>
          </w:rPr>
          <w:t>PC ja Ubuntu Linux käyttöjärjestelmä</w:t>
        </w:r>
        <w:r>
          <w:rPr>
            <w:noProof/>
            <w:webHidden/>
          </w:rPr>
          <w:tab/>
        </w:r>
        <w:r>
          <w:rPr>
            <w:noProof/>
            <w:webHidden/>
          </w:rPr>
          <w:fldChar w:fldCharType="begin"/>
        </w:r>
        <w:r>
          <w:rPr>
            <w:noProof/>
            <w:webHidden/>
          </w:rPr>
          <w:instrText xml:space="preserve"> PAGEREF _Toc127393276 \h </w:instrText>
        </w:r>
        <w:r>
          <w:rPr>
            <w:noProof/>
            <w:webHidden/>
          </w:rPr>
        </w:r>
        <w:r>
          <w:rPr>
            <w:noProof/>
            <w:webHidden/>
          </w:rPr>
          <w:fldChar w:fldCharType="separate"/>
        </w:r>
        <w:r>
          <w:rPr>
            <w:noProof/>
            <w:webHidden/>
          </w:rPr>
          <w:t>62</w:t>
        </w:r>
        <w:r>
          <w:rPr>
            <w:noProof/>
            <w:webHidden/>
          </w:rPr>
          <w:fldChar w:fldCharType="end"/>
        </w:r>
      </w:hyperlink>
    </w:p>
    <w:p w:rsidR="003A67F8" w:rsidRDefault="003A67F8">
      <w:pPr>
        <w:pStyle w:val="TOC2"/>
        <w:rPr>
          <w:rFonts w:eastAsiaTheme="minorEastAsia" w:cstheme="minorBidi"/>
          <w:noProof/>
          <w:kern w:val="0"/>
          <w:sz w:val="22"/>
          <w:szCs w:val="22"/>
          <w:lang w:eastAsia="fi-FI" w:bidi="ar-SA"/>
        </w:rPr>
      </w:pPr>
      <w:hyperlink w:anchor="_Toc127393277" w:history="1">
        <w:r w:rsidRPr="006C0B34">
          <w:rPr>
            <w:rStyle w:val="Hyperlink"/>
            <w:noProof/>
          </w:rPr>
          <w:t>10.4</w:t>
        </w:r>
        <w:r>
          <w:rPr>
            <w:rFonts w:eastAsiaTheme="minorEastAsia" w:cstheme="minorBidi"/>
            <w:noProof/>
            <w:kern w:val="0"/>
            <w:sz w:val="22"/>
            <w:szCs w:val="22"/>
            <w:lang w:eastAsia="fi-FI" w:bidi="ar-SA"/>
          </w:rPr>
          <w:tab/>
        </w:r>
        <w:r w:rsidRPr="006C0B34">
          <w:rPr>
            <w:rStyle w:val="Hyperlink"/>
            <w:noProof/>
          </w:rPr>
          <w:t>Zynq 7000 APSoC</w:t>
        </w:r>
        <w:r>
          <w:rPr>
            <w:noProof/>
            <w:webHidden/>
          </w:rPr>
          <w:tab/>
        </w:r>
        <w:r>
          <w:rPr>
            <w:noProof/>
            <w:webHidden/>
          </w:rPr>
          <w:fldChar w:fldCharType="begin"/>
        </w:r>
        <w:r>
          <w:rPr>
            <w:noProof/>
            <w:webHidden/>
          </w:rPr>
          <w:instrText xml:space="preserve"> PAGEREF _Toc127393277 \h </w:instrText>
        </w:r>
        <w:r>
          <w:rPr>
            <w:noProof/>
            <w:webHidden/>
          </w:rPr>
        </w:r>
        <w:r>
          <w:rPr>
            <w:noProof/>
            <w:webHidden/>
          </w:rPr>
          <w:fldChar w:fldCharType="separate"/>
        </w:r>
        <w:r>
          <w:rPr>
            <w:noProof/>
            <w:webHidden/>
          </w:rPr>
          <w:t>63</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78" w:history="1">
        <w:r w:rsidRPr="006C0B34">
          <w:rPr>
            <w:rStyle w:val="Hyperlink"/>
            <w:noProof/>
          </w:rPr>
          <w:t>10.4.1</w:t>
        </w:r>
        <w:r>
          <w:rPr>
            <w:rFonts w:eastAsiaTheme="minorEastAsia" w:cstheme="minorBidi"/>
            <w:noProof/>
            <w:kern w:val="0"/>
            <w:sz w:val="22"/>
            <w:szCs w:val="22"/>
            <w:lang w:eastAsia="fi-FI" w:bidi="ar-SA"/>
          </w:rPr>
          <w:tab/>
        </w:r>
        <w:r w:rsidRPr="006C0B34">
          <w:rPr>
            <w:rStyle w:val="Hyperlink"/>
            <w:noProof/>
          </w:rPr>
          <w:t>Zynq APSoC järjestelmä</w:t>
        </w:r>
        <w:r>
          <w:rPr>
            <w:noProof/>
            <w:webHidden/>
          </w:rPr>
          <w:tab/>
        </w:r>
        <w:r>
          <w:rPr>
            <w:noProof/>
            <w:webHidden/>
          </w:rPr>
          <w:fldChar w:fldCharType="begin"/>
        </w:r>
        <w:r>
          <w:rPr>
            <w:noProof/>
            <w:webHidden/>
          </w:rPr>
          <w:instrText xml:space="preserve"> PAGEREF _Toc127393278 \h </w:instrText>
        </w:r>
        <w:r>
          <w:rPr>
            <w:noProof/>
            <w:webHidden/>
          </w:rPr>
        </w:r>
        <w:r>
          <w:rPr>
            <w:noProof/>
            <w:webHidden/>
          </w:rPr>
          <w:fldChar w:fldCharType="separate"/>
        </w:r>
        <w:r>
          <w:rPr>
            <w:noProof/>
            <w:webHidden/>
          </w:rPr>
          <w:t>63</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79" w:history="1">
        <w:r w:rsidRPr="006C0B34">
          <w:rPr>
            <w:rStyle w:val="Hyperlink"/>
            <w:noProof/>
          </w:rPr>
          <w:t>10.4.2</w:t>
        </w:r>
        <w:r>
          <w:rPr>
            <w:rFonts w:eastAsiaTheme="minorEastAsia" w:cstheme="minorBidi"/>
            <w:noProof/>
            <w:kern w:val="0"/>
            <w:sz w:val="22"/>
            <w:szCs w:val="22"/>
            <w:lang w:eastAsia="fi-FI" w:bidi="ar-SA"/>
          </w:rPr>
          <w:tab/>
        </w:r>
        <w:r w:rsidRPr="006C0B34">
          <w:rPr>
            <w:rStyle w:val="Hyperlink"/>
            <w:noProof/>
          </w:rPr>
          <w:t>Zybo Z7 kehitysalusta</w:t>
        </w:r>
        <w:r>
          <w:rPr>
            <w:noProof/>
            <w:webHidden/>
          </w:rPr>
          <w:tab/>
        </w:r>
        <w:r>
          <w:rPr>
            <w:noProof/>
            <w:webHidden/>
          </w:rPr>
          <w:fldChar w:fldCharType="begin"/>
        </w:r>
        <w:r>
          <w:rPr>
            <w:noProof/>
            <w:webHidden/>
          </w:rPr>
          <w:instrText xml:space="preserve"> PAGEREF _Toc127393279 \h </w:instrText>
        </w:r>
        <w:r>
          <w:rPr>
            <w:noProof/>
            <w:webHidden/>
          </w:rPr>
        </w:r>
        <w:r>
          <w:rPr>
            <w:noProof/>
            <w:webHidden/>
          </w:rPr>
          <w:fldChar w:fldCharType="separate"/>
        </w:r>
        <w:r>
          <w:rPr>
            <w:noProof/>
            <w:webHidden/>
          </w:rPr>
          <w:t>64</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80" w:history="1">
        <w:r w:rsidRPr="006C0B34">
          <w:rPr>
            <w:rStyle w:val="Hyperlink"/>
            <w:noProof/>
          </w:rPr>
          <w:t>10.4.3</w:t>
        </w:r>
        <w:r>
          <w:rPr>
            <w:rFonts w:eastAsiaTheme="minorEastAsia" w:cstheme="minorBidi"/>
            <w:noProof/>
            <w:kern w:val="0"/>
            <w:sz w:val="22"/>
            <w:szCs w:val="22"/>
            <w:lang w:eastAsia="fi-FI" w:bidi="ar-SA"/>
          </w:rPr>
          <w:tab/>
        </w:r>
        <w:r w:rsidRPr="006C0B34">
          <w:rPr>
            <w:rStyle w:val="Hyperlink"/>
            <w:noProof/>
          </w:rPr>
          <w:t>PetaLinux</w:t>
        </w:r>
        <w:r>
          <w:rPr>
            <w:noProof/>
            <w:webHidden/>
          </w:rPr>
          <w:tab/>
        </w:r>
        <w:r>
          <w:rPr>
            <w:noProof/>
            <w:webHidden/>
          </w:rPr>
          <w:fldChar w:fldCharType="begin"/>
        </w:r>
        <w:r>
          <w:rPr>
            <w:noProof/>
            <w:webHidden/>
          </w:rPr>
          <w:instrText xml:space="preserve"> PAGEREF _Toc127393280 \h </w:instrText>
        </w:r>
        <w:r>
          <w:rPr>
            <w:noProof/>
            <w:webHidden/>
          </w:rPr>
        </w:r>
        <w:r>
          <w:rPr>
            <w:noProof/>
            <w:webHidden/>
          </w:rPr>
          <w:fldChar w:fldCharType="separate"/>
        </w:r>
        <w:r>
          <w:rPr>
            <w:noProof/>
            <w:webHidden/>
          </w:rPr>
          <w:t>65</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81" w:history="1">
        <w:r w:rsidRPr="006C0B34">
          <w:rPr>
            <w:rStyle w:val="Hyperlink"/>
            <w:noProof/>
          </w:rPr>
          <w:t>10.4.4</w:t>
        </w:r>
        <w:r>
          <w:rPr>
            <w:rFonts w:eastAsiaTheme="minorEastAsia" w:cstheme="minorBidi"/>
            <w:noProof/>
            <w:kern w:val="0"/>
            <w:sz w:val="22"/>
            <w:szCs w:val="22"/>
            <w:lang w:eastAsia="fi-FI" w:bidi="ar-SA"/>
          </w:rPr>
          <w:tab/>
        </w:r>
        <w:r w:rsidRPr="006C0B34">
          <w:rPr>
            <w:rStyle w:val="Hyperlink"/>
            <w:noProof/>
          </w:rPr>
          <w:t>Ubuntu Minimal</w:t>
        </w:r>
        <w:r>
          <w:rPr>
            <w:noProof/>
            <w:webHidden/>
          </w:rPr>
          <w:tab/>
        </w:r>
        <w:r>
          <w:rPr>
            <w:noProof/>
            <w:webHidden/>
          </w:rPr>
          <w:fldChar w:fldCharType="begin"/>
        </w:r>
        <w:r>
          <w:rPr>
            <w:noProof/>
            <w:webHidden/>
          </w:rPr>
          <w:instrText xml:space="preserve"> PAGEREF _Toc127393281 \h </w:instrText>
        </w:r>
        <w:r>
          <w:rPr>
            <w:noProof/>
            <w:webHidden/>
          </w:rPr>
        </w:r>
        <w:r>
          <w:rPr>
            <w:noProof/>
            <w:webHidden/>
          </w:rPr>
          <w:fldChar w:fldCharType="separate"/>
        </w:r>
        <w:r>
          <w:rPr>
            <w:noProof/>
            <w:webHidden/>
          </w:rPr>
          <w:t>66</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82" w:history="1">
        <w:r w:rsidRPr="006C0B34">
          <w:rPr>
            <w:rStyle w:val="Hyperlink"/>
            <w:noProof/>
          </w:rPr>
          <w:t>10.4.5</w:t>
        </w:r>
        <w:r>
          <w:rPr>
            <w:rFonts w:eastAsiaTheme="minorEastAsia" w:cstheme="minorBidi"/>
            <w:noProof/>
            <w:kern w:val="0"/>
            <w:sz w:val="22"/>
            <w:szCs w:val="22"/>
            <w:lang w:eastAsia="fi-FI" w:bidi="ar-SA"/>
          </w:rPr>
          <w:tab/>
        </w:r>
        <w:r w:rsidRPr="006C0B34">
          <w:rPr>
            <w:rStyle w:val="Hyperlink"/>
            <w:noProof/>
          </w:rPr>
          <w:t>Camazing ja Genicam2</w:t>
        </w:r>
        <w:r>
          <w:rPr>
            <w:noProof/>
            <w:webHidden/>
          </w:rPr>
          <w:tab/>
        </w:r>
        <w:r>
          <w:rPr>
            <w:noProof/>
            <w:webHidden/>
          </w:rPr>
          <w:fldChar w:fldCharType="begin"/>
        </w:r>
        <w:r>
          <w:rPr>
            <w:noProof/>
            <w:webHidden/>
          </w:rPr>
          <w:instrText xml:space="preserve"> PAGEREF _Toc127393282 \h </w:instrText>
        </w:r>
        <w:r>
          <w:rPr>
            <w:noProof/>
            <w:webHidden/>
          </w:rPr>
        </w:r>
        <w:r>
          <w:rPr>
            <w:noProof/>
            <w:webHidden/>
          </w:rPr>
          <w:fldChar w:fldCharType="separate"/>
        </w:r>
        <w:r>
          <w:rPr>
            <w:noProof/>
            <w:webHidden/>
          </w:rPr>
          <w:t>67</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83" w:history="1">
        <w:r w:rsidRPr="006C0B34">
          <w:rPr>
            <w:rStyle w:val="Hyperlink"/>
            <w:noProof/>
          </w:rPr>
          <w:t>10.4.6</w:t>
        </w:r>
        <w:r>
          <w:rPr>
            <w:rFonts w:eastAsiaTheme="minorEastAsia" w:cstheme="minorBidi"/>
            <w:noProof/>
            <w:kern w:val="0"/>
            <w:sz w:val="22"/>
            <w:szCs w:val="22"/>
            <w:lang w:eastAsia="fi-FI" w:bidi="ar-SA"/>
          </w:rPr>
          <w:tab/>
        </w:r>
        <w:r w:rsidRPr="006C0B34">
          <w:rPr>
            <w:rStyle w:val="Hyperlink"/>
            <w:noProof/>
          </w:rPr>
          <w:t>mvImpact Acquire SDK Python</w:t>
        </w:r>
        <w:r>
          <w:rPr>
            <w:noProof/>
            <w:webHidden/>
          </w:rPr>
          <w:tab/>
        </w:r>
        <w:r>
          <w:rPr>
            <w:noProof/>
            <w:webHidden/>
          </w:rPr>
          <w:fldChar w:fldCharType="begin"/>
        </w:r>
        <w:r>
          <w:rPr>
            <w:noProof/>
            <w:webHidden/>
          </w:rPr>
          <w:instrText xml:space="preserve"> PAGEREF _Toc127393283 \h </w:instrText>
        </w:r>
        <w:r>
          <w:rPr>
            <w:noProof/>
            <w:webHidden/>
          </w:rPr>
        </w:r>
        <w:r>
          <w:rPr>
            <w:noProof/>
            <w:webHidden/>
          </w:rPr>
          <w:fldChar w:fldCharType="separate"/>
        </w:r>
        <w:r>
          <w:rPr>
            <w:noProof/>
            <w:webHidden/>
          </w:rPr>
          <w:t>67</w:t>
        </w:r>
        <w:r>
          <w:rPr>
            <w:noProof/>
            <w:webHidden/>
          </w:rPr>
          <w:fldChar w:fldCharType="end"/>
        </w:r>
      </w:hyperlink>
    </w:p>
    <w:p w:rsidR="003A67F8" w:rsidRDefault="003A67F8">
      <w:pPr>
        <w:pStyle w:val="TOC3"/>
        <w:rPr>
          <w:rFonts w:eastAsiaTheme="minorEastAsia" w:cstheme="minorBidi"/>
          <w:noProof/>
          <w:kern w:val="0"/>
          <w:sz w:val="22"/>
          <w:szCs w:val="22"/>
          <w:lang w:eastAsia="fi-FI" w:bidi="ar-SA"/>
        </w:rPr>
      </w:pPr>
      <w:hyperlink w:anchor="_Toc127393284" w:history="1">
        <w:r w:rsidRPr="006C0B34">
          <w:rPr>
            <w:rStyle w:val="Hyperlink"/>
            <w:noProof/>
          </w:rPr>
          <w:t>10.4.7</w:t>
        </w:r>
        <w:r>
          <w:rPr>
            <w:rFonts w:eastAsiaTheme="minorEastAsia" w:cstheme="minorBidi"/>
            <w:noProof/>
            <w:kern w:val="0"/>
            <w:sz w:val="22"/>
            <w:szCs w:val="22"/>
            <w:lang w:eastAsia="fi-FI" w:bidi="ar-SA"/>
          </w:rPr>
          <w:tab/>
        </w:r>
        <w:r w:rsidRPr="006C0B34">
          <w:rPr>
            <w:rStyle w:val="Hyperlink"/>
            <w:noProof/>
          </w:rPr>
          <w:t>Ohjelmoitavan logiikan Linux-ajurit</w:t>
        </w:r>
        <w:r>
          <w:rPr>
            <w:noProof/>
            <w:webHidden/>
          </w:rPr>
          <w:tab/>
        </w:r>
        <w:r>
          <w:rPr>
            <w:noProof/>
            <w:webHidden/>
          </w:rPr>
          <w:fldChar w:fldCharType="begin"/>
        </w:r>
        <w:r>
          <w:rPr>
            <w:noProof/>
            <w:webHidden/>
          </w:rPr>
          <w:instrText xml:space="preserve"> PAGEREF _Toc127393284 \h </w:instrText>
        </w:r>
        <w:r>
          <w:rPr>
            <w:noProof/>
            <w:webHidden/>
          </w:rPr>
        </w:r>
        <w:r>
          <w:rPr>
            <w:noProof/>
            <w:webHidden/>
          </w:rPr>
          <w:fldChar w:fldCharType="separate"/>
        </w:r>
        <w:r>
          <w:rPr>
            <w:noProof/>
            <w:webHidden/>
          </w:rPr>
          <w:t>68</w:t>
        </w:r>
        <w:r>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85" w:history="1">
        <w:r w:rsidRPr="006C0B34">
          <w:rPr>
            <w:rStyle w:val="Hyperlink"/>
            <w:noProof/>
          </w:rPr>
          <w:t>11</w:t>
        </w:r>
        <w:r>
          <w:rPr>
            <w:rFonts w:asciiTheme="minorHAnsi" w:eastAsiaTheme="minorEastAsia" w:hAnsiTheme="minorHAnsi" w:cstheme="minorBidi"/>
            <w:noProof/>
            <w:kern w:val="0"/>
            <w:sz w:val="22"/>
            <w:szCs w:val="22"/>
            <w:lang w:eastAsia="fi-FI" w:bidi="ar-SA"/>
          </w:rPr>
          <w:tab/>
        </w:r>
        <w:r w:rsidRPr="006C0B34">
          <w:rPr>
            <w:rStyle w:val="Hyperlink"/>
            <w:noProof/>
          </w:rPr>
          <w:t>Johtopäätökset</w:t>
        </w:r>
        <w:r>
          <w:rPr>
            <w:noProof/>
            <w:webHidden/>
          </w:rPr>
          <w:tab/>
        </w:r>
        <w:r>
          <w:rPr>
            <w:noProof/>
            <w:webHidden/>
          </w:rPr>
          <w:fldChar w:fldCharType="begin"/>
        </w:r>
        <w:r>
          <w:rPr>
            <w:noProof/>
            <w:webHidden/>
          </w:rPr>
          <w:instrText xml:space="preserve"> PAGEREF _Toc127393285 \h </w:instrText>
        </w:r>
        <w:r>
          <w:rPr>
            <w:noProof/>
            <w:webHidden/>
          </w:rPr>
        </w:r>
        <w:r>
          <w:rPr>
            <w:noProof/>
            <w:webHidden/>
          </w:rPr>
          <w:fldChar w:fldCharType="separate"/>
        </w:r>
        <w:r>
          <w:rPr>
            <w:noProof/>
            <w:webHidden/>
          </w:rPr>
          <w:t>69</w:t>
        </w:r>
        <w:r>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86" w:history="1">
        <w:r w:rsidRPr="006C0B34">
          <w:rPr>
            <w:rStyle w:val="Hyperlink"/>
            <w:noProof/>
          </w:rPr>
          <w:t>Lähteet</w:t>
        </w:r>
        <w:r>
          <w:rPr>
            <w:noProof/>
            <w:webHidden/>
          </w:rPr>
          <w:tab/>
        </w:r>
        <w:r>
          <w:rPr>
            <w:noProof/>
            <w:webHidden/>
          </w:rPr>
          <w:fldChar w:fldCharType="begin"/>
        </w:r>
        <w:r>
          <w:rPr>
            <w:noProof/>
            <w:webHidden/>
          </w:rPr>
          <w:instrText xml:space="preserve"> PAGEREF _Toc127393286 \h </w:instrText>
        </w:r>
        <w:r>
          <w:rPr>
            <w:noProof/>
            <w:webHidden/>
          </w:rPr>
        </w:r>
        <w:r>
          <w:rPr>
            <w:noProof/>
            <w:webHidden/>
          </w:rPr>
          <w:fldChar w:fldCharType="separate"/>
        </w:r>
        <w:r>
          <w:rPr>
            <w:noProof/>
            <w:webHidden/>
          </w:rPr>
          <w:t>70</w:t>
        </w:r>
        <w:r>
          <w:rPr>
            <w:noProof/>
            <w:webHidden/>
          </w:rPr>
          <w:fldChar w:fldCharType="end"/>
        </w:r>
      </w:hyperlink>
    </w:p>
    <w:p w:rsidR="003A67F8" w:rsidRDefault="003A67F8">
      <w:pPr>
        <w:pStyle w:val="TOC1"/>
        <w:rPr>
          <w:rFonts w:asciiTheme="minorHAnsi" w:eastAsiaTheme="minorEastAsia" w:hAnsiTheme="minorHAnsi" w:cstheme="minorBidi"/>
          <w:noProof/>
          <w:kern w:val="0"/>
          <w:sz w:val="22"/>
          <w:szCs w:val="22"/>
          <w:lang w:eastAsia="fi-FI" w:bidi="ar-SA"/>
        </w:rPr>
      </w:pPr>
      <w:hyperlink w:anchor="_Toc127393287" w:history="1">
        <w:r w:rsidRPr="006C0B34">
          <w:rPr>
            <w:rStyle w:val="Hyperlink"/>
            <w:noProof/>
          </w:rPr>
          <w:t>Liitteet</w:t>
        </w:r>
        <w:r>
          <w:rPr>
            <w:noProof/>
            <w:webHidden/>
          </w:rPr>
          <w:tab/>
        </w:r>
        <w:r>
          <w:rPr>
            <w:noProof/>
            <w:webHidden/>
          </w:rPr>
          <w:fldChar w:fldCharType="begin"/>
        </w:r>
        <w:r>
          <w:rPr>
            <w:noProof/>
            <w:webHidden/>
          </w:rPr>
          <w:instrText xml:space="preserve"> PAGEREF _Toc127393287 \h </w:instrText>
        </w:r>
        <w:r>
          <w:rPr>
            <w:noProof/>
            <w:webHidden/>
          </w:rPr>
        </w:r>
        <w:r>
          <w:rPr>
            <w:noProof/>
            <w:webHidden/>
          </w:rPr>
          <w:fldChar w:fldCharType="separate"/>
        </w:r>
        <w:r>
          <w:rPr>
            <w:noProof/>
            <w:webHidden/>
          </w:rPr>
          <w:t>75</w:t>
        </w:r>
        <w:r>
          <w:rPr>
            <w:noProof/>
            <w:webHidden/>
          </w:rPr>
          <w:fldChar w:fldCharType="end"/>
        </w:r>
      </w:hyperlink>
    </w:p>
    <w:p w:rsidR="00F87BC4" w:rsidRPr="0097666B" w:rsidRDefault="002B10E9" w:rsidP="00F87BC4">
      <w:pPr>
        <w:spacing w:line="240" w:lineRule="auto"/>
        <w:jc w:val="left"/>
      </w:pPr>
      <w:r w:rsidRPr="0097666B">
        <w:rPr>
          <w:rFonts w:ascii="Calibri" w:hAnsi="Calibri"/>
        </w:rPr>
        <w:fldChar w:fldCharType="end"/>
      </w:r>
      <w:r w:rsidR="00D87370" w:rsidRPr="0097666B">
        <w:br w:type="page"/>
      </w:r>
    </w:p>
    <w:p w:rsidR="00F87BC4" w:rsidRPr="0097666B" w:rsidRDefault="00F87BC4" w:rsidP="00137178">
      <w:pPr>
        <w:pStyle w:val="Headingsmall"/>
      </w:pPr>
      <w:r w:rsidRPr="0097666B">
        <w:lastRenderedPageBreak/>
        <w:t>Kuvat</w:t>
      </w:r>
    </w:p>
    <w:p w:rsidR="00E43CA3" w:rsidRPr="0097666B" w:rsidRDefault="00E43CA3" w:rsidP="00F87BC4">
      <w:pPr>
        <w:spacing w:line="240" w:lineRule="auto"/>
        <w:jc w:val="left"/>
      </w:pPr>
    </w:p>
    <w:p w:rsidR="003A67F8" w:rsidRDefault="00107014">
      <w:pPr>
        <w:pStyle w:val="TableofFigures"/>
        <w:tabs>
          <w:tab w:val="left" w:pos="1100"/>
          <w:tab w:val="right" w:pos="8494"/>
        </w:tabs>
        <w:rPr>
          <w:rFonts w:eastAsiaTheme="minorEastAsia" w:cstheme="minorBidi"/>
          <w:noProof/>
          <w:kern w:val="0"/>
          <w:sz w:val="22"/>
          <w:szCs w:val="22"/>
          <w:lang w:eastAsia="fi-FI" w:bidi="ar-SA"/>
        </w:rPr>
      </w:pPr>
      <w:r w:rsidRPr="0097666B">
        <w:fldChar w:fldCharType="begin"/>
      </w:r>
      <w:r w:rsidRPr="0097666B">
        <w:instrText xml:space="preserve"> TOC \h \z \c "Kuva" </w:instrText>
      </w:r>
      <w:r w:rsidRPr="0097666B">
        <w:fldChar w:fldCharType="separate"/>
      </w:r>
      <w:hyperlink w:anchor="_Toc127393288" w:history="1">
        <w:r w:rsidR="003A67F8" w:rsidRPr="00DA02E9">
          <w:rPr>
            <w:rStyle w:val="Hyperlink"/>
            <w:noProof/>
          </w:rPr>
          <w:t>Kuva 1.</w:t>
        </w:r>
        <w:r w:rsidR="003A67F8">
          <w:rPr>
            <w:rFonts w:eastAsiaTheme="minorEastAsia" w:cstheme="minorBidi"/>
            <w:noProof/>
            <w:kern w:val="0"/>
            <w:sz w:val="22"/>
            <w:szCs w:val="22"/>
            <w:lang w:eastAsia="fi-FI" w:bidi="ar-SA"/>
          </w:rPr>
          <w:tab/>
        </w:r>
        <w:r w:rsidR="003A67F8" w:rsidRPr="00DA02E9">
          <w:rPr>
            <w:rStyle w:val="Hyperlink"/>
            <w:noProof/>
          </w:rPr>
          <w:t>Spektrikamera sivusta.</w:t>
        </w:r>
        <w:r w:rsidR="003A67F8">
          <w:rPr>
            <w:noProof/>
            <w:webHidden/>
          </w:rPr>
          <w:tab/>
        </w:r>
        <w:r w:rsidR="003A67F8">
          <w:rPr>
            <w:noProof/>
            <w:webHidden/>
          </w:rPr>
          <w:fldChar w:fldCharType="begin"/>
        </w:r>
        <w:r w:rsidR="003A67F8">
          <w:rPr>
            <w:noProof/>
            <w:webHidden/>
          </w:rPr>
          <w:instrText xml:space="preserve"> PAGEREF _Toc127393288 \h </w:instrText>
        </w:r>
        <w:r w:rsidR="003A67F8">
          <w:rPr>
            <w:noProof/>
            <w:webHidden/>
          </w:rPr>
        </w:r>
        <w:r w:rsidR="003A67F8">
          <w:rPr>
            <w:noProof/>
            <w:webHidden/>
          </w:rPr>
          <w:fldChar w:fldCharType="separate"/>
        </w:r>
        <w:r w:rsidR="003A67F8">
          <w:rPr>
            <w:noProof/>
            <w:webHidden/>
          </w:rPr>
          <w:t>11</w:t>
        </w:r>
        <w:r w:rsidR="003A67F8">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289" w:history="1">
        <w:r w:rsidRPr="00DA02E9">
          <w:rPr>
            <w:rStyle w:val="Hyperlink"/>
            <w:noProof/>
          </w:rPr>
          <w:t>Kuva 2.</w:t>
        </w:r>
        <w:r>
          <w:rPr>
            <w:rFonts w:eastAsiaTheme="minorEastAsia" w:cstheme="minorBidi"/>
            <w:noProof/>
            <w:kern w:val="0"/>
            <w:sz w:val="22"/>
            <w:szCs w:val="22"/>
            <w:lang w:eastAsia="fi-FI" w:bidi="ar-SA"/>
          </w:rPr>
          <w:tab/>
        </w:r>
        <w:r w:rsidRPr="00DA02E9">
          <w:rPr>
            <w:rStyle w:val="Hyperlink"/>
            <w:noProof/>
          </w:rPr>
          <w:t>Spektrikameran optiikka (Saari, 2020).</w:t>
        </w:r>
        <w:r>
          <w:rPr>
            <w:noProof/>
            <w:webHidden/>
          </w:rPr>
          <w:tab/>
        </w:r>
        <w:r>
          <w:rPr>
            <w:noProof/>
            <w:webHidden/>
          </w:rPr>
          <w:fldChar w:fldCharType="begin"/>
        </w:r>
        <w:r>
          <w:rPr>
            <w:noProof/>
            <w:webHidden/>
          </w:rPr>
          <w:instrText xml:space="preserve"> PAGEREF _Toc127393289 \h </w:instrText>
        </w:r>
        <w:r>
          <w:rPr>
            <w:noProof/>
            <w:webHidden/>
          </w:rPr>
        </w:r>
        <w:r>
          <w:rPr>
            <w:noProof/>
            <w:webHidden/>
          </w:rPr>
          <w:fldChar w:fldCharType="separate"/>
        </w:r>
        <w:r>
          <w:rPr>
            <w:noProof/>
            <w:webHidden/>
          </w:rPr>
          <w:t>12</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290" w:history="1">
        <w:r w:rsidRPr="00DA02E9">
          <w:rPr>
            <w:rStyle w:val="Hyperlink"/>
            <w:noProof/>
          </w:rPr>
          <w:t>Kuva 3.</w:t>
        </w:r>
        <w:r>
          <w:rPr>
            <w:rFonts w:eastAsiaTheme="minorEastAsia" w:cstheme="minorBidi"/>
            <w:noProof/>
            <w:kern w:val="0"/>
            <w:sz w:val="22"/>
            <w:szCs w:val="22"/>
            <w:lang w:eastAsia="fi-FI" w:bidi="ar-SA"/>
          </w:rPr>
          <w:tab/>
        </w:r>
        <w:r w:rsidRPr="00DA02E9">
          <w:rPr>
            <w:rStyle w:val="Hyperlink"/>
            <w:noProof/>
          </w:rPr>
          <w:t>MFPI-suodattimen läpäisevyys aallonpituuden suhteen eri DN-säätöarvoilla (ilmavälin säätö) (Saari, 2020).</w:t>
        </w:r>
        <w:r>
          <w:rPr>
            <w:noProof/>
            <w:webHidden/>
          </w:rPr>
          <w:tab/>
        </w:r>
        <w:r>
          <w:rPr>
            <w:noProof/>
            <w:webHidden/>
          </w:rPr>
          <w:fldChar w:fldCharType="begin"/>
        </w:r>
        <w:r>
          <w:rPr>
            <w:noProof/>
            <w:webHidden/>
          </w:rPr>
          <w:instrText xml:space="preserve"> PAGEREF _Toc127393290 \h </w:instrText>
        </w:r>
        <w:r>
          <w:rPr>
            <w:noProof/>
            <w:webHidden/>
          </w:rPr>
        </w:r>
        <w:r>
          <w:rPr>
            <w:noProof/>
            <w:webHidden/>
          </w:rPr>
          <w:fldChar w:fldCharType="separate"/>
        </w:r>
        <w:r>
          <w:rPr>
            <w:noProof/>
            <w:webHidden/>
          </w:rPr>
          <w:t>13</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291" w:history="1">
        <w:r w:rsidRPr="00DA02E9">
          <w:rPr>
            <w:rStyle w:val="Hyperlink"/>
            <w:noProof/>
          </w:rPr>
          <w:t>Kuva 4.</w:t>
        </w:r>
        <w:r>
          <w:rPr>
            <w:rFonts w:eastAsiaTheme="minorEastAsia" w:cstheme="minorBidi"/>
            <w:noProof/>
            <w:kern w:val="0"/>
            <w:sz w:val="22"/>
            <w:szCs w:val="22"/>
            <w:lang w:eastAsia="fi-FI" w:bidi="ar-SA"/>
          </w:rPr>
          <w:tab/>
        </w:r>
        <w:r w:rsidRPr="00DA02E9">
          <w:rPr>
            <w:rStyle w:val="Hyperlink"/>
            <w:noProof/>
          </w:rPr>
          <w:t>Basler Dart USB3 daA2500-14uc kameramoduuli kuvattuna takaa, sivulta ja edestä.</w:t>
        </w:r>
        <w:r>
          <w:rPr>
            <w:noProof/>
            <w:webHidden/>
          </w:rPr>
          <w:tab/>
        </w:r>
        <w:r>
          <w:rPr>
            <w:noProof/>
            <w:webHidden/>
          </w:rPr>
          <w:fldChar w:fldCharType="begin"/>
        </w:r>
        <w:r>
          <w:rPr>
            <w:noProof/>
            <w:webHidden/>
          </w:rPr>
          <w:instrText xml:space="preserve"> PAGEREF _Toc127393291 \h </w:instrText>
        </w:r>
        <w:r>
          <w:rPr>
            <w:noProof/>
            <w:webHidden/>
          </w:rPr>
        </w:r>
        <w:r>
          <w:rPr>
            <w:noProof/>
            <w:webHidden/>
          </w:rPr>
          <w:fldChar w:fldCharType="separate"/>
        </w:r>
        <w:r>
          <w:rPr>
            <w:noProof/>
            <w:webHidden/>
          </w:rPr>
          <w:t>14</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292" w:history="1">
        <w:r w:rsidRPr="00DA02E9">
          <w:rPr>
            <w:rStyle w:val="Hyperlink"/>
            <w:noProof/>
          </w:rPr>
          <w:t>Kuva 5.</w:t>
        </w:r>
        <w:r>
          <w:rPr>
            <w:rFonts w:eastAsiaTheme="minorEastAsia" w:cstheme="minorBidi"/>
            <w:noProof/>
            <w:kern w:val="0"/>
            <w:sz w:val="22"/>
            <w:szCs w:val="22"/>
            <w:lang w:eastAsia="fi-FI" w:bidi="ar-SA"/>
          </w:rPr>
          <w:tab/>
        </w:r>
        <w:r w:rsidRPr="00DA02E9">
          <w:rPr>
            <w:rStyle w:val="Hyperlink"/>
            <w:noProof/>
          </w:rPr>
          <w:t>Spektrikamerassa käytetyn kamerakennon spektrivaste.</w:t>
        </w:r>
        <w:r>
          <w:rPr>
            <w:noProof/>
            <w:webHidden/>
          </w:rPr>
          <w:tab/>
        </w:r>
        <w:r>
          <w:rPr>
            <w:noProof/>
            <w:webHidden/>
          </w:rPr>
          <w:fldChar w:fldCharType="begin"/>
        </w:r>
        <w:r>
          <w:rPr>
            <w:noProof/>
            <w:webHidden/>
          </w:rPr>
          <w:instrText xml:space="preserve"> PAGEREF _Toc127393292 \h </w:instrText>
        </w:r>
        <w:r>
          <w:rPr>
            <w:noProof/>
            <w:webHidden/>
          </w:rPr>
        </w:r>
        <w:r>
          <w:rPr>
            <w:noProof/>
            <w:webHidden/>
          </w:rPr>
          <w:fldChar w:fldCharType="separate"/>
        </w:r>
        <w:r>
          <w:rPr>
            <w:noProof/>
            <w:webHidden/>
          </w:rPr>
          <w:t>17</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293" w:history="1">
        <w:r w:rsidRPr="00DA02E9">
          <w:rPr>
            <w:rStyle w:val="Hyperlink"/>
            <w:noProof/>
          </w:rPr>
          <w:t>Kuva 6.</w:t>
        </w:r>
        <w:r>
          <w:rPr>
            <w:rFonts w:eastAsiaTheme="minorEastAsia" w:cstheme="minorBidi"/>
            <w:noProof/>
            <w:kern w:val="0"/>
            <w:sz w:val="22"/>
            <w:szCs w:val="22"/>
            <w:lang w:eastAsia="fi-FI" w:bidi="ar-SA"/>
          </w:rPr>
          <w:tab/>
        </w:r>
        <w:r w:rsidRPr="00DA02E9">
          <w:rPr>
            <w:rStyle w:val="Hyperlink"/>
            <w:noProof/>
          </w:rPr>
          <w:t>Spektrikamera kuvausoptiikan puolelta, varjostinosa avattuna ja LED-valonlähteen 27 LED:iä näkyvissä.</w:t>
        </w:r>
        <w:r>
          <w:rPr>
            <w:noProof/>
            <w:webHidden/>
          </w:rPr>
          <w:tab/>
        </w:r>
        <w:r>
          <w:rPr>
            <w:noProof/>
            <w:webHidden/>
          </w:rPr>
          <w:fldChar w:fldCharType="begin"/>
        </w:r>
        <w:r>
          <w:rPr>
            <w:noProof/>
            <w:webHidden/>
          </w:rPr>
          <w:instrText xml:space="preserve"> PAGEREF _Toc127393293 \h </w:instrText>
        </w:r>
        <w:r>
          <w:rPr>
            <w:noProof/>
            <w:webHidden/>
          </w:rPr>
        </w:r>
        <w:r>
          <w:rPr>
            <w:noProof/>
            <w:webHidden/>
          </w:rPr>
          <w:fldChar w:fldCharType="separate"/>
        </w:r>
        <w:r>
          <w:rPr>
            <w:noProof/>
            <w:webHidden/>
          </w:rPr>
          <w:t>18</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294" w:history="1">
        <w:r w:rsidRPr="00DA02E9">
          <w:rPr>
            <w:rStyle w:val="Hyperlink"/>
            <w:noProof/>
          </w:rPr>
          <w:t>Kuva 7.</w:t>
        </w:r>
        <w:r>
          <w:rPr>
            <w:rFonts w:eastAsiaTheme="minorEastAsia" w:cstheme="minorBidi"/>
            <w:noProof/>
            <w:kern w:val="0"/>
            <w:sz w:val="22"/>
            <w:szCs w:val="22"/>
            <w:lang w:eastAsia="fi-FI" w:bidi="ar-SA"/>
          </w:rPr>
          <w:tab/>
        </w:r>
        <w:r w:rsidRPr="00DA02E9">
          <w:rPr>
            <w:rStyle w:val="Hyperlink"/>
            <w:noProof/>
          </w:rPr>
          <w:t>LED-valonlähteen LED:ien suhteellinen radianssi aallonpituuden suhteen (Saari, 2020).</w:t>
        </w:r>
        <w:r>
          <w:rPr>
            <w:noProof/>
            <w:webHidden/>
          </w:rPr>
          <w:tab/>
        </w:r>
        <w:r>
          <w:rPr>
            <w:noProof/>
            <w:webHidden/>
          </w:rPr>
          <w:fldChar w:fldCharType="begin"/>
        </w:r>
        <w:r>
          <w:rPr>
            <w:noProof/>
            <w:webHidden/>
          </w:rPr>
          <w:instrText xml:space="preserve"> PAGEREF _Toc127393294 \h </w:instrText>
        </w:r>
        <w:r>
          <w:rPr>
            <w:noProof/>
            <w:webHidden/>
          </w:rPr>
        </w:r>
        <w:r>
          <w:rPr>
            <w:noProof/>
            <w:webHidden/>
          </w:rPr>
          <w:fldChar w:fldCharType="separate"/>
        </w:r>
        <w:r>
          <w:rPr>
            <w:noProof/>
            <w:webHidden/>
          </w:rPr>
          <w:t>19</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295" w:history="1">
        <w:r w:rsidRPr="00DA02E9">
          <w:rPr>
            <w:rStyle w:val="Hyperlink"/>
            <w:noProof/>
          </w:rPr>
          <w:t>Kuva 8.</w:t>
        </w:r>
        <w:r>
          <w:rPr>
            <w:rFonts w:eastAsiaTheme="minorEastAsia" w:cstheme="minorBidi"/>
            <w:noProof/>
            <w:kern w:val="0"/>
            <w:sz w:val="22"/>
            <w:szCs w:val="22"/>
            <w:lang w:eastAsia="fi-FI" w:bidi="ar-SA"/>
          </w:rPr>
          <w:tab/>
        </w:r>
        <w:r w:rsidRPr="00DA02E9">
          <w:rPr>
            <w:rStyle w:val="Hyperlink"/>
            <w:noProof/>
          </w:rPr>
          <w:t>Kerroksittainen esitys spektrikameran laitteistotasolta sovellustasolle</w:t>
        </w:r>
        <w:r>
          <w:rPr>
            <w:noProof/>
            <w:webHidden/>
          </w:rPr>
          <w:tab/>
        </w:r>
        <w:r>
          <w:rPr>
            <w:noProof/>
            <w:webHidden/>
          </w:rPr>
          <w:fldChar w:fldCharType="begin"/>
        </w:r>
        <w:r>
          <w:rPr>
            <w:noProof/>
            <w:webHidden/>
          </w:rPr>
          <w:instrText xml:space="preserve"> PAGEREF _Toc127393295 \h </w:instrText>
        </w:r>
        <w:r>
          <w:rPr>
            <w:noProof/>
            <w:webHidden/>
          </w:rPr>
        </w:r>
        <w:r>
          <w:rPr>
            <w:noProof/>
            <w:webHidden/>
          </w:rPr>
          <w:fldChar w:fldCharType="separate"/>
        </w:r>
        <w:r>
          <w:rPr>
            <w:noProof/>
            <w:webHidden/>
          </w:rPr>
          <w:t>22</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296" w:history="1">
        <w:r w:rsidRPr="00DA02E9">
          <w:rPr>
            <w:rStyle w:val="Hyperlink"/>
            <w:noProof/>
          </w:rPr>
          <w:t>Kuva 9.</w:t>
        </w:r>
        <w:r>
          <w:rPr>
            <w:rFonts w:eastAsiaTheme="minorEastAsia" w:cstheme="minorBidi"/>
            <w:noProof/>
            <w:kern w:val="0"/>
            <w:sz w:val="22"/>
            <w:szCs w:val="22"/>
            <w:lang w:eastAsia="fi-FI" w:bidi="ar-SA"/>
          </w:rPr>
          <w:tab/>
        </w:r>
        <w:r w:rsidRPr="00DA02E9">
          <w:rPr>
            <w:rStyle w:val="Hyperlink"/>
            <w:noProof/>
          </w:rPr>
          <w:t>Radianssikuvan vaiheet</w:t>
        </w:r>
        <w:r>
          <w:rPr>
            <w:noProof/>
            <w:webHidden/>
          </w:rPr>
          <w:tab/>
        </w:r>
        <w:r>
          <w:rPr>
            <w:noProof/>
            <w:webHidden/>
          </w:rPr>
          <w:fldChar w:fldCharType="begin"/>
        </w:r>
        <w:r>
          <w:rPr>
            <w:noProof/>
            <w:webHidden/>
          </w:rPr>
          <w:instrText xml:space="preserve"> PAGEREF _Toc127393296 \h </w:instrText>
        </w:r>
        <w:r>
          <w:rPr>
            <w:noProof/>
            <w:webHidden/>
          </w:rPr>
        </w:r>
        <w:r>
          <w:rPr>
            <w:noProof/>
            <w:webHidden/>
          </w:rPr>
          <w:fldChar w:fldCharType="separate"/>
        </w:r>
        <w:r>
          <w:rPr>
            <w:noProof/>
            <w:webHidden/>
          </w:rPr>
          <w:t>26</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297" w:history="1">
        <w:r w:rsidRPr="00DA02E9">
          <w:rPr>
            <w:rStyle w:val="Hyperlink"/>
            <w:noProof/>
          </w:rPr>
          <w:t>Kuva 10.</w:t>
        </w:r>
        <w:r>
          <w:rPr>
            <w:rFonts w:eastAsiaTheme="minorEastAsia" w:cstheme="minorBidi"/>
            <w:noProof/>
            <w:kern w:val="0"/>
            <w:sz w:val="22"/>
            <w:szCs w:val="22"/>
            <w:lang w:eastAsia="fi-FI" w:bidi="ar-SA"/>
          </w:rPr>
          <w:tab/>
        </w:r>
        <w:r w:rsidRPr="00DA02E9">
          <w:rPr>
            <w:rStyle w:val="Hyperlink"/>
            <w:noProof/>
          </w:rPr>
          <w:t>Reflektanssikuvan vaiheet</w:t>
        </w:r>
        <w:r>
          <w:rPr>
            <w:noProof/>
            <w:webHidden/>
          </w:rPr>
          <w:tab/>
        </w:r>
        <w:r>
          <w:rPr>
            <w:noProof/>
            <w:webHidden/>
          </w:rPr>
          <w:fldChar w:fldCharType="begin"/>
        </w:r>
        <w:r>
          <w:rPr>
            <w:noProof/>
            <w:webHidden/>
          </w:rPr>
          <w:instrText xml:space="preserve"> PAGEREF _Toc127393297 \h </w:instrText>
        </w:r>
        <w:r>
          <w:rPr>
            <w:noProof/>
            <w:webHidden/>
          </w:rPr>
        </w:r>
        <w:r>
          <w:rPr>
            <w:noProof/>
            <w:webHidden/>
          </w:rPr>
          <w:fldChar w:fldCharType="separate"/>
        </w:r>
        <w:r>
          <w:rPr>
            <w:noProof/>
            <w:webHidden/>
          </w:rPr>
          <w:t>28</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298" w:history="1">
        <w:r w:rsidRPr="00DA02E9">
          <w:rPr>
            <w:rStyle w:val="Hyperlink"/>
            <w:noProof/>
          </w:rPr>
          <w:t>Kuva 11.</w:t>
        </w:r>
        <w:r>
          <w:rPr>
            <w:rFonts w:eastAsiaTheme="minorEastAsia" w:cstheme="minorBidi"/>
            <w:noProof/>
            <w:kern w:val="0"/>
            <w:sz w:val="22"/>
            <w:szCs w:val="22"/>
            <w:lang w:eastAsia="fi-FI" w:bidi="ar-SA"/>
          </w:rPr>
          <w:tab/>
        </w:r>
        <w:r w:rsidRPr="00DA02E9">
          <w:rPr>
            <w:rStyle w:val="Hyperlink"/>
            <w:noProof/>
          </w:rPr>
          <w:t>Liukuhihnan syötteet ja tulokset</w:t>
        </w:r>
        <w:r>
          <w:rPr>
            <w:noProof/>
            <w:webHidden/>
          </w:rPr>
          <w:tab/>
        </w:r>
        <w:r>
          <w:rPr>
            <w:noProof/>
            <w:webHidden/>
          </w:rPr>
          <w:fldChar w:fldCharType="begin"/>
        </w:r>
        <w:r>
          <w:rPr>
            <w:noProof/>
            <w:webHidden/>
          </w:rPr>
          <w:instrText xml:space="preserve"> PAGEREF _Toc127393298 \h </w:instrText>
        </w:r>
        <w:r>
          <w:rPr>
            <w:noProof/>
            <w:webHidden/>
          </w:rPr>
        </w:r>
        <w:r>
          <w:rPr>
            <w:noProof/>
            <w:webHidden/>
          </w:rPr>
          <w:fldChar w:fldCharType="separate"/>
        </w:r>
        <w:r>
          <w:rPr>
            <w:noProof/>
            <w:webHidden/>
          </w:rPr>
          <w:t>36</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299" w:history="1">
        <w:r w:rsidRPr="00DA02E9">
          <w:rPr>
            <w:rStyle w:val="Hyperlink"/>
            <w:noProof/>
          </w:rPr>
          <w:t>Kuva 12.</w:t>
        </w:r>
        <w:r>
          <w:rPr>
            <w:rFonts w:eastAsiaTheme="minorEastAsia" w:cstheme="minorBidi"/>
            <w:noProof/>
            <w:kern w:val="0"/>
            <w:sz w:val="22"/>
            <w:szCs w:val="22"/>
            <w:lang w:eastAsia="fi-FI" w:bidi="ar-SA"/>
          </w:rPr>
          <w:tab/>
        </w:r>
        <w:r w:rsidRPr="00DA02E9">
          <w:rPr>
            <w:rStyle w:val="Hyperlink"/>
            <w:noProof/>
          </w:rPr>
          <w:t>Zynq Ultrascale+ EG FPGA-piirin ympärille rakennettu Digilentin valmistama Genesys ZU-3EG kehityskitti</w:t>
        </w:r>
        <w:r>
          <w:rPr>
            <w:noProof/>
            <w:webHidden/>
          </w:rPr>
          <w:tab/>
        </w:r>
        <w:r>
          <w:rPr>
            <w:noProof/>
            <w:webHidden/>
          </w:rPr>
          <w:fldChar w:fldCharType="begin"/>
        </w:r>
        <w:r>
          <w:rPr>
            <w:noProof/>
            <w:webHidden/>
          </w:rPr>
          <w:instrText xml:space="preserve"> PAGEREF _Toc127393299 \h </w:instrText>
        </w:r>
        <w:r>
          <w:rPr>
            <w:noProof/>
            <w:webHidden/>
          </w:rPr>
        </w:r>
        <w:r>
          <w:rPr>
            <w:noProof/>
            <w:webHidden/>
          </w:rPr>
          <w:fldChar w:fldCharType="separate"/>
        </w:r>
        <w:r>
          <w:rPr>
            <w:noProof/>
            <w:webHidden/>
          </w:rPr>
          <w:t>48</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300" w:history="1">
        <w:r w:rsidRPr="00DA02E9">
          <w:rPr>
            <w:rStyle w:val="Hyperlink"/>
            <w:noProof/>
          </w:rPr>
          <w:t>Kuva 13.</w:t>
        </w:r>
        <w:r>
          <w:rPr>
            <w:rFonts w:eastAsiaTheme="minorEastAsia" w:cstheme="minorBidi"/>
            <w:noProof/>
            <w:kern w:val="0"/>
            <w:sz w:val="22"/>
            <w:szCs w:val="22"/>
            <w:lang w:eastAsia="fi-FI" w:bidi="ar-SA"/>
          </w:rPr>
          <w:tab/>
        </w:r>
        <w:r w:rsidRPr="00DA02E9">
          <w:rPr>
            <w:rStyle w:val="Hyperlink"/>
            <w:noProof/>
          </w:rPr>
          <w:t>Zynq Ultrascale+ EG MPSoC lohkokaavio</w:t>
        </w:r>
        <w:r>
          <w:rPr>
            <w:noProof/>
            <w:webHidden/>
          </w:rPr>
          <w:tab/>
        </w:r>
        <w:r>
          <w:rPr>
            <w:noProof/>
            <w:webHidden/>
          </w:rPr>
          <w:fldChar w:fldCharType="begin"/>
        </w:r>
        <w:r>
          <w:rPr>
            <w:noProof/>
            <w:webHidden/>
          </w:rPr>
          <w:instrText xml:space="preserve"> PAGEREF _Toc127393300 \h </w:instrText>
        </w:r>
        <w:r>
          <w:rPr>
            <w:noProof/>
            <w:webHidden/>
          </w:rPr>
        </w:r>
        <w:r>
          <w:rPr>
            <w:noProof/>
            <w:webHidden/>
          </w:rPr>
          <w:fldChar w:fldCharType="separate"/>
        </w:r>
        <w:r>
          <w:rPr>
            <w:noProof/>
            <w:webHidden/>
          </w:rPr>
          <w:t>49</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301" w:history="1">
        <w:r w:rsidRPr="00DA02E9">
          <w:rPr>
            <w:rStyle w:val="Hyperlink"/>
            <w:noProof/>
          </w:rPr>
          <w:t>Kuva 14.</w:t>
        </w:r>
        <w:r>
          <w:rPr>
            <w:rFonts w:eastAsiaTheme="minorEastAsia" w:cstheme="minorBidi"/>
            <w:noProof/>
            <w:kern w:val="0"/>
            <w:sz w:val="22"/>
            <w:szCs w:val="22"/>
            <w:lang w:eastAsia="fi-FI" w:bidi="ar-SA"/>
          </w:rPr>
          <w:tab/>
        </w:r>
        <w:r w:rsidRPr="00DA02E9">
          <w:rPr>
            <w:rStyle w:val="Hyperlink"/>
            <w:noProof/>
          </w:rPr>
          <w:t>PS Ultrascale+ lohkokaavio</w:t>
        </w:r>
        <w:r>
          <w:rPr>
            <w:noProof/>
            <w:webHidden/>
          </w:rPr>
          <w:tab/>
        </w:r>
        <w:r>
          <w:rPr>
            <w:noProof/>
            <w:webHidden/>
          </w:rPr>
          <w:fldChar w:fldCharType="begin"/>
        </w:r>
        <w:r>
          <w:rPr>
            <w:noProof/>
            <w:webHidden/>
          </w:rPr>
          <w:instrText xml:space="preserve"> PAGEREF _Toc127393301 \h </w:instrText>
        </w:r>
        <w:r>
          <w:rPr>
            <w:noProof/>
            <w:webHidden/>
          </w:rPr>
        </w:r>
        <w:r>
          <w:rPr>
            <w:noProof/>
            <w:webHidden/>
          </w:rPr>
          <w:fldChar w:fldCharType="separate"/>
        </w:r>
        <w:r>
          <w:rPr>
            <w:noProof/>
            <w:webHidden/>
          </w:rPr>
          <w:t>50</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302" w:history="1">
        <w:r w:rsidRPr="00DA02E9">
          <w:rPr>
            <w:rStyle w:val="Hyperlink"/>
            <w:noProof/>
          </w:rPr>
          <w:t>Kuva 15.</w:t>
        </w:r>
        <w:r>
          <w:rPr>
            <w:rFonts w:eastAsiaTheme="minorEastAsia" w:cstheme="minorBidi"/>
            <w:noProof/>
            <w:kern w:val="0"/>
            <w:sz w:val="22"/>
            <w:szCs w:val="22"/>
            <w:lang w:eastAsia="fi-FI" w:bidi="ar-SA"/>
          </w:rPr>
          <w:tab/>
        </w:r>
        <w:r w:rsidRPr="00DA02E9">
          <w:rPr>
            <w:rStyle w:val="Hyperlink"/>
            <w:noProof/>
          </w:rPr>
          <w:t>Yleiskuva tavoitejärjestelmästä.</w:t>
        </w:r>
        <w:r>
          <w:rPr>
            <w:noProof/>
            <w:webHidden/>
          </w:rPr>
          <w:tab/>
        </w:r>
        <w:r>
          <w:rPr>
            <w:noProof/>
            <w:webHidden/>
          </w:rPr>
          <w:fldChar w:fldCharType="begin"/>
        </w:r>
        <w:r>
          <w:rPr>
            <w:noProof/>
            <w:webHidden/>
          </w:rPr>
          <w:instrText xml:space="preserve"> PAGEREF _Toc127393302 \h </w:instrText>
        </w:r>
        <w:r>
          <w:rPr>
            <w:noProof/>
            <w:webHidden/>
          </w:rPr>
        </w:r>
        <w:r>
          <w:rPr>
            <w:noProof/>
            <w:webHidden/>
          </w:rPr>
          <w:fldChar w:fldCharType="separate"/>
        </w:r>
        <w:r>
          <w:rPr>
            <w:noProof/>
            <w:webHidden/>
          </w:rPr>
          <w:t>51</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303" w:history="1">
        <w:r w:rsidRPr="00DA02E9">
          <w:rPr>
            <w:rStyle w:val="Hyperlink"/>
            <w:noProof/>
          </w:rPr>
          <w:t>Kuva 16.</w:t>
        </w:r>
        <w:r>
          <w:rPr>
            <w:rFonts w:eastAsiaTheme="minorEastAsia" w:cstheme="minorBidi"/>
            <w:noProof/>
            <w:kern w:val="0"/>
            <w:sz w:val="22"/>
            <w:szCs w:val="22"/>
            <w:lang w:eastAsia="fi-FI" w:bidi="ar-SA"/>
          </w:rPr>
          <w:tab/>
        </w:r>
        <w:r w:rsidRPr="00DA02E9">
          <w:rPr>
            <w:rStyle w:val="Hyperlink"/>
            <w:noProof/>
          </w:rPr>
          <w:t>Ohjelmistopakettien liitännät.</w:t>
        </w:r>
        <w:r>
          <w:rPr>
            <w:noProof/>
            <w:webHidden/>
          </w:rPr>
          <w:tab/>
        </w:r>
        <w:r>
          <w:rPr>
            <w:noProof/>
            <w:webHidden/>
          </w:rPr>
          <w:fldChar w:fldCharType="begin"/>
        </w:r>
        <w:r>
          <w:rPr>
            <w:noProof/>
            <w:webHidden/>
          </w:rPr>
          <w:instrText xml:space="preserve"> PAGEREF _Toc127393303 \h </w:instrText>
        </w:r>
        <w:r>
          <w:rPr>
            <w:noProof/>
            <w:webHidden/>
          </w:rPr>
        </w:r>
        <w:r>
          <w:rPr>
            <w:noProof/>
            <w:webHidden/>
          </w:rPr>
          <w:fldChar w:fldCharType="separate"/>
        </w:r>
        <w:r>
          <w:rPr>
            <w:noProof/>
            <w:webHidden/>
          </w:rPr>
          <w:t>52</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304" w:history="1">
        <w:r w:rsidRPr="00DA02E9">
          <w:rPr>
            <w:rStyle w:val="Hyperlink"/>
            <w:noProof/>
          </w:rPr>
          <w:t>Kuva 17.</w:t>
        </w:r>
        <w:r>
          <w:rPr>
            <w:rFonts w:eastAsiaTheme="minorEastAsia" w:cstheme="minorBidi"/>
            <w:noProof/>
            <w:kern w:val="0"/>
            <w:sz w:val="22"/>
            <w:szCs w:val="22"/>
            <w:lang w:eastAsia="fi-FI" w:bidi="ar-SA"/>
          </w:rPr>
          <w:tab/>
        </w:r>
        <w:r w:rsidRPr="00DA02E9">
          <w:rPr>
            <w:rStyle w:val="Hyperlink"/>
            <w:noProof/>
          </w:rPr>
          <w:t>PS ja PL järjestelmien väliset liitäntävaihtoehdot.</w:t>
        </w:r>
        <w:r>
          <w:rPr>
            <w:noProof/>
            <w:webHidden/>
          </w:rPr>
          <w:tab/>
        </w:r>
        <w:r>
          <w:rPr>
            <w:noProof/>
            <w:webHidden/>
          </w:rPr>
          <w:fldChar w:fldCharType="begin"/>
        </w:r>
        <w:r>
          <w:rPr>
            <w:noProof/>
            <w:webHidden/>
          </w:rPr>
          <w:instrText xml:space="preserve"> PAGEREF _Toc127393304 \h </w:instrText>
        </w:r>
        <w:r>
          <w:rPr>
            <w:noProof/>
            <w:webHidden/>
          </w:rPr>
        </w:r>
        <w:r>
          <w:rPr>
            <w:noProof/>
            <w:webHidden/>
          </w:rPr>
          <w:fldChar w:fldCharType="separate"/>
        </w:r>
        <w:r>
          <w:rPr>
            <w:noProof/>
            <w:webHidden/>
          </w:rPr>
          <w:t>58</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305" w:history="1">
        <w:r w:rsidRPr="00DA02E9">
          <w:rPr>
            <w:rStyle w:val="Hyperlink"/>
            <w:noProof/>
          </w:rPr>
          <w:t>Kuva 18.</w:t>
        </w:r>
        <w:r>
          <w:rPr>
            <w:rFonts w:eastAsiaTheme="minorEastAsia" w:cstheme="minorBidi"/>
            <w:noProof/>
            <w:kern w:val="0"/>
            <w:sz w:val="22"/>
            <w:szCs w:val="22"/>
            <w:lang w:eastAsia="fi-FI" w:bidi="ar-SA"/>
          </w:rPr>
          <w:tab/>
        </w:r>
        <w:r w:rsidRPr="00DA02E9">
          <w:rPr>
            <w:rStyle w:val="Hyperlink"/>
            <w:noProof/>
          </w:rPr>
          <w:t>PS järjestelmä eli prosessori sijoitettuna PL lohkokaavioon</w:t>
        </w:r>
        <w:r>
          <w:rPr>
            <w:noProof/>
            <w:webHidden/>
          </w:rPr>
          <w:tab/>
        </w:r>
        <w:r>
          <w:rPr>
            <w:noProof/>
            <w:webHidden/>
          </w:rPr>
          <w:fldChar w:fldCharType="begin"/>
        </w:r>
        <w:r>
          <w:rPr>
            <w:noProof/>
            <w:webHidden/>
          </w:rPr>
          <w:instrText xml:space="preserve"> PAGEREF _Toc127393305 \h </w:instrText>
        </w:r>
        <w:r>
          <w:rPr>
            <w:noProof/>
            <w:webHidden/>
          </w:rPr>
        </w:r>
        <w:r>
          <w:rPr>
            <w:noProof/>
            <w:webHidden/>
          </w:rPr>
          <w:fldChar w:fldCharType="separate"/>
        </w:r>
        <w:r>
          <w:rPr>
            <w:noProof/>
            <w:webHidden/>
          </w:rPr>
          <w:t>59</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306" w:history="1">
        <w:r w:rsidRPr="00DA02E9">
          <w:rPr>
            <w:rStyle w:val="Hyperlink"/>
            <w:noProof/>
          </w:rPr>
          <w:t>Kuva 19.</w:t>
        </w:r>
        <w:r>
          <w:rPr>
            <w:rFonts w:eastAsiaTheme="minorEastAsia" w:cstheme="minorBidi"/>
            <w:noProof/>
            <w:kern w:val="0"/>
            <w:sz w:val="22"/>
            <w:szCs w:val="22"/>
            <w:lang w:eastAsia="fi-FI" w:bidi="ar-SA"/>
          </w:rPr>
          <w:tab/>
        </w:r>
        <w:r w:rsidRPr="00DA02E9">
          <w:rPr>
            <w:rStyle w:val="Hyperlink"/>
            <w:noProof/>
          </w:rPr>
          <w:t>Lohkokaavion osa jaetun RAM-muistin liitännöistä</w:t>
        </w:r>
        <w:r>
          <w:rPr>
            <w:noProof/>
            <w:webHidden/>
          </w:rPr>
          <w:tab/>
        </w:r>
        <w:r>
          <w:rPr>
            <w:noProof/>
            <w:webHidden/>
          </w:rPr>
          <w:fldChar w:fldCharType="begin"/>
        </w:r>
        <w:r>
          <w:rPr>
            <w:noProof/>
            <w:webHidden/>
          </w:rPr>
          <w:instrText xml:space="preserve"> PAGEREF _Toc127393306 \h </w:instrText>
        </w:r>
        <w:r>
          <w:rPr>
            <w:noProof/>
            <w:webHidden/>
          </w:rPr>
        </w:r>
        <w:r>
          <w:rPr>
            <w:noProof/>
            <w:webHidden/>
          </w:rPr>
          <w:fldChar w:fldCharType="separate"/>
        </w:r>
        <w:r>
          <w:rPr>
            <w:noProof/>
            <w:webHidden/>
          </w:rPr>
          <w:t>59</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307" w:history="1">
        <w:r w:rsidRPr="00DA02E9">
          <w:rPr>
            <w:rStyle w:val="Hyperlink"/>
            <w:noProof/>
          </w:rPr>
          <w:t>Kuva 20.</w:t>
        </w:r>
        <w:r>
          <w:rPr>
            <w:rFonts w:eastAsiaTheme="minorEastAsia" w:cstheme="minorBidi"/>
            <w:noProof/>
            <w:kern w:val="0"/>
            <w:sz w:val="22"/>
            <w:szCs w:val="22"/>
            <w:lang w:eastAsia="fi-FI" w:bidi="ar-SA"/>
          </w:rPr>
          <w:tab/>
        </w:r>
        <w:r w:rsidRPr="00DA02E9">
          <w:rPr>
            <w:rStyle w:val="Hyperlink"/>
            <w:noProof/>
          </w:rPr>
          <w:t>AXI-liitäntöjen osoitekartta</w:t>
        </w:r>
        <w:r>
          <w:rPr>
            <w:noProof/>
            <w:webHidden/>
          </w:rPr>
          <w:tab/>
        </w:r>
        <w:r>
          <w:rPr>
            <w:noProof/>
            <w:webHidden/>
          </w:rPr>
          <w:fldChar w:fldCharType="begin"/>
        </w:r>
        <w:r>
          <w:rPr>
            <w:noProof/>
            <w:webHidden/>
          </w:rPr>
          <w:instrText xml:space="preserve"> PAGEREF _Toc127393307 \h </w:instrText>
        </w:r>
        <w:r>
          <w:rPr>
            <w:noProof/>
            <w:webHidden/>
          </w:rPr>
        </w:r>
        <w:r>
          <w:rPr>
            <w:noProof/>
            <w:webHidden/>
          </w:rPr>
          <w:fldChar w:fldCharType="separate"/>
        </w:r>
        <w:r>
          <w:rPr>
            <w:noProof/>
            <w:webHidden/>
          </w:rPr>
          <w:t>60</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308" w:history="1">
        <w:r w:rsidRPr="00DA02E9">
          <w:rPr>
            <w:rStyle w:val="Hyperlink"/>
            <w:noProof/>
          </w:rPr>
          <w:t>Kuva 21.</w:t>
        </w:r>
        <w:r>
          <w:rPr>
            <w:rFonts w:eastAsiaTheme="minorEastAsia" w:cstheme="minorBidi"/>
            <w:noProof/>
            <w:kern w:val="0"/>
            <w:sz w:val="22"/>
            <w:szCs w:val="22"/>
            <w:lang w:eastAsia="fi-FI" w:bidi="ar-SA"/>
          </w:rPr>
          <w:tab/>
        </w:r>
        <w:r w:rsidRPr="00DA02E9">
          <w:rPr>
            <w:rStyle w:val="Hyperlink"/>
            <w:noProof/>
          </w:rPr>
          <w:t>Yleiskuva Zynq APSoC arkkitehtuurista (Digilent, 2020b).</w:t>
        </w:r>
        <w:r>
          <w:rPr>
            <w:noProof/>
            <w:webHidden/>
          </w:rPr>
          <w:tab/>
        </w:r>
        <w:r>
          <w:rPr>
            <w:noProof/>
            <w:webHidden/>
          </w:rPr>
          <w:fldChar w:fldCharType="begin"/>
        </w:r>
        <w:r>
          <w:rPr>
            <w:noProof/>
            <w:webHidden/>
          </w:rPr>
          <w:instrText xml:space="preserve"> PAGEREF _Toc127393308 \h </w:instrText>
        </w:r>
        <w:r>
          <w:rPr>
            <w:noProof/>
            <w:webHidden/>
          </w:rPr>
        </w:r>
        <w:r>
          <w:rPr>
            <w:noProof/>
            <w:webHidden/>
          </w:rPr>
          <w:fldChar w:fldCharType="separate"/>
        </w:r>
        <w:r>
          <w:rPr>
            <w:noProof/>
            <w:webHidden/>
          </w:rPr>
          <w:t>64</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309" w:history="1">
        <w:r w:rsidRPr="00DA02E9">
          <w:rPr>
            <w:rStyle w:val="Hyperlink"/>
            <w:noProof/>
          </w:rPr>
          <w:t>Kuva 22.</w:t>
        </w:r>
        <w:r>
          <w:rPr>
            <w:rFonts w:eastAsiaTheme="minorEastAsia" w:cstheme="minorBidi"/>
            <w:noProof/>
            <w:kern w:val="0"/>
            <w:sz w:val="22"/>
            <w:szCs w:val="22"/>
            <w:lang w:eastAsia="fi-FI" w:bidi="ar-SA"/>
          </w:rPr>
          <w:tab/>
        </w:r>
        <w:r w:rsidRPr="00DA02E9">
          <w:rPr>
            <w:rStyle w:val="Hyperlink"/>
            <w:noProof/>
          </w:rPr>
          <w:t>Yleiskuva Zybo Z7 kehitysalustan rakenteesta</w:t>
        </w:r>
        <w:r>
          <w:rPr>
            <w:noProof/>
            <w:webHidden/>
          </w:rPr>
          <w:tab/>
        </w:r>
        <w:r>
          <w:rPr>
            <w:noProof/>
            <w:webHidden/>
          </w:rPr>
          <w:fldChar w:fldCharType="begin"/>
        </w:r>
        <w:r>
          <w:rPr>
            <w:noProof/>
            <w:webHidden/>
          </w:rPr>
          <w:instrText xml:space="preserve"> PAGEREF _Toc127393309 \h </w:instrText>
        </w:r>
        <w:r>
          <w:rPr>
            <w:noProof/>
            <w:webHidden/>
          </w:rPr>
        </w:r>
        <w:r>
          <w:rPr>
            <w:noProof/>
            <w:webHidden/>
          </w:rPr>
          <w:fldChar w:fldCharType="separate"/>
        </w:r>
        <w:r>
          <w:rPr>
            <w:noProof/>
            <w:webHidden/>
          </w:rPr>
          <w:t>65</w:t>
        </w:r>
        <w:r>
          <w:rPr>
            <w:noProof/>
            <w:webHidden/>
          </w:rPr>
          <w:fldChar w:fldCharType="end"/>
        </w:r>
      </w:hyperlink>
    </w:p>
    <w:p w:rsidR="003A67F8" w:rsidRDefault="003A67F8">
      <w:pPr>
        <w:pStyle w:val="TableofFigures"/>
        <w:tabs>
          <w:tab w:val="left" w:pos="1100"/>
          <w:tab w:val="right" w:pos="8494"/>
        </w:tabs>
        <w:rPr>
          <w:rFonts w:eastAsiaTheme="minorEastAsia" w:cstheme="minorBidi"/>
          <w:noProof/>
          <w:kern w:val="0"/>
          <w:sz w:val="22"/>
          <w:szCs w:val="22"/>
          <w:lang w:eastAsia="fi-FI" w:bidi="ar-SA"/>
        </w:rPr>
      </w:pPr>
      <w:hyperlink w:anchor="_Toc127393310" w:history="1">
        <w:r w:rsidRPr="00DA02E9">
          <w:rPr>
            <w:rStyle w:val="Hyperlink"/>
            <w:noProof/>
          </w:rPr>
          <w:t>Kuva 23.</w:t>
        </w:r>
        <w:r>
          <w:rPr>
            <w:rFonts w:eastAsiaTheme="minorEastAsia" w:cstheme="minorBidi"/>
            <w:noProof/>
            <w:kern w:val="0"/>
            <w:sz w:val="22"/>
            <w:szCs w:val="22"/>
            <w:lang w:eastAsia="fi-FI" w:bidi="ar-SA"/>
          </w:rPr>
          <w:tab/>
        </w:r>
        <w:r w:rsidRPr="00DA02E9">
          <w:rPr>
            <w:rStyle w:val="Hyperlink"/>
            <w:noProof/>
          </w:rPr>
          <w:t>Zybo Z7 kehitysalustan ja USB-hubien liitäntä spektrikameraan.</w:t>
        </w:r>
        <w:r>
          <w:rPr>
            <w:noProof/>
            <w:webHidden/>
          </w:rPr>
          <w:tab/>
        </w:r>
        <w:r>
          <w:rPr>
            <w:noProof/>
            <w:webHidden/>
          </w:rPr>
          <w:fldChar w:fldCharType="begin"/>
        </w:r>
        <w:r>
          <w:rPr>
            <w:noProof/>
            <w:webHidden/>
          </w:rPr>
          <w:instrText xml:space="preserve"> PAGEREF _Toc127393310 \h </w:instrText>
        </w:r>
        <w:r>
          <w:rPr>
            <w:noProof/>
            <w:webHidden/>
          </w:rPr>
        </w:r>
        <w:r>
          <w:rPr>
            <w:noProof/>
            <w:webHidden/>
          </w:rPr>
          <w:fldChar w:fldCharType="separate"/>
        </w:r>
        <w:r>
          <w:rPr>
            <w:noProof/>
            <w:webHidden/>
          </w:rPr>
          <w:t>65</w:t>
        </w:r>
        <w:r>
          <w:rPr>
            <w:noProof/>
            <w:webHidden/>
          </w:rPr>
          <w:fldChar w:fldCharType="end"/>
        </w:r>
      </w:hyperlink>
    </w:p>
    <w:p w:rsidR="00A44426"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Kuviot</w:t>
      </w:r>
    </w:p>
    <w:p w:rsidR="00642D35" w:rsidRPr="00F744C2" w:rsidRDefault="00642D35" w:rsidP="00F87BC4">
      <w:pPr>
        <w:spacing w:line="240" w:lineRule="auto"/>
        <w:jc w:val="left"/>
        <w:rPr>
          <w:b/>
          <w:lang w:val="en-US"/>
        </w:rPr>
      </w:pPr>
    </w:p>
    <w:p w:rsidR="00E43CA3" w:rsidRPr="00F744C2" w:rsidRDefault="00107014" w:rsidP="00F87BC4">
      <w:pPr>
        <w:spacing w:line="240" w:lineRule="auto"/>
        <w:jc w:val="left"/>
        <w:rPr>
          <w:lang w:val="en-US"/>
        </w:rPr>
      </w:pPr>
      <w:r w:rsidRPr="0097666B">
        <w:rPr>
          <w:szCs w:val="21"/>
        </w:rPr>
        <w:fldChar w:fldCharType="begin"/>
      </w:r>
      <w:r w:rsidRPr="00F744C2">
        <w:rPr>
          <w:lang w:val="en-US"/>
        </w:rPr>
        <w:instrText xml:space="preserve"> TOC \h \z \c "Kuvio" </w:instrText>
      </w:r>
      <w:r w:rsidRPr="0097666B">
        <w:rPr>
          <w:szCs w:val="21"/>
        </w:rPr>
        <w:fldChar w:fldCharType="separate"/>
      </w:r>
      <w:r w:rsidR="003A67F8">
        <w:rPr>
          <w:b/>
          <w:bCs/>
          <w:noProof/>
          <w:szCs w:val="21"/>
          <w:lang w:val="en-US"/>
        </w:rPr>
        <w:t>No table of figures entries found.</w:t>
      </w:r>
      <w:r w:rsidRPr="0097666B">
        <w:fldChar w:fldCharType="end"/>
      </w:r>
    </w:p>
    <w:p w:rsidR="00A44426" w:rsidRPr="00F744C2" w:rsidRDefault="00A44426" w:rsidP="00F87BC4">
      <w:pPr>
        <w:spacing w:line="240" w:lineRule="auto"/>
        <w:jc w:val="left"/>
        <w:rPr>
          <w:lang w:val="en-US"/>
        </w:rPr>
      </w:pPr>
    </w:p>
    <w:p w:rsidR="00E43CA3" w:rsidRPr="0097666B" w:rsidRDefault="00E43CA3" w:rsidP="00137178">
      <w:pPr>
        <w:pStyle w:val="Headingsmall"/>
      </w:pPr>
      <w:r w:rsidRPr="0097666B">
        <w:t>Taulukot</w:t>
      </w:r>
    </w:p>
    <w:p w:rsidR="00E43CA3" w:rsidRPr="0097666B" w:rsidRDefault="00E43CA3" w:rsidP="00F87BC4">
      <w:pPr>
        <w:spacing w:line="240" w:lineRule="auto"/>
        <w:jc w:val="left"/>
      </w:pPr>
    </w:p>
    <w:p w:rsidR="003A67F8" w:rsidRDefault="00107014">
      <w:pPr>
        <w:pStyle w:val="TableofFigures"/>
        <w:tabs>
          <w:tab w:val="left" w:pos="1320"/>
          <w:tab w:val="right" w:leader="dot" w:pos="8494"/>
        </w:tabs>
        <w:rPr>
          <w:rFonts w:eastAsiaTheme="minorEastAsia" w:cstheme="minorBidi"/>
          <w:noProof/>
          <w:kern w:val="0"/>
          <w:sz w:val="22"/>
          <w:szCs w:val="22"/>
          <w:lang w:eastAsia="fi-FI" w:bidi="ar-SA"/>
        </w:rPr>
      </w:pPr>
      <w:r w:rsidRPr="0097666B">
        <w:fldChar w:fldCharType="begin"/>
      </w:r>
      <w:r w:rsidRPr="0097666B">
        <w:instrText xml:space="preserve"> TOC \h \z \c "Taulukko" </w:instrText>
      </w:r>
      <w:r w:rsidRPr="0097666B">
        <w:fldChar w:fldCharType="separate"/>
      </w:r>
      <w:hyperlink w:anchor="_Toc127393311" w:history="1">
        <w:r w:rsidR="003A67F8" w:rsidRPr="00FB5A89">
          <w:rPr>
            <w:rStyle w:val="Hyperlink"/>
            <w:noProof/>
          </w:rPr>
          <w:t>Taulukko 1.</w:t>
        </w:r>
        <w:r w:rsidR="003A67F8">
          <w:rPr>
            <w:rFonts w:eastAsiaTheme="minorEastAsia" w:cstheme="minorBidi"/>
            <w:noProof/>
            <w:kern w:val="0"/>
            <w:sz w:val="22"/>
            <w:szCs w:val="22"/>
            <w:lang w:eastAsia="fi-FI" w:bidi="ar-SA"/>
          </w:rPr>
          <w:tab/>
        </w:r>
        <w:r w:rsidR="003A67F8" w:rsidRPr="00FB5A89">
          <w:rPr>
            <w:rStyle w:val="Hyperlink"/>
            <w:noProof/>
          </w:rPr>
          <w:t>MFPI-suodattimen ominaisuudet (Saari, 2020).</w:t>
        </w:r>
        <w:r w:rsidR="003A67F8">
          <w:rPr>
            <w:noProof/>
            <w:webHidden/>
          </w:rPr>
          <w:tab/>
        </w:r>
        <w:r w:rsidR="003A67F8">
          <w:rPr>
            <w:noProof/>
            <w:webHidden/>
          </w:rPr>
          <w:fldChar w:fldCharType="begin"/>
        </w:r>
        <w:r w:rsidR="003A67F8">
          <w:rPr>
            <w:noProof/>
            <w:webHidden/>
          </w:rPr>
          <w:instrText xml:space="preserve"> PAGEREF _Toc127393311 \h </w:instrText>
        </w:r>
        <w:r w:rsidR="003A67F8">
          <w:rPr>
            <w:noProof/>
            <w:webHidden/>
          </w:rPr>
        </w:r>
        <w:r w:rsidR="003A67F8">
          <w:rPr>
            <w:noProof/>
            <w:webHidden/>
          </w:rPr>
          <w:fldChar w:fldCharType="separate"/>
        </w:r>
        <w:r w:rsidR="003A67F8">
          <w:rPr>
            <w:noProof/>
            <w:webHidden/>
          </w:rPr>
          <w:t>12</w:t>
        </w:r>
        <w:r w:rsidR="003A67F8">
          <w:rPr>
            <w:noProof/>
            <w:webHidden/>
          </w:rPr>
          <w:fldChar w:fldCharType="end"/>
        </w:r>
      </w:hyperlink>
    </w:p>
    <w:p w:rsidR="003A67F8" w:rsidRDefault="003A67F8">
      <w:pPr>
        <w:pStyle w:val="TableofFigures"/>
        <w:tabs>
          <w:tab w:val="left" w:pos="1320"/>
          <w:tab w:val="right" w:leader="dot" w:pos="8494"/>
        </w:tabs>
        <w:rPr>
          <w:rFonts w:eastAsiaTheme="minorEastAsia" w:cstheme="minorBidi"/>
          <w:noProof/>
          <w:kern w:val="0"/>
          <w:sz w:val="22"/>
          <w:szCs w:val="22"/>
          <w:lang w:eastAsia="fi-FI" w:bidi="ar-SA"/>
        </w:rPr>
      </w:pPr>
      <w:hyperlink w:anchor="_Toc127393312" w:history="1">
        <w:r w:rsidRPr="00FB5A89">
          <w:rPr>
            <w:rStyle w:val="Hyperlink"/>
            <w:noProof/>
          </w:rPr>
          <w:t>Taulukko 2.</w:t>
        </w:r>
        <w:r>
          <w:rPr>
            <w:rFonts w:eastAsiaTheme="minorEastAsia" w:cstheme="minorBidi"/>
            <w:noProof/>
            <w:kern w:val="0"/>
            <w:sz w:val="22"/>
            <w:szCs w:val="22"/>
            <w:lang w:eastAsia="fi-FI" w:bidi="ar-SA"/>
          </w:rPr>
          <w:tab/>
        </w:r>
        <w:r w:rsidRPr="00FB5A89">
          <w:rPr>
            <w:rStyle w:val="Hyperlink"/>
            <w:noProof/>
          </w:rPr>
          <w:t>MFPI-suodattimen USB-liitäntä.</w:t>
        </w:r>
        <w:r>
          <w:rPr>
            <w:noProof/>
            <w:webHidden/>
          </w:rPr>
          <w:tab/>
        </w:r>
        <w:r>
          <w:rPr>
            <w:noProof/>
            <w:webHidden/>
          </w:rPr>
          <w:fldChar w:fldCharType="begin"/>
        </w:r>
        <w:r>
          <w:rPr>
            <w:noProof/>
            <w:webHidden/>
          </w:rPr>
          <w:instrText xml:space="preserve"> PAGEREF _Toc127393312 \h </w:instrText>
        </w:r>
        <w:r>
          <w:rPr>
            <w:noProof/>
            <w:webHidden/>
          </w:rPr>
        </w:r>
        <w:r>
          <w:rPr>
            <w:noProof/>
            <w:webHidden/>
          </w:rPr>
          <w:fldChar w:fldCharType="separate"/>
        </w:r>
        <w:r>
          <w:rPr>
            <w:noProof/>
            <w:webHidden/>
          </w:rPr>
          <w:t>13</w:t>
        </w:r>
        <w:r>
          <w:rPr>
            <w:noProof/>
            <w:webHidden/>
          </w:rPr>
          <w:fldChar w:fldCharType="end"/>
        </w:r>
      </w:hyperlink>
    </w:p>
    <w:p w:rsidR="003A67F8" w:rsidRDefault="003A67F8">
      <w:pPr>
        <w:pStyle w:val="TableofFigures"/>
        <w:tabs>
          <w:tab w:val="left" w:pos="1320"/>
          <w:tab w:val="right" w:leader="dot" w:pos="8494"/>
        </w:tabs>
        <w:rPr>
          <w:rFonts w:eastAsiaTheme="minorEastAsia" w:cstheme="minorBidi"/>
          <w:noProof/>
          <w:kern w:val="0"/>
          <w:sz w:val="22"/>
          <w:szCs w:val="22"/>
          <w:lang w:eastAsia="fi-FI" w:bidi="ar-SA"/>
        </w:rPr>
      </w:pPr>
      <w:hyperlink w:anchor="_Toc127393313" w:history="1">
        <w:r w:rsidRPr="00FB5A89">
          <w:rPr>
            <w:rStyle w:val="Hyperlink"/>
            <w:noProof/>
          </w:rPr>
          <w:t>Taulukko 3.</w:t>
        </w:r>
        <w:r>
          <w:rPr>
            <w:rFonts w:eastAsiaTheme="minorEastAsia" w:cstheme="minorBidi"/>
            <w:noProof/>
            <w:kern w:val="0"/>
            <w:sz w:val="22"/>
            <w:szCs w:val="22"/>
            <w:lang w:eastAsia="fi-FI" w:bidi="ar-SA"/>
          </w:rPr>
          <w:tab/>
        </w:r>
        <w:r w:rsidRPr="00FB5A89">
          <w:rPr>
            <w:rStyle w:val="Hyperlink"/>
            <w:noProof/>
          </w:rPr>
          <w:t>MFPI-suodattimen ohjelmisto-ominaisuudet.</w:t>
        </w:r>
        <w:r>
          <w:rPr>
            <w:noProof/>
            <w:webHidden/>
          </w:rPr>
          <w:tab/>
        </w:r>
        <w:r>
          <w:rPr>
            <w:noProof/>
            <w:webHidden/>
          </w:rPr>
          <w:fldChar w:fldCharType="begin"/>
        </w:r>
        <w:r>
          <w:rPr>
            <w:noProof/>
            <w:webHidden/>
          </w:rPr>
          <w:instrText xml:space="preserve"> PAGEREF _Toc127393313 \h </w:instrText>
        </w:r>
        <w:r>
          <w:rPr>
            <w:noProof/>
            <w:webHidden/>
          </w:rPr>
        </w:r>
        <w:r>
          <w:rPr>
            <w:noProof/>
            <w:webHidden/>
          </w:rPr>
          <w:fldChar w:fldCharType="separate"/>
        </w:r>
        <w:r>
          <w:rPr>
            <w:noProof/>
            <w:webHidden/>
          </w:rPr>
          <w:t>13</w:t>
        </w:r>
        <w:r>
          <w:rPr>
            <w:noProof/>
            <w:webHidden/>
          </w:rPr>
          <w:fldChar w:fldCharType="end"/>
        </w:r>
      </w:hyperlink>
    </w:p>
    <w:p w:rsidR="003A67F8" w:rsidRDefault="003A67F8">
      <w:pPr>
        <w:pStyle w:val="TableofFigures"/>
        <w:tabs>
          <w:tab w:val="left" w:pos="1320"/>
          <w:tab w:val="right" w:leader="dot" w:pos="8494"/>
        </w:tabs>
        <w:rPr>
          <w:rFonts w:eastAsiaTheme="minorEastAsia" w:cstheme="minorBidi"/>
          <w:noProof/>
          <w:kern w:val="0"/>
          <w:sz w:val="22"/>
          <w:szCs w:val="22"/>
          <w:lang w:eastAsia="fi-FI" w:bidi="ar-SA"/>
        </w:rPr>
      </w:pPr>
      <w:hyperlink w:anchor="_Toc127393314" w:history="1">
        <w:r w:rsidRPr="00FB5A89">
          <w:rPr>
            <w:rStyle w:val="Hyperlink"/>
            <w:noProof/>
          </w:rPr>
          <w:t>Taulukko 4.</w:t>
        </w:r>
        <w:r>
          <w:rPr>
            <w:rFonts w:eastAsiaTheme="minorEastAsia" w:cstheme="minorBidi"/>
            <w:noProof/>
            <w:kern w:val="0"/>
            <w:sz w:val="22"/>
            <w:szCs w:val="22"/>
            <w:lang w:eastAsia="fi-FI" w:bidi="ar-SA"/>
          </w:rPr>
          <w:tab/>
        </w:r>
        <w:r w:rsidRPr="00FB5A89">
          <w:rPr>
            <w:rStyle w:val="Hyperlink"/>
            <w:noProof/>
          </w:rPr>
          <w:t>Kameramoduulin ominaisuudet.</w:t>
        </w:r>
        <w:r>
          <w:rPr>
            <w:noProof/>
            <w:webHidden/>
          </w:rPr>
          <w:tab/>
        </w:r>
        <w:r>
          <w:rPr>
            <w:noProof/>
            <w:webHidden/>
          </w:rPr>
          <w:fldChar w:fldCharType="begin"/>
        </w:r>
        <w:r>
          <w:rPr>
            <w:noProof/>
            <w:webHidden/>
          </w:rPr>
          <w:instrText xml:space="preserve"> PAGEREF _Toc127393314 \h </w:instrText>
        </w:r>
        <w:r>
          <w:rPr>
            <w:noProof/>
            <w:webHidden/>
          </w:rPr>
        </w:r>
        <w:r>
          <w:rPr>
            <w:noProof/>
            <w:webHidden/>
          </w:rPr>
          <w:fldChar w:fldCharType="separate"/>
        </w:r>
        <w:r>
          <w:rPr>
            <w:noProof/>
            <w:webHidden/>
          </w:rPr>
          <w:t>14</w:t>
        </w:r>
        <w:r>
          <w:rPr>
            <w:noProof/>
            <w:webHidden/>
          </w:rPr>
          <w:fldChar w:fldCharType="end"/>
        </w:r>
      </w:hyperlink>
    </w:p>
    <w:p w:rsidR="003A67F8" w:rsidRDefault="003A67F8">
      <w:pPr>
        <w:pStyle w:val="TableofFigures"/>
        <w:tabs>
          <w:tab w:val="left" w:pos="1320"/>
          <w:tab w:val="right" w:leader="dot" w:pos="8494"/>
        </w:tabs>
        <w:rPr>
          <w:rFonts w:eastAsiaTheme="minorEastAsia" w:cstheme="minorBidi"/>
          <w:noProof/>
          <w:kern w:val="0"/>
          <w:sz w:val="22"/>
          <w:szCs w:val="22"/>
          <w:lang w:eastAsia="fi-FI" w:bidi="ar-SA"/>
        </w:rPr>
      </w:pPr>
      <w:hyperlink w:anchor="_Toc127393315" w:history="1">
        <w:r w:rsidRPr="00FB5A89">
          <w:rPr>
            <w:rStyle w:val="Hyperlink"/>
            <w:noProof/>
            <w:lang w:val="en-US"/>
          </w:rPr>
          <w:t>Taulukko 5.</w:t>
        </w:r>
        <w:r>
          <w:rPr>
            <w:rFonts w:eastAsiaTheme="minorEastAsia" w:cstheme="minorBidi"/>
            <w:noProof/>
            <w:kern w:val="0"/>
            <w:sz w:val="22"/>
            <w:szCs w:val="22"/>
            <w:lang w:eastAsia="fi-FI" w:bidi="ar-SA"/>
          </w:rPr>
          <w:tab/>
        </w:r>
        <w:r w:rsidRPr="00FB5A89">
          <w:rPr>
            <w:rStyle w:val="Hyperlink"/>
            <w:noProof/>
            <w:lang w:val="en-US"/>
          </w:rPr>
          <w:t>Kameramoduulin asetukset.</w:t>
        </w:r>
        <w:r>
          <w:rPr>
            <w:noProof/>
            <w:webHidden/>
          </w:rPr>
          <w:tab/>
        </w:r>
        <w:r>
          <w:rPr>
            <w:noProof/>
            <w:webHidden/>
          </w:rPr>
          <w:fldChar w:fldCharType="begin"/>
        </w:r>
        <w:r>
          <w:rPr>
            <w:noProof/>
            <w:webHidden/>
          </w:rPr>
          <w:instrText xml:space="preserve"> PAGEREF _Toc127393315 \h </w:instrText>
        </w:r>
        <w:r>
          <w:rPr>
            <w:noProof/>
            <w:webHidden/>
          </w:rPr>
        </w:r>
        <w:r>
          <w:rPr>
            <w:noProof/>
            <w:webHidden/>
          </w:rPr>
          <w:fldChar w:fldCharType="separate"/>
        </w:r>
        <w:r>
          <w:rPr>
            <w:noProof/>
            <w:webHidden/>
          </w:rPr>
          <w:t>14</w:t>
        </w:r>
        <w:r>
          <w:rPr>
            <w:noProof/>
            <w:webHidden/>
          </w:rPr>
          <w:fldChar w:fldCharType="end"/>
        </w:r>
      </w:hyperlink>
    </w:p>
    <w:p w:rsidR="003A67F8" w:rsidRDefault="003A67F8">
      <w:pPr>
        <w:pStyle w:val="TableofFigures"/>
        <w:tabs>
          <w:tab w:val="left" w:pos="1320"/>
          <w:tab w:val="right" w:leader="dot" w:pos="8494"/>
        </w:tabs>
        <w:rPr>
          <w:rFonts w:eastAsiaTheme="minorEastAsia" w:cstheme="minorBidi"/>
          <w:noProof/>
          <w:kern w:val="0"/>
          <w:sz w:val="22"/>
          <w:szCs w:val="22"/>
          <w:lang w:eastAsia="fi-FI" w:bidi="ar-SA"/>
        </w:rPr>
      </w:pPr>
      <w:hyperlink w:anchor="_Toc127393316" w:history="1">
        <w:r w:rsidRPr="00FB5A89">
          <w:rPr>
            <w:rStyle w:val="Hyperlink"/>
            <w:noProof/>
          </w:rPr>
          <w:t>Taulukko 6.</w:t>
        </w:r>
        <w:r>
          <w:rPr>
            <w:rFonts w:eastAsiaTheme="minorEastAsia" w:cstheme="minorBidi"/>
            <w:noProof/>
            <w:kern w:val="0"/>
            <w:sz w:val="22"/>
            <w:szCs w:val="22"/>
            <w:lang w:eastAsia="fi-FI" w:bidi="ar-SA"/>
          </w:rPr>
          <w:tab/>
        </w:r>
        <w:r w:rsidRPr="00FB5A89">
          <w:rPr>
            <w:rStyle w:val="Hyperlink"/>
            <w:noProof/>
          </w:rPr>
          <w:t>Spektrikameran BayerGB12-raakakuvaformaatin värisuodattimien järjestys</w:t>
        </w:r>
        <w:r>
          <w:rPr>
            <w:noProof/>
            <w:webHidden/>
          </w:rPr>
          <w:tab/>
        </w:r>
        <w:r>
          <w:rPr>
            <w:noProof/>
            <w:webHidden/>
          </w:rPr>
          <w:fldChar w:fldCharType="begin"/>
        </w:r>
        <w:r>
          <w:rPr>
            <w:noProof/>
            <w:webHidden/>
          </w:rPr>
          <w:instrText xml:space="preserve"> PAGEREF _Toc127393316 \h </w:instrText>
        </w:r>
        <w:r>
          <w:rPr>
            <w:noProof/>
            <w:webHidden/>
          </w:rPr>
        </w:r>
        <w:r>
          <w:rPr>
            <w:noProof/>
            <w:webHidden/>
          </w:rPr>
          <w:fldChar w:fldCharType="separate"/>
        </w:r>
        <w:r>
          <w:rPr>
            <w:noProof/>
            <w:webHidden/>
          </w:rPr>
          <w:t>16</w:t>
        </w:r>
        <w:r>
          <w:rPr>
            <w:noProof/>
            <w:webHidden/>
          </w:rPr>
          <w:fldChar w:fldCharType="end"/>
        </w:r>
      </w:hyperlink>
    </w:p>
    <w:p w:rsidR="003A67F8" w:rsidRDefault="003A67F8">
      <w:pPr>
        <w:pStyle w:val="TableofFigures"/>
        <w:tabs>
          <w:tab w:val="left" w:pos="1320"/>
          <w:tab w:val="right" w:leader="dot" w:pos="8494"/>
        </w:tabs>
        <w:rPr>
          <w:rFonts w:eastAsiaTheme="minorEastAsia" w:cstheme="minorBidi"/>
          <w:noProof/>
          <w:kern w:val="0"/>
          <w:sz w:val="22"/>
          <w:szCs w:val="22"/>
          <w:lang w:eastAsia="fi-FI" w:bidi="ar-SA"/>
        </w:rPr>
      </w:pPr>
      <w:hyperlink w:anchor="_Toc127393317" w:history="1">
        <w:r w:rsidRPr="00FB5A89">
          <w:rPr>
            <w:rStyle w:val="Hyperlink"/>
            <w:noProof/>
          </w:rPr>
          <w:t>Taulukko 7.</w:t>
        </w:r>
        <w:r>
          <w:rPr>
            <w:rFonts w:eastAsiaTheme="minorEastAsia" w:cstheme="minorBidi"/>
            <w:noProof/>
            <w:kern w:val="0"/>
            <w:sz w:val="22"/>
            <w:szCs w:val="22"/>
            <w:lang w:eastAsia="fi-FI" w:bidi="ar-SA"/>
          </w:rPr>
          <w:tab/>
        </w:r>
        <w:r w:rsidRPr="00FB5A89">
          <w:rPr>
            <w:rStyle w:val="Hyperlink"/>
            <w:noProof/>
          </w:rPr>
          <w:t>LED valaisun ominaisuudet (Saari, 2020).</w:t>
        </w:r>
        <w:r>
          <w:rPr>
            <w:noProof/>
            <w:webHidden/>
          </w:rPr>
          <w:tab/>
        </w:r>
        <w:r>
          <w:rPr>
            <w:noProof/>
            <w:webHidden/>
          </w:rPr>
          <w:fldChar w:fldCharType="begin"/>
        </w:r>
        <w:r>
          <w:rPr>
            <w:noProof/>
            <w:webHidden/>
          </w:rPr>
          <w:instrText xml:space="preserve"> PAGEREF _Toc127393317 \h </w:instrText>
        </w:r>
        <w:r>
          <w:rPr>
            <w:noProof/>
            <w:webHidden/>
          </w:rPr>
        </w:r>
        <w:r>
          <w:rPr>
            <w:noProof/>
            <w:webHidden/>
          </w:rPr>
          <w:fldChar w:fldCharType="separate"/>
        </w:r>
        <w:r>
          <w:rPr>
            <w:noProof/>
            <w:webHidden/>
          </w:rPr>
          <w:t>18</w:t>
        </w:r>
        <w:r>
          <w:rPr>
            <w:noProof/>
            <w:webHidden/>
          </w:rPr>
          <w:fldChar w:fldCharType="end"/>
        </w:r>
      </w:hyperlink>
    </w:p>
    <w:p w:rsidR="003A67F8" w:rsidRDefault="003A67F8">
      <w:pPr>
        <w:pStyle w:val="TableofFigures"/>
        <w:tabs>
          <w:tab w:val="left" w:pos="1320"/>
          <w:tab w:val="right" w:leader="dot" w:pos="8494"/>
        </w:tabs>
        <w:rPr>
          <w:rFonts w:eastAsiaTheme="minorEastAsia" w:cstheme="minorBidi"/>
          <w:noProof/>
          <w:kern w:val="0"/>
          <w:sz w:val="22"/>
          <w:szCs w:val="22"/>
          <w:lang w:eastAsia="fi-FI" w:bidi="ar-SA"/>
        </w:rPr>
      </w:pPr>
      <w:hyperlink w:anchor="_Toc127393318" w:history="1">
        <w:r w:rsidRPr="00FB5A89">
          <w:rPr>
            <w:rStyle w:val="Hyperlink"/>
            <w:noProof/>
          </w:rPr>
          <w:t>Taulukko 8.</w:t>
        </w:r>
        <w:r>
          <w:rPr>
            <w:rFonts w:eastAsiaTheme="minorEastAsia" w:cstheme="minorBidi"/>
            <w:noProof/>
            <w:kern w:val="0"/>
            <w:sz w:val="22"/>
            <w:szCs w:val="22"/>
            <w:lang w:eastAsia="fi-FI" w:bidi="ar-SA"/>
          </w:rPr>
          <w:tab/>
        </w:r>
        <w:r w:rsidRPr="00FB5A89">
          <w:rPr>
            <w:rStyle w:val="Hyperlink"/>
            <w:noProof/>
          </w:rPr>
          <w:t>Spektrikameran kalibroidut LED:ien ohjaukset</w:t>
        </w:r>
        <w:r>
          <w:rPr>
            <w:noProof/>
            <w:webHidden/>
          </w:rPr>
          <w:tab/>
        </w:r>
        <w:r>
          <w:rPr>
            <w:noProof/>
            <w:webHidden/>
          </w:rPr>
          <w:fldChar w:fldCharType="begin"/>
        </w:r>
        <w:r>
          <w:rPr>
            <w:noProof/>
            <w:webHidden/>
          </w:rPr>
          <w:instrText xml:space="preserve"> PAGEREF _Toc127393318 \h </w:instrText>
        </w:r>
        <w:r>
          <w:rPr>
            <w:noProof/>
            <w:webHidden/>
          </w:rPr>
        </w:r>
        <w:r>
          <w:rPr>
            <w:noProof/>
            <w:webHidden/>
          </w:rPr>
          <w:fldChar w:fldCharType="separate"/>
        </w:r>
        <w:r>
          <w:rPr>
            <w:noProof/>
            <w:webHidden/>
          </w:rPr>
          <w:t>19</w:t>
        </w:r>
        <w:r>
          <w:rPr>
            <w:noProof/>
            <w:webHidden/>
          </w:rPr>
          <w:fldChar w:fldCharType="end"/>
        </w:r>
      </w:hyperlink>
    </w:p>
    <w:p w:rsidR="003A67F8" w:rsidRDefault="003A67F8">
      <w:pPr>
        <w:pStyle w:val="TableofFigures"/>
        <w:tabs>
          <w:tab w:val="left" w:pos="1320"/>
          <w:tab w:val="right" w:leader="dot" w:pos="8494"/>
        </w:tabs>
        <w:rPr>
          <w:rFonts w:eastAsiaTheme="minorEastAsia" w:cstheme="minorBidi"/>
          <w:noProof/>
          <w:kern w:val="0"/>
          <w:sz w:val="22"/>
          <w:szCs w:val="22"/>
          <w:lang w:eastAsia="fi-FI" w:bidi="ar-SA"/>
        </w:rPr>
      </w:pPr>
      <w:hyperlink w:anchor="_Toc127393319" w:history="1">
        <w:r w:rsidRPr="00FB5A89">
          <w:rPr>
            <w:rStyle w:val="Hyperlink"/>
            <w:noProof/>
          </w:rPr>
          <w:t>Taulukko 9.</w:t>
        </w:r>
        <w:r>
          <w:rPr>
            <w:rFonts w:eastAsiaTheme="minorEastAsia" w:cstheme="minorBidi"/>
            <w:noProof/>
            <w:kern w:val="0"/>
            <w:sz w:val="22"/>
            <w:szCs w:val="22"/>
            <w:lang w:eastAsia="fi-FI" w:bidi="ar-SA"/>
          </w:rPr>
          <w:tab/>
        </w:r>
        <w:r w:rsidRPr="00FB5A89">
          <w:rPr>
            <w:rStyle w:val="Hyperlink"/>
            <w:noProof/>
          </w:rPr>
          <w:t>LED-valolähteen ohjelmisto-ominaisuudet.</w:t>
        </w:r>
        <w:r>
          <w:rPr>
            <w:noProof/>
            <w:webHidden/>
          </w:rPr>
          <w:tab/>
        </w:r>
        <w:r>
          <w:rPr>
            <w:noProof/>
            <w:webHidden/>
          </w:rPr>
          <w:fldChar w:fldCharType="begin"/>
        </w:r>
        <w:r>
          <w:rPr>
            <w:noProof/>
            <w:webHidden/>
          </w:rPr>
          <w:instrText xml:space="preserve"> PAGEREF _Toc127393319 \h </w:instrText>
        </w:r>
        <w:r>
          <w:rPr>
            <w:noProof/>
            <w:webHidden/>
          </w:rPr>
        </w:r>
        <w:r>
          <w:rPr>
            <w:noProof/>
            <w:webHidden/>
          </w:rPr>
          <w:fldChar w:fldCharType="separate"/>
        </w:r>
        <w:r>
          <w:rPr>
            <w:noProof/>
            <w:webHidden/>
          </w:rPr>
          <w:t>20</w:t>
        </w:r>
        <w:r>
          <w:rPr>
            <w:noProof/>
            <w:webHidden/>
          </w:rPr>
          <w:fldChar w:fldCharType="end"/>
        </w:r>
      </w:hyperlink>
    </w:p>
    <w:p w:rsidR="003A67F8" w:rsidRDefault="003A67F8">
      <w:pPr>
        <w:pStyle w:val="TableofFigures"/>
        <w:tabs>
          <w:tab w:val="left" w:pos="1540"/>
          <w:tab w:val="right" w:leader="dot" w:pos="8494"/>
        </w:tabs>
        <w:rPr>
          <w:rFonts w:eastAsiaTheme="minorEastAsia" w:cstheme="minorBidi"/>
          <w:noProof/>
          <w:kern w:val="0"/>
          <w:sz w:val="22"/>
          <w:szCs w:val="22"/>
          <w:lang w:eastAsia="fi-FI" w:bidi="ar-SA"/>
        </w:rPr>
      </w:pPr>
      <w:hyperlink w:anchor="_Toc127393320" w:history="1">
        <w:r w:rsidRPr="00FB5A89">
          <w:rPr>
            <w:rStyle w:val="Hyperlink"/>
            <w:noProof/>
          </w:rPr>
          <w:t>Taulukko 10.</w:t>
        </w:r>
        <w:r>
          <w:rPr>
            <w:rFonts w:eastAsiaTheme="minorEastAsia" w:cstheme="minorBidi"/>
            <w:noProof/>
            <w:kern w:val="0"/>
            <w:sz w:val="22"/>
            <w:szCs w:val="22"/>
            <w:lang w:eastAsia="fi-FI" w:bidi="ar-SA"/>
          </w:rPr>
          <w:tab/>
        </w:r>
        <w:r w:rsidRPr="00FB5A89">
          <w:rPr>
            <w:rStyle w:val="Hyperlink"/>
            <w:noProof/>
          </w:rPr>
          <w:t>Jyväskylän yliopiston Python-ohjelmistoja spektrikameran käyttöön</w:t>
        </w:r>
        <w:r>
          <w:rPr>
            <w:noProof/>
            <w:webHidden/>
          </w:rPr>
          <w:tab/>
        </w:r>
        <w:r>
          <w:rPr>
            <w:noProof/>
            <w:webHidden/>
          </w:rPr>
          <w:fldChar w:fldCharType="begin"/>
        </w:r>
        <w:r>
          <w:rPr>
            <w:noProof/>
            <w:webHidden/>
          </w:rPr>
          <w:instrText xml:space="preserve"> PAGEREF _Toc127393320 \h </w:instrText>
        </w:r>
        <w:r>
          <w:rPr>
            <w:noProof/>
            <w:webHidden/>
          </w:rPr>
        </w:r>
        <w:r>
          <w:rPr>
            <w:noProof/>
            <w:webHidden/>
          </w:rPr>
          <w:fldChar w:fldCharType="separate"/>
        </w:r>
        <w:r>
          <w:rPr>
            <w:noProof/>
            <w:webHidden/>
          </w:rPr>
          <w:t>21</w:t>
        </w:r>
        <w:r>
          <w:rPr>
            <w:noProof/>
            <w:webHidden/>
          </w:rPr>
          <w:fldChar w:fldCharType="end"/>
        </w:r>
      </w:hyperlink>
    </w:p>
    <w:p w:rsidR="003A67F8" w:rsidRDefault="003A67F8">
      <w:pPr>
        <w:pStyle w:val="TableofFigures"/>
        <w:tabs>
          <w:tab w:val="left" w:pos="1540"/>
          <w:tab w:val="right" w:leader="dot" w:pos="8494"/>
        </w:tabs>
        <w:rPr>
          <w:rFonts w:eastAsiaTheme="minorEastAsia" w:cstheme="minorBidi"/>
          <w:noProof/>
          <w:kern w:val="0"/>
          <w:sz w:val="22"/>
          <w:szCs w:val="22"/>
          <w:lang w:eastAsia="fi-FI" w:bidi="ar-SA"/>
        </w:rPr>
      </w:pPr>
      <w:hyperlink w:anchor="_Toc127393321" w:history="1">
        <w:r w:rsidRPr="00FB5A89">
          <w:rPr>
            <w:rStyle w:val="Hyperlink"/>
            <w:noProof/>
          </w:rPr>
          <w:t>Taulukko 11.</w:t>
        </w:r>
        <w:r>
          <w:rPr>
            <w:rFonts w:eastAsiaTheme="minorEastAsia" w:cstheme="minorBidi"/>
            <w:noProof/>
            <w:kern w:val="0"/>
            <w:sz w:val="22"/>
            <w:szCs w:val="22"/>
            <w:lang w:eastAsia="fi-FI" w:bidi="ar-SA"/>
          </w:rPr>
          <w:tab/>
        </w:r>
        <w:r w:rsidRPr="00FB5A89">
          <w:rPr>
            <w:rStyle w:val="Hyperlink"/>
            <w:noProof/>
          </w:rPr>
          <w:t>Alkuperäisen kalibrointitiedoston kuvaus (Saari, 2020).</w:t>
        </w:r>
        <w:r>
          <w:rPr>
            <w:noProof/>
            <w:webHidden/>
          </w:rPr>
          <w:tab/>
        </w:r>
        <w:r>
          <w:rPr>
            <w:noProof/>
            <w:webHidden/>
          </w:rPr>
          <w:fldChar w:fldCharType="begin"/>
        </w:r>
        <w:r>
          <w:rPr>
            <w:noProof/>
            <w:webHidden/>
          </w:rPr>
          <w:instrText xml:space="preserve"> PAGEREF _Toc127393321 \h </w:instrText>
        </w:r>
        <w:r>
          <w:rPr>
            <w:noProof/>
            <w:webHidden/>
          </w:rPr>
        </w:r>
        <w:r>
          <w:rPr>
            <w:noProof/>
            <w:webHidden/>
          </w:rPr>
          <w:fldChar w:fldCharType="separate"/>
        </w:r>
        <w:r>
          <w:rPr>
            <w:noProof/>
            <w:webHidden/>
          </w:rPr>
          <w:t>23</w:t>
        </w:r>
        <w:r>
          <w:rPr>
            <w:noProof/>
            <w:webHidden/>
          </w:rPr>
          <w:fldChar w:fldCharType="end"/>
        </w:r>
      </w:hyperlink>
    </w:p>
    <w:p w:rsidR="003A67F8" w:rsidRDefault="003A67F8">
      <w:pPr>
        <w:pStyle w:val="TableofFigures"/>
        <w:tabs>
          <w:tab w:val="left" w:pos="1540"/>
          <w:tab w:val="right" w:leader="dot" w:pos="8494"/>
        </w:tabs>
        <w:rPr>
          <w:rFonts w:eastAsiaTheme="minorEastAsia" w:cstheme="minorBidi"/>
          <w:noProof/>
          <w:kern w:val="0"/>
          <w:sz w:val="22"/>
          <w:szCs w:val="22"/>
          <w:lang w:eastAsia="fi-FI" w:bidi="ar-SA"/>
        </w:rPr>
      </w:pPr>
      <w:hyperlink w:anchor="_Toc127393322" w:history="1">
        <w:r w:rsidRPr="00FB5A89">
          <w:rPr>
            <w:rStyle w:val="Hyperlink"/>
            <w:noProof/>
          </w:rPr>
          <w:t>Taulukko 12.</w:t>
        </w:r>
        <w:r>
          <w:rPr>
            <w:rFonts w:eastAsiaTheme="minorEastAsia" w:cstheme="minorBidi"/>
            <w:noProof/>
            <w:kern w:val="0"/>
            <w:sz w:val="22"/>
            <w:szCs w:val="22"/>
            <w:lang w:eastAsia="fi-FI" w:bidi="ar-SA"/>
          </w:rPr>
          <w:tab/>
        </w:r>
        <w:r w:rsidRPr="00FB5A89">
          <w:rPr>
            <w:rStyle w:val="Hyperlink"/>
            <w:noProof/>
          </w:rPr>
          <w:t>Jyväskylän Python-ohjelmistoon liittyvä kehitystyö</w:t>
        </w:r>
        <w:r>
          <w:rPr>
            <w:noProof/>
            <w:webHidden/>
          </w:rPr>
          <w:tab/>
        </w:r>
        <w:r>
          <w:rPr>
            <w:noProof/>
            <w:webHidden/>
          </w:rPr>
          <w:fldChar w:fldCharType="begin"/>
        </w:r>
        <w:r>
          <w:rPr>
            <w:noProof/>
            <w:webHidden/>
          </w:rPr>
          <w:instrText xml:space="preserve"> PAGEREF _Toc127393322 \h </w:instrText>
        </w:r>
        <w:r>
          <w:rPr>
            <w:noProof/>
            <w:webHidden/>
          </w:rPr>
        </w:r>
        <w:r>
          <w:rPr>
            <w:noProof/>
            <w:webHidden/>
          </w:rPr>
          <w:fldChar w:fldCharType="separate"/>
        </w:r>
        <w:r>
          <w:rPr>
            <w:noProof/>
            <w:webHidden/>
          </w:rPr>
          <w:t>30</w:t>
        </w:r>
        <w:r>
          <w:rPr>
            <w:noProof/>
            <w:webHidden/>
          </w:rPr>
          <w:fldChar w:fldCharType="end"/>
        </w:r>
      </w:hyperlink>
    </w:p>
    <w:p w:rsidR="003A67F8" w:rsidRDefault="003A67F8">
      <w:pPr>
        <w:pStyle w:val="TableofFigures"/>
        <w:tabs>
          <w:tab w:val="left" w:pos="1540"/>
          <w:tab w:val="right" w:leader="dot" w:pos="8494"/>
        </w:tabs>
        <w:rPr>
          <w:rFonts w:eastAsiaTheme="minorEastAsia" w:cstheme="minorBidi"/>
          <w:noProof/>
          <w:kern w:val="0"/>
          <w:sz w:val="22"/>
          <w:szCs w:val="22"/>
          <w:lang w:eastAsia="fi-FI" w:bidi="ar-SA"/>
        </w:rPr>
      </w:pPr>
      <w:hyperlink w:anchor="_Toc127393323" w:history="1">
        <w:r w:rsidRPr="00FB5A89">
          <w:rPr>
            <w:rStyle w:val="Hyperlink"/>
            <w:noProof/>
          </w:rPr>
          <w:t>Taulukko 13.</w:t>
        </w:r>
        <w:r>
          <w:rPr>
            <w:rFonts w:eastAsiaTheme="minorEastAsia" w:cstheme="minorBidi"/>
            <w:noProof/>
            <w:kern w:val="0"/>
            <w:sz w:val="22"/>
            <w:szCs w:val="22"/>
            <w:lang w:eastAsia="fi-FI" w:bidi="ar-SA"/>
          </w:rPr>
          <w:tab/>
        </w:r>
        <w:r w:rsidRPr="00FB5A89">
          <w:rPr>
            <w:rStyle w:val="Hyperlink"/>
            <w:noProof/>
          </w:rPr>
          <w:t>C/C++kielisen”capturewavelength”-ohjelman toiminnot</w:t>
        </w:r>
        <w:r>
          <w:rPr>
            <w:noProof/>
            <w:webHidden/>
          </w:rPr>
          <w:tab/>
        </w:r>
        <w:r>
          <w:rPr>
            <w:noProof/>
            <w:webHidden/>
          </w:rPr>
          <w:fldChar w:fldCharType="begin"/>
        </w:r>
        <w:r>
          <w:rPr>
            <w:noProof/>
            <w:webHidden/>
          </w:rPr>
          <w:instrText xml:space="preserve"> PAGEREF _Toc127393323 \h </w:instrText>
        </w:r>
        <w:r>
          <w:rPr>
            <w:noProof/>
            <w:webHidden/>
          </w:rPr>
        </w:r>
        <w:r>
          <w:rPr>
            <w:noProof/>
            <w:webHidden/>
          </w:rPr>
          <w:fldChar w:fldCharType="separate"/>
        </w:r>
        <w:r>
          <w:rPr>
            <w:noProof/>
            <w:webHidden/>
          </w:rPr>
          <w:t>32</w:t>
        </w:r>
        <w:r>
          <w:rPr>
            <w:noProof/>
            <w:webHidden/>
          </w:rPr>
          <w:fldChar w:fldCharType="end"/>
        </w:r>
      </w:hyperlink>
    </w:p>
    <w:p w:rsidR="003A67F8" w:rsidRDefault="003A67F8">
      <w:pPr>
        <w:pStyle w:val="TableofFigures"/>
        <w:tabs>
          <w:tab w:val="right" w:leader="dot" w:pos="8494"/>
        </w:tabs>
        <w:rPr>
          <w:rFonts w:eastAsiaTheme="minorEastAsia" w:cstheme="minorBidi"/>
          <w:noProof/>
          <w:kern w:val="0"/>
          <w:sz w:val="22"/>
          <w:szCs w:val="22"/>
          <w:lang w:eastAsia="fi-FI" w:bidi="ar-SA"/>
        </w:rPr>
      </w:pPr>
      <w:hyperlink w:anchor="_Toc127393324" w:history="1">
        <w:r w:rsidRPr="00FB5A89">
          <w:rPr>
            <w:rStyle w:val="Hyperlink"/>
            <w:noProof/>
          </w:rPr>
          <w:t>Taulukko 14. Operaatioiden suoritustapojen vertailu prosessorilla ja FPGA:lla.</w:t>
        </w:r>
        <w:r>
          <w:rPr>
            <w:noProof/>
            <w:webHidden/>
          </w:rPr>
          <w:tab/>
        </w:r>
        <w:r>
          <w:rPr>
            <w:noProof/>
            <w:webHidden/>
          </w:rPr>
          <w:fldChar w:fldCharType="begin"/>
        </w:r>
        <w:r>
          <w:rPr>
            <w:noProof/>
            <w:webHidden/>
          </w:rPr>
          <w:instrText xml:space="preserve"> PAGEREF _Toc127393324 \h </w:instrText>
        </w:r>
        <w:r>
          <w:rPr>
            <w:noProof/>
            <w:webHidden/>
          </w:rPr>
        </w:r>
        <w:r>
          <w:rPr>
            <w:noProof/>
            <w:webHidden/>
          </w:rPr>
          <w:fldChar w:fldCharType="separate"/>
        </w:r>
        <w:r>
          <w:rPr>
            <w:noProof/>
            <w:webHidden/>
          </w:rPr>
          <w:t>34</w:t>
        </w:r>
        <w:r>
          <w:rPr>
            <w:noProof/>
            <w:webHidden/>
          </w:rPr>
          <w:fldChar w:fldCharType="end"/>
        </w:r>
      </w:hyperlink>
    </w:p>
    <w:p w:rsidR="003A67F8" w:rsidRDefault="003A67F8">
      <w:pPr>
        <w:pStyle w:val="TableofFigures"/>
        <w:tabs>
          <w:tab w:val="right" w:leader="dot" w:pos="8494"/>
        </w:tabs>
        <w:rPr>
          <w:rFonts w:eastAsiaTheme="minorEastAsia" w:cstheme="minorBidi"/>
          <w:noProof/>
          <w:kern w:val="0"/>
          <w:sz w:val="22"/>
          <w:szCs w:val="22"/>
          <w:lang w:eastAsia="fi-FI" w:bidi="ar-SA"/>
        </w:rPr>
      </w:pPr>
      <w:hyperlink w:anchor="_Toc127393325" w:history="1">
        <w:r w:rsidRPr="00FB5A89">
          <w:rPr>
            <w:rStyle w:val="Hyperlink"/>
            <w:noProof/>
          </w:rPr>
          <w:t>Taulukko 15. Kuvadatan siirto kameramoduulin ajurilta</w:t>
        </w:r>
        <w:r>
          <w:rPr>
            <w:noProof/>
            <w:webHidden/>
          </w:rPr>
          <w:tab/>
        </w:r>
        <w:r>
          <w:rPr>
            <w:noProof/>
            <w:webHidden/>
          </w:rPr>
          <w:fldChar w:fldCharType="begin"/>
        </w:r>
        <w:r>
          <w:rPr>
            <w:noProof/>
            <w:webHidden/>
          </w:rPr>
          <w:instrText xml:space="preserve"> PAGEREF _Toc127393325 \h </w:instrText>
        </w:r>
        <w:r>
          <w:rPr>
            <w:noProof/>
            <w:webHidden/>
          </w:rPr>
        </w:r>
        <w:r>
          <w:rPr>
            <w:noProof/>
            <w:webHidden/>
          </w:rPr>
          <w:fldChar w:fldCharType="separate"/>
        </w:r>
        <w:r>
          <w:rPr>
            <w:noProof/>
            <w:webHidden/>
          </w:rPr>
          <w:t>35</w:t>
        </w:r>
        <w:r>
          <w:rPr>
            <w:noProof/>
            <w:webHidden/>
          </w:rPr>
          <w:fldChar w:fldCharType="end"/>
        </w:r>
      </w:hyperlink>
    </w:p>
    <w:p w:rsidR="003A67F8" w:rsidRDefault="003A67F8">
      <w:pPr>
        <w:pStyle w:val="TableofFigures"/>
        <w:tabs>
          <w:tab w:val="right" w:leader="dot" w:pos="8494"/>
        </w:tabs>
        <w:rPr>
          <w:rFonts w:eastAsiaTheme="minorEastAsia" w:cstheme="minorBidi"/>
          <w:noProof/>
          <w:kern w:val="0"/>
          <w:sz w:val="22"/>
          <w:szCs w:val="22"/>
          <w:lang w:eastAsia="fi-FI" w:bidi="ar-SA"/>
        </w:rPr>
      </w:pPr>
      <w:hyperlink w:anchor="_Toc127393326" w:history="1">
        <w:r w:rsidRPr="00FB5A89">
          <w:rPr>
            <w:rStyle w:val="Hyperlink"/>
            <w:noProof/>
          </w:rPr>
          <w:t>Taulukko 16. Datan lukemisen osoittimet</w:t>
        </w:r>
        <w:r>
          <w:rPr>
            <w:noProof/>
            <w:webHidden/>
          </w:rPr>
          <w:tab/>
        </w:r>
        <w:r>
          <w:rPr>
            <w:noProof/>
            <w:webHidden/>
          </w:rPr>
          <w:fldChar w:fldCharType="begin"/>
        </w:r>
        <w:r>
          <w:rPr>
            <w:noProof/>
            <w:webHidden/>
          </w:rPr>
          <w:instrText xml:space="preserve"> PAGEREF _Toc127393326 \h </w:instrText>
        </w:r>
        <w:r>
          <w:rPr>
            <w:noProof/>
            <w:webHidden/>
          </w:rPr>
        </w:r>
        <w:r>
          <w:rPr>
            <w:noProof/>
            <w:webHidden/>
          </w:rPr>
          <w:fldChar w:fldCharType="separate"/>
        </w:r>
        <w:r>
          <w:rPr>
            <w:noProof/>
            <w:webHidden/>
          </w:rPr>
          <w:t>37</w:t>
        </w:r>
        <w:r>
          <w:rPr>
            <w:noProof/>
            <w:webHidden/>
          </w:rPr>
          <w:fldChar w:fldCharType="end"/>
        </w:r>
      </w:hyperlink>
    </w:p>
    <w:p w:rsidR="003A67F8" w:rsidRDefault="003A67F8">
      <w:pPr>
        <w:pStyle w:val="TableofFigures"/>
        <w:tabs>
          <w:tab w:val="right" w:leader="dot" w:pos="8494"/>
        </w:tabs>
        <w:rPr>
          <w:rFonts w:eastAsiaTheme="minorEastAsia" w:cstheme="minorBidi"/>
          <w:noProof/>
          <w:kern w:val="0"/>
          <w:sz w:val="22"/>
          <w:szCs w:val="22"/>
          <w:lang w:eastAsia="fi-FI" w:bidi="ar-SA"/>
        </w:rPr>
      </w:pPr>
      <w:hyperlink w:anchor="_Toc127393327" w:history="1">
        <w:r w:rsidRPr="00FB5A89">
          <w:rPr>
            <w:rStyle w:val="Hyperlink"/>
            <w:noProof/>
          </w:rPr>
          <w:t>Taulukko 17. Datan kirjoittamisen osoittimet</w:t>
        </w:r>
        <w:r>
          <w:rPr>
            <w:noProof/>
            <w:webHidden/>
          </w:rPr>
          <w:tab/>
        </w:r>
        <w:r>
          <w:rPr>
            <w:noProof/>
            <w:webHidden/>
          </w:rPr>
          <w:fldChar w:fldCharType="begin"/>
        </w:r>
        <w:r>
          <w:rPr>
            <w:noProof/>
            <w:webHidden/>
          </w:rPr>
          <w:instrText xml:space="preserve"> PAGEREF _Toc127393327 \h </w:instrText>
        </w:r>
        <w:r>
          <w:rPr>
            <w:noProof/>
            <w:webHidden/>
          </w:rPr>
        </w:r>
        <w:r>
          <w:rPr>
            <w:noProof/>
            <w:webHidden/>
          </w:rPr>
          <w:fldChar w:fldCharType="separate"/>
        </w:r>
        <w:r>
          <w:rPr>
            <w:noProof/>
            <w:webHidden/>
          </w:rPr>
          <w:t>37</w:t>
        </w:r>
        <w:r>
          <w:rPr>
            <w:noProof/>
            <w:webHidden/>
          </w:rPr>
          <w:fldChar w:fldCharType="end"/>
        </w:r>
      </w:hyperlink>
    </w:p>
    <w:p w:rsidR="003A67F8" w:rsidRDefault="003A67F8">
      <w:pPr>
        <w:pStyle w:val="TableofFigures"/>
        <w:tabs>
          <w:tab w:val="right" w:leader="dot" w:pos="8494"/>
        </w:tabs>
        <w:rPr>
          <w:rFonts w:eastAsiaTheme="minorEastAsia" w:cstheme="minorBidi"/>
          <w:noProof/>
          <w:kern w:val="0"/>
          <w:sz w:val="22"/>
          <w:szCs w:val="22"/>
          <w:lang w:eastAsia="fi-FI" w:bidi="ar-SA"/>
        </w:rPr>
      </w:pPr>
      <w:hyperlink w:anchor="_Toc127393328" w:history="1">
        <w:r w:rsidRPr="00FB5A89">
          <w:rPr>
            <w:rStyle w:val="Hyperlink"/>
            <w:noProof/>
          </w:rPr>
          <w:t>Taulukko 18. APU:n ja FPGA PL liukuhihnan väliset ulkoisessa DDR RAM-muistissa sijaitsevat muistipuskurit</w:t>
        </w:r>
        <w:r>
          <w:rPr>
            <w:noProof/>
            <w:webHidden/>
          </w:rPr>
          <w:tab/>
        </w:r>
        <w:r>
          <w:rPr>
            <w:noProof/>
            <w:webHidden/>
          </w:rPr>
          <w:fldChar w:fldCharType="begin"/>
        </w:r>
        <w:r>
          <w:rPr>
            <w:noProof/>
            <w:webHidden/>
          </w:rPr>
          <w:instrText xml:space="preserve"> PAGEREF _Toc127393328 \h </w:instrText>
        </w:r>
        <w:r>
          <w:rPr>
            <w:noProof/>
            <w:webHidden/>
          </w:rPr>
        </w:r>
        <w:r>
          <w:rPr>
            <w:noProof/>
            <w:webHidden/>
          </w:rPr>
          <w:fldChar w:fldCharType="separate"/>
        </w:r>
        <w:r>
          <w:rPr>
            <w:noProof/>
            <w:webHidden/>
          </w:rPr>
          <w:t>38</w:t>
        </w:r>
        <w:r>
          <w:rPr>
            <w:noProof/>
            <w:webHidden/>
          </w:rPr>
          <w:fldChar w:fldCharType="end"/>
        </w:r>
      </w:hyperlink>
    </w:p>
    <w:p w:rsidR="003A67F8" w:rsidRDefault="003A67F8">
      <w:pPr>
        <w:pStyle w:val="TableofFigures"/>
        <w:tabs>
          <w:tab w:val="right" w:leader="dot" w:pos="8494"/>
        </w:tabs>
        <w:rPr>
          <w:rFonts w:eastAsiaTheme="minorEastAsia" w:cstheme="minorBidi"/>
          <w:noProof/>
          <w:kern w:val="0"/>
          <w:sz w:val="22"/>
          <w:szCs w:val="22"/>
          <w:lang w:eastAsia="fi-FI" w:bidi="ar-SA"/>
        </w:rPr>
      </w:pPr>
      <w:hyperlink w:anchor="_Toc127393329" w:history="1">
        <w:r w:rsidRPr="00FB5A89">
          <w:rPr>
            <w:rStyle w:val="Hyperlink"/>
            <w:noProof/>
          </w:rPr>
          <w:t>Taulukko 19. FPGA-kehityskittien vertailu</w:t>
        </w:r>
        <w:r>
          <w:rPr>
            <w:noProof/>
            <w:webHidden/>
          </w:rPr>
          <w:tab/>
        </w:r>
        <w:r>
          <w:rPr>
            <w:noProof/>
            <w:webHidden/>
          </w:rPr>
          <w:fldChar w:fldCharType="begin"/>
        </w:r>
        <w:r>
          <w:rPr>
            <w:noProof/>
            <w:webHidden/>
          </w:rPr>
          <w:instrText xml:space="preserve"> PAGEREF _Toc127393329 \h </w:instrText>
        </w:r>
        <w:r>
          <w:rPr>
            <w:noProof/>
            <w:webHidden/>
          </w:rPr>
        </w:r>
        <w:r>
          <w:rPr>
            <w:noProof/>
            <w:webHidden/>
          </w:rPr>
          <w:fldChar w:fldCharType="separate"/>
        </w:r>
        <w:r>
          <w:rPr>
            <w:noProof/>
            <w:webHidden/>
          </w:rPr>
          <w:t>39</w:t>
        </w:r>
        <w:r>
          <w:rPr>
            <w:noProof/>
            <w:webHidden/>
          </w:rPr>
          <w:fldChar w:fldCharType="end"/>
        </w:r>
      </w:hyperlink>
    </w:p>
    <w:p w:rsidR="003A67F8" w:rsidRDefault="003A67F8">
      <w:pPr>
        <w:pStyle w:val="TableofFigures"/>
        <w:tabs>
          <w:tab w:val="right" w:leader="dot" w:pos="8494"/>
        </w:tabs>
        <w:rPr>
          <w:rFonts w:eastAsiaTheme="minorEastAsia" w:cstheme="minorBidi"/>
          <w:noProof/>
          <w:kern w:val="0"/>
          <w:sz w:val="22"/>
          <w:szCs w:val="22"/>
          <w:lang w:eastAsia="fi-FI" w:bidi="ar-SA"/>
        </w:rPr>
      </w:pPr>
      <w:hyperlink w:anchor="_Toc127393330" w:history="1">
        <w:r w:rsidRPr="00FB5A89">
          <w:rPr>
            <w:rStyle w:val="Hyperlink"/>
            <w:noProof/>
          </w:rPr>
          <w:t>Taulukko 20. Ultrascale+ 3EG kelloasetukset</w:t>
        </w:r>
        <w:r>
          <w:rPr>
            <w:noProof/>
            <w:webHidden/>
          </w:rPr>
          <w:tab/>
        </w:r>
        <w:r>
          <w:rPr>
            <w:noProof/>
            <w:webHidden/>
          </w:rPr>
          <w:fldChar w:fldCharType="begin"/>
        </w:r>
        <w:r>
          <w:rPr>
            <w:noProof/>
            <w:webHidden/>
          </w:rPr>
          <w:instrText xml:space="preserve"> PAGEREF _Toc127393330 \h </w:instrText>
        </w:r>
        <w:r>
          <w:rPr>
            <w:noProof/>
            <w:webHidden/>
          </w:rPr>
        </w:r>
        <w:r>
          <w:rPr>
            <w:noProof/>
            <w:webHidden/>
          </w:rPr>
          <w:fldChar w:fldCharType="separate"/>
        </w:r>
        <w:r>
          <w:rPr>
            <w:noProof/>
            <w:webHidden/>
          </w:rPr>
          <w:t>42</w:t>
        </w:r>
        <w:r>
          <w:rPr>
            <w:noProof/>
            <w:webHidden/>
          </w:rPr>
          <w:fldChar w:fldCharType="end"/>
        </w:r>
      </w:hyperlink>
    </w:p>
    <w:p w:rsidR="003A67F8" w:rsidRDefault="003A67F8">
      <w:pPr>
        <w:pStyle w:val="TableofFigures"/>
        <w:tabs>
          <w:tab w:val="right" w:leader="dot" w:pos="8494"/>
        </w:tabs>
        <w:rPr>
          <w:rFonts w:eastAsiaTheme="minorEastAsia" w:cstheme="minorBidi"/>
          <w:noProof/>
          <w:kern w:val="0"/>
          <w:sz w:val="22"/>
          <w:szCs w:val="22"/>
          <w:lang w:eastAsia="fi-FI" w:bidi="ar-SA"/>
        </w:rPr>
      </w:pPr>
      <w:hyperlink w:anchor="_Toc127393331" w:history="1">
        <w:r w:rsidRPr="00FB5A89">
          <w:rPr>
            <w:rStyle w:val="Hyperlink"/>
            <w:noProof/>
          </w:rPr>
          <w:t>Taulukko 21. Ultrascale+ 3EG AXI muistikartta</w:t>
        </w:r>
        <w:r>
          <w:rPr>
            <w:noProof/>
            <w:webHidden/>
          </w:rPr>
          <w:tab/>
        </w:r>
        <w:r>
          <w:rPr>
            <w:noProof/>
            <w:webHidden/>
          </w:rPr>
          <w:fldChar w:fldCharType="begin"/>
        </w:r>
        <w:r>
          <w:rPr>
            <w:noProof/>
            <w:webHidden/>
          </w:rPr>
          <w:instrText xml:space="preserve"> PAGEREF _Toc127393331 \h </w:instrText>
        </w:r>
        <w:r>
          <w:rPr>
            <w:noProof/>
            <w:webHidden/>
          </w:rPr>
        </w:r>
        <w:r>
          <w:rPr>
            <w:noProof/>
            <w:webHidden/>
          </w:rPr>
          <w:fldChar w:fldCharType="separate"/>
        </w:r>
        <w:r>
          <w:rPr>
            <w:noProof/>
            <w:webHidden/>
          </w:rPr>
          <w:t>42</w:t>
        </w:r>
        <w:r>
          <w:rPr>
            <w:noProof/>
            <w:webHidden/>
          </w:rPr>
          <w:fldChar w:fldCharType="end"/>
        </w:r>
      </w:hyperlink>
    </w:p>
    <w:p w:rsidR="003A67F8" w:rsidRDefault="003A67F8">
      <w:pPr>
        <w:pStyle w:val="TableofFigures"/>
        <w:tabs>
          <w:tab w:val="right" w:leader="dot" w:pos="8494"/>
        </w:tabs>
        <w:rPr>
          <w:rFonts w:eastAsiaTheme="minorEastAsia" w:cstheme="minorBidi"/>
          <w:noProof/>
          <w:kern w:val="0"/>
          <w:sz w:val="22"/>
          <w:szCs w:val="22"/>
          <w:lang w:eastAsia="fi-FI" w:bidi="ar-SA"/>
        </w:rPr>
      </w:pPr>
      <w:hyperlink w:anchor="_Toc127393332" w:history="1">
        <w:r w:rsidRPr="00FB5A89">
          <w:rPr>
            <w:rStyle w:val="Hyperlink"/>
            <w:noProof/>
          </w:rPr>
          <w:t>Taulukko 22. Zynq-7020 kelloasetukset</w:t>
        </w:r>
        <w:r>
          <w:rPr>
            <w:noProof/>
            <w:webHidden/>
          </w:rPr>
          <w:tab/>
        </w:r>
        <w:r>
          <w:rPr>
            <w:noProof/>
            <w:webHidden/>
          </w:rPr>
          <w:fldChar w:fldCharType="begin"/>
        </w:r>
        <w:r>
          <w:rPr>
            <w:noProof/>
            <w:webHidden/>
          </w:rPr>
          <w:instrText xml:space="preserve"> PAGEREF _Toc127393332 \h </w:instrText>
        </w:r>
        <w:r>
          <w:rPr>
            <w:noProof/>
            <w:webHidden/>
          </w:rPr>
        </w:r>
        <w:r>
          <w:rPr>
            <w:noProof/>
            <w:webHidden/>
          </w:rPr>
          <w:fldChar w:fldCharType="separate"/>
        </w:r>
        <w:r>
          <w:rPr>
            <w:noProof/>
            <w:webHidden/>
          </w:rPr>
          <w:t>44</w:t>
        </w:r>
        <w:r>
          <w:rPr>
            <w:noProof/>
            <w:webHidden/>
          </w:rPr>
          <w:fldChar w:fldCharType="end"/>
        </w:r>
      </w:hyperlink>
    </w:p>
    <w:p w:rsidR="003A67F8" w:rsidRDefault="003A67F8">
      <w:pPr>
        <w:pStyle w:val="TableofFigures"/>
        <w:tabs>
          <w:tab w:val="right" w:leader="dot" w:pos="8494"/>
        </w:tabs>
        <w:rPr>
          <w:rFonts w:eastAsiaTheme="minorEastAsia" w:cstheme="minorBidi"/>
          <w:noProof/>
          <w:kern w:val="0"/>
          <w:sz w:val="22"/>
          <w:szCs w:val="22"/>
          <w:lang w:eastAsia="fi-FI" w:bidi="ar-SA"/>
        </w:rPr>
      </w:pPr>
      <w:hyperlink w:anchor="_Toc127393333" w:history="1">
        <w:r w:rsidRPr="00FB5A89">
          <w:rPr>
            <w:rStyle w:val="Hyperlink"/>
            <w:noProof/>
          </w:rPr>
          <w:t>Taulukko 23. Zynq-7020 AXI muistikartta</w:t>
        </w:r>
        <w:r>
          <w:rPr>
            <w:noProof/>
            <w:webHidden/>
          </w:rPr>
          <w:tab/>
        </w:r>
        <w:r>
          <w:rPr>
            <w:noProof/>
            <w:webHidden/>
          </w:rPr>
          <w:fldChar w:fldCharType="begin"/>
        </w:r>
        <w:r>
          <w:rPr>
            <w:noProof/>
            <w:webHidden/>
          </w:rPr>
          <w:instrText xml:space="preserve"> PAGEREF _Toc127393333 \h </w:instrText>
        </w:r>
        <w:r>
          <w:rPr>
            <w:noProof/>
            <w:webHidden/>
          </w:rPr>
        </w:r>
        <w:r>
          <w:rPr>
            <w:noProof/>
            <w:webHidden/>
          </w:rPr>
          <w:fldChar w:fldCharType="separate"/>
        </w:r>
        <w:r>
          <w:rPr>
            <w:noProof/>
            <w:webHidden/>
          </w:rPr>
          <w:t>44</w:t>
        </w:r>
        <w:r>
          <w:rPr>
            <w:noProof/>
            <w:webHidden/>
          </w:rPr>
          <w:fldChar w:fldCharType="end"/>
        </w:r>
      </w:hyperlink>
    </w:p>
    <w:p w:rsidR="003A67F8" w:rsidRDefault="003A67F8">
      <w:pPr>
        <w:pStyle w:val="TableofFigures"/>
        <w:tabs>
          <w:tab w:val="left" w:pos="1540"/>
          <w:tab w:val="right" w:leader="dot" w:pos="8494"/>
        </w:tabs>
        <w:rPr>
          <w:rFonts w:eastAsiaTheme="minorEastAsia" w:cstheme="minorBidi"/>
          <w:noProof/>
          <w:kern w:val="0"/>
          <w:sz w:val="22"/>
          <w:szCs w:val="22"/>
          <w:lang w:eastAsia="fi-FI" w:bidi="ar-SA"/>
        </w:rPr>
      </w:pPr>
      <w:hyperlink w:anchor="_Toc127393334" w:history="1">
        <w:r w:rsidRPr="00FB5A89">
          <w:rPr>
            <w:rStyle w:val="Hyperlink"/>
            <w:noProof/>
          </w:rPr>
          <w:t>Taulukko 24.</w:t>
        </w:r>
        <w:r>
          <w:rPr>
            <w:rFonts w:eastAsiaTheme="minorEastAsia" w:cstheme="minorBidi"/>
            <w:noProof/>
            <w:kern w:val="0"/>
            <w:sz w:val="22"/>
            <w:szCs w:val="22"/>
            <w:lang w:eastAsia="fi-FI" w:bidi="ar-SA"/>
          </w:rPr>
          <w:tab/>
        </w:r>
        <w:r w:rsidRPr="00FB5A89">
          <w:rPr>
            <w:rStyle w:val="Hyperlink"/>
            <w:noProof/>
          </w:rPr>
          <w:t>MATRIX VISION ajurirajapinnat</w:t>
        </w:r>
        <w:r>
          <w:rPr>
            <w:noProof/>
            <w:webHidden/>
          </w:rPr>
          <w:tab/>
        </w:r>
        <w:r>
          <w:rPr>
            <w:noProof/>
            <w:webHidden/>
          </w:rPr>
          <w:fldChar w:fldCharType="begin"/>
        </w:r>
        <w:r>
          <w:rPr>
            <w:noProof/>
            <w:webHidden/>
          </w:rPr>
          <w:instrText xml:space="preserve"> PAGEREF _Toc127393334 \h </w:instrText>
        </w:r>
        <w:r>
          <w:rPr>
            <w:noProof/>
            <w:webHidden/>
          </w:rPr>
        </w:r>
        <w:r>
          <w:rPr>
            <w:noProof/>
            <w:webHidden/>
          </w:rPr>
          <w:fldChar w:fldCharType="separate"/>
        </w:r>
        <w:r>
          <w:rPr>
            <w:noProof/>
            <w:webHidden/>
          </w:rPr>
          <w:t>53</w:t>
        </w:r>
        <w:r>
          <w:rPr>
            <w:noProof/>
            <w:webHidden/>
          </w:rPr>
          <w:fldChar w:fldCharType="end"/>
        </w:r>
      </w:hyperlink>
    </w:p>
    <w:p w:rsidR="003A67F8" w:rsidRDefault="003A67F8">
      <w:pPr>
        <w:pStyle w:val="TableofFigures"/>
        <w:tabs>
          <w:tab w:val="left" w:pos="1540"/>
          <w:tab w:val="right" w:leader="dot" w:pos="8494"/>
        </w:tabs>
        <w:rPr>
          <w:rFonts w:eastAsiaTheme="minorEastAsia" w:cstheme="minorBidi"/>
          <w:noProof/>
          <w:kern w:val="0"/>
          <w:sz w:val="22"/>
          <w:szCs w:val="22"/>
          <w:lang w:eastAsia="fi-FI" w:bidi="ar-SA"/>
        </w:rPr>
      </w:pPr>
      <w:hyperlink w:anchor="_Toc127393335" w:history="1">
        <w:r w:rsidRPr="00FB5A89">
          <w:rPr>
            <w:rStyle w:val="Hyperlink"/>
            <w:noProof/>
          </w:rPr>
          <w:t>Taulukko 25.</w:t>
        </w:r>
        <w:r>
          <w:rPr>
            <w:rFonts w:eastAsiaTheme="minorEastAsia" w:cstheme="minorBidi"/>
            <w:noProof/>
            <w:kern w:val="0"/>
            <w:sz w:val="22"/>
            <w:szCs w:val="22"/>
            <w:lang w:eastAsia="fi-FI" w:bidi="ar-SA"/>
          </w:rPr>
          <w:tab/>
        </w:r>
        <w:r w:rsidRPr="00FB5A89">
          <w:rPr>
            <w:rStyle w:val="Hyperlink"/>
            <w:noProof/>
          </w:rPr>
          <w:t>Python ohjelmointiympäristön paketit</w:t>
        </w:r>
        <w:r>
          <w:rPr>
            <w:noProof/>
            <w:webHidden/>
          </w:rPr>
          <w:tab/>
        </w:r>
        <w:r>
          <w:rPr>
            <w:noProof/>
            <w:webHidden/>
          </w:rPr>
          <w:fldChar w:fldCharType="begin"/>
        </w:r>
        <w:r>
          <w:rPr>
            <w:noProof/>
            <w:webHidden/>
          </w:rPr>
          <w:instrText xml:space="preserve"> PAGEREF _Toc127393335 \h </w:instrText>
        </w:r>
        <w:r>
          <w:rPr>
            <w:noProof/>
            <w:webHidden/>
          </w:rPr>
        </w:r>
        <w:r>
          <w:rPr>
            <w:noProof/>
            <w:webHidden/>
          </w:rPr>
          <w:fldChar w:fldCharType="separate"/>
        </w:r>
        <w:r>
          <w:rPr>
            <w:noProof/>
            <w:webHidden/>
          </w:rPr>
          <w:t>55</w:t>
        </w:r>
        <w:r>
          <w:rPr>
            <w:noProof/>
            <w:webHidden/>
          </w:rPr>
          <w:fldChar w:fldCharType="end"/>
        </w:r>
      </w:hyperlink>
    </w:p>
    <w:p w:rsidR="003A67F8" w:rsidRDefault="003A67F8">
      <w:pPr>
        <w:pStyle w:val="TableofFigures"/>
        <w:tabs>
          <w:tab w:val="left" w:pos="1540"/>
          <w:tab w:val="right" w:leader="dot" w:pos="8494"/>
        </w:tabs>
        <w:rPr>
          <w:rFonts w:eastAsiaTheme="minorEastAsia" w:cstheme="minorBidi"/>
          <w:noProof/>
          <w:kern w:val="0"/>
          <w:sz w:val="22"/>
          <w:szCs w:val="22"/>
          <w:lang w:eastAsia="fi-FI" w:bidi="ar-SA"/>
        </w:rPr>
      </w:pPr>
      <w:hyperlink w:anchor="_Toc127393336" w:history="1">
        <w:r w:rsidRPr="00FB5A89">
          <w:rPr>
            <w:rStyle w:val="Hyperlink"/>
            <w:noProof/>
          </w:rPr>
          <w:t>Taulukko 26.</w:t>
        </w:r>
        <w:r>
          <w:rPr>
            <w:rFonts w:eastAsiaTheme="minorEastAsia" w:cstheme="minorBidi"/>
            <w:noProof/>
            <w:kern w:val="0"/>
            <w:sz w:val="22"/>
            <w:szCs w:val="22"/>
            <w:lang w:eastAsia="fi-FI" w:bidi="ar-SA"/>
          </w:rPr>
          <w:tab/>
        </w:r>
        <w:r w:rsidRPr="00FB5A89">
          <w:rPr>
            <w:rStyle w:val="Hyperlink"/>
            <w:noProof/>
          </w:rPr>
          <w:t>Spektrikameran ohjaukseen tarvittavat ajuritason ohjelmistokomponentit</w:t>
        </w:r>
        <w:r>
          <w:rPr>
            <w:noProof/>
            <w:webHidden/>
          </w:rPr>
          <w:tab/>
        </w:r>
        <w:r>
          <w:rPr>
            <w:noProof/>
            <w:webHidden/>
          </w:rPr>
          <w:fldChar w:fldCharType="begin"/>
        </w:r>
        <w:r>
          <w:rPr>
            <w:noProof/>
            <w:webHidden/>
          </w:rPr>
          <w:instrText xml:space="preserve"> PAGEREF _Toc127393336 \h </w:instrText>
        </w:r>
        <w:r>
          <w:rPr>
            <w:noProof/>
            <w:webHidden/>
          </w:rPr>
        </w:r>
        <w:r>
          <w:rPr>
            <w:noProof/>
            <w:webHidden/>
          </w:rPr>
          <w:fldChar w:fldCharType="separate"/>
        </w:r>
        <w:r>
          <w:rPr>
            <w:noProof/>
            <w:webHidden/>
          </w:rPr>
          <w:t>55</w:t>
        </w:r>
        <w:r>
          <w:rPr>
            <w:noProof/>
            <w:webHidden/>
          </w:rPr>
          <w:fldChar w:fldCharType="end"/>
        </w:r>
      </w:hyperlink>
    </w:p>
    <w:p w:rsidR="003A67F8" w:rsidRDefault="003A67F8">
      <w:pPr>
        <w:pStyle w:val="TableofFigures"/>
        <w:tabs>
          <w:tab w:val="left" w:pos="1540"/>
          <w:tab w:val="right" w:leader="dot" w:pos="8494"/>
        </w:tabs>
        <w:rPr>
          <w:rFonts w:eastAsiaTheme="minorEastAsia" w:cstheme="minorBidi"/>
          <w:noProof/>
          <w:kern w:val="0"/>
          <w:sz w:val="22"/>
          <w:szCs w:val="22"/>
          <w:lang w:eastAsia="fi-FI" w:bidi="ar-SA"/>
        </w:rPr>
      </w:pPr>
      <w:hyperlink w:anchor="_Toc127393337" w:history="1">
        <w:r w:rsidRPr="00FB5A89">
          <w:rPr>
            <w:rStyle w:val="Hyperlink"/>
            <w:noProof/>
          </w:rPr>
          <w:t>Taulukko 27.</w:t>
        </w:r>
        <w:r>
          <w:rPr>
            <w:rFonts w:eastAsiaTheme="minorEastAsia" w:cstheme="minorBidi"/>
            <w:noProof/>
            <w:kern w:val="0"/>
            <w:sz w:val="22"/>
            <w:szCs w:val="22"/>
            <w:lang w:eastAsia="fi-FI" w:bidi="ar-SA"/>
          </w:rPr>
          <w:tab/>
        </w:r>
        <w:r w:rsidRPr="00FB5A89">
          <w:rPr>
            <w:rStyle w:val="Hyperlink"/>
            <w:noProof/>
          </w:rPr>
          <w:t>Ohjelmistokirjastotason ohjelmistokomponentit</w:t>
        </w:r>
        <w:r>
          <w:rPr>
            <w:noProof/>
            <w:webHidden/>
          </w:rPr>
          <w:tab/>
        </w:r>
        <w:r>
          <w:rPr>
            <w:noProof/>
            <w:webHidden/>
          </w:rPr>
          <w:fldChar w:fldCharType="begin"/>
        </w:r>
        <w:r>
          <w:rPr>
            <w:noProof/>
            <w:webHidden/>
          </w:rPr>
          <w:instrText xml:space="preserve"> PAGEREF _Toc127393337 \h </w:instrText>
        </w:r>
        <w:r>
          <w:rPr>
            <w:noProof/>
            <w:webHidden/>
          </w:rPr>
        </w:r>
        <w:r>
          <w:rPr>
            <w:noProof/>
            <w:webHidden/>
          </w:rPr>
          <w:fldChar w:fldCharType="separate"/>
        </w:r>
        <w:r>
          <w:rPr>
            <w:noProof/>
            <w:webHidden/>
          </w:rPr>
          <w:t>56</w:t>
        </w:r>
        <w:r>
          <w:rPr>
            <w:noProof/>
            <w:webHidden/>
          </w:rPr>
          <w:fldChar w:fldCharType="end"/>
        </w:r>
      </w:hyperlink>
    </w:p>
    <w:p w:rsidR="003A67F8" w:rsidRDefault="003A67F8">
      <w:pPr>
        <w:pStyle w:val="TableofFigures"/>
        <w:tabs>
          <w:tab w:val="left" w:pos="1760"/>
          <w:tab w:val="right" w:leader="dot" w:pos="8494"/>
        </w:tabs>
        <w:rPr>
          <w:rFonts w:eastAsiaTheme="minorEastAsia" w:cstheme="minorBidi"/>
          <w:noProof/>
          <w:kern w:val="0"/>
          <w:sz w:val="22"/>
          <w:szCs w:val="22"/>
          <w:lang w:eastAsia="fi-FI" w:bidi="ar-SA"/>
        </w:rPr>
      </w:pPr>
      <w:hyperlink w:anchor="_Toc127393338" w:history="1">
        <w:r w:rsidRPr="00FB5A89">
          <w:rPr>
            <w:rStyle w:val="Hyperlink"/>
            <w:noProof/>
          </w:rPr>
          <w:t>Taulukko 28.</w:t>
        </w:r>
        <w:r>
          <w:rPr>
            <w:rFonts w:eastAsiaTheme="minorEastAsia" w:cstheme="minorBidi"/>
            <w:noProof/>
            <w:kern w:val="0"/>
            <w:sz w:val="22"/>
            <w:szCs w:val="22"/>
            <w:lang w:eastAsia="fi-FI" w:bidi="ar-SA"/>
          </w:rPr>
          <w:tab/>
        </w:r>
        <w:r w:rsidRPr="00FB5A89">
          <w:rPr>
            <w:rStyle w:val="Hyperlink"/>
            <w:noProof/>
          </w:rPr>
          <w:t>Luettelo spektrikameran ohjaukseen tarvittavista ohjelmistoista Windows-ympäristössä</w:t>
        </w:r>
        <w:r>
          <w:rPr>
            <w:noProof/>
            <w:webHidden/>
          </w:rPr>
          <w:tab/>
        </w:r>
        <w:r>
          <w:rPr>
            <w:noProof/>
            <w:webHidden/>
          </w:rPr>
          <w:fldChar w:fldCharType="begin"/>
        </w:r>
        <w:r>
          <w:rPr>
            <w:noProof/>
            <w:webHidden/>
          </w:rPr>
          <w:instrText xml:space="preserve"> PAGEREF _Toc127393338 \h </w:instrText>
        </w:r>
        <w:r>
          <w:rPr>
            <w:noProof/>
            <w:webHidden/>
          </w:rPr>
        </w:r>
        <w:r>
          <w:rPr>
            <w:noProof/>
            <w:webHidden/>
          </w:rPr>
          <w:fldChar w:fldCharType="separate"/>
        </w:r>
        <w:r>
          <w:rPr>
            <w:noProof/>
            <w:webHidden/>
          </w:rPr>
          <w:t>61</w:t>
        </w:r>
        <w:r>
          <w:rPr>
            <w:noProof/>
            <w:webHidden/>
          </w:rPr>
          <w:fldChar w:fldCharType="end"/>
        </w:r>
      </w:hyperlink>
    </w:p>
    <w:p w:rsidR="003A67F8" w:rsidRDefault="003A67F8">
      <w:pPr>
        <w:pStyle w:val="TableofFigures"/>
        <w:tabs>
          <w:tab w:val="left" w:pos="1760"/>
          <w:tab w:val="right" w:leader="dot" w:pos="8494"/>
        </w:tabs>
        <w:rPr>
          <w:rFonts w:eastAsiaTheme="minorEastAsia" w:cstheme="minorBidi"/>
          <w:noProof/>
          <w:kern w:val="0"/>
          <w:sz w:val="22"/>
          <w:szCs w:val="22"/>
          <w:lang w:eastAsia="fi-FI" w:bidi="ar-SA"/>
        </w:rPr>
      </w:pPr>
      <w:hyperlink w:anchor="_Toc127393339" w:history="1">
        <w:r w:rsidRPr="00FB5A89">
          <w:rPr>
            <w:rStyle w:val="Hyperlink"/>
            <w:noProof/>
          </w:rPr>
          <w:t>Taulukko 29.</w:t>
        </w:r>
        <w:r>
          <w:rPr>
            <w:rFonts w:eastAsiaTheme="minorEastAsia" w:cstheme="minorBidi"/>
            <w:noProof/>
            <w:kern w:val="0"/>
            <w:sz w:val="22"/>
            <w:szCs w:val="22"/>
            <w:lang w:eastAsia="fi-FI" w:bidi="ar-SA"/>
          </w:rPr>
          <w:tab/>
        </w:r>
        <w:r w:rsidRPr="00FB5A89">
          <w:rPr>
            <w:rStyle w:val="Hyperlink"/>
            <w:noProof/>
          </w:rPr>
          <w:t>Luettelo spektrikameran ohjaukseen tarvittavista ohjelmistoista Ubuntu Linux-ympäristössä</w:t>
        </w:r>
        <w:r>
          <w:rPr>
            <w:noProof/>
            <w:webHidden/>
          </w:rPr>
          <w:tab/>
        </w:r>
        <w:r>
          <w:rPr>
            <w:noProof/>
            <w:webHidden/>
          </w:rPr>
          <w:fldChar w:fldCharType="begin"/>
        </w:r>
        <w:r>
          <w:rPr>
            <w:noProof/>
            <w:webHidden/>
          </w:rPr>
          <w:instrText xml:space="preserve"> PAGEREF _Toc127393339 \h </w:instrText>
        </w:r>
        <w:r>
          <w:rPr>
            <w:noProof/>
            <w:webHidden/>
          </w:rPr>
        </w:r>
        <w:r>
          <w:rPr>
            <w:noProof/>
            <w:webHidden/>
          </w:rPr>
          <w:fldChar w:fldCharType="separate"/>
        </w:r>
        <w:r>
          <w:rPr>
            <w:noProof/>
            <w:webHidden/>
          </w:rPr>
          <w:t>62</w:t>
        </w:r>
        <w:r>
          <w:rPr>
            <w:noProof/>
            <w:webHidden/>
          </w:rPr>
          <w:fldChar w:fldCharType="end"/>
        </w:r>
      </w:hyperlink>
    </w:p>
    <w:p w:rsidR="003A67F8" w:rsidRDefault="003A67F8">
      <w:pPr>
        <w:pStyle w:val="TableofFigures"/>
        <w:tabs>
          <w:tab w:val="left" w:pos="1540"/>
          <w:tab w:val="right" w:leader="dot" w:pos="8494"/>
        </w:tabs>
        <w:rPr>
          <w:rFonts w:eastAsiaTheme="minorEastAsia" w:cstheme="minorBidi"/>
          <w:noProof/>
          <w:kern w:val="0"/>
          <w:sz w:val="22"/>
          <w:szCs w:val="22"/>
          <w:lang w:eastAsia="fi-FI" w:bidi="ar-SA"/>
        </w:rPr>
      </w:pPr>
      <w:hyperlink w:anchor="_Toc127393340" w:history="1">
        <w:r w:rsidRPr="00FB5A89">
          <w:rPr>
            <w:rStyle w:val="Hyperlink"/>
            <w:noProof/>
          </w:rPr>
          <w:t>Taulukko 30.</w:t>
        </w:r>
        <w:r>
          <w:rPr>
            <w:rFonts w:eastAsiaTheme="minorEastAsia" w:cstheme="minorBidi"/>
            <w:noProof/>
            <w:kern w:val="0"/>
            <w:sz w:val="22"/>
            <w:szCs w:val="22"/>
            <w:lang w:eastAsia="fi-FI" w:bidi="ar-SA"/>
          </w:rPr>
          <w:tab/>
        </w:r>
        <w:r w:rsidRPr="00FB5A89">
          <w:rPr>
            <w:rStyle w:val="Hyperlink"/>
            <w:noProof/>
          </w:rPr>
          <w:t>PetaLinuxin sisältämiä ajureita (Xilinx Wiki, 2020a).</w:t>
        </w:r>
        <w:r>
          <w:rPr>
            <w:noProof/>
            <w:webHidden/>
          </w:rPr>
          <w:tab/>
        </w:r>
        <w:r>
          <w:rPr>
            <w:noProof/>
            <w:webHidden/>
          </w:rPr>
          <w:fldChar w:fldCharType="begin"/>
        </w:r>
        <w:r>
          <w:rPr>
            <w:noProof/>
            <w:webHidden/>
          </w:rPr>
          <w:instrText xml:space="preserve"> PAGEREF _Toc127393340 \h </w:instrText>
        </w:r>
        <w:r>
          <w:rPr>
            <w:noProof/>
            <w:webHidden/>
          </w:rPr>
        </w:r>
        <w:r>
          <w:rPr>
            <w:noProof/>
            <w:webHidden/>
          </w:rPr>
          <w:fldChar w:fldCharType="separate"/>
        </w:r>
        <w:r>
          <w:rPr>
            <w:noProof/>
            <w:webHidden/>
          </w:rPr>
          <w:t>68</w:t>
        </w:r>
        <w:r>
          <w:rPr>
            <w:noProof/>
            <w:webHidden/>
          </w:rPr>
          <w:fldChar w:fldCharType="end"/>
        </w:r>
      </w:hyperlink>
    </w:p>
    <w:p w:rsidR="00E43CA3" w:rsidRPr="0097666B" w:rsidRDefault="00107014" w:rsidP="00F87BC4">
      <w:pPr>
        <w:spacing w:line="240" w:lineRule="auto"/>
        <w:jc w:val="left"/>
      </w:pPr>
      <w:r w:rsidRPr="0097666B">
        <w:fldChar w:fldCharType="end"/>
      </w:r>
    </w:p>
    <w:p w:rsidR="00E43CA3" w:rsidRPr="0097666B" w:rsidRDefault="00E43CA3" w:rsidP="00F87BC4">
      <w:pPr>
        <w:spacing w:line="240" w:lineRule="auto"/>
        <w:jc w:val="left"/>
      </w:pPr>
    </w:p>
    <w:p w:rsidR="00E43CA3" w:rsidRPr="00F744C2" w:rsidRDefault="00E43CA3" w:rsidP="00137178">
      <w:pPr>
        <w:pStyle w:val="Headingsmall"/>
        <w:rPr>
          <w:lang w:val="en-US"/>
        </w:rPr>
      </w:pPr>
      <w:r w:rsidRPr="00F744C2">
        <w:rPr>
          <w:lang w:val="en-US"/>
        </w:rPr>
        <w:t>Lyhenteet</w:t>
      </w:r>
    </w:p>
    <w:p w:rsidR="00E43CA3" w:rsidRPr="00F744C2" w:rsidRDefault="00E43CA3" w:rsidP="00F87BC4">
      <w:pPr>
        <w:spacing w:line="240" w:lineRule="auto"/>
        <w:jc w:val="left"/>
        <w:rPr>
          <w:lang w:val="en-US"/>
        </w:rPr>
      </w:pPr>
    </w:p>
    <w:p w:rsidR="002C3014" w:rsidRPr="00F744C2" w:rsidRDefault="002C3014" w:rsidP="004640B0">
      <w:pPr>
        <w:spacing w:line="240" w:lineRule="auto"/>
        <w:jc w:val="left"/>
        <w:rPr>
          <w:lang w:val="en-US"/>
        </w:rPr>
      </w:pPr>
      <w:r w:rsidRPr="00F744C2">
        <w:rPr>
          <w:lang w:val="en-US"/>
        </w:rPr>
        <w:t>ADC</w:t>
      </w:r>
      <w:r w:rsidRPr="00F744C2">
        <w:rPr>
          <w:lang w:val="en-US"/>
        </w:rPr>
        <w:tab/>
      </w:r>
      <w:r w:rsidRPr="00F744C2">
        <w:rPr>
          <w:lang w:val="en-US"/>
        </w:rPr>
        <w:tab/>
      </w:r>
      <w:r w:rsidRPr="00F744C2">
        <w:rPr>
          <w:lang w:val="en-US"/>
        </w:rPr>
        <w:tab/>
        <w:t>Analog-to-Digital Converter</w:t>
      </w:r>
    </w:p>
    <w:p w:rsidR="00B506A0" w:rsidRPr="00F744C2" w:rsidRDefault="00B506A0" w:rsidP="004640B0">
      <w:pPr>
        <w:spacing w:line="240" w:lineRule="auto"/>
        <w:jc w:val="left"/>
        <w:rPr>
          <w:lang w:val="en-US"/>
        </w:rPr>
      </w:pPr>
      <w:r w:rsidRPr="00F744C2">
        <w:rPr>
          <w:lang w:val="en-US"/>
        </w:rPr>
        <w:t>ADU</w:t>
      </w:r>
      <w:r w:rsidRPr="00F744C2">
        <w:rPr>
          <w:lang w:val="en-US"/>
        </w:rPr>
        <w:tab/>
      </w:r>
      <w:r w:rsidRPr="00F744C2">
        <w:rPr>
          <w:lang w:val="en-US"/>
        </w:rPr>
        <w:tab/>
      </w:r>
      <w:r w:rsidRPr="00F744C2">
        <w:rPr>
          <w:lang w:val="en-US"/>
        </w:rPr>
        <w:tab/>
        <w:t>Analog-to-Digital Units</w:t>
      </w:r>
      <w:r w:rsidR="003166D5" w:rsidRPr="00F744C2">
        <w:rPr>
          <w:lang w:val="en-US"/>
        </w:rPr>
        <w:t xml:space="preserve"> (</w:t>
      </w:r>
      <w:r w:rsidR="001253DB" w:rsidRPr="00F744C2">
        <w:rPr>
          <w:lang w:val="en-US"/>
        </w:rPr>
        <w:t xml:space="preserve">ADC:n </w:t>
      </w:r>
      <w:r w:rsidR="000E29F7" w:rsidRPr="00F744C2">
        <w:rPr>
          <w:lang w:val="en-US"/>
        </w:rPr>
        <w:t xml:space="preserve">tuottama </w:t>
      </w:r>
      <w:r w:rsidR="001253DB" w:rsidRPr="00F744C2">
        <w:rPr>
          <w:lang w:val="en-US"/>
        </w:rPr>
        <w:t>arvo</w:t>
      </w:r>
      <w:r w:rsidR="003166D5" w:rsidRPr="00F744C2">
        <w:rPr>
          <w:lang w:val="en-US"/>
        </w:rPr>
        <w:t>)</w:t>
      </w:r>
    </w:p>
    <w:p w:rsidR="004640B0" w:rsidRPr="00F744C2" w:rsidRDefault="004640B0" w:rsidP="004640B0">
      <w:pPr>
        <w:spacing w:line="240" w:lineRule="auto"/>
        <w:jc w:val="left"/>
        <w:rPr>
          <w:lang w:val="en-US"/>
        </w:rPr>
      </w:pPr>
      <w:r w:rsidRPr="00F744C2">
        <w:rPr>
          <w:lang w:val="en-US"/>
        </w:rPr>
        <w:t>APSoC</w:t>
      </w:r>
      <w:r w:rsidRPr="00F744C2">
        <w:rPr>
          <w:lang w:val="en-US"/>
        </w:rPr>
        <w:tab/>
      </w:r>
      <w:r w:rsidRPr="00F744C2">
        <w:rPr>
          <w:lang w:val="en-US"/>
        </w:rPr>
        <w:tab/>
      </w:r>
      <w:r w:rsidRPr="00F744C2">
        <w:rPr>
          <w:lang w:val="en-US"/>
        </w:rPr>
        <w:tab/>
        <w:t>All Programmable System on Chip</w:t>
      </w:r>
    </w:p>
    <w:p w:rsidR="00CB77A6" w:rsidRPr="00F744C2" w:rsidRDefault="00CB77A6" w:rsidP="004640B0">
      <w:pPr>
        <w:spacing w:line="240" w:lineRule="auto"/>
        <w:jc w:val="left"/>
        <w:rPr>
          <w:lang w:val="en-US"/>
        </w:rPr>
      </w:pPr>
      <w:r w:rsidRPr="00F744C2">
        <w:rPr>
          <w:lang w:val="en-US"/>
        </w:rPr>
        <w:t>BRDF</w:t>
      </w:r>
      <w:r w:rsidRPr="00F744C2">
        <w:rPr>
          <w:lang w:val="en-US"/>
        </w:rPr>
        <w:tab/>
      </w:r>
      <w:r w:rsidRPr="00F744C2">
        <w:rPr>
          <w:lang w:val="en-US"/>
        </w:rPr>
        <w:tab/>
      </w:r>
      <w:r w:rsidRPr="00F744C2">
        <w:rPr>
          <w:lang w:val="en-US"/>
        </w:rPr>
        <w:tab/>
        <w:t>Bidirectional Reflectance Distribution F</w:t>
      </w:r>
    </w:p>
    <w:p w:rsidR="002E4B83" w:rsidRPr="0001262C" w:rsidRDefault="002E4B83" w:rsidP="004640B0">
      <w:pPr>
        <w:spacing w:line="240" w:lineRule="auto"/>
        <w:jc w:val="left"/>
        <w:rPr>
          <w:lang w:val="en-US"/>
        </w:rPr>
      </w:pPr>
      <w:r w:rsidRPr="0001262C">
        <w:rPr>
          <w:lang w:val="en-US"/>
        </w:rPr>
        <w:t>Camazing</w:t>
      </w:r>
      <w:r w:rsidRPr="0001262C">
        <w:rPr>
          <w:lang w:val="en-US"/>
        </w:rPr>
        <w:tab/>
      </w:r>
      <w:r w:rsidRPr="0001262C">
        <w:rPr>
          <w:lang w:val="en-US"/>
        </w:rPr>
        <w:tab/>
        <w:t>Python ohjelmistokirjasto VTT:n spektrikameran käyttämiseen</w:t>
      </w:r>
    </w:p>
    <w:p w:rsidR="004640B0" w:rsidRPr="00F744C2" w:rsidRDefault="004640B0" w:rsidP="004640B0">
      <w:pPr>
        <w:spacing w:line="240" w:lineRule="auto"/>
        <w:jc w:val="left"/>
        <w:rPr>
          <w:lang w:val="en-US"/>
        </w:rPr>
      </w:pPr>
      <w:r w:rsidRPr="00F744C2">
        <w:rPr>
          <w:lang w:val="en-US"/>
        </w:rPr>
        <w:t>CAT</w:t>
      </w:r>
      <w:r w:rsidRPr="00F744C2">
        <w:rPr>
          <w:lang w:val="en-US"/>
        </w:rPr>
        <w:tab/>
      </w:r>
      <w:r w:rsidRPr="00F744C2">
        <w:rPr>
          <w:lang w:val="en-US"/>
        </w:rPr>
        <w:tab/>
      </w:r>
      <w:r w:rsidRPr="00F744C2">
        <w:rPr>
          <w:lang w:val="en-US"/>
        </w:rPr>
        <w:tab/>
        <w:t>Computerized Axial Tomography</w:t>
      </w:r>
    </w:p>
    <w:p w:rsidR="006F1CB1" w:rsidRPr="00F744C2" w:rsidRDefault="006F1CB1" w:rsidP="004640B0">
      <w:pPr>
        <w:spacing w:line="240" w:lineRule="auto"/>
        <w:jc w:val="left"/>
        <w:rPr>
          <w:lang w:val="en-US"/>
        </w:rPr>
      </w:pPr>
      <w:r w:rsidRPr="00F744C2">
        <w:rPr>
          <w:lang w:val="en-US"/>
        </w:rPr>
        <w:t>CCD</w:t>
      </w:r>
      <w:r w:rsidRPr="00F744C2">
        <w:rPr>
          <w:lang w:val="en-US"/>
        </w:rPr>
        <w:tab/>
      </w:r>
      <w:r w:rsidRPr="00F744C2">
        <w:rPr>
          <w:lang w:val="en-US"/>
        </w:rPr>
        <w:tab/>
      </w:r>
      <w:r w:rsidRPr="00F744C2">
        <w:rPr>
          <w:lang w:val="en-US"/>
        </w:rPr>
        <w:tab/>
        <w:t>Charge Coupled Device</w:t>
      </w:r>
    </w:p>
    <w:p w:rsidR="00D57D90" w:rsidRPr="00F744C2" w:rsidRDefault="00D57D90" w:rsidP="004640B0">
      <w:pPr>
        <w:spacing w:line="240" w:lineRule="auto"/>
        <w:jc w:val="left"/>
        <w:rPr>
          <w:lang w:val="en-US"/>
        </w:rPr>
      </w:pPr>
      <w:r w:rsidRPr="00F744C2">
        <w:rPr>
          <w:lang w:val="en-US"/>
        </w:rPr>
        <w:t>CMOS</w:t>
      </w:r>
      <w:r w:rsidRPr="00F744C2">
        <w:rPr>
          <w:lang w:val="en-US"/>
        </w:rPr>
        <w:tab/>
      </w:r>
      <w:r w:rsidRPr="00F744C2">
        <w:rPr>
          <w:lang w:val="en-US"/>
        </w:rPr>
        <w:tab/>
      </w:r>
      <w:r w:rsidRPr="00F744C2">
        <w:rPr>
          <w:lang w:val="en-US"/>
        </w:rPr>
        <w:tab/>
        <w:t>Complementary Metal Oxyde Semiconductor</w:t>
      </w:r>
    </w:p>
    <w:p w:rsidR="004640B0" w:rsidRPr="00F744C2" w:rsidRDefault="004640B0" w:rsidP="004640B0">
      <w:pPr>
        <w:spacing w:line="240" w:lineRule="auto"/>
        <w:jc w:val="left"/>
        <w:rPr>
          <w:lang w:val="en-US"/>
        </w:rPr>
      </w:pPr>
      <w:r w:rsidRPr="00F744C2">
        <w:rPr>
          <w:lang w:val="en-US"/>
        </w:rPr>
        <w:t>CT</w:t>
      </w:r>
      <w:r w:rsidRPr="00F744C2">
        <w:rPr>
          <w:lang w:val="en-US"/>
        </w:rPr>
        <w:tab/>
      </w:r>
      <w:r w:rsidRPr="00F744C2">
        <w:rPr>
          <w:lang w:val="en-US"/>
        </w:rPr>
        <w:tab/>
      </w:r>
      <w:r w:rsidRPr="00F744C2">
        <w:rPr>
          <w:lang w:val="en-US"/>
        </w:rPr>
        <w:tab/>
        <w:t>Computed Tomography</w:t>
      </w:r>
    </w:p>
    <w:p w:rsidR="006B047E" w:rsidRPr="00F744C2" w:rsidRDefault="006B047E" w:rsidP="006B047E">
      <w:pPr>
        <w:spacing w:line="240" w:lineRule="auto"/>
        <w:jc w:val="left"/>
        <w:rPr>
          <w:lang w:val="en-US"/>
        </w:rPr>
      </w:pPr>
      <w:r w:rsidRPr="00F744C2">
        <w:rPr>
          <w:lang w:val="en-US"/>
        </w:rPr>
        <w:t>DMA</w:t>
      </w:r>
      <w:r w:rsidRPr="00F744C2">
        <w:rPr>
          <w:lang w:val="en-US"/>
        </w:rPr>
        <w:tab/>
      </w:r>
      <w:r w:rsidRPr="00F744C2">
        <w:rPr>
          <w:lang w:val="en-US"/>
        </w:rPr>
        <w:tab/>
      </w:r>
      <w:r w:rsidRPr="00F744C2">
        <w:rPr>
          <w:lang w:val="en-US"/>
        </w:rPr>
        <w:tab/>
        <w:t>Direct Memory Access</w:t>
      </w:r>
    </w:p>
    <w:p w:rsidR="00E3569D" w:rsidRPr="00F744C2" w:rsidRDefault="00E3569D" w:rsidP="006B047E">
      <w:pPr>
        <w:spacing w:line="240" w:lineRule="auto"/>
        <w:jc w:val="left"/>
        <w:rPr>
          <w:lang w:val="en-US"/>
        </w:rPr>
      </w:pPr>
      <w:r w:rsidRPr="00F744C2">
        <w:rPr>
          <w:lang w:val="en-US"/>
        </w:rPr>
        <w:t>DN</w:t>
      </w:r>
      <w:r w:rsidRPr="00F744C2">
        <w:rPr>
          <w:lang w:val="en-US"/>
        </w:rPr>
        <w:tab/>
      </w:r>
      <w:r w:rsidRPr="00F744C2">
        <w:rPr>
          <w:lang w:val="en-US"/>
        </w:rPr>
        <w:tab/>
      </w:r>
      <w:r w:rsidRPr="00F744C2">
        <w:rPr>
          <w:lang w:val="en-US"/>
        </w:rPr>
        <w:tab/>
        <w:t>Digital Number</w:t>
      </w:r>
      <w:r w:rsidR="00592B8E" w:rsidRPr="00F744C2">
        <w:rPr>
          <w:lang w:val="en-US"/>
        </w:rPr>
        <w:t xml:space="preserve"> </w:t>
      </w:r>
      <w:r w:rsidR="00E46CD9" w:rsidRPr="00F744C2">
        <w:rPr>
          <w:lang w:val="en-US"/>
        </w:rPr>
        <w:t>(ADC:n tuottama arvo)</w:t>
      </w:r>
    </w:p>
    <w:p w:rsidR="00DD69F5" w:rsidRPr="00F744C2" w:rsidRDefault="00DD69F5" w:rsidP="006B047E">
      <w:pPr>
        <w:spacing w:line="240" w:lineRule="auto"/>
        <w:jc w:val="left"/>
        <w:rPr>
          <w:lang w:val="en-US"/>
        </w:rPr>
      </w:pPr>
      <w:r w:rsidRPr="00F744C2">
        <w:rPr>
          <w:lang w:val="en-US"/>
        </w:rPr>
        <w:t>EM</w:t>
      </w:r>
      <w:r w:rsidRPr="00F744C2">
        <w:rPr>
          <w:lang w:val="en-US"/>
        </w:rPr>
        <w:tab/>
      </w:r>
      <w:r w:rsidRPr="00F744C2">
        <w:rPr>
          <w:lang w:val="en-US"/>
        </w:rPr>
        <w:tab/>
      </w:r>
      <w:r w:rsidRPr="00F744C2">
        <w:rPr>
          <w:lang w:val="en-US"/>
        </w:rPr>
        <w:tab/>
        <w:t>ElectroMagnetic</w:t>
      </w:r>
    </w:p>
    <w:p w:rsidR="004640B0" w:rsidRPr="00F744C2" w:rsidRDefault="006B047E" w:rsidP="004640B0">
      <w:pPr>
        <w:spacing w:line="240" w:lineRule="auto"/>
        <w:jc w:val="left"/>
        <w:rPr>
          <w:lang w:val="en-US"/>
        </w:rPr>
      </w:pPr>
      <w:r w:rsidRPr="00F744C2">
        <w:rPr>
          <w:lang w:val="en-US"/>
        </w:rPr>
        <w:t>FPGA</w:t>
      </w:r>
      <w:r w:rsidRPr="00F744C2">
        <w:rPr>
          <w:lang w:val="en-US"/>
        </w:rPr>
        <w:tab/>
      </w:r>
      <w:r w:rsidRPr="00F744C2">
        <w:rPr>
          <w:lang w:val="en-US"/>
        </w:rPr>
        <w:tab/>
      </w:r>
      <w:r w:rsidRPr="00F744C2">
        <w:rPr>
          <w:lang w:val="en-US"/>
        </w:rPr>
        <w:tab/>
        <w:t>Field Programmable Gate</w:t>
      </w:r>
      <w:r w:rsidR="004640B0" w:rsidRPr="00F744C2">
        <w:rPr>
          <w:lang w:val="en-US"/>
        </w:rPr>
        <w:t xml:space="preserve"> Array</w:t>
      </w:r>
    </w:p>
    <w:p w:rsidR="004640B0" w:rsidRPr="00F744C2" w:rsidRDefault="004640B0" w:rsidP="004640B0">
      <w:pPr>
        <w:spacing w:line="240" w:lineRule="auto"/>
        <w:jc w:val="left"/>
        <w:rPr>
          <w:lang w:val="en-US"/>
        </w:rPr>
      </w:pPr>
      <w:r w:rsidRPr="00F744C2">
        <w:rPr>
          <w:lang w:val="en-US"/>
        </w:rPr>
        <w:t>FPI</w:t>
      </w:r>
      <w:r w:rsidRPr="00F744C2">
        <w:rPr>
          <w:lang w:val="en-US"/>
        </w:rPr>
        <w:tab/>
      </w:r>
      <w:r w:rsidRPr="00F744C2">
        <w:rPr>
          <w:lang w:val="en-US"/>
        </w:rPr>
        <w:tab/>
      </w:r>
      <w:r w:rsidRPr="00F744C2">
        <w:rPr>
          <w:lang w:val="en-US"/>
        </w:rPr>
        <w:tab/>
        <w:t>Fabry Perot Interferometer</w:t>
      </w:r>
    </w:p>
    <w:p w:rsidR="004640B0" w:rsidRPr="00F744C2" w:rsidRDefault="004640B0" w:rsidP="004640B0">
      <w:pPr>
        <w:spacing w:line="240" w:lineRule="auto"/>
        <w:jc w:val="left"/>
        <w:rPr>
          <w:lang w:val="en-US"/>
        </w:rPr>
      </w:pPr>
      <w:r w:rsidRPr="00F744C2">
        <w:rPr>
          <w:lang w:val="en-US"/>
        </w:rPr>
        <w:t>FPI-HSI</w:t>
      </w:r>
      <w:r w:rsidRPr="00F744C2">
        <w:rPr>
          <w:lang w:val="en-US"/>
        </w:rPr>
        <w:tab/>
      </w:r>
      <w:r w:rsidRPr="00F744C2">
        <w:rPr>
          <w:lang w:val="en-US"/>
        </w:rPr>
        <w:tab/>
        <w:t>Fabry Perot Interferometer Hyperspectral Imager</w:t>
      </w:r>
    </w:p>
    <w:p w:rsidR="002C79EE" w:rsidRPr="0097666B" w:rsidRDefault="002C79EE" w:rsidP="002C79EE">
      <w:pPr>
        <w:spacing w:line="240" w:lineRule="auto"/>
        <w:jc w:val="left"/>
      </w:pPr>
      <w:r w:rsidRPr="0097666B">
        <w:t>Fpipy</w:t>
      </w:r>
      <w:r w:rsidRPr="0097666B">
        <w:tab/>
      </w:r>
      <w:r w:rsidRPr="0097666B">
        <w:tab/>
      </w:r>
      <w:r w:rsidRPr="0097666B">
        <w:tab/>
        <w:t>Python ohjelmistokirjasto VTT:n spektrikameran käyttämiseen</w:t>
      </w:r>
    </w:p>
    <w:p w:rsidR="004640B0" w:rsidRPr="00F744C2" w:rsidRDefault="004640B0" w:rsidP="004640B0">
      <w:pPr>
        <w:spacing w:line="240" w:lineRule="auto"/>
        <w:jc w:val="left"/>
        <w:rPr>
          <w:lang w:val="en-US"/>
        </w:rPr>
      </w:pPr>
      <w:r w:rsidRPr="00F744C2">
        <w:rPr>
          <w:lang w:val="en-US"/>
        </w:rPr>
        <w:t>FWHM</w:t>
      </w:r>
      <w:r w:rsidRPr="00F744C2">
        <w:rPr>
          <w:lang w:val="en-US"/>
        </w:rPr>
        <w:tab/>
      </w:r>
      <w:r w:rsidRPr="00F744C2">
        <w:rPr>
          <w:lang w:val="en-US"/>
        </w:rPr>
        <w:tab/>
        <w:t>Full width at half maximum</w:t>
      </w:r>
    </w:p>
    <w:p w:rsidR="004640B0" w:rsidRPr="00F744C2" w:rsidRDefault="004640B0" w:rsidP="004640B0">
      <w:pPr>
        <w:spacing w:line="240" w:lineRule="auto"/>
        <w:ind w:left="1935" w:hanging="1935"/>
        <w:jc w:val="left"/>
        <w:rPr>
          <w:lang w:val="en-US"/>
        </w:rPr>
      </w:pPr>
      <w:r w:rsidRPr="00F744C2">
        <w:rPr>
          <w:lang w:val="en-US"/>
        </w:rPr>
        <w:t>GenICam</w:t>
      </w:r>
      <w:r w:rsidRPr="00F744C2">
        <w:rPr>
          <w:lang w:val="en-US"/>
        </w:rPr>
        <w:tab/>
        <w:t>Generic Interface for Cameras</w:t>
      </w:r>
    </w:p>
    <w:p w:rsidR="004640B0" w:rsidRPr="00F744C2" w:rsidRDefault="004640B0" w:rsidP="004640B0">
      <w:pPr>
        <w:spacing w:line="240" w:lineRule="auto"/>
        <w:ind w:left="1935" w:hanging="1935"/>
        <w:jc w:val="left"/>
        <w:rPr>
          <w:lang w:val="en-US"/>
        </w:rPr>
      </w:pPr>
      <w:r w:rsidRPr="00F744C2">
        <w:rPr>
          <w:lang w:val="en-US"/>
        </w:rPr>
        <w:t>HSI</w:t>
      </w:r>
      <w:r w:rsidRPr="00F744C2">
        <w:rPr>
          <w:lang w:val="en-US"/>
        </w:rPr>
        <w:tab/>
        <w:t>Hyperspectral Imager</w:t>
      </w:r>
    </w:p>
    <w:p w:rsidR="002179A5" w:rsidRPr="00F744C2" w:rsidRDefault="002179A5" w:rsidP="004640B0">
      <w:pPr>
        <w:spacing w:line="240" w:lineRule="auto"/>
        <w:ind w:left="1935" w:hanging="1935"/>
        <w:jc w:val="left"/>
        <w:rPr>
          <w:lang w:val="en-US"/>
        </w:rPr>
      </w:pPr>
      <w:r w:rsidRPr="00F744C2">
        <w:rPr>
          <w:lang w:val="en-US"/>
        </w:rPr>
        <w:t>LE</w:t>
      </w:r>
      <w:r w:rsidRPr="00F744C2">
        <w:rPr>
          <w:lang w:val="en-US"/>
        </w:rPr>
        <w:tab/>
        <w:t>Logic Element</w:t>
      </w:r>
    </w:p>
    <w:p w:rsidR="004640B0" w:rsidRPr="00F744C2" w:rsidRDefault="004640B0" w:rsidP="004640B0">
      <w:pPr>
        <w:spacing w:line="240" w:lineRule="auto"/>
        <w:ind w:left="1935" w:hanging="1935"/>
        <w:jc w:val="left"/>
        <w:rPr>
          <w:lang w:val="en-US"/>
        </w:rPr>
      </w:pPr>
      <w:r w:rsidRPr="00F744C2">
        <w:rPr>
          <w:lang w:val="en-US"/>
        </w:rPr>
        <w:t>MEMS</w:t>
      </w:r>
      <w:r w:rsidRPr="00F744C2">
        <w:rPr>
          <w:lang w:val="en-US"/>
        </w:rPr>
        <w:tab/>
        <w:t>Micro</w:t>
      </w:r>
      <w:r w:rsidR="005A10E5" w:rsidRPr="00F744C2">
        <w:rPr>
          <w:lang w:val="en-US"/>
        </w:rPr>
        <w:t>ElectroMe</w:t>
      </w:r>
      <w:r w:rsidRPr="00F744C2">
        <w:rPr>
          <w:lang w:val="en-US"/>
        </w:rPr>
        <w:t>chanical Systems</w:t>
      </w:r>
    </w:p>
    <w:p w:rsidR="004640B0" w:rsidRPr="00F744C2" w:rsidRDefault="004640B0" w:rsidP="004640B0">
      <w:pPr>
        <w:spacing w:line="240" w:lineRule="auto"/>
        <w:ind w:left="1935" w:hanging="1935"/>
        <w:jc w:val="left"/>
        <w:rPr>
          <w:lang w:val="en-US"/>
        </w:rPr>
      </w:pPr>
      <w:r w:rsidRPr="00F744C2">
        <w:rPr>
          <w:lang w:val="en-US"/>
        </w:rPr>
        <w:t>MFPI</w:t>
      </w:r>
      <w:r w:rsidRPr="00F744C2">
        <w:rPr>
          <w:lang w:val="en-US"/>
        </w:rPr>
        <w:tab/>
        <w:t>MEMS FPI</w:t>
      </w:r>
    </w:p>
    <w:p w:rsidR="004640B0" w:rsidRPr="00F744C2" w:rsidRDefault="004640B0" w:rsidP="004640B0">
      <w:pPr>
        <w:spacing w:line="240" w:lineRule="auto"/>
        <w:ind w:left="1935" w:hanging="1935"/>
        <w:jc w:val="left"/>
        <w:rPr>
          <w:lang w:val="en-US"/>
        </w:rPr>
      </w:pPr>
      <w:r w:rsidRPr="00F744C2">
        <w:rPr>
          <w:lang w:val="en-US"/>
        </w:rPr>
        <w:t>MRI</w:t>
      </w:r>
      <w:r w:rsidRPr="00F744C2">
        <w:rPr>
          <w:lang w:val="en-US"/>
        </w:rPr>
        <w:tab/>
        <w:t>Magnetic Resonance Imaging</w:t>
      </w:r>
    </w:p>
    <w:p w:rsidR="00316002" w:rsidRPr="00F744C2" w:rsidRDefault="00316002" w:rsidP="004640B0">
      <w:pPr>
        <w:spacing w:line="240" w:lineRule="auto"/>
        <w:ind w:left="1935" w:hanging="1935"/>
        <w:jc w:val="left"/>
        <w:rPr>
          <w:lang w:val="en-US"/>
        </w:rPr>
      </w:pPr>
      <w:r w:rsidRPr="00F744C2">
        <w:rPr>
          <w:lang w:val="en-US"/>
        </w:rPr>
        <w:t>NIR</w:t>
      </w:r>
      <w:r w:rsidRPr="00F744C2">
        <w:rPr>
          <w:lang w:val="en-US"/>
        </w:rPr>
        <w:tab/>
        <w:t>Near InfraRed</w:t>
      </w:r>
    </w:p>
    <w:p w:rsidR="00074EB7" w:rsidRPr="00F744C2" w:rsidRDefault="00074EB7" w:rsidP="004640B0">
      <w:pPr>
        <w:spacing w:line="240" w:lineRule="auto"/>
        <w:ind w:left="1935" w:hanging="1935"/>
        <w:jc w:val="left"/>
        <w:rPr>
          <w:lang w:val="en-US"/>
        </w:rPr>
      </w:pPr>
      <w:r w:rsidRPr="00F744C2">
        <w:rPr>
          <w:lang w:val="en-US"/>
        </w:rPr>
        <w:t>NumPy</w:t>
      </w:r>
      <w:r w:rsidRPr="00F744C2">
        <w:rPr>
          <w:lang w:val="en-US"/>
        </w:rPr>
        <w:tab/>
        <w:t>Numerical Python</w:t>
      </w:r>
    </w:p>
    <w:p w:rsidR="004640B0" w:rsidRPr="00F744C2" w:rsidRDefault="004640B0" w:rsidP="004640B0">
      <w:pPr>
        <w:spacing w:line="240" w:lineRule="auto"/>
        <w:ind w:left="1935" w:hanging="1935"/>
        <w:jc w:val="left"/>
        <w:rPr>
          <w:lang w:val="en-US"/>
        </w:rPr>
      </w:pPr>
      <w:r w:rsidRPr="00F744C2">
        <w:rPr>
          <w:lang w:val="en-US"/>
        </w:rPr>
        <w:t>PET</w:t>
      </w:r>
      <w:r w:rsidRPr="00F744C2">
        <w:rPr>
          <w:lang w:val="en-US"/>
        </w:rPr>
        <w:tab/>
        <w:t>Positron Emission Tomography</w:t>
      </w:r>
    </w:p>
    <w:p w:rsidR="0072311E" w:rsidRPr="00F744C2" w:rsidRDefault="0072311E" w:rsidP="004640B0">
      <w:pPr>
        <w:spacing w:line="240" w:lineRule="auto"/>
        <w:ind w:left="1935" w:hanging="1935"/>
        <w:jc w:val="left"/>
        <w:rPr>
          <w:lang w:val="en-US"/>
        </w:rPr>
      </w:pPr>
      <w:r w:rsidRPr="00F744C2">
        <w:rPr>
          <w:lang w:val="en-US"/>
        </w:rPr>
        <w:t>PetaLinux</w:t>
      </w:r>
      <w:r w:rsidRPr="00F744C2">
        <w:rPr>
          <w:lang w:val="en-US"/>
        </w:rPr>
        <w:tab/>
        <w:t>?</w:t>
      </w:r>
    </w:p>
    <w:p w:rsidR="009348B3" w:rsidRPr="00F744C2" w:rsidRDefault="009348B3" w:rsidP="004640B0">
      <w:pPr>
        <w:spacing w:line="240" w:lineRule="auto"/>
        <w:ind w:left="1935" w:hanging="1935"/>
        <w:jc w:val="left"/>
        <w:rPr>
          <w:lang w:val="en-US"/>
        </w:rPr>
      </w:pPr>
      <w:r w:rsidRPr="00F744C2">
        <w:rPr>
          <w:lang w:val="en-US"/>
        </w:rPr>
        <w:t>PFPI</w:t>
      </w:r>
      <w:r w:rsidRPr="00F744C2">
        <w:rPr>
          <w:lang w:val="en-US"/>
        </w:rPr>
        <w:tab/>
        <w:t>?</w:t>
      </w:r>
    </w:p>
    <w:p w:rsidR="001759AC" w:rsidRPr="00F744C2" w:rsidRDefault="001759AC" w:rsidP="004640B0">
      <w:pPr>
        <w:spacing w:line="240" w:lineRule="auto"/>
        <w:ind w:left="1935" w:hanging="1935"/>
        <w:jc w:val="left"/>
        <w:rPr>
          <w:lang w:val="en-US"/>
        </w:rPr>
      </w:pPr>
      <w:r w:rsidRPr="00F744C2">
        <w:rPr>
          <w:lang w:val="en-US"/>
        </w:rPr>
        <w:lastRenderedPageBreak/>
        <w:t>Pixel</w:t>
      </w:r>
      <w:r w:rsidRPr="00F744C2">
        <w:rPr>
          <w:lang w:val="en-US"/>
        </w:rPr>
        <w:tab/>
        <w:t>Picture Element</w:t>
      </w:r>
    </w:p>
    <w:p w:rsidR="000774F6" w:rsidRPr="00F744C2" w:rsidRDefault="000774F6" w:rsidP="004640B0">
      <w:pPr>
        <w:spacing w:line="240" w:lineRule="auto"/>
        <w:ind w:left="1935" w:hanging="1935"/>
        <w:jc w:val="left"/>
        <w:rPr>
          <w:lang w:val="en-US"/>
        </w:rPr>
      </w:pPr>
      <w:r w:rsidRPr="00F744C2">
        <w:rPr>
          <w:lang w:val="en-US"/>
        </w:rPr>
        <w:t>PL</w:t>
      </w:r>
      <w:r w:rsidRPr="00F744C2">
        <w:rPr>
          <w:lang w:val="en-US"/>
        </w:rPr>
        <w:tab/>
        <w:t>Programming Logic</w:t>
      </w:r>
    </w:p>
    <w:p w:rsidR="000774F6" w:rsidRPr="0097666B" w:rsidRDefault="000774F6" w:rsidP="004640B0">
      <w:pPr>
        <w:spacing w:line="240" w:lineRule="auto"/>
        <w:ind w:left="1935" w:hanging="1935"/>
        <w:jc w:val="left"/>
      </w:pPr>
      <w:r w:rsidRPr="0097666B">
        <w:t>PS</w:t>
      </w:r>
      <w:r w:rsidRPr="0097666B">
        <w:tab/>
        <w:t>Processing System</w:t>
      </w:r>
    </w:p>
    <w:p w:rsidR="007B4DF2" w:rsidRPr="0097666B" w:rsidRDefault="007B4DF2" w:rsidP="004640B0">
      <w:pPr>
        <w:spacing w:line="240" w:lineRule="auto"/>
        <w:ind w:left="1935" w:hanging="1935"/>
        <w:jc w:val="left"/>
      </w:pPr>
      <w:r w:rsidRPr="0097666B">
        <w:t>Python</w:t>
      </w:r>
      <w:r w:rsidRPr="0097666B">
        <w:tab/>
        <w:t>Ohjelmointikieli</w:t>
      </w:r>
    </w:p>
    <w:p w:rsidR="00B14E18" w:rsidRPr="0097666B" w:rsidRDefault="00B14E18" w:rsidP="004640B0">
      <w:pPr>
        <w:spacing w:line="240" w:lineRule="auto"/>
        <w:ind w:left="1935" w:hanging="1935"/>
        <w:jc w:val="left"/>
      </w:pPr>
      <w:r w:rsidRPr="0097666B">
        <w:t>RGB</w:t>
      </w:r>
      <w:r w:rsidRPr="0097666B">
        <w:tab/>
        <w:t>Red Green Blue (Punainen Vihreä Sininen)</w:t>
      </w:r>
    </w:p>
    <w:p w:rsidR="004640B0" w:rsidRPr="00F744C2" w:rsidRDefault="004640B0" w:rsidP="004640B0">
      <w:pPr>
        <w:spacing w:line="240" w:lineRule="auto"/>
        <w:ind w:left="1935" w:hanging="1935"/>
        <w:jc w:val="left"/>
        <w:rPr>
          <w:lang w:val="en-US"/>
        </w:rPr>
      </w:pPr>
      <w:r w:rsidRPr="00F744C2">
        <w:rPr>
          <w:lang w:val="en-US"/>
        </w:rPr>
        <w:t>SICSURFIS</w:t>
      </w:r>
      <w:r w:rsidRPr="00F744C2">
        <w:rPr>
          <w:lang w:val="en-US"/>
        </w:rPr>
        <w:tab/>
        <w:t>Spectral Imaging of Complex SURFace tomographIeS</w:t>
      </w:r>
    </w:p>
    <w:p w:rsidR="004640B0" w:rsidRPr="0097666B" w:rsidRDefault="004640B0" w:rsidP="004640B0">
      <w:pPr>
        <w:spacing w:line="240" w:lineRule="auto"/>
        <w:ind w:left="1935" w:hanging="1935"/>
        <w:jc w:val="left"/>
      </w:pPr>
      <w:r w:rsidRPr="0097666B">
        <w:t>SoC</w:t>
      </w:r>
      <w:r w:rsidRPr="0097666B">
        <w:tab/>
        <w:t>System on Chip</w:t>
      </w:r>
    </w:p>
    <w:p w:rsidR="00411008" w:rsidRPr="0097666B" w:rsidRDefault="00411008" w:rsidP="00411008">
      <w:pPr>
        <w:spacing w:line="240" w:lineRule="auto"/>
        <w:jc w:val="left"/>
      </w:pPr>
      <w:r w:rsidRPr="0097666B">
        <w:t>Spectracular</w:t>
      </w:r>
      <w:r w:rsidRPr="0097666B">
        <w:tab/>
      </w:r>
      <w:r w:rsidRPr="0097666B">
        <w:tab/>
        <w:t>Python ohjelmistokirjasto VTT:n spektrikameran käyttämiseen</w:t>
      </w:r>
    </w:p>
    <w:p w:rsidR="002068D6" w:rsidRPr="00F744C2" w:rsidRDefault="002068D6" w:rsidP="004640B0">
      <w:pPr>
        <w:spacing w:line="240" w:lineRule="auto"/>
        <w:ind w:left="1935" w:hanging="1935"/>
        <w:jc w:val="left"/>
        <w:rPr>
          <w:lang w:val="en-US"/>
        </w:rPr>
      </w:pPr>
      <w:r w:rsidRPr="00F744C2">
        <w:rPr>
          <w:lang w:val="en-US"/>
        </w:rPr>
        <w:t>Ubuntu</w:t>
      </w:r>
      <w:r w:rsidRPr="00F744C2">
        <w:rPr>
          <w:lang w:val="en-US"/>
        </w:rPr>
        <w:tab/>
        <w:t>?</w:t>
      </w:r>
    </w:p>
    <w:p w:rsidR="00193A0A" w:rsidRPr="00F744C2" w:rsidRDefault="00193A0A" w:rsidP="004640B0">
      <w:pPr>
        <w:spacing w:line="240" w:lineRule="auto"/>
        <w:ind w:left="1935" w:hanging="1935"/>
        <w:jc w:val="left"/>
        <w:rPr>
          <w:lang w:val="en-US"/>
        </w:rPr>
      </w:pPr>
      <w:r w:rsidRPr="00F744C2">
        <w:rPr>
          <w:lang w:val="en-US"/>
        </w:rPr>
        <w:t>USB</w:t>
      </w:r>
      <w:r w:rsidRPr="00F744C2">
        <w:rPr>
          <w:lang w:val="en-US"/>
        </w:rPr>
        <w:tab/>
        <w:t>Universal Serial Bus</w:t>
      </w:r>
    </w:p>
    <w:p w:rsidR="004640B0" w:rsidRPr="00F744C2" w:rsidRDefault="004640B0" w:rsidP="004640B0">
      <w:pPr>
        <w:spacing w:line="240" w:lineRule="auto"/>
        <w:ind w:left="1935" w:hanging="1935"/>
        <w:jc w:val="left"/>
        <w:rPr>
          <w:lang w:val="en-US"/>
        </w:rPr>
      </w:pPr>
      <w:r w:rsidRPr="00F744C2">
        <w:rPr>
          <w:lang w:val="en-US"/>
        </w:rPr>
        <w:t>VHDL</w:t>
      </w:r>
      <w:r w:rsidRPr="00F744C2">
        <w:rPr>
          <w:lang w:val="en-US"/>
        </w:rPr>
        <w:tab/>
        <w:t>VHSIC-HDL, Very High Speed Integrated Circuit Hardware Description Language</w:t>
      </w:r>
    </w:p>
    <w:p w:rsidR="00DF0C29" w:rsidRPr="00F744C2" w:rsidRDefault="00DF0C29" w:rsidP="004640B0">
      <w:pPr>
        <w:spacing w:line="240" w:lineRule="auto"/>
        <w:ind w:left="1935" w:hanging="1935"/>
        <w:jc w:val="left"/>
        <w:rPr>
          <w:lang w:val="en-US"/>
        </w:rPr>
      </w:pPr>
      <w:r w:rsidRPr="00F744C2">
        <w:rPr>
          <w:lang w:val="en-US"/>
        </w:rPr>
        <w:t>VNIR</w:t>
      </w:r>
      <w:r w:rsidRPr="00F744C2">
        <w:rPr>
          <w:lang w:val="en-US"/>
        </w:rPr>
        <w:tab/>
        <w:t>Visual</w:t>
      </w:r>
      <w:r w:rsidR="00A343B0" w:rsidRPr="00F744C2">
        <w:rPr>
          <w:lang w:val="en-US"/>
        </w:rPr>
        <w:t xml:space="preserve"> (Visible)</w:t>
      </w:r>
      <w:r w:rsidRPr="00F744C2">
        <w:rPr>
          <w:lang w:val="en-US"/>
        </w:rPr>
        <w:t xml:space="preserve"> and Near Infrared</w:t>
      </w:r>
    </w:p>
    <w:p w:rsidR="004D5860" w:rsidRPr="0097666B" w:rsidRDefault="004D5860" w:rsidP="004640B0">
      <w:pPr>
        <w:spacing w:line="240" w:lineRule="auto"/>
        <w:ind w:left="1935" w:hanging="1935"/>
        <w:jc w:val="left"/>
      </w:pPr>
      <w:r w:rsidRPr="0097666B">
        <w:t>Vivado</w:t>
      </w:r>
      <w:r w:rsidRPr="0097666B">
        <w:tab/>
        <w:t>?</w:t>
      </w:r>
    </w:p>
    <w:p w:rsidR="004640B0" w:rsidRPr="0097666B" w:rsidRDefault="004640B0" w:rsidP="004640B0">
      <w:pPr>
        <w:spacing w:line="240" w:lineRule="auto"/>
        <w:ind w:left="1935" w:hanging="1935"/>
        <w:jc w:val="left"/>
      </w:pPr>
      <w:r w:rsidRPr="0097666B">
        <w:t>VTT</w:t>
      </w:r>
      <w:r w:rsidRPr="0097666B">
        <w:tab/>
        <w:t>Teknologian tutkimuskeskus Oy (ent. Valtion Teknillinen Tutkimuskeskus)</w:t>
      </w:r>
    </w:p>
    <w:p w:rsidR="004640B0" w:rsidRPr="0097666B" w:rsidRDefault="004640B0" w:rsidP="00F87BC4">
      <w:pPr>
        <w:spacing w:line="240" w:lineRule="auto"/>
        <w:jc w:val="left"/>
      </w:pPr>
    </w:p>
    <w:p w:rsidR="00A7743E" w:rsidRPr="0097666B" w:rsidRDefault="00A7743E" w:rsidP="00A90DA3">
      <w:pPr>
        <w:spacing w:line="240" w:lineRule="auto"/>
        <w:jc w:val="left"/>
      </w:pPr>
    </w:p>
    <w:p w:rsidR="003A2C7E" w:rsidRPr="0097666B" w:rsidRDefault="003A2C7E" w:rsidP="003A2C7E">
      <w:pPr>
        <w:spacing w:line="240" w:lineRule="auto"/>
        <w:ind w:left="1935" w:hanging="1935"/>
        <w:jc w:val="left"/>
      </w:pPr>
    </w:p>
    <w:p w:rsidR="004503BF" w:rsidRPr="0097666B" w:rsidRDefault="004503BF" w:rsidP="004503BF">
      <w:pPr>
        <w:pStyle w:val="Heading1"/>
      </w:pPr>
      <w:bookmarkStart w:id="2" w:name="_Toc127393208"/>
      <w:r w:rsidRPr="0097666B">
        <w:lastRenderedPageBreak/>
        <w:t>Johdanto</w:t>
      </w:r>
      <w:bookmarkEnd w:id="2"/>
    </w:p>
    <w:p w:rsidR="004423DE" w:rsidRDefault="004423DE" w:rsidP="003D43DB">
      <w:r w:rsidRPr="0097666B">
        <w:t>Kandidaatin tutkielmassani liitän spektrikam</w:t>
      </w:r>
      <w:r w:rsidR="002D28DD">
        <w:t>eran PC-tietokoneen sijaan FPGA-</w:t>
      </w:r>
      <w:r>
        <w:t>kehityskitt</w:t>
      </w:r>
      <w:r w:rsidR="002D28DD">
        <w:t>eih</w:t>
      </w:r>
      <w:r>
        <w:t xml:space="preserve">in </w:t>
      </w:r>
      <w:r w:rsidRPr="0097666B">
        <w:t>ja tarkastelen tapaa toteuttaa spektrikuvien käsittelyn laskentoja pienikokoisella elektroniikalla ja energiatehokkaasti.</w:t>
      </w:r>
    </w:p>
    <w:p w:rsidR="004423DE" w:rsidRDefault="004423DE" w:rsidP="003D43DB"/>
    <w:p w:rsidR="003D43DB" w:rsidRDefault="00716774" w:rsidP="003D43DB">
      <w:r w:rsidRPr="0097666B">
        <w:t xml:space="preserve">Ohjelmoitaviin logiikkoihin kuuluvat </w:t>
      </w:r>
      <w:r w:rsidR="00F35196" w:rsidRPr="0097666B">
        <w:t>FPGA-piirit (Field-Programmable Gate Array) ovat pienikokoisia ja niiden mahdollistama rinnakkainen laskenta soveltuu hyvin kuvien käsittelyyn (Brandon, 2017). Lisäksi FPGA-piireillä tiettyjen kuvan käsittelyyn liittyvien laskentojen toteuttaminen onnistuu energiatehokkaammin kuin tavallisella prosessorilla  ja tästä on etua esimerkiksi akkukäyttöisessä laitteessa (Alander, 2020, s. 10-11).</w:t>
      </w:r>
    </w:p>
    <w:p w:rsidR="001B608E" w:rsidRDefault="001B608E" w:rsidP="003D43DB"/>
    <w:p w:rsidR="001B608E" w:rsidRPr="0097666B" w:rsidRDefault="001B608E" w:rsidP="003D43DB">
      <w:r>
        <w:t>Käytin tässä työssäni kahta erilaista Digilentin valmistamaa FPGA-kehityskittiä. Aloitin työni käyttämällä edullisempaa Digilent Zybo Z7 Zynq-7020 kehityskittiä, mutta se osoittautui RAM-muistiltaan riittämättömäksi Jyväskylän Python-ohjelmistojen sisältämien laskentojen suorittamiseen. Tästä johtuen sain käyttööni suuremmalla RAM-muistilla ja muutenkin suuremilla resursseilla varustetun Digilentin Genesys ZU-3</w:t>
      </w:r>
      <w:r w:rsidR="00DD6C0B">
        <w:t>EG kehityskitin.</w:t>
      </w:r>
    </w:p>
    <w:p w:rsidR="00C47B5F" w:rsidRPr="0097666B" w:rsidRDefault="00C47B5F" w:rsidP="00CA4A22"/>
    <w:p w:rsidR="00C47B5F" w:rsidRPr="0097666B" w:rsidRDefault="003754BA" w:rsidP="00CA4A22">
      <w:r w:rsidRPr="0097666B">
        <w:t>Kandidaati</w:t>
      </w:r>
      <w:r w:rsidR="00B41209" w:rsidRPr="0097666B">
        <w:t>n tutkielman</w:t>
      </w:r>
      <w:r w:rsidR="00CD739F" w:rsidRPr="0097666B">
        <w:t xml:space="preserve">i koostuu </w:t>
      </w:r>
      <w:r w:rsidR="002D28DD">
        <w:t>N</w:t>
      </w:r>
      <w:r w:rsidR="00CD739F" w:rsidRPr="0097666B">
        <w:t xml:space="preserve"> osasta. Ensimmäinen osa on tämä johdanto-osa, jossa esitän </w:t>
      </w:r>
      <w:r w:rsidR="00DE4E28" w:rsidRPr="0097666B">
        <w:t xml:space="preserve">työn </w:t>
      </w:r>
      <w:r w:rsidR="00CD739F" w:rsidRPr="0097666B">
        <w:t xml:space="preserve">lähtökohdat ja tavoitteet. </w:t>
      </w:r>
      <w:r w:rsidR="004423DE">
        <w:t xml:space="preserve"> Viimeinen </w:t>
      </w:r>
      <w:r w:rsidR="00EB0D94" w:rsidRPr="0097666B">
        <w:t xml:space="preserve">osa </w:t>
      </w:r>
      <w:r w:rsidR="004423DE">
        <w:t xml:space="preserve">sisältää </w:t>
      </w:r>
      <w:r w:rsidR="00EB0D94" w:rsidRPr="0097666B">
        <w:t>työni perusteella keräämäni johtopäätökset.</w:t>
      </w:r>
    </w:p>
    <w:p w:rsidR="000B3808" w:rsidRPr="000B3808" w:rsidRDefault="000B3808" w:rsidP="000B3808">
      <w:pPr>
        <w:pStyle w:val="BodyText"/>
        <w:rPr>
          <w:lang w:val="fi-FI"/>
        </w:rPr>
      </w:pPr>
    </w:p>
    <w:p w:rsidR="008418A6" w:rsidRPr="0097666B" w:rsidRDefault="00512457" w:rsidP="00512457">
      <w:pPr>
        <w:pStyle w:val="Heading1"/>
      </w:pPr>
      <w:bookmarkStart w:id="3" w:name="_Toc127393209"/>
      <w:r>
        <w:lastRenderedPageBreak/>
        <w:t>S</w:t>
      </w:r>
      <w:r w:rsidR="008418A6" w:rsidRPr="0097666B">
        <w:t>pektrikamera</w:t>
      </w:r>
      <w:bookmarkEnd w:id="3"/>
    </w:p>
    <w:p w:rsidR="00444376" w:rsidRPr="0097666B" w:rsidRDefault="00444376" w:rsidP="00512457">
      <w:pPr>
        <w:pStyle w:val="Heading2"/>
      </w:pPr>
      <w:bookmarkStart w:id="4" w:name="_Toc127393210"/>
      <w:r w:rsidRPr="0097666B">
        <w:t>Mekaniikka</w:t>
      </w:r>
      <w:bookmarkEnd w:id="4"/>
    </w:p>
    <w:p w:rsidR="00444376" w:rsidRPr="0097666B" w:rsidRDefault="00444376" w:rsidP="00512457">
      <w:pPr>
        <w:pStyle w:val="BodyText"/>
        <w:rPr>
          <w:lang w:val="fi-FI"/>
        </w:rPr>
      </w:pPr>
      <w:r w:rsidRPr="0097666B">
        <w:rPr>
          <w:lang w:val="fi-FI"/>
        </w:rPr>
        <w:t>Seuraavassa kuvassa näkyvä spektrikamera on ulkomitoiltaan 153 mm x 92 mm x 92 mm kokoinen. Spektrikamerassa on kuvassa vasemmalla puolella näkyvä vaaleansininen kuvattavan kohteen päälle asetettava varjostinosa. Spektrikamerassa on kuvassa oikealla puolella näkyvä laatikon muotoinen tummansininen runko-osa.</w:t>
      </w:r>
    </w:p>
    <w:p w:rsidR="00444376" w:rsidRPr="0097666B" w:rsidRDefault="00444376" w:rsidP="00512457">
      <w:pPr>
        <w:pStyle w:val="BodyText"/>
        <w:jc w:val="center"/>
        <w:rPr>
          <w:lang w:val="fi-FI"/>
        </w:rPr>
      </w:pPr>
      <w:r w:rsidRPr="0097666B">
        <w:rPr>
          <w:noProof/>
          <w:lang w:val="fi-FI" w:eastAsia="fi-FI" w:bidi="ar-SA"/>
        </w:rPr>
        <w:drawing>
          <wp:inline distT="0" distB="0" distL="0" distR="0" wp14:anchorId="18A69542" wp14:editId="49B8C4AA">
            <wp:extent cx="540004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mera_sivusta.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060700"/>
                    </a:xfrm>
                    <a:prstGeom prst="rect">
                      <a:avLst/>
                    </a:prstGeom>
                  </pic:spPr>
                </pic:pic>
              </a:graphicData>
            </a:graphic>
          </wp:inline>
        </w:drawing>
      </w:r>
    </w:p>
    <w:p w:rsidR="00444376" w:rsidRPr="0097666B" w:rsidRDefault="00444376" w:rsidP="00512457">
      <w:pPr>
        <w:pStyle w:val="Caption"/>
        <w:rPr>
          <w:b w:val="0"/>
        </w:rPr>
      </w:pPr>
      <w:bookmarkStart w:id="5" w:name="_Toc12739328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1</w:t>
      </w:r>
      <w:r w:rsidRPr="0097666B">
        <w:rPr>
          <w:noProof/>
        </w:rPr>
        <w:fldChar w:fldCharType="end"/>
      </w:r>
      <w:r w:rsidRPr="0097666B">
        <w:t>.</w:t>
      </w:r>
      <w:r w:rsidRPr="0097666B">
        <w:rPr>
          <w:b w:val="0"/>
        </w:rPr>
        <w:tab/>
        <w:t>Spektrikamera sivusta.</w:t>
      </w:r>
      <w:bookmarkEnd w:id="5"/>
    </w:p>
    <w:p w:rsidR="00444376" w:rsidRPr="0097666B" w:rsidRDefault="00444376" w:rsidP="003D339F">
      <w:pPr>
        <w:pStyle w:val="BodyText"/>
        <w:rPr>
          <w:b/>
        </w:rPr>
      </w:pPr>
      <w:r w:rsidRPr="0097666B">
        <w:rPr>
          <w:lang w:val="fi-FI"/>
        </w:rPr>
        <w:t xml:space="preserve">Kuvassa näkyvät myös spektrikameran kolmea toimintoa vastaavat liitäntäjohdot. Kuvassa vasemmalla sijaitsevan vaaleanharmaan </w:t>
      </w:r>
      <w:r w:rsidR="002D28DD">
        <w:rPr>
          <w:lang w:val="fi-FI"/>
        </w:rPr>
        <w:t>USB-</w:t>
      </w:r>
      <w:r w:rsidRPr="0097666B">
        <w:rPr>
          <w:lang w:val="fi-FI"/>
        </w:rPr>
        <w:t xml:space="preserve">liitäntäjohdon kautta ohjataan kameran LED-valaistusta. Kuvassa oikealla ylhäällä sijaitsevan </w:t>
      </w:r>
      <w:r w:rsidR="002D28DD">
        <w:rPr>
          <w:lang w:val="fi-FI"/>
        </w:rPr>
        <w:t>USB3-</w:t>
      </w:r>
      <w:r w:rsidRPr="0097666B">
        <w:rPr>
          <w:lang w:val="fi-FI"/>
        </w:rPr>
        <w:t xml:space="preserve">liitäntäjohdon kautta ohjataan spektrikameran </w:t>
      </w:r>
      <w:r w:rsidR="002D28DD">
        <w:rPr>
          <w:lang w:val="fi-FI"/>
        </w:rPr>
        <w:t xml:space="preserve">varsinaista valokuvan ottavaa </w:t>
      </w:r>
      <w:r w:rsidRPr="0097666B">
        <w:rPr>
          <w:lang w:val="fi-FI"/>
        </w:rPr>
        <w:t xml:space="preserve">kameramoduulia. Kuvassa oikealla alhaalla sijaitsevan </w:t>
      </w:r>
      <w:r w:rsidR="002D28DD">
        <w:rPr>
          <w:lang w:val="fi-FI"/>
        </w:rPr>
        <w:t>USB-</w:t>
      </w:r>
      <w:r w:rsidRPr="0097666B">
        <w:rPr>
          <w:lang w:val="fi-FI"/>
        </w:rPr>
        <w:t>liitäntäjohdon kautta ohjataan spektrikameran MFPI-suodatinta.</w:t>
      </w:r>
    </w:p>
    <w:p w:rsidR="00444376" w:rsidRPr="0097666B" w:rsidRDefault="00444376" w:rsidP="00512457"/>
    <w:p w:rsidR="00444376" w:rsidRPr="0097666B" w:rsidRDefault="00444376" w:rsidP="00512457">
      <w:r w:rsidRPr="0097666B">
        <w:t xml:space="preserve">Kamera koostuu </w:t>
      </w:r>
      <w:r w:rsidR="002D28DD">
        <w:t>neljästä</w:t>
      </w:r>
      <w:r w:rsidRPr="0097666B">
        <w:t xml:space="preserve"> pääosasta: kamerakenno, MFPI-suodatin, optiikka ja LED-valonlähde. Runko-osan sisälle on sijoitettu kamerakenno, MFPI-suodatin sekä suurin </w:t>
      </w:r>
      <w:r w:rsidRPr="0097666B">
        <w:lastRenderedPageBreak/>
        <w:t>osa kameran optiikasta. Varjostinosan sisälle on sijoitettu kuvattavan kohteen valaiseva LED-valonlähde (Saari, 2020.)</w:t>
      </w:r>
    </w:p>
    <w:p w:rsidR="00444376" w:rsidRPr="0097666B" w:rsidRDefault="00444376" w:rsidP="00512457">
      <w:pPr>
        <w:pStyle w:val="BodyText"/>
        <w:rPr>
          <w:lang w:val="fi-FI"/>
        </w:rPr>
      </w:pPr>
    </w:p>
    <w:p w:rsidR="00E4151F" w:rsidRDefault="00E4151F" w:rsidP="00E4151F">
      <w:pPr>
        <w:pStyle w:val="Heading2"/>
      </w:pPr>
      <w:bookmarkStart w:id="6" w:name="_Toc127393211"/>
      <w:r>
        <w:t>Optiikka</w:t>
      </w:r>
      <w:bookmarkEnd w:id="6"/>
    </w:p>
    <w:p w:rsidR="000449ED" w:rsidRDefault="000449ED" w:rsidP="000449ED">
      <w:pPr>
        <w:pStyle w:val="BodyText"/>
        <w:rPr>
          <w:lang w:val="fi-FI"/>
        </w:rPr>
      </w:pPr>
    </w:p>
    <w:p w:rsidR="000449ED" w:rsidRDefault="000449ED" w:rsidP="000449ED">
      <w:pPr>
        <w:pStyle w:val="BodyText"/>
        <w:rPr>
          <w:lang w:val="fi-FI"/>
        </w:rPr>
      </w:pPr>
      <w:r w:rsidRPr="000449ED">
        <w:rPr>
          <w:noProof/>
          <w:lang w:val="fi-FI" w:eastAsia="fi-FI" w:bidi="ar-SA"/>
        </w:rPr>
        <w:drawing>
          <wp:inline distT="0" distB="0" distL="0" distR="0" wp14:anchorId="554E9070" wp14:editId="4F9E0BD0">
            <wp:extent cx="5400040" cy="2284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284730"/>
                    </a:xfrm>
                    <a:prstGeom prst="rect">
                      <a:avLst/>
                    </a:prstGeom>
                  </pic:spPr>
                </pic:pic>
              </a:graphicData>
            </a:graphic>
          </wp:inline>
        </w:drawing>
      </w:r>
    </w:p>
    <w:p w:rsidR="000449ED" w:rsidRPr="0097666B" w:rsidRDefault="000449ED" w:rsidP="000449ED">
      <w:pPr>
        <w:pStyle w:val="Caption"/>
        <w:rPr>
          <w:b w:val="0"/>
        </w:rPr>
      </w:pPr>
      <w:bookmarkStart w:id="7" w:name="_Toc12739328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2</w:t>
      </w:r>
      <w:r w:rsidRPr="0097666B">
        <w:rPr>
          <w:noProof/>
        </w:rPr>
        <w:fldChar w:fldCharType="end"/>
      </w:r>
      <w:r w:rsidRPr="0097666B">
        <w:t>.</w:t>
      </w:r>
      <w:r w:rsidRPr="0097666B">
        <w:rPr>
          <w:b w:val="0"/>
        </w:rPr>
        <w:tab/>
        <w:t>Spektrikamera</w:t>
      </w:r>
      <w:r>
        <w:rPr>
          <w:b w:val="0"/>
        </w:rPr>
        <w:t>n</w:t>
      </w:r>
      <w:r w:rsidRPr="0097666B">
        <w:rPr>
          <w:b w:val="0"/>
        </w:rPr>
        <w:t xml:space="preserve"> </w:t>
      </w:r>
      <w:r>
        <w:rPr>
          <w:b w:val="0"/>
        </w:rPr>
        <w:t>optiikka (Saari, 2020)</w:t>
      </w:r>
      <w:r w:rsidRPr="0097666B">
        <w:rPr>
          <w:b w:val="0"/>
        </w:rPr>
        <w:t>.</w:t>
      </w:r>
      <w:bookmarkEnd w:id="7"/>
    </w:p>
    <w:p w:rsidR="00E4151F" w:rsidRPr="008E576B" w:rsidRDefault="00E4151F" w:rsidP="00E4151F">
      <w:pPr>
        <w:spacing w:line="240" w:lineRule="auto"/>
        <w:jc w:val="left"/>
        <w:rPr>
          <w:rFonts w:eastAsia="Microsoft YaHei"/>
          <w:b/>
          <w:bCs/>
          <w:sz w:val="28"/>
          <w:szCs w:val="32"/>
          <w:lang w:val="en-US"/>
        </w:rPr>
      </w:pPr>
    </w:p>
    <w:p w:rsidR="007417E2" w:rsidRPr="0097666B" w:rsidRDefault="007417E2" w:rsidP="007417E2">
      <w:pPr>
        <w:pStyle w:val="Heading2"/>
      </w:pPr>
      <w:bookmarkStart w:id="8" w:name="_Toc127393212"/>
      <w:r w:rsidRPr="0097666B">
        <w:t>MFPI-suodatin</w:t>
      </w:r>
      <w:bookmarkEnd w:id="8"/>
    </w:p>
    <w:p w:rsidR="007417E2" w:rsidRPr="0097666B" w:rsidRDefault="007417E2" w:rsidP="007417E2">
      <w:pPr>
        <w:pStyle w:val="BodyText"/>
        <w:rPr>
          <w:lang w:val="fi-FI"/>
        </w:rPr>
      </w:pPr>
      <w:r w:rsidRPr="0097666B">
        <w:rPr>
          <w:lang w:val="fi-FI"/>
        </w:rPr>
        <w:t>Seuraava taulukko esittää MFPI-suodattimen ominaisuuksia.</w:t>
      </w:r>
    </w:p>
    <w:p w:rsidR="007417E2" w:rsidRPr="0097666B" w:rsidRDefault="007417E2" w:rsidP="007417E2">
      <w:pPr>
        <w:pStyle w:val="Caption"/>
        <w:rPr>
          <w:b w:val="0"/>
        </w:rPr>
      </w:pPr>
      <w:bookmarkStart w:id="9" w:name="_Toc12739331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1</w:t>
      </w:r>
      <w:r w:rsidRPr="0097666B">
        <w:rPr>
          <w:noProof/>
        </w:rPr>
        <w:fldChar w:fldCharType="end"/>
      </w:r>
      <w:r w:rsidRPr="0097666B">
        <w:t>.</w:t>
      </w:r>
      <w:r w:rsidRPr="0097666B">
        <w:rPr>
          <w:b w:val="0"/>
        </w:rPr>
        <w:tab/>
        <w:t>MFPI-suodattimen ominaisuudet (Saari, 2020).</w:t>
      </w:r>
      <w:bookmarkEnd w:id="9"/>
    </w:p>
    <w:tbl>
      <w:tblPr>
        <w:tblStyle w:val="TableGrid"/>
        <w:tblW w:w="0" w:type="auto"/>
        <w:tblLook w:val="04A0" w:firstRow="1" w:lastRow="0" w:firstColumn="1" w:lastColumn="0" w:noHBand="0" w:noVBand="1"/>
      </w:tblPr>
      <w:tblGrid>
        <w:gridCol w:w="3539"/>
        <w:gridCol w:w="4955"/>
      </w:tblGrid>
      <w:tr w:rsidR="007417E2" w:rsidRPr="0097666B" w:rsidTr="001F406D">
        <w:tc>
          <w:tcPr>
            <w:tcW w:w="3539" w:type="dxa"/>
          </w:tcPr>
          <w:p w:rsidR="007417E2" w:rsidRPr="0097666B" w:rsidRDefault="007417E2" w:rsidP="007417E2">
            <w:pPr>
              <w:pStyle w:val="BodyText"/>
              <w:rPr>
                <w:lang w:val="fi-FI"/>
              </w:rPr>
            </w:pPr>
            <w:r w:rsidRPr="0097666B">
              <w:rPr>
                <w:lang w:val="fi-FI"/>
              </w:rPr>
              <w:t>MFPI spectral range</w:t>
            </w:r>
          </w:p>
        </w:tc>
        <w:tc>
          <w:tcPr>
            <w:tcW w:w="4955" w:type="dxa"/>
          </w:tcPr>
          <w:p w:rsidR="007417E2" w:rsidRPr="0097666B" w:rsidRDefault="007417E2" w:rsidP="007417E2">
            <w:pPr>
              <w:pStyle w:val="BodyText"/>
              <w:rPr>
                <w:lang w:val="fi-FI"/>
              </w:rPr>
            </w:pPr>
            <w:r w:rsidRPr="0097666B">
              <w:rPr>
                <w:lang w:val="fi-FI"/>
              </w:rPr>
              <w:t>500 – 950 nm</w:t>
            </w:r>
          </w:p>
        </w:tc>
      </w:tr>
      <w:tr w:rsidR="007417E2" w:rsidRPr="0097666B" w:rsidTr="001F406D">
        <w:tc>
          <w:tcPr>
            <w:tcW w:w="3539" w:type="dxa"/>
          </w:tcPr>
          <w:p w:rsidR="007417E2" w:rsidRPr="0097666B" w:rsidRDefault="007417E2" w:rsidP="007417E2">
            <w:pPr>
              <w:pStyle w:val="BodyText"/>
              <w:rPr>
                <w:lang w:val="fi-FI"/>
              </w:rPr>
            </w:pPr>
            <w:r w:rsidRPr="0097666B">
              <w:rPr>
                <w:lang w:val="fi-FI"/>
              </w:rPr>
              <w:t>Spectral resolution</w:t>
            </w:r>
          </w:p>
        </w:tc>
        <w:tc>
          <w:tcPr>
            <w:tcW w:w="4955" w:type="dxa"/>
          </w:tcPr>
          <w:p w:rsidR="007417E2" w:rsidRPr="0097666B" w:rsidRDefault="007417E2" w:rsidP="007417E2">
            <w:pPr>
              <w:pStyle w:val="BodyText"/>
              <w:rPr>
                <w:lang w:val="fi-FI"/>
              </w:rPr>
            </w:pPr>
            <w:r w:rsidRPr="0097666B">
              <w:rPr>
                <w:lang w:val="fi-FI"/>
              </w:rPr>
              <w:t>15 … 32 nm @ FWHM</w:t>
            </w:r>
          </w:p>
        </w:tc>
      </w:tr>
      <w:tr w:rsidR="007417E2" w:rsidRPr="0097666B" w:rsidTr="001F406D">
        <w:tc>
          <w:tcPr>
            <w:tcW w:w="3539" w:type="dxa"/>
          </w:tcPr>
          <w:p w:rsidR="007417E2" w:rsidRPr="0097666B" w:rsidRDefault="007417E2" w:rsidP="007417E2">
            <w:pPr>
              <w:pStyle w:val="BodyText"/>
              <w:rPr>
                <w:lang w:val="fi-FI"/>
              </w:rPr>
            </w:pPr>
            <w:r w:rsidRPr="0097666B">
              <w:rPr>
                <w:lang w:val="fi-FI"/>
              </w:rPr>
              <w:t>Spectral step</w:t>
            </w:r>
          </w:p>
        </w:tc>
        <w:tc>
          <w:tcPr>
            <w:tcW w:w="4955" w:type="dxa"/>
          </w:tcPr>
          <w:p w:rsidR="007417E2" w:rsidRPr="0097666B" w:rsidRDefault="007417E2" w:rsidP="007417E2">
            <w:pPr>
              <w:pStyle w:val="BodyText"/>
              <w:rPr>
                <w:lang w:val="fi-FI"/>
              </w:rPr>
            </w:pPr>
            <w:r w:rsidRPr="0097666B">
              <w:rPr>
                <w:lang w:val="fi-FI"/>
              </w:rPr>
              <w:t>&lt; 1 nm</w:t>
            </w:r>
          </w:p>
        </w:tc>
      </w:tr>
      <w:tr w:rsidR="007417E2" w:rsidRPr="00C37B3A" w:rsidTr="001F406D">
        <w:tc>
          <w:tcPr>
            <w:tcW w:w="3539" w:type="dxa"/>
          </w:tcPr>
          <w:p w:rsidR="007417E2" w:rsidRPr="0097666B" w:rsidRDefault="007417E2" w:rsidP="007417E2">
            <w:pPr>
              <w:pStyle w:val="BodyText"/>
              <w:rPr>
                <w:lang w:val="fi-FI"/>
              </w:rPr>
            </w:pPr>
            <w:r w:rsidRPr="0097666B">
              <w:rPr>
                <w:lang w:val="fi-FI"/>
              </w:rPr>
              <w:t>Optical aperture</w:t>
            </w:r>
          </w:p>
        </w:tc>
        <w:tc>
          <w:tcPr>
            <w:tcW w:w="4955" w:type="dxa"/>
          </w:tcPr>
          <w:p w:rsidR="007417E2" w:rsidRPr="00A0703B" w:rsidRDefault="007417E2" w:rsidP="00A0703B">
            <w:pPr>
              <w:pStyle w:val="BodyText"/>
              <w:jc w:val="left"/>
              <w:rPr>
                <w:lang w:val="en-US"/>
              </w:rPr>
            </w:pPr>
            <w:r w:rsidRPr="00A0703B">
              <w:rPr>
                <w:lang w:val="en-US"/>
              </w:rPr>
              <w:t>3</w:t>
            </w:r>
            <w:r w:rsidR="00A0703B">
              <w:rPr>
                <w:lang w:val="en-US"/>
              </w:rPr>
              <w:t>.0</w:t>
            </w:r>
            <w:r w:rsidRPr="00A0703B">
              <w:rPr>
                <w:lang w:val="en-US"/>
              </w:rPr>
              <w:t xml:space="preserve"> mm</w:t>
            </w:r>
            <w:r w:rsidR="00A0703B" w:rsidRPr="00A0703B">
              <w:rPr>
                <w:lang w:val="en-US"/>
              </w:rPr>
              <w:br/>
              <w:t>2.0 mm external front aperture</w:t>
            </w:r>
            <w:r w:rsidR="00A0703B" w:rsidRPr="00A0703B">
              <w:rPr>
                <w:lang w:val="en-US"/>
              </w:rPr>
              <w:br/>
            </w:r>
            <w:r w:rsidR="00A0703B">
              <w:rPr>
                <w:lang w:val="en-US"/>
              </w:rPr>
              <w:t>2.5 mm external back aperture</w:t>
            </w:r>
          </w:p>
        </w:tc>
      </w:tr>
      <w:tr w:rsidR="007417E2" w:rsidRPr="00A0703B" w:rsidTr="001F406D">
        <w:tc>
          <w:tcPr>
            <w:tcW w:w="3539" w:type="dxa"/>
          </w:tcPr>
          <w:p w:rsidR="007417E2" w:rsidRPr="00A0703B" w:rsidRDefault="007417E2" w:rsidP="007417E2">
            <w:pPr>
              <w:pStyle w:val="BodyText"/>
              <w:rPr>
                <w:lang w:val="en-US"/>
              </w:rPr>
            </w:pPr>
            <w:r w:rsidRPr="00A0703B">
              <w:rPr>
                <w:lang w:val="en-US"/>
              </w:rPr>
              <w:t>Chip size</w:t>
            </w:r>
          </w:p>
        </w:tc>
        <w:tc>
          <w:tcPr>
            <w:tcW w:w="4955" w:type="dxa"/>
          </w:tcPr>
          <w:p w:rsidR="007417E2" w:rsidRPr="00A0703B" w:rsidRDefault="007417E2" w:rsidP="007417E2">
            <w:pPr>
              <w:pStyle w:val="BodyText"/>
              <w:rPr>
                <w:lang w:val="en-US"/>
              </w:rPr>
            </w:pPr>
            <w:r w:rsidRPr="00A0703B">
              <w:rPr>
                <w:lang w:val="en-US"/>
              </w:rPr>
              <w:t>5.1 mm x 5.1 mm</w:t>
            </w:r>
          </w:p>
        </w:tc>
      </w:tr>
      <w:tr w:rsidR="007417E2" w:rsidRPr="00A0703B" w:rsidTr="001F406D">
        <w:tc>
          <w:tcPr>
            <w:tcW w:w="3539" w:type="dxa"/>
          </w:tcPr>
          <w:p w:rsidR="007417E2" w:rsidRPr="00A0703B" w:rsidRDefault="007417E2" w:rsidP="007417E2">
            <w:pPr>
              <w:pStyle w:val="BodyText"/>
              <w:rPr>
                <w:lang w:val="en-US"/>
              </w:rPr>
            </w:pPr>
            <w:r w:rsidRPr="00A0703B">
              <w:rPr>
                <w:lang w:val="en-US"/>
              </w:rPr>
              <w:t>PCB size</w:t>
            </w:r>
          </w:p>
        </w:tc>
        <w:tc>
          <w:tcPr>
            <w:tcW w:w="4955" w:type="dxa"/>
          </w:tcPr>
          <w:p w:rsidR="007417E2" w:rsidRPr="00A0703B" w:rsidRDefault="007417E2" w:rsidP="007417E2">
            <w:pPr>
              <w:pStyle w:val="BodyText"/>
              <w:rPr>
                <w:lang w:val="en-US"/>
              </w:rPr>
            </w:pPr>
            <w:r w:rsidRPr="00A0703B">
              <w:rPr>
                <w:lang w:val="en-US"/>
              </w:rPr>
              <w:t>25 mm x 30 mm x 1.6 mm</w:t>
            </w:r>
          </w:p>
        </w:tc>
      </w:tr>
    </w:tbl>
    <w:p w:rsidR="007417E2" w:rsidRPr="00A0703B" w:rsidRDefault="007417E2" w:rsidP="007417E2">
      <w:pPr>
        <w:pStyle w:val="BodyText"/>
        <w:rPr>
          <w:lang w:val="en-US"/>
        </w:rPr>
      </w:pPr>
    </w:p>
    <w:p w:rsidR="007417E2" w:rsidRPr="00DD34CE" w:rsidRDefault="007417E2" w:rsidP="007417E2">
      <w:pPr>
        <w:pStyle w:val="BodyText"/>
        <w:rPr>
          <w:lang w:val="fi-FI"/>
        </w:rPr>
      </w:pPr>
      <w:r w:rsidRPr="00DD34CE">
        <w:rPr>
          <w:lang w:val="fi-FI"/>
        </w:rPr>
        <w:t>MFPI-suodattimessa on USB-liitäntä (Saari, 2020).</w:t>
      </w:r>
    </w:p>
    <w:p w:rsidR="00617364" w:rsidRPr="00DD34CE" w:rsidRDefault="00617364" w:rsidP="007417E2">
      <w:pPr>
        <w:pStyle w:val="BodyText"/>
        <w:rPr>
          <w:lang w:val="fi-FI"/>
        </w:rPr>
      </w:pPr>
    </w:p>
    <w:p w:rsidR="00895F7E" w:rsidRDefault="00895F7E" w:rsidP="00895F7E">
      <w:pPr>
        <w:pStyle w:val="Caption"/>
        <w:rPr>
          <w:b w:val="0"/>
        </w:rPr>
      </w:pPr>
      <w:bookmarkStart w:id="10" w:name="_Toc127393312"/>
      <w:r w:rsidRPr="00DD34CE">
        <w:t xml:space="preserve">Taulukko </w:t>
      </w:r>
      <w:r w:rsidRPr="0097666B">
        <w:rPr>
          <w:noProof/>
        </w:rPr>
        <w:fldChar w:fldCharType="begin"/>
      </w:r>
      <w:r w:rsidRPr="00DD34CE">
        <w:rPr>
          <w:noProof/>
        </w:rPr>
        <w:instrText xml:space="preserve"> SEQ</w:instrText>
      </w:r>
      <w:r w:rsidRPr="0097666B">
        <w:rPr>
          <w:noProof/>
        </w:rPr>
        <w:instrText xml:space="preserve"> Taulukko \* ARABIC </w:instrText>
      </w:r>
      <w:r w:rsidRPr="0097666B">
        <w:rPr>
          <w:noProof/>
        </w:rPr>
        <w:fldChar w:fldCharType="separate"/>
      </w:r>
      <w:r w:rsidR="003A67F8">
        <w:rPr>
          <w:noProof/>
        </w:rPr>
        <w:t>2</w:t>
      </w:r>
      <w:r w:rsidRPr="0097666B">
        <w:rPr>
          <w:noProof/>
        </w:rPr>
        <w:fldChar w:fldCharType="end"/>
      </w:r>
      <w:r w:rsidRPr="0097666B">
        <w:t>.</w:t>
      </w:r>
      <w:r w:rsidRPr="0097666B">
        <w:rPr>
          <w:b w:val="0"/>
        </w:rPr>
        <w:tab/>
        <w:t xml:space="preserve">MFPI-suodattimen </w:t>
      </w:r>
      <w:r w:rsidR="00B14D53">
        <w:rPr>
          <w:b w:val="0"/>
        </w:rPr>
        <w:t>USB-liitäntä</w:t>
      </w:r>
      <w:r w:rsidRPr="0097666B">
        <w:rPr>
          <w:b w:val="0"/>
        </w:rPr>
        <w:t>.</w:t>
      </w:r>
      <w:bookmarkEnd w:id="10"/>
    </w:p>
    <w:tbl>
      <w:tblPr>
        <w:tblStyle w:val="TableGrid"/>
        <w:tblW w:w="0" w:type="auto"/>
        <w:tblLook w:val="04A0" w:firstRow="1" w:lastRow="0" w:firstColumn="1" w:lastColumn="0" w:noHBand="0" w:noVBand="1"/>
      </w:tblPr>
      <w:tblGrid>
        <w:gridCol w:w="3539"/>
        <w:gridCol w:w="4955"/>
      </w:tblGrid>
      <w:tr w:rsidR="00895F7E" w:rsidTr="00895F7E">
        <w:tc>
          <w:tcPr>
            <w:tcW w:w="3539" w:type="dxa"/>
          </w:tcPr>
          <w:p w:rsidR="00895F7E" w:rsidRDefault="00895F7E" w:rsidP="00895F7E">
            <w:pPr>
              <w:pStyle w:val="BodyText"/>
              <w:rPr>
                <w:lang w:val="fi-FI"/>
              </w:rPr>
            </w:pPr>
            <w:r>
              <w:rPr>
                <w:lang w:val="fi-FI"/>
              </w:rPr>
              <w:t>VID</w:t>
            </w:r>
            <w:r w:rsidR="00894A52">
              <w:rPr>
                <w:lang w:val="fi-FI"/>
              </w:rPr>
              <w:t>, PID</w:t>
            </w:r>
          </w:p>
        </w:tc>
        <w:tc>
          <w:tcPr>
            <w:tcW w:w="4955" w:type="dxa"/>
          </w:tcPr>
          <w:p w:rsidR="00895F7E" w:rsidRDefault="00895F7E" w:rsidP="00895F7E">
            <w:pPr>
              <w:pStyle w:val="BodyText"/>
              <w:rPr>
                <w:lang w:val="fi-FI"/>
              </w:rPr>
            </w:pPr>
            <w:r>
              <w:rPr>
                <w:lang w:val="fi-FI"/>
              </w:rPr>
              <w:t>1FC9</w:t>
            </w:r>
            <w:r w:rsidR="00894A52">
              <w:rPr>
                <w:lang w:val="fi-FI"/>
              </w:rPr>
              <w:t>, 0083</w:t>
            </w:r>
          </w:p>
        </w:tc>
      </w:tr>
      <w:tr w:rsidR="00895F7E" w:rsidRPr="00C37B3A" w:rsidTr="00895F7E">
        <w:tc>
          <w:tcPr>
            <w:tcW w:w="3539" w:type="dxa"/>
          </w:tcPr>
          <w:p w:rsidR="00895F7E" w:rsidRDefault="00895F7E" w:rsidP="00895F7E">
            <w:r>
              <w:t>PC Windows</w:t>
            </w:r>
          </w:p>
        </w:tc>
        <w:tc>
          <w:tcPr>
            <w:tcW w:w="4955" w:type="dxa"/>
          </w:tcPr>
          <w:p w:rsidR="00895F7E" w:rsidRPr="00895F7E" w:rsidRDefault="00895F7E" w:rsidP="00895F7E">
            <w:pPr>
              <w:rPr>
                <w:lang w:val="en-US"/>
              </w:rPr>
            </w:pPr>
            <w:r w:rsidRPr="00895F7E">
              <w:rPr>
                <w:lang w:val="en-US"/>
              </w:rPr>
              <w:t>LPC USB Vcom Port (COM4)</w:t>
            </w:r>
          </w:p>
        </w:tc>
      </w:tr>
      <w:tr w:rsidR="00895F7E" w:rsidRPr="00895F7E" w:rsidTr="00895F7E">
        <w:tc>
          <w:tcPr>
            <w:tcW w:w="3539" w:type="dxa"/>
          </w:tcPr>
          <w:p w:rsidR="00895F7E" w:rsidRDefault="00895F7E" w:rsidP="00895F7E">
            <w:r>
              <w:t>Linux</w:t>
            </w:r>
          </w:p>
        </w:tc>
        <w:tc>
          <w:tcPr>
            <w:tcW w:w="4955" w:type="dxa"/>
          </w:tcPr>
          <w:p w:rsidR="00895F7E" w:rsidRPr="00895F7E" w:rsidRDefault="00895F7E" w:rsidP="00895F7E">
            <w:pPr>
              <w:rPr>
                <w:lang w:val="en-US"/>
              </w:rPr>
            </w:pPr>
            <w:r>
              <w:rPr>
                <w:lang w:val="en-US"/>
              </w:rPr>
              <w:t>/dev/ttyACM0</w:t>
            </w:r>
          </w:p>
        </w:tc>
      </w:tr>
      <w:tr w:rsidR="00CC02E8" w:rsidRPr="00C37B3A" w:rsidTr="00895F7E">
        <w:tc>
          <w:tcPr>
            <w:tcW w:w="3539" w:type="dxa"/>
          </w:tcPr>
          <w:p w:rsidR="00CC02E8" w:rsidRDefault="00CC02E8" w:rsidP="00895F7E">
            <w:r>
              <w:t>Serial port settings</w:t>
            </w:r>
          </w:p>
        </w:tc>
        <w:tc>
          <w:tcPr>
            <w:tcW w:w="4955" w:type="dxa"/>
          </w:tcPr>
          <w:p w:rsidR="00CC02E8" w:rsidRPr="00CC02E8" w:rsidRDefault="00CC02E8" w:rsidP="00CC02E8">
            <w:pPr>
              <w:jc w:val="left"/>
              <w:rPr>
                <w:lang w:val="en-US"/>
              </w:rPr>
            </w:pPr>
            <w:r w:rsidRPr="00CC02E8">
              <w:rPr>
                <w:lang w:val="en-US"/>
              </w:rPr>
              <w:t>115200 bps, 8 data bits, No parity bit</w:t>
            </w:r>
            <w:r>
              <w:rPr>
                <w:lang w:val="en-US"/>
              </w:rPr>
              <w:t>, 1 stop bit</w:t>
            </w:r>
          </w:p>
        </w:tc>
      </w:tr>
    </w:tbl>
    <w:p w:rsidR="007417E2" w:rsidRPr="00CC02E8" w:rsidRDefault="007417E2" w:rsidP="007417E2">
      <w:pPr>
        <w:spacing w:line="240" w:lineRule="auto"/>
        <w:jc w:val="left"/>
        <w:rPr>
          <w:rFonts w:eastAsia="Microsoft YaHei"/>
          <w:b/>
          <w:bCs/>
          <w:sz w:val="28"/>
          <w:szCs w:val="32"/>
          <w:lang w:val="en-US"/>
        </w:rPr>
      </w:pPr>
    </w:p>
    <w:p w:rsidR="00F17044" w:rsidRDefault="00F17044" w:rsidP="00F17044">
      <w:pPr>
        <w:pStyle w:val="Caption"/>
        <w:rPr>
          <w:b w:val="0"/>
        </w:rPr>
      </w:pPr>
      <w:bookmarkStart w:id="11" w:name="_Toc12739331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3</w:t>
      </w:r>
      <w:r w:rsidRPr="0097666B">
        <w:rPr>
          <w:noProof/>
        </w:rPr>
        <w:fldChar w:fldCharType="end"/>
      </w:r>
      <w:r w:rsidRPr="0097666B">
        <w:t>.</w:t>
      </w:r>
      <w:r w:rsidRPr="0097666B">
        <w:rPr>
          <w:b w:val="0"/>
        </w:rPr>
        <w:tab/>
        <w:t xml:space="preserve">MFPI-suodattimen </w:t>
      </w:r>
      <w:r>
        <w:rPr>
          <w:b w:val="0"/>
        </w:rPr>
        <w:t>ohjelmisto-</w:t>
      </w:r>
      <w:r w:rsidRPr="0097666B">
        <w:rPr>
          <w:b w:val="0"/>
        </w:rPr>
        <w:t>ominaisuudet.</w:t>
      </w:r>
      <w:bookmarkEnd w:id="11"/>
    </w:p>
    <w:tbl>
      <w:tblPr>
        <w:tblStyle w:val="TableGrid"/>
        <w:tblW w:w="0" w:type="auto"/>
        <w:tblLook w:val="04A0" w:firstRow="1" w:lastRow="0" w:firstColumn="1" w:lastColumn="0" w:noHBand="0" w:noVBand="1"/>
      </w:tblPr>
      <w:tblGrid>
        <w:gridCol w:w="3539"/>
        <w:gridCol w:w="4955"/>
      </w:tblGrid>
      <w:tr w:rsidR="00B14D53" w:rsidRPr="00B14D53" w:rsidTr="00F17044">
        <w:tc>
          <w:tcPr>
            <w:tcW w:w="3539" w:type="dxa"/>
          </w:tcPr>
          <w:p w:rsidR="00B14D53" w:rsidRDefault="00B14D53" w:rsidP="00B14D53">
            <w:r>
              <w:t>read_hardware_id</w:t>
            </w:r>
          </w:p>
        </w:tc>
        <w:tc>
          <w:tcPr>
            <w:tcW w:w="4955" w:type="dxa"/>
          </w:tcPr>
          <w:p w:rsidR="00B14D53" w:rsidRDefault="00B14D53" w:rsidP="00B14D53">
            <w:r w:rsidRPr="00895F7E">
              <w:t>d02b012 af380065 5b5bbeab f50019c1</w:t>
            </w:r>
          </w:p>
        </w:tc>
      </w:tr>
      <w:tr w:rsidR="00B14D53" w:rsidRPr="00B14D53" w:rsidTr="00F17044">
        <w:tc>
          <w:tcPr>
            <w:tcW w:w="3539" w:type="dxa"/>
          </w:tcPr>
          <w:p w:rsidR="00B14D53" w:rsidRDefault="00AA1816" w:rsidP="00B14D53">
            <w:r>
              <w:t>AC or DC type</w:t>
            </w:r>
          </w:p>
        </w:tc>
        <w:tc>
          <w:tcPr>
            <w:tcW w:w="4955" w:type="dxa"/>
          </w:tcPr>
          <w:p w:rsidR="00B14D53" w:rsidRPr="00895F7E" w:rsidRDefault="00AA1816" w:rsidP="00B14D53">
            <w:r>
              <w:t>AC</w:t>
            </w:r>
          </w:p>
        </w:tc>
      </w:tr>
      <w:tr w:rsidR="00AA1816" w:rsidRPr="00B14D53" w:rsidTr="00F17044">
        <w:tc>
          <w:tcPr>
            <w:tcW w:w="3539" w:type="dxa"/>
          </w:tcPr>
          <w:p w:rsidR="00AA1816" w:rsidRDefault="00AA1816" w:rsidP="00B14D53">
            <w:r>
              <w:t>Name</w:t>
            </w:r>
          </w:p>
        </w:tc>
        <w:tc>
          <w:tcPr>
            <w:tcW w:w="4955" w:type="dxa"/>
          </w:tcPr>
          <w:p w:rsidR="00AA1816" w:rsidRDefault="00AA1816" w:rsidP="00B14D53">
            <w:r>
              <w:t>H019</w:t>
            </w:r>
          </w:p>
        </w:tc>
      </w:tr>
      <w:tr w:rsidR="00AA1816" w:rsidRPr="009830E0" w:rsidTr="00F17044">
        <w:tc>
          <w:tcPr>
            <w:tcW w:w="3539" w:type="dxa"/>
          </w:tcPr>
          <w:p w:rsidR="00AA1816" w:rsidRDefault="009830E0" w:rsidP="006A35AF">
            <w:pPr>
              <w:jc w:val="left"/>
            </w:pPr>
            <w:r>
              <w:t xml:space="preserve">DN_MIN … </w:t>
            </w:r>
            <w:r w:rsidR="00AA1816">
              <w:t>DN_MAX</w:t>
            </w:r>
            <w:r w:rsidR="006A35AF">
              <w:br/>
              <w:t>(ilmavälin säätö)</w:t>
            </w:r>
          </w:p>
        </w:tc>
        <w:tc>
          <w:tcPr>
            <w:tcW w:w="4955" w:type="dxa"/>
          </w:tcPr>
          <w:p w:rsidR="00AA1816" w:rsidRDefault="009830E0" w:rsidP="00B14D53">
            <w:r>
              <w:t xml:space="preserve">1 … </w:t>
            </w:r>
            <w:r w:rsidR="00AA1816">
              <w:t>54000</w:t>
            </w:r>
          </w:p>
        </w:tc>
      </w:tr>
    </w:tbl>
    <w:p w:rsidR="00F17044" w:rsidRDefault="00F17044"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r w:rsidRPr="006A35AF">
        <w:rPr>
          <w:rFonts w:eastAsia="Microsoft YaHei"/>
          <w:b/>
          <w:bCs/>
          <w:noProof/>
          <w:sz w:val="28"/>
          <w:szCs w:val="32"/>
          <w:lang w:eastAsia="fi-FI" w:bidi="ar-SA"/>
        </w:rPr>
        <w:drawing>
          <wp:inline distT="0" distB="0" distL="0" distR="0" wp14:anchorId="53445F07" wp14:editId="5722B225">
            <wp:extent cx="5400040" cy="35420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42030"/>
                    </a:xfrm>
                    <a:prstGeom prst="rect">
                      <a:avLst/>
                    </a:prstGeom>
                  </pic:spPr>
                </pic:pic>
              </a:graphicData>
            </a:graphic>
          </wp:inline>
        </w:drawing>
      </w:r>
    </w:p>
    <w:p w:rsidR="006A35AF" w:rsidRPr="0097666B" w:rsidRDefault="006A35AF" w:rsidP="006A35AF">
      <w:pPr>
        <w:pStyle w:val="Caption"/>
        <w:rPr>
          <w:b w:val="0"/>
        </w:rPr>
      </w:pPr>
      <w:bookmarkStart w:id="12" w:name="_Toc12739329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3</w:t>
      </w:r>
      <w:r w:rsidRPr="0097666B">
        <w:rPr>
          <w:noProof/>
        </w:rPr>
        <w:fldChar w:fldCharType="end"/>
      </w:r>
      <w:r w:rsidRPr="0097666B">
        <w:t>.</w:t>
      </w:r>
      <w:r w:rsidRPr="0097666B">
        <w:rPr>
          <w:b w:val="0"/>
        </w:rPr>
        <w:tab/>
      </w:r>
      <w:r>
        <w:rPr>
          <w:b w:val="0"/>
        </w:rPr>
        <w:t>MFPI-suodattimen läpäisevyys aallonpituuden suhteen eri DN-säätöarvoilla (ilmavälin säätö) (Saari, 2020)</w:t>
      </w:r>
      <w:r w:rsidRPr="0097666B">
        <w:rPr>
          <w:b w:val="0"/>
        </w:rPr>
        <w:t>.</w:t>
      </w:r>
      <w:bookmarkEnd w:id="12"/>
    </w:p>
    <w:p w:rsidR="006A35AF" w:rsidRDefault="006A35AF"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p>
    <w:p w:rsidR="006A35AF" w:rsidRDefault="006A35AF" w:rsidP="007417E2">
      <w:pPr>
        <w:spacing w:line="240" w:lineRule="auto"/>
        <w:jc w:val="left"/>
        <w:rPr>
          <w:rFonts w:eastAsia="Microsoft YaHei"/>
          <w:b/>
          <w:bCs/>
          <w:sz w:val="28"/>
          <w:szCs w:val="32"/>
        </w:rPr>
      </w:pPr>
    </w:p>
    <w:p w:rsidR="00444376" w:rsidRPr="0097666B" w:rsidRDefault="0076474D" w:rsidP="00512457">
      <w:pPr>
        <w:pStyle w:val="Heading2"/>
      </w:pPr>
      <w:bookmarkStart w:id="13" w:name="_Toc127393213"/>
      <w:r>
        <w:t>Kameramoduuli</w:t>
      </w:r>
      <w:bookmarkEnd w:id="13"/>
    </w:p>
    <w:p w:rsidR="00444376" w:rsidRPr="0097666B" w:rsidRDefault="00444376" w:rsidP="00512457">
      <w:pPr>
        <w:pStyle w:val="BodyText"/>
        <w:rPr>
          <w:lang w:val="fi-FI"/>
        </w:rPr>
      </w:pPr>
      <w:r w:rsidRPr="0097666B">
        <w:rPr>
          <w:lang w:val="fi-FI"/>
        </w:rPr>
        <w:t>Spektrikamerassa on Basler Dart USB3 kameramoduuli ja se sisältää OnSemi MT9P031 kamerakennon (Suomen Akatemia, 2019). Kamera</w:t>
      </w:r>
      <w:r w:rsidR="00B51DE3">
        <w:rPr>
          <w:lang w:val="fi-FI"/>
        </w:rPr>
        <w:t>moduulissa</w:t>
      </w:r>
      <w:r w:rsidRPr="0097666B">
        <w:rPr>
          <w:lang w:val="fi-FI"/>
        </w:rPr>
        <w:t xml:space="preserve"> on USB 3.0 liitäntä.</w:t>
      </w:r>
    </w:p>
    <w:p w:rsidR="00444376" w:rsidRDefault="00444376" w:rsidP="00512457">
      <w:pPr>
        <w:pStyle w:val="BodyText"/>
        <w:rPr>
          <w:lang w:val="fi-F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984"/>
        <w:gridCol w:w="3396"/>
      </w:tblGrid>
      <w:tr w:rsidR="00F87DD6" w:rsidTr="008A72FC">
        <w:tc>
          <w:tcPr>
            <w:tcW w:w="3114" w:type="dxa"/>
          </w:tcPr>
          <w:p w:rsidR="00F87DD6" w:rsidRDefault="00F87DD6" w:rsidP="00512457">
            <w:pPr>
              <w:pStyle w:val="BodyText"/>
              <w:jc w:val="right"/>
              <w:rPr>
                <w:lang w:val="fi-FI"/>
              </w:rPr>
            </w:pPr>
            <w:r w:rsidRPr="00F87DD6">
              <w:rPr>
                <w:noProof/>
                <w:lang w:val="fi-FI" w:eastAsia="fi-FI" w:bidi="ar-SA"/>
              </w:rPr>
              <w:drawing>
                <wp:inline distT="0" distB="0" distL="0" distR="0" wp14:anchorId="4DE0A08E" wp14:editId="65288A46">
                  <wp:extent cx="1702904" cy="169038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1531" cy="1698946"/>
                          </a:xfrm>
                          <a:prstGeom prst="rect">
                            <a:avLst/>
                          </a:prstGeom>
                        </pic:spPr>
                      </pic:pic>
                    </a:graphicData>
                  </a:graphic>
                </wp:inline>
              </w:drawing>
            </w:r>
          </w:p>
        </w:tc>
        <w:tc>
          <w:tcPr>
            <w:tcW w:w="1984" w:type="dxa"/>
          </w:tcPr>
          <w:p w:rsidR="00F87DD6" w:rsidRDefault="00F87DD6" w:rsidP="00512457">
            <w:pPr>
              <w:pStyle w:val="BodyText"/>
              <w:jc w:val="center"/>
              <w:rPr>
                <w:lang w:val="fi-FI"/>
              </w:rPr>
            </w:pPr>
            <w:r w:rsidRPr="00F87DD6">
              <w:rPr>
                <w:noProof/>
                <w:lang w:val="fi-FI" w:eastAsia="fi-FI" w:bidi="ar-SA"/>
              </w:rPr>
              <w:drawing>
                <wp:inline distT="0" distB="0" distL="0" distR="0" wp14:anchorId="06D11B1D" wp14:editId="03394F58">
                  <wp:extent cx="1055538" cy="16901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0089" cy="1713416"/>
                          </a:xfrm>
                          <a:prstGeom prst="rect">
                            <a:avLst/>
                          </a:prstGeom>
                        </pic:spPr>
                      </pic:pic>
                    </a:graphicData>
                  </a:graphic>
                </wp:inline>
              </w:drawing>
            </w:r>
          </w:p>
        </w:tc>
        <w:tc>
          <w:tcPr>
            <w:tcW w:w="3396" w:type="dxa"/>
          </w:tcPr>
          <w:p w:rsidR="00F87DD6" w:rsidRDefault="00A76035" w:rsidP="00512457">
            <w:pPr>
              <w:pStyle w:val="BodyText"/>
              <w:rPr>
                <w:lang w:val="fi-FI"/>
              </w:rPr>
            </w:pPr>
            <w:r w:rsidRPr="00A76035">
              <w:rPr>
                <w:noProof/>
                <w:lang w:val="fi-FI" w:eastAsia="fi-FI" w:bidi="ar-SA"/>
              </w:rPr>
              <w:drawing>
                <wp:inline distT="0" distB="0" distL="0" distR="0" wp14:anchorId="509361E2" wp14:editId="6D8C4B03">
                  <wp:extent cx="1722366" cy="17039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0672" cy="1731981"/>
                          </a:xfrm>
                          <a:prstGeom prst="rect">
                            <a:avLst/>
                          </a:prstGeom>
                        </pic:spPr>
                      </pic:pic>
                    </a:graphicData>
                  </a:graphic>
                </wp:inline>
              </w:drawing>
            </w:r>
          </w:p>
        </w:tc>
      </w:tr>
    </w:tbl>
    <w:p w:rsidR="008A015E" w:rsidRPr="008A015E" w:rsidRDefault="008A015E" w:rsidP="00512457">
      <w:pPr>
        <w:pStyle w:val="Caption"/>
        <w:rPr>
          <w:b w:val="0"/>
        </w:rPr>
      </w:pPr>
      <w:bookmarkStart w:id="14" w:name="_Toc12739329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4</w:t>
      </w:r>
      <w:r w:rsidRPr="0097666B">
        <w:rPr>
          <w:noProof/>
        </w:rPr>
        <w:fldChar w:fldCharType="end"/>
      </w:r>
      <w:r w:rsidRPr="0097666B">
        <w:t>.</w:t>
      </w:r>
      <w:r w:rsidRPr="0097666B">
        <w:rPr>
          <w:b w:val="0"/>
        </w:rPr>
        <w:tab/>
      </w:r>
      <w:r w:rsidRPr="008A015E">
        <w:rPr>
          <w:b w:val="0"/>
        </w:rPr>
        <w:t>Basler Dart USB3 daA2500-14uc kameramoduuli kuvattuna takaa,</w:t>
      </w:r>
      <w:r>
        <w:rPr>
          <w:b w:val="0"/>
        </w:rPr>
        <w:t xml:space="preserve"> sivulta ja edestä.</w:t>
      </w:r>
      <w:bookmarkEnd w:id="14"/>
    </w:p>
    <w:p w:rsidR="001102D2" w:rsidRDefault="001102D2" w:rsidP="00512457"/>
    <w:p w:rsidR="0067305B" w:rsidRPr="0097666B" w:rsidRDefault="0067305B" w:rsidP="0067305B">
      <w:pPr>
        <w:pStyle w:val="Caption"/>
        <w:rPr>
          <w:b w:val="0"/>
        </w:rPr>
      </w:pPr>
      <w:bookmarkStart w:id="15" w:name="_Toc12739331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4</w:t>
      </w:r>
      <w:r w:rsidRPr="0097666B">
        <w:rPr>
          <w:noProof/>
        </w:rPr>
        <w:fldChar w:fldCharType="end"/>
      </w:r>
      <w:r w:rsidRPr="0097666B">
        <w:t>.</w:t>
      </w:r>
      <w:r w:rsidRPr="0097666B">
        <w:rPr>
          <w:b w:val="0"/>
        </w:rPr>
        <w:tab/>
      </w:r>
      <w:r>
        <w:rPr>
          <w:b w:val="0"/>
        </w:rPr>
        <w:t>Kameramoduulin ominaisuudet.</w:t>
      </w:r>
      <w:bookmarkEnd w:id="15"/>
    </w:p>
    <w:tbl>
      <w:tblPr>
        <w:tblStyle w:val="TableGrid"/>
        <w:tblW w:w="0" w:type="auto"/>
        <w:tblLook w:val="04A0" w:firstRow="1" w:lastRow="0" w:firstColumn="1" w:lastColumn="0" w:noHBand="0" w:noVBand="1"/>
      </w:tblPr>
      <w:tblGrid>
        <w:gridCol w:w="4247"/>
        <w:gridCol w:w="4247"/>
      </w:tblGrid>
      <w:tr w:rsidR="0067305B" w:rsidRPr="0097666B" w:rsidTr="00F17044">
        <w:tc>
          <w:tcPr>
            <w:tcW w:w="4247" w:type="dxa"/>
          </w:tcPr>
          <w:p w:rsidR="0067305B" w:rsidRPr="0097666B" w:rsidRDefault="0067305B" w:rsidP="00F17044">
            <w:pPr>
              <w:pStyle w:val="BodyText"/>
              <w:rPr>
                <w:lang w:val="fi-FI"/>
              </w:rPr>
            </w:pPr>
            <w:r>
              <w:rPr>
                <w:lang w:val="fi-FI"/>
              </w:rPr>
              <w:t>Family</w:t>
            </w:r>
          </w:p>
        </w:tc>
        <w:tc>
          <w:tcPr>
            <w:tcW w:w="4247" w:type="dxa"/>
          </w:tcPr>
          <w:p w:rsidR="0067305B" w:rsidRPr="0097666B" w:rsidRDefault="0067305B" w:rsidP="00F17044">
            <w:pPr>
              <w:pStyle w:val="BodyText"/>
              <w:rPr>
                <w:lang w:val="fi-FI"/>
              </w:rPr>
            </w:pPr>
            <w:r>
              <w:rPr>
                <w:lang w:val="fi-FI"/>
              </w:rPr>
              <w:t>USB3VisionDevice</w:t>
            </w:r>
          </w:p>
        </w:tc>
      </w:tr>
      <w:tr w:rsidR="0067305B" w:rsidRPr="0097666B" w:rsidTr="00F17044">
        <w:tc>
          <w:tcPr>
            <w:tcW w:w="4247" w:type="dxa"/>
          </w:tcPr>
          <w:p w:rsidR="0067305B" w:rsidRDefault="0067305B" w:rsidP="00F17044">
            <w:pPr>
              <w:pStyle w:val="BodyText"/>
              <w:rPr>
                <w:lang w:val="fi-FI"/>
              </w:rPr>
            </w:pPr>
            <w:r>
              <w:rPr>
                <w:lang w:val="fi-FI"/>
              </w:rPr>
              <w:t>Product</w:t>
            </w:r>
          </w:p>
        </w:tc>
        <w:tc>
          <w:tcPr>
            <w:tcW w:w="4247" w:type="dxa"/>
          </w:tcPr>
          <w:p w:rsidR="0067305B" w:rsidRDefault="0067305B" w:rsidP="00F17044">
            <w:pPr>
              <w:pStyle w:val="BodyText"/>
              <w:rPr>
                <w:lang w:val="fi-FI"/>
              </w:rPr>
            </w:pPr>
            <w:r>
              <w:rPr>
                <w:lang w:val="fi-FI"/>
              </w:rPr>
              <w:t>daA2500-14uc</w:t>
            </w:r>
          </w:p>
        </w:tc>
      </w:tr>
      <w:tr w:rsidR="0067305B" w:rsidRPr="0097666B" w:rsidTr="00F17044">
        <w:tc>
          <w:tcPr>
            <w:tcW w:w="4247" w:type="dxa"/>
          </w:tcPr>
          <w:p w:rsidR="0067305B" w:rsidRDefault="0067305B" w:rsidP="00F17044">
            <w:pPr>
              <w:pStyle w:val="BodyText"/>
              <w:rPr>
                <w:lang w:val="fi-FI"/>
              </w:rPr>
            </w:pPr>
            <w:r>
              <w:rPr>
                <w:lang w:val="fi-FI"/>
              </w:rPr>
              <w:t>Serial</w:t>
            </w:r>
          </w:p>
        </w:tc>
        <w:tc>
          <w:tcPr>
            <w:tcW w:w="4247" w:type="dxa"/>
          </w:tcPr>
          <w:p w:rsidR="0067305B" w:rsidRDefault="0067305B" w:rsidP="00F17044">
            <w:pPr>
              <w:pStyle w:val="BodyText"/>
              <w:rPr>
                <w:lang w:val="fi-FI"/>
              </w:rPr>
            </w:pPr>
            <w:r>
              <w:rPr>
                <w:lang w:val="fi-FI"/>
              </w:rPr>
              <w:t>22458797</w:t>
            </w:r>
          </w:p>
        </w:tc>
      </w:tr>
      <w:tr w:rsidR="00E93207" w:rsidRPr="0097666B" w:rsidTr="00F17044">
        <w:tc>
          <w:tcPr>
            <w:tcW w:w="4247" w:type="dxa"/>
          </w:tcPr>
          <w:p w:rsidR="00E93207" w:rsidRDefault="00E93207" w:rsidP="00E93207">
            <w:pPr>
              <w:pStyle w:val="BodyText"/>
              <w:rPr>
                <w:lang w:val="fi-FI"/>
              </w:rPr>
            </w:pPr>
            <w:r>
              <w:rPr>
                <w:lang w:val="fi-FI"/>
              </w:rPr>
              <w:t>Lens mount</w:t>
            </w:r>
          </w:p>
        </w:tc>
        <w:tc>
          <w:tcPr>
            <w:tcW w:w="4247" w:type="dxa"/>
          </w:tcPr>
          <w:p w:rsidR="00E93207" w:rsidRDefault="00E93207" w:rsidP="00E93207">
            <w:pPr>
              <w:pStyle w:val="BodyText"/>
              <w:rPr>
                <w:lang w:val="fi-FI"/>
              </w:rPr>
            </w:pPr>
            <w:r>
              <w:rPr>
                <w:lang w:val="fi-FI"/>
              </w:rPr>
              <w:t>CS</w:t>
            </w:r>
          </w:p>
        </w:tc>
      </w:tr>
      <w:tr w:rsidR="00E93207" w:rsidRPr="0097666B" w:rsidTr="00F17044">
        <w:tc>
          <w:tcPr>
            <w:tcW w:w="4247" w:type="dxa"/>
          </w:tcPr>
          <w:p w:rsidR="00E93207" w:rsidRDefault="00E93207" w:rsidP="00E93207">
            <w:pPr>
              <w:pStyle w:val="BodyText"/>
              <w:rPr>
                <w:lang w:val="fi-FI"/>
              </w:rPr>
            </w:pPr>
            <w:r>
              <w:rPr>
                <w:lang w:val="fi-FI"/>
              </w:rPr>
              <w:t>Active size</w:t>
            </w:r>
          </w:p>
        </w:tc>
        <w:tc>
          <w:tcPr>
            <w:tcW w:w="4247" w:type="dxa"/>
          </w:tcPr>
          <w:p w:rsidR="00E93207" w:rsidRDefault="00E93207" w:rsidP="00E93207">
            <w:pPr>
              <w:pStyle w:val="BodyText"/>
              <w:rPr>
                <w:lang w:val="fi-FI"/>
              </w:rPr>
            </w:pPr>
            <w:r>
              <w:rPr>
                <w:lang w:val="fi-FI"/>
              </w:rPr>
              <w:t>5.70mm x 4.28mm</w:t>
            </w:r>
          </w:p>
        </w:tc>
      </w:tr>
      <w:tr w:rsidR="00E93207" w:rsidRPr="0097666B" w:rsidTr="00F17044">
        <w:tc>
          <w:tcPr>
            <w:tcW w:w="4247" w:type="dxa"/>
          </w:tcPr>
          <w:p w:rsidR="00E93207" w:rsidRDefault="00E93207" w:rsidP="00E93207">
            <w:pPr>
              <w:pStyle w:val="BodyText"/>
              <w:rPr>
                <w:lang w:val="fi-FI"/>
              </w:rPr>
            </w:pPr>
            <w:r>
              <w:rPr>
                <w:lang w:val="fi-FI"/>
              </w:rPr>
              <w:t>Pikselin koko</w:t>
            </w:r>
          </w:p>
        </w:tc>
        <w:tc>
          <w:tcPr>
            <w:tcW w:w="4247" w:type="dxa"/>
          </w:tcPr>
          <w:p w:rsidR="00E93207" w:rsidRDefault="00E93207" w:rsidP="00E93207">
            <w:pPr>
              <w:pStyle w:val="BodyText"/>
              <w:rPr>
                <w:lang w:val="fi-FI"/>
              </w:rPr>
            </w:pPr>
            <w:r>
              <w:rPr>
                <w:lang w:val="fi-FI"/>
              </w:rPr>
              <w:t>2.2</w:t>
            </w:r>
            <w:r>
              <w:rPr>
                <w:rFonts w:cstheme="minorHAnsi"/>
                <w:lang w:val="fi-FI"/>
              </w:rPr>
              <w:t>μ</w:t>
            </w:r>
            <w:r>
              <w:rPr>
                <w:lang w:val="fi-FI"/>
              </w:rPr>
              <w:t>m x 2.2</w:t>
            </w:r>
            <w:r>
              <w:rPr>
                <w:rFonts w:cstheme="minorHAnsi"/>
                <w:lang w:val="fi-FI"/>
              </w:rPr>
              <w:t>μ</w:t>
            </w:r>
            <w:r>
              <w:rPr>
                <w:lang w:val="fi-FI"/>
              </w:rPr>
              <w:t>m</w:t>
            </w:r>
          </w:p>
        </w:tc>
      </w:tr>
      <w:tr w:rsidR="00E93207" w:rsidRPr="0097666B" w:rsidTr="00F17044">
        <w:tc>
          <w:tcPr>
            <w:tcW w:w="4247" w:type="dxa"/>
          </w:tcPr>
          <w:p w:rsidR="00E93207" w:rsidRDefault="00E93207" w:rsidP="00E93207">
            <w:pPr>
              <w:pStyle w:val="BodyText"/>
              <w:rPr>
                <w:lang w:val="fi-FI"/>
              </w:rPr>
            </w:pPr>
            <w:r>
              <w:rPr>
                <w:lang w:val="fi-FI"/>
              </w:rPr>
              <w:t>Resoluutio</w:t>
            </w:r>
          </w:p>
        </w:tc>
        <w:tc>
          <w:tcPr>
            <w:tcW w:w="4247" w:type="dxa"/>
          </w:tcPr>
          <w:p w:rsidR="00E93207" w:rsidRDefault="00E93207" w:rsidP="00E93207">
            <w:pPr>
              <w:pStyle w:val="BodyText"/>
              <w:rPr>
                <w:lang w:val="fi-FI"/>
              </w:rPr>
            </w:pPr>
            <w:r>
              <w:rPr>
                <w:lang w:val="fi-FI"/>
              </w:rPr>
              <w:t>2592 x 1944</w:t>
            </w:r>
          </w:p>
        </w:tc>
      </w:tr>
      <w:tr w:rsidR="00E93207" w:rsidRPr="0097666B" w:rsidTr="00F17044">
        <w:tc>
          <w:tcPr>
            <w:tcW w:w="4247" w:type="dxa"/>
          </w:tcPr>
          <w:p w:rsidR="00E93207" w:rsidRDefault="00E93207" w:rsidP="00E93207">
            <w:pPr>
              <w:pStyle w:val="BodyText"/>
              <w:rPr>
                <w:lang w:val="fi-FI"/>
              </w:rPr>
            </w:pPr>
            <w:r>
              <w:rPr>
                <w:lang w:val="fi-FI"/>
              </w:rPr>
              <w:t>ADC resoluutio</w:t>
            </w:r>
          </w:p>
        </w:tc>
        <w:tc>
          <w:tcPr>
            <w:tcW w:w="4247" w:type="dxa"/>
          </w:tcPr>
          <w:p w:rsidR="00E93207" w:rsidRDefault="00E93207" w:rsidP="00E93207">
            <w:pPr>
              <w:pStyle w:val="BodyText"/>
              <w:rPr>
                <w:lang w:val="fi-FI"/>
              </w:rPr>
            </w:pPr>
            <w:r>
              <w:rPr>
                <w:lang w:val="fi-FI"/>
              </w:rPr>
              <w:t>12-bit</w:t>
            </w:r>
          </w:p>
        </w:tc>
      </w:tr>
    </w:tbl>
    <w:p w:rsidR="0067305B" w:rsidRPr="00E93207" w:rsidRDefault="0067305B" w:rsidP="00512457">
      <w:pPr>
        <w:rPr>
          <w:lang w:val="en-US"/>
        </w:rPr>
      </w:pPr>
    </w:p>
    <w:p w:rsidR="0067305B" w:rsidRPr="00E93207" w:rsidRDefault="0067305B" w:rsidP="00512457">
      <w:pPr>
        <w:rPr>
          <w:lang w:val="en-US"/>
        </w:rPr>
      </w:pPr>
    </w:p>
    <w:p w:rsidR="009B3CEF" w:rsidRPr="00E93207" w:rsidRDefault="009B3CEF" w:rsidP="009B3CEF">
      <w:pPr>
        <w:pStyle w:val="Caption"/>
        <w:rPr>
          <w:b w:val="0"/>
          <w:lang w:val="en-US"/>
        </w:rPr>
      </w:pPr>
      <w:bookmarkStart w:id="16" w:name="_Toc127393315"/>
      <w:r w:rsidRPr="00E93207">
        <w:rPr>
          <w:lang w:val="en-US"/>
        </w:rPr>
        <w:t xml:space="preserve">Taulukko </w:t>
      </w:r>
      <w:r w:rsidRPr="0097666B">
        <w:rPr>
          <w:noProof/>
        </w:rPr>
        <w:fldChar w:fldCharType="begin"/>
      </w:r>
      <w:r w:rsidRPr="00E93207">
        <w:rPr>
          <w:noProof/>
          <w:lang w:val="en-US"/>
        </w:rPr>
        <w:instrText xml:space="preserve"> SEQ Taulukko \* ARABIC </w:instrText>
      </w:r>
      <w:r w:rsidRPr="0097666B">
        <w:rPr>
          <w:noProof/>
        </w:rPr>
        <w:fldChar w:fldCharType="separate"/>
      </w:r>
      <w:r w:rsidR="003A67F8">
        <w:rPr>
          <w:noProof/>
          <w:lang w:val="en-US"/>
        </w:rPr>
        <w:t>5</w:t>
      </w:r>
      <w:r w:rsidRPr="0097666B">
        <w:rPr>
          <w:noProof/>
        </w:rPr>
        <w:fldChar w:fldCharType="end"/>
      </w:r>
      <w:r w:rsidRPr="00E93207">
        <w:rPr>
          <w:lang w:val="en-US"/>
        </w:rPr>
        <w:t>.</w:t>
      </w:r>
      <w:r w:rsidRPr="00E93207">
        <w:rPr>
          <w:b w:val="0"/>
          <w:lang w:val="en-US"/>
        </w:rPr>
        <w:tab/>
        <w:t xml:space="preserve">Kameramoduulin </w:t>
      </w:r>
      <w:r w:rsidR="0067305B" w:rsidRPr="00E93207">
        <w:rPr>
          <w:b w:val="0"/>
          <w:lang w:val="en-US"/>
        </w:rPr>
        <w:t>asetukset</w:t>
      </w:r>
      <w:r w:rsidRPr="00E93207">
        <w:rPr>
          <w:b w:val="0"/>
          <w:lang w:val="en-US"/>
        </w:rPr>
        <w:t>.</w:t>
      </w:r>
      <w:bookmarkEnd w:id="16"/>
    </w:p>
    <w:tbl>
      <w:tblPr>
        <w:tblStyle w:val="TableGrid"/>
        <w:tblW w:w="0" w:type="auto"/>
        <w:tblLook w:val="04A0" w:firstRow="1" w:lastRow="0" w:firstColumn="1" w:lastColumn="0" w:noHBand="0" w:noVBand="1"/>
      </w:tblPr>
      <w:tblGrid>
        <w:gridCol w:w="2689"/>
        <w:gridCol w:w="3017"/>
        <w:gridCol w:w="2788"/>
      </w:tblGrid>
      <w:tr w:rsidR="00A44902" w:rsidRPr="00E93207" w:rsidTr="00671C88">
        <w:tc>
          <w:tcPr>
            <w:tcW w:w="2689" w:type="dxa"/>
          </w:tcPr>
          <w:p w:rsidR="00A44902" w:rsidRPr="00E93207" w:rsidRDefault="00A44902" w:rsidP="00A44902">
            <w:pPr>
              <w:rPr>
                <w:lang w:val="en-US"/>
              </w:rPr>
            </w:pPr>
            <w:r w:rsidRPr="00E93207">
              <w:rPr>
                <w:lang w:val="en-US"/>
              </w:rPr>
              <w:t>AcquisitionControl</w:t>
            </w:r>
          </w:p>
        </w:tc>
        <w:tc>
          <w:tcPr>
            <w:tcW w:w="3017" w:type="dxa"/>
          </w:tcPr>
          <w:p w:rsidR="00A44902" w:rsidRPr="00E93207" w:rsidRDefault="00A44902" w:rsidP="00A44902">
            <w:pPr>
              <w:rPr>
                <w:lang w:val="en-US"/>
              </w:rPr>
            </w:pPr>
            <w:r w:rsidRPr="00E93207">
              <w:rPr>
                <w:lang w:val="en-US"/>
              </w:rPr>
              <w:t>ExposureAuto</w:t>
            </w:r>
          </w:p>
        </w:tc>
        <w:tc>
          <w:tcPr>
            <w:tcW w:w="2788" w:type="dxa"/>
          </w:tcPr>
          <w:p w:rsidR="00A44902" w:rsidRPr="00E93207" w:rsidRDefault="00A44902" w:rsidP="00A44902">
            <w:pPr>
              <w:rPr>
                <w:lang w:val="en-US"/>
              </w:rPr>
            </w:pPr>
            <w:r w:rsidRPr="00E93207">
              <w:rPr>
                <w:lang w:val="en-US"/>
              </w:rPr>
              <w:t>Off</w:t>
            </w:r>
          </w:p>
        </w:tc>
      </w:tr>
      <w:tr w:rsidR="00B73CCA" w:rsidTr="00671C88">
        <w:tc>
          <w:tcPr>
            <w:tcW w:w="2689" w:type="dxa"/>
            <w:vMerge w:val="restart"/>
          </w:tcPr>
          <w:p w:rsidR="00B73CCA" w:rsidRDefault="00B73CCA" w:rsidP="00A44902">
            <w:r>
              <w:lastRenderedPageBreak/>
              <w:t>ImageFormatControl</w:t>
            </w:r>
          </w:p>
        </w:tc>
        <w:tc>
          <w:tcPr>
            <w:tcW w:w="3017" w:type="dxa"/>
          </w:tcPr>
          <w:p w:rsidR="00B73CCA" w:rsidRDefault="00B73CCA" w:rsidP="00A44902">
            <w:r>
              <w:t>PixelFormat</w:t>
            </w:r>
          </w:p>
        </w:tc>
        <w:tc>
          <w:tcPr>
            <w:tcW w:w="2788" w:type="dxa"/>
          </w:tcPr>
          <w:p w:rsidR="00B73CCA" w:rsidRDefault="00B73CCA" w:rsidP="00746FD5">
            <w:pPr>
              <w:jc w:val="left"/>
            </w:pPr>
            <w:r>
              <w:t>”RGB8” tai ”BayerGB12”</w:t>
            </w:r>
          </w:p>
        </w:tc>
      </w:tr>
      <w:tr w:rsidR="00B73CCA" w:rsidTr="00671C88">
        <w:tc>
          <w:tcPr>
            <w:tcW w:w="2689" w:type="dxa"/>
            <w:vMerge/>
          </w:tcPr>
          <w:p w:rsidR="00B73CCA" w:rsidRDefault="00B73CCA" w:rsidP="00A44902"/>
        </w:tc>
        <w:tc>
          <w:tcPr>
            <w:tcW w:w="3017" w:type="dxa"/>
          </w:tcPr>
          <w:p w:rsidR="00B73CCA" w:rsidRDefault="00B73CCA" w:rsidP="00A44902">
            <w:r>
              <w:t>PixelColorFilter</w:t>
            </w:r>
          </w:p>
        </w:tc>
        <w:tc>
          <w:tcPr>
            <w:tcW w:w="2788" w:type="dxa"/>
          </w:tcPr>
          <w:p w:rsidR="00B73CCA" w:rsidRDefault="00B73CCA" w:rsidP="00A44902">
            <w:r>
              <w:t>”BayerGB”</w:t>
            </w:r>
          </w:p>
        </w:tc>
      </w:tr>
      <w:tr w:rsidR="00A44902" w:rsidTr="00671C88">
        <w:tc>
          <w:tcPr>
            <w:tcW w:w="2689" w:type="dxa"/>
          </w:tcPr>
          <w:p w:rsidR="00A44902" w:rsidRDefault="00A44902" w:rsidP="00A44902">
            <w:r>
              <w:t>ImageProcessing</w:t>
            </w:r>
          </w:p>
        </w:tc>
        <w:tc>
          <w:tcPr>
            <w:tcW w:w="3017" w:type="dxa"/>
          </w:tcPr>
          <w:p w:rsidR="00A44902" w:rsidRDefault="00A44902" w:rsidP="00A44902">
            <w:r>
              <w:t>ColorProcessing</w:t>
            </w:r>
          </w:p>
        </w:tc>
        <w:tc>
          <w:tcPr>
            <w:tcW w:w="2788" w:type="dxa"/>
          </w:tcPr>
          <w:p w:rsidR="00A44902" w:rsidRDefault="00A44902" w:rsidP="00A44902">
            <w:r>
              <w:t>Raw</w:t>
            </w:r>
          </w:p>
        </w:tc>
      </w:tr>
      <w:tr w:rsidR="00B80C87" w:rsidTr="00671C88">
        <w:tc>
          <w:tcPr>
            <w:tcW w:w="2689" w:type="dxa"/>
            <w:vMerge w:val="restart"/>
          </w:tcPr>
          <w:p w:rsidR="00B80C87" w:rsidRDefault="00B80C87" w:rsidP="00746FD5">
            <w:r>
              <w:t>AnalogControl</w:t>
            </w:r>
          </w:p>
        </w:tc>
        <w:tc>
          <w:tcPr>
            <w:tcW w:w="3017" w:type="dxa"/>
          </w:tcPr>
          <w:p w:rsidR="00B80C87" w:rsidRDefault="00B80C87" w:rsidP="00746FD5">
            <w:r>
              <w:t>Gain</w:t>
            </w:r>
          </w:p>
        </w:tc>
        <w:tc>
          <w:tcPr>
            <w:tcW w:w="2788" w:type="dxa"/>
          </w:tcPr>
          <w:p w:rsidR="00B80C87" w:rsidRDefault="00B80C87" w:rsidP="00746FD5">
            <w:r w:rsidRPr="0067305B">
              <w:t>1.9382002601</w:t>
            </w:r>
          </w:p>
        </w:tc>
      </w:tr>
      <w:tr w:rsidR="00B80C87" w:rsidTr="00671C88">
        <w:tc>
          <w:tcPr>
            <w:tcW w:w="2689" w:type="dxa"/>
            <w:vMerge/>
          </w:tcPr>
          <w:p w:rsidR="00B80C87" w:rsidRDefault="00B80C87" w:rsidP="00746FD5"/>
        </w:tc>
        <w:tc>
          <w:tcPr>
            <w:tcW w:w="3017" w:type="dxa"/>
          </w:tcPr>
          <w:p w:rsidR="00B80C87" w:rsidRDefault="00B80C87" w:rsidP="00746FD5">
            <w:r>
              <w:t>GainAuto</w:t>
            </w:r>
          </w:p>
        </w:tc>
        <w:tc>
          <w:tcPr>
            <w:tcW w:w="2788" w:type="dxa"/>
          </w:tcPr>
          <w:p w:rsidR="00B80C87" w:rsidRPr="0067305B" w:rsidRDefault="00B80C87" w:rsidP="00746FD5">
            <w:r>
              <w:t>Off</w:t>
            </w:r>
          </w:p>
        </w:tc>
      </w:tr>
      <w:tr w:rsidR="00B80C87" w:rsidTr="00671C88">
        <w:tc>
          <w:tcPr>
            <w:tcW w:w="2689" w:type="dxa"/>
            <w:vMerge/>
          </w:tcPr>
          <w:p w:rsidR="00B80C87" w:rsidRDefault="00B80C87" w:rsidP="00746FD5"/>
        </w:tc>
        <w:tc>
          <w:tcPr>
            <w:tcW w:w="3017" w:type="dxa"/>
          </w:tcPr>
          <w:p w:rsidR="00B80C87" w:rsidRDefault="00B80C87" w:rsidP="00746FD5">
            <w:r>
              <w:t>Gamma</w:t>
            </w:r>
          </w:p>
        </w:tc>
        <w:tc>
          <w:tcPr>
            <w:tcW w:w="2788" w:type="dxa"/>
          </w:tcPr>
          <w:p w:rsidR="00B80C87" w:rsidRDefault="00B80C87" w:rsidP="00746FD5">
            <w:r>
              <w:t>1</w:t>
            </w:r>
          </w:p>
        </w:tc>
      </w:tr>
      <w:tr w:rsidR="00B80C87" w:rsidTr="00671C88">
        <w:tc>
          <w:tcPr>
            <w:tcW w:w="2689" w:type="dxa"/>
            <w:vMerge/>
          </w:tcPr>
          <w:p w:rsidR="00B80C87" w:rsidRDefault="00B80C87" w:rsidP="00746FD5"/>
        </w:tc>
        <w:tc>
          <w:tcPr>
            <w:tcW w:w="3017" w:type="dxa"/>
          </w:tcPr>
          <w:p w:rsidR="00B80C87" w:rsidRDefault="00B80C87" w:rsidP="00746FD5">
            <w:r>
              <w:t>BalanceWhiteAuto</w:t>
            </w:r>
          </w:p>
        </w:tc>
        <w:tc>
          <w:tcPr>
            <w:tcW w:w="2788" w:type="dxa"/>
          </w:tcPr>
          <w:p w:rsidR="00B80C87" w:rsidRDefault="00B80C87" w:rsidP="00746FD5">
            <w:r>
              <w:t>Off</w:t>
            </w:r>
          </w:p>
        </w:tc>
      </w:tr>
      <w:tr w:rsidR="00746FD5" w:rsidTr="00671C88">
        <w:tc>
          <w:tcPr>
            <w:tcW w:w="2689" w:type="dxa"/>
          </w:tcPr>
          <w:p w:rsidR="00746FD5" w:rsidRDefault="00746FD5" w:rsidP="00746FD5">
            <w:r>
              <w:t>AcquisitionControl</w:t>
            </w:r>
          </w:p>
        </w:tc>
        <w:tc>
          <w:tcPr>
            <w:tcW w:w="3017" w:type="dxa"/>
          </w:tcPr>
          <w:p w:rsidR="00746FD5" w:rsidRDefault="00746FD5" w:rsidP="00746FD5">
            <w:r>
              <w:t>ExposureTime</w:t>
            </w:r>
          </w:p>
        </w:tc>
        <w:tc>
          <w:tcPr>
            <w:tcW w:w="2788" w:type="dxa"/>
          </w:tcPr>
          <w:p w:rsidR="00746FD5" w:rsidRDefault="00746FD5" w:rsidP="00746FD5">
            <w:r>
              <w:t>60000 [us]</w:t>
            </w:r>
          </w:p>
        </w:tc>
      </w:tr>
      <w:tr w:rsidR="00746FD5" w:rsidRPr="00C37B3A" w:rsidTr="00671C88">
        <w:tc>
          <w:tcPr>
            <w:tcW w:w="2689" w:type="dxa"/>
          </w:tcPr>
          <w:p w:rsidR="00746FD5" w:rsidRDefault="00746FD5" w:rsidP="00746FD5">
            <w:r>
              <w:t>DeviceControl</w:t>
            </w:r>
          </w:p>
        </w:tc>
        <w:tc>
          <w:tcPr>
            <w:tcW w:w="3017" w:type="dxa"/>
          </w:tcPr>
          <w:p w:rsidR="00746FD5" w:rsidRDefault="00746FD5" w:rsidP="00746FD5">
            <w:r>
              <w:t>DeviceLinkThroughputLimit</w:t>
            </w:r>
          </w:p>
        </w:tc>
        <w:tc>
          <w:tcPr>
            <w:tcW w:w="2788" w:type="dxa"/>
          </w:tcPr>
          <w:p w:rsidR="00746FD5" w:rsidRPr="00D41E96" w:rsidRDefault="00746FD5" w:rsidP="00112F11">
            <w:pPr>
              <w:jc w:val="left"/>
              <w:rPr>
                <w:lang w:val="en-US"/>
              </w:rPr>
            </w:pPr>
            <w:r w:rsidRPr="00D41E96">
              <w:rPr>
                <w:lang w:val="en-US"/>
              </w:rPr>
              <w:t>163</w:t>
            </w:r>
            <w:r w:rsidR="00903F9F" w:rsidRPr="00D41E96">
              <w:rPr>
                <w:lang w:val="en-US"/>
              </w:rPr>
              <w:t> </w:t>
            </w:r>
            <w:r w:rsidRPr="00D41E96">
              <w:rPr>
                <w:lang w:val="en-US"/>
              </w:rPr>
              <w:t>000</w:t>
            </w:r>
            <w:r w:rsidR="00903F9F" w:rsidRPr="00D41E96">
              <w:rPr>
                <w:lang w:val="en-US"/>
              </w:rPr>
              <w:t xml:space="preserve"> </w:t>
            </w:r>
            <w:r w:rsidRPr="00D41E96">
              <w:rPr>
                <w:lang w:val="en-US"/>
              </w:rPr>
              <w:t>000 PC USB3</w:t>
            </w:r>
            <w:r w:rsidR="00112F11">
              <w:rPr>
                <w:lang w:val="en-US"/>
              </w:rPr>
              <w:br/>
            </w:r>
            <w:r w:rsidRPr="00D41E96">
              <w:rPr>
                <w:lang w:val="en-US"/>
              </w:rPr>
              <w:t>32</w:t>
            </w:r>
            <w:r w:rsidR="0027697A" w:rsidRPr="00D41E96">
              <w:rPr>
                <w:lang w:val="en-US"/>
              </w:rPr>
              <w:t xml:space="preserve"> </w:t>
            </w:r>
            <w:r w:rsidRPr="00D41E96">
              <w:rPr>
                <w:lang w:val="en-US"/>
              </w:rPr>
              <w:t>000</w:t>
            </w:r>
            <w:r w:rsidR="0027697A" w:rsidRPr="00D41E96">
              <w:rPr>
                <w:lang w:val="en-US"/>
              </w:rPr>
              <w:t xml:space="preserve"> </w:t>
            </w:r>
            <w:r w:rsidRPr="00D41E96">
              <w:rPr>
                <w:lang w:val="en-US"/>
              </w:rPr>
              <w:t>000 PC USB2</w:t>
            </w:r>
            <w:r w:rsidR="00D41E96" w:rsidRPr="00D41E96">
              <w:rPr>
                <w:lang w:val="en-US"/>
              </w:rPr>
              <w:br/>
            </w:r>
            <w:r w:rsidR="00174227">
              <w:rPr>
                <w:lang w:val="en-US"/>
              </w:rPr>
              <w:t>2</w:t>
            </w:r>
            <w:r w:rsidR="00F95306">
              <w:rPr>
                <w:lang w:val="en-US"/>
              </w:rPr>
              <w:t>6</w:t>
            </w:r>
            <w:r w:rsidR="005A47FA">
              <w:rPr>
                <w:lang w:val="en-US"/>
              </w:rPr>
              <w:t xml:space="preserve"> </w:t>
            </w:r>
            <w:r w:rsidR="005A47FA" w:rsidRPr="00254852">
              <w:rPr>
                <w:lang w:val="en-US"/>
              </w:rPr>
              <w:t>000</w:t>
            </w:r>
            <w:r w:rsidR="005A47FA">
              <w:rPr>
                <w:lang w:val="en-US"/>
              </w:rPr>
              <w:t xml:space="preserve"> </w:t>
            </w:r>
            <w:r w:rsidR="005A47FA" w:rsidRPr="00254852">
              <w:rPr>
                <w:lang w:val="en-US"/>
              </w:rPr>
              <w:t>000</w:t>
            </w:r>
            <w:r w:rsidR="00D41E96" w:rsidRPr="00D41E96">
              <w:rPr>
                <w:lang w:val="en-US"/>
              </w:rPr>
              <w:t xml:space="preserve"> 7020 USB2</w:t>
            </w:r>
          </w:p>
        </w:tc>
      </w:tr>
      <w:tr w:rsidR="00B027CF" w:rsidRPr="00C37B3A" w:rsidTr="00671C88">
        <w:tc>
          <w:tcPr>
            <w:tcW w:w="2689" w:type="dxa"/>
          </w:tcPr>
          <w:p w:rsidR="00B027CF" w:rsidRPr="00174227" w:rsidRDefault="00B027CF" w:rsidP="00746FD5">
            <w:pPr>
              <w:rPr>
                <w:lang w:val="en-US"/>
              </w:rPr>
            </w:pPr>
            <w:r w:rsidRPr="00174227">
              <w:rPr>
                <w:lang w:val="en-US"/>
              </w:rPr>
              <w:t>DeviceControl</w:t>
            </w:r>
          </w:p>
        </w:tc>
        <w:tc>
          <w:tcPr>
            <w:tcW w:w="3017" w:type="dxa"/>
          </w:tcPr>
          <w:p w:rsidR="00B027CF" w:rsidRPr="00174227" w:rsidRDefault="00B027CF" w:rsidP="00746FD5">
            <w:pPr>
              <w:rPr>
                <w:lang w:val="en-US"/>
              </w:rPr>
            </w:pPr>
            <w:r w:rsidRPr="00174227">
              <w:rPr>
                <w:lang w:val="en-US"/>
              </w:rPr>
              <w:t>DeviceLinkSpeed</w:t>
            </w:r>
          </w:p>
        </w:tc>
        <w:tc>
          <w:tcPr>
            <w:tcW w:w="2788" w:type="dxa"/>
          </w:tcPr>
          <w:p w:rsidR="00B027CF" w:rsidRPr="00D41E96" w:rsidRDefault="00B027CF" w:rsidP="00746FD5">
            <w:pPr>
              <w:jc w:val="left"/>
              <w:rPr>
                <w:lang w:val="en-US"/>
              </w:rPr>
            </w:pPr>
            <w:r w:rsidRPr="00D41E96">
              <w:rPr>
                <w:lang w:val="en-US"/>
              </w:rPr>
              <w:t xml:space="preserve">500 000 000 </w:t>
            </w:r>
            <w:r w:rsidR="00D41E96" w:rsidRPr="00D41E96">
              <w:rPr>
                <w:lang w:val="en-US"/>
              </w:rPr>
              <w:t>Win</w:t>
            </w:r>
            <w:r w:rsidRPr="00D41E96">
              <w:rPr>
                <w:lang w:val="en-US"/>
              </w:rPr>
              <w:t xml:space="preserve"> USB3</w:t>
            </w:r>
          </w:p>
          <w:p w:rsidR="00B027CF" w:rsidRPr="00D41E96" w:rsidRDefault="005224CC" w:rsidP="00746FD5">
            <w:pPr>
              <w:jc w:val="left"/>
              <w:rPr>
                <w:lang w:val="en-US"/>
              </w:rPr>
            </w:pPr>
            <w:r w:rsidRPr="00D41E96">
              <w:rPr>
                <w:lang w:val="en-US"/>
              </w:rPr>
              <w:t xml:space="preserve">60 000 000 </w:t>
            </w:r>
            <w:r w:rsidR="00D41E96" w:rsidRPr="00D41E96">
              <w:rPr>
                <w:lang w:val="en-US"/>
              </w:rPr>
              <w:t>Win</w:t>
            </w:r>
            <w:r w:rsidRPr="00D41E96">
              <w:rPr>
                <w:lang w:val="en-US"/>
              </w:rPr>
              <w:t xml:space="preserve"> USB2</w:t>
            </w:r>
            <w:r w:rsidR="00D41E96" w:rsidRPr="00D41E96">
              <w:rPr>
                <w:lang w:val="en-US"/>
              </w:rPr>
              <w:br/>
              <w:t>60 000 000 7020 USB2</w:t>
            </w:r>
          </w:p>
        </w:tc>
      </w:tr>
      <w:tr w:rsidR="00746FD5" w:rsidRPr="00C37B3A" w:rsidTr="00671C88">
        <w:tc>
          <w:tcPr>
            <w:tcW w:w="2689" w:type="dxa"/>
          </w:tcPr>
          <w:p w:rsidR="00746FD5" w:rsidRPr="00174227" w:rsidRDefault="00746FD5" w:rsidP="00746FD5">
            <w:pPr>
              <w:rPr>
                <w:lang w:val="en-US"/>
              </w:rPr>
            </w:pPr>
            <w:r w:rsidRPr="00174227">
              <w:rPr>
                <w:lang w:val="en-US"/>
              </w:rPr>
              <w:t>TransportLayerControl</w:t>
            </w:r>
          </w:p>
        </w:tc>
        <w:tc>
          <w:tcPr>
            <w:tcW w:w="3017" w:type="dxa"/>
          </w:tcPr>
          <w:p w:rsidR="00746FD5" w:rsidRDefault="00746FD5" w:rsidP="00746FD5">
            <w:r w:rsidRPr="00174227">
              <w:rPr>
                <w:lang w:val="en-US"/>
              </w:rPr>
              <w:t>BslUSBSpeedM</w:t>
            </w:r>
            <w:r>
              <w:t>ode</w:t>
            </w:r>
          </w:p>
        </w:tc>
        <w:tc>
          <w:tcPr>
            <w:tcW w:w="2788" w:type="dxa"/>
          </w:tcPr>
          <w:p w:rsidR="00746FD5" w:rsidRPr="00746FD5" w:rsidRDefault="00D41E96" w:rsidP="00746FD5">
            <w:pPr>
              <w:rPr>
                <w:lang w:val="en-US"/>
              </w:rPr>
            </w:pPr>
            <w:r>
              <w:rPr>
                <w:lang w:val="en-US"/>
              </w:rPr>
              <w:t>SuperSpeed Win</w:t>
            </w:r>
            <w:r w:rsidR="00746FD5" w:rsidRPr="00746FD5">
              <w:rPr>
                <w:lang w:val="en-US"/>
              </w:rPr>
              <w:t xml:space="preserve"> USB3</w:t>
            </w:r>
          </w:p>
          <w:p w:rsidR="00746FD5" w:rsidRPr="00746FD5" w:rsidRDefault="00D41E96" w:rsidP="00746FD5">
            <w:pPr>
              <w:rPr>
                <w:lang w:val="en-US"/>
              </w:rPr>
            </w:pPr>
            <w:r>
              <w:rPr>
                <w:lang w:val="en-US"/>
              </w:rPr>
              <w:t>HighSpeed Win</w:t>
            </w:r>
            <w:r w:rsidR="00746FD5" w:rsidRPr="00746FD5">
              <w:rPr>
                <w:lang w:val="en-US"/>
              </w:rPr>
              <w:t xml:space="preserve"> USB2</w:t>
            </w:r>
          </w:p>
        </w:tc>
      </w:tr>
    </w:tbl>
    <w:p w:rsidR="002541D6" w:rsidRPr="00746FD5" w:rsidRDefault="002541D6" w:rsidP="00512457">
      <w:pPr>
        <w:rPr>
          <w:lang w:val="en-US"/>
        </w:rPr>
      </w:pPr>
    </w:p>
    <w:p w:rsidR="0065153B" w:rsidRDefault="0065153B" w:rsidP="0065153B">
      <w:pPr>
        <w:pStyle w:val="Heading3"/>
      </w:pPr>
      <w:bookmarkStart w:id="17" w:name="_Toc127393214"/>
      <w:r>
        <w:t>RGB8 pikseliformaatti</w:t>
      </w:r>
      <w:bookmarkEnd w:id="17"/>
    </w:p>
    <w:p w:rsidR="0065153B" w:rsidRDefault="0065153B" w:rsidP="0065153B">
      <w:pPr>
        <w:pStyle w:val="BodyText"/>
        <w:rPr>
          <w:lang w:val="fi-FI"/>
        </w:rPr>
      </w:pPr>
      <w:r>
        <w:rPr>
          <w:lang w:val="fi-FI"/>
        </w:rPr>
        <w:t xml:space="preserve">Kameramoduulin ottamassa kuvassa on jokaista pikseliä kohden 3 väriarvoa, joista jokainen on 8-bittinen väriarvo. Kameramoduuli suorittaa sisäisesti demosaic-operaation. Täydellä resoluutiolla tämä tarkoittaa 2592 x 1944 x 3 x 8 bittiä = </w:t>
      </w:r>
      <w:r w:rsidRPr="0065153B">
        <w:rPr>
          <w:lang w:val="fi-FI"/>
        </w:rPr>
        <w:t>120932352</w:t>
      </w:r>
      <w:r>
        <w:rPr>
          <w:lang w:val="fi-FI"/>
        </w:rPr>
        <w:t xml:space="preserve"> bittiä eli </w:t>
      </w:r>
      <w:r w:rsidRPr="0065153B">
        <w:rPr>
          <w:lang w:val="fi-FI"/>
        </w:rPr>
        <w:t>15116544</w:t>
      </w:r>
      <w:r>
        <w:rPr>
          <w:lang w:val="fi-FI"/>
        </w:rPr>
        <w:t xml:space="preserve"> tavua.</w:t>
      </w:r>
    </w:p>
    <w:p w:rsidR="00144A46" w:rsidRDefault="00144A46" w:rsidP="0065153B">
      <w:pPr>
        <w:pStyle w:val="BodyText"/>
        <w:rPr>
          <w:lang w:val="fi-FI"/>
        </w:rPr>
      </w:pPr>
    </w:p>
    <w:p w:rsidR="0065153B" w:rsidRDefault="00144A46" w:rsidP="0065153B">
      <w:pPr>
        <w:pStyle w:val="BodyText"/>
        <w:rPr>
          <w:lang w:val="fi-FI"/>
        </w:rPr>
      </w:pPr>
      <w:r>
        <w:rPr>
          <w:lang w:val="fi-FI"/>
        </w:rPr>
        <w:t>Koska RGB8 pikseliformaatin tapauksessa väriarvo on typistetty 8-bittinen arvo, niin tätä pikseliformaattia käyttämällä ei saada käyttöön kameramoduulin tarkempaa 12-bitin resoluutiota väriarvolle.</w:t>
      </w:r>
    </w:p>
    <w:p w:rsidR="00144A46" w:rsidRPr="0065153B" w:rsidRDefault="00144A46" w:rsidP="0065153B">
      <w:pPr>
        <w:pStyle w:val="BodyText"/>
        <w:rPr>
          <w:lang w:val="fi-FI"/>
        </w:rPr>
      </w:pPr>
    </w:p>
    <w:p w:rsidR="0065153B" w:rsidRDefault="0065153B" w:rsidP="0065153B">
      <w:pPr>
        <w:pStyle w:val="Heading3"/>
      </w:pPr>
      <w:bookmarkStart w:id="18" w:name="_Toc127393215"/>
      <w:r>
        <w:lastRenderedPageBreak/>
        <w:t>BayerGB12 kuvaformaatti</w:t>
      </w:r>
      <w:bookmarkEnd w:id="18"/>
    </w:p>
    <w:p w:rsidR="00D25ECC" w:rsidRDefault="00DE48D4" w:rsidP="0065153B">
      <w:pPr>
        <w:pStyle w:val="BodyText"/>
        <w:rPr>
          <w:lang w:val="fi-FI"/>
        </w:rPr>
      </w:pPr>
      <w:r>
        <w:rPr>
          <w:lang w:val="fi-FI"/>
        </w:rPr>
        <w:t xml:space="preserve">Kameramoduulin ottamassa kuvassa on BayerGB-filtterin mukaisessa värijärjestyksessä jokaista pikseliä kohden yksi 16-bittinen väriarvo. Täydellä resoluutiolla tämä tarkoittaa 2592 x 1944 x 16 bittiä = </w:t>
      </w:r>
      <w:r w:rsidRPr="00DE48D4">
        <w:rPr>
          <w:lang w:val="fi-FI"/>
        </w:rPr>
        <w:t>80621568</w:t>
      </w:r>
      <w:r>
        <w:rPr>
          <w:lang w:val="fi-FI"/>
        </w:rPr>
        <w:t xml:space="preserve"> bittiä eli </w:t>
      </w:r>
      <w:r w:rsidRPr="00DE48D4">
        <w:rPr>
          <w:lang w:val="fi-FI"/>
        </w:rPr>
        <w:t>10077696</w:t>
      </w:r>
      <w:r>
        <w:rPr>
          <w:lang w:val="fi-FI"/>
        </w:rPr>
        <w:t xml:space="preserve"> tavua.</w:t>
      </w:r>
    </w:p>
    <w:p w:rsidR="00DE48D4" w:rsidRDefault="00DE48D4" w:rsidP="0065153B">
      <w:pPr>
        <w:pStyle w:val="BodyText"/>
        <w:rPr>
          <w:lang w:val="fi-FI"/>
        </w:rPr>
      </w:pPr>
    </w:p>
    <w:p w:rsidR="00DE48D4" w:rsidRDefault="00DE48D4" w:rsidP="0065153B">
      <w:pPr>
        <w:pStyle w:val="BodyText"/>
        <w:rPr>
          <w:lang w:val="fi-FI"/>
        </w:rPr>
      </w:pPr>
      <w:r>
        <w:rPr>
          <w:lang w:val="fi-FI"/>
        </w:rPr>
        <w:t>BayerGB12 pikseliformaatin tapauksessa saadaan käyttöön kameramoduulin täysi 12-bitin resoluutio kullekin väriarvolle.</w:t>
      </w:r>
    </w:p>
    <w:p w:rsidR="00DE48D4" w:rsidRDefault="00DE48D4" w:rsidP="0065153B">
      <w:pPr>
        <w:pStyle w:val="BodyText"/>
        <w:rPr>
          <w:lang w:val="fi-FI"/>
        </w:rPr>
      </w:pPr>
    </w:p>
    <w:p w:rsidR="0065153B" w:rsidRDefault="00D25ECC" w:rsidP="0065153B">
      <w:pPr>
        <w:pStyle w:val="BodyText"/>
        <w:rPr>
          <w:lang w:val="fi-FI"/>
        </w:rPr>
      </w:pPr>
      <w:r>
        <w:rPr>
          <w:lang w:val="fi-FI"/>
        </w:rPr>
        <w:t>BayerGB</w:t>
      </w:r>
      <w:r w:rsidR="00DE48D4">
        <w:rPr>
          <w:lang w:val="fi-FI"/>
        </w:rPr>
        <w:t>-filtterin värijärjestys on kuvan ensimmäisellä rivillä ”GB” eli vihreä, sininen, vihreä, sininen, … ja kuvan toisella rivillä ”RG” eli punainen, vihreä, punainen, vihreä jne. Seuraava taulukko havainnollistaa tätä järjestystä.</w:t>
      </w:r>
    </w:p>
    <w:p w:rsidR="00DE48D4" w:rsidRDefault="00DE48D4" w:rsidP="0065153B">
      <w:pPr>
        <w:pStyle w:val="BodyText"/>
        <w:rPr>
          <w:lang w:val="fi-FI"/>
        </w:rPr>
      </w:pPr>
    </w:p>
    <w:p w:rsidR="00DE48D4" w:rsidRPr="0097666B" w:rsidRDefault="00DE48D4" w:rsidP="00DE48D4">
      <w:pPr>
        <w:pStyle w:val="Caption"/>
        <w:rPr>
          <w:b w:val="0"/>
        </w:rPr>
      </w:pPr>
      <w:bookmarkStart w:id="19" w:name="_Toc12739331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6</w:t>
      </w:r>
      <w:r w:rsidRPr="0097666B">
        <w:rPr>
          <w:noProof/>
        </w:rPr>
        <w:fldChar w:fldCharType="end"/>
      </w:r>
      <w:r w:rsidRPr="0097666B">
        <w:t>.</w:t>
      </w:r>
      <w:r w:rsidRPr="0097666B">
        <w:rPr>
          <w:b w:val="0"/>
        </w:rPr>
        <w:tab/>
        <w:t>Spektrikameran BayerGB12-raakakuvaformaatin värisuodattimien järjestys</w:t>
      </w:r>
      <w:bookmarkEnd w:id="19"/>
    </w:p>
    <w:tbl>
      <w:tblPr>
        <w:tblStyle w:val="TableGrid"/>
        <w:tblW w:w="8508" w:type="dxa"/>
        <w:tblLayout w:type="fixed"/>
        <w:tblLook w:val="04A0" w:firstRow="1" w:lastRow="0" w:firstColumn="1" w:lastColumn="0" w:noHBand="0" w:noVBand="1"/>
      </w:tblPr>
      <w:tblGrid>
        <w:gridCol w:w="1271"/>
        <w:gridCol w:w="1134"/>
        <w:gridCol w:w="1134"/>
        <w:gridCol w:w="1134"/>
        <w:gridCol w:w="1276"/>
        <w:gridCol w:w="1276"/>
        <w:gridCol w:w="1283"/>
      </w:tblGrid>
      <w:tr w:rsidR="00DE48D4" w:rsidRPr="0097666B" w:rsidTr="00C634E2">
        <w:tc>
          <w:tcPr>
            <w:tcW w:w="1271" w:type="dxa"/>
          </w:tcPr>
          <w:p w:rsidR="00DE48D4" w:rsidRPr="0097666B" w:rsidRDefault="00DE48D4" w:rsidP="00C634E2">
            <w:pPr>
              <w:pStyle w:val="BodyText"/>
              <w:rPr>
                <w:lang w:val="fi-FI"/>
              </w:rPr>
            </w:pPr>
            <w:r w:rsidRPr="0097666B">
              <w:rPr>
                <w:lang w:val="fi-FI"/>
              </w:rPr>
              <w:t>Rivi 0</w:t>
            </w:r>
          </w:p>
          <w:p w:rsidR="00DE48D4" w:rsidRPr="0097666B" w:rsidRDefault="00DE48D4" w:rsidP="00C634E2">
            <w:pPr>
              <w:pStyle w:val="BodyText"/>
              <w:rPr>
                <w:lang w:val="fi-FI"/>
              </w:rPr>
            </w:pPr>
            <w:r w:rsidRPr="0097666B">
              <w:rPr>
                <w:lang w:val="fi-FI"/>
              </w:rPr>
              <w:t>Parillinen</w:t>
            </w:r>
          </w:p>
        </w:tc>
        <w:tc>
          <w:tcPr>
            <w:tcW w:w="1134" w:type="dxa"/>
            <w:shd w:val="clear" w:color="auto" w:fill="92D050"/>
          </w:tcPr>
          <w:p w:rsidR="00DE48D4" w:rsidRPr="0097666B" w:rsidRDefault="00DE48D4" w:rsidP="00C634E2">
            <w:pPr>
              <w:pStyle w:val="BodyText"/>
              <w:rPr>
                <w:lang w:val="fi-FI"/>
              </w:rPr>
            </w:pPr>
            <w:r w:rsidRPr="0097666B">
              <w:rPr>
                <w:lang w:val="fi-FI"/>
              </w:rPr>
              <w:t>Sarake 0</w:t>
            </w:r>
          </w:p>
          <w:p w:rsidR="00DE48D4" w:rsidRPr="0097666B" w:rsidRDefault="00DE48D4" w:rsidP="00C634E2">
            <w:pPr>
              <w:pStyle w:val="BodyText"/>
              <w:rPr>
                <w:lang w:val="fi-FI"/>
              </w:rPr>
            </w:pPr>
            <w:r w:rsidRPr="0097666B">
              <w:rPr>
                <w:lang w:val="fi-FI"/>
              </w:rPr>
              <w:t>Vihreä</w:t>
            </w:r>
          </w:p>
        </w:tc>
        <w:tc>
          <w:tcPr>
            <w:tcW w:w="1134" w:type="dxa"/>
            <w:shd w:val="clear" w:color="auto" w:fill="B4C6E7" w:themeFill="accent5" w:themeFillTint="66"/>
          </w:tcPr>
          <w:p w:rsidR="00DE48D4" w:rsidRPr="0097666B" w:rsidRDefault="00DE48D4" w:rsidP="00C634E2">
            <w:pPr>
              <w:pStyle w:val="BodyText"/>
              <w:rPr>
                <w:lang w:val="fi-FI"/>
              </w:rPr>
            </w:pPr>
            <w:r w:rsidRPr="0097666B">
              <w:rPr>
                <w:lang w:val="fi-FI"/>
              </w:rPr>
              <w:t>Sarake 1</w:t>
            </w:r>
          </w:p>
          <w:p w:rsidR="00DE48D4" w:rsidRPr="0097666B" w:rsidRDefault="00DE48D4" w:rsidP="00C634E2">
            <w:pPr>
              <w:pStyle w:val="BodyText"/>
              <w:rPr>
                <w:lang w:val="fi-FI"/>
              </w:rPr>
            </w:pPr>
            <w:r w:rsidRPr="0097666B">
              <w:rPr>
                <w:lang w:val="fi-FI"/>
              </w:rPr>
              <w:t>Sininen</w:t>
            </w:r>
          </w:p>
        </w:tc>
        <w:tc>
          <w:tcPr>
            <w:tcW w:w="1134" w:type="dxa"/>
            <w:shd w:val="clear" w:color="auto" w:fill="92D050"/>
          </w:tcPr>
          <w:p w:rsidR="00DE48D4" w:rsidRPr="0097666B" w:rsidRDefault="00DE48D4" w:rsidP="00C634E2">
            <w:pPr>
              <w:pStyle w:val="BodyText"/>
              <w:rPr>
                <w:lang w:val="fi-FI"/>
              </w:rPr>
            </w:pPr>
            <w:r w:rsidRPr="0097666B">
              <w:rPr>
                <w:lang w:val="fi-FI"/>
              </w:rPr>
              <w:t>Sarake 2</w:t>
            </w:r>
          </w:p>
          <w:p w:rsidR="00DE48D4" w:rsidRPr="0097666B" w:rsidRDefault="00DE48D4" w:rsidP="00C634E2">
            <w:pPr>
              <w:pStyle w:val="BodyText"/>
              <w:rPr>
                <w:lang w:val="fi-FI"/>
              </w:rPr>
            </w:pPr>
            <w:r w:rsidRPr="0097666B">
              <w:rPr>
                <w:lang w:val="fi-FI"/>
              </w:rPr>
              <w:t>Vihreä</w:t>
            </w:r>
          </w:p>
        </w:tc>
        <w:tc>
          <w:tcPr>
            <w:tcW w:w="1276" w:type="dxa"/>
            <w:shd w:val="clear" w:color="auto" w:fill="B4C6E7" w:themeFill="accent5" w:themeFillTint="66"/>
          </w:tcPr>
          <w:p w:rsidR="00DE48D4" w:rsidRPr="0097666B" w:rsidRDefault="00DE48D4" w:rsidP="00C634E2">
            <w:pPr>
              <w:pStyle w:val="BodyText"/>
              <w:rPr>
                <w:lang w:val="fi-FI"/>
              </w:rPr>
            </w:pPr>
            <w:r w:rsidRPr="0097666B">
              <w:rPr>
                <w:lang w:val="fi-FI"/>
              </w:rPr>
              <w:t>Sarake 3</w:t>
            </w:r>
          </w:p>
          <w:p w:rsidR="00DE48D4" w:rsidRPr="0097666B" w:rsidRDefault="00DE48D4" w:rsidP="00C634E2">
            <w:pPr>
              <w:pStyle w:val="BodyText"/>
              <w:rPr>
                <w:lang w:val="fi-FI"/>
              </w:rPr>
            </w:pPr>
            <w:r w:rsidRPr="0097666B">
              <w:rPr>
                <w:lang w:val="fi-FI"/>
              </w:rPr>
              <w:t>Sininen</w:t>
            </w:r>
          </w:p>
        </w:tc>
        <w:tc>
          <w:tcPr>
            <w:tcW w:w="1276" w:type="dxa"/>
            <w:shd w:val="clear" w:color="auto" w:fill="92D050"/>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Vihreä</w:t>
            </w:r>
          </w:p>
        </w:tc>
        <w:tc>
          <w:tcPr>
            <w:tcW w:w="1283" w:type="dxa"/>
            <w:shd w:val="clear" w:color="auto" w:fill="B4C6E7" w:themeFill="accent5" w:themeFillTint="66"/>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Sininen</w:t>
            </w:r>
          </w:p>
        </w:tc>
      </w:tr>
      <w:tr w:rsidR="00DE48D4" w:rsidRPr="0097666B" w:rsidTr="00C634E2">
        <w:tc>
          <w:tcPr>
            <w:tcW w:w="1271" w:type="dxa"/>
          </w:tcPr>
          <w:p w:rsidR="00DE48D4" w:rsidRPr="0097666B" w:rsidRDefault="00DE48D4" w:rsidP="00C634E2">
            <w:pPr>
              <w:pStyle w:val="BodyText"/>
              <w:rPr>
                <w:lang w:val="fi-FI"/>
              </w:rPr>
            </w:pPr>
            <w:r w:rsidRPr="0097666B">
              <w:rPr>
                <w:lang w:val="fi-FI"/>
              </w:rPr>
              <w:t>Rivi 1</w:t>
            </w:r>
          </w:p>
          <w:p w:rsidR="00DE48D4" w:rsidRPr="0097666B" w:rsidRDefault="00DE48D4" w:rsidP="00C634E2">
            <w:pPr>
              <w:pStyle w:val="BodyText"/>
              <w:rPr>
                <w:lang w:val="fi-FI"/>
              </w:rPr>
            </w:pPr>
            <w:r w:rsidRPr="0097666B">
              <w:rPr>
                <w:lang w:val="fi-FI"/>
              </w:rPr>
              <w:t>Pariton</w:t>
            </w:r>
          </w:p>
        </w:tc>
        <w:tc>
          <w:tcPr>
            <w:tcW w:w="1134" w:type="dxa"/>
            <w:shd w:val="clear" w:color="auto" w:fill="E63A3A"/>
          </w:tcPr>
          <w:p w:rsidR="00DE48D4" w:rsidRDefault="00DE48D4" w:rsidP="00C634E2">
            <w:pPr>
              <w:pStyle w:val="BodyText"/>
              <w:rPr>
                <w:lang w:val="fi-FI"/>
              </w:rPr>
            </w:pPr>
            <w:r w:rsidRPr="0097666B">
              <w:rPr>
                <w:lang w:val="fi-FI"/>
              </w:rPr>
              <w:t>Sarake 0</w:t>
            </w:r>
          </w:p>
          <w:p w:rsidR="00DE48D4" w:rsidRPr="0097666B" w:rsidRDefault="00DE48D4" w:rsidP="00C634E2">
            <w:pPr>
              <w:pStyle w:val="BodyText"/>
              <w:rPr>
                <w:lang w:val="fi-FI"/>
              </w:rPr>
            </w:pPr>
            <w:r w:rsidRPr="0097666B">
              <w:rPr>
                <w:lang w:val="fi-FI"/>
              </w:rPr>
              <w:t>Punainen</w:t>
            </w:r>
          </w:p>
        </w:tc>
        <w:tc>
          <w:tcPr>
            <w:tcW w:w="1134" w:type="dxa"/>
            <w:shd w:val="clear" w:color="auto" w:fill="92D050"/>
          </w:tcPr>
          <w:p w:rsidR="00DE48D4" w:rsidRPr="0097666B" w:rsidRDefault="00DE48D4" w:rsidP="00C634E2">
            <w:pPr>
              <w:pStyle w:val="BodyText"/>
              <w:rPr>
                <w:lang w:val="fi-FI"/>
              </w:rPr>
            </w:pPr>
            <w:r w:rsidRPr="0097666B">
              <w:rPr>
                <w:lang w:val="fi-FI"/>
              </w:rPr>
              <w:t xml:space="preserve">Sarake 1 </w:t>
            </w:r>
          </w:p>
          <w:p w:rsidR="00DE48D4" w:rsidRPr="0097666B" w:rsidRDefault="00DE48D4" w:rsidP="00DE48D4">
            <w:pPr>
              <w:pStyle w:val="BodyText"/>
              <w:rPr>
                <w:lang w:val="fi-FI"/>
              </w:rPr>
            </w:pPr>
            <w:r w:rsidRPr="0097666B">
              <w:rPr>
                <w:lang w:val="fi-FI"/>
              </w:rPr>
              <w:t>Vihreä</w:t>
            </w:r>
          </w:p>
        </w:tc>
        <w:tc>
          <w:tcPr>
            <w:tcW w:w="1134" w:type="dxa"/>
            <w:shd w:val="clear" w:color="auto" w:fill="E63A3A"/>
          </w:tcPr>
          <w:p w:rsidR="00DE48D4" w:rsidRPr="0097666B" w:rsidRDefault="00DE48D4" w:rsidP="00DE48D4">
            <w:pPr>
              <w:pStyle w:val="BodyText"/>
              <w:rPr>
                <w:lang w:val="fi-FI"/>
              </w:rPr>
            </w:pPr>
            <w:r w:rsidRPr="0097666B">
              <w:rPr>
                <w:lang w:val="fi-FI"/>
              </w:rPr>
              <w:t>Sarake 2</w:t>
            </w:r>
          </w:p>
          <w:p w:rsidR="00DE48D4" w:rsidRPr="0097666B" w:rsidRDefault="00DE48D4" w:rsidP="00C634E2">
            <w:pPr>
              <w:pStyle w:val="BodyText"/>
              <w:rPr>
                <w:lang w:val="fi-FI"/>
              </w:rPr>
            </w:pPr>
            <w:r w:rsidRPr="0097666B">
              <w:rPr>
                <w:lang w:val="fi-FI"/>
              </w:rPr>
              <w:t>Punainen</w:t>
            </w:r>
          </w:p>
        </w:tc>
        <w:tc>
          <w:tcPr>
            <w:tcW w:w="1276" w:type="dxa"/>
            <w:shd w:val="clear" w:color="auto" w:fill="92D050"/>
          </w:tcPr>
          <w:p w:rsidR="00DE48D4" w:rsidRPr="0097666B" w:rsidRDefault="00DE48D4" w:rsidP="00C634E2">
            <w:pPr>
              <w:pStyle w:val="BodyText"/>
              <w:rPr>
                <w:lang w:val="fi-FI"/>
              </w:rPr>
            </w:pPr>
            <w:r>
              <w:rPr>
                <w:lang w:val="fi-FI"/>
              </w:rPr>
              <w:t>Sarake 3</w:t>
            </w:r>
          </w:p>
          <w:p w:rsidR="00DE48D4" w:rsidRPr="0097666B" w:rsidRDefault="00DE48D4" w:rsidP="00C634E2">
            <w:pPr>
              <w:pStyle w:val="BodyText"/>
              <w:rPr>
                <w:lang w:val="fi-FI"/>
              </w:rPr>
            </w:pPr>
            <w:r w:rsidRPr="0097666B">
              <w:rPr>
                <w:lang w:val="fi-FI"/>
              </w:rPr>
              <w:t>Vihreä</w:t>
            </w:r>
          </w:p>
        </w:tc>
        <w:tc>
          <w:tcPr>
            <w:tcW w:w="1276" w:type="dxa"/>
            <w:shd w:val="clear" w:color="auto" w:fill="E63A3A"/>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sidRPr="0097666B">
              <w:rPr>
                <w:lang w:val="fi-FI"/>
              </w:rPr>
              <w:t>Punainen</w:t>
            </w:r>
          </w:p>
        </w:tc>
        <w:tc>
          <w:tcPr>
            <w:tcW w:w="1283" w:type="dxa"/>
            <w:shd w:val="clear" w:color="auto" w:fill="92D050"/>
          </w:tcPr>
          <w:p w:rsidR="00DE48D4" w:rsidRPr="0097666B" w:rsidRDefault="00DE48D4" w:rsidP="00C634E2">
            <w:pPr>
              <w:pStyle w:val="BodyText"/>
              <w:rPr>
                <w:lang w:val="fi-FI"/>
              </w:rPr>
            </w:pPr>
            <w:r>
              <w:rPr>
                <w:lang w:val="fi-FI"/>
              </w:rPr>
              <w:t>…</w:t>
            </w:r>
          </w:p>
          <w:p w:rsidR="00DE48D4" w:rsidRPr="0097666B" w:rsidRDefault="00DE48D4" w:rsidP="00C634E2">
            <w:pPr>
              <w:pStyle w:val="BodyText"/>
              <w:rPr>
                <w:lang w:val="fi-FI"/>
              </w:rPr>
            </w:pPr>
            <w:r>
              <w:rPr>
                <w:lang w:val="fi-FI"/>
              </w:rPr>
              <w:t>Vihreä</w:t>
            </w:r>
          </w:p>
        </w:tc>
      </w:tr>
    </w:tbl>
    <w:p w:rsidR="00DE48D4" w:rsidRDefault="00DE48D4" w:rsidP="0065153B">
      <w:pPr>
        <w:pStyle w:val="BodyText"/>
        <w:rPr>
          <w:lang w:val="fi-FI"/>
        </w:rPr>
      </w:pPr>
    </w:p>
    <w:p w:rsidR="00444376" w:rsidRDefault="006868A6" w:rsidP="006868A6">
      <w:pPr>
        <w:pStyle w:val="Heading3"/>
      </w:pPr>
      <w:bookmarkStart w:id="20" w:name="_Toc127393216"/>
      <w:r>
        <w:lastRenderedPageBreak/>
        <w:t>Kameramoduulin spektrivaste</w:t>
      </w:r>
      <w:bookmarkEnd w:id="20"/>
    </w:p>
    <w:p w:rsidR="006868A6" w:rsidRPr="0097666B" w:rsidRDefault="006868A6" w:rsidP="006868A6">
      <w:pPr>
        <w:spacing w:line="240" w:lineRule="auto"/>
        <w:jc w:val="left"/>
      </w:pPr>
      <w:r w:rsidRPr="0097666B">
        <w:rPr>
          <w:noProof/>
          <w:lang w:eastAsia="fi-FI" w:bidi="ar-SA"/>
        </w:rPr>
        <w:drawing>
          <wp:inline distT="0" distB="0" distL="0" distR="0" wp14:anchorId="748D6CE0" wp14:editId="7096B97E">
            <wp:extent cx="5400040" cy="3768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768090"/>
                    </a:xfrm>
                    <a:prstGeom prst="rect">
                      <a:avLst/>
                    </a:prstGeom>
                  </pic:spPr>
                </pic:pic>
              </a:graphicData>
            </a:graphic>
          </wp:inline>
        </w:drawing>
      </w:r>
    </w:p>
    <w:p w:rsidR="006868A6" w:rsidRPr="0097666B" w:rsidRDefault="006868A6" w:rsidP="006868A6">
      <w:pPr>
        <w:pStyle w:val="Caption"/>
        <w:rPr>
          <w:b w:val="0"/>
        </w:rPr>
      </w:pPr>
      <w:r w:rsidRPr="0097666B">
        <w:t xml:space="preserve"> </w:t>
      </w:r>
      <w:bookmarkStart w:id="21" w:name="_Toc111986298"/>
      <w:bookmarkStart w:id="22" w:name="_Toc12739329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5</w:t>
      </w:r>
      <w:r w:rsidRPr="0097666B">
        <w:rPr>
          <w:noProof/>
        </w:rPr>
        <w:fldChar w:fldCharType="end"/>
      </w:r>
      <w:r w:rsidRPr="0097666B">
        <w:t>.</w:t>
      </w:r>
      <w:r w:rsidRPr="0097666B">
        <w:rPr>
          <w:b w:val="0"/>
        </w:rPr>
        <w:tab/>
        <w:t>Spektrikamerassa käytetyn kamerakennon spektrivaste.</w:t>
      </w:r>
      <w:bookmarkEnd w:id="21"/>
      <w:bookmarkEnd w:id="22"/>
    </w:p>
    <w:p w:rsidR="006868A6" w:rsidRPr="0097666B" w:rsidRDefault="00E1360B" w:rsidP="006868A6">
      <w:hyperlink r:id="rId17" w:anchor="spectral-response" w:history="1">
        <w:r w:rsidR="006868A6" w:rsidRPr="0097666B">
          <w:rPr>
            <w:rStyle w:val="Hyperlink"/>
          </w:rPr>
          <w:t>https://docs.baslerweb.com/daa2500-14uc#spectral-response</w:t>
        </w:r>
      </w:hyperlink>
    </w:p>
    <w:p w:rsidR="006868A6" w:rsidRPr="0065153B" w:rsidRDefault="006868A6" w:rsidP="00512457">
      <w:pPr>
        <w:spacing w:line="240" w:lineRule="auto"/>
        <w:jc w:val="left"/>
        <w:rPr>
          <w:rFonts w:eastAsia="Microsoft YaHei"/>
          <w:b/>
          <w:bCs/>
          <w:sz w:val="28"/>
          <w:szCs w:val="32"/>
        </w:rPr>
      </w:pPr>
    </w:p>
    <w:p w:rsidR="00E4151F" w:rsidRPr="0097666B" w:rsidRDefault="00E4151F" w:rsidP="00E4151F">
      <w:pPr>
        <w:pStyle w:val="Heading2"/>
      </w:pPr>
      <w:bookmarkStart w:id="23" w:name="_Toc127393217"/>
      <w:r w:rsidRPr="0097666B">
        <w:t>LED-valonlähde</w:t>
      </w:r>
      <w:bookmarkEnd w:id="23"/>
    </w:p>
    <w:p w:rsidR="00E4151F" w:rsidRDefault="00E4151F" w:rsidP="00E4151F">
      <w:pPr>
        <w:pStyle w:val="BodyText"/>
        <w:rPr>
          <w:lang w:val="fi-FI"/>
        </w:rPr>
      </w:pPr>
      <w:r w:rsidRPr="0097666B">
        <w:rPr>
          <w:lang w:val="fi-FI"/>
        </w:rPr>
        <w:t>LED-valonlähteessä on yhteensä 27 kpl LED:ejä</w:t>
      </w:r>
      <w:r>
        <w:rPr>
          <w:lang w:val="fi-FI"/>
        </w:rPr>
        <w:t xml:space="preserve"> aseteltuna renkaanomaisesti kuvattavan kohtaan ympärille.</w:t>
      </w:r>
    </w:p>
    <w:p w:rsidR="00E4151F" w:rsidRPr="0097666B" w:rsidRDefault="00E4151F" w:rsidP="00E4151F">
      <w:pPr>
        <w:pStyle w:val="BodyText"/>
        <w:rPr>
          <w:lang w:val="fi-FI"/>
        </w:rPr>
      </w:pPr>
    </w:p>
    <w:p w:rsidR="00E4151F" w:rsidRPr="0097666B" w:rsidRDefault="00E4151F" w:rsidP="00E4151F">
      <w:pPr>
        <w:pStyle w:val="BodyText"/>
        <w:jc w:val="center"/>
        <w:rPr>
          <w:lang w:val="fi-FI"/>
        </w:rPr>
      </w:pPr>
      <w:r w:rsidRPr="0097666B">
        <w:rPr>
          <w:noProof/>
          <w:lang w:val="fi-FI" w:eastAsia="fi-FI" w:bidi="ar-SA"/>
        </w:rPr>
        <w:lastRenderedPageBreak/>
        <w:drawing>
          <wp:inline distT="0" distB="0" distL="0" distR="0" wp14:anchorId="0FB37AA8" wp14:editId="73752D8F">
            <wp:extent cx="3299186" cy="35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mera_avattuna.PNG"/>
                    <pic:cNvPicPr/>
                  </pic:nvPicPr>
                  <pic:blipFill>
                    <a:blip r:embed="rId18">
                      <a:extLst>
                        <a:ext uri="{28A0092B-C50C-407E-A947-70E740481C1C}">
                          <a14:useLocalDpi xmlns:a14="http://schemas.microsoft.com/office/drawing/2010/main" val="0"/>
                        </a:ext>
                      </a:extLst>
                    </a:blip>
                    <a:stretch>
                      <a:fillRect/>
                    </a:stretch>
                  </pic:blipFill>
                  <pic:spPr>
                    <a:xfrm>
                      <a:off x="0" y="0"/>
                      <a:ext cx="3299186" cy="3562500"/>
                    </a:xfrm>
                    <a:prstGeom prst="rect">
                      <a:avLst/>
                    </a:prstGeom>
                  </pic:spPr>
                </pic:pic>
              </a:graphicData>
            </a:graphic>
          </wp:inline>
        </w:drawing>
      </w:r>
    </w:p>
    <w:p w:rsidR="00E4151F" w:rsidRPr="0097666B" w:rsidRDefault="00E4151F" w:rsidP="00E4151F">
      <w:pPr>
        <w:pStyle w:val="Caption"/>
        <w:rPr>
          <w:b w:val="0"/>
        </w:rPr>
      </w:pPr>
      <w:bookmarkStart w:id="24" w:name="_Toc12739329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6</w:t>
      </w:r>
      <w:r w:rsidRPr="0097666B">
        <w:rPr>
          <w:noProof/>
        </w:rPr>
        <w:fldChar w:fldCharType="end"/>
      </w:r>
      <w:r w:rsidRPr="0097666B">
        <w:t>.</w:t>
      </w:r>
      <w:r w:rsidRPr="0097666B">
        <w:rPr>
          <w:b w:val="0"/>
        </w:rPr>
        <w:tab/>
        <w:t>Spektrikamera kuvausoptiikan puolelta, varjostinosa avattuna ja LED-valonlähteen 27 LED:iä näkyvissä.</w:t>
      </w:r>
      <w:bookmarkEnd w:id="24"/>
    </w:p>
    <w:p w:rsidR="00E4151F" w:rsidRDefault="00E4151F" w:rsidP="00E4151F">
      <w:pPr>
        <w:pStyle w:val="BodyText"/>
        <w:rPr>
          <w:lang w:val="fi-FI"/>
        </w:rPr>
      </w:pPr>
    </w:p>
    <w:p w:rsidR="00E4151F" w:rsidRPr="0097666B" w:rsidRDefault="00E4151F" w:rsidP="00E4151F">
      <w:pPr>
        <w:pStyle w:val="BodyText"/>
        <w:rPr>
          <w:lang w:val="fi-FI"/>
        </w:rPr>
      </w:pPr>
      <w:r>
        <w:rPr>
          <w:lang w:val="fi-FI"/>
        </w:rPr>
        <w:t xml:space="preserve">LEDit </w:t>
      </w:r>
      <w:r w:rsidRPr="0097666B">
        <w:rPr>
          <w:lang w:val="fi-FI"/>
        </w:rPr>
        <w:t>seuraavan taulukon mukaisesti.</w:t>
      </w:r>
    </w:p>
    <w:p w:rsidR="00E4151F" w:rsidRPr="0097666B" w:rsidRDefault="00E4151F" w:rsidP="00E4151F">
      <w:pPr>
        <w:pStyle w:val="Caption"/>
        <w:rPr>
          <w:b w:val="0"/>
        </w:rPr>
      </w:pPr>
      <w:bookmarkStart w:id="25" w:name="_Toc12739331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7</w:t>
      </w:r>
      <w:r w:rsidRPr="0097666B">
        <w:rPr>
          <w:noProof/>
        </w:rPr>
        <w:fldChar w:fldCharType="end"/>
      </w:r>
      <w:r w:rsidRPr="0097666B">
        <w:t>.</w:t>
      </w:r>
      <w:r w:rsidRPr="0097666B">
        <w:rPr>
          <w:b w:val="0"/>
        </w:rPr>
        <w:tab/>
        <w:t>LED valaisun ominaisuudet (Saari, 2020).</w:t>
      </w:r>
      <w:bookmarkEnd w:id="25"/>
    </w:p>
    <w:tbl>
      <w:tblPr>
        <w:tblStyle w:val="TableGrid"/>
        <w:tblW w:w="0" w:type="auto"/>
        <w:tblLook w:val="04A0" w:firstRow="1" w:lastRow="0" w:firstColumn="1" w:lastColumn="0" w:noHBand="0" w:noVBand="1"/>
      </w:tblPr>
      <w:tblGrid>
        <w:gridCol w:w="3539"/>
        <w:gridCol w:w="3260"/>
        <w:gridCol w:w="1695"/>
      </w:tblGrid>
      <w:tr w:rsidR="00E4151F" w:rsidRPr="0097666B" w:rsidTr="00E4151F">
        <w:tc>
          <w:tcPr>
            <w:tcW w:w="3539" w:type="dxa"/>
          </w:tcPr>
          <w:p w:rsidR="00E4151F" w:rsidRPr="0097666B" w:rsidRDefault="00E4151F" w:rsidP="00E4151F">
            <w:pPr>
              <w:pStyle w:val="BodyText"/>
              <w:rPr>
                <w:lang w:val="fi-FI"/>
              </w:rPr>
            </w:pPr>
            <w:r w:rsidRPr="0097666B">
              <w:rPr>
                <w:lang w:val="fi-FI"/>
              </w:rPr>
              <w:t>Kuvaus</w:t>
            </w:r>
          </w:p>
        </w:tc>
        <w:tc>
          <w:tcPr>
            <w:tcW w:w="3260" w:type="dxa"/>
          </w:tcPr>
          <w:p w:rsidR="00E4151F" w:rsidRPr="0097666B" w:rsidRDefault="00E4151F" w:rsidP="00E4151F">
            <w:pPr>
              <w:pStyle w:val="BodyText"/>
              <w:rPr>
                <w:lang w:val="fi-FI"/>
              </w:rPr>
            </w:pPr>
            <w:r w:rsidRPr="0097666B">
              <w:rPr>
                <w:lang w:val="fi-FI"/>
              </w:rPr>
              <w:t>Arvot</w:t>
            </w:r>
          </w:p>
        </w:tc>
        <w:tc>
          <w:tcPr>
            <w:tcW w:w="1695" w:type="dxa"/>
          </w:tcPr>
          <w:p w:rsidR="00E4151F" w:rsidRPr="0097666B" w:rsidRDefault="00E4151F" w:rsidP="00E4151F">
            <w:pPr>
              <w:pStyle w:val="BodyText"/>
              <w:rPr>
                <w:lang w:val="fi-FI"/>
              </w:rPr>
            </w:pPr>
            <w:r w:rsidRPr="0097666B">
              <w:rPr>
                <w:lang w:val="fi-FI"/>
              </w:rPr>
              <w:t>Huomioita</w:t>
            </w:r>
          </w:p>
        </w:tc>
      </w:tr>
      <w:tr w:rsidR="00E4151F" w:rsidRPr="0097666B" w:rsidTr="00E4151F">
        <w:tc>
          <w:tcPr>
            <w:tcW w:w="3539" w:type="dxa"/>
          </w:tcPr>
          <w:p w:rsidR="00E4151F" w:rsidRPr="0097666B" w:rsidRDefault="00E4151F" w:rsidP="00E4151F">
            <w:pPr>
              <w:pStyle w:val="BodyText"/>
              <w:rPr>
                <w:lang w:val="fi-FI"/>
              </w:rPr>
            </w:pPr>
            <w:r w:rsidRPr="0097666B">
              <w:rPr>
                <w:lang w:val="fi-FI"/>
              </w:rPr>
              <w:t>Valaistu eli kuvattava kohdealue</w:t>
            </w:r>
          </w:p>
        </w:tc>
        <w:tc>
          <w:tcPr>
            <w:tcW w:w="3260" w:type="dxa"/>
          </w:tcPr>
          <w:p w:rsidR="00E4151F" w:rsidRPr="0097666B" w:rsidRDefault="00E4151F" w:rsidP="00E4151F">
            <w:pPr>
              <w:pStyle w:val="BodyText"/>
              <w:rPr>
                <w:lang w:val="fi-FI"/>
              </w:rPr>
            </w:pPr>
            <w:r w:rsidRPr="0097666B">
              <w:rPr>
                <w:lang w:val="fi-FI"/>
              </w:rPr>
              <w:t>30 x 40 mm</w:t>
            </w:r>
          </w:p>
        </w:tc>
        <w:tc>
          <w:tcPr>
            <w:tcW w:w="1695" w:type="dxa"/>
          </w:tcPr>
          <w:p w:rsidR="00E4151F" w:rsidRPr="0097666B" w:rsidRDefault="00E4151F" w:rsidP="00E4151F">
            <w:pPr>
              <w:pStyle w:val="BodyText"/>
              <w:rPr>
                <w:lang w:val="fi-FI"/>
              </w:rPr>
            </w:pPr>
          </w:p>
        </w:tc>
      </w:tr>
      <w:tr w:rsidR="00E4151F" w:rsidRPr="0097666B" w:rsidTr="00E4151F">
        <w:tc>
          <w:tcPr>
            <w:tcW w:w="3539" w:type="dxa"/>
          </w:tcPr>
          <w:p w:rsidR="00E4151F" w:rsidRPr="0097666B" w:rsidRDefault="00E4151F" w:rsidP="00E4151F">
            <w:pPr>
              <w:pStyle w:val="BodyText"/>
              <w:rPr>
                <w:lang w:val="fi-FI"/>
              </w:rPr>
            </w:pPr>
            <w:r w:rsidRPr="0097666B">
              <w:rPr>
                <w:lang w:val="fi-FI"/>
              </w:rPr>
              <w:t>Valkoiset LEDit</w:t>
            </w:r>
          </w:p>
        </w:tc>
        <w:tc>
          <w:tcPr>
            <w:tcW w:w="3260" w:type="dxa"/>
          </w:tcPr>
          <w:p w:rsidR="00E4151F" w:rsidRPr="0097666B" w:rsidRDefault="00E4151F" w:rsidP="00E4151F">
            <w:pPr>
              <w:pStyle w:val="BodyText"/>
              <w:rPr>
                <w:lang w:val="fi-FI"/>
              </w:rPr>
            </w:pPr>
            <w:r w:rsidRPr="0097666B">
              <w:rPr>
                <w:lang w:val="fi-FI"/>
              </w:rPr>
              <w:t>500 nm … 650 nm</w:t>
            </w:r>
          </w:p>
        </w:tc>
        <w:tc>
          <w:tcPr>
            <w:tcW w:w="1695" w:type="dxa"/>
          </w:tcPr>
          <w:p w:rsidR="00E4151F" w:rsidRPr="0097666B" w:rsidRDefault="00E4151F" w:rsidP="00E4151F">
            <w:pPr>
              <w:pStyle w:val="BodyText"/>
              <w:rPr>
                <w:lang w:val="fi-FI"/>
              </w:rPr>
            </w:pPr>
            <w:r w:rsidRPr="0097666B">
              <w:rPr>
                <w:lang w:val="fi-FI"/>
              </w:rPr>
              <w:t>3 kpl</w:t>
            </w:r>
          </w:p>
        </w:tc>
      </w:tr>
      <w:tr w:rsidR="00E4151F" w:rsidRPr="0097666B" w:rsidTr="00E4151F">
        <w:tc>
          <w:tcPr>
            <w:tcW w:w="3539" w:type="dxa"/>
          </w:tcPr>
          <w:p w:rsidR="00E4151F" w:rsidRPr="0097666B" w:rsidRDefault="00E4151F" w:rsidP="00E4151F">
            <w:pPr>
              <w:pStyle w:val="BodyText"/>
              <w:rPr>
                <w:lang w:val="fi-FI"/>
              </w:rPr>
            </w:pPr>
            <w:r w:rsidRPr="0097666B">
              <w:rPr>
                <w:lang w:val="fi-FI"/>
              </w:rPr>
              <w:t>Yhden aallonpituuden LEDit</w:t>
            </w:r>
          </w:p>
        </w:tc>
        <w:tc>
          <w:tcPr>
            <w:tcW w:w="3260" w:type="dxa"/>
          </w:tcPr>
          <w:p w:rsidR="00E4151F" w:rsidRPr="0054632B" w:rsidRDefault="00E4151F" w:rsidP="0054632B">
            <w:pPr>
              <w:pStyle w:val="BodyText"/>
              <w:jc w:val="left"/>
              <w:rPr>
                <w:lang w:val="en-US"/>
              </w:rPr>
            </w:pPr>
            <w:r w:rsidRPr="0054632B">
              <w:rPr>
                <w:lang w:val="en-US"/>
              </w:rPr>
              <w:t>680</w:t>
            </w:r>
            <w:r w:rsidR="0054632B" w:rsidRPr="0054632B">
              <w:rPr>
                <w:lang w:val="en-US"/>
              </w:rPr>
              <w:t xml:space="preserve"> nm</w:t>
            </w:r>
            <w:r w:rsidR="0054632B" w:rsidRPr="0054632B">
              <w:rPr>
                <w:lang w:val="en-US"/>
              </w:rPr>
              <w:br/>
            </w:r>
            <w:r w:rsidRPr="0054632B">
              <w:rPr>
                <w:lang w:val="en-US"/>
              </w:rPr>
              <w:t>720</w:t>
            </w:r>
            <w:r w:rsidR="0054632B" w:rsidRPr="0054632B">
              <w:rPr>
                <w:lang w:val="en-US"/>
              </w:rPr>
              <w:t xml:space="preserve"> nm</w:t>
            </w:r>
            <w:r w:rsidR="0054632B" w:rsidRPr="0054632B">
              <w:rPr>
                <w:lang w:val="en-US"/>
              </w:rPr>
              <w:br/>
            </w:r>
            <w:r w:rsidRPr="0054632B">
              <w:rPr>
                <w:lang w:val="en-US"/>
              </w:rPr>
              <w:t>750</w:t>
            </w:r>
            <w:r w:rsidR="0054632B" w:rsidRPr="0054632B">
              <w:rPr>
                <w:lang w:val="en-US"/>
              </w:rPr>
              <w:t xml:space="preserve"> nm</w:t>
            </w:r>
            <w:r w:rsidR="0054632B" w:rsidRPr="0054632B">
              <w:rPr>
                <w:lang w:val="en-US"/>
              </w:rPr>
              <w:br/>
            </w:r>
            <w:r w:rsidRPr="0054632B">
              <w:rPr>
                <w:lang w:val="en-US"/>
              </w:rPr>
              <w:t>780</w:t>
            </w:r>
            <w:r w:rsidR="0054632B" w:rsidRPr="0054632B">
              <w:rPr>
                <w:lang w:val="en-US"/>
              </w:rPr>
              <w:t xml:space="preserve"> nm</w:t>
            </w:r>
            <w:r w:rsidR="0054632B" w:rsidRPr="0054632B">
              <w:rPr>
                <w:lang w:val="en-US"/>
              </w:rPr>
              <w:br/>
            </w:r>
            <w:r w:rsidRPr="0054632B">
              <w:rPr>
                <w:lang w:val="en-US"/>
              </w:rPr>
              <w:t>810</w:t>
            </w:r>
            <w:r w:rsidR="0054632B" w:rsidRPr="0054632B">
              <w:rPr>
                <w:lang w:val="en-US"/>
              </w:rPr>
              <w:t xml:space="preserve"> nm</w:t>
            </w:r>
            <w:r w:rsidR="0054632B" w:rsidRPr="0054632B">
              <w:rPr>
                <w:lang w:val="en-US"/>
              </w:rPr>
              <w:br/>
            </w:r>
            <w:r w:rsidRPr="0054632B">
              <w:rPr>
                <w:lang w:val="en-US"/>
              </w:rPr>
              <w:t>850</w:t>
            </w:r>
            <w:r w:rsidR="0054632B" w:rsidRPr="0054632B">
              <w:rPr>
                <w:lang w:val="en-US"/>
              </w:rPr>
              <w:t xml:space="preserve"> nm</w:t>
            </w:r>
            <w:r w:rsidR="0054632B" w:rsidRPr="0054632B">
              <w:rPr>
                <w:lang w:val="en-US"/>
              </w:rPr>
              <w:br/>
            </w:r>
            <w:r w:rsidRPr="0054632B">
              <w:rPr>
                <w:lang w:val="en-US"/>
              </w:rPr>
              <w:t>880</w:t>
            </w:r>
            <w:r w:rsidR="0054632B" w:rsidRPr="0054632B">
              <w:rPr>
                <w:lang w:val="en-US"/>
              </w:rPr>
              <w:t xml:space="preserve"> nm</w:t>
            </w:r>
            <w:r w:rsidR="0054632B" w:rsidRPr="0054632B">
              <w:rPr>
                <w:lang w:val="en-US"/>
              </w:rPr>
              <w:br/>
            </w:r>
            <w:r w:rsidRPr="0054632B">
              <w:rPr>
                <w:lang w:val="en-US"/>
              </w:rPr>
              <w:t>940 nm</w:t>
            </w:r>
          </w:p>
        </w:tc>
        <w:tc>
          <w:tcPr>
            <w:tcW w:w="1695" w:type="dxa"/>
          </w:tcPr>
          <w:p w:rsidR="00E4151F" w:rsidRPr="0097666B" w:rsidRDefault="00E4151F" w:rsidP="0054632B">
            <w:pPr>
              <w:pStyle w:val="BodyText"/>
              <w:jc w:val="left"/>
              <w:rPr>
                <w:lang w:val="fi-FI"/>
              </w:rPr>
            </w:pPr>
            <w:r w:rsidRPr="0097666B">
              <w:rPr>
                <w:lang w:val="fi-FI"/>
              </w:rPr>
              <w:t>3 kpl jokaista aallonpituutta</w:t>
            </w:r>
          </w:p>
        </w:tc>
      </w:tr>
    </w:tbl>
    <w:p w:rsidR="00E4151F" w:rsidRDefault="00E4151F" w:rsidP="00E4151F">
      <w:pPr>
        <w:pStyle w:val="BodyText"/>
        <w:rPr>
          <w:lang w:val="fi-FI"/>
        </w:rPr>
      </w:pPr>
    </w:p>
    <w:p w:rsidR="008C56F4" w:rsidRDefault="008C56F4" w:rsidP="008C56F4">
      <w:pPr>
        <w:pStyle w:val="BodyText"/>
        <w:rPr>
          <w:lang w:val="fi-FI"/>
        </w:rPr>
      </w:pPr>
      <w:r>
        <w:rPr>
          <w:lang w:val="fi-FI"/>
        </w:rPr>
        <w:lastRenderedPageBreak/>
        <w:t>Seuraava kuva esittää LED-valonlähteen eri LED:ien suhteellisen radianssin aallonpituuden suhteen.</w:t>
      </w:r>
    </w:p>
    <w:p w:rsidR="008C56F4" w:rsidRDefault="008C56F4" w:rsidP="008C56F4">
      <w:pPr>
        <w:pStyle w:val="BodyText"/>
        <w:rPr>
          <w:lang w:val="fi-FI"/>
        </w:rPr>
      </w:pPr>
      <w:r w:rsidRPr="0054632B">
        <w:rPr>
          <w:noProof/>
          <w:lang w:val="fi-FI" w:eastAsia="fi-FI" w:bidi="ar-SA"/>
        </w:rPr>
        <w:drawing>
          <wp:inline distT="0" distB="0" distL="0" distR="0" wp14:anchorId="1CA6AD15" wp14:editId="414AD180">
            <wp:extent cx="5400040" cy="358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87750"/>
                    </a:xfrm>
                    <a:prstGeom prst="rect">
                      <a:avLst/>
                    </a:prstGeom>
                  </pic:spPr>
                </pic:pic>
              </a:graphicData>
            </a:graphic>
          </wp:inline>
        </w:drawing>
      </w:r>
    </w:p>
    <w:p w:rsidR="008C56F4" w:rsidRPr="0097666B" w:rsidRDefault="008C56F4" w:rsidP="008C56F4">
      <w:pPr>
        <w:pStyle w:val="Caption"/>
        <w:rPr>
          <w:b w:val="0"/>
        </w:rPr>
      </w:pPr>
      <w:bookmarkStart w:id="26" w:name="_Toc12739329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7</w:t>
      </w:r>
      <w:r w:rsidRPr="0097666B">
        <w:rPr>
          <w:noProof/>
        </w:rPr>
        <w:fldChar w:fldCharType="end"/>
      </w:r>
      <w:r w:rsidRPr="0097666B">
        <w:t>.</w:t>
      </w:r>
      <w:r w:rsidRPr="0097666B">
        <w:rPr>
          <w:b w:val="0"/>
        </w:rPr>
        <w:tab/>
      </w:r>
      <w:r>
        <w:rPr>
          <w:b w:val="0"/>
        </w:rPr>
        <w:t>LED-valonlähteen LED:ien suhteellinen radianssi aallonpituuden suhteen (Saari, 2020)</w:t>
      </w:r>
      <w:r w:rsidRPr="0097666B">
        <w:rPr>
          <w:b w:val="0"/>
        </w:rPr>
        <w:t>.</w:t>
      </w:r>
      <w:bookmarkEnd w:id="26"/>
    </w:p>
    <w:p w:rsidR="008C56F4" w:rsidRDefault="008C56F4" w:rsidP="00E4151F">
      <w:pPr>
        <w:pStyle w:val="BodyText"/>
        <w:rPr>
          <w:lang w:val="fi-FI"/>
        </w:rPr>
      </w:pPr>
    </w:p>
    <w:p w:rsidR="008C56F4" w:rsidRDefault="008C56F4" w:rsidP="008C56F4">
      <w:pPr>
        <w:pStyle w:val="BodyText"/>
      </w:pPr>
      <w:r>
        <w:t>LED-valonlähde ohjataan valaisemaan kohde sellaisilla aallonpituuksilla, että MFPI-suodattimen läpi ei tule enemmän kuin enintään kolme aallonpituuskaistahuippua. Seuraavassa taulukossa näkyvät käytettävät aallonpituusalueet ja niiden ohjauskomennot.</w:t>
      </w:r>
    </w:p>
    <w:p w:rsidR="008C56F4" w:rsidRDefault="008C56F4" w:rsidP="008C56F4">
      <w:pPr>
        <w:pStyle w:val="BodyText"/>
      </w:pPr>
    </w:p>
    <w:p w:rsidR="00E4151F" w:rsidRPr="0097666B" w:rsidRDefault="00E4151F" w:rsidP="00E4151F">
      <w:pPr>
        <w:pStyle w:val="Caption"/>
        <w:rPr>
          <w:b w:val="0"/>
        </w:rPr>
      </w:pPr>
      <w:bookmarkStart w:id="27" w:name="_Toc12739331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8</w:t>
      </w:r>
      <w:r w:rsidRPr="0097666B">
        <w:rPr>
          <w:noProof/>
        </w:rPr>
        <w:fldChar w:fldCharType="end"/>
      </w:r>
      <w:r w:rsidRPr="0097666B">
        <w:t>.</w:t>
      </w:r>
      <w:r w:rsidRPr="0097666B">
        <w:rPr>
          <w:b w:val="0"/>
        </w:rPr>
        <w:tab/>
        <w:t>Spektrikameran kalibroidut LED:ien ohjaukset</w:t>
      </w:r>
      <w:bookmarkEnd w:id="27"/>
    </w:p>
    <w:tbl>
      <w:tblPr>
        <w:tblStyle w:val="TableGrid"/>
        <w:tblW w:w="0" w:type="auto"/>
        <w:tblLook w:val="04A0" w:firstRow="1" w:lastRow="0" w:firstColumn="1" w:lastColumn="0" w:noHBand="0" w:noVBand="1"/>
      </w:tblPr>
      <w:tblGrid>
        <w:gridCol w:w="2689"/>
        <w:gridCol w:w="5805"/>
      </w:tblGrid>
      <w:tr w:rsidR="00E4151F" w:rsidRPr="0097666B" w:rsidTr="00E4151F">
        <w:tc>
          <w:tcPr>
            <w:tcW w:w="2689" w:type="dxa"/>
          </w:tcPr>
          <w:p w:rsidR="00E4151F" w:rsidRPr="00F744C2" w:rsidRDefault="00E4151F" w:rsidP="00E4151F">
            <w:pPr>
              <w:rPr>
                <w:lang w:val="en-US"/>
              </w:rPr>
            </w:pPr>
            <w:r w:rsidRPr="00F744C2">
              <w:rPr>
                <w:lang w:val="en-US"/>
              </w:rPr>
              <w:t>LED set and peak WL</w:t>
            </w:r>
          </w:p>
        </w:tc>
        <w:tc>
          <w:tcPr>
            <w:tcW w:w="5805" w:type="dxa"/>
          </w:tcPr>
          <w:p w:rsidR="00E4151F" w:rsidRPr="0097666B" w:rsidRDefault="00E4151F" w:rsidP="00E4151F">
            <w:r w:rsidRPr="0097666B">
              <w:t>LED control (reversed)</w:t>
            </w:r>
          </w:p>
        </w:tc>
      </w:tr>
      <w:tr w:rsidR="00E4151F" w:rsidRPr="0097666B" w:rsidTr="00E4151F">
        <w:tc>
          <w:tcPr>
            <w:tcW w:w="2689" w:type="dxa"/>
          </w:tcPr>
          <w:p w:rsidR="00E4151F" w:rsidRPr="0097666B" w:rsidRDefault="00E4151F" w:rsidP="00E4151F">
            <w:r w:rsidRPr="0097666B">
              <w:t>C WL1</w:t>
            </w:r>
          </w:p>
        </w:tc>
        <w:tc>
          <w:tcPr>
            <w:tcW w:w="5805" w:type="dxa"/>
          </w:tcPr>
          <w:p w:rsidR="00E4151F" w:rsidRPr="0097666B" w:rsidRDefault="00E4151F" w:rsidP="00E4151F">
            <w:r w:rsidRPr="0097666B">
              <w:t>000000001</w:t>
            </w:r>
            <w:r>
              <w:t xml:space="preserve"> </w:t>
            </w:r>
            <w:r w:rsidRPr="0097666B">
              <w:t>000000001</w:t>
            </w:r>
            <w:r>
              <w:t xml:space="preserve"> </w:t>
            </w:r>
            <w:r w:rsidRPr="0097666B">
              <w:t>000000001</w:t>
            </w:r>
          </w:p>
        </w:tc>
      </w:tr>
      <w:tr w:rsidR="00E4151F" w:rsidRPr="0097666B" w:rsidTr="00E4151F">
        <w:tc>
          <w:tcPr>
            <w:tcW w:w="2689" w:type="dxa"/>
          </w:tcPr>
          <w:p w:rsidR="00E4151F" w:rsidRPr="0097666B" w:rsidRDefault="00E4151F" w:rsidP="00E4151F">
            <w:r w:rsidRPr="0097666B">
              <w:t>B WL1</w:t>
            </w:r>
          </w:p>
        </w:tc>
        <w:tc>
          <w:tcPr>
            <w:tcW w:w="5805" w:type="dxa"/>
          </w:tcPr>
          <w:p w:rsidR="00E4151F" w:rsidRPr="0097666B" w:rsidRDefault="00E4151F" w:rsidP="00E4151F">
            <w:r w:rsidRPr="0097666B">
              <w:t>000000011</w:t>
            </w:r>
            <w:r>
              <w:t xml:space="preserve"> </w:t>
            </w:r>
            <w:r w:rsidRPr="0097666B">
              <w:t>000000011</w:t>
            </w:r>
            <w:r>
              <w:t xml:space="preserve"> </w:t>
            </w:r>
            <w:r w:rsidRPr="0097666B">
              <w:t>000000011</w:t>
            </w:r>
          </w:p>
        </w:tc>
      </w:tr>
      <w:tr w:rsidR="00E4151F" w:rsidRPr="0097666B" w:rsidTr="00E4151F">
        <w:tc>
          <w:tcPr>
            <w:tcW w:w="2689" w:type="dxa"/>
          </w:tcPr>
          <w:p w:rsidR="00E4151F" w:rsidRPr="0097666B" w:rsidRDefault="00E4151F" w:rsidP="00E4151F">
            <w:r w:rsidRPr="0097666B">
              <w:t>A WL1</w:t>
            </w:r>
          </w:p>
        </w:tc>
        <w:tc>
          <w:tcPr>
            <w:tcW w:w="5805" w:type="dxa"/>
          </w:tcPr>
          <w:p w:rsidR="00E4151F" w:rsidRPr="0097666B" w:rsidRDefault="00E4151F" w:rsidP="00E4151F">
            <w:r w:rsidRPr="0097666B">
              <w:t>000000111</w:t>
            </w:r>
            <w:r>
              <w:t xml:space="preserve"> </w:t>
            </w:r>
            <w:r w:rsidRPr="0097666B">
              <w:t>000000111</w:t>
            </w:r>
            <w:r>
              <w:t xml:space="preserve"> </w:t>
            </w:r>
            <w:r w:rsidRPr="0097666B">
              <w:t>000000111</w:t>
            </w:r>
          </w:p>
        </w:tc>
      </w:tr>
      <w:tr w:rsidR="00E4151F" w:rsidRPr="0097666B" w:rsidTr="00E4151F">
        <w:tc>
          <w:tcPr>
            <w:tcW w:w="2689" w:type="dxa"/>
          </w:tcPr>
          <w:p w:rsidR="00E4151F" w:rsidRPr="0097666B" w:rsidRDefault="00E4151F" w:rsidP="00E4151F">
            <w:r w:rsidRPr="0097666B">
              <w:t>C WL2</w:t>
            </w:r>
          </w:p>
        </w:tc>
        <w:tc>
          <w:tcPr>
            <w:tcW w:w="5805" w:type="dxa"/>
          </w:tcPr>
          <w:p w:rsidR="00E4151F" w:rsidRPr="0097666B" w:rsidRDefault="00E4151F" w:rsidP="00E4151F">
            <w:r w:rsidRPr="0097666B">
              <w:t>000000001</w:t>
            </w:r>
            <w:r>
              <w:t xml:space="preserve"> </w:t>
            </w:r>
            <w:r w:rsidRPr="0097666B">
              <w:t>000000001</w:t>
            </w:r>
            <w:r>
              <w:t xml:space="preserve"> </w:t>
            </w:r>
            <w:r w:rsidRPr="0097666B">
              <w:t>000000001</w:t>
            </w:r>
          </w:p>
        </w:tc>
      </w:tr>
      <w:tr w:rsidR="00E4151F" w:rsidRPr="0097666B" w:rsidTr="00E4151F">
        <w:tc>
          <w:tcPr>
            <w:tcW w:w="2689" w:type="dxa"/>
          </w:tcPr>
          <w:p w:rsidR="00E4151F" w:rsidRPr="0097666B" w:rsidRDefault="00E4151F" w:rsidP="00E4151F">
            <w:r w:rsidRPr="0097666B">
              <w:lastRenderedPageBreak/>
              <w:t>D</w:t>
            </w:r>
          </w:p>
        </w:tc>
        <w:tc>
          <w:tcPr>
            <w:tcW w:w="5805" w:type="dxa"/>
          </w:tcPr>
          <w:p w:rsidR="00E4151F" w:rsidRPr="0097666B" w:rsidRDefault="00E4151F" w:rsidP="00E4151F">
            <w:r w:rsidRPr="0097666B">
              <w:t>000011110</w:t>
            </w:r>
            <w:r>
              <w:t xml:space="preserve"> </w:t>
            </w:r>
            <w:r w:rsidRPr="0097666B">
              <w:t>000011110</w:t>
            </w:r>
            <w:r>
              <w:t xml:space="preserve"> </w:t>
            </w:r>
            <w:r w:rsidRPr="0097666B">
              <w:t>000011110</w:t>
            </w:r>
          </w:p>
        </w:tc>
      </w:tr>
      <w:tr w:rsidR="00E4151F" w:rsidRPr="0097666B" w:rsidTr="00E4151F">
        <w:tc>
          <w:tcPr>
            <w:tcW w:w="2689" w:type="dxa"/>
          </w:tcPr>
          <w:p w:rsidR="00E4151F" w:rsidRPr="0097666B" w:rsidRDefault="00E4151F" w:rsidP="00E4151F">
            <w:r w:rsidRPr="0097666B">
              <w:t>B WL2</w:t>
            </w:r>
          </w:p>
        </w:tc>
        <w:tc>
          <w:tcPr>
            <w:tcW w:w="5805" w:type="dxa"/>
          </w:tcPr>
          <w:p w:rsidR="00E4151F" w:rsidRPr="0097666B" w:rsidRDefault="00E4151F" w:rsidP="00E4151F">
            <w:r w:rsidRPr="0097666B">
              <w:t>000000011</w:t>
            </w:r>
            <w:r>
              <w:t xml:space="preserve"> </w:t>
            </w:r>
            <w:r w:rsidRPr="0097666B">
              <w:t>000000011</w:t>
            </w:r>
            <w:r>
              <w:t xml:space="preserve"> </w:t>
            </w:r>
            <w:r w:rsidRPr="0097666B">
              <w:t>000000011</w:t>
            </w:r>
          </w:p>
        </w:tc>
      </w:tr>
      <w:tr w:rsidR="00E4151F" w:rsidRPr="0097666B" w:rsidTr="00E4151F">
        <w:trPr>
          <w:trHeight w:val="257"/>
        </w:trPr>
        <w:tc>
          <w:tcPr>
            <w:tcW w:w="2689" w:type="dxa"/>
          </w:tcPr>
          <w:p w:rsidR="00E4151F" w:rsidRPr="0097666B" w:rsidRDefault="00E4151F" w:rsidP="00E4151F">
            <w:r w:rsidRPr="0097666B">
              <w:t>A WL2</w:t>
            </w:r>
          </w:p>
        </w:tc>
        <w:tc>
          <w:tcPr>
            <w:tcW w:w="5805" w:type="dxa"/>
          </w:tcPr>
          <w:p w:rsidR="00E4151F" w:rsidRPr="0097666B" w:rsidRDefault="00E4151F" w:rsidP="00E4151F">
            <w:r w:rsidRPr="0097666B">
              <w:t>000000111</w:t>
            </w:r>
            <w:r>
              <w:t xml:space="preserve"> </w:t>
            </w:r>
            <w:r w:rsidRPr="0097666B">
              <w:t>000000111</w:t>
            </w:r>
            <w:r>
              <w:t xml:space="preserve"> </w:t>
            </w:r>
            <w:r w:rsidRPr="0097666B">
              <w:t>000000111</w:t>
            </w:r>
          </w:p>
        </w:tc>
      </w:tr>
      <w:tr w:rsidR="00E4151F" w:rsidRPr="0097666B" w:rsidTr="00E4151F">
        <w:trPr>
          <w:trHeight w:val="257"/>
        </w:trPr>
        <w:tc>
          <w:tcPr>
            <w:tcW w:w="2689" w:type="dxa"/>
          </w:tcPr>
          <w:p w:rsidR="00E4151F" w:rsidRPr="0097666B" w:rsidRDefault="00E4151F" w:rsidP="00E4151F">
            <w:r w:rsidRPr="0097666B">
              <w:t>E</w:t>
            </w:r>
          </w:p>
        </w:tc>
        <w:tc>
          <w:tcPr>
            <w:tcW w:w="5805" w:type="dxa"/>
          </w:tcPr>
          <w:p w:rsidR="00E4151F" w:rsidRPr="0097666B" w:rsidRDefault="00E4151F" w:rsidP="00E4151F">
            <w:r w:rsidRPr="0097666B">
              <w:t>000111100</w:t>
            </w:r>
            <w:r>
              <w:t xml:space="preserve"> </w:t>
            </w:r>
            <w:r w:rsidRPr="0097666B">
              <w:t>000111100</w:t>
            </w:r>
            <w:r>
              <w:t xml:space="preserve"> </w:t>
            </w:r>
            <w:r w:rsidRPr="0097666B">
              <w:t>000111100</w:t>
            </w:r>
          </w:p>
        </w:tc>
      </w:tr>
      <w:tr w:rsidR="00E4151F" w:rsidRPr="0097666B" w:rsidTr="00E4151F">
        <w:trPr>
          <w:trHeight w:val="257"/>
        </w:trPr>
        <w:tc>
          <w:tcPr>
            <w:tcW w:w="2689" w:type="dxa"/>
          </w:tcPr>
          <w:p w:rsidR="00E4151F" w:rsidRPr="0097666B" w:rsidRDefault="00E4151F" w:rsidP="00E4151F">
            <w:r w:rsidRPr="0097666B">
              <w:t>F</w:t>
            </w:r>
          </w:p>
        </w:tc>
        <w:tc>
          <w:tcPr>
            <w:tcW w:w="5805" w:type="dxa"/>
          </w:tcPr>
          <w:p w:rsidR="00E4151F" w:rsidRPr="0097666B" w:rsidRDefault="00E4151F" w:rsidP="00E4151F">
            <w:r w:rsidRPr="0097666B">
              <w:t>001111000</w:t>
            </w:r>
            <w:r>
              <w:t xml:space="preserve"> </w:t>
            </w:r>
            <w:r w:rsidRPr="0097666B">
              <w:t>001111000</w:t>
            </w:r>
            <w:r>
              <w:t xml:space="preserve"> </w:t>
            </w:r>
            <w:r w:rsidRPr="0097666B">
              <w:t>001111000</w:t>
            </w:r>
          </w:p>
        </w:tc>
      </w:tr>
      <w:tr w:rsidR="00E4151F" w:rsidRPr="0097666B" w:rsidTr="00E4151F">
        <w:trPr>
          <w:trHeight w:val="257"/>
        </w:trPr>
        <w:tc>
          <w:tcPr>
            <w:tcW w:w="2689" w:type="dxa"/>
          </w:tcPr>
          <w:p w:rsidR="00E4151F" w:rsidRPr="0097666B" w:rsidRDefault="00E4151F" w:rsidP="00E4151F">
            <w:r w:rsidRPr="0097666B">
              <w:t>G</w:t>
            </w:r>
          </w:p>
        </w:tc>
        <w:tc>
          <w:tcPr>
            <w:tcW w:w="5805" w:type="dxa"/>
          </w:tcPr>
          <w:p w:rsidR="00E4151F" w:rsidRPr="0097666B" w:rsidRDefault="00E4151F" w:rsidP="00E4151F">
            <w:r w:rsidRPr="0097666B">
              <w:t>011110000</w:t>
            </w:r>
            <w:r>
              <w:t xml:space="preserve"> </w:t>
            </w:r>
            <w:r w:rsidRPr="0097666B">
              <w:t>011110000</w:t>
            </w:r>
            <w:r>
              <w:t xml:space="preserve"> </w:t>
            </w:r>
            <w:r w:rsidRPr="0097666B">
              <w:t>011110000</w:t>
            </w:r>
          </w:p>
        </w:tc>
      </w:tr>
      <w:tr w:rsidR="00E4151F" w:rsidRPr="0097666B" w:rsidTr="00E4151F">
        <w:trPr>
          <w:trHeight w:val="257"/>
        </w:trPr>
        <w:tc>
          <w:tcPr>
            <w:tcW w:w="2689" w:type="dxa"/>
          </w:tcPr>
          <w:p w:rsidR="00E4151F" w:rsidRPr="0097666B" w:rsidRDefault="00E4151F" w:rsidP="00E4151F">
            <w:r w:rsidRPr="0097666B">
              <w:t>H</w:t>
            </w:r>
          </w:p>
        </w:tc>
        <w:tc>
          <w:tcPr>
            <w:tcW w:w="5805" w:type="dxa"/>
          </w:tcPr>
          <w:p w:rsidR="00E4151F" w:rsidRPr="0097666B" w:rsidRDefault="00E4151F" w:rsidP="00E4151F">
            <w:r w:rsidRPr="0097666B">
              <w:t>111100000</w:t>
            </w:r>
            <w:r>
              <w:t xml:space="preserve"> </w:t>
            </w:r>
            <w:r w:rsidRPr="0097666B">
              <w:t>111100000</w:t>
            </w:r>
            <w:r>
              <w:t xml:space="preserve"> </w:t>
            </w:r>
            <w:r w:rsidRPr="0097666B">
              <w:t>111100000</w:t>
            </w:r>
          </w:p>
        </w:tc>
      </w:tr>
    </w:tbl>
    <w:p w:rsidR="00444376" w:rsidRDefault="00444376" w:rsidP="00444376">
      <w:pPr>
        <w:pStyle w:val="BodyText"/>
        <w:rPr>
          <w:rFonts w:eastAsia="Microsoft YaHei"/>
          <w:b/>
          <w:bCs/>
          <w:sz w:val="28"/>
          <w:szCs w:val="32"/>
          <w:lang w:val="en-US"/>
        </w:rPr>
      </w:pPr>
    </w:p>
    <w:p w:rsidR="008C56F4" w:rsidRDefault="008C56F4" w:rsidP="008C56F4">
      <w:pPr>
        <w:pStyle w:val="BodyText"/>
        <w:rPr>
          <w:lang w:val="fi-FI"/>
        </w:rPr>
      </w:pPr>
      <w:r w:rsidRPr="0097666B">
        <w:rPr>
          <w:lang w:val="fi-FI"/>
        </w:rPr>
        <w:t>LED-valonlähteessä on USB-liitäntä</w:t>
      </w:r>
      <w:r>
        <w:rPr>
          <w:lang w:val="fi-FI"/>
        </w:rPr>
        <w:t xml:space="preserve"> ja sen näkyy järjestelmässä virtuaalisena sarjaporttina. Ohjauskomennot lähetetään tähän virtuaaliseen sarjaporttiin</w:t>
      </w:r>
      <w:r w:rsidRPr="0097666B">
        <w:rPr>
          <w:lang w:val="fi-FI"/>
        </w:rPr>
        <w:t>.</w:t>
      </w:r>
    </w:p>
    <w:p w:rsidR="008C56F4" w:rsidRDefault="008C56F4" w:rsidP="008C56F4">
      <w:pPr>
        <w:pStyle w:val="Caption"/>
        <w:rPr>
          <w:b w:val="0"/>
        </w:rPr>
      </w:pPr>
      <w:bookmarkStart w:id="28" w:name="_Toc12739331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9</w:t>
      </w:r>
      <w:r w:rsidRPr="0097666B">
        <w:rPr>
          <w:noProof/>
        </w:rPr>
        <w:fldChar w:fldCharType="end"/>
      </w:r>
      <w:r w:rsidRPr="0097666B">
        <w:t>.</w:t>
      </w:r>
      <w:r w:rsidRPr="0097666B">
        <w:rPr>
          <w:b w:val="0"/>
        </w:rPr>
        <w:tab/>
      </w:r>
      <w:r>
        <w:rPr>
          <w:b w:val="0"/>
        </w:rPr>
        <w:t>LED</w:t>
      </w:r>
      <w:r w:rsidRPr="0097666B">
        <w:rPr>
          <w:b w:val="0"/>
        </w:rPr>
        <w:t>-</w:t>
      </w:r>
      <w:r>
        <w:rPr>
          <w:b w:val="0"/>
        </w:rPr>
        <w:t>valolähteen</w:t>
      </w:r>
      <w:r w:rsidRPr="0097666B">
        <w:rPr>
          <w:b w:val="0"/>
        </w:rPr>
        <w:t xml:space="preserve"> </w:t>
      </w:r>
      <w:r>
        <w:rPr>
          <w:b w:val="0"/>
        </w:rPr>
        <w:t>ohjelmisto-</w:t>
      </w:r>
      <w:r w:rsidRPr="0097666B">
        <w:rPr>
          <w:b w:val="0"/>
        </w:rPr>
        <w:t>ominaisuudet.</w:t>
      </w:r>
      <w:bookmarkEnd w:id="28"/>
    </w:p>
    <w:tbl>
      <w:tblPr>
        <w:tblStyle w:val="TableGrid"/>
        <w:tblW w:w="0" w:type="auto"/>
        <w:tblLook w:val="04A0" w:firstRow="1" w:lastRow="0" w:firstColumn="1" w:lastColumn="0" w:noHBand="0" w:noVBand="1"/>
      </w:tblPr>
      <w:tblGrid>
        <w:gridCol w:w="3539"/>
        <w:gridCol w:w="4955"/>
      </w:tblGrid>
      <w:tr w:rsidR="008C56F4" w:rsidTr="005B0CE7">
        <w:tc>
          <w:tcPr>
            <w:tcW w:w="3539" w:type="dxa"/>
          </w:tcPr>
          <w:p w:rsidR="008C56F4" w:rsidRDefault="008C56F4" w:rsidP="005B0CE7">
            <w:pPr>
              <w:pStyle w:val="BodyText"/>
              <w:rPr>
                <w:lang w:val="fi-FI"/>
              </w:rPr>
            </w:pPr>
            <w:r>
              <w:rPr>
                <w:lang w:val="fi-FI"/>
              </w:rPr>
              <w:t>VID, PID</w:t>
            </w:r>
          </w:p>
        </w:tc>
        <w:tc>
          <w:tcPr>
            <w:tcW w:w="4955" w:type="dxa"/>
          </w:tcPr>
          <w:p w:rsidR="008C56F4" w:rsidRDefault="008C56F4" w:rsidP="005B0CE7">
            <w:pPr>
              <w:pStyle w:val="BodyText"/>
              <w:rPr>
                <w:lang w:val="fi-FI"/>
              </w:rPr>
            </w:pPr>
            <w:r>
              <w:rPr>
                <w:lang w:val="fi-FI"/>
              </w:rPr>
              <w:t>1FC9, 0083</w:t>
            </w:r>
          </w:p>
        </w:tc>
      </w:tr>
      <w:tr w:rsidR="008C56F4" w:rsidRPr="00C37B3A" w:rsidTr="005B0CE7">
        <w:tc>
          <w:tcPr>
            <w:tcW w:w="3539" w:type="dxa"/>
          </w:tcPr>
          <w:p w:rsidR="008C56F4" w:rsidRDefault="008C56F4" w:rsidP="005B0CE7">
            <w:r>
              <w:t>PC Windows</w:t>
            </w:r>
          </w:p>
        </w:tc>
        <w:tc>
          <w:tcPr>
            <w:tcW w:w="4955" w:type="dxa"/>
          </w:tcPr>
          <w:p w:rsidR="008C56F4" w:rsidRPr="00895F7E" w:rsidRDefault="008C56F4" w:rsidP="005B0CE7">
            <w:pPr>
              <w:rPr>
                <w:lang w:val="en-US"/>
              </w:rPr>
            </w:pPr>
            <w:r>
              <w:rPr>
                <w:lang w:val="en-US"/>
              </w:rPr>
              <w:t>LPC USB Vcom Port (COM10</w:t>
            </w:r>
            <w:r w:rsidRPr="00895F7E">
              <w:rPr>
                <w:lang w:val="en-US"/>
              </w:rPr>
              <w:t>)</w:t>
            </w:r>
          </w:p>
        </w:tc>
      </w:tr>
      <w:tr w:rsidR="008C56F4" w:rsidRPr="00895F7E" w:rsidTr="005B0CE7">
        <w:tc>
          <w:tcPr>
            <w:tcW w:w="3539" w:type="dxa"/>
          </w:tcPr>
          <w:p w:rsidR="008C56F4" w:rsidRDefault="008C56F4" w:rsidP="005B0CE7">
            <w:r>
              <w:t>Linux</w:t>
            </w:r>
          </w:p>
        </w:tc>
        <w:tc>
          <w:tcPr>
            <w:tcW w:w="4955" w:type="dxa"/>
          </w:tcPr>
          <w:p w:rsidR="008C56F4" w:rsidRPr="00895F7E" w:rsidRDefault="008C56F4" w:rsidP="005B0CE7">
            <w:pPr>
              <w:rPr>
                <w:lang w:val="en-US"/>
              </w:rPr>
            </w:pPr>
            <w:r>
              <w:rPr>
                <w:lang w:val="en-US"/>
              </w:rPr>
              <w:t>/dev/ttyACM1</w:t>
            </w:r>
          </w:p>
        </w:tc>
      </w:tr>
      <w:tr w:rsidR="008C56F4" w:rsidRPr="00C37B3A" w:rsidTr="005B0CE7">
        <w:tc>
          <w:tcPr>
            <w:tcW w:w="3539" w:type="dxa"/>
          </w:tcPr>
          <w:p w:rsidR="008C56F4" w:rsidRDefault="008C56F4" w:rsidP="005B0CE7">
            <w:r>
              <w:t>Serial port settings</w:t>
            </w:r>
          </w:p>
        </w:tc>
        <w:tc>
          <w:tcPr>
            <w:tcW w:w="4955" w:type="dxa"/>
          </w:tcPr>
          <w:p w:rsidR="008C56F4" w:rsidRPr="00CC02E8" w:rsidRDefault="008C56F4" w:rsidP="005B0CE7">
            <w:pPr>
              <w:jc w:val="left"/>
              <w:rPr>
                <w:lang w:val="en-US"/>
              </w:rPr>
            </w:pPr>
            <w:r w:rsidRPr="00CC02E8">
              <w:rPr>
                <w:lang w:val="en-US"/>
              </w:rPr>
              <w:t>115200 bps, 8 data bits, No parity bit</w:t>
            </w:r>
            <w:r>
              <w:rPr>
                <w:lang w:val="en-US"/>
              </w:rPr>
              <w:t>, 1 stop bit</w:t>
            </w:r>
          </w:p>
        </w:tc>
      </w:tr>
    </w:tbl>
    <w:p w:rsidR="008C56F4" w:rsidRDefault="008C56F4" w:rsidP="00444376">
      <w:pPr>
        <w:pStyle w:val="BodyText"/>
        <w:rPr>
          <w:rFonts w:eastAsia="Microsoft YaHei"/>
          <w:b/>
          <w:bCs/>
          <w:sz w:val="28"/>
          <w:szCs w:val="32"/>
          <w:lang w:val="en-US"/>
        </w:rPr>
      </w:pPr>
    </w:p>
    <w:p w:rsidR="0054632B" w:rsidRPr="008C56F4" w:rsidRDefault="0054632B" w:rsidP="00444376">
      <w:pPr>
        <w:pStyle w:val="BodyText"/>
        <w:rPr>
          <w:lang w:val="en-US"/>
        </w:rPr>
      </w:pPr>
    </w:p>
    <w:p w:rsidR="00444376" w:rsidRPr="0097666B" w:rsidRDefault="00444376" w:rsidP="00512457">
      <w:pPr>
        <w:pStyle w:val="Heading1"/>
      </w:pPr>
      <w:bookmarkStart w:id="29" w:name="_Toc127393218"/>
      <w:r w:rsidRPr="0097666B">
        <w:lastRenderedPageBreak/>
        <w:t xml:space="preserve">Jyväskylän yliopiston </w:t>
      </w:r>
      <w:r w:rsidR="007B67C4">
        <w:t>Python-</w:t>
      </w:r>
      <w:r w:rsidRPr="0097666B">
        <w:t>ohjelmisto</w:t>
      </w:r>
      <w:bookmarkEnd w:id="29"/>
    </w:p>
    <w:p w:rsidR="008418A6" w:rsidRDefault="001230E8" w:rsidP="00512457">
      <w:pPr>
        <w:pStyle w:val="Heading2"/>
      </w:pPr>
      <w:bookmarkStart w:id="30" w:name="_Toc127393219"/>
      <w:r>
        <w:t>Python</w:t>
      </w:r>
      <w:r w:rsidR="00391534">
        <w:t>-</w:t>
      </w:r>
      <w:r w:rsidR="008418A6" w:rsidRPr="0097666B">
        <w:t>ohjelmistot</w:t>
      </w:r>
      <w:bookmarkEnd w:id="30"/>
    </w:p>
    <w:p w:rsidR="001230E8" w:rsidRPr="0097666B" w:rsidRDefault="001230E8" w:rsidP="001230E8">
      <w:pPr>
        <w:pStyle w:val="BodyText"/>
        <w:rPr>
          <w:lang w:val="fi-FI"/>
        </w:rPr>
      </w:pPr>
      <w:r w:rsidRPr="0097666B">
        <w:rPr>
          <w:lang w:val="fi-FI"/>
        </w:rPr>
        <w:t>Jyväskylän yliopisto toimitti seuraavan taulukon mukaisen esimerkkiohjelman ja ohjelmistot spektrikameran käyttämiseen.</w:t>
      </w:r>
    </w:p>
    <w:p w:rsidR="001230E8" w:rsidRPr="0097666B" w:rsidRDefault="001230E8" w:rsidP="001230E8">
      <w:pPr>
        <w:pStyle w:val="Caption"/>
        <w:rPr>
          <w:b w:val="0"/>
        </w:rPr>
      </w:pPr>
      <w:bookmarkStart w:id="31" w:name="_Toc12739332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10</w:t>
      </w:r>
      <w:r w:rsidRPr="0097666B">
        <w:rPr>
          <w:noProof/>
        </w:rPr>
        <w:fldChar w:fldCharType="end"/>
      </w:r>
      <w:r w:rsidRPr="0097666B">
        <w:t>.</w:t>
      </w:r>
      <w:r w:rsidRPr="0097666B">
        <w:rPr>
          <w:b w:val="0"/>
        </w:rPr>
        <w:tab/>
        <w:t xml:space="preserve">Jyväskylän yliopiston </w:t>
      </w:r>
      <w:r w:rsidR="002D28DD">
        <w:rPr>
          <w:b w:val="0"/>
        </w:rPr>
        <w:t>Python-</w:t>
      </w:r>
      <w:r w:rsidRPr="0097666B">
        <w:rPr>
          <w:b w:val="0"/>
        </w:rPr>
        <w:t>ohjelmistoja spektrikameran käyttöön</w:t>
      </w:r>
      <w:bookmarkEnd w:id="31"/>
    </w:p>
    <w:tbl>
      <w:tblPr>
        <w:tblStyle w:val="TableGrid"/>
        <w:tblW w:w="0" w:type="auto"/>
        <w:tblLook w:val="04A0" w:firstRow="1" w:lastRow="0" w:firstColumn="1" w:lastColumn="0" w:noHBand="0" w:noVBand="1"/>
      </w:tblPr>
      <w:tblGrid>
        <w:gridCol w:w="1980"/>
        <w:gridCol w:w="6514"/>
      </w:tblGrid>
      <w:tr w:rsidR="001230E8" w:rsidRPr="0097666B" w:rsidTr="00C634E2">
        <w:tc>
          <w:tcPr>
            <w:tcW w:w="1980" w:type="dxa"/>
          </w:tcPr>
          <w:p w:rsidR="001230E8" w:rsidRPr="0097666B" w:rsidRDefault="001230E8" w:rsidP="00C634E2">
            <w:pPr>
              <w:pStyle w:val="BodyText"/>
              <w:rPr>
                <w:lang w:val="fi-FI"/>
              </w:rPr>
            </w:pPr>
            <w:r w:rsidRPr="0097666B">
              <w:rPr>
                <w:lang w:val="fi-FI"/>
              </w:rPr>
              <w:t>Dokumentti</w:t>
            </w:r>
          </w:p>
        </w:tc>
        <w:tc>
          <w:tcPr>
            <w:tcW w:w="6514" w:type="dxa"/>
          </w:tcPr>
          <w:p w:rsidR="001230E8" w:rsidRPr="0097666B" w:rsidRDefault="001230E8" w:rsidP="00C634E2">
            <w:pPr>
              <w:pStyle w:val="BodyText"/>
              <w:rPr>
                <w:lang w:val="fi-FI"/>
              </w:rPr>
            </w:pPr>
            <w:r w:rsidRPr="0097666B">
              <w:rPr>
                <w:lang w:val="fi-FI"/>
              </w:rPr>
              <w:t>Sisältö ja tarkoitus</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esimerkki.py</w:t>
            </w:r>
          </w:p>
        </w:tc>
        <w:tc>
          <w:tcPr>
            <w:tcW w:w="6514" w:type="dxa"/>
          </w:tcPr>
          <w:p w:rsidR="001230E8" w:rsidRPr="0097666B" w:rsidRDefault="001230E8" w:rsidP="002D28DD">
            <w:pPr>
              <w:pStyle w:val="BodyText"/>
              <w:rPr>
                <w:lang w:val="fi-FI"/>
              </w:rPr>
            </w:pPr>
            <w:r w:rsidRPr="0097666B">
              <w:rPr>
                <w:lang w:val="fi-FI"/>
              </w:rPr>
              <w:t>Sähköpostissa esitetty esimerkkiohjelma spektrikameralla kuvaamiseen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fpipy</w:t>
            </w:r>
          </w:p>
        </w:tc>
        <w:tc>
          <w:tcPr>
            <w:tcW w:w="6514" w:type="dxa"/>
          </w:tcPr>
          <w:p w:rsidR="001230E8" w:rsidRPr="0097666B" w:rsidRDefault="001230E8" w:rsidP="00C634E2">
            <w:pPr>
              <w:pStyle w:val="BodyText"/>
              <w:rPr>
                <w:lang w:val="fi-FI"/>
              </w:rPr>
            </w:pPr>
            <w:r w:rsidRPr="0097666B">
              <w:rPr>
                <w:lang w:val="fi-FI"/>
              </w:rPr>
              <w:t>Ohjelmistokirjasto MFPI-</w:t>
            </w:r>
            <w:r w:rsidR="002D28DD">
              <w:rPr>
                <w:lang w:val="fi-FI"/>
              </w:rPr>
              <w:t>suodattimen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leddriver</w:t>
            </w:r>
          </w:p>
        </w:tc>
        <w:tc>
          <w:tcPr>
            <w:tcW w:w="6514" w:type="dxa"/>
          </w:tcPr>
          <w:p w:rsidR="001230E8" w:rsidRPr="0097666B" w:rsidRDefault="001230E8" w:rsidP="00C634E2">
            <w:pPr>
              <w:pStyle w:val="BodyText"/>
              <w:rPr>
                <w:lang w:val="fi-FI"/>
              </w:rPr>
            </w:pPr>
            <w:r w:rsidRPr="0097666B">
              <w:rPr>
                <w:lang w:val="fi-FI"/>
              </w:rPr>
              <w:t>Ohjelmistokirja</w:t>
            </w:r>
            <w:r w:rsidR="002D28DD">
              <w:rPr>
                <w:lang w:val="fi-FI"/>
              </w:rPr>
              <w:t>sto LED:ien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camazing</w:t>
            </w:r>
          </w:p>
        </w:tc>
        <w:tc>
          <w:tcPr>
            <w:tcW w:w="6514" w:type="dxa"/>
          </w:tcPr>
          <w:p w:rsidR="001230E8" w:rsidRPr="0097666B" w:rsidRDefault="001230E8" w:rsidP="00C634E2">
            <w:pPr>
              <w:pStyle w:val="BodyText"/>
              <w:rPr>
                <w:lang w:val="fi-FI"/>
              </w:rPr>
            </w:pPr>
            <w:r w:rsidRPr="0097666B">
              <w:rPr>
                <w:lang w:val="fi-FI"/>
              </w:rPr>
              <w:t>Ohjelmistokirjasto GenICam-rajapinnan kanssa yhteenso</w:t>
            </w:r>
            <w:r w:rsidR="002D28DD">
              <w:rPr>
                <w:lang w:val="fi-FI"/>
              </w:rPr>
              <w:t>pivien kameroiden ohjaamiseen</w:t>
            </w:r>
          </w:p>
        </w:tc>
      </w:tr>
      <w:tr w:rsidR="001230E8" w:rsidRPr="0097666B" w:rsidTr="00C634E2">
        <w:tc>
          <w:tcPr>
            <w:tcW w:w="1980" w:type="dxa"/>
          </w:tcPr>
          <w:p w:rsidR="001230E8" w:rsidRPr="0097666B" w:rsidRDefault="001230E8" w:rsidP="00C634E2">
            <w:pPr>
              <w:pStyle w:val="BodyText"/>
              <w:rPr>
                <w:lang w:val="fi-FI"/>
              </w:rPr>
            </w:pPr>
            <w:r w:rsidRPr="0097666B">
              <w:rPr>
                <w:lang w:val="fi-FI"/>
              </w:rPr>
              <w:t>spectracular</w:t>
            </w:r>
          </w:p>
        </w:tc>
        <w:tc>
          <w:tcPr>
            <w:tcW w:w="6514" w:type="dxa"/>
          </w:tcPr>
          <w:p w:rsidR="001230E8" w:rsidRPr="0097666B" w:rsidRDefault="001230E8" w:rsidP="00C634E2">
            <w:pPr>
              <w:pStyle w:val="BodyText"/>
              <w:rPr>
                <w:lang w:val="fi-FI"/>
              </w:rPr>
            </w:pPr>
            <w:r w:rsidRPr="0097666B">
              <w:rPr>
                <w:lang w:val="fi-FI"/>
              </w:rPr>
              <w:t>Ohjelmistokirjasto s</w:t>
            </w:r>
            <w:r w:rsidR="002D28DD">
              <w:rPr>
                <w:lang w:val="fi-FI"/>
              </w:rPr>
              <w:t>pektrikuvien ottamiseen</w:t>
            </w:r>
          </w:p>
        </w:tc>
      </w:tr>
    </w:tbl>
    <w:p w:rsidR="00D9489E" w:rsidRDefault="00D9489E" w:rsidP="001230E8">
      <w:pPr>
        <w:pStyle w:val="BodyText"/>
        <w:rPr>
          <w:lang w:val="fi-FI"/>
        </w:rPr>
      </w:pPr>
    </w:p>
    <w:p w:rsidR="00D9489E" w:rsidRPr="00D9489E" w:rsidRDefault="00D9489E" w:rsidP="001230E8">
      <w:pPr>
        <w:pStyle w:val="Heading2"/>
      </w:pPr>
      <w:bookmarkStart w:id="32" w:name="_Toc127393220"/>
      <w:r>
        <w:t>Python-</w:t>
      </w:r>
      <w:r w:rsidRPr="0097666B">
        <w:t>ohjelmisto</w:t>
      </w:r>
      <w:r>
        <w:t>jen rajapinnat</w:t>
      </w:r>
      <w:bookmarkEnd w:id="32"/>
    </w:p>
    <w:p w:rsidR="008418A6" w:rsidRPr="0097666B" w:rsidRDefault="008418A6" w:rsidP="00512457">
      <w:pPr>
        <w:pStyle w:val="BodyText"/>
        <w:rPr>
          <w:lang w:val="fi-FI"/>
        </w:rPr>
      </w:pPr>
      <w:r w:rsidRPr="0097666B">
        <w:rPr>
          <w:lang w:val="fi-FI"/>
        </w:rPr>
        <w:t>Seuraavassa kuvassa näkyy kerroksittain esitettynä spektrikameran laitteistotason liitännät ja näihin eri osiin liittyvät niitä ohjaavat ohjelmistokomponentit. Kerroksittaisessa esitystavassa laatikko on riippuvainen jokaisesta välittömästi laatikon alapuolelle piirretystä toisesta laatikosta.</w:t>
      </w:r>
    </w:p>
    <w:p w:rsidR="008418A6" w:rsidRPr="0097666B" w:rsidRDefault="008418A6" w:rsidP="00512457">
      <w:pPr>
        <w:pStyle w:val="BodyText"/>
        <w:rPr>
          <w:lang w:val="fi-FI"/>
        </w:rPr>
      </w:pPr>
    </w:p>
    <w:p w:rsidR="008418A6" w:rsidRPr="0097666B" w:rsidRDefault="008418A6" w:rsidP="00512457">
      <w:pPr>
        <w:spacing w:line="240" w:lineRule="auto"/>
        <w:jc w:val="center"/>
      </w:pPr>
      <w:r w:rsidRPr="0097666B">
        <w:rPr>
          <w:noProof/>
          <w:lang w:eastAsia="fi-FI" w:bidi="ar-SA"/>
        </w:rPr>
        <w:lastRenderedPageBreak/>
        <w:drawing>
          <wp:inline distT="0" distB="0" distL="0" distR="0" wp14:anchorId="5D396C49" wp14:editId="7EFC1411">
            <wp:extent cx="5041258" cy="5919802"/>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view_2021_05_23_Sheet 2_layers.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4011" cy="5923035"/>
                    </a:xfrm>
                    <a:prstGeom prst="rect">
                      <a:avLst/>
                    </a:prstGeom>
                  </pic:spPr>
                </pic:pic>
              </a:graphicData>
            </a:graphic>
          </wp:inline>
        </w:drawing>
      </w:r>
    </w:p>
    <w:p w:rsidR="008418A6" w:rsidRPr="0097666B" w:rsidRDefault="008418A6" w:rsidP="00512457">
      <w:pPr>
        <w:pStyle w:val="Caption"/>
        <w:rPr>
          <w:b w:val="0"/>
        </w:rPr>
      </w:pPr>
      <w:bookmarkStart w:id="33" w:name="_Toc12739329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8</w:t>
      </w:r>
      <w:r w:rsidRPr="0097666B">
        <w:rPr>
          <w:noProof/>
        </w:rPr>
        <w:fldChar w:fldCharType="end"/>
      </w:r>
      <w:r w:rsidRPr="0097666B">
        <w:t>.</w:t>
      </w:r>
      <w:r w:rsidRPr="0097666B">
        <w:rPr>
          <w:b w:val="0"/>
        </w:rPr>
        <w:tab/>
        <w:t>Kerroksittainen esitys spektrikameran laitteistotasolta sovellustasolle</w:t>
      </w:r>
      <w:bookmarkEnd w:id="33"/>
    </w:p>
    <w:p w:rsidR="008418A6" w:rsidRPr="0097666B" w:rsidRDefault="008418A6" w:rsidP="00512457"/>
    <w:p w:rsidR="008418A6" w:rsidRPr="0097666B" w:rsidRDefault="008418A6" w:rsidP="00512457">
      <w:pPr>
        <w:pStyle w:val="BodyText"/>
        <w:rPr>
          <w:lang w:val="fi-FI"/>
        </w:rPr>
      </w:pPr>
      <w:r w:rsidRPr="0097666B">
        <w:rPr>
          <w:lang w:val="fi-FI"/>
        </w:rPr>
        <w:t>Kuvassa alimmalla laitteistotasolla näkyvät spektrikameran kolme rakenteellista osaa ja niiden USB-liitännät: kamerakenno, MFPI-suodatin ja LED-valonlähde. Seuraavalta eli ajuritasolta löytyvät ajurit kamerakennon ohjaamiseen ja sarjaporttiajurit MFPI-suodattimen ja LED-valonlähteen ohjaamiseen. Keskeltä löytyy Python-ohjelmointiympäristö, joka sitoo yhteen toisaalta alemmat ajuritason komponentit ja ylemmän tason Python-kieliset ohjelmistokirjastot. Ohjelmistokirjastotasolta löytyvät ensinnä kirjastot kameramoduulin GenICam-rajapinnan ajurin käyttämiseen, MFPI-</w:t>
      </w:r>
      <w:r w:rsidRPr="0097666B">
        <w:rPr>
          <w:lang w:val="fi-FI"/>
        </w:rPr>
        <w:lastRenderedPageBreak/>
        <w:t>suodattimen ohjaamiseen, LED-valonlähteen ohjaamiseen ja toisaalta hieman korkeamman tason kirjasto spektrikuvaukseen.  Lopulta kuvassa ylimpänä on sovellusten kerros, joka kuvaa käyttäjän kirjoittamia sovellusohjelmia.</w:t>
      </w:r>
    </w:p>
    <w:p w:rsidR="008418A6" w:rsidRPr="0097666B" w:rsidRDefault="008418A6" w:rsidP="00512457">
      <w:pPr>
        <w:pStyle w:val="BodyText"/>
        <w:rPr>
          <w:lang w:val="fi-FI"/>
        </w:rPr>
      </w:pPr>
    </w:p>
    <w:p w:rsidR="008418A6" w:rsidRDefault="008418A6" w:rsidP="00512457">
      <w:pPr>
        <w:pStyle w:val="BodyText"/>
        <w:rPr>
          <w:lang w:val="fi-FI"/>
        </w:rPr>
      </w:pPr>
      <w:r w:rsidRPr="0097666B">
        <w:rPr>
          <w:lang w:val="fi-FI"/>
        </w:rPr>
        <w:t>Seuraavat taulukot esittävät spektrikameran ohjaukseen tarvittavat eri tasojen ohjelmistokomponentit</w:t>
      </w:r>
    </w:p>
    <w:p w:rsidR="00CE1CBE" w:rsidRDefault="00CE1CBE" w:rsidP="00512457">
      <w:pPr>
        <w:pStyle w:val="BodyText"/>
        <w:rPr>
          <w:lang w:val="fi-FI"/>
        </w:rPr>
      </w:pPr>
    </w:p>
    <w:p w:rsidR="00CE1CBE" w:rsidRDefault="00CE1CBE" w:rsidP="00CE1CBE">
      <w:pPr>
        <w:pStyle w:val="Heading2"/>
      </w:pPr>
      <w:bookmarkStart w:id="34" w:name="_Toc127393221"/>
      <w:r>
        <w:t>Kalibrointitiedoston kuvaus</w:t>
      </w:r>
      <w:bookmarkEnd w:id="34"/>
    </w:p>
    <w:p w:rsidR="00CE1CBE" w:rsidRDefault="00CE1CBE" w:rsidP="00512457">
      <w:pPr>
        <w:pStyle w:val="BodyText"/>
        <w:rPr>
          <w:lang w:val="fi-FI"/>
        </w:rPr>
      </w:pPr>
      <w:r>
        <w:rPr>
          <w:lang w:val="fi-FI"/>
        </w:rPr>
        <w:t>Kuvaamista varten tulee valmistella kalibraatiotiedosto. Tässä esittelen kalibraatiotiedoston alkuperäisen formaatin.</w:t>
      </w:r>
    </w:p>
    <w:p w:rsidR="006457ED" w:rsidRDefault="006457ED" w:rsidP="00512457">
      <w:pPr>
        <w:pStyle w:val="BodyText"/>
        <w:rPr>
          <w:lang w:val="fi-FI"/>
        </w:rPr>
      </w:pPr>
    </w:p>
    <w:p w:rsidR="006457ED" w:rsidRDefault="006457ED" w:rsidP="006457ED">
      <w:pPr>
        <w:pStyle w:val="Caption"/>
        <w:rPr>
          <w:b w:val="0"/>
        </w:rPr>
      </w:pPr>
      <w:bookmarkStart w:id="35" w:name="_Toc12739332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11</w:t>
      </w:r>
      <w:r w:rsidRPr="0097666B">
        <w:rPr>
          <w:noProof/>
        </w:rPr>
        <w:fldChar w:fldCharType="end"/>
      </w:r>
      <w:r w:rsidRPr="0097666B">
        <w:t>.</w:t>
      </w:r>
      <w:r w:rsidRPr="0097666B">
        <w:rPr>
          <w:b w:val="0"/>
        </w:rPr>
        <w:tab/>
      </w:r>
      <w:r>
        <w:rPr>
          <w:b w:val="0"/>
        </w:rPr>
        <w:t>Alkuperäisen kalibrointitiedoston kuvaus (Saari, 2020).</w:t>
      </w:r>
      <w:bookmarkEnd w:id="35"/>
    </w:p>
    <w:tbl>
      <w:tblPr>
        <w:tblStyle w:val="TableGrid"/>
        <w:tblW w:w="0" w:type="auto"/>
        <w:tblLook w:val="04A0" w:firstRow="1" w:lastRow="0" w:firstColumn="1" w:lastColumn="0" w:noHBand="0" w:noVBand="1"/>
      </w:tblPr>
      <w:tblGrid>
        <w:gridCol w:w="856"/>
        <w:gridCol w:w="1266"/>
        <w:gridCol w:w="6372"/>
      </w:tblGrid>
      <w:tr w:rsidR="006457ED" w:rsidTr="004803D6">
        <w:tc>
          <w:tcPr>
            <w:tcW w:w="856" w:type="dxa"/>
          </w:tcPr>
          <w:p w:rsidR="006457ED" w:rsidRDefault="006457ED" w:rsidP="006457ED">
            <w:r>
              <w:t>Sarake</w:t>
            </w:r>
          </w:p>
        </w:tc>
        <w:tc>
          <w:tcPr>
            <w:tcW w:w="1266" w:type="dxa"/>
          </w:tcPr>
          <w:p w:rsidR="006457ED" w:rsidRDefault="006457ED" w:rsidP="006457ED">
            <w:r>
              <w:t>Sarakkeen nimi</w:t>
            </w:r>
          </w:p>
        </w:tc>
        <w:tc>
          <w:tcPr>
            <w:tcW w:w="6372" w:type="dxa"/>
          </w:tcPr>
          <w:p w:rsidR="006457ED" w:rsidRDefault="006457ED" w:rsidP="006457ED">
            <w:r>
              <w:t>Sisällön kuvaus</w:t>
            </w:r>
          </w:p>
        </w:tc>
      </w:tr>
      <w:tr w:rsidR="008054D7" w:rsidTr="004803D6">
        <w:tc>
          <w:tcPr>
            <w:tcW w:w="856" w:type="dxa"/>
          </w:tcPr>
          <w:p w:rsidR="008054D7" w:rsidRDefault="008054D7" w:rsidP="008054D7">
            <w:r>
              <w:t>1</w:t>
            </w:r>
          </w:p>
        </w:tc>
        <w:tc>
          <w:tcPr>
            <w:tcW w:w="1266" w:type="dxa"/>
          </w:tcPr>
          <w:p w:rsidR="008054D7" w:rsidRDefault="008054D7" w:rsidP="008054D7">
            <w:r>
              <w:t>index</w:t>
            </w:r>
          </w:p>
        </w:tc>
        <w:tc>
          <w:tcPr>
            <w:tcW w:w="6372" w:type="dxa"/>
          </w:tcPr>
          <w:p w:rsidR="008054D7" w:rsidRDefault="004843EA" w:rsidP="008054D7">
            <w:r>
              <w:t>Indeksi</w:t>
            </w:r>
          </w:p>
        </w:tc>
      </w:tr>
      <w:tr w:rsidR="008054D7" w:rsidTr="004803D6">
        <w:tc>
          <w:tcPr>
            <w:tcW w:w="856" w:type="dxa"/>
          </w:tcPr>
          <w:p w:rsidR="008054D7" w:rsidRDefault="008054D7" w:rsidP="008054D7">
            <w:r>
              <w:t>2</w:t>
            </w:r>
          </w:p>
        </w:tc>
        <w:tc>
          <w:tcPr>
            <w:tcW w:w="1266" w:type="dxa"/>
          </w:tcPr>
          <w:p w:rsidR="008054D7" w:rsidRDefault="008054D7" w:rsidP="008054D7">
            <w:r>
              <w:t>Npeaks</w:t>
            </w:r>
          </w:p>
        </w:tc>
        <w:tc>
          <w:tcPr>
            <w:tcW w:w="6372" w:type="dxa"/>
          </w:tcPr>
          <w:p w:rsidR="008054D7" w:rsidRDefault="00463D2C" w:rsidP="00463D2C">
            <w:pPr>
              <w:jc w:val="left"/>
            </w:pPr>
            <w:r>
              <w:t>FPI-suodattimen läpi tulevien aallonpituuksien lukumäärä tämän rivin MFPI-suodattimen asettelulla</w:t>
            </w:r>
          </w:p>
          <w:p w:rsidR="000F44C7" w:rsidRDefault="000F44C7" w:rsidP="00463D2C">
            <w:pPr>
              <w:jc w:val="left"/>
            </w:pPr>
            <w:r>
              <w:t>1 = PeakWL1</w:t>
            </w:r>
            <w:r w:rsidR="004803D6">
              <w:t xml:space="preserve"> käytössä</w:t>
            </w:r>
          </w:p>
          <w:p w:rsidR="000F44C7" w:rsidRDefault="004803D6" w:rsidP="00463D2C">
            <w:pPr>
              <w:jc w:val="left"/>
            </w:pPr>
            <w:r>
              <w:t>2 = PeakWL1 ja</w:t>
            </w:r>
            <w:r w:rsidR="000F44C7">
              <w:t xml:space="preserve"> PeakWL2</w:t>
            </w:r>
            <w:r>
              <w:t xml:space="preserve"> käytössä</w:t>
            </w:r>
          </w:p>
        </w:tc>
      </w:tr>
      <w:tr w:rsidR="008054D7" w:rsidTr="004803D6">
        <w:tc>
          <w:tcPr>
            <w:tcW w:w="856" w:type="dxa"/>
          </w:tcPr>
          <w:p w:rsidR="008054D7" w:rsidRDefault="008054D7" w:rsidP="008054D7">
            <w:r>
              <w:t>3</w:t>
            </w:r>
          </w:p>
          <w:p w:rsidR="008054D7" w:rsidRDefault="008054D7" w:rsidP="008054D7">
            <w:r>
              <w:t>4</w:t>
            </w:r>
          </w:p>
          <w:p w:rsidR="008054D7" w:rsidRDefault="008054D7" w:rsidP="008054D7">
            <w:r>
              <w:t>5</w:t>
            </w:r>
          </w:p>
        </w:tc>
        <w:tc>
          <w:tcPr>
            <w:tcW w:w="1266" w:type="dxa"/>
          </w:tcPr>
          <w:p w:rsidR="008054D7" w:rsidRDefault="008054D7" w:rsidP="008054D7">
            <w:r>
              <w:t>SP1</w:t>
            </w:r>
            <w:r>
              <w:br/>
              <w:t>SP2</w:t>
            </w:r>
            <w:r>
              <w:br/>
              <w:t>SP3</w:t>
            </w:r>
          </w:p>
        </w:tc>
        <w:tc>
          <w:tcPr>
            <w:tcW w:w="6372" w:type="dxa"/>
          </w:tcPr>
          <w:p w:rsidR="008054D7" w:rsidRDefault="008054D7" w:rsidP="008054D7">
            <w:r>
              <w:t>MFPI-suodattimen asetteluarvo</w:t>
            </w:r>
          </w:p>
          <w:p w:rsidR="004843EA" w:rsidRDefault="004803D6" w:rsidP="008054D7">
            <w:r>
              <w:t>(</w:t>
            </w:r>
            <w:r w:rsidR="004843EA">
              <w:t>Ei käytössä, aina 0</w:t>
            </w:r>
            <w:r>
              <w:t>)</w:t>
            </w:r>
          </w:p>
          <w:p w:rsidR="004843EA" w:rsidRDefault="004803D6" w:rsidP="008054D7">
            <w:r>
              <w:t>(</w:t>
            </w:r>
            <w:r w:rsidR="004843EA">
              <w:t>Ei käytössä, aina 0</w:t>
            </w:r>
            <w:r>
              <w:t>)</w:t>
            </w:r>
          </w:p>
        </w:tc>
      </w:tr>
      <w:tr w:rsidR="008054D7" w:rsidTr="004803D6">
        <w:tc>
          <w:tcPr>
            <w:tcW w:w="856" w:type="dxa"/>
          </w:tcPr>
          <w:p w:rsidR="008054D7" w:rsidRDefault="008054D7" w:rsidP="008054D7">
            <w:r>
              <w:t>6</w:t>
            </w:r>
          </w:p>
          <w:p w:rsidR="004803D6" w:rsidRDefault="008054D7" w:rsidP="008054D7">
            <w:r>
              <w:t>7</w:t>
            </w:r>
          </w:p>
          <w:p w:rsidR="008054D7" w:rsidRDefault="008054D7" w:rsidP="008054D7">
            <w:r>
              <w:t>8</w:t>
            </w:r>
          </w:p>
        </w:tc>
        <w:tc>
          <w:tcPr>
            <w:tcW w:w="1266" w:type="dxa"/>
          </w:tcPr>
          <w:p w:rsidR="008054D7" w:rsidRDefault="008054D7" w:rsidP="004803D6">
            <w:r>
              <w:t>PeakWL1</w:t>
            </w:r>
            <w:r>
              <w:br/>
              <w:t>PeakWL2</w:t>
            </w:r>
            <w:r>
              <w:br/>
              <w:t>PeakWL3</w:t>
            </w:r>
          </w:p>
        </w:tc>
        <w:tc>
          <w:tcPr>
            <w:tcW w:w="6372" w:type="dxa"/>
          </w:tcPr>
          <w:p w:rsidR="008054D7" w:rsidRDefault="00AB4947" w:rsidP="00AB4947">
            <w:r>
              <w:t>Lyhimmän aallonpituuskaistan keskiaallonpituus</w:t>
            </w:r>
            <w:r w:rsidR="004803D6">
              <w:t xml:space="preserve"> [nm]</w:t>
            </w:r>
          </w:p>
          <w:p w:rsidR="00AB4947" w:rsidRDefault="00AB4947" w:rsidP="00AB4947">
            <w:r>
              <w:t>Toiseksi lyhimmän aallonpituuskaistan keskiaallonpituus</w:t>
            </w:r>
            <w:r w:rsidR="004803D6">
              <w:t xml:space="preserve"> [nm]</w:t>
            </w:r>
          </w:p>
          <w:p w:rsidR="00AB4947" w:rsidRDefault="00AB4947" w:rsidP="00AB4947">
            <w:pPr>
              <w:jc w:val="left"/>
            </w:pPr>
            <w:r>
              <w:t>Kolmanneksi lyhimmän aallonpituuskaistan keskiaallonpituus</w:t>
            </w:r>
            <w:r w:rsidR="004803D6">
              <w:t xml:space="preserve"> [nm]</w:t>
            </w:r>
          </w:p>
        </w:tc>
      </w:tr>
      <w:tr w:rsidR="008054D7" w:rsidTr="004803D6">
        <w:tc>
          <w:tcPr>
            <w:tcW w:w="856" w:type="dxa"/>
          </w:tcPr>
          <w:p w:rsidR="008054D7" w:rsidRDefault="008054D7" w:rsidP="008054D7">
            <w:r>
              <w:t>9</w:t>
            </w:r>
          </w:p>
          <w:p w:rsidR="008054D7" w:rsidRDefault="008054D7" w:rsidP="008054D7">
            <w:r>
              <w:t>10</w:t>
            </w:r>
          </w:p>
          <w:p w:rsidR="008054D7" w:rsidRDefault="008054D7" w:rsidP="008054D7">
            <w:r>
              <w:t>11</w:t>
            </w:r>
          </w:p>
        </w:tc>
        <w:tc>
          <w:tcPr>
            <w:tcW w:w="1266" w:type="dxa"/>
          </w:tcPr>
          <w:p w:rsidR="008054D7" w:rsidRDefault="008054D7" w:rsidP="008054D7">
            <w:r>
              <w:t>Sinv11</w:t>
            </w:r>
            <w:r>
              <w:br/>
              <w:t>Sinv12</w:t>
            </w:r>
            <w:r>
              <w:br/>
              <w:t>Sinv13</w:t>
            </w:r>
          </w:p>
        </w:tc>
        <w:tc>
          <w:tcPr>
            <w:tcW w:w="6372" w:type="dxa"/>
          </w:tcPr>
          <w:p w:rsidR="008054D7" w:rsidRDefault="000F44C7" w:rsidP="008054D7">
            <w:r>
              <w:t>Punaisen pikselin kalibrointikerroin PeakWL1 kaistalle</w:t>
            </w:r>
          </w:p>
          <w:p w:rsidR="000F44C7" w:rsidRDefault="000F44C7" w:rsidP="008054D7">
            <w:r>
              <w:t>Vihreän pikselin kalibrointikerroin PeakWL1 kaistalle</w:t>
            </w:r>
          </w:p>
          <w:p w:rsidR="000F44C7" w:rsidRDefault="000F44C7" w:rsidP="008054D7">
            <w:r>
              <w:t>Sinisen pikselin kalibrointikerroin PeakWL1 kaistalle</w:t>
            </w:r>
          </w:p>
        </w:tc>
      </w:tr>
      <w:tr w:rsidR="008054D7" w:rsidTr="004803D6">
        <w:tc>
          <w:tcPr>
            <w:tcW w:w="856" w:type="dxa"/>
          </w:tcPr>
          <w:p w:rsidR="008054D7" w:rsidRDefault="008054D7" w:rsidP="008054D7">
            <w:r>
              <w:lastRenderedPageBreak/>
              <w:t>12</w:t>
            </w:r>
          </w:p>
          <w:p w:rsidR="008054D7" w:rsidRDefault="008054D7" w:rsidP="008054D7">
            <w:r>
              <w:t>13</w:t>
            </w:r>
          </w:p>
          <w:p w:rsidR="008054D7" w:rsidRDefault="008054D7" w:rsidP="008054D7">
            <w:r>
              <w:t>14</w:t>
            </w:r>
          </w:p>
        </w:tc>
        <w:tc>
          <w:tcPr>
            <w:tcW w:w="1266" w:type="dxa"/>
          </w:tcPr>
          <w:p w:rsidR="008054D7" w:rsidRDefault="008054D7" w:rsidP="008054D7">
            <w:r>
              <w:t>Sinv21</w:t>
            </w:r>
            <w:r>
              <w:br/>
              <w:t>Sinv22</w:t>
            </w:r>
            <w:r>
              <w:br/>
              <w:t>Sinv23</w:t>
            </w:r>
          </w:p>
        </w:tc>
        <w:tc>
          <w:tcPr>
            <w:tcW w:w="6372" w:type="dxa"/>
          </w:tcPr>
          <w:p w:rsidR="000F44C7" w:rsidRDefault="000F44C7" w:rsidP="000F44C7">
            <w:r>
              <w:t>Punaisen pikselin kalibrointikerroin PeakWL2 kaistalle</w:t>
            </w:r>
          </w:p>
          <w:p w:rsidR="000F44C7" w:rsidRDefault="000F44C7" w:rsidP="000F44C7">
            <w:r>
              <w:t>Vihreän pikselin kalibrointikerroin PeakWL2 kaistalle</w:t>
            </w:r>
          </w:p>
          <w:p w:rsidR="008054D7" w:rsidRDefault="000F44C7" w:rsidP="000F44C7">
            <w:r>
              <w:t>Sinisen pikselin kalibrointikerroin PeakWL2 kaistalle</w:t>
            </w:r>
          </w:p>
        </w:tc>
      </w:tr>
      <w:tr w:rsidR="008054D7" w:rsidTr="004803D6">
        <w:tc>
          <w:tcPr>
            <w:tcW w:w="856" w:type="dxa"/>
          </w:tcPr>
          <w:p w:rsidR="008054D7" w:rsidRDefault="008054D7" w:rsidP="008054D7">
            <w:r>
              <w:t>15</w:t>
            </w:r>
          </w:p>
          <w:p w:rsidR="008054D7" w:rsidRDefault="008054D7" w:rsidP="008054D7">
            <w:r>
              <w:t>16</w:t>
            </w:r>
          </w:p>
          <w:p w:rsidR="008054D7" w:rsidRDefault="008054D7" w:rsidP="008054D7">
            <w:r>
              <w:t>17</w:t>
            </w:r>
          </w:p>
        </w:tc>
        <w:tc>
          <w:tcPr>
            <w:tcW w:w="1266" w:type="dxa"/>
          </w:tcPr>
          <w:p w:rsidR="008054D7" w:rsidRDefault="008054D7" w:rsidP="008054D7">
            <w:r>
              <w:t>Sinv31</w:t>
            </w:r>
            <w:r>
              <w:br/>
              <w:t>Sinv32</w:t>
            </w:r>
            <w:r>
              <w:br/>
              <w:t>Sinv33</w:t>
            </w:r>
          </w:p>
        </w:tc>
        <w:tc>
          <w:tcPr>
            <w:tcW w:w="6372" w:type="dxa"/>
          </w:tcPr>
          <w:p w:rsidR="000F44C7" w:rsidRDefault="000F44C7" w:rsidP="000F44C7">
            <w:r>
              <w:t>Punaisen pikselin kalibrointikerroin PeakWL3 kaistalle</w:t>
            </w:r>
          </w:p>
          <w:p w:rsidR="000F44C7" w:rsidRDefault="000F44C7" w:rsidP="000F44C7">
            <w:r>
              <w:t>Vihreän pikselin kalibrointikerroin PeakWL3 kaistalle</w:t>
            </w:r>
          </w:p>
          <w:p w:rsidR="008054D7" w:rsidRDefault="000F44C7" w:rsidP="000F44C7">
            <w:r>
              <w:t>Sinisen pikselin kalibrointikerroin PeakWL3 kaistalle</w:t>
            </w:r>
          </w:p>
        </w:tc>
      </w:tr>
      <w:tr w:rsidR="008054D7" w:rsidTr="004803D6">
        <w:tc>
          <w:tcPr>
            <w:tcW w:w="856" w:type="dxa"/>
          </w:tcPr>
          <w:p w:rsidR="008054D7" w:rsidRDefault="008054D7" w:rsidP="008054D7">
            <w:r>
              <w:t>18</w:t>
            </w:r>
          </w:p>
          <w:p w:rsidR="008054D7" w:rsidRDefault="008054D7" w:rsidP="008054D7">
            <w:r>
              <w:t>19</w:t>
            </w:r>
          </w:p>
          <w:p w:rsidR="008054D7" w:rsidRDefault="008054D7" w:rsidP="008054D7">
            <w:r>
              <w:t>20</w:t>
            </w:r>
          </w:p>
        </w:tc>
        <w:tc>
          <w:tcPr>
            <w:tcW w:w="1266" w:type="dxa"/>
          </w:tcPr>
          <w:p w:rsidR="008054D7" w:rsidRDefault="008054D7" w:rsidP="008054D7">
            <w:r>
              <w:t>FWHM1</w:t>
            </w:r>
            <w:r>
              <w:br/>
              <w:t>FWHM2</w:t>
            </w:r>
          </w:p>
          <w:p w:rsidR="008054D7" w:rsidRDefault="008054D7" w:rsidP="008054D7">
            <w:r>
              <w:t>FWHM3</w:t>
            </w:r>
          </w:p>
        </w:tc>
        <w:tc>
          <w:tcPr>
            <w:tcW w:w="6372" w:type="dxa"/>
          </w:tcPr>
          <w:p w:rsidR="008054D7" w:rsidRDefault="004803D6" w:rsidP="008054D7">
            <w:r>
              <w:t>Aallonpituuskaistan FWHM leveys PeakWL1 kaistalle [nm]</w:t>
            </w:r>
          </w:p>
          <w:p w:rsidR="004803D6" w:rsidRDefault="004803D6" w:rsidP="008054D7">
            <w:r>
              <w:t>Aallonpituuskaistan FWHM leveys PeakWL2 kaistalle [nm]</w:t>
            </w:r>
          </w:p>
          <w:p w:rsidR="004803D6" w:rsidRDefault="004803D6" w:rsidP="008054D7">
            <w:r>
              <w:t>Aallonpituuskaistan FWHM leveys PeakWL3 kaistalle [nm]</w:t>
            </w:r>
          </w:p>
        </w:tc>
      </w:tr>
    </w:tbl>
    <w:p w:rsidR="001230E8" w:rsidRDefault="001230E8" w:rsidP="00512457">
      <w:pPr>
        <w:pStyle w:val="BodyText"/>
        <w:rPr>
          <w:lang w:val="fi-FI"/>
        </w:rPr>
      </w:pPr>
    </w:p>
    <w:p w:rsidR="001230E8" w:rsidRDefault="004D648C" w:rsidP="001230E8">
      <w:pPr>
        <w:pStyle w:val="Heading2"/>
      </w:pPr>
      <w:bookmarkStart w:id="36" w:name="_Toc127393222"/>
      <w:r>
        <w:t>Kuva</w:t>
      </w:r>
      <w:r w:rsidR="009D5225">
        <w:t>usprosessi</w:t>
      </w:r>
      <w:r w:rsidR="00C634E2">
        <w:t xml:space="preserve"> esimerkki.py </w:t>
      </w:r>
      <w:r w:rsidR="009D5225">
        <w:t>ohjelmassa</w:t>
      </w:r>
      <w:bookmarkEnd w:id="36"/>
    </w:p>
    <w:p w:rsidR="00191E70" w:rsidRDefault="00191E70" w:rsidP="004D648C">
      <w:pPr>
        <w:pStyle w:val="BodyText"/>
        <w:rPr>
          <w:lang w:val="fi-FI"/>
        </w:rPr>
      </w:pPr>
      <w:r>
        <w:rPr>
          <w:lang w:val="fi-FI"/>
        </w:rPr>
        <w:t xml:space="preserve">Kuvaaminen etenee </w:t>
      </w:r>
      <w:r w:rsidR="00C634E2">
        <w:rPr>
          <w:lang w:val="fi-FI"/>
        </w:rPr>
        <w:t xml:space="preserve">esimerkki.py ohjelmatiedostossa </w:t>
      </w:r>
      <w:r>
        <w:rPr>
          <w:lang w:val="fi-FI"/>
        </w:rPr>
        <w:t>seuraavin vaihein:</w:t>
      </w:r>
    </w:p>
    <w:p w:rsidR="00191E70" w:rsidRDefault="00191E70" w:rsidP="00191E70">
      <w:pPr>
        <w:pStyle w:val="BodyText"/>
        <w:numPr>
          <w:ilvl w:val="0"/>
          <w:numId w:val="17"/>
        </w:numPr>
        <w:rPr>
          <w:lang w:val="fi-FI"/>
        </w:rPr>
      </w:pPr>
      <w:r>
        <w:rPr>
          <w:lang w:val="fi-FI"/>
        </w:rPr>
        <w:t>Pyytää camazing-paketin kautta listaa järjestelmään li</w:t>
      </w:r>
      <w:r w:rsidR="009D5225">
        <w:rPr>
          <w:lang w:val="fi-FI"/>
        </w:rPr>
        <w:t>itetyistä kameroista ja valitsee käyttöön listalta ensimmäis</w:t>
      </w:r>
      <w:r>
        <w:rPr>
          <w:lang w:val="fi-FI"/>
        </w:rPr>
        <w:t>en</w:t>
      </w:r>
      <w:r w:rsidR="009D5225">
        <w:rPr>
          <w:lang w:val="fi-FI"/>
        </w:rPr>
        <w:t xml:space="preserve"> kameran</w:t>
      </w:r>
      <w:r>
        <w:rPr>
          <w:lang w:val="fi-FI"/>
        </w:rPr>
        <w:t>.</w:t>
      </w:r>
    </w:p>
    <w:p w:rsidR="004D648C" w:rsidRDefault="00191E70" w:rsidP="00191E70">
      <w:pPr>
        <w:pStyle w:val="BodyText"/>
        <w:numPr>
          <w:ilvl w:val="0"/>
          <w:numId w:val="17"/>
        </w:numPr>
        <w:rPr>
          <w:lang w:val="fi-FI"/>
        </w:rPr>
      </w:pPr>
      <w:r>
        <w:rPr>
          <w:lang w:val="fi-FI"/>
        </w:rPr>
        <w:t>Pyytää fpi-paketin kautta listaa järjestelmään liitetyis</w:t>
      </w:r>
      <w:r w:rsidR="009D5225">
        <w:rPr>
          <w:lang w:val="fi-FI"/>
        </w:rPr>
        <w:t>tä FPI-suodattimista ja valitsee käyttöön listalta ensimmäise</w:t>
      </w:r>
      <w:r>
        <w:rPr>
          <w:lang w:val="fi-FI"/>
        </w:rPr>
        <w:t>n</w:t>
      </w:r>
      <w:r w:rsidR="009D5225">
        <w:rPr>
          <w:lang w:val="fi-FI"/>
        </w:rPr>
        <w:t xml:space="preserve"> FPI-suodattimen</w:t>
      </w:r>
      <w:r>
        <w:rPr>
          <w:lang w:val="fi-FI"/>
        </w:rPr>
        <w:t>.</w:t>
      </w:r>
    </w:p>
    <w:p w:rsidR="00191E70" w:rsidRDefault="00436CA1" w:rsidP="00191E70">
      <w:pPr>
        <w:pStyle w:val="BodyText"/>
        <w:numPr>
          <w:ilvl w:val="0"/>
          <w:numId w:val="17"/>
        </w:numPr>
        <w:rPr>
          <w:lang w:val="fi-FI"/>
        </w:rPr>
      </w:pPr>
      <w:r>
        <w:rPr>
          <w:lang w:val="fi-FI"/>
        </w:rPr>
        <w:t>Luo HSI-paketin objekti</w:t>
      </w:r>
      <w:r w:rsidR="009D5225">
        <w:rPr>
          <w:lang w:val="fi-FI"/>
        </w:rPr>
        <w:t>n</w:t>
      </w:r>
      <w:r>
        <w:rPr>
          <w:lang w:val="fi-FI"/>
        </w:rPr>
        <w:t xml:space="preserve"> ja yhdistää se</w:t>
      </w:r>
      <w:r w:rsidR="009D5225">
        <w:rPr>
          <w:lang w:val="fi-FI"/>
        </w:rPr>
        <w:t>n</w:t>
      </w:r>
      <w:r>
        <w:rPr>
          <w:lang w:val="fi-FI"/>
        </w:rPr>
        <w:t xml:space="preserve"> FPI-suodattimen objektiin.</w:t>
      </w:r>
    </w:p>
    <w:p w:rsidR="00436CA1" w:rsidRDefault="00436CA1" w:rsidP="00436CA1">
      <w:pPr>
        <w:pStyle w:val="BodyText"/>
        <w:numPr>
          <w:ilvl w:val="0"/>
          <w:numId w:val="17"/>
        </w:numPr>
        <w:rPr>
          <w:lang w:val="fi-FI"/>
        </w:rPr>
      </w:pPr>
      <w:r>
        <w:rPr>
          <w:lang w:val="fi-FI"/>
        </w:rPr>
        <w:t>Pyytää HSI-paketin objektia lukemaan kalibraatiotiedosto</w:t>
      </w:r>
      <w:r w:rsidR="009D5225">
        <w:rPr>
          <w:lang w:val="fi-FI"/>
        </w:rPr>
        <w:t>n</w:t>
      </w:r>
      <w:r>
        <w:rPr>
          <w:lang w:val="fi-FI"/>
        </w:rPr>
        <w:t>, jos</w:t>
      </w:r>
      <w:r w:rsidR="008A5AB4">
        <w:rPr>
          <w:lang w:val="fi-FI"/>
        </w:rPr>
        <w:t xml:space="preserve">sa on jokaisella rivillä kuvan ottamista varten </w:t>
      </w:r>
      <w:r>
        <w:rPr>
          <w:lang w:val="fi-FI"/>
        </w:rPr>
        <w:t>FPI-suodattimen asetus</w:t>
      </w:r>
      <w:r w:rsidR="008A5AB4">
        <w:rPr>
          <w:lang w:val="fi-FI"/>
        </w:rPr>
        <w:t xml:space="preserve"> </w:t>
      </w:r>
      <w:r>
        <w:rPr>
          <w:lang w:val="fi-FI"/>
        </w:rPr>
        <w:t xml:space="preserve">sekä </w:t>
      </w:r>
      <w:r w:rsidR="009D5225">
        <w:rPr>
          <w:lang w:val="fi-FI"/>
        </w:rPr>
        <w:t xml:space="preserve">kuvan laskentaa varten käytettävä </w:t>
      </w:r>
      <w:r>
        <w:rPr>
          <w:lang w:val="fi-FI"/>
        </w:rPr>
        <w:t>Sinv-mat</w:t>
      </w:r>
      <w:r w:rsidR="008A5AB4">
        <w:rPr>
          <w:lang w:val="fi-FI"/>
        </w:rPr>
        <w:t>riisi.</w:t>
      </w:r>
    </w:p>
    <w:p w:rsidR="00436CA1" w:rsidRDefault="00C634E2" w:rsidP="00436CA1">
      <w:pPr>
        <w:pStyle w:val="BodyText"/>
        <w:numPr>
          <w:ilvl w:val="0"/>
          <w:numId w:val="17"/>
        </w:numPr>
        <w:rPr>
          <w:lang w:val="fi-FI"/>
        </w:rPr>
      </w:pPr>
      <w:r>
        <w:rPr>
          <w:lang w:val="fi-FI"/>
        </w:rPr>
        <w:t>Asettaa camazing-paketin antaman kameraobjektin kautta kuvaamista varten tarvittavat kuvausasetukset, mm. auto</w:t>
      </w:r>
      <w:r w:rsidR="001F6F7D">
        <w:rPr>
          <w:lang w:val="fi-FI"/>
        </w:rPr>
        <w:t xml:space="preserve">maattinen valotus pois päältä sekä </w:t>
      </w:r>
      <w:r>
        <w:rPr>
          <w:lang w:val="fi-FI"/>
        </w:rPr>
        <w:t>pikseliformaatiksi BayerGB12.</w:t>
      </w:r>
    </w:p>
    <w:p w:rsidR="00C634E2" w:rsidRDefault="00D64421" w:rsidP="00436CA1">
      <w:pPr>
        <w:pStyle w:val="BodyText"/>
        <w:numPr>
          <w:ilvl w:val="0"/>
          <w:numId w:val="17"/>
        </w:numPr>
        <w:rPr>
          <w:lang w:val="fi-FI"/>
        </w:rPr>
      </w:pPr>
      <w:r>
        <w:rPr>
          <w:lang w:val="fi-FI"/>
        </w:rPr>
        <w:t>Pyytää käyttäjää a</w:t>
      </w:r>
      <w:r w:rsidR="00033D77">
        <w:rPr>
          <w:lang w:val="fi-FI"/>
        </w:rPr>
        <w:t>setta</w:t>
      </w:r>
      <w:r>
        <w:rPr>
          <w:lang w:val="fi-FI"/>
        </w:rPr>
        <w:t>maan</w:t>
      </w:r>
      <w:r w:rsidR="00033D77">
        <w:rPr>
          <w:lang w:val="fi-FI"/>
        </w:rPr>
        <w:t xml:space="preserve"> pimeäkuvaa varten kamera</w:t>
      </w:r>
      <w:r>
        <w:rPr>
          <w:lang w:val="fi-FI"/>
        </w:rPr>
        <w:t>n</w:t>
      </w:r>
      <w:r w:rsidR="00033D77">
        <w:rPr>
          <w:lang w:val="fi-FI"/>
        </w:rPr>
        <w:t xml:space="preserve"> valmiiksi</w:t>
      </w:r>
      <w:r>
        <w:rPr>
          <w:lang w:val="fi-FI"/>
        </w:rPr>
        <w:t xml:space="preserve"> ja käyttäjän antaman kuittauksen jälkeen pyy</w:t>
      </w:r>
      <w:r w:rsidR="00033D77">
        <w:rPr>
          <w:lang w:val="fi-FI"/>
        </w:rPr>
        <w:t>tää HSI-objektia ottamaan pimeäkuva</w:t>
      </w:r>
      <w:r>
        <w:rPr>
          <w:lang w:val="fi-FI"/>
        </w:rPr>
        <w:t>n.</w:t>
      </w:r>
    </w:p>
    <w:p w:rsidR="00D64421" w:rsidRDefault="00D64421" w:rsidP="00436CA1">
      <w:pPr>
        <w:pStyle w:val="BodyText"/>
        <w:numPr>
          <w:ilvl w:val="0"/>
          <w:numId w:val="17"/>
        </w:numPr>
        <w:rPr>
          <w:lang w:val="fi-FI"/>
        </w:rPr>
      </w:pPr>
      <w:r>
        <w:rPr>
          <w:lang w:val="fi-FI"/>
        </w:rPr>
        <w:t>Ottaa oletuksena 40 kpl kuvia ja laskee niistä mediaanikuvan ja käyttää sitä jatkossa pimeäkuvana.</w:t>
      </w:r>
    </w:p>
    <w:p w:rsidR="00033D77" w:rsidRDefault="0070662A" w:rsidP="00436CA1">
      <w:pPr>
        <w:pStyle w:val="BodyText"/>
        <w:numPr>
          <w:ilvl w:val="0"/>
          <w:numId w:val="17"/>
        </w:numPr>
        <w:rPr>
          <w:lang w:val="fi-FI"/>
        </w:rPr>
      </w:pPr>
      <w:r>
        <w:rPr>
          <w:lang w:val="fi-FI"/>
        </w:rPr>
        <w:t xml:space="preserve">Pyytää käyttäjää asettamaan kohteen </w:t>
      </w:r>
      <w:r w:rsidR="00033D77">
        <w:rPr>
          <w:lang w:val="fi-FI"/>
        </w:rPr>
        <w:t>kuva</w:t>
      </w:r>
      <w:r>
        <w:rPr>
          <w:lang w:val="fi-FI"/>
        </w:rPr>
        <w:t xml:space="preserve">usta </w:t>
      </w:r>
      <w:r w:rsidR="00033D77">
        <w:rPr>
          <w:lang w:val="fi-FI"/>
        </w:rPr>
        <w:t>valmiiksi</w:t>
      </w:r>
      <w:r>
        <w:rPr>
          <w:lang w:val="fi-FI"/>
        </w:rPr>
        <w:t xml:space="preserve"> ja käyttäjän antaman kuittauksen jälkeen pyytää HSI-objektia ottamaan kalibraatiotiedoston rivien mukaan määritetyt kuvat.</w:t>
      </w:r>
    </w:p>
    <w:p w:rsidR="001230E8" w:rsidRDefault="00033D77" w:rsidP="001230E8">
      <w:pPr>
        <w:pStyle w:val="BodyText"/>
        <w:numPr>
          <w:ilvl w:val="0"/>
          <w:numId w:val="17"/>
        </w:numPr>
        <w:rPr>
          <w:lang w:val="fi-FI"/>
        </w:rPr>
      </w:pPr>
      <w:r>
        <w:rPr>
          <w:lang w:val="fi-FI"/>
        </w:rPr>
        <w:lastRenderedPageBreak/>
        <w:t>Pyytää</w:t>
      </w:r>
      <w:r w:rsidR="0070662A">
        <w:rPr>
          <w:lang w:val="fi-FI"/>
        </w:rPr>
        <w:t xml:space="preserve"> fpipy-paketin kautta laskemaan HSI-objektin ottamista kuvista radianssikuvat.</w:t>
      </w:r>
    </w:p>
    <w:p w:rsidR="00D9489E" w:rsidRDefault="00D9489E" w:rsidP="00D9489E">
      <w:pPr>
        <w:pStyle w:val="BodyText"/>
        <w:rPr>
          <w:lang w:val="fi-FI"/>
        </w:rPr>
      </w:pPr>
    </w:p>
    <w:p w:rsidR="00D9489E" w:rsidRDefault="00D9489E" w:rsidP="00D9489E">
      <w:pPr>
        <w:pStyle w:val="Heading2"/>
      </w:pPr>
      <w:bookmarkStart w:id="37" w:name="_Toc127393223"/>
      <w:r>
        <w:t>Radianssi</w:t>
      </w:r>
      <w:r w:rsidR="0024355D">
        <w:t>kuvan laskennat</w:t>
      </w:r>
      <w:bookmarkEnd w:id="37"/>
    </w:p>
    <w:p w:rsidR="00391534" w:rsidRDefault="0024355D" w:rsidP="00391534">
      <w:pPr>
        <w:pStyle w:val="BodyText"/>
        <w:rPr>
          <w:lang w:val="fi-FI"/>
        </w:rPr>
      </w:pPr>
      <w:r>
        <w:rPr>
          <w:lang w:val="fi-FI"/>
        </w:rPr>
        <w:t>Spektrikameralla voidaan ottaa radianssikuva.</w:t>
      </w:r>
    </w:p>
    <w:p w:rsidR="007D76CB" w:rsidRDefault="007D76CB" w:rsidP="00391534">
      <w:pPr>
        <w:pStyle w:val="BodyText"/>
        <w:rPr>
          <w:lang w:val="fi-FI"/>
        </w:rPr>
      </w:pPr>
    </w:p>
    <w:p w:rsidR="007D76CB" w:rsidRDefault="0024355D" w:rsidP="00391534">
      <w:pPr>
        <w:pStyle w:val="BodyText"/>
        <w:rPr>
          <w:lang w:val="fi-FI"/>
        </w:rPr>
      </w:pPr>
      <w:r>
        <w:rPr>
          <w:lang w:val="fi-FI"/>
        </w:rPr>
        <w:t>Radianssikuvan vaiheet</w:t>
      </w:r>
      <w:r w:rsidR="007D76CB">
        <w:rPr>
          <w:lang w:val="fi-FI"/>
        </w:rPr>
        <w:t>:</w:t>
      </w:r>
    </w:p>
    <w:p w:rsidR="007D76CB" w:rsidRDefault="003B403B" w:rsidP="007D76CB">
      <w:pPr>
        <w:pStyle w:val="BodyText"/>
        <w:numPr>
          <w:ilvl w:val="0"/>
          <w:numId w:val="20"/>
        </w:numPr>
        <w:rPr>
          <w:lang w:val="fi-FI"/>
        </w:rPr>
      </w:pPr>
      <w:r>
        <w:rPr>
          <w:lang w:val="fi-FI"/>
        </w:rPr>
        <w:t xml:space="preserve">Asetetaan </w:t>
      </w:r>
      <w:r w:rsidR="007D76CB">
        <w:rPr>
          <w:lang w:val="fi-FI"/>
        </w:rPr>
        <w:t xml:space="preserve">haluttua </w:t>
      </w:r>
      <w:r>
        <w:rPr>
          <w:lang w:val="fi-FI"/>
        </w:rPr>
        <w:t>aallonpituutta vastaava</w:t>
      </w:r>
      <w:r w:rsidR="007D76CB">
        <w:rPr>
          <w:lang w:val="fi-FI"/>
        </w:rPr>
        <w:t xml:space="preserve"> MFPI-asetus</w:t>
      </w:r>
      <w:r>
        <w:rPr>
          <w:lang w:val="fi-FI"/>
        </w:rPr>
        <w:t xml:space="preserve"> ja LED-valaistus</w:t>
      </w:r>
    </w:p>
    <w:p w:rsidR="007D76CB" w:rsidRDefault="007D76CB" w:rsidP="007D76CB">
      <w:pPr>
        <w:pStyle w:val="BodyText"/>
        <w:numPr>
          <w:ilvl w:val="0"/>
          <w:numId w:val="20"/>
        </w:numPr>
        <w:rPr>
          <w:lang w:val="fi-FI"/>
        </w:rPr>
      </w:pPr>
      <w:r>
        <w:rPr>
          <w:lang w:val="fi-FI"/>
        </w:rPr>
        <w:t>Otetaan 40 kpl mustakuvia BayerGB12-formaatissa ja lasketaan näistä mediaanimustakuva (tuloksena KUVA1)</w:t>
      </w:r>
    </w:p>
    <w:p w:rsidR="007D76CB" w:rsidRDefault="007D76CB" w:rsidP="007D76CB">
      <w:pPr>
        <w:pStyle w:val="BodyText"/>
        <w:numPr>
          <w:ilvl w:val="0"/>
          <w:numId w:val="20"/>
        </w:numPr>
        <w:rPr>
          <w:lang w:val="fi-FI"/>
        </w:rPr>
      </w:pPr>
      <w:r>
        <w:rPr>
          <w:lang w:val="fi-FI"/>
        </w:rPr>
        <w:t>Otetaan kuva kohteesta BayerGB12-formaatissa (tuloksena KUVA2)</w:t>
      </w:r>
    </w:p>
    <w:p w:rsidR="007D76CB" w:rsidRDefault="007D76CB" w:rsidP="007D76CB">
      <w:pPr>
        <w:pStyle w:val="BodyText"/>
        <w:numPr>
          <w:ilvl w:val="0"/>
          <w:numId w:val="20"/>
        </w:numPr>
        <w:rPr>
          <w:lang w:val="fi-FI"/>
        </w:rPr>
      </w:pPr>
      <w:r>
        <w:rPr>
          <w:lang w:val="fi-FI"/>
        </w:rPr>
        <w:t>Vähennetään kohteesta otetusta kuvasta mediaanimustakuva (tuloksena KUVA3)</w:t>
      </w:r>
    </w:p>
    <w:p w:rsidR="007D76CB" w:rsidRDefault="007D76CB" w:rsidP="007D76CB">
      <w:pPr>
        <w:pStyle w:val="BodyText"/>
        <w:numPr>
          <w:ilvl w:val="0"/>
          <w:numId w:val="20"/>
        </w:numPr>
        <w:rPr>
          <w:lang w:val="fi-FI"/>
        </w:rPr>
      </w:pPr>
      <w:r>
        <w:rPr>
          <w:lang w:val="fi-FI"/>
        </w:rPr>
        <w:t>Suoritetaan demosaic-operaatio KUVA3:lle, jolloin BayerGB12-formaatti muuttuu RGB-formaatiksi (tuloksena KUVA4)</w:t>
      </w:r>
    </w:p>
    <w:p w:rsidR="007D76CB" w:rsidRDefault="007D76CB" w:rsidP="007D76CB">
      <w:pPr>
        <w:pStyle w:val="BodyText"/>
        <w:numPr>
          <w:ilvl w:val="0"/>
          <w:numId w:val="20"/>
        </w:numPr>
        <w:rPr>
          <w:lang w:val="fi-FI"/>
        </w:rPr>
      </w:pPr>
      <w:r>
        <w:rPr>
          <w:lang w:val="fi-FI"/>
        </w:rPr>
        <w:t>Suoritetaan RGB-pikselien painotuskertolaskut käyttämällä Sinv-kalibrointimatriisista haluttua aallonpituutta vastaavia pa</w:t>
      </w:r>
      <w:r w:rsidR="00686DA8">
        <w:rPr>
          <w:lang w:val="fi-FI"/>
        </w:rPr>
        <w:t>inotuskertoimia (tuloksena KUVA5</w:t>
      </w:r>
      <w:r>
        <w:rPr>
          <w:lang w:val="fi-FI"/>
        </w:rPr>
        <w:t>)</w:t>
      </w:r>
    </w:p>
    <w:p w:rsidR="00686DA8" w:rsidRDefault="00686DA8" w:rsidP="007D76CB">
      <w:pPr>
        <w:pStyle w:val="BodyText"/>
        <w:numPr>
          <w:ilvl w:val="0"/>
          <w:numId w:val="20"/>
        </w:numPr>
        <w:rPr>
          <w:lang w:val="fi-FI"/>
        </w:rPr>
      </w:pPr>
      <w:r>
        <w:rPr>
          <w:lang w:val="fi-FI"/>
        </w:rPr>
        <w:t>Jaetaan kuvan pikselien arvot valotusajalla (tuloksena KUVA6) eli radianssikuva</w:t>
      </w:r>
    </w:p>
    <w:p w:rsidR="007D76CB" w:rsidRDefault="007D76CB" w:rsidP="007D76CB">
      <w:pPr>
        <w:pStyle w:val="BodyText"/>
        <w:rPr>
          <w:lang w:val="fi-FI"/>
        </w:rPr>
      </w:pPr>
    </w:p>
    <w:p w:rsidR="0024355D" w:rsidRDefault="0024355D" w:rsidP="007D76CB">
      <w:pPr>
        <w:pStyle w:val="BodyText"/>
        <w:rPr>
          <w:lang w:val="fi-FI"/>
        </w:rPr>
      </w:pPr>
      <w:r>
        <w:rPr>
          <w:lang w:val="fi-FI"/>
        </w:rPr>
        <w:t>Seuraavassa kaaviossa näkyvät radianssikuvan vaiheet.</w:t>
      </w:r>
    </w:p>
    <w:p w:rsidR="0024355D" w:rsidRPr="0097666B" w:rsidRDefault="0024355D" w:rsidP="0024355D">
      <w:pPr>
        <w:pStyle w:val="BodyText"/>
        <w:rPr>
          <w:lang w:val="fi-FI"/>
        </w:rPr>
      </w:pPr>
    </w:p>
    <w:p w:rsidR="0024355D" w:rsidRPr="0097666B" w:rsidRDefault="003F45F7" w:rsidP="0024355D">
      <w:pPr>
        <w:spacing w:line="240" w:lineRule="auto"/>
        <w:jc w:val="center"/>
      </w:pPr>
      <w:r>
        <w:rPr>
          <w:noProof/>
          <w:lang w:eastAsia="fi-FI" w:bidi="ar-SA"/>
        </w:rPr>
        <w:lastRenderedPageBreak/>
        <w:drawing>
          <wp:inline distT="0" distB="0" distL="0" distR="0">
            <wp:extent cx="4595626" cy="734706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skennat_Radianssi.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5626" cy="7347061"/>
                    </a:xfrm>
                    <a:prstGeom prst="rect">
                      <a:avLst/>
                    </a:prstGeom>
                  </pic:spPr>
                </pic:pic>
              </a:graphicData>
            </a:graphic>
          </wp:inline>
        </w:drawing>
      </w:r>
    </w:p>
    <w:p w:rsidR="0024355D" w:rsidRPr="0097666B" w:rsidRDefault="0024355D" w:rsidP="0024355D">
      <w:pPr>
        <w:pStyle w:val="Caption"/>
        <w:rPr>
          <w:b w:val="0"/>
        </w:rPr>
      </w:pPr>
      <w:bookmarkStart w:id="38" w:name="_Toc12739329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9</w:t>
      </w:r>
      <w:r w:rsidRPr="0097666B">
        <w:rPr>
          <w:noProof/>
        </w:rPr>
        <w:fldChar w:fldCharType="end"/>
      </w:r>
      <w:r w:rsidRPr="0097666B">
        <w:t>.</w:t>
      </w:r>
      <w:r w:rsidRPr="0097666B">
        <w:rPr>
          <w:b w:val="0"/>
        </w:rPr>
        <w:tab/>
      </w:r>
      <w:r>
        <w:rPr>
          <w:b w:val="0"/>
        </w:rPr>
        <w:t>Radianssikuvan vaiheet</w:t>
      </w:r>
      <w:bookmarkEnd w:id="38"/>
    </w:p>
    <w:p w:rsidR="0024355D" w:rsidRDefault="0024355D" w:rsidP="007D76CB">
      <w:pPr>
        <w:pStyle w:val="BodyText"/>
        <w:rPr>
          <w:lang w:val="fi-FI"/>
        </w:rPr>
      </w:pPr>
    </w:p>
    <w:p w:rsidR="0024355D" w:rsidRDefault="0024355D" w:rsidP="0024355D">
      <w:pPr>
        <w:pStyle w:val="Heading2"/>
      </w:pPr>
      <w:bookmarkStart w:id="39" w:name="_Toc127393224"/>
      <w:r>
        <w:lastRenderedPageBreak/>
        <w:t>Reflektanssikuvan laskennat</w:t>
      </w:r>
      <w:bookmarkEnd w:id="39"/>
    </w:p>
    <w:p w:rsidR="00C04760" w:rsidRDefault="00C04760" w:rsidP="00C04760">
      <w:pPr>
        <w:pStyle w:val="BodyText"/>
        <w:rPr>
          <w:lang w:val="fi-FI"/>
        </w:rPr>
      </w:pPr>
      <w:r>
        <w:rPr>
          <w:lang w:val="fi-FI"/>
        </w:rPr>
        <w:t>Spektrikameralla voidaan ottaa reflektanssikuva ottamalla radianssikuva kohteesta ja radianssikuva valkoisesta referenssikohteesta (esimerkiksi valkoinen teflon-levy) ja laskemalla kohteen radianssikuvan suhde valkoisen referenssiin.</w:t>
      </w:r>
    </w:p>
    <w:p w:rsidR="00C04760" w:rsidRPr="00C04760" w:rsidRDefault="00C04760" w:rsidP="00C04760">
      <w:pPr>
        <w:pStyle w:val="BodyText"/>
        <w:rPr>
          <w:lang w:val="fi-FI"/>
        </w:rPr>
      </w:pPr>
    </w:p>
    <w:p w:rsidR="007D76CB" w:rsidRDefault="0024355D" w:rsidP="007D76CB">
      <w:pPr>
        <w:pStyle w:val="BodyText"/>
        <w:rPr>
          <w:lang w:val="fi-FI"/>
        </w:rPr>
      </w:pPr>
      <w:r>
        <w:rPr>
          <w:lang w:val="fi-FI"/>
        </w:rPr>
        <w:t>Reflektanssikuvan vaiheet</w:t>
      </w:r>
      <w:r w:rsidR="007D76CB">
        <w:rPr>
          <w:lang w:val="fi-FI"/>
        </w:rPr>
        <w:t>:</w:t>
      </w:r>
    </w:p>
    <w:p w:rsidR="007D76CB" w:rsidRDefault="003B403B" w:rsidP="007D76CB">
      <w:pPr>
        <w:pStyle w:val="BodyText"/>
        <w:numPr>
          <w:ilvl w:val="0"/>
          <w:numId w:val="22"/>
        </w:numPr>
        <w:rPr>
          <w:lang w:val="fi-FI"/>
        </w:rPr>
      </w:pPr>
      <w:r>
        <w:rPr>
          <w:lang w:val="fi-FI"/>
        </w:rPr>
        <w:t xml:space="preserve">Otetaan kohteesta </w:t>
      </w:r>
      <w:r w:rsidR="003F45F7">
        <w:rPr>
          <w:lang w:val="fi-FI"/>
        </w:rPr>
        <w:t xml:space="preserve">kuva (KUVA2) ja muunnetaan se </w:t>
      </w:r>
      <w:r>
        <w:rPr>
          <w:lang w:val="fi-FI"/>
        </w:rPr>
        <w:t>radianssi</w:t>
      </w:r>
      <w:r w:rsidR="003F45F7">
        <w:rPr>
          <w:lang w:val="fi-FI"/>
        </w:rPr>
        <w:t>kohde</w:t>
      </w:r>
      <w:r>
        <w:rPr>
          <w:lang w:val="fi-FI"/>
        </w:rPr>
        <w:t>kuva</w:t>
      </w:r>
      <w:r w:rsidR="003F45F7">
        <w:rPr>
          <w:lang w:val="fi-FI"/>
        </w:rPr>
        <w:t>ksi</w:t>
      </w:r>
      <w:r>
        <w:rPr>
          <w:lang w:val="fi-FI"/>
        </w:rPr>
        <w:t xml:space="preserve"> yllä olevien vaiheiden mukaisesti (tuloksena KUVA6)</w:t>
      </w:r>
    </w:p>
    <w:p w:rsidR="0024355D" w:rsidRPr="0024355D" w:rsidRDefault="003B403B" w:rsidP="00BB6F0A">
      <w:pPr>
        <w:pStyle w:val="BodyText"/>
        <w:numPr>
          <w:ilvl w:val="0"/>
          <w:numId w:val="22"/>
        </w:numPr>
      </w:pPr>
      <w:r w:rsidRPr="003F45F7">
        <w:rPr>
          <w:lang w:val="fi-FI"/>
        </w:rPr>
        <w:t>Asetetaan kuvattavaksi kohteeksi valkoinen referenssipinta, esimerkiksi valkoinen teflon-levy</w:t>
      </w:r>
      <w:r w:rsidR="005F6BB6" w:rsidRPr="003F45F7">
        <w:rPr>
          <w:lang w:val="fi-FI"/>
        </w:rPr>
        <w:t xml:space="preserve"> ja otetaan siitä valkotaustakuva </w:t>
      </w:r>
      <w:r w:rsidR="003F45F7" w:rsidRPr="003F45F7">
        <w:rPr>
          <w:lang w:val="fi-FI"/>
        </w:rPr>
        <w:t>(tuloksena KUVA7) ja muunnetaan se valkotaustasta radianssikuvaksi yllä olevien vaiheiden mukaisesti (tuloksena KUVA8)</w:t>
      </w:r>
    </w:p>
    <w:p w:rsidR="003B403B" w:rsidRDefault="003F45F7" w:rsidP="00F55EEC">
      <w:pPr>
        <w:pStyle w:val="BodyText"/>
        <w:numPr>
          <w:ilvl w:val="0"/>
          <w:numId w:val="22"/>
        </w:numPr>
      </w:pPr>
      <w:r>
        <w:t>Jaetaan KUVA6 / KUVA8</w:t>
      </w:r>
      <w:r w:rsidR="003B403B">
        <w:t xml:space="preserve"> pikselikohtaisesti eli jaetaan kohteest</w:t>
      </w:r>
      <w:r w:rsidR="00413ED0">
        <w:t>a otetun radianssikuvan pik</w:t>
      </w:r>
      <w:r w:rsidR="00A01079">
        <w:t>seliarvo valkoko</w:t>
      </w:r>
      <w:r>
        <w:t xml:space="preserve">taustan </w:t>
      </w:r>
      <w:r w:rsidR="00A01079">
        <w:t>radianssi</w:t>
      </w:r>
      <w:r w:rsidR="00413ED0">
        <w:t>kuvan pikseliarvolla ja saadaan reflektanssikuva (tuloksena KUVA</w:t>
      </w:r>
      <w:r>
        <w:t>9</w:t>
      </w:r>
      <w:r w:rsidR="00413ED0">
        <w:t>)</w:t>
      </w:r>
    </w:p>
    <w:p w:rsidR="00C04760" w:rsidRDefault="00C04760" w:rsidP="00C04760">
      <w:pPr>
        <w:pStyle w:val="BodyText"/>
      </w:pPr>
    </w:p>
    <w:p w:rsidR="00C04760" w:rsidRDefault="00C04760" w:rsidP="00C04760">
      <w:pPr>
        <w:pStyle w:val="BodyText"/>
        <w:rPr>
          <w:lang w:val="fi-FI"/>
        </w:rPr>
      </w:pPr>
      <w:r>
        <w:rPr>
          <w:lang w:val="fi-FI"/>
        </w:rPr>
        <w:t>Seuraavassa kaaviossa näkyvät reflektranssikuvan vaiheet.</w:t>
      </w:r>
    </w:p>
    <w:p w:rsidR="00F55EEC" w:rsidRPr="0097666B" w:rsidRDefault="00F55EEC" w:rsidP="00F55EEC">
      <w:pPr>
        <w:pStyle w:val="BodyText"/>
        <w:rPr>
          <w:lang w:val="fi-FI"/>
        </w:rPr>
      </w:pPr>
    </w:p>
    <w:p w:rsidR="00F55EEC" w:rsidRPr="0097666B" w:rsidRDefault="003F45F7" w:rsidP="00F55EEC">
      <w:pPr>
        <w:pStyle w:val="Figure"/>
      </w:pPr>
      <w:r>
        <w:rPr>
          <w:noProof/>
          <w:lang w:eastAsia="fi-FI" w:bidi="ar-SA"/>
        </w:rPr>
        <w:lastRenderedPageBreak/>
        <w:drawing>
          <wp:inline distT="0" distB="0" distL="0" distR="0">
            <wp:extent cx="4823626" cy="483378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skennat_Reflektanssi.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3626" cy="4833780"/>
                    </a:xfrm>
                    <a:prstGeom prst="rect">
                      <a:avLst/>
                    </a:prstGeom>
                  </pic:spPr>
                </pic:pic>
              </a:graphicData>
            </a:graphic>
          </wp:inline>
        </w:drawing>
      </w:r>
    </w:p>
    <w:p w:rsidR="00C04760" w:rsidRPr="00A01079" w:rsidRDefault="00F55EEC" w:rsidP="00A01079">
      <w:pPr>
        <w:pStyle w:val="Caption"/>
        <w:rPr>
          <w:b w:val="0"/>
        </w:rPr>
      </w:pPr>
      <w:bookmarkStart w:id="40" w:name="_Toc12739329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10</w:t>
      </w:r>
      <w:r w:rsidRPr="0097666B">
        <w:rPr>
          <w:noProof/>
        </w:rPr>
        <w:fldChar w:fldCharType="end"/>
      </w:r>
      <w:r w:rsidRPr="0097666B">
        <w:t>.</w:t>
      </w:r>
      <w:r w:rsidRPr="0097666B">
        <w:rPr>
          <w:b w:val="0"/>
        </w:rPr>
        <w:tab/>
      </w:r>
      <w:r w:rsidR="003F45F7">
        <w:rPr>
          <w:b w:val="0"/>
        </w:rPr>
        <w:t xml:space="preserve">Reflektanssikuvan </w:t>
      </w:r>
      <w:r>
        <w:rPr>
          <w:b w:val="0"/>
        </w:rPr>
        <w:t>vaiheet</w:t>
      </w:r>
      <w:bookmarkEnd w:id="40"/>
    </w:p>
    <w:p w:rsidR="00C04760" w:rsidRDefault="00C04760" w:rsidP="00C04760">
      <w:pPr>
        <w:pStyle w:val="BodyText"/>
      </w:pPr>
    </w:p>
    <w:p w:rsidR="00391534" w:rsidRDefault="00391534" w:rsidP="00391534">
      <w:pPr>
        <w:pStyle w:val="BodyText"/>
        <w:rPr>
          <w:lang w:val="fi-FI"/>
        </w:rPr>
      </w:pPr>
    </w:p>
    <w:p w:rsidR="00391534" w:rsidRDefault="00391534" w:rsidP="00391534">
      <w:pPr>
        <w:pStyle w:val="Heading2"/>
      </w:pPr>
      <w:bookmarkStart w:id="41" w:name="_Toc127393225"/>
      <w:r>
        <w:t>Jyväskylän Python-ohjelmiston käyttö</w:t>
      </w:r>
      <w:bookmarkEnd w:id="41"/>
    </w:p>
    <w:p w:rsidR="00391534" w:rsidRDefault="00B953D8" w:rsidP="00391534">
      <w:pPr>
        <w:pStyle w:val="BodyText"/>
        <w:rPr>
          <w:lang w:val="fi-FI"/>
        </w:rPr>
      </w:pPr>
      <w:r>
        <w:rPr>
          <w:lang w:val="fi-FI"/>
        </w:rPr>
        <w:t>Testasin Jyväskylän yliopiston Python-</w:t>
      </w:r>
      <w:r w:rsidR="00391534">
        <w:rPr>
          <w:lang w:val="fi-FI"/>
        </w:rPr>
        <w:t>ohjelmistoa PC Windows</w:t>
      </w:r>
      <w:r>
        <w:rPr>
          <w:lang w:val="fi-FI"/>
        </w:rPr>
        <w:t xml:space="preserve"> 10 (64-bit, x64)</w:t>
      </w:r>
      <w:r w:rsidR="00391534">
        <w:rPr>
          <w:lang w:val="fi-FI"/>
        </w:rPr>
        <w:t>-ympäristössä sekä PC Linux/Ubuntu</w:t>
      </w:r>
      <w:r>
        <w:rPr>
          <w:lang w:val="fi-FI"/>
        </w:rPr>
        <w:t xml:space="preserve"> 18.04.1 (x86_64)</w:t>
      </w:r>
      <w:r w:rsidR="00391534">
        <w:rPr>
          <w:lang w:val="fi-FI"/>
        </w:rPr>
        <w:t>-ympäristössä ja näissä ymp</w:t>
      </w:r>
      <w:r>
        <w:rPr>
          <w:lang w:val="fi-FI"/>
        </w:rPr>
        <w:t>äristöissä ne toimivat eli sain otettua kuvan ja laskentojen lopputuloksena radianssikuvan</w:t>
      </w:r>
      <w:r w:rsidR="00CD2D35">
        <w:rPr>
          <w:lang w:val="fi-FI"/>
        </w:rPr>
        <w:t xml:space="preserve"> sekä reflektanssikuvan</w:t>
      </w:r>
      <w:r>
        <w:rPr>
          <w:lang w:val="fi-FI"/>
        </w:rPr>
        <w:t>.</w:t>
      </w:r>
    </w:p>
    <w:p w:rsidR="00391534" w:rsidRDefault="00391534" w:rsidP="00391534">
      <w:pPr>
        <w:pStyle w:val="BodyText"/>
        <w:rPr>
          <w:lang w:val="fi-FI"/>
        </w:rPr>
      </w:pPr>
    </w:p>
    <w:p w:rsidR="007F51BD" w:rsidRDefault="00391534" w:rsidP="00391534">
      <w:pPr>
        <w:pStyle w:val="BodyText"/>
        <w:rPr>
          <w:lang w:val="fi-FI"/>
        </w:rPr>
      </w:pPr>
      <w:r>
        <w:rPr>
          <w:lang w:val="fi-FI"/>
        </w:rPr>
        <w:t>Testasin Jyväskylän yliopiston toimittamaa oh</w:t>
      </w:r>
      <w:r w:rsidR="007F51BD">
        <w:rPr>
          <w:lang w:val="fi-FI"/>
        </w:rPr>
        <w:t>jelmistoa Digilent Zybo Z7 Zynq-</w:t>
      </w:r>
      <w:r>
        <w:rPr>
          <w:lang w:val="fi-FI"/>
        </w:rPr>
        <w:t xml:space="preserve">7020-ympäristössä </w:t>
      </w:r>
      <w:r w:rsidR="007F51BD">
        <w:rPr>
          <w:lang w:val="fi-FI"/>
        </w:rPr>
        <w:t xml:space="preserve">sekä Digilent Genesys ZU Ultrascale+ </w:t>
      </w:r>
      <w:r w:rsidR="00722ACF">
        <w:rPr>
          <w:lang w:val="fi-FI"/>
        </w:rPr>
        <w:t>3EG-</w:t>
      </w:r>
      <w:r w:rsidR="007F51BD">
        <w:rPr>
          <w:lang w:val="fi-FI"/>
        </w:rPr>
        <w:t xml:space="preserve">ympäristössä </w:t>
      </w:r>
      <w:r>
        <w:rPr>
          <w:lang w:val="fi-FI"/>
        </w:rPr>
        <w:t xml:space="preserve">ja </w:t>
      </w:r>
      <w:r w:rsidR="007F51BD">
        <w:rPr>
          <w:lang w:val="fi-FI"/>
        </w:rPr>
        <w:t>näi</w:t>
      </w:r>
      <w:r>
        <w:rPr>
          <w:lang w:val="fi-FI"/>
        </w:rPr>
        <w:t>ssä ympäristö</w:t>
      </w:r>
      <w:r w:rsidR="007F51BD">
        <w:rPr>
          <w:lang w:val="fi-FI"/>
        </w:rPr>
        <w:t>i</w:t>
      </w:r>
      <w:r>
        <w:rPr>
          <w:lang w:val="fi-FI"/>
        </w:rPr>
        <w:t xml:space="preserve">ssä </w:t>
      </w:r>
      <w:r w:rsidR="007F51BD">
        <w:rPr>
          <w:lang w:val="fi-FI"/>
        </w:rPr>
        <w:t xml:space="preserve">tämä ohjelmisto ei suoraan </w:t>
      </w:r>
      <w:r>
        <w:rPr>
          <w:lang w:val="fi-FI"/>
        </w:rPr>
        <w:t xml:space="preserve">toiminut, koska </w:t>
      </w:r>
      <w:r w:rsidR="008214FB">
        <w:rPr>
          <w:lang w:val="fi-FI"/>
        </w:rPr>
        <w:t xml:space="preserve">varsinaisen valokuvan ottavan </w:t>
      </w:r>
      <w:r>
        <w:rPr>
          <w:lang w:val="fi-FI"/>
        </w:rPr>
        <w:lastRenderedPageBreak/>
        <w:t>kamera</w:t>
      </w:r>
      <w:r w:rsidR="008214FB">
        <w:rPr>
          <w:lang w:val="fi-FI"/>
        </w:rPr>
        <w:t>moduuli</w:t>
      </w:r>
      <w:r>
        <w:rPr>
          <w:lang w:val="fi-FI"/>
        </w:rPr>
        <w:t xml:space="preserve">n ohjaamisen </w:t>
      </w:r>
      <w:r w:rsidR="0041241D">
        <w:rPr>
          <w:lang w:val="fi-FI"/>
        </w:rPr>
        <w:t>tarvittava</w:t>
      </w:r>
      <w:r>
        <w:rPr>
          <w:lang w:val="fi-FI"/>
        </w:rPr>
        <w:t xml:space="preserve"> camazing-paketti ei tukenut </w:t>
      </w:r>
      <w:r w:rsidR="00AA6B27">
        <w:rPr>
          <w:lang w:val="fi-FI"/>
        </w:rPr>
        <w:t xml:space="preserve">näissä ympäristöissä tarvittavaa </w:t>
      </w:r>
      <w:r>
        <w:rPr>
          <w:lang w:val="fi-FI"/>
        </w:rPr>
        <w:t>ARMHF-targettia (ARM-prosessori, jossa hard float point tuki).</w:t>
      </w:r>
    </w:p>
    <w:p w:rsidR="007F51BD" w:rsidRDefault="007F51BD" w:rsidP="00391534">
      <w:pPr>
        <w:pStyle w:val="BodyText"/>
        <w:rPr>
          <w:lang w:val="fi-FI"/>
        </w:rPr>
      </w:pPr>
    </w:p>
    <w:p w:rsidR="00391534" w:rsidRDefault="00391534" w:rsidP="00391534">
      <w:pPr>
        <w:pStyle w:val="BodyText"/>
        <w:rPr>
          <w:lang w:val="fi-FI"/>
        </w:rPr>
      </w:pPr>
      <w:r>
        <w:rPr>
          <w:lang w:val="fi-FI"/>
        </w:rPr>
        <w:t xml:space="preserve">Jotta saisin Jyväskylän Python-ohjelmiston toimimaan myös </w:t>
      </w:r>
      <w:r w:rsidR="007F51BD">
        <w:rPr>
          <w:lang w:val="fi-FI"/>
        </w:rPr>
        <w:t xml:space="preserve">näissä </w:t>
      </w:r>
      <w:r>
        <w:rPr>
          <w:lang w:val="fi-FI"/>
        </w:rPr>
        <w:t>ympäristö</w:t>
      </w:r>
      <w:r w:rsidR="007F51BD">
        <w:rPr>
          <w:lang w:val="fi-FI"/>
        </w:rPr>
        <w:t>i</w:t>
      </w:r>
      <w:r>
        <w:rPr>
          <w:lang w:val="fi-FI"/>
        </w:rPr>
        <w:t>ssä, kirjoitin itse korvaavan tuen kameran käsittelylle</w:t>
      </w:r>
      <w:r w:rsidR="007F51BD">
        <w:rPr>
          <w:lang w:val="fi-FI"/>
        </w:rPr>
        <w:t xml:space="preserve"> ilman camazing-pakettia. Tämän korvaavan kameran ohjauksen avulla ajoin Jyväskylän ohjelmistoa Zynq-7020 ja Ultrascale+ ympäristöissä</w:t>
      </w:r>
      <w:r w:rsidR="008214FB">
        <w:rPr>
          <w:lang w:val="fi-FI"/>
        </w:rPr>
        <w:t>. L</w:t>
      </w:r>
      <w:r w:rsidR="007F51BD">
        <w:rPr>
          <w:lang w:val="fi-FI"/>
        </w:rPr>
        <w:t xml:space="preserve">opputuloksena Zynq-7020 ympäristössä Jyväskylän Python-ohjelmiston suoritus ei edelleen onnistu liian vähäisen RAM-muistin vuoksi, kun taas Ultrascale+ ympäristössä Jyväskylän Python-ohjelmiston suoritus onnistuu </w:t>
      </w:r>
      <w:r w:rsidR="008214FB">
        <w:rPr>
          <w:lang w:val="fi-FI"/>
        </w:rPr>
        <w:t xml:space="preserve">kirjoittamani </w:t>
      </w:r>
      <w:r w:rsidR="007F51BD">
        <w:rPr>
          <w:lang w:val="fi-FI"/>
        </w:rPr>
        <w:t>korvaavan kameran ohjauksen avulla.</w:t>
      </w:r>
    </w:p>
    <w:p w:rsidR="007F51BD" w:rsidRDefault="007F51BD" w:rsidP="00391534">
      <w:pPr>
        <w:pStyle w:val="BodyText"/>
        <w:rPr>
          <w:lang w:val="fi-FI"/>
        </w:rPr>
      </w:pPr>
    </w:p>
    <w:p w:rsidR="007F51BD" w:rsidRDefault="007F51BD" w:rsidP="00391534">
      <w:pPr>
        <w:pStyle w:val="BodyText"/>
        <w:rPr>
          <w:lang w:val="fi-FI"/>
        </w:rPr>
      </w:pPr>
    </w:p>
    <w:p w:rsidR="00B953D8" w:rsidRDefault="00B953D8" w:rsidP="00B953D8">
      <w:pPr>
        <w:pStyle w:val="Heading1"/>
      </w:pPr>
      <w:bookmarkStart w:id="42" w:name="_Toc127393226"/>
      <w:r>
        <w:lastRenderedPageBreak/>
        <w:t>Python-ohjelmisto</w:t>
      </w:r>
      <w:r w:rsidR="007B67C4">
        <w:t>je</w:t>
      </w:r>
      <w:r w:rsidR="00EA7B27">
        <w:t>n</w:t>
      </w:r>
      <w:r w:rsidR="007B67C4">
        <w:t xml:space="preserve"> </w:t>
      </w:r>
      <w:r w:rsidR="00A75188">
        <w:t>lisäkehitys</w:t>
      </w:r>
      <w:bookmarkEnd w:id="42"/>
    </w:p>
    <w:p w:rsidR="00470D5A" w:rsidRPr="00470D5A" w:rsidRDefault="00470D5A" w:rsidP="00470D5A">
      <w:pPr>
        <w:pStyle w:val="Heading2"/>
      </w:pPr>
      <w:bookmarkStart w:id="43" w:name="_Toc127393227"/>
      <w:r>
        <w:t>Johdanto</w:t>
      </w:r>
      <w:bookmarkEnd w:id="43"/>
    </w:p>
    <w:p w:rsidR="00B953D8" w:rsidRDefault="009F282F" w:rsidP="00B953D8">
      <w:pPr>
        <w:pStyle w:val="BodyText"/>
        <w:rPr>
          <w:lang w:val="fi-FI"/>
        </w:rPr>
      </w:pPr>
      <w:r>
        <w:rPr>
          <w:lang w:val="fi-FI"/>
        </w:rPr>
        <w:t xml:space="preserve">Jyväskylän yliopiston Python-ohjelmistoon </w:t>
      </w:r>
      <w:r w:rsidR="00470D5A">
        <w:rPr>
          <w:lang w:val="fi-FI"/>
        </w:rPr>
        <w:t xml:space="preserve">perustuen </w:t>
      </w:r>
      <w:r>
        <w:rPr>
          <w:lang w:val="fi-FI"/>
        </w:rPr>
        <w:t xml:space="preserve">tein kehitystyötä </w:t>
      </w:r>
      <w:r w:rsidR="00470D5A">
        <w:rPr>
          <w:lang w:val="fi-FI"/>
        </w:rPr>
        <w:t xml:space="preserve">lisätarpeiden vuoksi </w:t>
      </w:r>
      <w:r>
        <w:rPr>
          <w:lang w:val="fi-FI"/>
        </w:rPr>
        <w:t>useammalla eri osa-alueella. Olen koonnut näitä seuraavaan taulukkoon.</w:t>
      </w:r>
    </w:p>
    <w:p w:rsidR="009F282F" w:rsidRDefault="009F282F" w:rsidP="00B953D8">
      <w:pPr>
        <w:pStyle w:val="BodyText"/>
        <w:rPr>
          <w:lang w:val="fi-FI"/>
        </w:rPr>
      </w:pPr>
    </w:p>
    <w:p w:rsidR="009F282F" w:rsidRDefault="009F282F" w:rsidP="009F282F">
      <w:pPr>
        <w:pStyle w:val="Caption"/>
        <w:rPr>
          <w:b w:val="0"/>
        </w:rPr>
      </w:pPr>
      <w:bookmarkStart w:id="44" w:name="_Toc12739332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12</w:t>
      </w:r>
      <w:r w:rsidRPr="0097666B">
        <w:rPr>
          <w:noProof/>
        </w:rPr>
        <w:fldChar w:fldCharType="end"/>
      </w:r>
      <w:r w:rsidRPr="0097666B">
        <w:t>.</w:t>
      </w:r>
      <w:r w:rsidRPr="0097666B">
        <w:rPr>
          <w:b w:val="0"/>
        </w:rPr>
        <w:tab/>
      </w:r>
      <w:r>
        <w:rPr>
          <w:b w:val="0"/>
        </w:rPr>
        <w:t>Jyväskylän Python-ohjelmistoon liittyvä kehitystyö</w:t>
      </w:r>
      <w:bookmarkEnd w:id="44"/>
    </w:p>
    <w:tbl>
      <w:tblPr>
        <w:tblStyle w:val="TableGrid"/>
        <w:tblW w:w="0" w:type="auto"/>
        <w:tblLook w:val="04A0" w:firstRow="1" w:lastRow="0" w:firstColumn="1" w:lastColumn="0" w:noHBand="0" w:noVBand="1"/>
      </w:tblPr>
      <w:tblGrid>
        <w:gridCol w:w="1129"/>
        <w:gridCol w:w="1701"/>
        <w:gridCol w:w="4111"/>
        <w:gridCol w:w="1553"/>
      </w:tblGrid>
      <w:tr w:rsidR="009F282F" w:rsidTr="009F282F">
        <w:tc>
          <w:tcPr>
            <w:tcW w:w="1129" w:type="dxa"/>
          </w:tcPr>
          <w:p w:rsidR="009F282F" w:rsidRDefault="009F282F" w:rsidP="009F282F">
            <w:pPr>
              <w:pStyle w:val="BodyText"/>
              <w:rPr>
                <w:lang w:val="fi-FI"/>
              </w:rPr>
            </w:pPr>
            <w:r>
              <w:rPr>
                <w:lang w:val="fi-FI"/>
              </w:rPr>
              <w:t>Pvm</w:t>
            </w:r>
          </w:p>
        </w:tc>
        <w:tc>
          <w:tcPr>
            <w:tcW w:w="1701" w:type="dxa"/>
          </w:tcPr>
          <w:p w:rsidR="009F282F" w:rsidRDefault="009F282F" w:rsidP="009F282F">
            <w:pPr>
              <w:pStyle w:val="BodyText"/>
              <w:rPr>
                <w:lang w:val="fi-FI"/>
              </w:rPr>
            </w:pPr>
            <w:r>
              <w:rPr>
                <w:lang w:val="fi-FI"/>
              </w:rPr>
              <w:t>Tiedosto</w:t>
            </w:r>
          </w:p>
        </w:tc>
        <w:tc>
          <w:tcPr>
            <w:tcW w:w="4111" w:type="dxa"/>
          </w:tcPr>
          <w:p w:rsidR="009F282F" w:rsidRDefault="009F282F" w:rsidP="009F282F">
            <w:r>
              <w:t>Kehitystyö</w:t>
            </w:r>
          </w:p>
        </w:tc>
        <w:tc>
          <w:tcPr>
            <w:tcW w:w="1553" w:type="dxa"/>
          </w:tcPr>
          <w:p w:rsidR="009F282F" w:rsidRDefault="009F282F" w:rsidP="009F282F">
            <w:r>
              <w:t>Lisätietoja</w:t>
            </w:r>
          </w:p>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LED-ohjauksen lisääminen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PNG-tallennuksen lisääminen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Tallentaminen harmaasävykuvana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Valkokuvan ottaminen</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Pr="009F282F" w:rsidRDefault="009F282F" w:rsidP="009F282F">
            <w:pPr>
              <w:pStyle w:val="BodyText"/>
              <w:jc w:val="left"/>
              <w:rPr>
                <w:lang w:val="fi-FI"/>
              </w:rPr>
            </w:pPr>
            <w:r>
              <w:rPr>
                <w:lang w:val="fi-FI"/>
              </w:rPr>
              <w:t>Reflektanssin laskenta valkokuvan avulla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643B44">
            <w:pPr>
              <w:jc w:val="left"/>
            </w:pPr>
            <w:r>
              <w:t>Oman kameraohjauksen toteutus ARMHF-targettia varten</w:t>
            </w:r>
            <w:r w:rsidR="00643B44">
              <w:t>, koska camazing-paketista puuttui tuki ARMHF-targetille</w:t>
            </w:r>
          </w:p>
        </w:tc>
        <w:tc>
          <w:tcPr>
            <w:tcW w:w="1553" w:type="dxa"/>
          </w:tcPr>
          <w:p w:rsidR="009F282F" w:rsidRDefault="009F282F" w:rsidP="009F282F"/>
        </w:tc>
      </w:tr>
      <w:tr w:rsidR="00676811" w:rsidTr="009F282F">
        <w:tc>
          <w:tcPr>
            <w:tcW w:w="1129" w:type="dxa"/>
          </w:tcPr>
          <w:p w:rsidR="00676811" w:rsidRDefault="00676811" w:rsidP="009F282F"/>
        </w:tc>
        <w:tc>
          <w:tcPr>
            <w:tcW w:w="1701" w:type="dxa"/>
          </w:tcPr>
          <w:p w:rsidR="00676811" w:rsidRDefault="00676811" w:rsidP="009F282F"/>
        </w:tc>
        <w:tc>
          <w:tcPr>
            <w:tcW w:w="4111" w:type="dxa"/>
          </w:tcPr>
          <w:p w:rsidR="00676811" w:rsidRDefault="00676811" w:rsidP="00643B44">
            <w:pPr>
              <w:jc w:val="left"/>
            </w:pPr>
            <w:r>
              <w:t>Valotusaika käyttäjän vapaasti aseteltavaksi</w:t>
            </w:r>
          </w:p>
        </w:tc>
        <w:tc>
          <w:tcPr>
            <w:tcW w:w="1553" w:type="dxa"/>
          </w:tcPr>
          <w:p w:rsidR="00676811" w:rsidRDefault="00676811"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9F282F">
            <w:pPr>
              <w:jc w:val="left"/>
            </w:pPr>
            <w:r>
              <w:t>Bias-kuvan ottaminen eli kuvan ottaminen lyhimmällä mahdollisella valotusajalla</w:t>
            </w:r>
          </w:p>
        </w:tc>
        <w:tc>
          <w:tcPr>
            <w:tcW w:w="1553" w:type="dxa"/>
          </w:tcPr>
          <w:p w:rsidR="009F282F" w:rsidRDefault="009F282F" w:rsidP="009F282F"/>
        </w:tc>
      </w:tr>
      <w:tr w:rsidR="009F282F" w:rsidTr="009F282F">
        <w:tc>
          <w:tcPr>
            <w:tcW w:w="1129" w:type="dxa"/>
          </w:tcPr>
          <w:p w:rsidR="009F282F" w:rsidRDefault="009F282F" w:rsidP="009F282F"/>
        </w:tc>
        <w:tc>
          <w:tcPr>
            <w:tcW w:w="1701" w:type="dxa"/>
          </w:tcPr>
          <w:p w:rsidR="009F282F" w:rsidRDefault="009F282F" w:rsidP="009F282F"/>
        </w:tc>
        <w:tc>
          <w:tcPr>
            <w:tcW w:w="4111" w:type="dxa"/>
          </w:tcPr>
          <w:p w:rsidR="009F282F" w:rsidRDefault="009F282F" w:rsidP="009F282F">
            <w:pPr>
              <w:jc w:val="left"/>
            </w:pPr>
            <w:r>
              <w:t>LED-ohjaus aseteltavaksi kalibraatiotiedostoon</w:t>
            </w:r>
          </w:p>
        </w:tc>
        <w:tc>
          <w:tcPr>
            <w:tcW w:w="1553" w:type="dxa"/>
          </w:tcPr>
          <w:p w:rsidR="009F282F" w:rsidRDefault="009F282F" w:rsidP="009F282F"/>
        </w:tc>
      </w:tr>
    </w:tbl>
    <w:p w:rsidR="009F282F" w:rsidRDefault="009F282F" w:rsidP="00B953D8">
      <w:pPr>
        <w:pStyle w:val="BodyText"/>
        <w:rPr>
          <w:lang w:val="fi-FI"/>
        </w:rPr>
      </w:pPr>
    </w:p>
    <w:p w:rsidR="00F85297" w:rsidRDefault="00F85297" w:rsidP="00B953D8">
      <w:pPr>
        <w:pStyle w:val="BodyText"/>
        <w:rPr>
          <w:lang w:val="fi-FI"/>
        </w:rPr>
      </w:pPr>
    </w:p>
    <w:p w:rsidR="00470D5A" w:rsidRDefault="00643B44" w:rsidP="00470D5A">
      <w:pPr>
        <w:pStyle w:val="Heading2"/>
      </w:pPr>
      <w:bookmarkStart w:id="45" w:name="_Toc127393228"/>
      <w:r>
        <w:lastRenderedPageBreak/>
        <w:t>Oman kameramoduulin ohjauksen toteutus</w:t>
      </w:r>
      <w:bookmarkEnd w:id="45"/>
    </w:p>
    <w:p w:rsidR="00F85297" w:rsidRDefault="00470D5A" w:rsidP="00B953D8">
      <w:pPr>
        <w:pStyle w:val="BodyText"/>
        <w:rPr>
          <w:lang w:val="fi-FI"/>
        </w:rPr>
      </w:pPr>
      <w:r>
        <w:rPr>
          <w:lang w:val="fi-FI"/>
        </w:rPr>
        <w:t xml:space="preserve">Oma </w:t>
      </w:r>
      <w:r w:rsidR="008214FB">
        <w:rPr>
          <w:lang w:val="fi-FI"/>
        </w:rPr>
        <w:t xml:space="preserve">Python-kielinen </w:t>
      </w:r>
      <w:r>
        <w:rPr>
          <w:lang w:val="fi-FI"/>
        </w:rPr>
        <w:t xml:space="preserve">kameraohjaus ARMHF-targettia varten käyttää </w:t>
      </w:r>
      <w:r w:rsidR="00D45D4C">
        <w:rPr>
          <w:lang w:val="fi-FI"/>
        </w:rPr>
        <w:t xml:space="preserve">kameramoduulin ohjaukseen suoraan </w:t>
      </w:r>
      <w:r>
        <w:rPr>
          <w:lang w:val="fi-FI"/>
        </w:rPr>
        <w:t>kameramoduulin valmistajan”</w:t>
      </w:r>
      <w:r w:rsidRPr="00470D5A">
        <w:rPr>
          <w:lang w:val="fi-FI"/>
        </w:rPr>
        <w:t>mvIMPACT Acquire SDK Python</w:t>
      </w:r>
      <w:r>
        <w:rPr>
          <w:lang w:val="fi-FI"/>
        </w:rPr>
        <w:t>”-rajapintaa.</w:t>
      </w:r>
    </w:p>
    <w:p w:rsidR="00B953D8" w:rsidRDefault="0063066A" w:rsidP="00B953D8">
      <w:pPr>
        <w:pStyle w:val="Heading1"/>
      </w:pPr>
      <w:bookmarkStart w:id="46" w:name="_Toc127393229"/>
      <w:r>
        <w:lastRenderedPageBreak/>
        <w:t xml:space="preserve">C/C++-ohjelmiston </w:t>
      </w:r>
      <w:r w:rsidR="00B953D8">
        <w:t>kehitystyö</w:t>
      </w:r>
      <w:bookmarkEnd w:id="46"/>
    </w:p>
    <w:p w:rsidR="004F34B4" w:rsidRDefault="004F34B4" w:rsidP="004F34B4">
      <w:pPr>
        <w:pStyle w:val="Heading2"/>
      </w:pPr>
      <w:bookmarkStart w:id="47" w:name="_Toc127393230"/>
      <w:r>
        <w:t>Johdanto</w:t>
      </w:r>
      <w:bookmarkEnd w:id="47"/>
    </w:p>
    <w:p w:rsidR="00574C26" w:rsidRDefault="003B1D8C" w:rsidP="003B1D8C">
      <w:pPr>
        <w:pStyle w:val="BodyText"/>
        <w:rPr>
          <w:lang w:val="fi-FI"/>
        </w:rPr>
      </w:pPr>
      <w:r>
        <w:rPr>
          <w:lang w:val="fi-FI"/>
        </w:rPr>
        <w:t xml:space="preserve">Kehitin työssäni </w:t>
      </w:r>
      <w:r w:rsidR="005B45DD">
        <w:rPr>
          <w:lang w:val="fi-FI"/>
        </w:rPr>
        <w:t>C/C++-kielisen ohjelman</w:t>
      </w:r>
      <w:r w:rsidR="00D93E01">
        <w:rPr>
          <w:lang w:val="fi-FI"/>
        </w:rPr>
        <w:t xml:space="preserve"> ”capturewavelength”</w:t>
      </w:r>
      <w:r w:rsidR="005B45DD">
        <w:rPr>
          <w:lang w:val="fi-FI"/>
        </w:rPr>
        <w:t xml:space="preserve"> spektrikameran käyttöön Digilentin FPGA-kehityskittejä varten.</w:t>
      </w:r>
      <w:r w:rsidR="00574C26">
        <w:rPr>
          <w:lang w:val="fi-FI"/>
        </w:rPr>
        <w:t xml:space="preserve"> Tämä ohjelma sisältää seuraavat toiminnot.</w:t>
      </w:r>
    </w:p>
    <w:p w:rsidR="00574C26" w:rsidRDefault="00574C26" w:rsidP="003B1D8C">
      <w:pPr>
        <w:pStyle w:val="BodyText"/>
        <w:rPr>
          <w:lang w:val="fi-FI"/>
        </w:rPr>
      </w:pPr>
    </w:p>
    <w:p w:rsidR="00574C26" w:rsidRDefault="00574C26" w:rsidP="00574C26">
      <w:pPr>
        <w:pStyle w:val="Caption"/>
        <w:rPr>
          <w:b w:val="0"/>
        </w:rPr>
      </w:pPr>
      <w:bookmarkStart w:id="48" w:name="_Toc12739332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13</w:t>
      </w:r>
      <w:r w:rsidRPr="0097666B">
        <w:rPr>
          <w:noProof/>
        </w:rPr>
        <w:fldChar w:fldCharType="end"/>
      </w:r>
      <w:r w:rsidRPr="0097666B">
        <w:t>.</w:t>
      </w:r>
      <w:r w:rsidRPr="0097666B">
        <w:rPr>
          <w:b w:val="0"/>
        </w:rPr>
        <w:tab/>
      </w:r>
      <w:r w:rsidR="007549BC">
        <w:rPr>
          <w:b w:val="0"/>
        </w:rPr>
        <w:t>C/C++kielisen</w:t>
      </w:r>
      <w:r w:rsidR="007549BC" w:rsidRPr="007549BC">
        <w:rPr>
          <w:b w:val="0"/>
        </w:rPr>
        <w:t>”capturewavelength”</w:t>
      </w:r>
      <w:r w:rsidR="007549BC">
        <w:rPr>
          <w:b w:val="0"/>
        </w:rPr>
        <w:t>-</w:t>
      </w:r>
      <w:r>
        <w:rPr>
          <w:b w:val="0"/>
        </w:rPr>
        <w:t>ohjelman toiminnot</w:t>
      </w:r>
      <w:bookmarkEnd w:id="48"/>
    </w:p>
    <w:tbl>
      <w:tblPr>
        <w:tblStyle w:val="TableGrid"/>
        <w:tblW w:w="0" w:type="auto"/>
        <w:tblLook w:val="04A0" w:firstRow="1" w:lastRow="0" w:firstColumn="1" w:lastColumn="0" w:noHBand="0" w:noVBand="1"/>
      </w:tblPr>
      <w:tblGrid>
        <w:gridCol w:w="4247"/>
        <w:gridCol w:w="4247"/>
      </w:tblGrid>
      <w:tr w:rsidR="007549BC" w:rsidTr="007549BC">
        <w:tc>
          <w:tcPr>
            <w:tcW w:w="4247" w:type="dxa"/>
          </w:tcPr>
          <w:p w:rsidR="007549BC" w:rsidRDefault="007549BC" w:rsidP="007549BC">
            <w:pPr>
              <w:pStyle w:val="BodyText"/>
              <w:rPr>
                <w:lang w:val="fi-FI"/>
              </w:rPr>
            </w:pPr>
            <w:r>
              <w:rPr>
                <w:lang w:val="fi-FI"/>
              </w:rPr>
              <w:t>Toiminto</w:t>
            </w:r>
          </w:p>
        </w:tc>
        <w:tc>
          <w:tcPr>
            <w:tcW w:w="4247" w:type="dxa"/>
          </w:tcPr>
          <w:p w:rsidR="007549BC" w:rsidRDefault="007549BC" w:rsidP="007549BC">
            <w:pPr>
              <w:pStyle w:val="BodyText"/>
              <w:rPr>
                <w:lang w:val="fi-FI"/>
              </w:rPr>
            </w:pPr>
            <w:r>
              <w:rPr>
                <w:lang w:val="fi-FI"/>
              </w:rPr>
              <w:t>Kuvaus</w:t>
            </w:r>
          </w:p>
        </w:tc>
      </w:tr>
      <w:tr w:rsidR="007549BC" w:rsidTr="007549BC">
        <w:tc>
          <w:tcPr>
            <w:tcW w:w="4247" w:type="dxa"/>
          </w:tcPr>
          <w:p w:rsidR="007549BC" w:rsidRDefault="007549BC" w:rsidP="007549BC">
            <w:pPr>
              <w:pStyle w:val="BodyText"/>
              <w:jc w:val="left"/>
              <w:rPr>
                <w:lang w:val="fi-FI"/>
              </w:rPr>
            </w:pPr>
            <w:r>
              <w:rPr>
                <w:lang w:val="fi-FI"/>
              </w:rPr>
              <w:t>Spektrikuvan ottaminen käyttäjän antamalla aallonpituudella</w:t>
            </w:r>
          </w:p>
        </w:tc>
        <w:tc>
          <w:tcPr>
            <w:tcW w:w="4247" w:type="dxa"/>
          </w:tcPr>
          <w:p w:rsidR="007549BC" w:rsidRDefault="007549BC" w:rsidP="007549BC">
            <w:pPr>
              <w:pStyle w:val="BodyText"/>
              <w:jc w:val="left"/>
              <w:rPr>
                <w:lang w:val="fi-FI"/>
              </w:rPr>
            </w:pPr>
            <w:r>
              <w:rPr>
                <w:lang w:val="fi-FI"/>
              </w:rPr>
              <w:t>Käyttäjä antaa keskiaallonpituuden ja ohjelma valitsee kalibrointiasetuksista tälle aallonpituudelle tarvittavan LED-ohjauksen, MFPI-ohjauksen ja Sinv-matriisin. Ohjelma tekee ohjaukset, ottaa kuvan, suorittaa laskennat ja esittää kuvan näytöllä</w:t>
            </w:r>
          </w:p>
        </w:tc>
      </w:tr>
      <w:tr w:rsidR="007549BC" w:rsidTr="007549BC">
        <w:tc>
          <w:tcPr>
            <w:tcW w:w="4247" w:type="dxa"/>
          </w:tcPr>
          <w:p w:rsidR="007549BC" w:rsidRDefault="007549BC" w:rsidP="007549BC">
            <w:pPr>
              <w:pStyle w:val="BodyText"/>
              <w:jc w:val="left"/>
              <w:rPr>
                <w:lang w:val="fi-FI"/>
              </w:rPr>
            </w:pPr>
            <w:r>
              <w:rPr>
                <w:lang w:val="fi-FI"/>
              </w:rPr>
              <w:t>Näytön kuvan tallennus BMP-tiedostoon</w:t>
            </w:r>
          </w:p>
        </w:tc>
        <w:tc>
          <w:tcPr>
            <w:tcW w:w="4247" w:type="dxa"/>
          </w:tcPr>
          <w:p w:rsidR="007549BC" w:rsidRDefault="007549BC" w:rsidP="007549BC">
            <w:pPr>
              <w:pStyle w:val="BodyText"/>
              <w:jc w:val="left"/>
              <w:rPr>
                <w:lang w:val="fi-FI"/>
              </w:rPr>
            </w:pPr>
            <w:r>
              <w:rPr>
                <w:lang w:val="fi-FI"/>
              </w:rPr>
              <w:t>Käyttäjä pyytää näytön kuvan tallennusta ja ohjelma tallentaa näytöllä näkyvän kuvan BMP-tiedostoon.</w:t>
            </w:r>
          </w:p>
        </w:tc>
      </w:tr>
    </w:tbl>
    <w:p w:rsidR="004F34B4" w:rsidRPr="004F34B4" w:rsidRDefault="004F34B4" w:rsidP="004F34B4">
      <w:pPr>
        <w:pStyle w:val="BodyText"/>
        <w:rPr>
          <w:lang w:val="fi-FI"/>
        </w:rPr>
      </w:pPr>
    </w:p>
    <w:p w:rsidR="0063066A" w:rsidRDefault="00804A59" w:rsidP="00804A59">
      <w:pPr>
        <w:pStyle w:val="Heading2"/>
      </w:pPr>
      <w:bookmarkStart w:id="49" w:name="_Toc127393231"/>
      <w:r>
        <w:t>LED-ohjaus</w:t>
      </w:r>
      <w:bookmarkEnd w:id="49"/>
    </w:p>
    <w:p w:rsidR="008C56F4" w:rsidRDefault="005B45DD" w:rsidP="00804A59">
      <w:pPr>
        <w:pStyle w:val="BodyText"/>
        <w:rPr>
          <w:lang w:val="fi-FI"/>
        </w:rPr>
      </w:pPr>
      <w:r>
        <w:rPr>
          <w:lang w:val="fi-FI"/>
        </w:rPr>
        <w:t>LED-ohjaus käyttää /dev/ttyACM-rajapintaa.</w:t>
      </w:r>
    </w:p>
    <w:p w:rsidR="005B45DD" w:rsidRPr="00804A59" w:rsidRDefault="005B45DD" w:rsidP="00804A59">
      <w:pPr>
        <w:pStyle w:val="BodyText"/>
        <w:rPr>
          <w:lang w:val="fi-FI"/>
        </w:rPr>
      </w:pPr>
    </w:p>
    <w:p w:rsidR="00804A59" w:rsidRDefault="00804A59" w:rsidP="00804A59">
      <w:pPr>
        <w:pStyle w:val="Heading2"/>
      </w:pPr>
      <w:bookmarkStart w:id="50" w:name="_Toc127393232"/>
      <w:r>
        <w:t>MFPI-ohjaus</w:t>
      </w:r>
      <w:bookmarkEnd w:id="50"/>
    </w:p>
    <w:p w:rsidR="00804A59" w:rsidRDefault="005B45DD" w:rsidP="00804A59">
      <w:pPr>
        <w:pStyle w:val="BodyText"/>
        <w:rPr>
          <w:lang w:val="fi-FI"/>
        </w:rPr>
      </w:pPr>
      <w:r>
        <w:rPr>
          <w:lang w:val="fi-FI"/>
        </w:rPr>
        <w:t>MFPI-ohjaus käyttää /dev/ttyACM-rajapintaa.</w:t>
      </w:r>
    </w:p>
    <w:p w:rsidR="005B45DD" w:rsidRPr="00804A59" w:rsidRDefault="005B45DD" w:rsidP="00804A59">
      <w:pPr>
        <w:pStyle w:val="BodyText"/>
        <w:rPr>
          <w:lang w:val="fi-FI"/>
        </w:rPr>
      </w:pPr>
    </w:p>
    <w:p w:rsidR="00804A59" w:rsidRDefault="00804A59" w:rsidP="00804A59">
      <w:pPr>
        <w:pStyle w:val="Heading2"/>
      </w:pPr>
      <w:bookmarkStart w:id="51" w:name="_Toc127393233"/>
      <w:r>
        <w:t>Kameramoduulin ohjaus</w:t>
      </w:r>
      <w:bookmarkEnd w:id="51"/>
    </w:p>
    <w:p w:rsidR="00804A59" w:rsidRDefault="005B45DD" w:rsidP="00804A59">
      <w:pPr>
        <w:pStyle w:val="BodyText"/>
        <w:rPr>
          <w:lang w:val="fi-FI"/>
        </w:rPr>
      </w:pPr>
      <w:r>
        <w:rPr>
          <w:lang w:val="fi-FI"/>
        </w:rPr>
        <w:t>Kameramoduulin ohjaus käyttää valmistajan ”</w:t>
      </w:r>
      <w:r w:rsidRPr="005B45DD">
        <w:rPr>
          <w:lang w:val="fi-FI"/>
        </w:rPr>
        <w:t>mvIMPACT Acquire SDK C++</w:t>
      </w:r>
      <w:r>
        <w:rPr>
          <w:lang w:val="fi-FI"/>
        </w:rPr>
        <w:t>”-rajapintaa.</w:t>
      </w:r>
    </w:p>
    <w:p w:rsidR="005B45DD" w:rsidRPr="00804A59" w:rsidRDefault="005B45DD" w:rsidP="00804A59">
      <w:pPr>
        <w:pStyle w:val="BodyText"/>
        <w:rPr>
          <w:lang w:val="fi-FI"/>
        </w:rPr>
      </w:pPr>
    </w:p>
    <w:p w:rsidR="00804A59" w:rsidRDefault="00804A59" w:rsidP="00804A59">
      <w:pPr>
        <w:pStyle w:val="Heading2"/>
      </w:pPr>
      <w:bookmarkStart w:id="52" w:name="_Toc127393234"/>
      <w:r>
        <w:t>Näytölle piirtäminen</w:t>
      </w:r>
      <w:bookmarkEnd w:id="52"/>
    </w:p>
    <w:p w:rsidR="00574C26" w:rsidRDefault="00574C26" w:rsidP="00574C26">
      <w:pPr>
        <w:pStyle w:val="Heading3"/>
      </w:pPr>
      <w:bookmarkStart w:id="53" w:name="_Toc127393235"/>
      <w:r>
        <w:t>Johdanto</w:t>
      </w:r>
      <w:bookmarkEnd w:id="53"/>
    </w:p>
    <w:p w:rsidR="00574C26" w:rsidRDefault="00574C26" w:rsidP="00574C26">
      <w:pPr>
        <w:pStyle w:val="BodyText"/>
        <w:rPr>
          <w:lang w:val="fi-FI"/>
        </w:rPr>
      </w:pPr>
      <w:r>
        <w:rPr>
          <w:lang w:val="fi-FI"/>
        </w:rPr>
        <w:t>Liitin kehityskitteihin saman näytön joko DisplayPort- tai HDMI-liittimen välityksellä. Näyttö asetetaan käyttämään 1920 x 1080 resoluutiota ja 24-bittistä värisyvyyttä. Tällä värisyvyydellä jokainen pikseli sisältää 8-bittisen väriarvon kullekin päävärille R, G ja B.</w:t>
      </w:r>
    </w:p>
    <w:p w:rsidR="00574C26" w:rsidRPr="00574C26" w:rsidRDefault="00574C26" w:rsidP="00574C26">
      <w:pPr>
        <w:pStyle w:val="BodyText"/>
        <w:rPr>
          <w:lang w:val="fi-FI"/>
        </w:rPr>
      </w:pPr>
    </w:p>
    <w:p w:rsidR="00804A59" w:rsidRDefault="00804A59" w:rsidP="00804A59">
      <w:pPr>
        <w:pStyle w:val="Heading3"/>
      </w:pPr>
      <w:bookmarkStart w:id="54" w:name="_Toc127393236"/>
      <w:r>
        <w:t xml:space="preserve">Ultrascale+ </w:t>
      </w:r>
      <w:r w:rsidR="00675A6F">
        <w:t xml:space="preserve">3EG </w:t>
      </w:r>
      <w:r>
        <w:t>ja Displayport-liitäntä</w:t>
      </w:r>
      <w:bookmarkEnd w:id="54"/>
    </w:p>
    <w:p w:rsidR="00574C26" w:rsidRDefault="00574C26" w:rsidP="00804A59">
      <w:pPr>
        <w:pStyle w:val="BodyText"/>
        <w:rPr>
          <w:lang w:val="fi-FI"/>
        </w:rPr>
      </w:pPr>
      <w:r>
        <w:rPr>
          <w:lang w:val="fi-FI"/>
        </w:rPr>
        <w:t xml:space="preserve">DisplaPort-näytön resoluution ja värimoodin sekä näytön kuvaa varten RAM-muistipuskurin konfigurointi käyttää </w:t>
      </w:r>
      <w:r w:rsidR="00C93177">
        <w:rPr>
          <w:lang w:val="fi-FI"/>
        </w:rPr>
        <w:t>”libdrm”-kirjaston kautta ”</w:t>
      </w:r>
      <w:r w:rsidR="00C93177" w:rsidRPr="00C93177">
        <w:rPr>
          <w:lang w:val="fi-FI"/>
        </w:rPr>
        <w:t>/dev/dri/card0</w:t>
      </w:r>
      <w:r w:rsidR="00C93177">
        <w:rPr>
          <w:lang w:val="fi-FI"/>
        </w:rPr>
        <w:t>” rajapintaa.</w:t>
      </w:r>
    </w:p>
    <w:p w:rsidR="00574C26" w:rsidRPr="00804A59" w:rsidRDefault="00574C26" w:rsidP="00804A59">
      <w:pPr>
        <w:pStyle w:val="BodyText"/>
        <w:rPr>
          <w:lang w:val="fi-FI"/>
        </w:rPr>
      </w:pPr>
    </w:p>
    <w:p w:rsidR="00804A59" w:rsidRDefault="00804A59" w:rsidP="00804A59">
      <w:pPr>
        <w:pStyle w:val="Heading3"/>
      </w:pPr>
      <w:bookmarkStart w:id="55" w:name="_Toc127393237"/>
      <w:r>
        <w:t>Zynq-7020 ja HDMI-liitäntä</w:t>
      </w:r>
      <w:bookmarkEnd w:id="55"/>
    </w:p>
    <w:p w:rsidR="00804A59" w:rsidRDefault="00574C26" w:rsidP="00804A59">
      <w:pPr>
        <w:pStyle w:val="BodyText"/>
        <w:rPr>
          <w:lang w:val="fi-FI"/>
        </w:rPr>
      </w:pPr>
      <w:r>
        <w:rPr>
          <w:lang w:val="fi-FI"/>
        </w:rPr>
        <w:t>HDMI-näytön resoluutio ja värimoodi ovat Ubuntun käynnistyksen jälkeen jo oletuksena riittävät, joten Zynq-7020 kehityskitin kanssa näytön kuvan päivit</w:t>
      </w:r>
      <w:r w:rsidR="00C93177">
        <w:rPr>
          <w:lang w:val="fi-FI"/>
        </w:rPr>
        <w:t xml:space="preserve">ys tehdään kirjoittamalla </w:t>
      </w:r>
      <w:r>
        <w:rPr>
          <w:lang w:val="fi-FI"/>
        </w:rPr>
        <w:t>”/dev/fb0”-</w:t>
      </w:r>
      <w:r w:rsidR="00C93177">
        <w:rPr>
          <w:lang w:val="fi-FI"/>
        </w:rPr>
        <w:t>tiedostoon uuden kuvan pikseliarvot.</w:t>
      </w:r>
    </w:p>
    <w:p w:rsidR="00574C26" w:rsidRPr="00804A59" w:rsidRDefault="00574C26" w:rsidP="00804A59">
      <w:pPr>
        <w:pStyle w:val="BodyText"/>
        <w:rPr>
          <w:lang w:val="fi-FI"/>
        </w:rPr>
      </w:pPr>
    </w:p>
    <w:p w:rsidR="00804A59" w:rsidRDefault="00804A59" w:rsidP="00804A59">
      <w:pPr>
        <w:pStyle w:val="Heading2"/>
      </w:pPr>
      <w:bookmarkStart w:id="56" w:name="_Toc127393238"/>
      <w:r>
        <w:t>BMP-kuvan tallennus</w:t>
      </w:r>
      <w:bookmarkEnd w:id="56"/>
    </w:p>
    <w:p w:rsidR="00804A59" w:rsidRDefault="00574C26" w:rsidP="00804A59">
      <w:pPr>
        <w:pStyle w:val="BodyText"/>
        <w:rPr>
          <w:lang w:val="fi-FI"/>
        </w:rPr>
      </w:pPr>
      <w:r>
        <w:rPr>
          <w:lang w:val="fi-FI"/>
        </w:rPr>
        <w:t>Spektrikameran ottaman kuvan tallennus binaarimuotoisena onnistui helpoiten ilman lisäkirjastoja BMP-kuvaformaatissa.</w:t>
      </w:r>
    </w:p>
    <w:p w:rsidR="001B608E" w:rsidRPr="00804A59" w:rsidRDefault="001B608E" w:rsidP="00804A59">
      <w:pPr>
        <w:pStyle w:val="BodyText"/>
        <w:rPr>
          <w:lang w:val="fi-FI"/>
        </w:rPr>
      </w:pPr>
    </w:p>
    <w:p w:rsidR="00804A59" w:rsidRDefault="00804A59" w:rsidP="00804A59">
      <w:pPr>
        <w:pStyle w:val="Heading2"/>
      </w:pPr>
      <w:bookmarkStart w:id="57" w:name="_Toc127393239"/>
      <w:r>
        <w:t>Laskennat</w:t>
      </w:r>
      <w:bookmarkEnd w:id="57"/>
    </w:p>
    <w:p w:rsidR="00B953D8" w:rsidRDefault="00C37B3A" w:rsidP="00C37B3A">
      <w:pPr>
        <w:pStyle w:val="Heading3"/>
      </w:pPr>
      <w:bookmarkStart w:id="58" w:name="_Toc127393240"/>
      <w:r>
        <w:t>Demosaic</w:t>
      </w:r>
      <w:bookmarkEnd w:id="58"/>
    </w:p>
    <w:p w:rsidR="00C37B3A" w:rsidRPr="00C37B3A" w:rsidRDefault="00C37B3A" w:rsidP="00C37B3A">
      <w:pPr>
        <w:pStyle w:val="BodyText"/>
        <w:rPr>
          <w:lang w:val="fi-FI"/>
        </w:rPr>
      </w:pPr>
    </w:p>
    <w:p w:rsidR="005D1AA2" w:rsidRDefault="005D1AA2" w:rsidP="00804A59">
      <w:pPr>
        <w:pStyle w:val="Heading1"/>
      </w:pPr>
      <w:bookmarkStart w:id="59" w:name="_Toc127393241"/>
      <w:r>
        <w:lastRenderedPageBreak/>
        <w:t>FPGA-ohjelmiston kehitystyö</w:t>
      </w:r>
      <w:bookmarkEnd w:id="59"/>
    </w:p>
    <w:p w:rsidR="00D46CCA" w:rsidRPr="00D46CCA" w:rsidRDefault="00D46CCA" w:rsidP="00D46CCA">
      <w:pPr>
        <w:pStyle w:val="Heading2"/>
      </w:pPr>
      <w:bookmarkStart w:id="60" w:name="_Toc127393242"/>
      <w:r>
        <w:t>Prosessorin ja FPGA:n vertailu operaatioiden suorittamiseen</w:t>
      </w:r>
      <w:bookmarkEnd w:id="60"/>
    </w:p>
    <w:p w:rsidR="005D1AA2" w:rsidRDefault="005D1AA2" w:rsidP="005D1AA2">
      <w:pPr>
        <w:pStyle w:val="BodyText"/>
        <w:rPr>
          <w:lang w:val="fi-FI"/>
        </w:rPr>
      </w:pPr>
      <w:r>
        <w:rPr>
          <w:lang w:val="fi-FI"/>
        </w:rPr>
        <w:t>FPGA-ohjelmiston tarkoituksena olisi ensinnäkin nopeuttaa spektrikuvien ottamiseen ja käsittelyyn liittyviä operaatioita ja toiseksi tehdä nämä operaatiot energiatehokkaammin.</w:t>
      </w:r>
      <w:r w:rsidR="00FB7FB4">
        <w:rPr>
          <w:lang w:val="fi-FI"/>
        </w:rPr>
        <w:t xml:space="preserve"> </w:t>
      </w:r>
      <w:r>
        <w:rPr>
          <w:lang w:val="fi-FI"/>
        </w:rPr>
        <w:t>Seuraavassa taulukossa vertaan operaatioiden suoritustapoja prosessorilla ja toisaalta FPGA:lla.</w:t>
      </w:r>
    </w:p>
    <w:p w:rsidR="005D1AA2" w:rsidRDefault="005D1AA2" w:rsidP="005D1AA2">
      <w:pPr>
        <w:pStyle w:val="BodyText"/>
        <w:rPr>
          <w:lang w:val="fi-FI"/>
        </w:rPr>
      </w:pPr>
    </w:p>
    <w:p w:rsidR="005D1AA2" w:rsidRDefault="005D1AA2" w:rsidP="005D1AA2">
      <w:pPr>
        <w:pStyle w:val="Caption"/>
        <w:rPr>
          <w:b w:val="0"/>
        </w:rPr>
      </w:pPr>
      <w:r>
        <w:t xml:space="preserve"> </w:t>
      </w:r>
      <w:bookmarkStart w:id="61" w:name="_Toc12739332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14</w:t>
      </w:r>
      <w:r w:rsidRPr="0097666B">
        <w:rPr>
          <w:noProof/>
        </w:rPr>
        <w:fldChar w:fldCharType="end"/>
      </w:r>
      <w:r w:rsidRPr="0097666B">
        <w:t>.</w:t>
      </w:r>
      <w:r>
        <w:rPr>
          <w:b w:val="0"/>
        </w:rPr>
        <w:t xml:space="preserve"> Operaatioiden suoritustapojen vertailu prosessorilla ja FPGA:lla.</w:t>
      </w:r>
      <w:bookmarkEnd w:id="61"/>
    </w:p>
    <w:tbl>
      <w:tblPr>
        <w:tblStyle w:val="TableGrid"/>
        <w:tblW w:w="0" w:type="auto"/>
        <w:tblLook w:val="04A0" w:firstRow="1" w:lastRow="0" w:firstColumn="1" w:lastColumn="0" w:noHBand="0" w:noVBand="1"/>
      </w:tblPr>
      <w:tblGrid>
        <w:gridCol w:w="2012"/>
        <w:gridCol w:w="2163"/>
        <w:gridCol w:w="2296"/>
        <w:gridCol w:w="2023"/>
      </w:tblGrid>
      <w:tr w:rsidR="008A48CC" w:rsidTr="00FB7FB4">
        <w:tc>
          <w:tcPr>
            <w:tcW w:w="1696" w:type="dxa"/>
          </w:tcPr>
          <w:p w:rsidR="00FB7FB4" w:rsidRDefault="00FB7FB4" w:rsidP="00FB7FB4">
            <w:r>
              <w:t>Operaatio</w:t>
            </w:r>
          </w:p>
        </w:tc>
        <w:tc>
          <w:tcPr>
            <w:tcW w:w="2268" w:type="dxa"/>
          </w:tcPr>
          <w:p w:rsidR="00FB7FB4" w:rsidRDefault="00FB7FB4" w:rsidP="00FB7FB4">
            <w:r>
              <w:t>Prosessori</w:t>
            </w:r>
          </w:p>
        </w:tc>
        <w:tc>
          <w:tcPr>
            <w:tcW w:w="2406" w:type="dxa"/>
          </w:tcPr>
          <w:p w:rsidR="00FB7FB4" w:rsidRDefault="00FB7FB4" w:rsidP="00FB7FB4">
            <w:r>
              <w:t>FPGA</w:t>
            </w:r>
          </w:p>
        </w:tc>
        <w:tc>
          <w:tcPr>
            <w:tcW w:w="2124" w:type="dxa"/>
          </w:tcPr>
          <w:p w:rsidR="00FB7FB4" w:rsidRDefault="00FB7FB4" w:rsidP="00FB7FB4">
            <w:r>
              <w:t>FPGA:n etu</w:t>
            </w:r>
          </w:p>
        </w:tc>
      </w:tr>
      <w:tr w:rsidR="008A48CC" w:rsidTr="00FB7FB4">
        <w:tc>
          <w:tcPr>
            <w:tcW w:w="1696" w:type="dxa"/>
          </w:tcPr>
          <w:p w:rsidR="00FB7FB4" w:rsidRDefault="00FB7FB4" w:rsidP="00FB7FB4">
            <w:r>
              <w:t>Rinnakkaiset operaatiot</w:t>
            </w:r>
          </w:p>
        </w:tc>
        <w:tc>
          <w:tcPr>
            <w:tcW w:w="2268" w:type="dxa"/>
          </w:tcPr>
          <w:p w:rsidR="00FB7FB4" w:rsidRDefault="00FB7FB4" w:rsidP="005E0912">
            <w:pPr>
              <w:jc w:val="left"/>
            </w:pPr>
            <w:r>
              <w:t>Prosessorilla on kiinteä määrä laskentayksiköitä, joka rajoittaa samanaikaisten operaatioiden lukumäärää</w:t>
            </w:r>
          </w:p>
        </w:tc>
        <w:tc>
          <w:tcPr>
            <w:tcW w:w="2406" w:type="dxa"/>
          </w:tcPr>
          <w:p w:rsidR="00FB7FB4" w:rsidRDefault="00FB7FB4" w:rsidP="005E0912">
            <w:pPr>
              <w:jc w:val="left"/>
            </w:pPr>
            <w:r>
              <w:t>FPGA:lla voidaan lisätä rinnakkain suoritettavia operaatioita</w:t>
            </w:r>
          </w:p>
        </w:tc>
        <w:tc>
          <w:tcPr>
            <w:tcW w:w="2124" w:type="dxa"/>
          </w:tcPr>
          <w:p w:rsidR="00FB7FB4" w:rsidRDefault="00FB7FB4" w:rsidP="005E0912">
            <w:pPr>
              <w:jc w:val="left"/>
            </w:pPr>
            <w:r>
              <w:t>Operaatioiden suoritusnopeus kasvaa</w:t>
            </w:r>
          </w:p>
        </w:tc>
      </w:tr>
      <w:tr w:rsidR="008A48CC" w:rsidTr="00FB7FB4">
        <w:tc>
          <w:tcPr>
            <w:tcW w:w="1696" w:type="dxa"/>
          </w:tcPr>
          <w:p w:rsidR="00FB7FB4" w:rsidRDefault="00FB7FB4" w:rsidP="00FB7FB4">
            <w:r>
              <w:t>Liukuhihnamainen toiminta</w:t>
            </w:r>
          </w:p>
        </w:tc>
        <w:tc>
          <w:tcPr>
            <w:tcW w:w="2268" w:type="dxa"/>
          </w:tcPr>
          <w:p w:rsidR="00FB7FB4" w:rsidRDefault="00FB7FB4" w:rsidP="005E0912">
            <w:pPr>
              <w:jc w:val="left"/>
            </w:pPr>
            <w:r>
              <w:t>Prosessorin laskentayksikkö joutuu käyttämään ulkoista RAM-muistia välitulosten tallennukseen ja hakuun</w:t>
            </w:r>
          </w:p>
        </w:tc>
        <w:tc>
          <w:tcPr>
            <w:tcW w:w="2406" w:type="dxa"/>
          </w:tcPr>
          <w:p w:rsidR="00FB7FB4" w:rsidRDefault="00FB7FB4" w:rsidP="005E0912">
            <w:pPr>
              <w:jc w:val="left"/>
            </w:pPr>
            <w:r>
              <w:t>FPGA:lla operaation tulos voi siirtyä liukuhihnamaisesti välittömästi seuraavan operaation syötteeksi</w:t>
            </w:r>
          </w:p>
        </w:tc>
        <w:tc>
          <w:tcPr>
            <w:tcW w:w="2124" w:type="dxa"/>
          </w:tcPr>
          <w:p w:rsidR="00FB7FB4" w:rsidRDefault="00FB7FB4" w:rsidP="005E0912">
            <w:pPr>
              <w:jc w:val="left"/>
            </w:pPr>
            <w:r>
              <w:t>Energiankulutus vähenee, kun välituloksia ei tarvitse jatkuvasti siirtää ulkoiseen RAM-muistiin</w:t>
            </w:r>
          </w:p>
          <w:p w:rsidR="008A48CC" w:rsidRDefault="008A48CC" w:rsidP="005E0912">
            <w:pPr>
              <w:jc w:val="left"/>
            </w:pPr>
          </w:p>
          <w:p w:rsidR="008A48CC" w:rsidRDefault="008A48CC" w:rsidP="005E0912">
            <w:pPr>
              <w:jc w:val="left"/>
            </w:pPr>
            <w:r>
              <w:t>Operaatioiden suoritusnopeus voi kasvaa kun RAM-muistista haku jää pois</w:t>
            </w:r>
          </w:p>
        </w:tc>
      </w:tr>
      <w:tr w:rsidR="008A48CC" w:rsidTr="00FB7FB4">
        <w:tc>
          <w:tcPr>
            <w:tcW w:w="1696" w:type="dxa"/>
          </w:tcPr>
          <w:p w:rsidR="00A7631B" w:rsidRDefault="00A7631B" w:rsidP="00FB7FB4">
            <w:r>
              <w:lastRenderedPageBreak/>
              <w:t>Kuvan esittäminen näytöllä</w:t>
            </w:r>
          </w:p>
        </w:tc>
        <w:tc>
          <w:tcPr>
            <w:tcW w:w="2268" w:type="dxa"/>
          </w:tcPr>
          <w:p w:rsidR="00A7631B" w:rsidRDefault="00A7631B" w:rsidP="005E0912">
            <w:pPr>
              <w:jc w:val="left"/>
            </w:pPr>
            <w:r>
              <w:t>Prosessori joutuu hoitamaan kuvan näytönohjainta varten näytön kuvapuskuriin</w:t>
            </w:r>
          </w:p>
        </w:tc>
        <w:tc>
          <w:tcPr>
            <w:tcW w:w="2406" w:type="dxa"/>
          </w:tcPr>
          <w:p w:rsidR="00A7631B" w:rsidRDefault="00A7631B" w:rsidP="005E0912">
            <w:pPr>
              <w:jc w:val="left"/>
            </w:pPr>
            <w:r>
              <w:t>FPGA voi ohjata kuvan operaatioiden jälkeen suoraan näytölle, jos käsittelynopeus on riittävän nopea</w:t>
            </w:r>
          </w:p>
        </w:tc>
        <w:tc>
          <w:tcPr>
            <w:tcW w:w="2124" w:type="dxa"/>
          </w:tcPr>
          <w:p w:rsidR="008A48CC" w:rsidRDefault="008A48CC" w:rsidP="005E0912">
            <w:pPr>
              <w:jc w:val="left"/>
            </w:pPr>
            <w:r>
              <w:t>Muistin tarve vähenee.</w:t>
            </w:r>
          </w:p>
          <w:p w:rsidR="008A48CC" w:rsidRDefault="008A48CC" w:rsidP="005E0912">
            <w:pPr>
              <w:jc w:val="left"/>
            </w:pPr>
          </w:p>
          <w:p w:rsidR="00A7631B" w:rsidRDefault="00DF44B1" w:rsidP="005E0912">
            <w:pPr>
              <w:jc w:val="left"/>
            </w:pPr>
            <w:r>
              <w:t>Reaaliaikainen kuvan käsittely</w:t>
            </w:r>
          </w:p>
        </w:tc>
      </w:tr>
    </w:tbl>
    <w:p w:rsidR="00D46CCA" w:rsidRDefault="00D46CCA" w:rsidP="00D46CCA">
      <w:pPr>
        <w:pStyle w:val="BodyText"/>
      </w:pPr>
    </w:p>
    <w:p w:rsidR="00D46CCA" w:rsidRDefault="00D46CCA" w:rsidP="00D46CCA">
      <w:pPr>
        <w:pStyle w:val="Heading2"/>
      </w:pPr>
      <w:bookmarkStart w:id="62" w:name="_Toc127393243"/>
      <w:r>
        <w:t>Kameran liitäntätapa</w:t>
      </w:r>
      <w:r w:rsidR="00DE77E9">
        <w:t xml:space="preserve"> ja kuvadata</w:t>
      </w:r>
      <w:bookmarkEnd w:id="62"/>
    </w:p>
    <w:p w:rsidR="00D46CCA" w:rsidRDefault="00D46CCA" w:rsidP="00D46CCA">
      <w:pPr>
        <w:pStyle w:val="BodyText"/>
        <w:rPr>
          <w:lang w:val="fi-FI"/>
        </w:rPr>
      </w:pPr>
      <w:r>
        <w:rPr>
          <w:lang w:val="fi-FI"/>
        </w:rPr>
        <w:t>Spektrikameran kameramoduuli liitetään kehityskittiin USB-liitännällä ja se vaatii USB-ajureita. Tarvittavat USB-ajurit löytyvät Ubuntusta, joten päädyin käyttämään Ubuntua kameramoduulin liitännän vuoksi.</w:t>
      </w:r>
    </w:p>
    <w:p w:rsidR="00DC2AA9" w:rsidRDefault="00DC2AA9" w:rsidP="00D46CCA">
      <w:pPr>
        <w:pStyle w:val="BodyText"/>
        <w:rPr>
          <w:lang w:val="fi-FI"/>
        </w:rPr>
      </w:pPr>
    </w:p>
    <w:p w:rsidR="006351CD" w:rsidRDefault="00DE77E9" w:rsidP="00D46CCA">
      <w:pPr>
        <w:pStyle w:val="BodyText"/>
        <w:rPr>
          <w:lang w:val="fi-FI"/>
        </w:rPr>
      </w:pPr>
      <w:r>
        <w:rPr>
          <w:lang w:val="fi-FI"/>
        </w:rPr>
        <w:t>Kameramoduulin ottama kuvadata on mahdollista sijoittaa kahdella eri tavalla. Yksinkertaisempi tapa on antaa kameramoduulin ajurin itse allokoida muistipuskuri ulkoisesta RAM-muistista. Toinen vaihtoehto on antaa kameramoduulin ajurille käyttäjän valitsema muistialue, johon kameramoduulin ajuri kirjoittaa kuvadatan. Tätä toista tapaa käyttämällä kameramoduulin ajuri voi kirjoittaa kuvadatan suoraan FPGA:n logiikkaan, jossa sitä voidaan käsitellä liukuhihnalla.</w:t>
      </w:r>
    </w:p>
    <w:p w:rsidR="00DE77E9" w:rsidRDefault="00DE77E9" w:rsidP="00D46CCA">
      <w:pPr>
        <w:pStyle w:val="BodyText"/>
        <w:rPr>
          <w:lang w:val="fi-FI"/>
        </w:rPr>
      </w:pPr>
    </w:p>
    <w:p w:rsidR="00DE77E9" w:rsidRDefault="00DE77E9" w:rsidP="00DE77E9">
      <w:pPr>
        <w:pStyle w:val="Caption"/>
        <w:rPr>
          <w:b w:val="0"/>
        </w:rPr>
      </w:pPr>
      <w:bookmarkStart w:id="63" w:name="_Toc12739332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15</w:t>
      </w:r>
      <w:r w:rsidRPr="0097666B">
        <w:rPr>
          <w:noProof/>
        </w:rPr>
        <w:fldChar w:fldCharType="end"/>
      </w:r>
      <w:r w:rsidRPr="0097666B">
        <w:t>.</w:t>
      </w:r>
      <w:r>
        <w:rPr>
          <w:b w:val="0"/>
        </w:rPr>
        <w:t xml:space="preserve"> Kuvadatan siirto kameramoduulin ajurilta</w:t>
      </w:r>
      <w:bookmarkEnd w:id="63"/>
    </w:p>
    <w:tbl>
      <w:tblPr>
        <w:tblStyle w:val="TableGrid"/>
        <w:tblW w:w="0" w:type="auto"/>
        <w:tblLook w:val="04A0" w:firstRow="1" w:lastRow="0" w:firstColumn="1" w:lastColumn="0" w:noHBand="0" w:noVBand="1"/>
      </w:tblPr>
      <w:tblGrid>
        <w:gridCol w:w="3681"/>
        <w:gridCol w:w="4813"/>
      </w:tblGrid>
      <w:tr w:rsidR="00DE77E9" w:rsidTr="00DE77E9">
        <w:tc>
          <w:tcPr>
            <w:tcW w:w="3681" w:type="dxa"/>
          </w:tcPr>
          <w:p w:rsidR="00DE77E9" w:rsidRDefault="00DE77E9" w:rsidP="00DE77E9">
            <w:r>
              <w:t>Siirtotapa</w:t>
            </w:r>
          </w:p>
        </w:tc>
        <w:tc>
          <w:tcPr>
            <w:tcW w:w="4813" w:type="dxa"/>
          </w:tcPr>
          <w:p w:rsidR="00DE77E9" w:rsidRDefault="00DE77E9" w:rsidP="00DE77E9">
            <w:r>
              <w:t>Kuvaus</w:t>
            </w:r>
          </w:p>
        </w:tc>
      </w:tr>
      <w:tr w:rsidR="00DE77E9" w:rsidTr="00DE77E9">
        <w:tc>
          <w:tcPr>
            <w:tcW w:w="3681" w:type="dxa"/>
          </w:tcPr>
          <w:p w:rsidR="00DE77E9" w:rsidRDefault="00DE77E9" w:rsidP="00DE77E9">
            <w:pPr>
              <w:jc w:val="left"/>
            </w:pPr>
            <w:r>
              <w:t>Ajuri kopioi kuvadatan ulkoiseen RAM-muistiin</w:t>
            </w:r>
          </w:p>
        </w:tc>
        <w:tc>
          <w:tcPr>
            <w:tcW w:w="4813" w:type="dxa"/>
          </w:tcPr>
          <w:p w:rsidR="00DE77E9" w:rsidRDefault="00DE77E9" w:rsidP="00DE77E9">
            <w:pPr>
              <w:jc w:val="left"/>
            </w:pPr>
            <w:r>
              <w:t>Kuvadata joudutaan kopioimaan ulkoisesta RAM-muistista FPGA:n logiikkaan</w:t>
            </w:r>
          </w:p>
        </w:tc>
      </w:tr>
      <w:tr w:rsidR="00DE77E9" w:rsidTr="00DE77E9">
        <w:tc>
          <w:tcPr>
            <w:tcW w:w="3681" w:type="dxa"/>
          </w:tcPr>
          <w:p w:rsidR="00DE77E9" w:rsidRDefault="00DE77E9" w:rsidP="00DE77E9">
            <w:pPr>
              <w:jc w:val="left"/>
            </w:pPr>
            <w:r>
              <w:t>Ajuri kopioi kuvadatan käyttäjän antamalle muistialueelle</w:t>
            </w:r>
          </w:p>
        </w:tc>
        <w:tc>
          <w:tcPr>
            <w:tcW w:w="4813" w:type="dxa"/>
          </w:tcPr>
          <w:p w:rsidR="00DE77E9" w:rsidRDefault="00DE77E9" w:rsidP="00DE77E9">
            <w:pPr>
              <w:jc w:val="left"/>
            </w:pPr>
            <w:r>
              <w:t>Ajuri kopioi kuvadatan suoraan FPGA:n logiikan liukuhihnalle</w:t>
            </w:r>
          </w:p>
        </w:tc>
      </w:tr>
    </w:tbl>
    <w:p w:rsidR="00DE77E9" w:rsidRPr="00DE77E9" w:rsidRDefault="00DE77E9" w:rsidP="00DE77E9"/>
    <w:p w:rsidR="009F309C" w:rsidRDefault="009F309C">
      <w:pPr>
        <w:spacing w:line="240" w:lineRule="auto"/>
        <w:jc w:val="left"/>
        <w:rPr>
          <w:rFonts w:eastAsia="Microsoft YaHei"/>
          <w:b/>
          <w:bCs/>
          <w:sz w:val="28"/>
          <w:szCs w:val="32"/>
        </w:rPr>
      </w:pPr>
      <w:r>
        <w:br w:type="page"/>
      </w:r>
    </w:p>
    <w:p w:rsidR="005B0CE7" w:rsidRDefault="005B0CE7" w:rsidP="005B0CE7">
      <w:pPr>
        <w:pStyle w:val="Heading2"/>
      </w:pPr>
      <w:bookmarkStart w:id="64" w:name="_Toc127393244"/>
      <w:r>
        <w:lastRenderedPageBreak/>
        <w:t>Liukuhihnan syötteet ja tulokset</w:t>
      </w:r>
      <w:bookmarkEnd w:id="64"/>
    </w:p>
    <w:p w:rsidR="005B0CE7" w:rsidRDefault="009F309C" w:rsidP="005B0CE7">
      <w:pPr>
        <w:pStyle w:val="BodyText"/>
        <w:rPr>
          <w:lang w:val="fi-FI"/>
        </w:rPr>
      </w:pPr>
      <w:r>
        <w:rPr>
          <w:lang w:val="fi-FI"/>
        </w:rPr>
        <w:t>Seuraava kuva esittää liukuhihnan syötteet ja tulokset.</w:t>
      </w:r>
    </w:p>
    <w:p w:rsidR="009F309C" w:rsidRDefault="009F309C" w:rsidP="005B0CE7">
      <w:pPr>
        <w:pStyle w:val="BodyText"/>
        <w:rPr>
          <w:lang w:val="fi-FI"/>
        </w:rPr>
      </w:pPr>
    </w:p>
    <w:p w:rsidR="009F309C" w:rsidRPr="0097666B" w:rsidRDefault="00171F68" w:rsidP="009F309C">
      <w:pPr>
        <w:pStyle w:val="Figure"/>
      </w:pPr>
      <w:r>
        <w:rPr>
          <w:noProof/>
          <w:lang w:eastAsia="fi-FI" w:bidi="ar-SA"/>
        </w:rPr>
        <w:drawing>
          <wp:inline distT="0" distB="0" distL="0" distR="0">
            <wp:extent cx="4937626" cy="574770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skennat_Liukuhihna.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7626" cy="5747701"/>
                    </a:xfrm>
                    <a:prstGeom prst="rect">
                      <a:avLst/>
                    </a:prstGeom>
                  </pic:spPr>
                </pic:pic>
              </a:graphicData>
            </a:graphic>
          </wp:inline>
        </w:drawing>
      </w:r>
    </w:p>
    <w:p w:rsidR="009F309C" w:rsidRPr="00A01079" w:rsidRDefault="009F309C" w:rsidP="009F309C">
      <w:pPr>
        <w:pStyle w:val="Caption"/>
        <w:rPr>
          <w:b w:val="0"/>
        </w:rPr>
      </w:pPr>
      <w:bookmarkStart w:id="65" w:name="_Toc12739329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11</w:t>
      </w:r>
      <w:r w:rsidRPr="0097666B">
        <w:rPr>
          <w:noProof/>
        </w:rPr>
        <w:fldChar w:fldCharType="end"/>
      </w:r>
      <w:r w:rsidRPr="0097666B">
        <w:t>.</w:t>
      </w:r>
      <w:r w:rsidRPr="0097666B">
        <w:rPr>
          <w:b w:val="0"/>
        </w:rPr>
        <w:tab/>
      </w:r>
      <w:r>
        <w:rPr>
          <w:b w:val="0"/>
        </w:rPr>
        <w:t>Liukuhihnan syötteet ja tulokset</w:t>
      </w:r>
      <w:bookmarkEnd w:id="65"/>
    </w:p>
    <w:p w:rsidR="009F309C" w:rsidRPr="005B0CE7" w:rsidRDefault="009F309C" w:rsidP="005B0CE7">
      <w:pPr>
        <w:pStyle w:val="BodyText"/>
        <w:rPr>
          <w:lang w:val="fi-FI"/>
        </w:rPr>
      </w:pPr>
    </w:p>
    <w:p w:rsidR="00D103DC" w:rsidRDefault="00D103DC" w:rsidP="00D103DC">
      <w:pPr>
        <w:pStyle w:val="Heading2"/>
      </w:pPr>
      <w:bookmarkStart w:id="66" w:name="_Toc127393245"/>
      <w:r>
        <w:t>Datan lukeminen liukuhihnalle</w:t>
      </w:r>
      <w:bookmarkEnd w:id="66"/>
    </w:p>
    <w:p w:rsidR="00D103DC" w:rsidRDefault="00D103DC" w:rsidP="00D103DC">
      <w:pPr>
        <w:pStyle w:val="BodyText"/>
        <w:rPr>
          <w:lang w:val="fi-FI"/>
        </w:rPr>
      </w:pPr>
      <w:r>
        <w:rPr>
          <w:lang w:val="fi-FI"/>
        </w:rPr>
        <w:t xml:space="preserve">Liukuhihnalle ovat syötteenä kohdekuva (KUVA2), mediaanimustakuva (KUVA1) sekä valkotaustakuva (KUVA7). Nämä kuvat ovat BayerGB12 pikseliformaatissa ja </w:t>
      </w:r>
      <w:r>
        <w:rPr>
          <w:lang w:val="fi-FI"/>
        </w:rPr>
        <w:lastRenderedPageBreak/>
        <w:t xml:space="preserve">radianssilaskennan aikana suoritetaan myös demosaic-operaatio. Demosaic-operaatiossa tarvitaan pikseliarvoja kahdelta kuvan riviltä. Tämän vuoksi on helpointa käyttää kahta lukuosoitinta lukemaan </w:t>
      </w:r>
      <w:r w:rsidR="001768E4">
        <w:rPr>
          <w:lang w:val="fi-FI"/>
        </w:rPr>
        <w:t>kuvan pikseleitä.</w:t>
      </w:r>
    </w:p>
    <w:p w:rsidR="00D103DC" w:rsidRPr="00D103DC" w:rsidRDefault="00D103DC" w:rsidP="00D103DC">
      <w:pPr>
        <w:pStyle w:val="BodyText"/>
        <w:rPr>
          <w:lang w:val="fi-FI"/>
        </w:rPr>
      </w:pPr>
    </w:p>
    <w:p w:rsidR="00D818A2" w:rsidRPr="00D818A2" w:rsidRDefault="00D103DC" w:rsidP="00D818A2">
      <w:pPr>
        <w:pStyle w:val="Caption"/>
        <w:rPr>
          <w:b w:val="0"/>
        </w:rPr>
      </w:pPr>
      <w:bookmarkStart w:id="67" w:name="_Toc12739332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16</w:t>
      </w:r>
      <w:r w:rsidRPr="0097666B">
        <w:rPr>
          <w:noProof/>
        </w:rPr>
        <w:fldChar w:fldCharType="end"/>
      </w:r>
      <w:r w:rsidRPr="0097666B">
        <w:t>.</w:t>
      </w:r>
      <w:r>
        <w:rPr>
          <w:b w:val="0"/>
        </w:rPr>
        <w:t xml:space="preserve"> Datan lukemisen osoittimet</w:t>
      </w:r>
      <w:bookmarkEnd w:id="67"/>
    </w:p>
    <w:tbl>
      <w:tblPr>
        <w:tblStyle w:val="TableGrid"/>
        <w:tblW w:w="0" w:type="auto"/>
        <w:tblLook w:val="04A0" w:firstRow="1" w:lastRow="0" w:firstColumn="1" w:lastColumn="0" w:noHBand="0" w:noVBand="1"/>
      </w:tblPr>
      <w:tblGrid>
        <w:gridCol w:w="2405"/>
        <w:gridCol w:w="6089"/>
      </w:tblGrid>
      <w:tr w:rsidR="00D103DC" w:rsidTr="00D103DC">
        <w:tc>
          <w:tcPr>
            <w:tcW w:w="2405" w:type="dxa"/>
          </w:tcPr>
          <w:p w:rsidR="00D103DC" w:rsidRDefault="00D103DC" w:rsidP="00BB6F0A">
            <w:r>
              <w:t>Kuva</w:t>
            </w:r>
          </w:p>
        </w:tc>
        <w:tc>
          <w:tcPr>
            <w:tcW w:w="6089" w:type="dxa"/>
          </w:tcPr>
          <w:p w:rsidR="00D103DC" w:rsidRDefault="00B172BA" w:rsidP="00BB6F0A">
            <w:r>
              <w:t>Lukuosoittimen kuvaus</w:t>
            </w:r>
          </w:p>
        </w:tc>
      </w:tr>
      <w:tr w:rsidR="00D103DC" w:rsidTr="00D103DC">
        <w:tc>
          <w:tcPr>
            <w:tcW w:w="2405" w:type="dxa"/>
            <w:vMerge w:val="restart"/>
          </w:tcPr>
          <w:p w:rsidR="00D103DC" w:rsidRDefault="00D103DC" w:rsidP="00BB6F0A">
            <w:r>
              <w:t>Kohdekuva</w:t>
            </w:r>
            <w:r>
              <w:br/>
              <w:t>(KUVA2)</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r w:rsidR="00D103DC" w:rsidTr="00D103DC">
        <w:tc>
          <w:tcPr>
            <w:tcW w:w="2405" w:type="dxa"/>
            <w:vMerge w:val="restart"/>
          </w:tcPr>
          <w:p w:rsidR="00D103DC" w:rsidRDefault="00D103DC" w:rsidP="00BB6F0A">
            <w:r>
              <w:t>Mediaanimustakuva</w:t>
            </w:r>
          </w:p>
          <w:p w:rsidR="00D103DC" w:rsidRDefault="00D103DC" w:rsidP="00BB6F0A">
            <w:r>
              <w:t>(KUVA1)</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r w:rsidR="00D103DC" w:rsidTr="00D103DC">
        <w:tc>
          <w:tcPr>
            <w:tcW w:w="2405" w:type="dxa"/>
            <w:vMerge w:val="restart"/>
          </w:tcPr>
          <w:p w:rsidR="00D103DC" w:rsidRDefault="00D103DC" w:rsidP="00BB6F0A">
            <w:r>
              <w:t>Valkotaustakuva</w:t>
            </w:r>
          </w:p>
          <w:p w:rsidR="00D103DC" w:rsidRDefault="00D103DC" w:rsidP="00BB6F0A">
            <w:r>
              <w:t>(KUVA7)</w:t>
            </w:r>
          </w:p>
        </w:tc>
        <w:tc>
          <w:tcPr>
            <w:tcW w:w="6089" w:type="dxa"/>
          </w:tcPr>
          <w:p w:rsidR="00D103DC" w:rsidRDefault="00D103DC" w:rsidP="00BB6F0A">
            <w:r>
              <w:t>Rivi0 (vihreä, sininen, …)</w:t>
            </w:r>
          </w:p>
        </w:tc>
      </w:tr>
      <w:tr w:rsidR="00D103DC" w:rsidTr="00D103DC">
        <w:tc>
          <w:tcPr>
            <w:tcW w:w="2405" w:type="dxa"/>
            <w:vMerge/>
          </w:tcPr>
          <w:p w:rsidR="00D103DC" w:rsidRDefault="00D103DC" w:rsidP="00BB6F0A"/>
        </w:tc>
        <w:tc>
          <w:tcPr>
            <w:tcW w:w="6089" w:type="dxa"/>
          </w:tcPr>
          <w:p w:rsidR="00D103DC" w:rsidRDefault="00D103DC" w:rsidP="00BB6F0A">
            <w:r>
              <w:t>Rivi1 (punainen, vihreä, …)</w:t>
            </w:r>
          </w:p>
        </w:tc>
      </w:tr>
    </w:tbl>
    <w:p w:rsidR="00DE77E9" w:rsidRDefault="00DE77E9" w:rsidP="00D46CCA">
      <w:pPr>
        <w:pStyle w:val="BodyText"/>
        <w:rPr>
          <w:lang w:val="fi-FI"/>
        </w:rPr>
      </w:pPr>
    </w:p>
    <w:p w:rsidR="00D818A2" w:rsidRDefault="00D818A2" w:rsidP="00D46CCA">
      <w:pPr>
        <w:pStyle w:val="BodyText"/>
        <w:rPr>
          <w:lang w:val="fi-FI"/>
        </w:rPr>
      </w:pPr>
      <w:r>
        <w:rPr>
          <w:lang w:val="fi-FI"/>
        </w:rPr>
        <w:t>Toimintaa on mahdollista optimoida myöhemmin niin, Rivi1 tallennetaan lukemisen aikana FPGA:n sisäiseen välimuistiin, jolloin seuraavalle riville siirryttäessä sitä ei tarvitse enää lukea uudestaan ulkoisesta DDR-muistista vaan se on saatavilla FPGA:n sisäisestä välimuistista.</w:t>
      </w:r>
    </w:p>
    <w:p w:rsidR="00D818A2" w:rsidRDefault="00D818A2" w:rsidP="00D46CCA">
      <w:pPr>
        <w:pStyle w:val="BodyText"/>
        <w:rPr>
          <w:lang w:val="fi-FI"/>
        </w:rPr>
      </w:pPr>
    </w:p>
    <w:p w:rsidR="001768E4" w:rsidRDefault="001768E4" w:rsidP="001768E4">
      <w:pPr>
        <w:pStyle w:val="Heading2"/>
      </w:pPr>
      <w:bookmarkStart w:id="68" w:name="_Toc127393246"/>
      <w:r>
        <w:t>Datan kirjoittaminen liukuhihnalta</w:t>
      </w:r>
      <w:bookmarkEnd w:id="68"/>
    </w:p>
    <w:p w:rsidR="00D818A2" w:rsidRPr="001768E4" w:rsidRDefault="001768E4" w:rsidP="001768E4">
      <w:pPr>
        <w:pStyle w:val="BodyText"/>
        <w:rPr>
          <w:lang w:val="fi-FI"/>
        </w:rPr>
      </w:pPr>
      <w:r>
        <w:rPr>
          <w:lang w:val="fi-FI"/>
        </w:rPr>
        <w:t>Liukuhihnan lopputuloksena saatava reflektanssikuva (KUVA9) kirjoitetaan ulkoisen RAM-muistin muistipuskuriin.</w:t>
      </w:r>
    </w:p>
    <w:p w:rsidR="006351CD" w:rsidRDefault="006351CD" w:rsidP="00D46CCA">
      <w:pPr>
        <w:pStyle w:val="BodyText"/>
        <w:rPr>
          <w:lang w:val="fi-FI"/>
        </w:rPr>
      </w:pPr>
    </w:p>
    <w:p w:rsidR="00701DAB" w:rsidRDefault="00701DAB" w:rsidP="00701DAB">
      <w:pPr>
        <w:pStyle w:val="Caption"/>
        <w:rPr>
          <w:b w:val="0"/>
        </w:rPr>
      </w:pPr>
      <w:bookmarkStart w:id="69" w:name="_Toc12739332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17</w:t>
      </w:r>
      <w:r w:rsidRPr="0097666B">
        <w:rPr>
          <w:noProof/>
        </w:rPr>
        <w:fldChar w:fldCharType="end"/>
      </w:r>
      <w:r w:rsidRPr="0097666B">
        <w:t>.</w:t>
      </w:r>
      <w:r>
        <w:rPr>
          <w:b w:val="0"/>
        </w:rPr>
        <w:t xml:space="preserve"> Datan kirjoittamisen osoittimet</w:t>
      </w:r>
      <w:bookmarkEnd w:id="69"/>
    </w:p>
    <w:tbl>
      <w:tblPr>
        <w:tblStyle w:val="TableGrid"/>
        <w:tblW w:w="0" w:type="auto"/>
        <w:tblLook w:val="04A0" w:firstRow="1" w:lastRow="0" w:firstColumn="1" w:lastColumn="0" w:noHBand="0" w:noVBand="1"/>
      </w:tblPr>
      <w:tblGrid>
        <w:gridCol w:w="2405"/>
        <w:gridCol w:w="6089"/>
      </w:tblGrid>
      <w:tr w:rsidR="00701DAB" w:rsidTr="00701DAB">
        <w:tc>
          <w:tcPr>
            <w:tcW w:w="2405" w:type="dxa"/>
          </w:tcPr>
          <w:p w:rsidR="00701DAB" w:rsidRDefault="00701DAB" w:rsidP="00701DAB">
            <w:r>
              <w:t>Kuva</w:t>
            </w:r>
          </w:p>
        </w:tc>
        <w:tc>
          <w:tcPr>
            <w:tcW w:w="6089" w:type="dxa"/>
          </w:tcPr>
          <w:p w:rsidR="00701DAB" w:rsidRDefault="00701DAB" w:rsidP="00701DAB">
            <w:r>
              <w:t>Kirjoitusosoittimen kuvaus</w:t>
            </w:r>
          </w:p>
        </w:tc>
      </w:tr>
      <w:tr w:rsidR="00701DAB" w:rsidTr="00701DAB">
        <w:tc>
          <w:tcPr>
            <w:tcW w:w="2405" w:type="dxa"/>
          </w:tcPr>
          <w:p w:rsidR="00701DAB" w:rsidRDefault="00701DAB" w:rsidP="00701DAB">
            <w:r>
              <w:t>Reflektanssikuva</w:t>
            </w:r>
            <w:r>
              <w:br/>
              <w:t>(KUVA9)</w:t>
            </w:r>
          </w:p>
        </w:tc>
        <w:tc>
          <w:tcPr>
            <w:tcW w:w="6089" w:type="dxa"/>
          </w:tcPr>
          <w:p w:rsidR="00701DAB" w:rsidRDefault="00701DAB" w:rsidP="00701DAB">
            <w:r>
              <w:t>Rivi0 (punainen, virheä, sininen)</w:t>
            </w:r>
          </w:p>
        </w:tc>
      </w:tr>
    </w:tbl>
    <w:p w:rsidR="00701DAB" w:rsidRPr="00701DAB" w:rsidRDefault="00701DAB" w:rsidP="00701DAB"/>
    <w:p w:rsidR="00701DAB" w:rsidRDefault="00701DAB" w:rsidP="00D46CCA">
      <w:pPr>
        <w:pStyle w:val="BodyText"/>
        <w:rPr>
          <w:lang w:val="fi-FI"/>
        </w:rPr>
      </w:pPr>
    </w:p>
    <w:p w:rsidR="00D818A2" w:rsidRDefault="00D818A2">
      <w:pPr>
        <w:spacing w:line="240" w:lineRule="auto"/>
        <w:jc w:val="left"/>
        <w:rPr>
          <w:rFonts w:eastAsia="Microsoft YaHei"/>
          <w:b/>
          <w:bCs/>
          <w:sz w:val="28"/>
          <w:szCs w:val="32"/>
        </w:rPr>
      </w:pPr>
      <w:r>
        <w:br w:type="page"/>
      </w:r>
    </w:p>
    <w:p w:rsidR="001671B9" w:rsidRDefault="001671B9" w:rsidP="001671B9">
      <w:pPr>
        <w:pStyle w:val="Heading2"/>
      </w:pPr>
      <w:bookmarkStart w:id="70" w:name="_Toc127393247"/>
      <w:r>
        <w:lastRenderedPageBreak/>
        <w:t>Muistipuskurien varaus liukuhihnaa varten</w:t>
      </w:r>
      <w:bookmarkEnd w:id="70"/>
    </w:p>
    <w:p w:rsidR="001671B9" w:rsidRDefault="00CD7420" w:rsidP="001671B9">
      <w:pPr>
        <w:pStyle w:val="BodyText"/>
        <w:rPr>
          <w:lang w:val="fi-FI"/>
        </w:rPr>
      </w:pPr>
      <w:r>
        <w:rPr>
          <w:lang w:val="fi-FI"/>
        </w:rPr>
        <w:t xml:space="preserve">Edellisten kappaleiden mukaisesti </w:t>
      </w:r>
      <w:r w:rsidR="00D818A2">
        <w:rPr>
          <w:lang w:val="fi-FI"/>
        </w:rPr>
        <w:t>d</w:t>
      </w:r>
      <w:r w:rsidR="001671B9">
        <w:rPr>
          <w:lang w:val="fi-FI"/>
        </w:rPr>
        <w:t xml:space="preserve">atan </w:t>
      </w:r>
      <w:r>
        <w:rPr>
          <w:lang w:val="fi-FI"/>
        </w:rPr>
        <w:t xml:space="preserve">FPGA:n liukuhihnalle </w:t>
      </w:r>
      <w:r w:rsidR="001671B9">
        <w:rPr>
          <w:lang w:val="fi-FI"/>
        </w:rPr>
        <w:t xml:space="preserve">lukemista varten tarvitaan yhteensä 3 muistipuskuria BayerGB12-formaatissa ja </w:t>
      </w:r>
      <w:r w:rsidR="00D818A2">
        <w:rPr>
          <w:lang w:val="fi-FI"/>
        </w:rPr>
        <w:t xml:space="preserve">FPGA:n liukuhihnan suorittamisen jälkeen </w:t>
      </w:r>
      <w:r w:rsidR="001671B9">
        <w:rPr>
          <w:lang w:val="fi-FI"/>
        </w:rPr>
        <w:t>datan kirjoitusta varten tarvitaan 1 muistipuskuri RGB-formaatissa.</w:t>
      </w:r>
    </w:p>
    <w:p w:rsidR="00D818A2" w:rsidRDefault="00D818A2" w:rsidP="00D818A2">
      <w:pPr>
        <w:pStyle w:val="BodyText"/>
        <w:rPr>
          <w:lang w:val="fi-FI"/>
        </w:rPr>
      </w:pPr>
      <w:r>
        <w:rPr>
          <w:lang w:val="fi-FI"/>
        </w:rPr>
        <w:t xml:space="preserve">Kuvapuskurien vaatima tila on </w:t>
      </w:r>
      <w:r w:rsidR="00CD7420">
        <w:rPr>
          <w:lang w:val="fi-FI"/>
        </w:rPr>
        <w:t xml:space="preserve">vähintään </w:t>
      </w:r>
      <w:r>
        <w:rPr>
          <w:lang w:val="fi-FI"/>
        </w:rPr>
        <w:t xml:space="preserve">3 * </w:t>
      </w:r>
      <w:r w:rsidRPr="00DE48D4">
        <w:rPr>
          <w:lang w:val="fi-FI"/>
        </w:rPr>
        <w:t>10077696</w:t>
      </w:r>
      <w:r>
        <w:rPr>
          <w:lang w:val="fi-FI"/>
        </w:rPr>
        <w:t xml:space="preserve"> tavua + 1 * </w:t>
      </w:r>
      <w:r w:rsidRPr="0065153B">
        <w:rPr>
          <w:lang w:val="fi-FI"/>
        </w:rPr>
        <w:t>15116544</w:t>
      </w:r>
      <w:r>
        <w:rPr>
          <w:lang w:val="fi-FI"/>
        </w:rPr>
        <w:t xml:space="preserve"> tavua = </w:t>
      </w:r>
      <w:r w:rsidRPr="001671B9">
        <w:rPr>
          <w:lang w:val="fi-FI"/>
        </w:rPr>
        <w:t>45349632</w:t>
      </w:r>
      <w:r>
        <w:rPr>
          <w:lang w:val="fi-FI"/>
        </w:rPr>
        <w:t xml:space="preserve"> tavua (</w:t>
      </w:r>
      <w:r w:rsidRPr="00C53FAA">
        <w:rPr>
          <w:lang w:val="fi-FI"/>
        </w:rPr>
        <w:t>0x2B3 FB00</w:t>
      </w:r>
      <w:r>
        <w:rPr>
          <w:lang w:val="fi-FI"/>
        </w:rPr>
        <w:t>) ja pyöristän tämän seuraavaan kahden potenssiin 2</w:t>
      </w:r>
      <w:r>
        <w:rPr>
          <w:vertAlign w:val="superscript"/>
          <w:lang w:val="fi-FI"/>
        </w:rPr>
        <w:t>26</w:t>
      </w:r>
      <w:r>
        <w:rPr>
          <w:lang w:val="fi-FI"/>
        </w:rPr>
        <w:t xml:space="preserve"> = </w:t>
      </w:r>
      <w:r w:rsidRPr="00C33CDF">
        <w:rPr>
          <w:lang w:val="fi-FI"/>
        </w:rPr>
        <w:t>67108864</w:t>
      </w:r>
      <w:r>
        <w:rPr>
          <w:lang w:val="fi-FI"/>
        </w:rPr>
        <w:t xml:space="preserve"> tavua.  </w:t>
      </w:r>
    </w:p>
    <w:p w:rsidR="00BB6F0A" w:rsidRDefault="00BB6F0A" w:rsidP="00D818A2">
      <w:pPr>
        <w:pStyle w:val="BodyText"/>
        <w:rPr>
          <w:lang w:val="fi-FI"/>
        </w:rPr>
      </w:pPr>
    </w:p>
    <w:p w:rsidR="000812BB" w:rsidRDefault="00701DAB" w:rsidP="00D818A2">
      <w:pPr>
        <w:pStyle w:val="BodyText"/>
        <w:rPr>
          <w:lang w:val="fi-FI"/>
        </w:rPr>
      </w:pPr>
      <w:r>
        <w:rPr>
          <w:lang w:val="fi-FI"/>
        </w:rPr>
        <w:t xml:space="preserve">Ulkoisen RAM-muistin </w:t>
      </w:r>
      <w:r w:rsidR="00BB6F0A">
        <w:rPr>
          <w:lang w:val="fi-FI"/>
        </w:rPr>
        <w:t>muistialue alkaa osoitteesta 0x0 ja sen koko on 1 Gtavua (</w:t>
      </w:r>
      <w:r w:rsidR="00BB6F0A" w:rsidRPr="00893719">
        <w:rPr>
          <w:lang w:val="fi-FI"/>
        </w:rPr>
        <w:t>0x40000000</w:t>
      </w:r>
      <w:r w:rsidR="00BB6F0A">
        <w:rPr>
          <w:lang w:val="fi-FI"/>
        </w:rPr>
        <w:t xml:space="preserve">). Varaan tämän alueen lopusta </w:t>
      </w:r>
      <w:r w:rsidR="00BB6F0A" w:rsidRPr="00C33CDF">
        <w:rPr>
          <w:lang w:val="fi-FI"/>
        </w:rPr>
        <w:t>67108864</w:t>
      </w:r>
      <w:r w:rsidR="00BB6F0A">
        <w:rPr>
          <w:lang w:val="fi-FI"/>
        </w:rPr>
        <w:t xml:space="preserve"> tavua (</w:t>
      </w:r>
      <w:r w:rsidR="00BB6F0A" w:rsidRPr="00893719">
        <w:rPr>
          <w:lang w:val="fi-FI"/>
        </w:rPr>
        <w:t>0x4000000</w:t>
      </w:r>
      <w:r w:rsidR="00BB6F0A">
        <w:rPr>
          <w:lang w:val="fi-FI"/>
        </w:rPr>
        <w:t>). Tällöin varatun alueen osoitealue on 0x</w:t>
      </w:r>
      <w:r w:rsidR="00CD7420">
        <w:rPr>
          <w:lang w:val="fi-FI"/>
        </w:rPr>
        <w:t>3C00</w:t>
      </w:r>
      <w:r w:rsidR="00BB6F0A" w:rsidRPr="00893719">
        <w:rPr>
          <w:lang w:val="fi-FI"/>
        </w:rPr>
        <w:t>0000</w:t>
      </w:r>
      <w:r w:rsidR="00BB6F0A">
        <w:rPr>
          <w:lang w:val="fi-FI"/>
        </w:rPr>
        <w:t xml:space="preserve"> - </w:t>
      </w:r>
      <w:r w:rsidR="00CD7420">
        <w:rPr>
          <w:lang w:val="fi-FI"/>
        </w:rPr>
        <w:t>0x3FFF</w:t>
      </w:r>
      <w:r w:rsidR="00BB6F0A" w:rsidRPr="00BB6F0A">
        <w:rPr>
          <w:lang w:val="fi-FI"/>
        </w:rPr>
        <w:t>FFFF</w:t>
      </w:r>
      <w:r w:rsidR="00BB6F0A">
        <w:rPr>
          <w:lang w:val="fi-FI"/>
        </w:rPr>
        <w:t>.</w:t>
      </w:r>
      <w:r w:rsidR="000812BB">
        <w:rPr>
          <w:lang w:val="fi-FI"/>
        </w:rPr>
        <w:t xml:space="preserve"> Varaan jokaiselle muistipuskurille tilaa </w:t>
      </w:r>
      <w:r w:rsidR="00874E7B">
        <w:rPr>
          <w:lang w:val="fi-FI"/>
        </w:rPr>
        <w:t xml:space="preserve">eniten tilaa vievän </w:t>
      </w:r>
      <w:r w:rsidR="000812BB">
        <w:rPr>
          <w:lang w:val="fi-FI"/>
        </w:rPr>
        <w:t xml:space="preserve">kuvaformaatin mukaisesti eli täysvärinen 24-bittinen RGB-kuva (2592 * 1944 * 3 * 8-bittiä = </w:t>
      </w:r>
      <w:r w:rsidR="000812BB" w:rsidRPr="000812BB">
        <w:rPr>
          <w:lang w:val="fi-FI"/>
        </w:rPr>
        <w:t>15116544</w:t>
      </w:r>
      <w:r w:rsidR="000812BB">
        <w:rPr>
          <w:lang w:val="fi-FI"/>
        </w:rPr>
        <w:t xml:space="preserve"> tavua).</w:t>
      </w:r>
    </w:p>
    <w:p w:rsidR="00BB6F0A" w:rsidRDefault="00BB6F0A" w:rsidP="00D818A2">
      <w:pPr>
        <w:pStyle w:val="BodyText"/>
        <w:rPr>
          <w:lang w:val="fi-FI"/>
        </w:rPr>
      </w:pPr>
    </w:p>
    <w:p w:rsidR="00D818A2" w:rsidRDefault="00D818A2" w:rsidP="00D818A2">
      <w:pPr>
        <w:pStyle w:val="Caption"/>
        <w:rPr>
          <w:b w:val="0"/>
        </w:rPr>
      </w:pPr>
      <w:bookmarkStart w:id="71" w:name="_Toc12739332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18</w:t>
      </w:r>
      <w:r w:rsidRPr="0097666B">
        <w:rPr>
          <w:noProof/>
        </w:rPr>
        <w:fldChar w:fldCharType="end"/>
      </w:r>
      <w:r w:rsidRPr="0097666B">
        <w:t>.</w:t>
      </w:r>
      <w:r>
        <w:rPr>
          <w:b w:val="0"/>
        </w:rPr>
        <w:t xml:space="preserve"> APU:n ja FPGA PL liukuhihnan väliset ulkoisessa DDR RAM-muistissa sijaitsevat muistipuskurit</w:t>
      </w:r>
      <w:bookmarkEnd w:id="71"/>
    </w:p>
    <w:tbl>
      <w:tblPr>
        <w:tblStyle w:val="TableGrid"/>
        <w:tblW w:w="0" w:type="auto"/>
        <w:tblLook w:val="04A0" w:firstRow="1" w:lastRow="0" w:firstColumn="1" w:lastColumn="0" w:noHBand="0" w:noVBand="1"/>
      </w:tblPr>
      <w:tblGrid>
        <w:gridCol w:w="1838"/>
        <w:gridCol w:w="1843"/>
        <w:gridCol w:w="1559"/>
        <w:gridCol w:w="3254"/>
      </w:tblGrid>
      <w:tr w:rsidR="00BB6F0A" w:rsidTr="00701DAB">
        <w:tc>
          <w:tcPr>
            <w:tcW w:w="1838" w:type="dxa"/>
          </w:tcPr>
          <w:p w:rsidR="00BB6F0A" w:rsidRDefault="00BB6F0A" w:rsidP="00D818A2">
            <w:r>
              <w:t>Alkuosoite</w:t>
            </w:r>
          </w:p>
        </w:tc>
        <w:tc>
          <w:tcPr>
            <w:tcW w:w="1843" w:type="dxa"/>
          </w:tcPr>
          <w:p w:rsidR="00BB6F0A" w:rsidRDefault="00BB6F0A" w:rsidP="00D818A2">
            <w:r>
              <w:t>Loppuosoite</w:t>
            </w:r>
          </w:p>
        </w:tc>
        <w:tc>
          <w:tcPr>
            <w:tcW w:w="1559" w:type="dxa"/>
          </w:tcPr>
          <w:p w:rsidR="00BB6F0A" w:rsidRDefault="00BB6F0A" w:rsidP="00D818A2">
            <w:r>
              <w:t>Koko</w:t>
            </w:r>
          </w:p>
        </w:tc>
        <w:tc>
          <w:tcPr>
            <w:tcW w:w="3254" w:type="dxa"/>
          </w:tcPr>
          <w:p w:rsidR="00BB6F0A" w:rsidRDefault="00BB6F0A" w:rsidP="00D818A2">
            <w:r>
              <w:t>Kuvapuskuri</w:t>
            </w:r>
          </w:p>
        </w:tc>
      </w:tr>
      <w:tr w:rsidR="00BB6F0A" w:rsidTr="00701DAB">
        <w:tc>
          <w:tcPr>
            <w:tcW w:w="1838" w:type="dxa"/>
          </w:tcPr>
          <w:p w:rsidR="00BB6F0A" w:rsidRDefault="00BB6F0A" w:rsidP="00D818A2">
            <w:r>
              <w:t>0x</w:t>
            </w:r>
            <w:r w:rsidRPr="00893719">
              <w:t>3C00 0000</w:t>
            </w:r>
          </w:p>
        </w:tc>
        <w:tc>
          <w:tcPr>
            <w:tcW w:w="1843" w:type="dxa"/>
          </w:tcPr>
          <w:p w:rsidR="00BB6F0A" w:rsidRDefault="00BB6F0A" w:rsidP="00D818A2">
            <w:r w:rsidRPr="00BB6F0A">
              <w:t>0x3CE6 A8FF</w:t>
            </w:r>
          </w:p>
        </w:tc>
        <w:tc>
          <w:tcPr>
            <w:tcW w:w="1559" w:type="dxa"/>
          </w:tcPr>
          <w:p w:rsidR="00BB6F0A" w:rsidRDefault="00BB6F0A" w:rsidP="00D818A2">
            <w:r w:rsidRPr="0065153B">
              <w:t>15</w:t>
            </w:r>
            <w:r>
              <w:t> </w:t>
            </w:r>
            <w:r w:rsidRPr="0065153B">
              <w:t>116</w:t>
            </w:r>
            <w:r>
              <w:t xml:space="preserve"> </w:t>
            </w:r>
            <w:r w:rsidRPr="0065153B">
              <w:t>544</w:t>
            </w:r>
          </w:p>
        </w:tc>
        <w:tc>
          <w:tcPr>
            <w:tcW w:w="3254" w:type="dxa"/>
          </w:tcPr>
          <w:p w:rsidR="00BB6F0A" w:rsidRDefault="00701DAB" w:rsidP="00D818A2">
            <w:r>
              <w:t>Kohdekuva (KUVA2)</w:t>
            </w:r>
          </w:p>
        </w:tc>
      </w:tr>
      <w:tr w:rsidR="00BB6F0A" w:rsidTr="00701DAB">
        <w:tc>
          <w:tcPr>
            <w:tcW w:w="1838" w:type="dxa"/>
          </w:tcPr>
          <w:p w:rsidR="00BB6F0A" w:rsidRDefault="00BB6F0A" w:rsidP="00BB6F0A">
            <w:r w:rsidRPr="00BB6F0A">
              <w:t>0x3CE6 A900</w:t>
            </w:r>
          </w:p>
        </w:tc>
        <w:tc>
          <w:tcPr>
            <w:tcW w:w="1843" w:type="dxa"/>
          </w:tcPr>
          <w:p w:rsidR="00BB6F0A" w:rsidRDefault="00BB6F0A" w:rsidP="00D818A2">
            <w:r w:rsidRPr="00BB6F0A">
              <w:t>0x3DCD 51FF</w:t>
            </w:r>
          </w:p>
        </w:tc>
        <w:tc>
          <w:tcPr>
            <w:tcW w:w="1559" w:type="dxa"/>
          </w:tcPr>
          <w:p w:rsidR="00BB6F0A" w:rsidRPr="00BB6F0A" w:rsidRDefault="00BB6F0A" w:rsidP="00D818A2">
            <w:r w:rsidRPr="0065153B">
              <w:t>15</w:t>
            </w:r>
            <w:r>
              <w:t> </w:t>
            </w:r>
            <w:r w:rsidRPr="0065153B">
              <w:t>116</w:t>
            </w:r>
            <w:r>
              <w:t xml:space="preserve"> </w:t>
            </w:r>
            <w:r w:rsidRPr="0065153B">
              <w:t>544</w:t>
            </w:r>
          </w:p>
        </w:tc>
        <w:tc>
          <w:tcPr>
            <w:tcW w:w="3254" w:type="dxa"/>
          </w:tcPr>
          <w:p w:rsidR="00BB6F0A" w:rsidRDefault="00701DAB" w:rsidP="00701DAB">
            <w:r>
              <w:t>Mediaanimustakuva (KUVA1)</w:t>
            </w:r>
          </w:p>
        </w:tc>
      </w:tr>
      <w:tr w:rsidR="00BB6F0A" w:rsidTr="00701DAB">
        <w:tc>
          <w:tcPr>
            <w:tcW w:w="1838" w:type="dxa"/>
          </w:tcPr>
          <w:p w:rsidR="00BB6F0A" w:rsidRDefault="00BB6F0A" w:rsidP="00D818A2">
            <w:r w:rsidRPr="00BB6F0A">
              <w:t>0x3DCD 5200</w:t>
            </w:r>
          </w:p>
        </w:tc>
        <w:tc>
          <w:tcPr>
            <w:tcW w:w="1843" w:type="dxa"/>
          </w:tcPr>
          <w:p w:rsidR="00BB6F0A" w:rsidRDefault="00BB6F0A" w:rsidP="00D818A2">
            <w:r w:rsidRPr="00BB6F0A">
              <w:t>0x3EB3 FAFF</w:t>
            </w:r>
          </w:p>
        </w:tc>
        <w:tc>
          <w:tcPr>
            <w:tcW w:w="1559" w:type="dxa"/>
          </w:tcPr>
          <w:p w:rsidR="00BB6F0A" w:rsidRPr="00BB6F0A" w:rsidRDefault="00BB6F0A" w:rsidP="00D818A2">
            <w:r w:rsidRPr="0065153B">
              <w:t>15</w:t>
            </w:r>
            <w:r>
              <w:t> </w:t>
            </w:r>
            <w:r w:rsidRPr="0065153B">
              <w:t>116</w:t>
            </w:r>
            <w:r>
              <w:t xml:space="preserve"> </w:t>
            </w:r>
            <w:r w:rsidRPr="0065153B">
              <w:t>544</w:t>
            </w:r>
          </w:p>
        </w:tc>
        <w:tc>
          <w:tcPr>
            <w:tcW w:w="3254" w:type="dxa"/>
          </w:tcPr>
          <w:p w:rsidR="00BB6F0A" w:rsidRDefault="00701DAB" w:rsidP="00701DAB">
            <w:r>
              <w:t>Valkotaustakuva (KUVA7)</w:t>
            </w:r>
          </w:p>
        </w:tc>
      </w:tr>
      <w:tr w:rsidR="00701DAB" w:rsidTr="00701DAB">
        <w:tc>
          <w:tcPr>
            <w:tcW w:w="1838" w:type="dxa"/>
          </w:tcPr>
          <w:p w:rsidR="00701DAB" w:rsidRPr="00BB6F0A" w:rsidRDefault="00701DAB" w:rsidP="00D818A2">
            <w:r w:rsidRPr="00BB6F0A">
              <w:t>0x3EB3 FB00</w:t>
            </w:r>
          </w:p>
        </w:tc>
        <w:tc>
          <w:tcPr>
            <w:tcW w:w="1843" w:type="dxa"/>
          </w:tcPr>
          <w:p w:rsidR="00701DAB" w:rsidRPr="00BB6F0A" w:rsidRDefault="00701DAB" w:rsidP="00D818A2">
            <w:r w:rsidRPr="00701DAB">
              <w:t>0x3F9A A3FF</w:t>
            </w:r>
          </w:p>
        </w:tc>
        <w:tc>
          <w:tcPr>
            <w:tcW w:w="1559" w:type="dxa"/>
          </w:tcPr>
          <w:p w:rsidR="00701DAB" w:rsidRPr="0065153B" w:rsidRDefault="00701DAB" w:rsidP="00D818A2">
            <w:r w:rsidRPr="0065153B">
              <w:t>15</w:t>
            </w:r>
            <w:r>
              <w:t> </w:t>
            </w:r>
            <w:r w:rsidRPr="0065153B">
              <w:t>116</w:t>
            </w:r>
            <w:r>
              <w:t xml:space="preserve"> </w:t>
            </w:r>
            <w:r w:rsidRPr="0065153B">
              <w:t>544</w:t>
            </w:r>
          </w:p>
        </w:tc>
        <w:tc>
          <w:tcPr>
            <w:tcW w:w="3254" w:type="dxa"/>
          </w:tcPr>
          <w:p w:rsidR="00701DAB" w:rsidRDefault="00CD7420" w:rsidP="00701DAB">
            <w:r>
              <w:t>Reflektanssikuva (KUVA9)</w:t>
            </w:r>
          </w:p>
        </w:tc>
      </w:tr>
      <w:tr w:rsidR="00701DAB" w:rsidTr="00701DAB">
        <w:tc>
          <w:tcPr>
            <w:tcW w:w="1838" w:type="dxa"/>
          </w:tcPr>
          <w:p w:rsidR="00701DAB" w:rsidRPr="00BB6F0A" w:rsidRDefault="00701DAB" w:rsidP="00D818A2">
            <w:r w:rsidRPr="00701DAB">
              <w:t>0x3F9A A400</w:t>
            </w:r>
          </w:p>
        </w:tc>
        <w:tc>
          <w:tcPr>
            <w:tcW w:w="1843" w:type="dxa"/>
          </w:tcPr>
          <w:p w:rsidR="00701DAB" w:rsidRPr="00BB6F0A" w:rsidRDefault="00CD7420" w:rsidP="00D818A2">
            <w:r w:rsidRPr="00BB6F0A">
              <w:t>0x3FFF FFFF</w:t>
            </w:r>
          </w:p>
        </w:tc>
        <w:tc>
          <w:tcPr>
            <w:tcW w:w="1559" w:type="dxa"/>
          </w:tcPr>
          <w:p w:rsidR="00701DAB" w:rsidRPr="0065153B" w:rsidRDefault="00CD7420" w:rsidP="00D818A2">
            <w:r w:rsidRPr="00CD7420">
              <w:t>6</w:t>
            </w:r>
            <w:r>
              <w:t> </w:t>
            </w:r>
            <w:r w:rsidRPr="00CD7420">
              <w:t>642</w:t>
            </w:r>
            <w:r>
              <w:t xml:space="preserve"> </w:t>
            </w:r>
            <w:r w:rsidRPr="00CD7420">
              <w:t>688</w:t>
            </w:r>
          </w:p>
        </w:tc>
        <w:tc>
          <w:tcPr>
            <w:tcW w:w="3254" w:type="dxa"/>
          </w:tcPr>
          <w:p w:rsidR="00701DAB" w:rsidRDefault="00CD7420" w:rsidP="00701DAB">
            <w:r>
              <w:t>Käyttämätön alue</w:t>
            </w:r>
          </w:p>
        </w:tc>
      </w:tr>
    </w:tbl>
    <w:p w:rsidR="00C33CDF" w:rsidRDefault="00C33CDF" w:rsidP="001671B9">
      <w:pPr>
        <w:pStyle w:val="BodyText"/>
        <w:rPr>
          <w:lang w:val="fi-FI"/>
        </w:rPr>
      </w:pPr>
    </w:p>
    <w:p w:rsidR="001F278F" w:rsidRDefault="001F278F" w:rsidP="001671B9">
      <w:pPr>
        <w:pStyle w:val="BodyText"/>
        <w:rPr>
          <w:lang w:val="fi-FI"/>
        </w:rPr>
      </w:pPr>
    </w:p>
    <w:p w:rsidR="001F278F" w:rsidRDefault="001F278F" w:rsidP="001F278F">
      <w:pPr>
        <w:pStyle w:val="Heading2"/>
      </w:pPr>
      <w:bookmarkStart w:id="72" w:name="_Toc127393248"/>
      <w:r>
        <w:t>Demosaic-operaatio</w:t>
      </w:r>
      <w:bookmarkEnd w:id="72"/>
    </w:p>
    <w:p w:rsidR="001F278F" w:rsidRDefault="0001262C" w:rsidP="001F278F">
      <w:pPr>
        <w:pStyle w:val="BodyText"/>
      </w:pPr>
      <w:r>
        <w:t>0x</w:t>
      </w:r>
      <w:r w:rsidRPr="00893719">
        <w:t>3C00 0000</w:t>
      </w:r>
      <w:r>
        <w:t xml:space="preserve">  </w:t>
      </w:r>
      <w:r>
        <w:t>Kohdekuva (KUVA2)</w:t>
      </w:r>
    </w:p>
    <w:p w:rsidR="0001262C" w:rsidRDefault="0001262C" w:rsidP="001F278F">
      <w:pPr>
        <w:pStyle w:val="BodyText"/>
        <w:rPr>
          <w:lang w:val="fi-FI"/>
        </w:rPr>
      </w:pPr>
      <w:r w:rsidRPr="00BB6F0A">
        <w:t>0x3CE6 A900</w:t>
      </w:r>
      <w:r>
        <w:t xml:space="preserve"> </w:t>
      </w:r>
      <w:r>
        <w:t>Mediaanimustakuva (KUVA1)</w:t>
      </w:r>
    </w:p>
    <w:p w:rsidR="001F278F" w:rsidRPr="001F278F" w:rsidRDefault="0001262C" w:rsidP="0001262C">
      <w:r w:rsidRPr="00BB6F0A">
        <w:t>0x3DCD 5200</w:t>
      </w:r>
      <w:r>
        <w:t xml:space="preserve"> </w:t>
      </w:r>
      <w:r>
        <w:t>Valkotaustakuva (KUVA7)</w:t>
      </w:r>
    </w:p>
    <w:p w:rsidR="001671B9" w:rsidRPr="00D46CCA" w:rsidRDefault="001671B9" w:rsidP="00D46CCA">
      <w:pPr>
        <w:pStyle w:val="BodyText"/>
        <w:rPr>
          <w:lang w:val="fi-FI"/>
        </w:rPr>
      </w:pPr>
      <w:bookmarkStart w:id="73" w:name="_GoBack"/>
      <w:bookmarkEnd w:id="73"/>
    </w:p>
    <w:p w:rsidR="00804A59" w:rsidRDefault="00804A59" w:rsidP="00804A59">
      <w:pPr>
        <w:pStyle w:val="Heading1"/>
      </w:pPr>
      <w:bookmarkStart w:id="74" w:name="_Toc127393249"/>
      <w:r>
        <w:lastRenderedPageBreak/>
        <w:t>Kehityskittien perusohjelmiston kehitystyö</w:t>
      </w:r>
      <w:bookmarkEnd w:id="74"/>
    </w:p>
    <w:p w:rsidR="001B608E" w:rsidRDefault="001B608E" w:rsidP="001B608E">
      <w:pPr>
        <w:pStyle w:val="Heading2"/>
      </w:pPr>
      <w:bookmarkStart w:id="75" w:name="_Toc127393250"/>
      <w:r>
        <w:t>Johdanto</w:t>
      </w:r>
      <w:bookmarkEnd w:id="75"/>
    </w:p>
    <w:p w:rsidR="001B608E" w:rsidRDefault="000C2349" w:rsidP="001B608E">
      <w:pPr>
        <w:pStyle w:val="BodyText"/>
        <w:rPr>
          <w:lang w:val="fi-FI"/>
        </w:rPr>
      </w:pPr>
      <w:r>
        <w:rPr>
          <w:lang w:val="fi-FI"/>
        </w:rPr>
        <w:t>Kehityskittien perusohjelmisto sisältää minimiohjelmiston, joka pitää asetta</w:t>
      </w:r>
      <w:r w:rsidR="00BD5FA0">
        <w:rPr>
          <w:lang w:val="fi-FI"/>
        </w:rPr>
        <w:t>a</w:t>
      </w:r>
      <w:r>
        <w:rPr>
          <w:lang w:val="fi-FI"/>
        </w:rPr>
        <w:t xml:space="preserve"> toimintakuntoon ennen omien sovellusten käyttöä kehityskitissä. Perusohjelmisto koostuu kahdesta osasta: FPGA-konfiguraatio sekä Ubuntu-käyttöjärjestelmä.</w:t>
      </w:r>
    </w:p>
    <w:p w:rsidR="000C2349" w:rsidRDefault="000C2349" w:rsidP="001B608E">
      <w:pPr>
        <w:pStyle w:val="BodyText"/>
        <w:rPr>
          <w:lang w:val="fi-FI"/>
        </w:rPr>
      </w:pPr>
    </w:p>
    <w:p w:rsidR="000C2349" w:rsidRDefault="000C2349" w:rsidP="001B608E">
      <w:pPr>
        <w:pStyle w:val="BodyText"/>
        <w:rPr>
          <w:lang w:val="fi-FI"/>
        </w:rPr>
      </w:pPr>
      <w:r>
        <w:rPr>
          <w:lang w:val="fi-FI"/>
        </w:rPr>
        <w:t>Kehityskittien perusohjelmisto on rakenteeltaan melko lailla samanlainen molemmilla Digilentin kehityskiteillä, mutta laitteistojen eroista johtuen tarvitaan kuitenkin erilaista tukea eri liitännöille.</w:t>
      </w:r>
    </w:p>
    <w:p w:rsidR="000C2349" w:rsidRDefault="000C2349" w:rsidP="001B608E">
      <w:pPr>
        <w:pStyle w:val="BodyText"/>
        <w:rPr>
          <w:lang w:val="fi-FI"/>
        </w:rPr>
      </w:pPr>
    </w:p>
    <w:p w:rsidR="000C2349" w:rsidRPr="001B608E" w:rsidRDefault="000C2349" w:rsidP="001B608E">
      <w:pPr>
        <w:pStyle w:val="BodyText"/>
        <w:rPr>
          <w:lang w:val="fi-FI"/>
        </w:rPr>
      </w:pPr>
      <w:r>
        <w:rPr>
          <w:lang w:val="fi-FI"/>
        </w:rPr>
        <w:t>Kehityskittien perusohjelmiston kehityksessä suurin haaste on siinä, että Xilinxin työkaluohjelmat (Vivado, Petalinux) eivät ole eri versioissa yhteensopivia keskenään. Työssäni jouduin tarkkaan seulomaan, että millä versiolla työkaluohjelmista pystyn tekemään sellaisen perusohjelmiston, jolla kaikki tarvittavat liitännät saadaan toimimaan.</w:t>
      </w:r>
    </w:p>
    <w:p w:rsidR="001B608E" w:rsidRPr="001B608E" w:rsidRDefault="001B608E" w:rsidP="001B608E">
      <w:pPr>
        <w:pStyle w:val="BodyText"/>
        <w:rPr>
          <w:lang w:val="fi-FI"/>
        </w:rPr>
      </w:pPr>
    </w:p>
    <w:p w:rsidR="002C5AE8" w:rsidRDefault="002C5AE8" w:rsidP="002C5AE8">
      <w:pPr>
        <w:pStyle w:val="Heading2"/>
      </w:pPr>
      <w:bookmarkStart w:id="76" w:name="_Toc127393251"/>
      <w:r>
        <w:t>Kehityskittien vertailu</w:t>
      </w:r>
      <w:bookmarkEnd w:id="76"/>
    </w:p>
    <w:p w:rsidR="00D03197" w:rsidRPr="00D03197" w:rsidRDefault="00D03197" w:rsidP="00D03197">
      <w:pPr>
        <w:pStyle w:val="Caption"/>
        <w:rPr>
          <w:b w:val="0"/>
        </w:rPr>
      </w:pPr>
      <w:bookmarkStart w:id="77" w:name="_Toc12739332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19</w:t>
      </w:r>
      <w:r w:rsidRPr="0097666B">
        <w:rPr>
          <w:noProof/>
        </w:rPr>
        <w:fldChar w:fldCharType="end"/>
      </w:r>
      <w:r w:rsidRPr="0097666B">
        <w:t>.</w:t>
      </w:r>
      <w:r>
        <w:rPr>
          <w:b w:val="0"/>
        </w:rPr>
        <w:t xml:space="preserve"> FPGA-kehityskittien vertailu</w:t>
      </w:r>
      <w:bookmarkEnd w:id="77"/>
    </w:p>
    <w:tbl>
      <w:tblPr>
        <w:tblStyle w:val="TableGrid"/>
        <w:tblW w:w="0" w:type="auto"/>
        <w:tblLook w:val="04A0" w:firstRow="1" w:lastRow="0" w:firstColumn="1" w:lastColumn="0" w:noHBand="0" w:noVBand="1"/>
      </w:tblPr>
      <w:tblGrid>
        <w:gridCol w:w="2405"/>
        <w:gridCol w:w="3119"/>
        <w:gridCol w:w="2970"/>
      </w:tblGrid>
      <w:tr w:rsidR="002C5AE8" w:rsidRPr="002026D9" w:rsidTr="00B173F2">
        <w:tc>
          <w:tcPr>
            <w:tcW w:w="2405" w:type="dxa"/>
          </w:tcPr>
          <w:p w:rsidR="002C5AE8" w:rsidRDefault="002C5AE8" w:rsidP="00804A59">
            <w:pPr>
              <w:pStyle w:val="BodyText"/>
              <w:rPr>
                <w:lang w:val="fi-FI"/>
              </w:rPr>
            </w:pPr>
          </w:p>
        </w:tc>
        <w:tc>
          <w:tcPr>
            <w:tcW w:w="3119" w:type="dxa"/>
          </w:tcPr>
          <w:p w:rsidR="002C5AE8" w:rsidRPr="00B173F2" w:rsidRDefault="00B173F2" w:rsidP="002026D9">
            <w:pPr>
              <w:pStyle w:val="BodyText"/>
              <w:jc w:val="left"/>
              <w:rPr>
                <w:lang w:val="en-US"/>
              </w:rPr>
            </w:pPr>
            <w:r w:rsidRPr="00B173F2">
              <w:rPr>
                <w:lang w:val="en-US"/>
              </w:rPr>
              <w:t>Digilent Genesys ZU</w:t>
            </w:r>
            <w:r w:rsidR="002026D9">
              <w:rPr>
                <w:lang w:val="en-US"/>
              </w:rPr>
              <w:br/>
            </w:r>
            <w:r w:rsidRPr="00B173F2">
              <w:rPr>
                <w:lang w:val="en-US"/>
              </w:rPr>
              <w:t>Ultrascale+ 3EG</w:t>
            </w:r>
          </w:p>
        </w:tc>
        <w:tc>
          <w:tcPr>
            <w:tcW w:w="2970" w:type="dxa"/>
          </w:tcPr>
          <w:p w:rsidR="002C5AE8" w:rsidRPr="002026D9" w:rsidRDefault="002C5AE8" w:rsidP="002026D9">
            <w:pPr>
              <w:pStyle w:val="BodyText"/>
              <w:jc w:val="left"/>
              <w:rPr>
                <w:lang w:val="en-US"/>
              </w:rPr>
            </w:pPr>
            <w:r w:rsidRPr="002026D9">
              <w:rPr>
                <w:lang w:val="en-US"/>
              </w:rPr>
              <w:t>Digilent Zybo Z7</w:t>
            </w:r>
            <w:r w:rsidR="002026D9">
              <w:rPr>
                <w:lang w:val="en-US"/>
              </w:rPr>
              <w:br/>
            </w:r>
            <w:r w:rsidRPr="002026D9">
              <w:rPr>
                <w:lang w:val="en-US"/>
              </w:rPr>
              <w:t>Zynq-7020</w:t>
            </w:r>
          </w:p>
        </w:tc>
      </w:tr>
      <w:tr w:rsidR="002C5AE8" w:rsidRPr="002026D9" w:rsidTr="00B173F2">
        <w:tc>
          <w:tcPr>
            <w:tcW w:w="2405" w:type="dxa"/>
          </w:tcPr>
          <w:p w:rsidR="002C5AE8" w:rsidRPr="002026D9" w:rsidRDefault="002C5AE8" w:rsidP="00804A59">
            <w:pPr>
              <w:pStyle w:val="BodyText"/>
              <w:rPr>
                <w:lang w:val="en-US"/>
              </w:rPr>
            </w:pPr>
            <w:r w:rsidRPr="002026D9">
              <w:rPr>
                <w:lang w:val="en-US"/>
              </w:rPr>
              <w:t>Hinta</w:t>
            </w:r>
          </w:p>
        </w:tc>
        <w:tc>
          <w:tcPr>
            <w:tcW w:w="3119" w:type="dxa"/>
          </w:tcPr>
          <w:p w:rsidR="002C5AE8" w:rsidRPr="002026D9" w:rsidRDefault="002C5AE8" w:rsidP="00804A59">
            <w:pPr>
              <w:pStyle w:val="BodyText"/>
              <w:rPr>
                <w:lang w:val="en-US"/>
              </w:rPr>
            </w:pPr>
            <w:r w:rsidRPr="002026D9">
              <w:rPr>
                <w:lang w:val="en-US"/>
              </w:rPr>
              <w:t>1995 USD</w:t>
            </w:r>
          </w:p>
        </w:tc>
        <w:tc>
          <w:tcPr>
            <w:tcW w:w="2970" w:type="dxa"/>
          </w:tcPr>
          <w:p w:rsidR="002C5AE8" w:rsidRPr="002026D9" w:rsidRDefault="002C5AE8" w:rsidP="00804A59">
            <w:pPr>
              <w:pStyle w:val="BodyText"/>
              <w:rPr>
                <w:lang w:val="en-US"/>
              </w:rPr>
            </w:pPr>
            <w:r w:rsidRPr="002026D9">
              <w:rPr>
                <w:lang w:val="en-US"/>
              </w:rPr>
              <w:t>349 USD</w:t>
            </w:r>
          </w:p>
        </w:tc>
      </w:tr>
      <w:tr w:rsidR="002C5AE8" w:rsidRPr="00C37B3A" w:rsidTr="00B173F2">
        <w:tc>
          <w:tcPr>
            <w:tcW w:w="2405" w:type="dxa"/>
          </w:tcPr>
          <w:p w:rsidR="002C5AE8" w:rsidRPr="002026D9" w:rsidRDefault="002C5AE8" w:rsidP="00804A59">
            <w:pPr>
              <w:pStyle w:val="BodyText"/>
              <w:rPr>
                <w:lang w:val="en-US"/>
              </w:rPr>
            </w:pPr>
            <w:r w:rsidRPr="002026D9">
              <w:rPr>
                <w:lang w:val="en-US"/>
              </w:rPr>
              <w:t>APU</w:t>
            </w:r>
          </w:p>
        </w:tc>
        <w:tc>
          <w:tcPr>
            <w:tcW w:w="3119" w:type="dxa"/>
          </w:tcPr>
          <w:p w:rsidR="002C5AE8" w:rsidRPr="002C5AE8" w:rsidRDefault="002C5AE8" w:rsidP="002C5AE8">
            <w:pPr>
              <w:pStyle w:val="BodyText"/>
              <w:jc w:val="left"/>
              <w:rPr>
                <w:lang w:val="en-US"/>
              </w:rPr>
            </w:pPr>
            <w:r w:rsidRPr="000C2349">
              <w:rPr>
                <w:lang w:val="en-US"/>
              </w:rPr>
              <w:t>4x ARM Co</w:t>
            </w:r>
            <w:r w:rsidRPr="002C5AE8">
              <w:rPr>
                <w:lang w:val="en-US"/>
              </w:rPr>
              <w:t>rtex A53</w:t>
            </w:r>
            <w:r w:rsidRPr="002C5AE8">
              <w:rPr>
                <w:lang w:val="en-US"/>
              </w:rPr>
              <w:br/>
            </w:r>
            <w:r>
              <w:rPr>
                <w:lang w:val="en-US"/>
              </w:rPr>
              <w:t>1500 MHz</w:t>
            </w:r>
            <w:r>
              <w:rPr>
                <w:lang w:val="en-US"/>
              </w:rPr>
              <w:br/>
              <w:t>64-bit</w:t>
            </w:r>
          </w:p>
        </w:tc>
        <w:tc>
          <w:tcPr>
            <w:tcW w:w="2970" w:type="dxa"/>
          </w:tcPr>
          <w:p w:rsidR="002C5AE8" w:rsidRPr="002C5AE8" w:rsidRDefault="002C5AE8" w:rsidP="002C5AE8">
            <w:pPr>
              <w:pStyle w:val="BodyText"/>
              <w:jc w:val="left"/>
              <w:rPr>
                <w:lang w:val="en-US"/>
              </w:rPr>
            </w:pPr>
            <w:r w:rsidRPr="002C5AE8">
              <w:rPr>
                <w:lang w:val="en-US"/>
              </w:rPr>
              <w:t>2 x ARM Cortex A9</w:t>
            </w:r>
            <w:r w:rsidRPr="002C5AE8">
              <w:rPr>
                <w:lang w:val="en-US"/>
              </w:rPr>
              <w:br/>
              <w:t>667 MHz</w:t>
            </w:r>
          </w:p>
          <w:p w:rsidR="002C5AE8" w:rsidRPr="002C5AE8" w:rsidRDefault="002C5AE8" w:rsidP="002C5AE8">
            <w:pPr>
              <w:pStyle w:val="BodyText"/>
              <w:rPr>
                <w:lang w:val="en-US"/>
              </w:rPr>
            </w:pPr>
            <w:r w:rsidRPr="002C5AE8">
              <w:rPr>
                <w:lang w:val="en-US"/>
              </w:rPr>
              <w:t>32-bit</w:t>
            </w:r>
          </w:p>
        </w:tc>
      </w:tr>
      <w:tr w:rsidR="002C5AE8" w:rsidRPr="002C5AE8" w:rsidTr="00B173F2">
        <w:tc>
          <w:tcPr>
            <w:tcW w:w="2405" w:type="dxa"/>
          </w:tcPr>
          <w:p w:rsidR="002C5AE8" w:rsidRPr="002C5AE8" w:rsidRDefault="002C5AE8" w:rsidP="00804A59">
            <w:pPr>
              <w:pStyle w:val="BodyText"/>
              <w:rPr>
                <w:lang w:val="en-US"/>
              </w:rPr>
            </w:pPr>
            <w:r>
              <w:rPr>
                <w:lang w:val="en-US"/>
              </w:rPr>
              <w:t>RPU</w:t>
            </w:r>
          </w:p>
        </w:tc>
        <w:tc>
          <w:tcPr>
            <w:tcW w:w="3119" w:type="dxa"/>
          </w:tcPr>
          <w:p w:rsidR="00A00C2D" w:rsidRPr="002A6C46" w:rsidRDefault="00A00C2D" w:rsidP="00A00C2D">
            <w:pPr>
              <w:pStyle w:val="BodyText"/>
            </w:pPr>
            <w:r w:rsidRPr="002A6C46">
              <w:t>2x ARM Cortex-R5F</w:t>
            </w:r>
          </w:p>
          <w:p w:rsidR="002C5AE8" w:rsidRPr="002C5AE8" w:rsidRDefault="00A00C2D" w:rsidP="00A00C2D">
            <w:pPr>
              <w:pStyle w:val="BodyText"/>
              <w:rPr>
                <w:lang w:val="en-US"/>
              </w:rPr>
            </w:pPr>
            <w:r>
              <w:t>600 MHz</w:t>
            </w:r>
          </w:p>
        </w:tc>
        <w:tc>
          <w:tcPr>
            <w:tcW w:w="2970" w:type="dxa"/>
          </w:tcPr>
          <w:p w:rsidR="002C5AE8" w:rsidRPr="002C5AE8" w:rsidRDefault="002C5AE8" w:rsidP="00804A59">
            <w:pPr>
              <w:pStyle w:val="BodyText"/>
              <w:rPr>
                <w:lang w:val="en-US"/>
              </w:rPr>
            </w:pPr>
            <w:r>
              <w:rPr>
                <w:lang w:val="en-US"/>
              </w:rPr>
              <w:t>-</w:t>
            </w:r>
          </w:p>
        </w:tc>
      </w:tr>
      <w:tr w:rsidR="002C5AE8" w:rsidRPr="00DD705D" w:rsidTr="00B173F2">
        <w:tc>
          <w:tcPr>
            <w:tcW w:w="2405" w:type="dxa"/>
          </w:tcPr>
          <w:p w:rsidR="002C5AE8" w:rsidRDefault="002C5AE8" w:rsidP="00804A59">
            <w:pPr>
              <w:pStyle w:val="BodyText"/>
              <w:rPr>
                <w:lang w:val="en-US"/>
              </w:rPr>
            </w:pPr>
            <w:r>
              <w:rPr>
                <w:lang w:val="en-US"/>
              </w:rPr>
              <w:t>RAM</w:t>
            </w:r>
          </w:p>
        </w:tc>
        <w:tc>
          <w:tcPr>
            <w:tcW w:w="3119" w:type="dxa"/>
          </w:tcPr>
          <w:p w:rsidR="002C5AE8" w:rsidRDefault="002C5AE8" w:rsidP="00D25E8A">
            <w:pPr>
              <w:pStyle w:val="BodyText"/>
              <w:jc w:val="left"/>
              <w:rPr>
                <w:lang w:val="en-US"/>
              </w:rPr>
            </w:pPr>
            <w:r>
              <w:rPr>
                <w:lang w:val="en-US"/>
              </w:rPr>
              <w:t xml:space="preserve">4 GB </w:t>
            </w:r>
            <w:r w:rsidR="007312E1">
              <w:rPr>
                <w:lang w:val="en-US"/>
              </w:rPr>
              <w:t>(</w:t>
            </w:r>
            <w:r>
              <w:rPr>
                <w:lang w:val="en-US"/>
              </w:rPr>
              <w:t>SODIMM</w:t>
            </w:r>
            <w:r w:rsidR="007312E1">
              <w:rPr>
                <w:lang w:val="en-US"/>
              </w:rPr>
              <w:t>)</w:t>
            </w:r>
            <w:r w:rsidR="00D25E8A">
              <w:rPr>
                <w:lang w:val="en-US"/>
              </w:rPr>
              <w:br/>
              <w:t>(64-bit bus?)</w:t>
            </w:r>
          </w:p>
          <w:p w:rsidR="002C5AE8" w:rsidRDefault="002C5AE8" w:rsidP="00804A59">
            <w:pPr>
              <w:pStyle w:val="BodyText"/>
              <w:rPr>
                <w:lang w:val="en-US"/>
              </w:rPr>
            </w:pPr>
            <w:r>
              <w:rPr>
                <w:lang w:val="en-US"/>
              </w:rPr>
              <w:lastRenderedPageBreak/>
              <w:t>933 MHz (1866 MT/s)</w:t>
            </w:r>
          </w:p>
          <w:p w:rsidR="00B714E2" w:rsidRDefault="00B714E2" w:rsidP="00804A59">
            <w:pPr>
              <w:pStyle w:val="BodyText"/>
              <w:rPr>
                <w:lang w:val="en-US"/>
              </w:rPr>
            </w:pPr>
            <w:r>
              <w:rPr>
                <w:lang w:val="en-US"/>
              </w:rPr>
              <w:t>AXI4, 128-bit bus</w:t>
            </w:r>
          </w:p>
        </w:tc>
        <w:tc>
          <w:tcPr>
            <w:tcW w:w="2970" w:type="dxa"/>
          </w:tcPr>
          <w:p w:rsidR="002C5AE8" w:rsidRDefault="002C5AE8" w:rsidP="00804A59">
            <w:pPr>
              <w:pStyle w:val="BodyText"/>
              <w:rPr>
                <w:lang w:val="en-US"/>
              </w:rPr>
            </w:pPr>
            <w:r>
              <w:rPr>
                <w:lang w:val="en-US"/>
              </w:rPr>
              <w:lastRenderedPageBreak/>
              <w:t>1 GB DDR3L</w:t>
            </w:r>
            <w:r w:rsidR="009E36CA">
              <w:rPr>
                <w:lang w:val="en-US"/>
              </w:rPr>
              <w:t>, 32-bit bus</w:t>
            </w:r>
          </w:p>
          <w:p w:rsidR="002C5AE8" w:rsidRDefault="002C5AE8" w:rsidP="00804A59">
            <w:pPr>
              <w:pStyle w:val="BodyText"/>
              <w:rPr>
                <w:lang w:val="en-US"/>
              </w:rPr>
            </w:pPr>
            <w:r>
              <w:rPr>
                <w:lang w:val="en-US"/>
              </w:rPr>
              <w:t>533 MHz (1066 Mbps)</w:t>
            </w:r>
          </w:p>
          <w:p w:rsidR="007F4560" w:rsidRDefault="007F4560" w:rsidP="00804A59">
            <w:pPr>
              <w:pStyle w:val="BodyText"/>
              <w:rPr>
                <w:lang w:val="en-US"/>
              </w:rPr>
            </w:pPr>
            <w:r>
              <w:rPr>
                <w:lang w:val="en-US"/>
              </w:rPr>
              <w:lastRenderedPageBreak/>
              <w:t>AXI3, 64-bit bus</w:t>
            </w:r>
          </w:p>
        </w:tc>
      </w:tr>
      <w:tr w:rsidR="00BC1DC3" w:rsidRPr="00D25E8A" w:rsidTr="00B173F2">
        <w:tc>
          <w:tcPr>
            <w:tcW w:w="2405" w:type="dxa"/>
          </w:tcPr>
          <w:p w:rsidR="00BC1DC3" w:rsidRDefault="00BC1DC3" w:rsidP="00804A59">
            <w:pPr>
              <w:pStyle w:val="BodyText"/>
              <w:rPr>
                <w:lang w:val="en-US"/>
              </w:rPr>
            </w:pPr>
            <w:r>
              <w:rPr>
                <w:lang w:val="en-US"/>
              </w:rPr>
              <w:t>OCM</w:t>
            </w:r>
          </w:p>
        </w:tc>
        <w:tc>
          <w:tcPr>
            <w:tcW w:w="3119" w:type="dxa"/>
          </w:tcPr>
          <w:p w:rsidR="00BC1DC3" w:rsidRDefault="00BC1DC3" w:rsidP="00BC1DC3">
            <w:pPr>
              <w:pStyle w:val="BodyText"/>
            </w:pPr>
            <w:r w:rsidRPr="002A6C46">
              <w:t>256 KB</w:t>
            </w:r>
          </w:p>
          <w:p w:rsidR="00BC1DC3" w:rsidRDefault="00BC1DC3" w:rsidP="00BC1DC3">
            <w:pPr>
              <w:pStyle w:val="BodyText"/>
              <w:rPr>
                <w:lang w:val="en-US"/>
              </w:rPr>
            </w:pPr>
            <w:r w:rsidRPr="002A6C46">
              <w:t>64-bit AXI</w:t>
            </w:r>
          </w:p>
        </w:tc>
        <w:tc>
          <w:tcPr>
            <w:tcW w:w="2970" w:type="dxa"/>
          </w:tcPr>
          <w:p w:rsidR="00BC1DC3" w:rsidRDefault="00BC1DC3" w:rsidP="00BC1DC3">
            <w:pPr>
              <w:pStyle w:val="BodyText"/>
            </w:pPr>
            <w:r w:rsidRPr="002A6C46">
              <w:t>256 KB</w:t>
            </w:r>
          </w:p>
          <w:p w:rsidR="00BC1DC3" w:rsidRDefault="00BC1DC3" w:rsidP="00BC1DC3">
            <w:pPr>
              <w:pStyle w:val="BodyText"/>
            </w:pPr>
            <w:r>
              <w:t>128-bit AXI</w:t>
            </w:r>
          </w:p>
          <w:p w:rsidR="00BC1DC3" w:rsidRDefault="00BC1DC3" w:rsidP="00BC1DC3">
            <w:pPr>
              <w:pStyle w:val="BodyText"/>
              <w:rPr>
                <w:lang w:val="en-US"/>
              </w:rPr>
            </w:pPr>
            <w:r>
              <w:t>600 MHz</w:t>
            </w:r>
          </w:p>
        </w:tc>
      </w:tr>
      <w:tr w:rsidR="00CA3D3E" w:rsidRPr="002C5AE8" w:rsidTr="00B173F2">
        <w:tc>
          <w:tcPr>
            <w:tcW w:w="2405" w:type="dxa"/>
          </w:tcPr>
          <w:p w:rsidR="00CA3D3E" w:rsidRDefault="00CA3D3E" w:rsidP="00804A59">
            <w:pPr>
              <w:pStyle w:val="BodyText"/>
              <w:rPr>
                <w:lang w:val="en-US"/>
              </w:rPr>
            </w:pPr>
            <w:r>
              <w:rPr>
                <w:lang w:val="en-US"/>
              </w:rPr>
              <w:t>USB</w:t>
            </w:r>
          </w:p>
        </w:tc>
        <w:tc>
          <w:tcPr>
            <w:tcW w:w="3119" w:type="dxa"/>
          </w:tcPr>
          <w:p w:rsidR="00CA3D3E" w:rsidRDefault="00CA3D3E" w:rsidP="00CA3D3E">
            <w:pPr>
              <w:pStyle w:val="BodyText"/>
              <w:jc w:val="left"/>
              <w:rPr>
                <w:lang w:val="en-US"/>
              </w:rPr>
            </w:pPr>
            <w:r>
              <w:rPr>
                <w:lang w:val="en-US"/>
              </w:rPr>
              <w:t>USB 3.1 Gen 1 Type C</w:t>
            </w:r>
            <w:r>
              <w:rPr>
                <w:lang w:val="en-US"/>
              </w:rPr>
              <w:br/>
              <w:t>2x USB 2.0 Host</w:t>
            </w:r>
          </w:p>
        </w:tc>
        <w:tc>
          <w:tcPr>
            <w:tcW w:w="2970" w:type="dxa"/>
          </w:tcPr>
          <w:p w:rsidR="00CA3D3E" w:rsidRDefault="00CA3D3E" w:rsidP="00CA3D3E">
            <w:pPr>
              <w:pStyle w:val="BodyText"/>
              <w:rPr>
                <w:lang w:val="en-US"/>
              </w:rPr>
            </w:pPr>
            <w:r>
              <w:rPr>
                <w:lang w:val="en-US"/>
              </w:rPr>
              <w:t>-</w:t>
            </w:r>
            <w:r>
              <w:rPr>
                <w:lang w:val="en-US"/>
              </w:rPr>
              <w:br/>
              <w:t>USB 2.0 OTG</w:t>
            </w:r>
          </w:p>
        </w:tc>
      </w:tr>
      <w:tr w:rsidR="00CA3D3E" w:rsidRPr="002C5AE8" w:rsidTr="00B173F2">
        <w:tc>
          <w:tcPr>
            <w:tcW w:w="2405" w:type="dxa"/>
          </w:tcPr>
          <w:p w:rsidR="00CA3D3E" w:rsidRDefault="00524A94" w:rsidP="00804A59">
            <w:pPr>
              <w:pStyle w:val="BodyText"/>
              <w:rPr>
                <w:lang w:val="en-US"/>
              </w:rPr>
            </w:pPr>
            <w:r>
              <w:rPr>
                <w:lang w:val="en-US"/>
              </w:rPr>
              <w:t>Ethernet</w:t>
            </w:r>
          </w:p>
        </w:tc>
        <w:tc>
          <w:tcPr>
            <w:tcW w:w="3119" w:type="dxa"/>
          </w:tcPr>
          <w:p w:rsidR="00CA3D3E" w:rsidRDefault="00A3365C" w:rsidP="00CA3D3E">
            <w:pPr>
              <w:pStyle w:val="BodyText"/>
              <w:jc w:val="left"/>
              <w:rPr>
                <w:lang w:val="en-US"/>
              </w:rPr>
            </w:pPr>
            <w:r>
              <w:rPr>
                <w:lang w:val="en-US"/>
              </w:rPr>
              <w:t>10/100/1000</w:t>
            </w:r>
          </w:p>
        </w:tc>
        <w:tc>
          <w:tcPr>
            <w:tcW w:w="2970" w:type="dxa"/>
          </w:tcPr>
          <w:p w:rsidR="00CA3D3E" w:rsidRDefault="00A3365C" w:rsidP="00CA3D3E">
            <w:pPr>
              <w:pStyle w:val="BodyText"/>
              <w:rPr>
                <w:lang w:val="en-US"/>
              </w:rPr>
            </w:pPr>
            <w:r>
              <w:rPr>
                <w:lang w:val="en-US"/>
              </w:rPr>
              <w:t>10/100/1000</w:t>
            </w:r>
          </w:p>
        </w:tc>
      </w:tr>
      <w:tr w:rsidR="00524A94" w:rsidRPr="002C5AE8" w:rsidTr="00B173F2">
        <w:tc>
          <w:tcPr>
            <w:tcW w:w="2405" w:type="dxa"/>
          </w:tcPr>
          <w:p w:rsidR="00524A94" w:rsidRDefault="00B05431" w:rsidP="00804A59">
            <w:pPr>
              <w:pStyle w:val="BodyText"/>
              <w:rPr>
                <w:lang w:val="en-US"/>
              </w:rPr>
            </w:pPr>
            <w:r>
              <w:rPr>
                <w:lang w:val="en-US"/>
              </w:rPr>
              <w:t>HDMI (DVI-D) output</w:t>
            </w:r>
          </w:p>
        </w:tc>
        <w:tc>
          <w:tcPr>
            <w:tcW w:w="3119" w:type="dxa"/>
          </w:tcPr>
          <w:p w:rsidR="00524A94" w:rsidRDefault="00B05431" w:rsidP="00CA3D3E">
            <w:pPr>
              <w:pStyle w:val="BodyText"/>
              <w:jc w:val="left"/>
              <w:rPr>
                <w:lang w:val="en-US"/>
              </w:rPr>
            </w:pPr>
            <w:r>
              <w:rPr>
                <w:lang w:val="en-US"/>
              </w:rPr>
              <w:t>-</w:t>
            </w:r>
          </w:p>
        </w:tc>
        <w:tc>
          <w:tcPr>
            <w:tcW w:w="2970" w:type="dxa"/>
          </w:tcPr>
          <w:p w:rsidR="00524A94" w:rsidRDefault="00B05431" w:rsidP="00CA3D3E">
            <w:pPr>
              <w:pStyle w:val="BodyText"/>
              <w:rPr>
                <w:lang w:val="en-US"/>
              </w:rPr>
            </w:pPr>
            <w:r>
              <w:rPr>
                <w:lang w:val="en-US"/>
              </w:rPr>
              <w:t>HDMI out</w:t>
            </w:r>
          </w:p>
        </w:tc>
      </w:tr>
      <w:tr w:rsidR="00B05431" w:rsidRPr="002C5AE8" w:rsidTr="00B173F2">
        <w:tc>
          <w:tcPr>
            <w:tcW w:w="2405" w:type="dxa"/>
          </w:tcPr>
          <w:p w:rsidR="00B05431" w:rsidRDefault="00B05431" w:rsidP="00804A59">
            <w:pPr>
              <w:pStyle w:val="BodyText"/>
              <w:rPr>
                <w:lang w:val="en-US"/>
              </w:rPr>
            </w:pPr>
            <w:r>
              <w:rPr>
                <w:lang w:val="en-US"/>
              </w:rPr>
              <w:t>HDMI (DVI-D) input</w:t>
            </w:r>
          </w:p>
        </w:tc>
        <w:tc>
          <w:tcPr>
            <w:tcW w:w="3119" w:type="dxa"/>
          </w:tcPr>
          <w:p w:rsidR="00B05431" w:rsidRDefault="00B05431" w:rsidP="00CA3D3E">
            <w:pPr>
              <w:pStyle w:val="BodyText"/>
              <w:jc w:val="left"/>
              <w:rPr>
                <w:lang w:val="en-US"/>
              </w:rPr>
            </w:pPr>
            <w:r>
              <w:rPr>
                <w:lang w:val="en-US"/>
              </w:rPr>
              <w:t>-</w:t>
            </w:r>
          </w:p>
        </w:tc>
        <w:tc>
          <w:tcPr>
            <w:tcW w:w="2970" w:type="dxa"/>
          </w:tcPr>
          <w:p w:rsidR="00B05431" w:rsidRDefault="00B05431" w:rsidP="00CA3D3E">
            <w:pPr>
              <w:pStyle w:val="BodyText"/>
              <w:rPr>
                <w:lang w:val="en-US"/>
              </w:rPr>
            </w:pPr>
            <w:r>
              <w:rPr>
                <w:lang w:val="en-US"/>
              </w:rPr>
              <w:t>HDMI input</w:t>
            </w:r>
          </w:p>
        </w:tc>
      </w:tr>
      <w:tr w:rsidR="00B05431" w:rsidRPr="002C5AE8" w:rsidTr="00B173F2">
        <w:tc>
          <w:tcPr>
            <w:tcW w:w="2405" w:type="dxa"/>
          </w:tcPr>
          <w:p w:rsidR="00B05431" w:rsidRDefault="007A7AE1" w:rsidP="00804A59">
            <w:pPr>
              <w:pStyle w:val="BodyText"/>
              <w:rPr>
                <w:lang w:val="en-US"/>
              </w:rPr>
            </w:pPr>
            <w:r>
              <w:rPr>
                <w:lang w:val="en-US"/>
              </w:rPr>
              <w:t>Displayport output</w:t>
            </w:r>
          </w:p>
        </w:tc>
        <w:tc>
          <w:tcPr>
            <w:tcW w:w="3119" w:type="dxa"/>
          </w:tcPr>
          <w:p w:rsidR="00B05431" w:rsidRDefault="007A7AE1" w:rsidP="00900783">
            <w:pPr>
              <w:pStyle w:val="BodyText"/>
              <w:jc w:val="left"/>
              <w:rPr>
                <w:lang w:val="en-US"/>
              </w:rPr>
            </w:pPr>
            <w:r>
              <w:rPr>
                <w:lang w:val="en-US"/>
              </w:rPr>
              <w:t>Mini DisplayPo</w:t>
            </w:r>
            <w:r w:rsidR="00900783">
              <w:rPr>
                <w:lang w:val="en-US"/>
              </w:rPr>
              <w:t>rt v1.2a, n</w:t>
            </w:r>
            <w:r>
              <w:rPr>
                <w:lang w:val="en-US"/>
              </w:rPr>
              <w:t>ot dual-mode DisplayPort (DP++)</w:t>
            </w:r>
          </w:p>
        </w:tc>
        <w:tc>
          <w:tcPr>
            <w:tcW w:w="2970" w:type="dxa"/>
          </w:tcPr>
          <w:p w:rsidR="00B05431" w:rsidRDefault="00900783" w:rsidP="00CA3D3E">
            <w:pPr>
              <w:pStyle w:val="BodyText"/>
              <w:rPr>
                <w:lang w:val="en-US"/>
              </w:rPr>
            </w:pPr>
            <w:r>
              <w:rPr>
                <w:lang w:val="en-US"/>
              </w:rPr>
              <w:t>-</w:t>
            </w:r>
          </w:p>
        </w:tc>
      </w:tr>
      <w:tr w:rsidR="00900783" w:rsidRPr="002C5AE8" w:rsidTr="00B173F2">
        <w:tc>
          <w:tcPr>
            <w:tcW w:w="2405" w:type="dxa"/>
          </w:tcPr>
          <w:p w:rsidR="00900783" w:rsidRDefault="00A86475" w:rsidP="00804A59">
            <w:pPr>
              <w:pStyle w:val="BodyText"/>
              <w:rPr>
                <w:lang w:val="en-US"/>
              </w:rPr>
            </w:pPr>
            <w:r>
              <w:rPr>
                <w:lang w:val="en-US"/>
              </w:rPr>
              <w:t>Mini-PCIe / SATA</w:t>
            </w:r>
          </w:p>
        </w:tc>
        <w:tc>
          <w:tcPr>
            <w:tcW w:w="3119" w:type="dxa"/>
          </w:tcPr>
          <w:p w:rsidR="00900783" w:rsidRDefault="00A86475" w:rsidP="00900783">
            <w:pPr>
              <w:pStyle w:val="BodyText"/>
              <w:jc w:val="left"/>
              <w:rPr>
                <w:lang w:val="en-US"/>
              </w:rPr>
            </w:pPr>
            <w:r>
              <w:rPr>
                <w:lang w:val="en-US"/>
              </w:rPr>
              <w:t>mSATA 6 Gb/s (600 MB/s)</w:t>
            </w:r>
          </w:p>
        </w:tc>
        <w:tc>
          <w:tcPr>
            <w:tcW w:w="2970" w:type="dxa"/>
          </w:tcPr>
          <w:p w:rsidR="00900783" w:rsidRDefault="00EB2452" w:rsidP="00CA3D3E">
            <w:pPr>
              <w:pStyle w:val="BodyText"/>
              <w:rPr>
                <w:lang w:val="en-US"/>
              </w:rPr>
            </w:pPr>
            <w:r>
              <w:rPr>
                <w:lang w:val="en-US"/>
              </w:rPr>
              <w:t>-</w:t>
            </w:r>
          </w:p>
        </w:tc>
      </w:tr>
      <w:tr w:rsidR="005A13B5" w:rsidRPr="002C5AE8" w:rsidTr="00B173F2">
        <w:tc>
          <w:tcPr>
            <w:tcW w:w="2405" w:type="dxa"/>
          </w:tcPr>
          <w:p w:rsidR="005A13B5" w:rsidRPr="002A6C46" w:rsidRDefault="005A13B5" w:rsidP="005A13B5">
            <w:pPr>
              <w:pStyle w:val="BodyText"/>
            </w:pPr>
            <w:r w:rsidRPr="002A6C46">
              <w:t>Logic cells</w:t>
            </w:r>
          </w:p>
        </w:tc>
        <w:tc>
          <w:tcPr>
            <w:tcW w:w="3119" w:type="dxa"/>
          </w:tcPr>
          <w:p w:rsidR="005A13B5" w:rsidRPr="002A6C46" w:rsidRDefault="005A13B5" w:rsidP="005A13B5">
            <w:pPr>
              <w:pStyle w:val="BodyText"/>
            </w:pPr>
            <w:r w:rsidRPr="002A6C46">
              <w:t>154K</w:t>
            </w:r>
          </w:p>
        </w:tc>
        <w:tc>
          <w:tcPr>
            <w:tcW w:w="2970" w:type="dxa"/>
          </w:tcPr>
          <w:p w:rsidR="005A13B5" w:rsidRPr="002A6C46" w:rsidRDefault="005A13B5" w:rsidP="005A13B5">
            <w:pPr>
              <w:pStyle w:val="BodyText"/>
            </w:pPr>
            <w:r w:rsidRPr="002A6C46">
              <w:t>85K</w:t>
            </w:r>
          </w:p>
        </w:tc>
      </w:tr>
      <w:tr w:rsidR="005A13B5" w:rsidRPr="002C5AE8" w:rsidTr="00B173F2">
        <w:tc>
          <w:tcPr>
            <w:tcW w:w="2405" w:type="dxa"/>
          </w:tcPr>
          <w:p w:rsidR="005A13B5" w:rsidRPr="002A6C46" w:rsidRDefault="005A13B5" w:rsidP="005A13B5">
            <w:pPr>
              <w:pStyle w:val="BodyText"/>
            </w:pPr>
            <w:r w:rsidRPr="002A6C46">
              <w:t>Flip-flops</w:t>
            </w:r>
          </w:p>
        </w:tc>
        <w:tc>
          <w:tcPr>
            <w:tcW w:w="3119" w:type="dxa"/>
          </w:tcPr>
          <w:p w:rsidR="005A13B5" w:rsidRPr="002A6C46" w:rsidRDefault="005A13B5" w:rsidP="005A13B5">
            <w:pPr>
              <w:pStyle w:val="BodyText"/>
            </w:pPr>
            <w:r>
              <w:t>141120</w:t>
            </w:r>
          </w:p>
        </w:tc>
        <w:tc>
          <w:tcPr>
            <w:tcW w:w="2970" w:type="dxa"/>
          </w:tcPr>
          <w:p w:rsidR="005A13B5" w:rsidRPr="002A6C46" w:rsidRDefault="005A13B5" w:rsidP="005A13B5">
            <w:pPr>
              <w:pStyle w:val="BodyText"/>
            </w:pPr>
            <w:r w:rsidRPr="002A6C46">
              <w:t>106400</w:t>
            </w:r>
            <w:r>
              <w:t xml:space="preserve"> </w:t>
            </w:r>
          </w:p>
        </w:tc>
      </w:tr>
      <w:tr w:rsidR="005A13B5" w:rsidRPr="002C5AE8" w:rsidTr="00B173F2">
        <w:tc>
          <w:tcPr>
            <w:tcW w:w="2405" w:type="dxa"/>
          </w:tcPr>
          <w:p w:rsidR="005A13B5" w:rsidRPr="002A6C46" w:rsidRDefault="005A13B5" w:rsidP="005A13B5">
            <w:pPr>
              <w:pStyle w:val="BodyText"/>
            </w:pPr>
            <w:r w:rsidRPr="002A6C46">
              <w:t>LUT</w:t>
            </w:r>
          </w:p>
        </w:tc>
        <w:tc>
          <w:tcPr>
            <w:tcW w:w="3119" w:type="dxa"/>
          </w:tcPr>
          <w:p w:rsidR="005A13B5" w:rsidRPr="002A6C46" w:rsidRDefault="005A13B5" w:rsidP="005A13B5">
            <w:pPr>
              <w:pStyle w:val="BodyText"/>
            </w:pPr>
            <w:r>
              <w:t>70560</w:t>
            </w:r>
          </w:p>
        </w:tc>
        <w:tc>
          <w:tcPr>
            <w:tcW w:w="2970" w:type="dxa"/>
          </w:tcPr>
          <w:p w:rsidR="005A13B5" w:rsidRPr="002A6C46" w:rsidRDefault="005A13B5" w:rsidP="005A13B5">
            <w:pPr>
              <w:pStyle w:val="BodyText"/>
            </w:pPr>
            <w:r w:rsidRPr="002A6C46">
              <w:t>53200</w:t>
            </w:r>
          </w:p>
        </w:tc>
      </w:tr>
      <w:tr w:rsidR="005A13B5" w:rsidRPr="002C5AE8" w:rsidTr="00B173F2">
        <w:tc>
          <w:tcPr>
            <w:tcW w:w="2405" w:type="dxa"/>
          </w:tcPr>
          <w:p w:rsidR="005A13B5" w:rsidRPr="002A6C46" w:rsidRDefault="005A13B5" w:rsidP="005A13B5">
            <w:pPr>
              <w:pStyle w:val="BodyText"/>
            </w:pPr>
            <w:r w:rsidRPr="002A6C46">
              <w:t>Block RAM</w:t>
            </w:r>
          </w:p>
        </w:tc>
        <w:tc>
          <w:tcPr>
            <w:tcW w:w="3119" w:type="dxa"/>
          </w:tcPr>
          <w:p w:rsidR="005A13B5" w:rsidRPr="00D33157" w:rsidRDefault="005A13B5" w:rsidP="005A13B5">
            <w:pPr>
              <w:pStyle w:val="BodyText"/>
            </w:pPr>
            <w:r>
              <w:t>7.6 Mb</w:t>
            </w:r>
            <w:r w:rsidR="004F34B4">
              <w:t xml:space="preserve"> (</w:t>
            </w:r>
            <w:r w:rsidR="00A00C2D">
              <w:t>)</w:t>
            </w:r>
          </w:p>
        </w:tc>
        <w:tc>
          <w:tcPr>
            <w:tcW w:w="2970" w:type="dxa"/>
          </w:tcPr>
          <w:p w:rsidR="005A13B5" w:rsidRPr="002A6C46" w:rsidRDefault="005A13B5" w:rsidP="005A13B5">
            <w:pPr>
              <w:pStyle w:val="BodyText"/>
            </w:pPr>
            <w:r w:rsidRPr="00D33157">
              <w:t>4.9</w:t>
            </w:r>
            <w:r>
              <w:t xml:space="preserve"> </w:t>
            </w:r>
            <w:r w:rsidRPr="00D33157">
              <w:t>Mb</w:t>
            </w:r>
            <w:r>
              <w:t xml:space="preserve"> (</w:t>
            </w:r>
            <w:r w:rsidRPr="00D33157">
              <w:t>630 KB</w:t>
            </w:r>
            <w:r>
              <w:t>)</w:t>
            </w:r>
          </w:p>
        </w:tc>
      </w:tr>
    </w:tbl>
    <w:p w:rsidR="00804A59" w:rsidRDefault="00804A59" w:rsidP="00804A59">
      <w:pPr>
        <w:pStyle w:val="BodyText"/>
        <w:rPr>
          <w:lang w:val="en-US"/>
        </w:rPr>
      </w:pPr>
    </w:p>
    <w:p w:rsidR="004D103A" w:rsidRDefault="004D103A" w:rsidP="004D103A">
      <w:pPr>
        <w:pStyle w:val="Heading2"/>
        <w:rPr>
          <w:lang w:val="en-US"/>
        </w:rPr>
      </w:pPr>
      <w:bookmarkStart w:id="78" w:name="_Toc127393252"/>
      <w:r>
        <w:rPr>
          <w:lang w:val="en-US"/>
        </w:rPr>
        <w:t>Kehityskittien käynnistymisprosessi</w:t>
      </w:r>
      <w:bookmarkEnd w:id="78"/>
    </w:p>
    <w:p w:rsidR="004D103A" w:rsidRPr="004D103A" w:rsidRDefault="004D103A" w:rsidP="004D103A">
      <w:pPr>
        <w:pStyle w:val="BodyText"/>
        <w:rPr>
          <w:lang w:val="fi-FI"/>
        </w:rPr>
      </w:pPr>
      <w:r w:rsidRPr="004D103A">
        <w:rPr>
          <w:lang w:val="fi-FI"/>
        </w:rPr>
        <w:t xml:space="preserve">CSU ajaa ROM-muistissa sijaitsevan käynnistymisohjelman ja kopioi </w:t>
      </w:r>
      <w:r>
        <w:rPr>
          <w:lang w:val="fi-FI"/>
        </w:rPr>
        <w:t xml:space="preserve">käyttäjän oman </w:t>
      </w:r>
      <w:r w:rsidRPr="004D103A">
        <w:rPr>
          <w:lang w:val="fi-FI"/>
        </w:rPr>
        <w:t>FSBL-ohjelman joltakin käynnistymislaitteelta: NAND, SPI, SD-kortti, eMMC, JTAG) PS-järjestelmän sisäiseen RAM-muistiin (OCM).</w:t>
      </w:r>
    </w:p>
    <w:p w:rsidR="004D103A" w:rsidRDefault="004D103A" w:rsidP="004D103A">
      <w:pPr>
        <w:pStyle w:val="BodyText"/>
        <w:rPr>
          <w:lang w:val="fi-FI"/>
        </w:rPr>
      </w:pPr>
      <w:r>
        <w:rPr>
          <w:lang w:val="fi-FI"/>
        </w:rPr>
        <w:t>Kopioinnin jälkeen CSU suorittaa käyttäjän FSBL-ohjelmaa PS-järjestelmän APU:lla. Tyypillisesti käyttäjän FSBL-ohjelma on joko valmis sovellusohjelma tai Linux-käyttöjärjestelmän tapauksessa SSBL-ohjelma, esimerkiksi U-Boot.</w:t>
      </w:r>
    </w:p>
    <w:p w:rsidR="004D103A" w:rsidRDefault="004D103A" w:rsidP="004D103A">
      <w:pPr>
        <w:pStyle w:val="BodyText"/>
        <w:rPr>
          <w:lang w:val="fi-FI"/>
        </w:rPr>
      </w:pPr>
      <w:r>
        <w:rPr>
          <w:lang w:val="fi-FI"/>
        </w:rPr>
        <w:t>U-Boot jatkaa käyttöjärjestelmän lataamista ja sen lataamisen jälkeen siirtyy suorittamaan käyttöjärjestelmää.</w:t>
      </w:r>
    </w:p>
    <w:p w:rsidR="004D103A" w:rsidRPr="004D103A" w:rsidRDefault="004D103A" w:rsidP="004D103A">
      <w:pPr>
        <w:pStyle w:val="BodyText"/>
        <w:rPr>
          <w:lang w:val="fi-FI"/>
        </w:rPr>
      </w:pPr>
      <w:r>
        <w:rPr>
          <w:lang w:val="fi-FI"/>
        </w:rPr>
        <w:lastRenderedPageBreak/>
        <w:t>FPGA-konfiguraatio voidaan ladata PL:ään joko FSBL:n toimesta, SSBL:n toimesta tai konfigurointi voidaan ladata myöhemmin käyttöjärjestelmän kautta.</w:t>
      </w:r>
    </w:p>
    <w:p w:rsidR="004D103A" w:rsidRDefault="004D103A" w:rsidP="004D103A">
      <w:pPr>
        <w:pStyle w:val="BodyText"/>
        <w:rPr>
          <w:lang w:val="en-US"/>
        </w:rPr>
      </w:pPr>
      <w:r w:rsidRPr="00140208">
        <w:rPr>
          <w:lang w:val="en-US"/>
        </w:rPr>
        <w:t>(DS891, Ultrascale data sheet overview, s. 39)</w:t>
      </w:r>
    </w:p>
    <w:p w:rsidR="004D103A" w:rsidRPr="00140208" w:rsidRDefault="004D103A" w:rsidP="004D103A">
      <w:pPr>
        <w:pStyle w:val="BodyText"/>
        <w:rPr>
          <w:lang w:val="en-US"/>
        </w:rPr>
      </w:pPr>
      <w:r>
        <w:rPr>
          <w:lang w:val="en-US"/>
        </w:rPr>
        <w:t>CSU = Configuration Security Unit</w:t>
      </w:r>
    </w:p>
    <w:p w:rsidR="002C5AE8" w:rsidRPr="002C5AE8" w:rsidRDefault="002C5AE8" w:rsidP="00804A59">
      <w:pPr>
        <w:pStyle w:val="BodyText"/>
        <w:rPr>
          <w:lang w:val="en-US"/>
        </w:rPr>
      </w:pPr>
    </w:p>
    <w:p w:rsidR="00804A59" w:rsidRDefault="00BC513E" w:rsidP="00804A59">
      <w:pPr>
        <w:pStyle w:val="Heading2"/>
        <w:rPr>
          <w:lang w:val="en-US"/>
        </w:rPr>
      </w:pPr>
      <w:bookmarkStart w:id="79" w:name="_Toc127393253"/>
      <w:r>
        <w:rPr>
          <w:lang w:val="en-US"/>
        </w:rPr>
        <w:t>FPGA konfiguraatio (Vivado)</w:t>
      </w:r>
      <w:bookmarkEnd w:id="79"/>
    </w:p>
    <w:p w:rsidR="00BC513E" w:rsidRDefault="00BC513E" w:rsidP="00BC513E">
      <w:pPr>
        <w:pStyle w:val="Heading3"/>
        <w:rPr>
          <w:lang w:val="en-US"/>
        </w:rPr>
      </w:pPr>
      <w:bookmarkStart w:id="80" w:name="_Toc127393254"/>
      <w:r>
        <w:rPr>
          <w:lang w:val="en-US"/>
        </w:rPr>
        <w:t>Johdanto</w:t>
      </w:r>
      <w:bookmarkEnd w:id="80"/>
    </w:p>
    <w:p w:rsidR="00BC513E" w:rsidRDefault="00BC513E" w:rsidP="00BC513E">
      <w:pPr>
        <w:pStyle w:val="BodyText"/>
        <w:rPr>
          <w:lang w:val="fi-FI"/>
        </w:rPr>
      </w:pPr>
      <w:r>
        <w:rPr>
          <w:lang w:val="fi-FI"/>
        </w:rPr>
        <w:t>Kehityskitin prosessori lataa käynnistysvaiheessa FPGA-konfiguraation kehityskitille. FPGA-konfiguraatiossa otetaan käyttöön laiteresursseja, jotka kulkevat PL:än kautta ja määritetään myös PS-PL-rajapinta esimerkiksi Linux-ajureita varten.</w:t>
      </w:r>
    </w:p>
    <w:p w:rsidR="00BC513E" w:rsidRPr="00BC513E" w:rsidRDefault="00BC513E" w:rsidP="00BC513E">
      <w:pPr>
        <w:pStyle w:val="BodyText"/>
        <w:rPr>
          <w:lang w:val="fi-FI"/>
        </w:rPr>
      </w:pPr>
    </w:p>
    <w:p w:rsidR="00804A59" w:rsidRPr="002C5AE8" w:rsidRDefault="00F85DCE" w:rsidP="00F85DCE">
      <w:pPr>
        <w:pStyle w:val="Heading3"/>
        <w:rPr>
          <w:lang w:val="en-US"/>
        </w:rPr>
      </w:pPr>
      <w:bookmarkStart w:id="81" w:name="_Toc127393255"/>
      <w:r w:rsidRPr="002C5AE8">
        <w:rPr>
          <w:lang w:val="en-US"/>
        </w:rPr>
        <w:t xml:space="preserve">Ultrascale+ </w:t>
      </w:r>
      <w:r w:rsidR="00865656">
        <w:rPr>
          <w:lang w:val="en-US"/>
        </w:rPr>
        <w:t xml:space="preserve">3EG </w:t>
      </w:r>
      <w:r w:rsidRPr="002C5AE8">
        <w:rPr>
          <w:lang w:val="en-US"/>
        </w:rPr>
        <w:t>Vivado 2019.1</w:t>
      </w:r>
      <w:bookmarkEnd w:id="81"/>
    </w:p>
    <w:p w:rsidR="00C672E8" w:rsidRDefault="00B173F2" w:rsidP="00C672E8">
      <w:pPr>
        <w:pStyle w:val="BodyText"/>
        <w:rPr>
          <w:lang w:val="fi-FI"/>
        </w:rPr>
      </w:pPr>
      <w:r w:rsidRPr="00AC507E">
        <w:rPr>
          <w:lang w:val="fi-FI"/>
        </w:rPr>
        <w:t>Ultrascale+ 3EG</w:t>
      </w:r>
      <w:r w:rsidR="00AC507E" w:rsidRPr="00AC507E">
        <w:rPr>
          <w:lang w:val="fi-FI"/>
        </w:rPr>
        <w:t xml:space="preserve"> kehityskitin FPGA-konfiguraatiota varten otin lähtökohdaksi Digilentin “Genesys-ZU Hardware Repository</w:t>
      </w:r>
      <w:r w:rsidR="00AC507E">
        <w:rPr>
          <w:lang w:val="fi-FI"/>
        </w:rPr>
        <w:t>” ja sieltä kehityshaaran ”3eg/oob/v2019.1”. Valitsin tämän nimenomaisen version, koska siinä oli toimiva tuki SATA-kiintolevylle.</w:t>
      </w:r>
      <w:r w:rsidR="00BC513E">
        <w:rPr>
          <w:lang w:val="fi-FI"/>
        </w:rPr>
        <w:t xml:space="preserve"> Myöhemmässä työkalu- ja lähdekoodirevisioissa SATA-tuki ei toiminut.</w:t>
      </w:r>
    </w:p>
    <w:p w:rsidR="00BC513E" w:rsidRDefault="00BC513E" w:rsidP="00C672E8">
      <w:pPr>
        <w:pStyle w:val="BodyText"/>
        <w:rPr>
          <w:lang w:val="fi-FI"/>
        </w:rPr>
      </w:pPr>
    </w:p>
    <w:p w:rsidR="00BC513E" w:rsidRDefault="00BC513E" w:rsidP="00C672E8">
      <w:pPr>
        <w:pStyle w:val="BodyText"/>
        <w:rPr>
          <w:lang w:val="fi-FI"/>
        </w:rPr>
      </w:pPr>
      <w:r>
        <w:rPr>
          <w:lang w:val="fi-FI"/>
        </w:rPr>
        <w:t>Muutokset:</w:t>
      </w:r>
    </w:p>
    <w:p w:rsidR="00BC513E" w:rsidRDefault="00BC513E" w:rsidP="00BC513E">
      <w:pPr>
        <w:pStyle w:val="BodyText"/>
        <w:numPr>
          <w:ilvl w:val="0"/>
          <w:numId w:val="19"/>
        </w:numPr>
        <w:rPr>
          <w:lang w:val="fi-FI"/>
        </w:rPr>
      </w:pPr>
      <w:r>
        <w:rPr>
          <w:lang w:val="fi-FI"/>
        </w:rPr>
        <w:t>DisplayPort-käyttöönotto</w:t>
      </w:r>
    </w:p>
    <w:p w:rsidR="00BC513E" w:rsidRPr="00AC507E" w:rsidRDefault="00BC513E" w:rsidP="00BC513E">
      <w:pPr>
        <w:pStyle w:val="BodyText"/>
        <w:numPr>
          <w:ilvl w:val="0"/>
          <w:numId w:val="19"/>
        </w:numPr>
        <w:rPr>
          <w:lang w:val="fi-FI"/>
        </w:rPr>
      </w:pPr>
      <w:r>
        <w:rPr>
          <w:lang w:val="fi-FI"/>
        </w:rPr>
        <w:t>SATA-liitännän käyttöönotto</w:t>
      </w:r>
    </w:p>
    <w:p w:rsidR="00AC507E" w:rsidRDefault="00AC507E" w:rsidP="00C672E8">
      <w:pPr>
        <w:pStyle w:val="BodyText"/>
        <w:rPr>
          <w:lang w:val="fi-FI"/>
        </w:rPr>
      </w:pPr>
    </w:p>
    <w:p w:rsidR="00BC513E" w:rsidRDefault="00BC513E" w:rsidP="00C672E8">
      <w:pPr>
        <w:pStyle w:val="BodyText"/>
        <w:rPr>
          <w:lang w:val="fi-FI"/>
        </w:rPr>
      </w:pPr>
      <w:r>
        <w:rPr>
          <w:lang w:val="fi-FI"/>
        </w:rPr>
        <w:t>Käytin näitä lähdekoodirevisioita:</w:t>
      </w:r>
    </w:p>
    <w:p w:rsidR="00BC513E" w:rsidRPr="00AC507E" w:rsidRDefault="00BC513E" w:rsidP="00C672E8">
      <w:pPr>
        <w:pStyle w:val="BodyText"/>
        <w:rPr>
          <w:lang w:val="fi-FI"/>
        </w:rPr>
      </w:pPr>
    </w:p>
    <w:p w:rsidR="00FA3F0C" w:rsidRPr="00AC507E" w:rsidRDefault="00E1360B" w:rsidP="00C672E8">
      <w:pPr>
        <w:pStyle w:val="BodyText"/>
        <w:rPr>
          <w:lang w:val="fi-FI"/>
        </w:rPr>
      </w:pPr>
      <w:hyperlink r:id="rId24" w:history="1">
        <w:r w:rsidR="00FA3F0C" w:rsidRPr="00AC507E">
          <w:rPr>
            <w:rStyle w:val="Hyperlink"/>
            <w:lang w:val="fi-FI"/>
          </w:rPr>
          <w:t>https://github.com/Digilent/Genesys-ZU-HW</w:t>
        </w:r>
      </w:hyperlink>
    </w:p>
    <w:p w:rsidR="00FA3F0C" w:rsidRDefault="00FA3F0C" w:rsidP="00C672E8">
      <w:pPr>
        <w:pStyle w:val="BodyText"/>
        <w:rPr>
          <w:lang w:val="en-US"/>
        </w:rPr>
      </w:pPr>
      <w:r>
        <w:rPr>
          <w:lang w:val="en-US"/>
        </w:rPr>
        <w:t>C</w:t>
      </w:r>
      <w:r w:rsidRPr="00FA3F0C">
        <w:rPr>
          <w:lang w:val="en-US"/>
        </w:rPr>
        <w:t>ommit</w:t>
      </w:r>
      <w:r>
        <w:rPr>
          <w:lang w:val="en-US"/>
        </w:rPr>
        <w:t>:</w:t>
      </w:r>
      <w:r w:rsidRPr="00FA3F0C">
        <w:rPr>
          <w:lang w:val="en-US"/>
        </w:rPr>
        <w:t xml:space="preserve"> afe2916454ef2c09ee7956792e099de3a001d40d</w:t>
      </w:r>
      <w:r w:rsidR="00982798">
        <w:rPr>
          <w:lang w:val="en-US"/>
        </w:rPr>
        <w:t xml:space="preserve"> (</w:t>
      </w:r>
      <w:r w:rsidR="00982798" w:rsidRPr="00982798">
        <w:rPr>
          <w:lang w:val="en-US"/>
        </w:rPr>
        <w:t>tag: 3eg/oob/v2019.1</w:t>
      </w:r>
      <w:r w:rsidR="00982798">
        <w:rPr>
          <w:lang w:val="en-US"/>
        </w:rPr>
        <w:t>)</w:t>
      </w:r>
    </w:p>
    <w:p w:rsidR="00FA3F0C" w:rsidRDefault="00FA3F0C" w:rsidP="00C672E8">
      <w:pPr>
        <w:pStyle w:val="BodyText"/>
        <w:rPr>
          <w:lang w:val="en-US"/>
        </w:rPr>
      </w:pPr>
      <w:r>
        <w:rPr>
          <w:lang w:val="en-US"/>
        </w:rPr>
        <w:t>“</w:t>
      </w:r>
      <w:r w:rsidRPr="00FA3F0C">
        <w:rPr>
          <w:lang w:val="en-US"/>
        </w:rPr>
        <w:t>hw: Set QSPI reference</w:t>
      </w:r>
      <w:r>
        <w:rPr>
          <w:lang w:val="en-US"/>
        </w:rPr>
        <w:t>…”</w:t>
      </w:r>
    </w:p>
    <w:p w:rsidR="00FA3F0C" w:rsidRDefault="00FA3F0C" w:rsidP="00C672E8">
      <w:pPr>
        <w:pStyle w:val="BodyText"/>
        <w:rPr>
          <w:lang w:val="en-US"/>
        </w:rPr>
      </w:pPr>
    </w:p>
    <w:p w:rsidR="00FA3F0C" w:rsidRDefault="00E1360B" w:rsidP="00C672E8">
      <w:pPr>
        <w:pStyle w:val="BodyText"/>
        <w:rPr>
          <w:lang w:val="en-US"/>
        </w:rPr>
      </w:pPr>
      <w:hyperlink r:id="rId25" w:history="1">
        <w:r w:rsidR="00526A0B" w:rsidRPr="00FD7C55">
          <w:rPr>
            <w:rStyle w:val="Hyperlink"/>
            <w:lang w:val="en-US"/>
          </w:rPr>
          <w:t>https://github.com/Digilent/vivado-library</w:t>
        </w:r>
      </w:hyperlink>
    </w:p>
    <w:p w:rsidR="00526A0B" w:rsidRDefault="00526A0B" w:rsidP="00C672E8">
      <w:pPr>
        <w:pStyle w:val="BodyText"/>
        <w:rPr>
          <w:lang w:val="en-US"/>
        </w:rPr>
      </w:pPr>
      <w:r>
        <w:rPr>
          <w:lang w:val="en-US"/>
        </w:rPr>
        <w:t>C</w:t>
      </w:r>
      <w:r w:rsidRPr="00526A0B">
        <w:rPr>
          <w:lang w:val="en-US"/>
        </w:rPr>
        <w:t>ommit</w:t>
      </w:r>
      <w:r>
        <w:rPr>
          <w:lang w:val="en-US"/>
        </w:rPr>
        <w:t>:</w:t>
      </w:r>
      <w:r w:rsidRPr="00526A0B">
        <w:rPr>
          <w:lang w:val="en-US"/>
        </w:rPr>
        <w:t xml:space="preserve"> 288abc6a372e8cf51ab701dae3bf7e7c0b7ae5a5</w:t>
      </w:r>
    </w:p>
    <w:p w:rsidR="00526A0B" w:rsidRDefault="00526A0B" w:rsidP="00C672E8">
      <w:pPr>
        <w:pStyle w:val="BodyText"/>
        <w:rPr>
          <w:lang w:val="en-US"/>
        </w:rPr>
      </w:pPr>
      <w:r>
        <w:rPr>
          <w:lang w:val="en-US"/>
        </w:rPr>
        <w:lastRenderedPageBreak/>
        <w:t>“</w:t>
      </w:r>
      <w:r w:rsidRPr="00526A0B">
        <w:rPr>
          <w:lang w:val="en-US"/>
        </w:rPr>
        <w:t>FIX:clock_forwarder: UltraScale</w:t>
      </w:r>
      <w:r>
        <w:rPr>
          <w:lang w:val="en-US"/>
        </w:rPr>
        <w:t>…”</w:t>
      </w:r>
    </w:p>
    <w:p w:rsidR="00FA3F0C" w:rsidRDefault="00FA3F0C" w:rsidP="00C672E8">
      <w:pPr>
        <w:pStyle w:val="BodyText"/>
        <w:rPr>
          <w:lang w:val="en-US"/>
        </w:rPr>
      </w:pPr>
    </w:p>
    <w:p w:rsidR="004954DB" w:rsidRDefault="004954DB" w:rsidP="004954DB">
      <w:pPr>
        <w:pStyle w:val="Heading4"/>
        <w:rPr>
          <w:lang w:val="en-US"/>
        </w:rPr>
      </w:pPr>
      <w:r>
        <w:rPr>
          <w:lang w:val="en-US"/>
        </w:rPr>
        <w:t>Kelloasetukset</w:t>
      </w:r>
    </w:p>
    <w:p w:rsidR="004954DB" w:rsidRDefault="004954DB" w:rsidP="00C672E8">
      <w:pPr>
        <w:pStyle w:val="BodyText"/>
        <w:rPr>
          <w:lang w:val="fi-FI"/>
        </w:rPr>
      </w:pPr>
      <w:r w:rsidRPr="004954DB">
        <w:rPr>
          <w:lang w:val="fi-FI"/>
        </w:rPr>
        <w:t>APU käyttää APLL</w:t>
      </w:r>
      <w:r>
        <w:rPr>
          <w:lang w:val="fi-FI"/>
        </w:rPr>
        <w:t>:n</w:t>
      </w:r>
      <w:r w:rsidRPr="004954DB">
        <w:rPr>
          <w:lang w:val="fi-FI"/>
        </w:rPr>
        <w:t xml:space="preserve"> tuottamaa 1200 MHz kellosignaalia. </w:t>
      </w:r>
      <w:r>
        <w:rPr>
          <w:lang w:val="fi-FI"/>
        </w:rPr>
        <w:t>RPU käyttää IOPLL:n tuottamaa 500 MHz kellosignaalia. Ulkoinen RAM-muist</w:t>
      </w:r>
      <w:r w:rsidR="00B5141E">
        <w:rPr>
          <w:lang w:val="fi-FI"/>
        </w:rPr>
        <w:t>i käyttää DPLL:n tuottamaa 465</w:t>
      </w:r>
      <w:r>
        <w:rPr>
          <w:lang w:val="fi-FI"/>
        </w:rPr>
        <w:t xml:space="preserve"> MHz kellosignaalia</w:t>
      </w:r>
      <w:r w:rsidR="006B3EFC">
        <w:rPr>
          <w:lang w:val="fi-FI"/>
        </w:rPr>
        <w:t xml:space="preserve"> (actual device frequency 930 MHz)</w:t>
      </w:r>
      <w:r>
        <w:rPr>
          <w:lang w:val="fi-FI"/>
        </w:rPr>
        <w:t>.</w:t>
      </w:r>
      <w:r w:rsidR="002C6E6E">
        <w:rPr>
          <w:lang w:val="fi-FI"/>
        </w:rPr>
        <w:t xml:space="preserve"> DisplayPort käyttää VPLL:n tuottamaa 300 MHz kellosignaalia (DP_VIDEO). SATA-liitäntä käyttää IOPLL:n tuottamaa 250 MHz kellosignaalia.</w:t>
      </w:r>
    </w:p>
    <w:p w:rsidR="00866AED" w:rsidRDefault="00866AED" w:rsidP="00C672E8">
      <w:pPr>
        <w:pStyle w:val="BodyText"/>
        <w:rPr>
          <w:lang w:val="fi-FI"/>
        </w:rPr>
      </w:pPr>
      <w:r>
        <w:rPr>
          <w:lang w:val="fi-FI"/>
        </w:rPr>
        <w:t>IOPLL tuottaa PL0 100 MHz kellosignaalin.</w:t>
      </w:r>
    </w:p>
    <w:p w:rsidR="00744984" w:rsidRDefault="00744984" w:rsidP="00744984">
      <w:pPr>
        <w:pStyle w:val="Caption"/>
        <w:rPr>
          <w:b w:val="0"/>
        </w:rPr>
      </w:pPr>
      <w:bookmarkStart w:id="82" w:name="_Toc12739333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20</w:t>
      </w:r>
      <w:r w:rsidRPr="0097666B">
        <w:rPr>
          <w:noProof/>
        </w:rPr>
        <w:fldChar w:fldCharType="end"/>
      </w:r>
      <w:r w:rsidRPr="0097666B">
        <w:t>.</w:t>
      </w:r>
      <w:r>
        <w:rPr>
          <w:b w:val="0"/>
        </w:rPr>
        <w:t xml:space="preserve"> Ultrascale+ 3EG kelloasetukset</w:t>
      </w:r>
      <w:bookmarkEnd w:id="82"/>
    </w:p>
    <w:tbl>
      <w:tblPr>
        <w:tblStyle w:val="TableGrid"/>
        <w:tblW w:w="0" w:type="auto"/>
        <w:tblLook w:val="04A0" w:firstRow="1" w:lastRow="0" w:firstColumn="1" w:lastColumn="0" w:noHBand="0" w:noVBand="1"/>
      </w:tblPr>
      <w:tblGrid>
        <w:gridCol w:w="2405"/>
        <w:gridCol w:w="1985"/>
        <w:gridCol w:w="4104"/>
      </w:tblGrid>
      <w:tr w:rsidR="00744984" w:rsidTr="00BB6F0A">
        <w:tc>
          <w:tcPr>
            <w:tcW w:w="2405" w:type="dxa"/>
          </w:tcPr>
          <w:p w:rsidR="00744984" w:rsidRDefault="00744984" w:rsidP="00BB6F0A">
            <w:r>
              <w:t>Kellosignaali</w:t>
            </w:r>
          </w:p>
        </w:tc>
        <w:tc>
          <w:tcPr>
            <w:tcW w:w="1985" w:type="dxa"/>
          </w:tcPr>
          <w:p w:rsidR="00744984" w:rsidRDefault="00744984" w:rsidP="00BB6F0A">
            <w:r>
              <w:t>Taajuus</w:t>
            </w:r>
          </w:p>
        </w:tc>
        <w:tc>
          <w:tcPr>
            <w:tcW w:w="4104" w:type="dxa"/>
          </w:tcPr>
          <w:p w:rsidR="00744984" w:rsidRDefault="00744984" w:rsidP="00BB6F0A">
            <w:r>
              <w:t>Kellosignaalia käyttää</w:t>
            </w:r>
          </w:p>
        </w:tc>
      </w:tr>
      <w:tr w:rsidR="00744984" w:rsidTr="00BB6F0A">
        <w:tc>
          <w:tcPr>
            <w:tcW w:w="2405" w:type="dxa"/>
          </w:tcPr>
          <w:p w:rsidR="00744984" w:rsidRDefault="00744984" w:rsidP="005A6290">
            <w:r>
              <w:t>A</w:t>
            </w:r>
            <w:r w:rsidR="005A6290">
              <w:t>P</w:t>
            </w:r>
            <w:r>
              <w:t>LL</w:t>
            </w:r>
          </w:p>
        </w:tc>
        <w:tc>
          <w:tcPr>
            <w:tcW w:w="1985" w:type="dxa"/>
          </w:tcPr>
          <w:p w:rsidR="00744984" w:rsidRDefault="005A6290" w:rsidP="005A6290">
            <w:r>
              <w:t>1200</w:t>
            </w:r>
          </w:p>
        </w:tc>
        <w:tc>
          <w:tcPr>
            <w:tcW w:w="4104" w:type="dxa"/>
          </w:tcPr>
          <w:p w:rsidR="00744984" w:rsidRDefault="00744984" w:rsidP="00BB6F0A">
            <w:r>
              <w:t>APU</w:t>
            </w:r>
          </w:p>
        </w:tc>
      </w:tr>
      <w:tr w:rsidR="005A6290" w:rsidTr="00BB6F0A">
        <w:tc>
          <w:tcPr>
            <w:tcW w:w="2405" w:type="dxa"/>
          </w:tcPr>
          <w:p w:rsidR="005A6290" w:rsidRDefault="005A6290" w:rsidP="005A6290">
            <w:r>
              <w:t>IOPLL</w:t>
            </w:r>
          </w:p>
        </w:tc>
        <w:tc>
          <w:tcPr>
            <w:tcW w:w="1985" w:type="dxa"/>
          </w:tcPr>
          <w:p w:rsidR="005A6290" w:rsidRDefault="005A6290" w:rsidP="005A6290">
            <w:r>
              <w:t>500</w:t>
            </w:r>
          </w:p>
        </w:tc>
        <w:tc>
          <w:tcPr>
            <w:tcW w:w="4104" w:type="dxa"/>
          </w:tcPr>
          <w:p w:rsidR="005A6290" w:rsidRDefault="005A6290" w:rsidP="00BB6F0A">
            <w:r>
              <w:t>RPU</w:t>
            </w:r>
          </w:p>
        </w:tc>
      </w:tr>
      <w:tr w:rsidR="00744984" w:rsidTr="00BB6F0A">
        <w:tc>
          <w:tcPr>
            <w:tcW w:w="2405" w:type="dxa"/>
          </w:tcPr>
          <w:p w:rsidR="00744984" w:rsidRDefault="005A6290" w:rsidP="00BB6F0A">
            <w:r>
              <w:t>D</w:t>
            </w:r>
            <w:r w:rsidR="00744984">
              <w:t>PLL</w:t>
            </w:r>
          </w:p>
        </w:tc>
        <w:tc>
          <w:tcPr>
            <w:tcW w:w="1985" w:type="dxa"/>
          </w:tcPr>
          <w:p w:rsidR="00744984" w:rsidRDefault="005A6290" w:rsidP="00BB6F0A">
            <w:r>
              <w:t>465</w:t>
            </w:r>
          </w:p>
        </w:tc>
        <w:tc>
          <w:tcPr>
            <w:tcW w:w="4104" w:type="dxa"/>
          </w:tcPr>
          <w:p w:rsidR="00744984" w:rsidRDefault="005A6290" w:rsidP="00BB6F0A">
            <w:r>
              <w:t>Ulkoinen DDR RAM-muisti (930</w:t>
            </w:r>
            <w:r w:rsidR="00744984">
              <w:t xml:space="preserve"> MHz)</w:t>
            </w:r>
          </w:p>
        </w:tc>
      </w:tr>
      <w:tr w:rsidR="005A6290" w:rsidTr="00BB6F0A">
        <w:tc>
          <w:tcPr>
            <w:tcW w:w="2405" w:type="dxa"/>
          </w:tcPr>
          <w:p w:rsidR="005A6290" w:rsidRDefault="005A6290" w:rsidP="00BB6F0A">
            <w:r>
              <w:t>VPLL, DP_VIDEO</w:t>
            </w:r>
          </w:p>
        </w:tc>
        <w:tc>
          <w:tcPr>
            <w:tcW w:w="1985" w:type="dxa"/>
          </w:tcPr>
          <w:p w:rsidR="005A6290" w:rsidRDefault="005A6290" w:rsidP="00BB6F0A">
            <w:r>
              <w:t>300</w:t>
            </w:r>
          </w:p>
        </w:tc>
        <w:tc>
          <w:tcPr>
            <w:tcW w:w="4104" w:type="dxa"/>
          </w:tcPr>
          <w:p w:rsidR="005A6290" w:rsidRDefault="005A6290" w:rsidP="00BB6F0A">
            <w:r>
              <w:t>DisplayPort output</w:t>
            </w:r>
          </w:p>
        </w:tc>
      </w:tr>
      <w:tr w:rsidR="005A6290" w:rsidTr="00BB6F0A">
        <w:tc>
          <w:tcPr>
            <w:tcW w:w="2405" w:type="dxa"/>
          </w:tcPr>
          <w:p w:rsidR="005A6290" w:rsidRDefault="005A6290" w:rsidP="00BB6F0A">
            <w:r>
              <w:t>IOPLL</w:t>
            </w:r>
          </w:p>
        </w:tc>
        <w:tc>
          <w:tcPr>
            <w:tcW w:w="1985" w:type="dxa"/>
          </w:tcPr>
          <w:p w:rsidR="005A6290" w:rsidRDefault="005A6290" w:rsidP="00BB6F0A">
            <w:r>
              <w:t>250</w:t>
            </w:r>
          </w:p>
        </w:tc>
        <w:tc>
          <w:tcPr>
            <w:tcW w:w="4104" w:type="dxa"/>
          </w:tcPr>
          <w:p w:rsidR="005A6290" w:rsidRDefault="005A6290" w:rsidP="00BB6F0A">
            <w:r>
              <w:t>SATA</w:t>
            </w:r>
          </w:p>
        </w:tc>
      </w:tr>
      <w:tr w:rsidR="005A6290" w:rsidTr="00BB6F0A">
        <w:tc>
          <w:tcPr>
            <w:tcW w:w="2405" w:type="dxa"/>
          </w:tcPr>
          <w:p w:rsidR="005A6290" w:rsidRDefault="005A6290" w:rsidP="00BB6F0A">
            <w:r>
              <w:t>IOPLL, PL0</w:t>
            </w:r>
          </w:p>
        </w:tc>
        <w:tc>
          <w:tcPr>
            <w:tcW w:w="1985" w:type="dxa"/>
          </w:tcPr>
          <w:p w:rsidR="005A6290" w:rsidRDefault="005A6290" w:rsidP="00BB6F0A">
            <w:r>
              <w:t>100</w:t>
            </w:r>
          </w:p>
        </w:tc>
        <w:tc>
          <w:tcPr>
            <w:tcW w:w="4104" w:type="dxa"/>
          </w:tcPr>
          <w:p w:rsidR="005A6290" w:rsidRDefault="005A6290" w:rsidP="00BB6F0A">
            <w:r>
              <w:t>PL</w:t>
            </w:r>
          </w:p>
        </w:tc>
      </w:tr>
    </w:tbl>
    <w:p w:rsidR="00744984" w:rsidRDefault="00744984" w:rsidP="00C672E8">
      <w:pPr>
        <w:pStyle w:val="BodyText"/>
        <w:rPr>
          <w:lang w:val="fi-FI"/>
        </w:rPr>
      </w:pPr>
    </w:p>
    <w:p w:rsidR="00650343" w:rsidRDefault="00650343" w:rsidP="00650343">
      <w:pPr>
        <w:pStyle w:val="Heading4"/>
        <w:rPr>
          <w:lang w:val="en-US"/>
        </w:rPr>
      </w:pPr>
      <w:r>
        <w:rPr>
          <w:lang w:val="en-US"/>
        </w:rPr>
        <w:t>AXI muistikartta</w:t>
      </w:r>
    </w:p>
    <w:p w:rsidR="00650343" w:rsidRDefault="00650343" w:rsidP="00650343">
      <w:pPr>
        <w:pStyle w:val="Caption"/>
        <w:rPr>
          <w:b w:val="0"/>
        </w:rPr>
      </w:pPr>
      <w:bookmarkStart w:id="83" w:name="_Toc127393331"/>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21</w:t>
      </w:r>
      <w:r w:rsidRPr="0097666B">
        <w:rPr>
          <w:noProof/>
        </w:rPr>
        <w:fldChar w:fldCharType="end"/>
      </w:r>
      <w:r w:rsidRPr="0097666B">
        <w:t>.</w:t>
      </w:r>
      <w:r>
        <w:rPr>
          <w:b w:val="0"/>
        </w:rPr>
        <w:t xml:space="preserve"> Ultrascale+ 3EG AXI muistikartta</w:t>
      </w:r>
      <w:bookmarkEnd w:id="83"/>
    </w:p>
    <w:tbl>
      <w:tblPr>
        <w:tblStyle w:val="TableGrid"/>
        <w:tblW w:w="0" w:type="auto"/>
        <w:tblLook w:val="04A0" w:firstRow="1" w:lastRow="0" w:firstColumn="1" w:lastColumn="0" w:noHBand="0" w:noVBand="1"/>
      </w:tblPr>
      <w:tblGrid>
        <w:gridCol w:w="1838"/>
        <w:gridCol w:w="1701"/>
        <w:gridCol w:w="4955"/>
      </w:tblGrid>
      <w:tr w:rsidR="00650343" w:rsidTr="00BB6F0A">
        <w:tc>
          <w:tcPr>
            <w:tcW w:w="1838" w:type="dxa"/>
          </w:tcPr>
          <w:p w:rsidR="00650343" w:rsidRDefault="00650343" w:rsidP="00BB6F0A">
            <w:r>
              <w:t>Alkuosoite</w:t>
            </w:r>
          </w:p>
        </w:tc>
        <w:tc>
          <w:tcPr>
            <w:tcW w:w="1701" w:type="dxa"/>
          </w:tcPr>
          <w:p w:rsidR="00650343" w:rsidRDefault="00650343" w:rsidP="00BB6F0A">
            <w:r>
              <w:t>Loppuosoite</w:t>
            </w:r>
          </w:p>
        </w:tc>
        <w:tc>
          <w:tcPr>
            <w:tcW w:w="4955" w:type="dxa"/>
          </w:tcPr>
          <w:p w:rsidR="00650343" w:rsidRDefault="00650343" w:rsidP="00BB6F0A"/>
        </w:tc>
      </w:tr>
      <w:tr w:rsidR="00650343" w:rsidRPr="00C528C7" w:rsidTr="00BB6F0A">
        <w:tc>
          <w:tcPr>
            <w:tcW w:w="1838" w:type="dxa"/>
          </w:tcPr>
          <w:p w:rsidR="00650343" w:rsidRDefault="00650343" w:rsidP="00BB6F0A">
            <w:r>
              <w:t>0x0</w:t>
            </w:r>
          </w:p>
        </w:tc>
        <w:tc>
          <w:tcPr>
            <w:tcW w:w="1701" w:type="dxa"/>
          </w:tcPr>
          <w:p w:rsidR="00650343" w:rsidRDefault="00650343" w:rsidP="000B0987">
            <w:r>
              <w:t>0x</w:t>
            </w:r>
            <w:r w:rsidR="000B0987">
              <w:t>7FFF</w:t>
            </w:r>
            <w:r>
              <w:t xml:space="preserve"> FFFF</w:t>
            </w:r>
          </w:p>
        </w:tc>
        <w:tc>
          <w:tcPr>
            <w:tcW w:w="4955" w:type="dxa"/>
          </w:tcPr>
          <w:p w:rsidR="00650343" w:rsidRPr="00C528C7" w:rsidRDefault="00650343" w:rsidP="00BB6F0A">
            <w:pPr>
              <w:jc w:val="left"/>
              <w:rPr>
                <w:lang w:val="en-US"/>
              </w:rPr>
            </w:pPr>
          </w:p>
        </w:tc>
      </w:tr>
      <w:tr w:rsidR="000B0987" w:rsidRPr="00C528C7" w:rsidTr="00BB6F0A">
        <w:tc>
          <w:tcPr>
            <w:tcW w:w="1838" w:type="dxa"/>
          </w:tcPr>
          <w:p w:rsidR="000B0987" w:rsidRDefault="000B0987" w:rsidP="00BB6F0A">
            <w:r>
              <w:t>0x8 0000 0000</w:t>
            </w:r>
          </w:p>
        </w:tc>
        <w:tc>
          <w:tcPr>
            <w:tcW w:w="1701" w:type="dxa"/>
          </w:tcPr>
          <w:p w:rsidR="000B0987" w:rsidRDefault="000B0987" w:rsidP="000B0987">
            <w:r>
              <w:t>0x8 7FFF FFFF</w:t>
            </w:r>
          </w:p>
        </w:tc>
        <w:tc>
          <w:tcPr>
            <w:tcW w:w="4955" w:type="dxa"/>
          </w:tcPr>
          <w:p w:rsidR="000B0987" w:rsidRPr="00C528C7" w:rsidRDefault="000B0987" w:rsidP="00BB6F0A">
            <w:pPr>
              <w:jc w:val="left"/>
              <w:rPr>
                <w:lang w:val="en-US"/>
              </w:rPr>
            </w:pPr>
          </w:p>
        </w:tc>
      </w:tr>
    </w:tbl>
    <w:p w:rsidR="00075900" w:rsidRDefault="00075900" w:rsidP="00C672E8">
      <w:pPr>
        <w:pStyle w:val="BodyText"/>
        <w:rPr>
          <w:lang w:val="en-US"/>
        </w:rPr>
      </w:pPr>
    </w:p>
    <w:p w:rsidR="00650343" w:rsidRPr="00650343" w:rsidRDefault="00650343" w:rsidP="00C672E8">
      <w:pPr>
        <w:pStyle w:val="BodyText"/>
        <w:rPr>
          <w:lang w:val="fi-FI"/>
        </w:rPr>
      </w:pPr>
      <w:r w:rsidRPr="00650343">
        <w:rPr>
          <w:lang w:val="fi-FI"/>
        </w:rPr>
        <w:t>DDR-muisti ei ole yhtenäinen alue, vaan kahdessa osassa.</w:t>
      </w:r>
    </w:p>
    <w:p w:rsidR="00650343" w:rsidRPr="00650343" w:rsidRDefault="00650343" w:rsidP="00C672E8">
      <w:pPr>
        <w:pStyle w:val="BodyText"/>
        <w:rPr>
          <w:lang w:val="fi-FI"/>
        </w:rPr>
      </w:pPr>
    </w:p>
    <w:p w:rsidR="00650343" w:rsidRPr="00650343" w:rsidRDefault="00650343" w:rsidP="00C672E8">
      <w:pPr>
        <w:pStyle w:val="BodyText"/>
        <w:rPr>
          <w:lang w:val="fi-FI"/>
        </w:rPr>
      </w:pPr>
    </w:p>
    <w:p w:rsidR="00075900" w:rsidRDefault="00075900" w:rsidP="00075900">
      <w:pPr>
        <w:pStyle w:val="Heading4"/>
        <w:rPr>
          <w:lang w:val="en-US"/>
        </w:rPr>
      </w:pPr>
      <w:r>
        <w:rPr>
          <w:lang w:val="en-US"/>
        </w:rPr>
        <w:lastRenderedPageBreak/>
        <w:t>GT lane</w:t>
      </w:r>
      <w:r w:rsidR="000828EF">
        <w:rPr>
          <w:lang w:val="en-US"/>
        </w:rPr>
        <w:t xml:space="preserve"> resurssit</w:t>
      </w:r>
    </w:p>
    <w:p w:rsidR="000828EF" w:rsidRDefault="000828EF" w:rsidP="00075900">
      <w:pPr>
        <w:pStyle w:val="BodyText"/>
        <w:rPr>
          <w:lang w:val="fi-FI"/>
        </w:rPr>
      </w:pPr>
      <w:r>
        <w:rPr>
          <w:lang w:val="fi-FI"/>
        </w:rPr>
        <w:t>SATA, SATA Lane 0 käyttää GT Lane 0</w:t>
      </w:r>
    </w:p>
    <w:p w:rsidR="00075900" w:rsidRDefault="00075900" w:rsidP="00075900">
      <w:pPr>
        <w:pStyle w:val="BodyText"/>
        <w:rPr>
          <w:lang w:val="fi-FI"/>
        </w:rPr>
      </w:pPr>
      <w:r w:rsidRPr="00075900">
        <w:rPr>
          <w:lang w:val="fi-FI"/>
        </w:rPr>
        <w:t>USB0, USB3.0 käyttää GT Lane 1</w:t>
      </w:r>
    </w:p>
    <w:p w:rsidR="00075900" w:rsidRPr="000828EF" w:rsidRDefault="000828EF" w:rsidP="00C672E8">
      <w:pPr>
        <w:pStyle w:val="BodyText"/>
        <w:rPr>
          <w:lang w:val="en-US"/>
        </w:rPr>
      </w:pPr>
      <w:r w:rsidRPr="000828EF">
        <w:rPr>
          <w:lang w:val="en-US"/>
        </w:rPr>
        <w:t xml:space="preserve">DisplayPort, Dual Higher, DP Lane 0 </w:t>
      </w:r>
      <w:r>
        <w:rPr>
          <w:lang w:val="en-US"/>
        </w:rPr>
        <w:t>käyttää GT Lane 3 ja DP Lane 1 käyttää GT Lane 2</w:t>
      </w:r>
    </w:p>
    <w:p w:rsidR="004954DB" w:rsidRPr="000828EF" w:rsidRDefault="004954DB" w:rsidP="00C672E8">
      <w:pPr>
        <w:pStyle w:val="BodyText"/>
        <w:rPr>
          <w:lang w:val="en-US"/>
        </w:rPr>
      </w:pPr>
    </w:p>
    <w:p w:rsidR="00C672E8" w:rsidRPr="004954DB" w:rsidRDefault="00C672E8" w:rsidP="00C672E8">
      <w:pPr>
        <w:pStyle w:val="Heading3"/>
      </w:pPr>
      <w:bookmarkStart w:id="84" w:name="_Toc127393256"/>
      <w:r w:rsidRPr="004954DB">
        <w:t>Zynq-7020 Vivado 2017.4</w:t>
      </w:r>
      <w:bookmarkEnd w:id="84"/>
    </w:p>
    <w:p w:rsidR="000C128D" w:rsidRDefault="000C128D" w:rsidP="000C128D">
      <w:pPr>
        <w:pStyle w:val="BodyText"/>
        <w:rPr>
          <w:lang w:val="fi-FI"/>
        </w:rPr>
      </w:pPr>
      <w:r w:rsidRPr="000C128D">
        <w:rPr>
          <w:lang w:val="fi-FI"/>
        </w:rPr>
        <w:t>Zynq-7020 kehityskitin FPGA-konfiguraatiota varten otin lähtökohdaksi Digilentin “Zybo Z7-20 Base Linux Design”-projektin</w:t>
      </w:r>
      <w:r>
        <w:rPr>
          <w:lang w:val="fi-FI"/>
        </w:rPr>
        <w:t xml:space="preserve"> ja tein siihen tarvittavat muutokset.</w:t>
      </w:r>
    </w:p>
    <w:p w:rsidR="000C128D" w:rsidRDefault="000C128D" w:rsidP="000C128D">
      <w:pPr>
        <w:pStyle w:val="BodyText"/>
        <w:rPr>
          <w:lang w:val="fi-FI"/>
        </w:rPr>
      </w:pPr>
    </w:p>
    <w:p w:rsidR="00BC513E" w:rsidRDefault="00BC513E" w:rsidP="000C128D">
      <w:pPr>
        <w:pStyle w:val="BodyText"/>
        <w:rPr>
          <w:lang w:val="fi-FI"/>
        </w:rPr>
      </w:pPr>
      <w:r>
        <w:rPr>
          <w:lang w:val="fi-FI"/>
        </w:rPr>
        <w:t>Muutokset:</w:t>
      </w:r>
    </w:p>
    <w:p w:rsidR="00BC513E" w:rsidRDefault="00BC513E" w:rsidP="00BC513E">
      <w:pPr>
        <w:pStyle w:val="BodyText"/>
        <w:numPr>
          <w:ilvl w:val="0"/>
          <w:numId w:val="19"/>
        </w:numPr>
        <w:rPr>
          <w:lang w:val="fi-FI"/>
        </w:rPr>
      </w:pPr>
      <w:r>
        <w:rPr>
          <w:lang w:val="fi-FI"/>
        </w:rPr>
        <w:t>Poistin lähdekoodista lisenssiä vaativaan CSI-MIPI lohkoon liittyvät osuudet</w:t>
      </w:r>
    </w:p>
    <w:p w:rsidR="000C128D" w:rsidRPr="00BC513E" w:rsidRDefault="00BC513E" w:rsidP="000C128D">
      <w:pPr>
        <w:pStyle w:val="BodyText"/>
        <w:numPr>
          <w:ilvl w:val="0"/>
          <w:numId w:val="19"/>
        </w:numPr>
        <w:rPr>
          <w:lang w:val="fi-FI"/>
        </w:rPr>
      </w:pPr>
      <w:r>
        <w:rPr>
          <w:lang w:val="fi-FI"/>
        </w:rPr>
        <w:t>Korjasin pinnimäärittelyt</w:t>
      </w:r>
    </w:p>
    <w:p w:rsidR="000C128D" w:rsidRDefault="000C128D" w:rsidP="000C128D">
      <w:pPr>
        <w:pStyle w:val="BodyText"/>
        <w:rPr>
          <w:lang w:val="fi-FI"/>
        </w:rPr>
      </w:pPr>
    </w:p>
    <w:p w:rsidR="00BC513E" w:rsidRDefault="00BC513E" w:rsidP="000C128D">
      <w:pPr>
        <w:pStyle w:val="BodyText"/>
        <w:rPr>
          <w:lang w:val="fi-FI"/>
        </w:rPr>
      </w:pPr>
      <w:r>
        <w:rPr>
          <w:lang w:val="fi-FI"/>
        </w:rPr>
        <w:t>Käytin näitä lähdekoodirevisioita:</w:t>
      </w:r>
    </w:p>
    <w:p w:rsidR="00BC513E" w:rsidRPr="000C128D" w:rsidRDefault="00BC513E" w:rsidP="000C128D">
      <w:pPr>
        <w:pStyle w:val="BodyText"/>
        <w:rPr>
          <w:lang w:val="fi-FI"/>
        </w:rPr>
      </w:pPr>
    </w:p>
    <w:p w:rsidR="000C128D" w:rsidRDefault="00E1360B" w:rsidP="00BC513E">
      <w:pPr>
        <w:pStyle w:val="BodyText"/>
        <w:jc w:val="left"/>
        <w:rPr>
          <w:lang w:val="en-US"/>
        </w:rPr>
      </w:pPr>
      <w:hyperlink r:id="rId26" w:history="1">
        <w:r w:rsidR="000C128D" w:rsidRPr="00BC513E">
          <w:rPr>
            <w:rStyle w:val="Hyperlink"/>
            <w:lang w:val="en-US"/>
          </w:rPr>
          <w:t>https://github.com/Digilent/Zybo-Z7-20-base-linux</w:t>
        </w:r>
      </w:hyperlink>
      <w:r w:rsidR="00BC513E" w:rsidRPr="00BC513E">
        <w:rPr>
          <w:rStyle w:val="Hyperlink"/>
          <w:lang w:val="en-US"/>
        </w:rPr>
        <w:br/>
      </w:r>
      <w:r w:rsidR="000C128D">
        <w:rPr>
          <w:lang w:val="en-US"/>
        </w:rPr>
        <w:t>C</w:t>
      </w:r>
      <w:r w:rsidR="000C128D" w:rsidRPr="000C128D">
        <w:rPr>
          <w:lang w:val="en-US"/>
        </w:rPr>
        <w:t>ommit</w:t>
      </w:r>
      <w:r w:rsidR="000C128D">
        <w:rPr>
          <w:lang w:val="en-US"/>
        </w:rPr>
        <w:t>:</w:t>
      </w:r>
      <w:r w:rsidR="000C128D" w:rsidRPr="000C128D">
        <w:rPr>
          <w:lang w:val="en-US"/>
        </w:rPr>
        <w:t xml:space="preserve"> bbe32fb80cc8f0f75ec15f4ca41ed380d695a68c</w:t>
      </w:r>
      <w:r w:rsidR="00BC513E">
        <w:rPr>
          <w:lang w:val="en-US"/>
        </w:rPr>
        <w:br/>
      </w:r>
      <w:r w:rsidR="000C128D">
        <w:rPr>
          <w:lang w:val="en-US"/>
        </w:rPr>
        <w:t>“</w:t>
      </w:r>
      <w:r w:rsidR="000C128D" w:rsidRPr="000C128D">
        <w:rPr>
          <w:lang w:val="en-US"/>
        </w:rPr>
        <w:t>Remove ILA; Pcam Fixes</w:t>
      </w:r>
      <w:r w:rsidR="000C128D">
        <w:rPr>
          <w:lang w:val="en-US"/>
        </w:rPr>
        <w:t>…”</w:t>
      </w:r>
    </w:p>
    <w:p w:rsidR="000C128D" w:rsidRDefault="000C128D" w:rsidP="00804A59">
      <w:pPr>
        <w:pStyle w:val="BodyText"/>
        <w:rPr>
          <w:lang w:val="en-US"/>
        </w:rPr>
      </w:pPr>
    </w:p>
    <w:p w:rsidR="000C128D" w:rsidRDefault="00E1360B" w:rsidP="00BC513E">
      <w:pPr>
        <w:pStyle w:val="BodyText"/>
        <w:jc w:val="left"/>
        <w:rPr>
          <w:lang w:val="en-US"/>
        </w:rPr>
      </w:pPr>
      <w:hyperlink r:id="rId27" w:history="1">
        <w:r w:rsidR="000C128D" w:rsidRPr="00FD7C55">
          <w:rPr>
            <w:rStyle w:val="Hyperlink"/>
            <w:lang w:val="en-US"/>
          </w:rPr>
          <w:t>https://github.com/Digilent/vivado-library</w:t>
        </w:r>
      </w:hyperlink>
      <w:r w:rsidR="00BC513E">
        <w:rPr>
          <w:rStyle w:val="Hyperlink"/>
          <w:lang w:val="en-US"/>
        </w:rPr>
        <w:br/>
      </w:r>
      <w:r w:rsidR="000C128D">
        <w:rPr>
          <w:lang w:val="en-US"/>
        </w:rPr>
        <w:t>C</w:t>
      </w:r>
      <w:r w:rsidR="000C128D" w:rsidRPr="000C128D">
        <w:rPr>
          <w:lang w:val="en-US"/>
        </w:rPr>
        <w:t>ommit</w:t>
      </w:r>
      <w:r w:rsidR="000C128D">
        <w:rPr>
          <w:lang w:val="en-US"/>
        </w:rPr>
        <w:t>:</w:t>
      </w:r>
      <w:r w:rsidR="000C128D" w:rsidRPr="000C128D">
        <w:rPr>
          <w:lang w:val="en-US"/>
        </w:rPr>
        <w:t xml:space="preserve"> f9aff465f971bf09b684c0609c7716db19112191</w:t>
      </w:r>
      <w:r w:rsidR="00BC513E">
        <w:rPr>
          <w:lang w:val="en-US"/>
        </w:rPr>
        <w:br/>
      </w:r>
      <w:r w:rsidR="000C128D">
        <w:rPr>
          <w:lang w:val="en-US"/>
        </w:rPr>
        <w:t>“</w:t>
      </w:r>
      <w:r w:rsidR="000C128D" w:rsidRPr="000C128D">
        <w:rPr>
          <w:lang w:val="en-US"/>
        </w:rPr>
        <w:t>ip: Pmods: PmodCOLOR: Initial Commit</w:t>
      </w:r>
      <w:r w:rsidR="000C128D">
        <w:rPr>
          <w:lang w:val="en-US"/>
        </w:rPr>
        <w:t>”</w:t>
      </w:r>
    </w:p>
    <w:p w:rsidR="000C128D" w:rsidRDefault="000C128D" w:rsidP="00804A59">
      <w:pPr>
        <w:pStyle w:val="BodyText"/>
        <w:rPr>
          <w:lang w:val="en-US"/>
        </w:rPr>
      </w:pPr>
    </w:p>
    <w:p w:rsidR="00F458D8" w:rsidRDefault="00F458D8" w:rsidP="00F458D8">
      <w:pPr>
        <w:pStyle w:val="Heading4"/>
        <w:rPr>
          <w:lang w:val="en-US"/>
        </w:rPr>
      </w:pPr>
      <w:r>
        <w:rPr>
          <w:lang w:val="en-US"/>
        </w:rPr>
        <w:t>Kelloasetukset</w:t>
      </w:r>
    </w:p>
    <w:p w:rsidR="00F458D8" w:rsidRDefault="00F458D8" w:rsidP="00804A59">
      <w:pPr>
        <w:pStyle w:val="BodyText"/>
        <w:rPr>
          <w:lang w:val="fi-FI"/>
        </w:rPr>
      </w:pPr>
      <w:r>
        <w:rPr>
          <w:lang w:val="fi-FI"/>
        </w:rPr>
        <w:t>APU käyttää ARM PLL tuottamaa 667 MHz kellosignaalia. Ulkoinen RAM-muisti käyttää DDR PLL tuottamaa 533 MHz kellosignaalia</w:t>
      </w:r>
      <w:r w:rsidR="00C34DFD">
        <w:rPr>
          <w:lang w:val="fi-FI"/>
        </w:rPr>
        <w:t xml:space="preserve"> (actual device frequency 1066 MHz)</w:t>
      </w:r>
      <w:r>
        <w:rPr>
          <w:lang w:val="fi-FI"/>
        </w:rPr>
        <w:t>.</w:t>
      </w:r>
      <w:r w:rsidR="00C34DFD">
        <w:rPr>
          <w:lang w:val="fi-FI"/>
        </w:rPr>
        <w:t xml:space="preserve"> </w:t>
      </w:r>
      <w:r w:rsidRPr="00F458D8">
        <w:rPr>
          <w:lang w:val="fi-FI"/>
        </w:rPr>
        <w:t xml:space="preserve">M_AXI_GP0 porttiin liitetyt </w:t>
      </w:r>
      <w:r>
        <w:rPr>
          <w:lang w:val="fi-FI"/>
        </w:rPr>
        <w:t xml:space="preserve">komponentit </w:t>
      </w:r>
      <w:r w:rsidRPr="00F458D8">
        <w:rPr>
          <w:lang w:val="fi-FI"/>
        </w:rPr>
        <w:t xml:space="preserve">käyttävät </w:t>
      </w:r>
      <w:r w:rsidR="004954DB">
        <w:rPr>
          <w:lang w:val="fi-FI"/>
        </w:rPr>
        <w:t xml:space="preserve">IO </w:t>
      </w:r>
      <w:r w:rsidRPr="00F458D8">
        <w:rPr>
          <w:lang w:val="fi-FI"/>
        </w:rPr>
        <w:t>PLL</w:t>
      </w:r>
      <w:r w:rsidR="004954DB">
        <w:rPr>
          <w:lang w:val="fi-FI"/>
        </w:rPr>
        <w:t>:n</w:t>
      </w:r>
      <w:r w:rsidRPr="00F458D8">
        <w:rPr>
          <w:lang w:val="fi-FI"/>
        </w:rPr>
        <w:t xml:space="preserve"> </w:t>
      </w:r>
      <w:r>
        <w:rPr>
          <w:lang w:val="fi-FI"/>
        </w:rPr>
        <w:t xml:space="preserve">tuottamaa </w:t>
      </w:r>
      <w:r w:rsidRPr="00F458D8">
        <w:rPr>
          <w:lang w:val="fi-FI"/>
        </w:rPr>
        <w:t>100 MHz FCLK_CLK0</w:t>
      </w:r>
      <w:r>
        <w:rPr>
          <w:lang w:val="fi-FI"/>
        </w:rPr>
        <w:t xml:space="preserve"> kellosignaalia.</w:t>
      </w:r>
      <w:r w:rsidR="00DF4C05">
        <w:rPr>
          <w:lang w:val="fi-FI"/>
        </w:rPr>
        <w:t xml:space="preserve"> </w:t>
      </w:r>
      <w:r w:rsidR="00495F17">
        <w:rPr>
          <w:lang w:val="fi-FI"/>
        </w:rPr>
        <w:t xml:space="preserve">S_AXI_HP0 porttiin liitetyt komponentit käyttävät ARM PLL tuottamaa 133 MHz kellosignaalia </w:t>
      </w:r>
      <w:r w:rsidR="00495F17" w:rsidRPr="00F458D8">
        <w:rPr>
          <w:lang w:val="fi-FI"/>
        </w:rPr>
        <w:t>FCLK</w:t>
      </w:r>
      <w:r w:rsidR="00495F17">
        <w:rPr>
          <w:lang w:val="fi-FI"/>
        </w:rPr>
        <w:t>_CLK1.</w:t>
      </w:r>
      <w:r w:rsidR="00DF4C05">
        <w:rPr>
          <w:lang w:val="fi-FI"/>
        </w:rPr>
        <w:t xml:space="preserve"> </w:t>
      </w:r>
      <w:r w:rsidR="00495F17">
        <w:rPr>
          <w:lang w:val="fi-FI"/>
        </w:rPr>
        <w:t xml:space="preserve">HDMI sisääntulon käsittelevä Dvi2Rgb </w:t>
      </w:r>
      <w:r w:rsidR="00495F17">
        <w:rPr>
          <w:lang w:val="fi-FI"/>
        </w:rPr>
        <w:lastRenderedPageBreak/>
        <w:t xml:space="preserve">komponentti käyttää </w:t>
      </w:r>
      <w:r w:rsidR="00495F17" w:rsidRPr="00495F17">
        <w:rPr>
          <w:lang w:val="fi-FI"/>
        </w:rPr>
        <w:t xml:space="preserve">IO PLL </w:t>
      </w:r>
      <w:r w:rsidR="00495F17">
        <w:rPr>
          <w:lang w:val="fi-FI"/>
        </w:rPr>
        <w:t>tuottamaa 2</w:t>
      </w:r>
      <w:r w:rsidR="00495F17" w:rsidRPr="00495F17">
        <w:rPr>
          <w:lang w:val="fi-FI"/>
        </w:rPr>
        <w:t>00 MHz FCLK_CLK2</w:t>
      </w:r>
      <w:r w:rsidR="00495F17">
        <w:rPr>
          <w:lang w:val="fi-FI"/>
        </w:rPr>
        <w:t xml:space="preserve"> kellosignaalia referenssikellosignaalina.</w:t>
      </w:r>
    </w:p>
    <w:p w:rsidR="00CC200E" w:rsidRDefault="00CC200E" w:rsidP="00CC200E">
      <w:pPr>
        <w:pStyle w:val="Caption"/>
        <w:rPr>
          <w:b w:val="0"/>
        </w:rPr>
      </w:pPr>
      <w:bookmarkStart w:id="85" w:name="_Toc127393332"/>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22</w:t>
      </w:r>
      <w:r w:rsidRPr="0097666B">
        <w:rPr>
          <w:noProof/>
        </w:rPr>
        <w:fldChar w:fldCharType="end"/>
      </w:r>
      <w:r w:rsidRPr="0097666B">
        <w:t>.</w:t>
      </w:r>
      <w:r>
        <w:rPr>
          <w:b w:val="0"/>
        </w:rPr>
        <w:t xml:space="preserve"> Zynq-7020 kelloasetukset</w:t>
      </w:r>
      <w:bookmarkEnd w:id="85"/>
    </w:p>
    <w:tbl>
      <w:tblPr>
        <w:tblStyle w:val="TableGrid"/>
        <w:tblW w:w="0" w:type="auto"/>
        <w:tblLook w:val="04A0" w:firstRow="1" w:lastRow="0" w:firstColumn="1" w:lastColumn="0" w:noHBand="0" w:noVBand="1"/>
      </w:tblPr>
      <w:tblGrid>
        <w:gridCol w:w="2405"/>
        <w:gridCol w:w="1985"/>
        <w:gridCol w:w="4104"/>
      </w:tblGrid>
      <w:tr w:rsidR="00CC200E" w:rsidTr="00CC200E">
        <w:tc>
          <w:tcPr>
            <w:tcW w:w="2405" w:type="dxa"/>
          </w:tcPr>
          <w:p w:rsidR="00CC200E" w:rsidRDefault="00CC200E" w:rsidP="00CC200E">
            <w:r>
              <w:t>Kellosignaali</w:t>
            </w:r>
          </w:p>
        </w:tc>
        <w:tc>
          <w:tcPr>
            <w:tcW w:w="1985" w:type="dxa"/>
          </w:tcPr>
          <w:p w:rsidR="00CC200E" w:rsidRDefault="00CC200E" w:rsidP="00CC200E">
            <w:r>
              <w:t>Taajuus</w:t>
            </w:r>
          </w:p>
        </w:tc>
        <w:tc>
          <w:tcPr>
            <w:tcW w:w="4104" w:type="dxa"/>
          </w:tcPr>
          <w:p w:rsidR="00CC200E" w:rsidRDefault="00CC200E" w:rsidP="00CC200E">
            <w:r>
              <w:t>Kellosignaalia käyttää</w:t>
            </w:r>
          </w:p>
        </w:tc>
      </w:tr>
      <w:tr w:rsidR="00CC200E" w:rsidTr="00CC200E">
        <w:tc>
          <w:tcPr>
            <w:tcW w:w="2405" w:type="dxa"/>
          </w:tcPr>
          <w:p w:rsidR="00CC200E" w:rsidRDefault="00CC200E" w:rsidP="00CC200E">
            <w:r>
              <w:t>ARM PLL</w:t>
            </w:r>
          </w:p>
        </w:tc>
        <w:tc>
          <w:tcPr>
            <w:tcW w:w="1985" w:type="dxa"/>
          </w:tcPr>
          <w:p w:rsidR="00CC200E" w:rsidRDefault="00CC200E" w:rsidP="00CC200E">
            <w:r>
              <w:t>667</w:t>
            </w:r>
          </w:p>
        </w:tc>
        <w:tc>
          <w:tcPr>
            <w:tcW w:w="4104" w:type="dxa"/>
          </w:tcPr>
          <w:p w:rsidR="00CC200E" w:rsidRDefault="00CC200E" w:rsidP="00CC200E">
            <w:r>
              <w:t>APU</w:t>
            </w:r>
          </w:p>
        </w:tc>
      </w:tr>
      <w:tr w:rsidR="00CC200E" w:rsidTr="00CC200E">
        <w:tc>
          <w:tcPr>
            <w:tcW w:w="2405" w:type="dxa"/>
          </w:tcPr>
          <w:p w:rsidR="00CC200E" w:rsidRDefault="00CC200E" w:rsidP="00CC200E">
            <w:r>
              <w:t>DDR PLL</w:t>
            </w:r>
          </w:p>
        </w:tc>
        <w:tc>
          <w:tcPr>
            <w:tcW w:w="1985" w:type="dxa"/>
          </w:tcPr>
          <w:p w:rsidR="00CC200E" w:rsidRDefault="00CC200E" w:rsidP="00CC200E">
            <w:r>
              <w:t>533</w:t>
            </w:r>
          </w:p>
        </w:tc>
        <w:tc>
          <w:tcPr>
            <w:tcW w:w="4104" w:type="dxa"/>
          </w:tcPr>
          <w:p w:rsidR="00CC200E" w:rsidRDefault="00CC200E" w:rsidP="00CC200E">
            <w:r>
              <w:t>Ulkoinen DDR RAM-muisti (1066 MHz)</w:t>
            </w:r>
          </w:p>
        </w:tc>
      </w:tr>
      <w:tr w:rsidR="00CC200E" w:rsidTr="00CC200E">
        <w:tc>
          <w:tcPr>
            <w:tcW w:w="2405" w:type="dxa"/>
          </w:tcPr>
          <w:p w:rsidR="00CC200E" w:rsidRDefault="00CC200E" w:rsidP="00CC200E">
            <w:r>
              <w:t>IO PLL, FCLK_CLK0</w:t>
            </w:r>
          </w:p>
        </w:tc>
        <w:tc>
          <w:tcPr>
            <w:tcW w:w="1985" w:type="dxa"/>
          </w:tcPr>
          <w:p w:rsidR="00CC200E" w:rsidRDefault="00CC200E" w:rsidP="00CC200E">
            <w:r>
              <w:t>100</w:t>
            </w:r>
          </w:p>
        </w:tc>
        <w:tc>
          <w:tcPr>
            <w:tcW w:w="4104" w:type="dxa"/>
          </w:tcPr>
          <w:p w:rsidR="00CC200E" w:rsidRDefault="00CC200E" w:rsidP="00CC200E">
            <w:r>
              <w:t>M_AXI_GP0 portti</w:t>
            </w:r>
          </w:p>
        </w:tc>
      </w:tr>
      <w:tr w:rsidR="00CC200E" w:rsidTr="00CC200E">
        <w:tc>
          <w:tcPr>
            <w:tcW w:w="2405" w:type="dxa"/>
          </w:tcPr>
          <w:p w:rsidR="00CC200E" w:rsidRDefault="00CC200E" w:rsidP="00CC200E">
            <w:r>
              <w:t>ARM PLL, FCLK_CLK1</w:t>
            </w:r>
          </w:p>
        </w:tc>
        <w:tc>
          <w:tcPr>
            <w:tcW w:w="1985" w:type="dxa"/>
          </w:tcPr>
          <w:p w:rsidR="00CC200E" w:rsidRDefault="00CC200E" w:rsidP="00CC200E">
            <w:r>
              <w:t>133</w:t>
            </w:r>
          </w:p>
        </w:tc>
        <w:tc>
          <w:tcPr>
            <w:tcW w:w="4104" w:type="dxa"/>
          </w:tcPr>
          <w:p w:rsidR="00CC200E" w:rsidRDefault="00CC200E" w:rsidP="00CC200E">
            <w:r>
              <w:t>S_AXI_HP0 portti</w:t>
            </w:r>
          </w:p>
        </w:tc>
      </w:tr>
      <w:tr w:rsidR="00CC200E" w:rsidTr="00CC200E">
        <w:tc>
          <w:tcPr>
            <w:tcW w:w="2405" w:type="dxa"/>
          </w:tcPr>
          <w:p w:rsidR="00CC200E" w:rsidRDefault="00CC200E" w:rsidP="00CC200E">
            <w:r>
              <w:t>IO PLL, FCLK_CLK2</w:t>
            </w:r>
          </w:p>
        </w:tc>
        <w:tc>
          <w:tcPr>
            <w:tcW w:w="1985" w:type="dxa"/>
          </w:tcPr>
          <w:p w:rsidR="00CC200E" w:rsidRDefault="00CC200E" w:rsidP="00CC200E">
            <w:r>
              <w:t>200</w:t>
            </w:r>
          </w:p>
        </w:tc>
        <w:tc>
          <w:tcPr>
            <w:tcW w:w="4104" w:type="dxa"/>
          </w:tcPr>
          <w:p w:rsidR="00CC200E" w:rsidRDefault="00CC200E" w:rsidP="00CC200E">
            <w:r>
              <w:t>HDMI input Dvi2Rgb</w:t>
            </w:r>
          </w:p>
        </w:tc>
      </w:tr>
    </w:tbl>
    <w:p w:rsidR="00C8289D" w:rsidRDefault="00C8289D" w:rsidP="00C8289D">
      <w:pPr>
        <w:pStyle w:val="Heading4"/>
        <w:rPr>
          <w:lang w:val="en-US"/>
        </w:rPr>
      </w:pPr>
      <w:r>
        <w:rPr>
          <w:lang w:val="en-US"/>
        </w:rPr>
        <w:t>AXI muistikartta</w:t>
      </w:r>
    </w:p>
    <w:p w:rsidR="00202B93" w:rsidRDefault="00202B93" w:rsidP="00202B93">
      <w:pPr>
        <w:pStyle w:val="Caption"/>
        <w:rPr>
          <w:b w:val="0"/>
        </w:rPr>
      </w:pPr>
      <w:bookmarkStart w:id="86" w:name="_Toc127393333"/>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23</w:t>
      </w:r>
      <w:r w:rsidRPr="0097666B">
        <w:rPr>
          <w:noProof/>
        </w:rPr>
        <w:fldChar w:fldCharType="end"/>
      </w:r>
      <w:r w:rsidRPr="0097666B">
        <w:t>.</w:t>
      </w:r>
      <w:r>
        <w:rPr>
          <w:b w:val="0"/>
        </w:rPr>
        <w:t xml:space="preserve"> Zynq-7020 AXI muistikartta</w:t>
      </w:r>
      <w:bookmarkEnd w:id="86"/>
    </w:p>
    <w:tbl>
      <w:tblPr>
        <w:tblStyle w:val="TableGrid"/>
        <w:tblW w:w="0" w:type="auto"/>
        <w:tblLook w:val="04A0" w:firstRow="1" w:lastRow="0" w:firstColumn="1" w:lastColumn="0" w:noHBand="0" w:noVBand="1"/>
      </w:tblPr>
      <w:tblGrid>
        <w:gridCol w:w="1838"/>
        <w:gridCol w:w="1701"/>
        <w:gridCol w:w="4955"/>
      </w:tblGrid>
      <w:tr w:rsidR="00202B93" w:rsidTr="00C0266D">
        <w:tc>
          <w:tcPr>
            <w:tcW w:w="1838" w:type="dxa"/>
          </w:tcPr>
          <w:p w:rsidR="00202B93" w:rsidRDefault="00C528C7" w:rsidP="00BB6F0A">
            <w:r>
              <w:t>Alkuosoite</w:t>
            </w:r>
          </w:p>
        </w:tc>
        <w:tc>
          <w:tcPr>
            <w:tcW w:w="1701" w:type="dxa"/>
          </w:tcPr>
          <w:p w:rsidR="00202B93" w:rsidRDefault="00C528C7" w:rsidP="00BB6F0A">
            <w:r>
              <w:t>Loppuosoite</w:t>
            </w:r>
          </w:p>
        </w:tc>
        <w:tc>
          <w:tcPr>
            <w:tcW w:w="4955" w:type="dxa"/>
          </w:tcPr>
          <w:p w:rsidR="00202B93" w:rsidRDefault="00202B93" w:rsidP="00BB6F0A"/>
        </w:tc>
      </w:tr>
      <w:tr w:rsidR="00C528C7" w:rsidRPr="00C37B3A" w:rsidTr="00C0266D">
        <w:tc>
          <w:tcPr>
            <w:tcW w:w="1838" w:type="dxa"/>
          </w:tcPr>
          <w:p w:rsidR="00C528C7" w:rsidRDefault="00C528C7" w:rsidP="00BB6F0A">
            <w:r>
              <w:t>0x0</w:t>
            </w:r>
          </w:p>
        </w:tc>
        <w:tc>
          <w:tcPr>
            <w:tcW w:w="1701" w:type="dxa"/>
          </w:tcPr>
          <w:p w:rsidR="00C528C7" w:rsidRDefault="00C528C7" w:rsidP="00BB6F0A">
            <w:r>
              <w:t>0x3FFF FFFF</w:t>
            </w:r>
          </w:p>
        </w:tc>
        <w:tc>
          <w:tcPr>
            <w:tcW w:w="4955" w:type="dxa"/>
          </w:tcPr>
          <w:p w:rsidR="00C528C7" w:rsidRPr="00C528C7" w:rsidRDefault="00C528C7" w:rsidP="00C528C7">
            <w:pPr>
              <w:jc w:val="left"/>
              <w:rPr>
                <w:lang w:val="en-US"/>
              </w:rPr>
            </w:pPr>
            <w:r w:rsidRPr="00C528C7">
              <w:rPr>
                <w:lang w:val="en-US"/>
              </w:rPr>
              <w:t>S_AXI_HP0, axi_vdma_0</w:t>
            </w:r>
            <w:r>
              <w:rPr>
                <w:lang w:val="en-US"/>
              </w:rPr>
              <w:t xml:space="preserve"> write</w:t>
            </w:r>
            <w:r w:rsidR="00C0266D">
              <w:rPr>
                <w:lang w:val="en-US"/>
              </w:rPr>
              <w:t xml:space="preserve"> (HDMI input)</w:t>
            </w:r>
            <w:r w:rsidRPr="00C528C7">
              <w:rPr>
                <w:lang w:val="en-US"/>
              </w:rPr>
              <w:br/>
              <w:t>S_AXI_HP0, axi_vdma_1 read</w:t>
            </w:r>
            <w:r w:rsidR="001466FF">
              <w:rPr>
                <w:lang w:val="en-US"/>
              </w:rPr>
              <w:t xml:space="preserve"> (HDMI output)</w:t>
            </w:r>
            <w:r w:rsidRPr="00C528C7">
              <w:rPr>
                <w:lang w:val="en-US"/>
              </w:rPr>
              <w:br/>
              <w:t>S_AXI_HP2, pixelio2</w:t>
            </w:r>
            <w:r>
              <w:rPr>
                <w:lang w:val="en-US"/>
              </w:rPr>
              <w:t xml:space="preserve"> read-write</w:t>
            </w:r>
          </w:p>
        </w:tc>
      </w:tr>
      <w:tr w:rsidR="00D96396" w:rsidRPr="00C37B3A" w:rsidTr="00C0266D">
        <w:tc>
          <w:tcPr>
            <w:tcW w:w="1838" w:type="dxa"/>
          </w:tcPr>
          <w:p w:rsidR="00D96396" w:rsidRDefault="00D96396" w:rsidP="00BB6F0A">
            <w:r>
              <w:t>0x4000 0000</w:t>
            </w:r>
          </w:p>
        </w:tc>
        <w:tc>
          <w:tcPr>
            <w:tcW w:w="1701" w:type="dxa"/>
          </w:tcPr>
          <w:p w:rsidR="00D96396" w:rsidRDefault="00D96396" w:rsidP="00D96396">
            <w:r>
              <w:t>0x4FFF FFFF</w:t>
            </w:r>
          </w:p>
        </w:tc>
        <w:tc>
          <w:tcPr>
            <w:tcW w:w="4955" w:type="dxa"/>
          </w:tcPr>
          <w:p w:rsidR="00D96396" w:rsidRDefault="00D96396" w:rsidP="00C528C7">
            <w:pPr>
              <w:jc w:val="left"/>
              <w:rPr>
                <w:lang w:val="en-US"/>
              </w:rPr>
            </w:pPr>
            <w:r>
              <w:rPr>
                <w:lang w:val="en-US"/>
              </w:rPr>
              <w:t>M_AXI_GP0</w:t>
            </w:r>
          </w:p>
          <w:p w:rsidR="00D96396" w:rsidRDefault="00D96396" w:rsidP="00D96396">
            <w:pPr>
              <w:jc w:val="left"/>
              <w:rPr>
                <w:lang w:val="en-US"/>
              </w:rPr>
            </w:pPr>
            <w:r>
              <w:rPr>
                <w:lang w:val="en-US"/>
              </w:rPr>
              <w:t>axi_vdma_0 (S_AXI_LITE)</w:t>
            </w:r>
          </w:p>
          <w:p w:rsidR="00D96396" w:rsidRPr="00C528C7" w:rsidRDefault="00D96396" w:rsidP="00D96396">
            <w:pPr>
              <w:jc w:val="left"/>
              <w:rPr>
                <w:lang w:val="en-US"/>
              </w:rPr>
            </w:pPr>
            <w:r>
              <w:rPr>
                <w:lang w:val="en-US"/>
              </w:rPr>
              <w:t>axi_vdma_1 (S_AXI_LITE)</w:t>
            </w:r>
            <w:r>
              <w:rPr>
                <w:lang w:val="en-US"/>
              </w:rPr>
              <w:br/>
              <w:t>v_tc_in (ctrl)</w:t>
            </w:r>
            <w:r>
              <w:rPr>
                <w:lang w:val="en-US"/>
              </w:rPr>
              <w:br/>
              <w:t>v_tc_out (ctrl)</w:t>
            </w:r>
            <w:r>
              <w:rPr>
                <w:lang w:val="en-US"/>
              </w:rPr>
              <w:br/>
              <w:t>axi_dynclk_0 (s00_axi)</w:t>
            </w:r>
          </w:p>
        </w:tc>
      </w:tr>
    </w:tbl>
    <w:p w:rsidR="00C8289D" w:rsidRPr="00C528C7" w:rsidRDefault="00C8289D" w:rsidP="00804A59">
      <w:pPr>
        <w:pStyle w:val="BodyText"/>
        <w:rPr>
          <w:lang w:val="en-US"/>
        </w:rPr>
      </w:pPr>
    </w:p>
    <w:p w:rsidR="000C128D" w:rsidRPr="00C528C7" w:rsidRDefault="000C128D" w:rsidP="00804A59">
      <w:pPr>
        <w:pStyle w:val="BodyText"/>
        <w:rPr>
          <w:lang w:val="en-US"/>
        </w:rPr>
      </w:pPr>
    </w:p>
    <w:p w:rsidR="00804A59" w:rsidRPr="00D96396" w:rsidRDefault="00804A59" w:rsidP="00804A59">
      <w:pPr>
        <w:pStyle w:val="Heading2"/>
        <w:rPr>
          <w:lang w:val="en-US"/>
        </w:rPr>
      </w:pPr>
      <w:bookmarkStart w:id="87" w:name="_Toc127393257"/>
      <w:r w:rsidRPr="00D96396">
        <w:rPr>
          <w:lang w:val="en-US"/>
        </w:rPr>
        <w:t>Petalinux</w:t>
      </w:r>
      <w:r w:rsidR="00BC513E" w:rsidRPr="00D96396">
        <w:rPr>
          <w:lang w:val="en-US"/>
        </w:rPr>
        <w:t xml:space="preserve"> (Linux kernel)</w:t>
      </w:r>
      <w:bookmarkEnd w:id="87"/>
    </w:p>
    <w:p w:rsidR="00737A20" w:rsidRPr="00D96396" w:rsidRDefault="00737A20" w:rsidP="00737A20">
      <w:pPr>
        <w:pStyle w:val="Heading3"/>
        <w:rPr>
          <w:lang w:val="en-US"/>
        </w:rPr>
      </w:pPr>
      <w:bookmarkStart w:id="88" w:name="_Toc127393258"/>
      <w:r w:rsidRPr="00D96396">
        <w:rPr>
          <w:lang w:val="en-US"/>
        </w:rPr>
        <w:t>Johdanto</w:t>
      </w:r>
      <w:bookmarkEnd w:id="88"/>
    </w:p>
    <w:p w:rsidR="00306CDC" w:rsidRPr="00D96396" w:rsidRDefault="00306CDC" w:rsidP="00737A20">
      <w:pPr>
        <w:pStyle w:val="BodyText"/>
        <w:rPr>
          <w:lang w:val="en-US"/>
        </w:rPr>
      </w:pPr>
      <w:r w:rsidRPr="00D96396">
        <w:rPr>
          <w:lang w:val="en-US"/>
        </w:rPr>
        <w:t>bootargs sarjaporttikonfiguraatio</w:t>
      </w:r>
    </w:p>
    <w:p w:rsidR="00306CDC" w:rsidRPr="00D96396" w:rsidRDefault="00306CDC" w:rsidP="00737A20">
      <w:pPr>
        <w:pStyle w:val="BodyText"/>
        <w:rPr>
          <w:lang w:val="en-US"/>
        </w:rPr>
      </w:pPr>
      <w:r w:rsidRPr="00D96396">
        <w:rPr>
          <w:lang w:val="en-US"/>
        </w:rPr>
        <w:t>CDC ACM-tuki</w:t>
      </w:r>
    </w:p>
    <w:p w:rsidR="005D6F04" w:rsidRPr="00D96396" w:rsidRDefault="005D6F04" w:rsidP="00737A20">
      <w:pPr>
        <w:pStyle w:val="BodyText"/>
        <w:rPr>
          <w:lang w:val="en-US"/>
        </w:rPr>
      </w:pPr>
    </w:p>
    <w:p w:rsidR="00804A59" w:rsidRPr="00D96396" w:rsidRDefault="00F85DCE" w:rsidP="00F85DCE">
      <w:pPr>
        <w:pStyle w:val="Heading3"/>
        <w:rPr>
          <w:lang w:val="en-US"/>
        </w:rPr>
      </w:pPr>
      <w:bookmarkStart w:id="89" w:name="_Toc127393259"/>
      <w:r w:rsidRPr="00D96396">
        <w:rPr>
          <w:lang w:val="en-US"/>
        </w:rPr>
        <w:lastRenderedPageBreak/>
        <w:t xml:space="preserve">Ultrascale+ </w:t>
      </w:r>
      <w:r w:rsidR="00865656" w:rsidRPr="00D96396">
        <w:rPr>
          <w:lang w:val="en-US"/>
        </w:rPr>
        <w:t xml:space="preserve">3EG </w:t>
      </w:r>
      <w:r w:rsidRPr="00D96396">
        <w:rPr>
          <w:lang w:val="en-US"/>
        </w:rPr>
        <w:t>Petalinux 2019.1</w:t>
      </w:r>
      <w:bookmarkEnd w:id="89"/>
    </w:p>
    <w:p w:rsidR="00550315" w:rsidRPr="00D96396" w:rsidRDefault="00550315" w:rsidP="00550315">
      <w:pPr>
        <w:pStyle w:val="BodyText"/>
        <w:rPr>
          <w:lang w:val="en-US"/>
        </w:rPr>
      </w:pPr>
    </w:p>
    <w:p w:rsidR="00F85DCE" w:rsidRDefault="00550315" w:rsidP="00F85DCE">
      <w:pPr>
        <w:pStyle w:val="Heading3"/>
        <w:rPr>
          <w:lang w:val="en-US"/>
        </w:rPr>
      </w:pPr>
      <w:bookmarkStart w:id="90" w:name="_Toc127393260"/>
      <w:r w:rsidRPr="00CA3D3E">
        <w:rPr>
          <w:lang w:val="en-US"/>
        </w:rPr>
        <w:t>Zynq-7020 P</w:t>
      </w:r>
      <w:r w:rsidRPr="007A7AE1">
        <w:rPr>
          <w:lang w:val="en-US"/>
        </w:rPr>
        <w:t>etali</w:t>
      </w:r>
      <w:r w:rsidRPr="00DE29A9">
        <w:rPr>
          <w:lang w:val="en-US"/>
        </w:rPr>
        <w:t>nux 2017.4</w:t>
      </w:r>
      <w:bookmarkEnd w:id="90"/>
    </w:p>
    <w:p w:rsidR="00661A48" w:rsidRPr="00661A48" w:rsidRDefault="00661A48" w:rsidP="00661A48">
      <w:pPr>
        <w:pStyle w:val="BodyText"/>
        <w:rPr>
          <w:lang w:val="en-US"/>
        </w:rPr>
      </w:pPr>
    </w:p>
    <w:p w:rsidR="00804A59" w:rsidRDefault="005D6F04" w:rsidP="005D6F04">
      <w:pPr>
        <w:pStyle w:val="BodyText"/>
        <w:jc w:val="left"/>
        <w:rPr>
          <w:lang w:val="en-US"/>
        </w:rPr>
      </w:pPr>
      <w:r w:rsidRPr="005D6F04">
        <w:rPr>
          <w:lang w:val="en-US"/>
        </w:rPr>
        <w:t>bootargs = "console=ttyPS0,115200 earlyprintk uio_pdrv_genirq.of_id=generic-uio root=/dev/mmcblk0p2 rw rootwait"</w:t>
      </w:r>
    </w:p>
    <w:p w:rsidR="005D6F04" w:rsidRDefault="005D6F04" w:rsidP="005D6F04">
      <w:pPr>
        <w:pStyle w:val="BodyText"/>
        <w:jc w:val="left"/>
        <w:rPr>
          <w:lang w:val="en-US"/>
        </w:rPr>
      </w:pPr>
    </w:p>
    <w:p w:rsidR="005D6F04" w:rsidRPr="00DE29A9" w:rsidRDefault="005D6F04" w:rsidP="00804A59">
      <w:pPr>
        <w:pStyle w:val="BodyText"/>
        <w:rPr>
          <w:lang w:val="en-US"/>
        </w:rPr>
      </w:pPr>
    </w:p>
    <w:p w:rsidR="00391534" w:rsidRDefault="00804A59" w:rsidP="00391534">
      <w:pPr>
        <w:pStyle w:val="Heading2"/>
        <w:rPr>
          <w:lang w:val="en-US"/>
        </w:rPr>
      </w:pPr>
      <w:bookmarkStart w:id="91" w:name="_Toc127393261"/>
      <w:r w:rsidRPr="00DE29A9">
        <w:rPr>
          <w:lang w:val="en-US"/>
        </w:rPr>
        <w:t>Ubuntu</w:t>
      </w:r>
      <w:r w:rsidR="00BC513E">
        <w:rPr>
          <w:lang w:val="en-US"/>
        </w:rPr>
        <w:t xml:space="preserve"> (Käyttöjärjestelmä)</w:t>
      </w:r>
      <w:bookmarkEnd w:id="91"/>
    </w:p>
    <w:p w:rsidR="00737A20" w:rsidRDefault="00737A20" w:rsidP="00737A20">
      <w:pPr>
        <w:pStyle w:val="Heading3"/>
        <w:rPr>
          <w:lang w:val="en-US"/>
        </w:rPr>
      </w:pPr>
      <w:bookmarkStart w:id="92" w:name="_Toc127393262"/>
      <w:r>
        <w:rPr>
          <w:lang w:val="en-US"/>
        </w:rPr>
        <w:t>Johdanto</w:t>
      </w:r>
      <w:bookmarkEnd w:id="92"/>
    </w:p>
    <w:p w:rsidR="00737A20" w:rsidRPr="008029A7" w:rsidRDefault="008029A7" w:rsidP="00737A20">
      <w:pPr>
        <w:pStyle w:val="BodyText"/>
        <w:rPr>
          <w:lang w:val="fi-FI"/>
        </w:rPr>
      </w:pPr>
      <w:r w:rsidRPr="008029A7">
        <w:rPr>
          <w:lang w:val="fi-FI"/>
        </w:rPr>
        <w:t xml:space="preserve">Käytän työssäni Petalinuxin konfiguroiman Linux-kernelin kanssa Ubuntu-pohjaista </w:t>
      </w:r>
      <w:r>
        <w:rPr>
          <w:lang w:val="fi-FI"/>
        </w:rPr>
        <w:t>distribuutiota. Ubuntu-pohjaisen distribuution käyttö mahdollistaa Ubuntun laajan valmiin pakettikirjaston käytön (apt-ohjelmalla) esimerkiksi tarvittavien Python-pakettien osalta.</w:t>
      </w:r>
    </w:p>
    <w:p w:rsidR="008029A7" w:rsidRPr="008029A7" w:rsidRDefault="008029A7" w:rsidP="00737A20">
      <w:pPr>
        <w:pStyle w:val="BodyText"/>
        <w:rPr>
          <w:lang w:val="fi-FI"/>
        </w:rPr>
      </w:pPr>
    </w:p>
    <w:p w:rsidR="00804A59" w:rsidRPr="00865656" w:rsidRDefault="00F85DCE" w:rsidP="00F85DCE">
      <w:pPr>
        <w:pStyle w:val="Heading3"/>
        <w:rPr>
          <w:lang w:val="en-US"/>
        </w:rPr>
      </w:pPr>
      <w:bookmarkStart w:id="93" w:name="_Toc127393263"/>
      <w:r w:rsidRPr="00865656">
        <w:rPr>
          <w:lang w:val="en-US"/>
        </w:rPr>
        <w:t xml:space="preserve">Ultrascale+ </w:t>
      </w:r>
      <w:r w:rsidR="00865656" w:rsidRPr="00865656">
        <w:rPr>
          <w:lang w:val="en-US"/>
        </w:rPr>
        <w:t xml:space="preserve">3EG </w:t>
      </w:r>
      <w:r w:rsidRPr="00865656">
        <w:rPr>
          <w:lang w:val="en-US"/>
        </w:rPr>
        <w:t xml:space="preserve">Ubuntu </w:t>
      </w:r>
      <w:r w:rsidR="00550315" w:rsidRPr="00865656">
        <w:rPr>
          <w:lang w:val="en-US"/>
        </w:rPr>
        <w:t>18.04.5 LTS (bionic)</w:t>
      </w:r>
      <w:bookmarkEnd w:id="93"/>
    </w:p>
    <w:p w:rsidR="00550315" w:rsidRPr="00865656" w:rsidRDefault="00550315" w:rsidP="00550315">
      <w:pPr>
        <w:pStyle w:val="BodyText"/>
        <w:rPr>
          <w:lang w:val="en-US"/>
        </w:rPr>
      </w:pPr>
    </w:p>
    <w:p w:rsidR="00550315" w:rsidRDefault="00550315" w:rsidP="00550315">
      <w:pPr>
        <w:pStyle w:val="Heading3"/>
      </w:pPr>
      <w:bookmarkStart w:id="94" w:name="_Toc127393264"/>
      <w:r w:rsidRPr="008029A7">
        <w:t xml:space="preserve">Zynq-7020 </w:t>
      </w:r>
      <w:r>
        <w:t>Ubuntu 16.04.4 LTS (xenial)</w:t>
      </w:r>
      <w:bookmarkEnd w:id="94"/>
    </w:p>
    <w:p w:rsidR="00550315" w:rsidRPr="00550315" w:rsidRDefault="00550315" w:rsidP="00550315">
      <w:pPr>
        <w:pStyle w:val="BodyText"/>
        <w:rPr>
          <w:lang w:val="fi-FI"/>
        </w:rPr>
      </w:pPr>
    </w:p>
    <w:p w:rsidR="001230E8" w:rsidRPr="0097666B" w:rsidRDefault="001230E8" w:rsidP="00512457">
      <w:pPr>
        <w:pStyle w:val="BodyText"/>
        <w:rPr>
          <w:lang w:val="fi-FI"/>
        </w:rPr>
      </w:pPr>
    </w:p>
    <w:p w:rsidR="0031469E" w:rsidRDefault="0031469E">
      <w:pPr>
        <w:pStyle w:val="Heading1"/>
        <w:rPr>
          <w:lang w:val="en-US"/>
        </w:rPr>
      </w:pPr>
      <w:bookmarkStart w:id="95" w:name="_Toc127393265"/>
      <w:r w:rsidRPr="008029A7">
        <w:lastRenderedPageBreak/>
        <w:t>TÄSTÄ ETEENPÄIN VANHAA MATERAA</w:t>
      </w:r>
      <w:r>
        <w:rPr>
          <w:lang w:val="en-US"/>
        </w:rPr>
        <w:t>LIA!</w:t>
      </w:r>
      <w:bookmarkEnd w:id="95"/>
    </w:p>
    <w:p w:rsidR="0031469E" w:rsidRPr="0031469E" w:rsidRDefault="0031469E" w:rsidP="0031469E">
      <w:pPr>
        <w:pStyle w:val="BodyText"/>
        <w:rPr>
          <w:lang w:val="fi-FI"/>
        </w:rPr>
      </w:pPr>
      <w:r w:rsidRPr="0031469E">
        <w:rPr>
          <w:lang w:val="fi-FI"/>
        </w:rPr>
        <w:t>Tästä eteenpäin dokumentissa on vanhaa materiaalia, josta otan osan uudelleen käyttöön aiempiin kappaleisiin ja osan tulen poistamaan!</w:t>
      </w:r>
    </w:p>
    <w:p w:rsidR="00B86274" w:rsidRDefault="00B86274" w:rsidP="00A528C4">
      <w:pPr>
        <w:pStyle w:val="Heading1"/>
        <w:rPr>
          <w:lang w:val="en-US"/>
        </w:rPr>
      </w:pPr>
      <w:bookmarkStart w:id="96" w:name="_Toc127393266"/>
      <w:r>
        <w:rPr>
          <w:lang w:val="en-US"/>
        </w:rPr>
        <w:lastRenderedPageBreak/>
        <w:t>Käyttöympäristöt</w:t>
      </w:r>
      <w:bookmarkEnd w:id="96"/>
    </w:p>
    <w:p w:rsidR="00B86274" w:rsidRDefault="00B86274" w:rsidP="00A528C4">
      <w:pPr>
        <w:pStyle w:val="BodyText"/>
        <w:rPr>
          <w:lang w:val="en-US"/>
        </w:rPr>
      </w:pPr>
    </w:p>
    <w:p w:rsidR="00B86274" w:rsidRDefault="00B86274" w:rsidP="00A528C4">
      <w:pPr>
        <w:pStyle w:val="BodyText"/>
        <w:rPr>
          <w:lang w:val="en-US"/>
        </w:rPr>
      </w:pPr>
      <w:r>
        <w:rPr>
          <w:lang w:val="en-US"/>
        </w:rPr>
        <w:t>PC Windows 10</w:t>
      </w:r>
    </w:p>
    <w:p w:rsidR="00B86274" w:rsidRDefault="00B86274" w:rsidP="00A528C4">
      <w:pPr>
        <w:pStyle w:val="BodyText"/>
        <w:rPr>
          <w:lang w:val="en-US"/>
        </w:rPr>
      </w:pPr>
      <w:r>
        <w:rPr>
          <w:lang w:val="en-US"/>
        </w:rPr>
        <w:t xml:space="preserve">PC </w:t>
      </w:r>
      <w:r w:rsidR="000D53BE">
        <w:rPr>
          <w:lang w:val="en-US"/>
        </w:rPr>
        <w:t>Linux/</w:t>
      </w:r>
      <w:r>
        <w:rPr>
          <w:lang w:val="en-US"/>
        </w:rPr>
        <w:t>Ubuntu</w:t>
      </w:r>
    </w:p>
    <w:p w:rsidR="00B86274" w:rsidRDefault="00B86274" w:rsidP="00A528C4">
      <w:pPr>
        <w:pStyle w:val="BodyText"/>
        <w:rPr>
          <w:lang w:val="en-US"/>
        </w:rPr>
      </w:pPr>
      <w:r>
        <w:rPr>
          <w:lang w:val="en-US"/>
        </w:rPr>
        <w:t>Digilent Genesys, ZU 3EG, Zynq Ultrascale+</w:t>
      </w:r>
      <w:r w:rsidR="000169E9">
        <w:rPr>
          <w:lang w:val="en-US"/>
        </w:rPr>
        <w:t xml:space="preserve"> MPSoC</w:t>
      </w:r>
    </w:p>
    <w:p w:rsidR="00B86274" w:rsidRDefault="00B86274" w:rsidP="00A528C4">
      <w:pPr>
        <w:pStyle w:val="BodyText"/>
        <w:rPr>
          <w:lang w:val="en-US"/>
        </w:rPr>
      </w:pPr>
      <w:r>
        <w:rPr>
          <w:lang w:val="en-US"/>
        </w:rPr>
        <w:t>Digilent Zybo Z7, Zynq-7000, 7020</w:t>
      </w:r>
      <w:r w:rsidR="000169E9">
        <w:rPr>
          <w:lang w:val="en-US"/>
        </w:rPr>
        <w:t xml:space="preserve"> APSoC</w:t>
      </w:r>
    </w:p>
    <w:p w:rsidR="00B86274" w:rsidRPr="00140208" w:rsidRDefault="00B86274" w:rsidP="00B86274">
      <w:pPr>
        <w:pStyle w:val="BodyText"/>
        <w:rPr>
          <w:lang w:val="en-US"/>
        </w:rPr>
      </w:pPr>
    </w:p>
    <w:p w:rsidR="00EB133F" w:rsidRPr="00B24A46" w:rsidRDefault="00592DFF" w:rsidP="00E57785">
      <w:pPr>
        <w:pStyle w:val="Heading2"/>
      </w:pPr>
      <w:bookmarkStart w:id="97" w:name="_Toc127393267"/>
      <w:r w:rsidRPr="00B24A46">
        <w:t>Genesys ZU 3EG</w:t>
      </w:r>
      <w:bookmarkEnd w:id="97"/>
    </w:p>
    <w:p w:rsidR="00A9167A" w:rsidRPr="0097666B" w:rsidRDefault="0047439B" w:rsidP="00A9167A">
      <w:pPr>
        <w:pStyle w:val="Heading3"/>
      </w:pPr>
      <w:bookmarkStart w:id="98" w:name="_Toc127393268"/>
      <w:r w:rsidRPr="0097666B">
        <w:t>Johdanto</w:t>
      </w:r>
      <w:bookmarkEnd w:id="98"/>
    </w:p>
    <w:p w:rsidR="0027040A" w:rsidRDefault="00044A31" w:rsidP="0047439B">
      <w:pPr>
        <w:pStyle w:val="BodyText"/>
        <w:rPr>
          <w:lang w:val="fi-FI"/>
        </w:rPr>
      </w:pPr>
      <w:r w:rsidRPr="0097666B">
        <w:rPr>
          <w:lang w:val="fi-FI"/>
        </w:rPr>
        <w:t xml:space="preserve">Tässä kappaleessa kuvaan </w:t>
      </w:r>
      <w:r w:rsidR="00AB616B">
        <w:rPr>
          <w:lang w:val="fi-FI"/>
        </w:rPr>
        <w:t>prototyyppijärjestelmässä spektrikameran ohjausta ja kuvadatan käsittelyä varten rakentamaani osuutta.</w:t>
      </w:r>
    </w:p>
    <w:p w:rsidR="003228BE" w:rsidRDefault="00F85477" w:rsidP="0047439B">
      <w:pPr>
        <w:pStyle w:val="BodyText"/>
        <w:rPr>
          <w:lang w:val="fi-FI"/>
        </w:rPr>
      </w:pPr>
      <w:r w:rsidRPr="00F85477">
        <w:rPr>
          <w:noProof/>
          <w:lang w:val="fi-FI" w:eastAsia="fi-FI" w:bidi="ar-SA"/>
        </w:rPr>
        <w:lastRenderedPageBreak/>
        <w:drawing>
          <wp:inline distT="0" distB="0" distL="0" distR="0" wp14:anchorId="61A0DFE3" wp14:editId="36B51BE4">
            <wp:extent cx="5400040" cy="5431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431155"/>
                    </a:xfrm>
                    <a:prstGeom prst="rect">
                      <a:avLst/>
                    </a:prstGeom>
                  </pic:spPr>
                </pic:pic>
              </a:graphicData>
            </a:graphic>
          </wp:inline>
        </w:drawing>
      </w:r>
    </w:p>
    <w:p w:rsidR="00F85477" w:rsidRPr="00F85477" w:rsidRDefault="00F85477" w:rsidP="00F85477">
      <w:pPr>
        <w:pStyle w:val="Caption"/>
        <w:rPr>
          <w:b w:val="0"/>
        </w:rPr>
      </w:pPr>
      <w:bookmarkStart w:id="99" w:name="_Toc12739329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12</w:t>
      </w:r>
      <w:r w:rsidRPr="0097666B">
        <w:rPr>
          <w:noProof/>
        </w:rPr>
        <w:fldChar w:fldCharType="end"/>
      </w:r>
      <w:r w:rsidRPr="0097666B">
        <w:t>.</w:t>
      </w:r>
      <w:r w:rsidRPr="0097666B">
        <w:rPr>
          <w:b w:val="0"/>
        </w:rPr>
        <w:tab/>
      </w:r>
      <w:r w:rsidR="00186CF2">
        <w:rPr>
          <w:b w:val="0"/>
        </w:rPr>
        <w:t>Zynq Ultrascale+ EG</w:t>
      </w:r>
      <w:r w:rsidR="005F4736">
        <w:rPr>
          <w:b w:val="0"/>
        </w:rPr>
        <w:t xml:space="preserve"> FPGA-</w:t>
      </w:r>
      <w:r w:rsidR="00186CF2">
        <w:rPr>
          <w:b w:val="0"/>
        </w:rPr>
        <w:t xml:space="preserve">piirin ympärille rakennettu </w:t>
      </w:r>
      <w:r w:rsidRPr="00F85477">
        <w:rPr>
          <w:b w:val="0"/>
        </w:rPr>
        <w:t xml:space="preserve">Digilentin valmistama Genesys </w:t>
      </w:r>
      <w:r>
        <w:rPr>
          <w:b w:val="0"/>
        </w:rPr>
        <w:t>ZU</w:t>
      </w:r>
      <w:r w:rsidR="00186CF2">
        <w:rPr>
          <w:b w:val="0"/>
        </w:rPr>
        <w:t>-3EG kehityskitti</w:t>
      </w:r>
      <w:bookmarkEnd w:id="99"/>
    </w:p>
    <w:p w:rsidR="00F85477" w:rsidRPr="001C1F40" w:rsidRDefault="00E1360B" w:rsidP="00F85477">
      <w:pPr>
        <w:pStyle w:val="BodyText"/>
        <w:rPr>
          <w:lang w:val="fi-FI"/>
        </w:rPr>
      </w:pPr>
      <w:hyperlink r:id="rId29" w:history="1">
        <w:r w:rsidR="00F85477" w:rsidRPr="001C1F40">
          <w:rPr>
            <w:rStyle w:val="Hyperlink"/>
            <w:lang w:val="fi-FI"/>
          </w:rPr>
          <w:t>https://digilent.com/shop/genesys-zu-zynq-ultrascale-mpsoc-development-board/</w:t>
        </w:r>
      </w:hyperlink>
    </w:p>
    <w:p w:rsidR="00F85477" w:rsidRPr="001C1F40" w:rsidRDefault="00F85477" w:rsidP="00F85477">
      <w:pPr>
        <w:pStyle w:val="BodyText"/>
        <w:rPr>
          <w:lang w:val="fi-FI"/>
        </w:rPr>
      </w:pPr>
    </w:p>
    <w:p w:rsidR="003228BE" w:rsidRPr="001C1F40" w:rsidRDefault="003228BE" w:rsidP="0047439B">
      <w:pPr>
        <w:pStyle w:val="BodyText"/>
        <w:rPr>
          <w:lang w:val="fi-FI"/>
        </w:rPr>
      </w:pPr>
    </w:p>
    <w:p w:rsidR="003228BE" w:rsidRPr="003228BE" w:rsidRDefault="001C1F40" w:rsidP="00F87DD6">
      <w:pPr>
        <w:pStyle w:val="Heading3"/>
      </w:pPr>
      <w:bookmarkStart w:id="100" w:name="_Toc127393269"/>
      <w:r>
        <w:lastRenderedPageBreak/>
        <w:t>Zynq Ultrascale+ EG MPSoC l</w:t>
      </w:r>
      <w:r w:rsidR="003228BE">
        <w:t>ohkokaavio</w:t>
      </w:r>
      <w:bookmarkEnd w:id="100"/>
    </w:p>
    <w:p w:rsidR="003D0911" w:rsidRPr="0097666B" w:rsidRDefault="003D0911" w:rsidP="0047439B">
      <w:pPr>
        <w:pStyle w:val="BodyText"/>
        <w:rPr>
          <w:lang w:val="fi-FI"/>
        </w:rPr>
      </w:pPr>
      <w:r w:rsidRPr="0097666B">
        <w:rPr>
          <w:noProof/>
          <w:lang w:val="fi-FI" w:eastAsia="fi-FI" w:bidi="ar-SA"/>
        </w:rPr>
        <w:drawing>
          <wp:inline distT="0" distB="0" distL="0" distR="0" wp14:anchorId="1E29276C" wp14:editId="4BADE7C3">
            <wp:extent cx="5400040" cy="3795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795395"/>
                    </a:xfrm>
                    <a:prstGeom prst="rect">
                      <a:avLst/>
                    </a:prstGeom>
                  </pic:spPr>
                </pic:pic>
              </a:graphicData>
            </a:graphic>
          </wp:inline>
        </w:drawing>
      </w:r>
    </w:p>
    <w:p w:rsidR="003D0911" w:rsidRPr="0097666B" w:rsidRDefault="003D0911" w:rsidP="003D0911">
      <w:pPr>
        <w:pStyle w:val="Caption"/>
        <w:rPr>
          <w:b w:val="0"/>
        </w:rPr>
      </w:pPr>
      <w:bookmarkStart w:id="101" w:name="_Toc12739330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13</w:t>
      </w:r>
      <w:r w:rsidRPr="0097666B">
        <w:rPr>
          <w:noProof/>
        </w:rPr>
        <w:fldChar w:fldCharType="end"/>
      </w:r>
      <w:r w:rsidRPr="0097666B">
        <w:t>.</w:t>
      </w:r>
      <w:r w:rsidRPr="0097666B">
        <w:rPr>
          <w:b w:val="0"/>
        </w:rPr>
        <w:tab/>
        <w:t>Zynq Ultrascale+ EG MPSoC lohkokaavio</w:t>
      </w:r>
      <w:bookmarkEnd w:id="101"/>
    </w:p>
    <w:p w:rsidR="003D0911" w:rsidRPr="0097666B" w:rsidRDefault="003D0911" w:rsidP="0047439B">
      <w:pPr>
        <w:pStyle w:val="BodyText"/>
        <w:rPr>
          <w:lang w:val="fi-FI"/>
        </w:rPr>
      </w:pPr>
    </w:p>
    <w:p w:rsidR="00734FA4" w:rsidRPr="0097666B" w:rsidRDefault="00734FA4" w:rsidP="00734FA4">
      <w:pPr>
        <w:pStyle w:val="BodyText"/>
        <w:rPr>
          <w:lang w:val="fi-FI"/>
        </w:rPr>
      </w:pPr>
    </w:p>
    <w:p w:rsidR="004C4492" w:rsidRPr="0097666B" w:rsidRDefault="007851EB" w:rsidP="004C4492">
      <w:pPr>
        <w:pStyle w:val="Heading3"/>
      </w:pPr>
      <w:bookmarkStart w:id="102" w:name="_Toc127393270"/>
      <w:r w:rsidRPr="0097666B">
        <w:t>Kehitysympäristö</w:t>
      </w:r>
      <w:bookmarkEnd w:id="102"/>
    </w:p>
    <w:p w:rsidR="004C4492" w:rsidRPr="0097666B" w:rsidRDefault="004C4492" w:rsidP="004C4492">
      <w:pPr>
        <w:pStyle w:val="BodyText"/>
        <w:rPr>
          <w:lang w:val="fi-FI"/>
        </w:rPr>
      </w:pPr>
      <w:r w:rsidRPr="0097666B">
        <w:rPr>
          <w:lang w:val="fi-FI"/>
        </w:rPr>
        <w:t>Järjestelmän tärkeimmät hardware-resurssit ovat SD-kortti, ARM Cortex-A9 suoritin, USB-portti ja FPGA. Tässä työssä käytän Zybo Z7 kehityskittiä.</w:t>
      </w:r>
    </w:p>
    <w:p w:rsidR="004C4492" w:rsidRPr="0097666B" w:rsidRDefault="004C4492" w:rsidP="004C4492">
      <w:pPr>
        <w:pStyle w:val="BodyText"/>
        <w:rPr>
          <w:lang w:val="fi-FI"/>
        </w:rPr>
      </w:pPr>
      <w:r w:rsidRPr="0097666B">
        <w:rPr>
          <w:lang w:val="fi-FI"/>
        </w:rPr>
        <w:t>SD-kortti ja ARM Cortex-A9 suoritin ovat tarpeen Linux-käyttöjärjestelmän sekä muiden ohjelmistokomponenttien asentamista ja suorittamista varten.</w:t>
      </w:r>
    </w:p>
    <w:p w:rsidR="007851EB" w:rsidRPr="0097666B" w:rsidRDefault="007851EB" w:rsidP="004C4492">
      <w:pPr>
        <w:pStyle w:val="BodyText"/>
        <w:rPr>
          <w:lang w:val="fi-FI"/>
        </w:rPr>
      </w:pPr>
    </w:p>
    <w:p w:rsidR="00393768" w:rsidRPr="0097666B" w:rsidRDefault="00393768" w:rsidP="004C4492">
      <w:pPr>
        <w:pStyle w:val="BodyText"/>
        <w:rPr>
          <w:lang w:val="fi-FI"/>
        </w:rPr>
      </w:pPr>
      <w:r w:rsidRPr="0097666B">
        <w:rPr>
          <w:lang w:val="fi-FI"/>
        </w:rPr>
        <w:t>xczu3eg-sfvc784-1-e</w:t>
      </w:r>
    </w:p>
    <w:p w:rsidR="00126ECB" w:rsidRPr="0097666B" w:rsidRDefault="00126ECB" w:rsidP="004C4492">
      <w:pPr>
        <w:pStyle w:val="BodyText"/>
        <w:rPr>
          <w:lang w:val="fi-FI"/>
        </w:rPr>
      </w:pPr>
    </w:p>
    <w:p w:rsidR="00126ECB" w:rsidRPr="0097666B" w:rsidRDefault="00E1360B" w:rsidP="004C4492">
      <w:pPr>
        <w:pStyle w:val="BodyText"/>
        <w:rPr>
          <w:lang w:val="fi-FI"/>
        </w:rPr>
      </w:pPr>
      <w:hyperlink r:id="rId31" w:history="1">
        <w:r w:rsidR="00126ECB" w:rsidRPr="0097666B">
          <w:rPr>
            <w:rStyle w:val="Hyperlink"/>
            <w:lang w:val="fi-FI"/>
          </w:rPr>
          <w:t>https://digilent.com/reference/programmable-logic/genesys-zu/reference-manual?redirect=1</w:t>
        </w:r>
      </w:hyperlink>
    </w:p>
    <w:p w:rsidR="00126ECB" w:rsidRPr="0097666B" w:rsidRDefault="00126ECB" w:rsidP="004C4492">
      <w:pPr>
        <w:pStyle w:val="BodyText"/>
        <w:rPr>
          <w:lang w:val="fi-FI"/>
        </w:rPr>
      </w:pPr>
    </w:p>
    <w:p w:rsidR="004C4492" w:rsidRPr="0097666B" w:rsidRDefault="004C4492" w:rsidP="004C4492">
      <w:pPr>
        <w:pStyle w:val="BodyText"/>
        <w:rPr>
          <w:lang w:val="fi-FI"/>
        </w:rPr>
      </w:pPr>
    </w:p>
    <w:p w:rsidR="00734FA4" w:rsidRPr="0097666B" w:rsidRDefault="00734FA4" w:rsidP="004C4492">
      <w:pPr>
        <w:pStyle w:val="Heading3"/>
      </w:pPr>
      <w:bookmarkStart w:id="103" w:name="_Toc127393271"/>
      <w:r w:rsidRPr="0097666B">
        <w:t>Programmable System (PS)</w:t>
      </w:r>
      <w:bookmarkEnd w:id="103"/>
    </w:p>
    <w:p w:rsidR="0049524F" w:rsidRPr="0097666B" w:rsidRDefault="0049524F" w:rsidP="0049524F">
      <w:pPr>
        <w:pStyle w:val="Heading4"/>
      </w:pPr>
      <w:r w:rsidRPr="0097666B">
        <w:t>Johdanto</w:t>
      </w:r>
    </w:p>
    <w:p w:rsidR="004C4492" w:rsidRPr="0097666B" w:rsidRDefault="0049524F" w:rsidP="004C4492">
      <w:pPr>
        <w:pStyle w:val="BodyText"/>
        <w:rPr>
          <w:lang w:val="fi-FI"/>
        </w:rPr>
      </w:pPr>
      <w:r w:rsidRPr="0097666B">
        <w:rPr>
          <w:lang w:val="fi-FI"/>
        </w:rPr>
        <w:t xml:space="preserve">Tässä kappaleessa kuvaan prosessorilla suoritettavaa ohjelmistoa. Prosessorilla suoritettava ohjelmisto sisältää täydellisen Linux-käyttöjärjestelmän kaikkine oheislaiteajureineen. </w:t>
      </w:r>
      <w:r w:rsidR="00B8622A" w:rsidRPr="0097666B">
        <w:rPr>
          <w:lang w:val="fi-FI"/>
        </w:rPr>
        <w:t>Ensisijaisesti p</w:t>
      </w:r>
      <w:r w:rsidRPr="0097666B">
        <w:rPr>
          <w:lang w:val="fi-FI"/>
        </w:rPr>
        <w:t>rosessori</w:t>
      </w:r>
      <w:r w:rsidR="00B8622A" w:rsidRPr="0097666B">
        <w:rPr>
          <w:lang w:val="fi-FI"/>
        </w:rPr>
        <w:t xml:space="preserve">ympäristö tarvitaan </w:t>
      </w:r>
      <w:r w:rsidRPr="0097666B">
        <w:rPr>
          <w:lang w:val="fi-FI"/>
        </w:rPr>
        <w:t>spek</w:t>
      </w:r>
      <w:r w:rsidR="00B8622A" w:rsidRPr="0097666B">
        <w:rPr>
          <w:lang w:val="fi-FI"/>
        </w:rPr>
        <w:t>trikameran USB-liitäntää varten. Toissijaisesti prosessoriympäristössä on mahdollista suorittaa Jyväskylän yliopiston kehittämiä spektrikameran kuvan ottamiseen ja kuvan käsittelyyn liittyviä Python-ohjelmia.</w:t>
      </w:r>
    </w:p>
    <w:p w:rsidR="009203F8" w:rsidRPr="0097666B" w:rsidRDefault="009203F8" w:rsidP="004C4492">
      <w:pPr>
        <w:pStyle w:val="BodyText"/>
        <w:rPr>
          <w:lang w:val="fi-FI"/>
        </w:rPr>
      </w:pPr>
    </w:p>
    <w:p w:rsidR="009203F8" w:rsidRPr="0097666B" w:rsidRDefault="009203F8" w:rsidP="009203F8">
      <w:pPr>
        <w:pStyle w:val="BodyText"/>
        <w:rPr>
          <w:lang w:val="fi-FI"/>
        </w:rPr>
      </w:pPr>
      <w:r w:rsidRPr="0097666B">
        <w:rPr>
          <w:noProof/>
          <w:lang w:val="fi-FI" w:eastAsia="fi-FI" w:bidi="ar-SA"/>
        </w:rPr>
        <w:drawing>
          <wp:inline distT="0" distB="0" distL="0" distR="0" wp14:anchorId="3DD15AC7" wp14:editId="239463C1">
            <wp:extent cx="5400040" cy="3540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40760"/>
                    </a:xfrm>
                    <a:prstGeom prst="rect">
                      <a:avLst/>
                    </a:prstGeom>
                  </pic:spPr>
                </pic:pic>
              </a:graphicData>
            </a:graphic>
          </wp:inline>
        </w:drawing>
      </w:r>
    </w:p>
    <w:p w:rsidR="009203F8" w:rsidRDefault="009203F8" w:rsidP="009203F8">
      <w:pPr>
        <w:pStyle w:val="Caption"/>
        <w:rPr>
          <w:b w:val="0"/>
        </w:rPr>
      </w:pPr>
      <w:bookmarkStart w:id="104" w:name="_Toc127393301"/>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14</w:t>
      </w:r>
      <w:r w:rsidRPr="0097666B">
        <w:rPr>
          <w:noProof/>
        </w:rPr>
        <w:fldChar w:fldCharType="end"/>
      </w:r>
      <w:r w:rsidRPr="0097666B">
        <w:t>.</w:t>
      </w:r>
      <w:r w:rsidRPr="0097666B">
        <w:rPr>
          <w:b w:val="0"/>
        </w:rPr>
        <w:tab/>
        <w:t>PS Ultrascale+ lohkokaavio</w:t>
      </w:r>
      <w:bookmarkEnd w:id="104"/>
    </w:p>
    <w:p w:rsidR="00576513" w:rsidRPr="00576513" w:rsidRDefault="00576513" w:rsidP="00576513"/>
    <w:p w:rsidR="009203F8" w:rsidRPr="0097666B" w:rsidRDefault="009203F8" w:rsidP="004C4492">
      <w:pPr>
        <w:pStyle w:val="BodyText"/>
        <w:rPr>
          <w:lang w:val="fi-FI"/>
        </w:rPr>
      </w:pPr>
    </w:p>
    <w:p w:rsidR="009203F8" w:rsidRPr="0097666B" w:rsidRDefault="009203F8" w:rsidP="004C4492">
      <w:pPr>
        <w:pStyle w:val="BodyText"/>
        <w:rPr>
          <w:lang w:val="fi-FI"/>
        </w:rPr>
      </w:pPr>
    </w:p>
    <w:p w:rsidR="00734FA4" w:rsidRPr="0097666B" w:rsidRDefault="00734FA4" w:rsidP="00734FA4">
      <w:pPr>
        <w:pStyle w:val="BodyText"/>
        <w:rPr>
          <w:lang w:val="fi-FI"/>
        </w:rPr>
      </w:pPr>
    </w:p>
    <w:p w:rsidR="001C671C" w:rsidRDefault="001C671C" w:rsidP="001C671C">
      <w:pPr>
        <w:pStyle w:val="Heading4"/>
      </w:pPr>
      <w:r w:rsidRPr="0097666B">
        <w:lastRenderedPageBreak/>
        <w:t>Ohjelmistopakettien liitännät</w:t>
      </w:r>
    </w:p>
    <w:p w:rsidR="00576513" w:rsidRPr="0097666B" w:rsidRDefault="00576513" w:rsidP="00576513">
      <w:pPr>
        <w:pStyle w:val="BodyText"/>
        <w:rPr>
          <w:lang w:val="fi-FI"/>
        </w:rPr>
      </w:pPr>
      <w:r w:rsidRPr="0097666B">
        <w:rPr>
          <w:lang w:val="fi-FI"/>
        </w:rPr>
        <w:t>Tässä työssä tutkitaan spektrikuvia liukuhihnan avulla käsittelevää järjestelmää. Tällaisen järjestelmän rakentamiseksi tarvitaan seuraavan kuvan mukaisia komponentteja.</w:t>
      </w:r>
    </w:p>
    <w:p w:rsidR="00576513" w:rsidRPr="0097666B" w:rsidRDefault="00576513" w:rsidP="00576513">
      <w:pPr>
        <w:pStyle w:val="BodyText"/>
        <w:jc w:val="center"/>
        <w:rPr>
          <w:lang w:val="fi-FI"/>
        </w:rPr>
      </w:pPr>
      <w:r w:rsidRPr="0097666B">
        <w:rPr>
          <w:noProof/>
          <w:lang w:val="fi-FI" w:eastAsia="fi-FI" w:bidi="ar-SA"/>
        </w:rPr>
        <w:drawing>
          <wp:inline distT="0" distB="0" distL="0" distR="0" wp14:anchorId="23222392" wp14:editId="6FBB6DAE">
            <wp:extent cx="4699710" cy="40228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2021_05_23_Sheet 1.EM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99710" cy="4022800"/>
                    </a:xfrm>
                    <a:prstGeom prst="rect">
                      <a:avLst/>
                    </a:prstGeom>
                  </pic:spPr>
                </pic:pic>
              </a:graphicData>
            </a:graphic>
          </wp:inline>
        </w:drawing>
      </w:r>
    </w:p>
    <w:p w:rsidR="00576513" w:rsidRPr="0097666B" w:rsidRDefault="00576513" w:rsidP="00576513">
      <w:pPr>
        <w:pStyle w:val="Caption"/>
        <w:rPr>
          <w:b w:val="0"/>
        </w:rPr>
      </w:pPr>
      <w:bookmarkStart w:id="105" w:name="_Toc127393302"/>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15</w:t>
      </w:r>
      <w:r w:rsidRPr="0097666B">
        <w:rPr>
          <w:noProof/>
        </w:rPr>
        <w:fldChar w:fldCharType="end"/>
      </w:r>
      <w:r w:rsidRPr="0097666B">
        <w:t>.</w:t>
      </w:r>
      <w:r w:rsidRPr="0097666B">
        <w:rPr>
          <w:b w:val="0"/>
        </w:rPr>
        <w:tab/>
        <w:t>Yleiskuva tavoitejärjestelmästä.</w:t>
      </w:r>
      <w:bookmarkEnd w:id="105"/>
    </w:p>
    <w:p w:rsidR="00576513" w:rsidRPr="00576513" w:rsidRDefault="00576513" w:rsidP="00576513">
      <w:pPr>
        <w:pStyle w:val="BodyText"/>
        <w:rPr>
          <w:lang w:val="fi-FI"/>
        </w:rPr>
      </w:pPr>
      <w:r w:rsidRPr="0097666B">
        <w:t>Kuvassa alimmalla tasolla ovat hardware-komponentit. Kuvassa vasemmanpuoleiset vihreät laatikot kuvaavat perusohjelmistoja. Kuvassa keskellä olevat keltaiset ja ruskea laatikko kuvaavat Jyväskylän yliopiston ja kameramoduulin valmistajan ohjelmistokomponentteja. Kuvassa oikeanpuoleiset laatikot kuvaavat kuvaamiseen ja kuvaankäsittelyyn kehittämiäni ohjelmistoja.</w:t>
      </w:r>
    </w:p>
    <w:p w:rsidR="001C671C" w:rsidRPr="0097666B" w:rsidRDefault="001C671C" w:rsidP="001C671C">
      <w:pPr>
        <w:pStyle w:val="BodyText"/>
        <w:jc w:val="center"/>
        <w:rPr>
          <w:lang w:val="fi-FI"/>
        </w:rPr>
      </w:pPr>
      <w:r w:rsidRPr="0097666B">
        <w:rPr>
          <w:noProof/>
          <w:lang w:val="fi-FI" w:eastAsia="fi-FI" w:bidi="ar-SA"/>
        </w:rPr>
        <w:lastRenderedPageBreak/>
        <w:drawing>
          <wp:inline distT="0" distB="0" distL="0" distR="0" wp14:anchorId="4B554D5C" wp14:editId="22859944">
            <wp:extent cx="5400040" cy="556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_2021_05_23_Sheet 3.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5563235"/>
                    </a:xfrm>
                    <a:prstGeom prst="rect">
                      <a:avLst/>
                    </a:prstGeom>
                  </pic:spPr>
                </pic:pic>
              </a:graphicData>
            </a:graphic>
          </wp:inline>
        </w:drawing>
      </w:r>
    </w:p>
    <w:p w:rsidR="001C671C" w:rsidRPr="0097666B" w:rsidRDefault="001C671C" w:rsidP="001C671C">
      <w:pPr>
        <w:pStyle w:val="Caption"/>
        <w:rPr>
          <w:b w:val="0"/>
        </w:rPr>
      </w:pPr>
      <w:bookmarkStart w:id="106" w:name="_Toc127393303"/>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16</w:t>
      </w:r>
      <w:r w:rsidRPr="0097666B">
        <w:rPr>
          <w:noProof/>
        </w:rPr>
        <w:fldChar w:fldCharType="end"/>
      </w:r>
      <w:r w:rsidRPr="0097666B">
        <w:t>.</w:t>
      </w:r>
      <w:r w:rsidRPr="0097666B">
        <w:rPr>
          <w:b w:val="0"/>
        </w:rPr>
        <w:tab/>
        <w:t>Ohjelmistopakettien liitännät.</w:t>
      </w:r>
      <w:bookmarkEnd w:id="106"/>
    </w:p>
    <w:p w:rsidR="001C671C" w:rsidRPr="0097666B" w:rsidRDefault="001C671C" w:rsidP="001C671C"/>
    <w:p w:rsidR="004C4492" w:rsidRPr="0097666B" w:rsidRDefault="004C4492" w:rsidP="004C4492">
      <w:pPr>
        <w:pStyle w:val="Heading4"/>
      </w:pPr>
      <w:r w:rsidRPr="0097666B">
        <w:t>PetaLinux 2017.4</w:t>
      </w:r>
    </w:p>
    <w:p w:rsidR="004C4492" w:rsidRPr="0097666B" w:rsidRDefault="004C4492" w:rsidP="004C4492">
      <w:pPr>
        <w:pStyle w:val="BodyText"/>
        <w:rPr>
          <w:lang w:val="fi-FI"/>
        </w:rPr>
      </w:pPr>
      <w:r w:rsidRPr="0097666B">
        <w:rPr>
          <w:lang w:val="fi-FI"/>
        </w:rPr>
        <w:t>PetaLinux on Xilinxin työkalujen avulla konfiguroitava ja itse käännettävä Linux-distribuutio. Tässä työssä käyt</w:t>
      </w:r>
      <w:r w:rsidR="00321422" w:rsidRPr="0097666B">
        <w:rPr>
          <w:lang w:val="fi-FI"/>
        </w:rPr>
        <w:t xml:space="preserve">än PetaLinuxista ainoastaan </w:t>
      </w:r>
      <w:r w:rsidRPr="0097666B">
        <w:rPr>
          <w:lang w:val="fi-FI"/>
        </w:rPr>
        <w:t>kehityskitin boottaamisen liittyviä osuuksia ja PetaLinuxilla kääntämääni Linux-kerneliä.</w:t>
      </w:r>
    </w:p>
    <w:p w:rsidR="004C4492" w:rsidRPr="0097666B" w:rsidRDefault="004C4492" w:rsidP="004C4492">
      <w:pPr>
        <w:pStyle w:val="BodyText"/>
        <w:rPr>
          <w:lang w:val="fi-FI"/>
        </w:rPr>
      </w:pPr>
      <w:r w:rsidRPr="0097666B">
        <w:rPr>
          <w:lang w:val="fi-FI"/>
        </w:rPr>
        <w:t>Boottaamisen jälkeen siirryn suorittamaan Ubuntu 18.04.5 (bionic) Linux-distribuutiota.</w:t>
      </w:r>
    </w:p>
    <w:p w:rsidR="004C4492" w:rsidRPr="0097666B" w:rsidRDefault="004C4492" w:rsidP="004C4492">
      <w:pPr>
        <w:pStyle w:val="BodyText"/>
        <w:rPr>
          <w:lang w:val="fi-FI"/>
        </w:rPr>
      </w:pPr>
    </w:p>
    <w:p w:rsidR="0049524F" w:rsidRPr="0097666B" w:rsidRDefault="0049524F" w:rsidP="0049524F">
      <w:pPr>
        <w:pStyle w:val="Heading4"/>
      </w:pPr>
      <w:r w:rsidRPr="0097666B">
        <w:lastRenderedPageBreak/>
        <w:t>Ubuntu Minimal cdc_acm</w:t>
      </w:r>
    </w:p>
    <w:p w:rsidR="0049524F" w:rsidRPr="0097666B" w:rsidRDefault="0049524F" w:rsidP="0049524F">
      <w:pPr>
        <w:pStyle w:val="BodyText"/>
        <w:rPr>
          <w:lang w:val="fi-FI"/>
        </w:rPr>
      </w:pPr>
      <w:r w:rsidRPr="0097666B">
        <w:rPr>
          <w:lang w:val="fi-FI"/>
        </w:rPr>
        <w:t>usbutils</w:t>
      </w:r>
    </w:p>
    <w:p w:rsidR="0049524F" w:rsidRPr="0097666B" w:rsidRDefault="0049524F" w:rsidP="0049524F">
      <w:pPr>
        <w:pStyle w:val="BodyText"/>
        <w:rPr>
          <w:lang w:val="fi-FI"/>
        </w:rPr>
      </w:pPr>
      <w:r w:rsidRPr="0097666B">
        <w:rPr>
          <w:lang w:val="fi-FI"/>
        </w:rPr>
        <w:t>petalinux-config –c kernel</w:t>
      </w:r>
    </w:p>
    <w:p w:rsidR="0049524F" w:rsidRPr="0097666B" w:rsidRDefault="0049524F" w:rsidP="0049524F">
      <w:pPr>
        <w:pStyle w:val="BodyText"/>
        <w:rPr>
          <w:lang w:val="fi-FI"/>
        </w:rPr>
      </w:pPr>
      <w:r w:rsidRPr="0097666B">
        <w:rPr>
          <w:lang w:val="fi-FI"/>
        </w:rPr>
        <w:t>USB Modem (CDC ACM) support</w:t>
      </w:r>
    </w:p>
    <w:p w:rsidR="0049524F" w:rsidRPr="0097666B" w:rsidRDefault="0049524F" w:rsidP="0049524F">
      <w:pPr>
        <w:pStyle w:val="BodyText"/>
        <w:rPr>
          <w:lang w:val="fi-FI"/>
        </w:rPr>
      </w:pPr>
    </w:p>
    <w:p w:rsidR="004C4492" w:rsidRPr="0097666B" w:rsidRDefault="004C4492" w:rsidP="004C4492">
      <w:pPr>
        <w:pStyle w:val="Heading4"/>
      </w:pPr>
      <w:r w:rsidRPr="0097666B">
        <w:t>Ubuntu 18.04.5</w:t>
      </w:r>
    </w:p>
    <w:p w:rsidR="004C4492" w:rsidRPr="0097666B" w:rsidRDefault="004C4492" w:rsidP="004C4492">
      <w:pPr>
        <w:pStyle w:val="BodyText"/>
        <w:rPr>
          <w:lang w:val="fi-FI"/>
        </w:rPr>
      </w:pPr>
      <w:r w:rsidRPr="0097666B">
        <w:rPr>
          <w:lang w:val="fi-FI"/>
        </w:rPr>
        <w:t>Ubuntu on yleisesti käytetty Linux-distribuutio ja sen suurimpana etuna ovat siihen valmiiksi käännetyt ohjelmistopaketit. Tässä työssä olen testannut ja käyttänyt Ubuntua sekä PC-tietokoneella (x64), että Zybo kehityskitissä (ARMHF).</w:t>
      </w:r>
    </w:p>
    <w:p w:rsidR="004C4492" w:rsidRPr="0097666B" w:rsidRDefault="004C4492" w:rsidP="004C4492">
      <w:pPr>
        <w:pStyle w:val="BodyText"/>
        <w:rPr>
          <w:lang w:val="fi-FI"/>
        </w:rPr>
      </w:pPr>
    </w:p>
    <w:p w:rsidR="007A23FF" w:rsidRPr="0097666B" w:rsidRDefault="007A23FF" w:rsidP="007A23FF">
      <w:pPr>
        <w:pStyle w:val="Heading4"/>
      </w:pPr>
      <w:r w:rsidRPr="0097666B">
        <w:t>MATRIX VISION API</w:t>
      </w:r>
    </w:p>
    <w:p w:rsidR="007A23FF" w:rsidRPr="0097666B" w:rsidRDefault="007A23FF" w:rsidP="007A23FF">
      <w:pPr>
        <w:pStyle w:val="Caption"/>
        <w:rPr>
          <w:b w:val="0"/>
        </w:rPr>
      </w:pPr>
      <w:bookmarkStart w:id="107" w:name="_Toc127393334"/>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24</w:t>
      </w:r>
      <w:r w:rsidRPr="0097666B">
        <w:rPr>
          <w:noProof/>
        </w:rPr>
        <w:fldChar w:fldCharType="end"/>
      </w:r>
      <w:r w:rsidRPr="0097666B">
        <w:t>.</w:t>
      </w:r>
      <w:r w:rsidRPr="0097666B">
        <w:rPr>
          <w:b w:val="0"/>
        </w:rPr>
        <w:tab/>
        <w:t>MATRIX VISION ajurirajapinnat</w:t>
      </w:r>
      <w:bookmarkEnd w:id="107"/>
    </w:p>
    <w:tbl>
      <w:tblPr>
        <w:tblStyle w:val="TableGrid"/>
        <w:tblW w:w="0" w:type="auto"/>
        <w:tblLook w:val="04A0" w:firstRow="1" w:lastRow="0" w:firstColumn="1" w:lastColumn="0" w:noHBand="0" w:noVBand="1"/>
      </w:tblPr>
      <w:tblGrid>
        <w:gridCol w:w="3375"/>
        <w:gridCol w:w="1440"/>
        <w:gridCol w:w="3679"/>
      </w:tblGrid>
      <w:tr w:rsidR="007A23FF" w:rsidRPr="0097666B" w:rsidTr="00CE7FCE">
        <w:tc>
          <w:tcPr>
            <w:tcW w:w="3375" w:type="dxa"/>
          </w:tcPr>
          <w:p w:rsidR="007A23FF" w:rsidRPr="0097666B" w:rsidRDefault="007A23FF" w:rsidP="00CE7FCE">
            <w:pPr>
              <w:pStyle w:val="BodyText"/>
              <w:rPr>
                <w:lang w:val="fi-FI"/>
              </w:rPr>
            </w:pPr>
            <w:r w:rsidRPr="0097666B">
              <w:rPr>
                <w:lang w:val="fi-FI"/>
              </w:rPr>
              <w:t>Nimi</w:t>
            </w:r>
          </w:p>
        </w:tc>
        <w:tc>
          <w:tcPr>
            <w:tcW w:w="1440" w:type="dxa"/>
          </w:tcPr>
          <w:p w:rsidR="007A23FF" w:rsidRPr="0097666B" w:rsidRDefault="007A23FF" w:rsidP="00CE7FCE">
            <w:pPr>
              <w:pStyle w:val="BodyText"/>
              <w:rPr>
                <w:lang w:val="fi-FI"/>
              </w:rPr>
            </w:pPr>
            <w:r w:rsidRPr="0097666B">
              <w:rPr>
                <w:lang w:val="fi-FI"/>
              </w:rPr>
              <w:t>Ohjelmointi-kieli</w:t>
            </w:r>
          </w:p>
        </w:tc>
        <w:tc>
          <w:tcPr>
            <w:tcW w:w="3679" w:type="dxa"/>
          </w:tcPr>
          <w:p w:rsidR="007A23FF" w:rsidRPr="0097666B" w:rsidRDefault="007A23FF" w:rsidP="00CE7FCE">
            <w:pPr>
              <w:pStyle w:val="BodyText"/>
              <w:rPr>
                <w:lang w:val="fi-FI"/>
              </w:rPr>
            </w:pPr>
            <w:r w:rsidRPr="0097666B">
              <w:rPr>
                <w:lang w:val="fi-FI"/>
              </w:rPr>
              <w:t>Kuvaus</w:t>
            </w: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C++</w:t>
            </w:r>
          </w:p>
        </w:tc>
        <w:tc>
          <w:tcPr>
            <w:tcW w:w="1440" w:type="dxa"/>
          </w:tcPr>
          <w:p w:rsidR="007A23FF" w:rsidRPr="0097666B" w:rsidRDefault="007A23FF" w:rsidP="00CE7FCE">
            <w:pPr>
              <w:pStyle w:val="BodyText"/>
              <w:rPr>
                <w:lang w:val="fi-FI"/>
              </w:rPr>
            </w:pPr>
            <w:r w:rsidRPr="0097666B">
              <w:rPr>
                <w:lang w:val="fi-FI"/>
              </w:rPr>
              <w:t>C++</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Java</w:t>
            </w:r>
          </w:p>
        </w:tc>
        <w:tc>
          <w:tcPr>
            <w:tcW w:w="1440" w:type="dxa"/>
          </w:tcPr>
          <w:p w:rsidR="007A23FF" w:rsidRPr="0097666B" w:rsidRDefault="007A23FF" w:rsidP="00CE7FCE">
            <w:pPr>
              <w:pStyle w:val="BodyText"/>
              <w:rPr>
                <w:lang w:val="fi-FI"/>
              </w:rPr>
            </w:pPr>
            <w:r w:rsidRPr="0097666B">
              <w:rPr>
                <w:lang w:val="fi-FI"/>
              </w:rPr>
              <w:t>Java</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.NET</w:t>
            </w:r>
          </w:p>
        </w:tc>
        <w:tc>
          <w:tcPr>
            <w:tcW w:w="1440" w:type="dxa"/>
          </w:tcPr>
          <w:p w:rsidR="007A23FF" w:rsidRPr="0097666B" w:rsidRDefault="007A23FF" w:rsidP="00CE7FCE">
            <w:pPr>
              <w:pStyle w:val="BodyText"/>
              <w:rPr>
                <w:lang w:val="fi-FI"/>
              </w:rPr>
            </w:pPr>
            <w:r w:rsidRPr="0097666B">
              <w:rPr>
                <w:lang w:val="fi-FI"/>
              </w:rPr>
              <w:t>.NET</w:t>
            </w:r>
          </w:p>
        </w:tc>
        <w:tc>
          <w:tcPr>
            <w:tcW w:w="3679" w:type="dxa"/>
          </w:tcPr>
          <w:p w:rsidR="007A23FF" w:rsidRPr="0097666B" w:rsidRDefault="007A23FF" w:rsidP="00CE7FCE">
            <w:pPr>
              <w:pStyle w:val="BodyText"/>
              <w:rPr>
                <w:lang w:val="fi-FI"/>
              </w:rPr>
            </w:pPr>
          </w:p>
        </w:tc>
      </w:tr>
      <w:tr w:rsidR="007A23FF" w:rsidRPr="0097666B" w:rsidTr="00CE7FCE">
        <w:tc>
          <w:tcPr>
            <w:tcW w:w="3375" w:type="dxa"/>
          </w:tcPr>
          <w:p w:rsidR="007A23FF" w:rsidRPr="0097666B" w:rsidRDefault="007A23FF" w:rsidP="00CE7FCE">
            <w:pPr>
              <w:pStyle w:val="BodyText"/>
              <w:rPr>
                <w:lang w:val="fi-FI"/>
              </w:rPr>
            </w:pPr>
            <w:r w:rsidRPr="0097666B">
              <w:rPr>
                <w:lang w:val="fi-FI"/>
              </w:rPr>
              <w:t>mvIMPACT Acquire API Python</w:t>
            </w:r>
          </w:p>
        </w:tc>
        <w:tc>
          <w:tcPr>
            <w:tcW w:w="1440" w:type="dxa"/>
          </w:tcPr>
          <w:p w:rsidR="007A23FF" w:rsidRPr="0097666B" w:rsidRDefault="007A23FF" w:rsidP="00CE7FCE">
            <w:pPr>
              <w:pStyle w:val="BodyText"/>
              <w:rPr>
                <w:lang w:val="fi-FI"/>
              </w:rPr>
            </w:pPr>
            <w:r w:rsidRPr="0097666B">
              <w:rPr>
                <w:lang w:val="fi-FI"/>
              </w:rPr>
              <w:t>Python</w:t>
            </w:r>
          </w:p>
        </w:tc>
        <w:tc>
          <w:tcPr>
            <w:tcW w:w="3679" w:type="dxa"/>
          </w:tcPr>
          <w:p w:rsidR="007A23FF" w:rsidRPr="0097666B" w:rsidRDefault="007A23FF" w:rsidP="00CE7FCE">
            <w:pPr>
              <w:pStyle w:val="BodyText"/>
              <w:rPr>
                <w:lang w:val="fi-FI"/>
              </w:rPr>
            </w:pPr>
          </w:p>
        </w:tc>
      </w:tr>
    </w:tbl>
    <w:p w:rsidR="007A23FF" w:rsidRPr="0097666B" w:rsidRDefault="007A23FF" w:rsidP="007A23FF">
      <w:pPr>
        <w:pStyle w:val="BodyText"/>
        <w:rPr>
          <w:lang w:val="fi-FI"/>
        </w:rPr>
      </w:pPr>
    </w:p>
    <w:p w:rsidR="007A23FF" w:rsidRPr="0097666B" w:rsidRDefault="00E1360B" w:rsidP="007A23FF">
      <w:pPr>
        <w:pStyle w:val="BodyText"/>
        <w:rPr>
          <w:lang w:val="fi-FI"/>
        </w:rPr>
      </w:pPr>
      <w:hyperlink r:id="rId35" w:history="1">
        <w:r w:rsidR="007A23FF" w:rsidRPr="0097666B">
          <w:rPr>
            <w:rStyle w:val="Hyperlink"/>
            <w:lang w:val="fi-FI"/>
          </w:rPr>
          <w:t>https://www.matrix-vision.com/manuals/</w:t>
        </w:r>
      </w:hyperlink>
    </w:p>
    <w:p w:rsidR="007A23FF" w:rsidRPr="0097666B" w:rsidRDefault="007A23FF" w:rsidP="007A23FF">
      <w:pPr>
        <w:pStyle w:val="BodyText"/>
        <w:rPr>
          <w:lang w:val="fi-FI"/>
        </w:rPr>
      </w:pPr>
    </w:p>
    <w:p w:rsidR="007A23FF" w:rsidRPr="0097666B" w:rsidRDefault="007A23FF" w:rsidP="007A23FF">
      <w:pPr>
        <w:pStyle w:val="Heading5"/>
      </w:pPr>
      <w:r w:rsidRPr="0097666B">
        <w:t>C++ rajapinta</w:t>
      </w:r>
    </w:p>
    <w:p w:rsidR="007A23FF" w:rsidRPr="0097666B" w:rsidRDefault="00E1360B" w:rsidP="007A23FF">
      <w:pPr>
        <w:pStyle w:val="BodyText"/>
        <w:rPr>
          <w:lang w:val="fi-FI"/>
        </w:rPr>
      </w:pPr>
      <w:hyperlink r:id="rId36" w:history="1">
        <w:r w:rsidR="007A23FF" w:rsidRPr="0097666B">
          <w:rPr>
            <w:rStyle w:val="Hyperlink"/>
            <w:lang w:val="fi-FI"/>
          </w:rPr>
          <w:t>https://www.matrix-vision.com/manuals/SDK_CPP/index.html</w:t>
        </w:r>
      </w:hyperlink>
    </w:p>
    <w:p w:rsidR="007A23FF" w:rsidRPr="00311392" w:rsidRDefault="007A23FF" w:rsidP="007A23FF">
      <w:pPr>
        <w:pStyle w:val="BodyText"/>
        <w:rPr>
          <w:lang w:val="en-US" w:eastAsia="fi-FI"/>
        </w:rPr>
      </w:pPr>
      <w:r w:rsidRPr="00311392">
        <w:rPr>
          <w:lang w:val="en-US" w:eastAsia="fi-FI"/>
        </w:rPr>
        <w:t>C:\Program Files\MATRIX VISION\mvIMPACT Acquire\apps\samples.VC12.sln</w:t>
      </w:r>
    </w:p>
    <w:p w:rsidR="007A23FF" w:rsidRPr="00311392" w:rsidRDefault="007A23FF" w:rsidP="007A23FF">
      <w:pPr>
        <w:pStyle w:val="BodyText"/>
        <w:rPr>
          <w:lang w:val="en-US"/>
        </w:rPr>
      </w:pPr>
      <w:r w:rsidRPr="00311392">
        <w:rPr>
          <w:lang w:val="en-US"/>
        </w:rPr>
        <w:t>Käänsin Windowsissa Microsoft Visual Studio Express 2017 for Windows Desktop</w:t>
      </w:r>
    </w:p>
    <w:p w:rsidR="007A23FF" w:rsidRPr="0097666B" w:rsidRDefault="007A23FF" w:rsidP="007A23FF">
      <w:pPr>
        <w:pStyle w:val="BodyText"/>
        <w:rPr>
          <w:lang w:val="fi-FI"/>
        </w:rPr>
      </w:pPr>
      <w:r w:rsidRPr="0097666B">
        <w:rPr>
          <w:lang w:val="fi-FI"/>
        </w:rPr>
        <w:t>Esimerkkiprojekti “SingleCapture”</w:t>
      </w:r>
    </w:p>
    <w:p w:rsidR="007A23FF" w:rsidRPr="0097666B" w:rsidRDefault="007A23FF" w:rsidP="007A23FF">
      <w:pPr>
        <w:pStyle w:val="BodyText"/>
        <w:rPr>
          <w:lang w:val="fi-FI"/>
        </w:rPr>
      </w:pPr>
    </w:p>
    <w:p w:rsidR="007A23FF" w:rsidRPr="0097666B" w:rsidRDefault="007A23FF" w:rsidP="007A23FF">
      <w:pPr>
        <w:pStyle w:val="BodyText"/>
        <w:rPr>
          <w:lang w:val="fi-FI" w:eastAsia="fi-FI"/>
        </w:rPr>
      </w:pPr>
      <w:r w:rsidRPr="0097666B">
        <w:rPr>
          <w:lang w:val="fi-FI"/>
        </w:rPr>
        <w:lastRenderedPageBreak/>
        <w:t xml:space="preserve">Käänsin Zybossa </w:t>
      </w:r>
      <w:r w:rsidRPr="0097666B">
        <w:rPr>
          <w:lang w:val="fi-FI" w:eastAsia="fi-FI"/>
        </w:rPr>
        <w:t>gcc (Ubuntu/Linaro 7.5.0-3ubuntu1~18.04) 7.5.0</w:t>
      </w:r>
    </w:p>
    <w:p w:rsidR="007A23FF" w:rsidRPr="0097666B" w:rsidRDefault="007A23FF" w:rsidP="007A23FF">
      <w:pPr>
        <w:pStyle w:val="BodyText"/>
        <w:rPr>
          <w:lang w:val="fi-FI"/>
        </w:rPr>
      </w:pPr>
      <w:r w:rsidRPr="0097666B">
        <w:rPr>
          <w:lang w:val="fi-FI"/>
        </w:rPr>
        <w:t>Esimerkkiprojekti “SingleCapture” targetille “armhf”</w:t>
      </w:r>
    </w:p>
    <w:p w:rsidR="00F00E4D" w:rsidRPr="0097666B" w:rsidRDefault="00F00E4D" w:rsidP="00F00E4D">
      <w:pPr>
        <w:pStyle w:val="Heading4"/>
      </w:pPr>
      <w:r w:rsidRPr="0097666B">
        <w:t>mvGenTL Acquire</w:t>
      </w:r>
    </w:p>
    <w:p w:rsidR="00F00E4D" w:rsidRPr="0097666B" w:rsidRDefault="00F00E4D" w:rsidP="00F00E4D">
      <w:pPr>
        <w:pStyle w:val="BodyText"/>
        <w:rPr>
          <w:lang w:val="fi-FI"/>
        </w:rPr>
      </w:pPr>
      <w:r w:rsidRPr="0097666B">
        <w:rPr>
          <w:lang w:val="fi-FI"/>
        </w:rPr>
        <w:t xml:space="preserve">Kameramoduulin valmistajan eli Matrix Visionin ajuriohjelmisto on nimeltään mvGenTL Acquire. </w:t>
      </w:r>
    </w:p>
    <w:p w:rsidR="0008152E" w:rsidRPr="0097666B" w:rsidRDefault="0008152E" w:rsidP="0008152E">
      <w:pPr>
        <w:pStyle w:val="Heading4"/>
      </w:pPr>
      <w:r w:rsidRPr="0097666B">
        <w:t>Python 3.6.9</w:t>
      </w:r>
    </w:p>
    <w:p w:rsidR="0008152E" w:rsidRPr="0097666B" w:rsidRDefault="0008152E" w:rsidP="0008152E">
      <w:pPr>
        <w:pStyle w:val="BodyText"/>
        <w:rPr>
          <w:lang w:val="fi-FI"/>
        </w:rPr>
      </w:pPr>
      <w:r w:rsidRPr="0097666B">
        <w:rPr>
          <w:lang w:val="fi-FI"/>
        </w:rPr>
        <w:t>Python on tutkijoiden suosima ohjelmointikieli. Tässä työssä spektrikameran ohjaamiseen tarvittavat ohjelmistopaketit on kirjoitettu Python-kielellä.</w:t>
      </w:r>
    </w:p>
    <w:p w:rsidR="0008152E" w:rsidRPr="0097666B" w:rsidRDefault="0008152E" w:rsidP="0008152E">
      <w:pPr>
        <w:pStyle w:val="Heading4"/>
      </w:pPr>
      <w:r w:rsidRPr="0097666B">
        <w:t>Python-ohjelmointiympäristö</w:t>
      </w:r>
    </w:p>
    <w:p w:rsidR="0008152E" w:rsidRPr="0097666B" w:rsidRDefault="0008152E" w:rsidP="0008152E">
      <w:pPr>
        <w:pStyle w:val="BodyText"/>
        <w:rPr>
          <w:lang w:val="fi-FI"/>
        </w:rPr>
      </w:pPr>
      <w:r w:rsidRPr="0097666B">
        <w:rPr>
          <w:lang w:val="fi-FI"/>
        </w:rPr>
        <w:t>Mckinneyn (2017, s. 2) mukaan Python ilmaantui vuonna 1991. Lanaron (2013, s. 12) mukaan Python ohjelmointikieli on tunnettu yksinkertaisuudestaan ja lukuisien kolmansien osapuolien kirjastojen ansiosta sitä käytetään usealla alueella. Edelleen Lanaron mukaan Pythonilla on helpompi kirjoittaa sovelluksia kuin matalan tason kielillä (C, C++ ja Fortran) ja samalla kuitenkin Pythonin ja C-kielen tiukan integraation ansiosta voi välttyä dynaamisen kielen tehohäviöltä ja käyttää aikakriittiseen koodiin tehokkaita C-laajennuksia. Lanaroa myötäillen myös Mckinney (2017, s. 2) nostaa esille Pythonin menestykselle tieteellisessä laskennassa selittäväksi tekijäksi Python ohjelmakoodin ja C, C++ ja FORTRAN ohjelmakoodin helpon integroinnin.</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Eskelisen (2019, s. 18) mukaan ensimmäinen VTT:n spektriprototyyppikamera oli ohjattavissa ainoastaan luonteeltaan suljettujen Labview- ja Matlab-ohjelmistojen avulla. Edelleen Eskelisen mukaan heidän tutkimuksensa aikana syntyi kimmoke kehittää uusi ohjelmisto avoimen ja ilmaisesti saatavilla olevan Python ohjelmointikielen varaan ja hyödyntää samalla Pythonille saatavilla olevia koneoppimisen kirjastoja.</w:t>
      </w:r>
    </w:p>
    <w:p w:rsidR="0008152E" w:rsidRPr="0097666B" w:rsidRDefault="0008152E" w:rsidP="0008152E">
      <w:pPr>
        <w:pStyle w:val="BodyText"/>
        <w:rPr>
          <w:lang w:val="fi-FI"/>
        </w:rPr>
      </w:pPr>
    </w:p>
    <w:p w:rsidR="0008152E" w:rsidRPr="0097666B" w:rsidRDefault="0008152E" w:rsidP="0008152E">
      <w:pPr>
        <w:pStyle w:val="BodyText"/>
        <w:rPr>
          <w:lang w:val="fi-FI"/>
        </w:rPr>
      </w:pPr>
      <w:r w:rsidRPr="0097666B">
        <w:rPr>
          <w:lang w:val="fi-FI"/>
        </w:rPr>
        <w:t>Eskelinen (2019, s. 31) esittelee kolme Python-ohjelmistokirjastoa VTT:n spektrikameroiden käyttämiseksi: camazing, spectracular ja fpipy. Edelleen Eskelisen mukaan camazing on ohjelmoitava kamerarajapinta, spectracular ohjaa FPI-suodatinta ja fpipy on radianssin laskentaan tarvittava jälkikäsittelyohjelmisto.</w:t>
      </w:r>
    </w:p>
    <w:p w:rsidR="0008152E" w:rsidRPr="0097666B" w:rsidRDefault="0008152E" w:rsidP="0008152E">
      <w:pPr>
        <w:pStyle w:val="BodyText"/>
        <w:tabs>
          <w:tab w:val="clear" w:pos="1770"/>
          <w:tab w:val="left" w:pos="4946"/>
        </w:tabs>
        <w:rPr>
          <w:lang w:val="fi-FI"/>
        </w:rPr>
      </w:pPr>
      <w:r w:rsidRPr="0097666B">
        <w:rPr>
          <w:lang w:val="fi-FI"/>
        </w:rPr>
        <w:lastRenderedPageBreak/>
        <w:tab/>
      </w:r>
    </w:p>
    <w:p w:rsidR="0008152E" w:rsidRPr="0097666B" w:rsidRDefault="0008152E" w:rsidP="0008152E">
      <w:pPr>
        <w:pStyle w:val="BodyText"/>
        <w:tabs>
          <w:tab w:val="clear" w:pos="1770"/>
          <w:tab w:val="left" w:pos="4946"/>
        </w:tabs>
        <w:rPr>
          <w:lang w:val="fi-FI"/>
        </w:rPr>
      </w:pPr>
      <w:r w:rsidRPr="0097666B">
        <w:rPr>
          <w:lang w:val="fi-FI"/>
        </w:rPr>
        <w:t>Eskelisen (2019, s. 30) mukaan fpipy kirjasto sisältää Python-kielisiä toteutuksia algoritmeille, joilla raakoja kameran kuvia ja niihin liittyvää metadataa voidaan muuntaa spektrin radianssikuviksi.</w:t>
      </w:r>
    </w:p>
    <w:p w:rsidR="0008152E" w:rsidRPr="0097666B" w:rsidRDefault="0008152E" w:rsidP="0008152E">
      <w:pPr>
        <w:pStyle w:val="BodyText"/>
        <w:tabs>
          <w:tab w:val="clear" w:pos="1770"/>
          <w:tab w:val="left" w:pos="4946"/>
        </w:tabs>
        <w:rPr>
          <w:lang w:val="fi-FI"/>
        </w:rPr>
      </w:pPr>
    </w:p>
    <w:p w:rsidR="0008152E" w:rsidRPr="0097666B" w:rsidRDefault="0008152E" w:rsidP="0008152E">
      <w:pPr>
        <w:pStyle w:val="BodyText"/>
        <w:tabs>
          <w:tab w:val="clear" w:pos="1770"/>
          <w:tab w:val="left" w:pos="4946"/>
        </w:tabs>
        <w:rPr>
          <w:lang w:val="fi-FI"/>
        </w:rPr>
      </w:pPr>
    </w:p>
    <w:p w:rsidR="0008152E" w:rsidRPr="0097666B" w:rsidRDefault="00E1360B" w:rsidP="0008152E">
      <w:pPr>
        <w:pStyle w:val="BodyText"/>
        <w:rPr>
          <w:lang w:val="fi-FI"/>
        </w:rPr>
      </w:pPr>
      <w:hyperlink r:id="rId37" w:anchor="why-was-python-created-in-the-first-place" w:history="1">
        <w:r w:rsidR="0008152E" w:rsidRPr="0097666B">
          <w:rPr>
            <w:rStyle w:val="Hyperlink"/>
            <w:lang w:val="fi-FI"/>
          </w:rPr>
          <w:t>https://docs.python.org/3/faq/general.html#why-was-python-created-in-the-first-place</w:t>
        </w:r>
      </w:hyperlink>
    </w:p>
    <w:p w:rsidR="0008152E" w:rsidRPr="0097666B" w:rsidRDefault="0008152E" w:rsidP="0008152E">
      <w:pPr>
        <w:pStyle w:val="BodyText"/>
        <w:rPr>
          <w:lang w:val="fi-FI"/>
        </w:rPr>
      </w:pPr>
    </w:p>
    <w:p w:rsidR="0008152E" w:rsidRPr="0097666B" w:rsidRDefault="0008152E" w:rsidP="0008152E">
      <w:pPr>
        <w:pStyle w:val="BodyText"/>
        <w:rPr>
          <w:lang w:val="fi-FI"/>
        </w:rPr>
      </w:pPr>
    </w:p>
    <w:p w:rsidR="00B000D3" w:rsidRPr="0097666B" w:rsidRDefault="00B000D3" w:rsidP="00B000D3">
      <w:pPr>
        <w:pStyle w:val="Heading4"/>
      </w:pPr>
      <w:r w:rsidRPr="0097666B">
        <w:t>Python ohjelmointiympäristö</w:t>
      </w:r>
    </w:p>
    <w:p w:rsidR="00B000D3" w:rsidRPr="0097666B" w:rsidRDefault="00B000D3" w:rsidP="00B000D3">
      <w:pPr>
        <w:pStyle w:val="BodyText"/>
        <w:rPr>
          <w:lang w:val="fi-FI"/>
        </w:rPr>
      </w:pPr>
      <w:r w:rsidRPr="0097666B">
        <w:rPr>
          <w:lang w:val="fi-FI"/>
        </w:rPr>
        <w:t>Tässä kerron hieman Python-ohjelmointiympäristöstä ja käytettävistä standardikirjastoista.</w:t>
      </w:r>
    </w:p>
    <w:p w:rsidR="00B000D3" w:rsidRPr="0097666B" w:rsidRDefault="00B000D3" w:rsidP="00B000D3">
      <w:pPr>
        <w:pStyle w:val="Caption"/>
        <w:rPr>
          <w:b w:val="0"/>
        </w:rPr>
      </w:pPr>
      <w:bookmarkStart w:id="108" w:name="_Toc127393335"/>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25</w:t>
      </w:r>
      <w:r w:rsidRPr="0097666B">
        <w:rPr>
          <w:noProof/>
        </w:rPr>
        <w:fldChar w:fldCharType="end"/>
      </w:r>
      <w:r w:rsidRPr="0097666B">
        <w:t>.</w:t>
      </w:r>
      <w:r w:rsidRPr="0097666B">
        <w:rPr>
          <w:b w:val="0"/>
        </w:rPr>
        <w:tab/>
        <w:t>Python ohjelmointiympäristön paketit</w:t>
      </w:r>
      <w:bookmarkEnd w:id="108"/>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numpy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pandas</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scipy</w:t>
            </w:r>
          </w:p>
        </w:tc>
        <w:tc>
          <w:tcPr>
            <w:tcW w:w="5664" w:type="dxa"/>
          </w:tcPr>
          <w:p w:rsidR="00B000D3" w:rsidRPr="0097666B" w:rsidRDefault="00B000D3" w:rsidP="0055222F">
            <w:r w:rsidRPr="0097666B">
              <w:t>Esittely…</w:t>
            </w:r>
          </w:p>
        </w:tc>
      </w:tr>
      <w:tr w:rsidR="00B000D3" w:rsidRPr="0097666B" w:rsidTr="0055222F">
        <w:tc>
          <w:tcPr>
            <w:tcW w:w="2830" w:type="dxa"/>
          </w:tcPr>
          <w:p w:rsidR="00B000D3" w:rsidRPr="0097666B" w:rsidRDefault="00B000D3" w:rsidP="0055222F">
            <w:r w:rsidRPr="0097666B">
              <w:t>matplotlib</w:t>
            </w:r>
          </w:p>
        </w:tc>
        <w:tc>
          <w:tcPr>
            <w:tcW w:w="5664" w:type="dxa"/>
          </w:tcPr>
          <w:p w:rsidR="00B000D3" w:rsidRPr="0097666B" w:rsidRDefault="00B000D3" w:rsidP="0055222F">
            <w:r w:rsidRPr="0097666B">
              <w:t>Esittely…</w:t>
            </w:r>
          </w:p>
        </w:tc>
      </w:tr>
    </w:tbl>
    <w:p w:rsidR="00B000D3" w:rsidRPr="0097666B" w:rsidRDefault="00B000D3" w:rsidP="00B000D3">
      <w:pPr>
        <w:pStyle w:val="BodyText"/>
        <w:rPr>
          <w:lang w:val="fi-FI"/>
        </w:rPr>
      </w:pPr>
    </w:p>
    <w:p w:rsidR="00B000D3" w:rsidRPr="0097666B" w:rsidRDefault="00B000D3" w:rsidP="00B000D3">
      <w:pPr>
        <w:pStyle w:val="Heading4"/>
      </w:pPr>
      <w:r w:rsidRPr="0097666B">
        <w:t>Ajuritason ohjelmistokomponentit</w:t>
      </w:r>
    </w:p>
    <w:p w:rsidR="00B000D3" w:rsidRPr="0097666B" w:rsidRDefault="00B000D3" w:rsidP="00B000D3">
      <w:pPr>
        <w:pStyle w:val="Caption"/>
        <w:rPr>
          <w:b w:val="0"/>
        </w:rPr>
      </w:pPr>
      <w:bookmarkStart w:id="109" w:name="_Toc127393336"/>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26</w:t>
      </w:r>
      <w:r w:rsidRPr="0097666B">
        <w:rPr>
          <w:noProof/>
        </w:rPr>
        <w:fldChar w:fldCharType="end"/>
      </w:r>
      <w:r w:rsidRPr="0097666B">
        <w:t>.</w:t>
      </w:r>
      <w:r w:rsidRPr="0097666B">
        <w:rPr>
          <w:b w:val="0"/>
        </w:rPr>
        <w:tab/>
        <w:t>Spektrikameran ohjaukseen tarvittavat ajuritason ohjelmistokomponentit</w:t>
      </w:r>
      <w:bookmarkEnd w:id="109"/>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mvGenTL Acquire</w:t>
            </w:r>
          </w:p>
        </w:tc>
        <w:tc>
          <w:tcPr>
            <w:tcW w:w="5664" w:type="dxa"/>
          </w:tcPr>
          <w:p w:rsidR="00B000D3" w:rsidRPr="0097666B" w:rsidRDefault="00B000D3" w:rsidP="0055222F">
            <w:r w:rsidRPr="0097666B">
              <w:t>Kameramoduulin valmistajan Matrix Visionin ajuri USB-liitäntäisen kameramoduulin ohjaamiseen eli kuvaamiseen</w:t>
            </w:r>
          </w:p>
        </w:tc>
      </w:tr>
      <w:tr w:rsidR="00B000D3" w:rsidRPr="0097666B" w:rsidTr="0055222F">
        <w:tc>
          <w:tcPr>
            <w:tcW w:w="2830" w:type="dxa"/>
          </w:tcPr>
          <w:p w:rsidR="00B000D3" w:rsidRPr="0097666B" w:rsidRDefault="00B000D3" w:rsidP="0055222F">
            <w:r w:rsidRPr="0097666B">
              <w:lastRenderedPageBreak/>
              <w:t>GenICam2</w:t>
            </w:r>
          </w:p>
        </w:tc>
        <w:tc>
          <w:tcPr>
            <w:tcW w:w="5664" w:type="dxa"/>
          </w:tcPr>
          <w:p w:rsidR="00B000D3" w:rsidRPr="0097666B" w:rsidRDefault="00B000D3" w:rsidP="0055222F">
            <w:r w:rsidRPr="0097666B">
              <w:t>Virallinen GenICam GenAPI ja GenTL producerien rajapinta Python-ohjelmointiympäristöön (Huom. tämä ei vielä tue ARM hard float prosessoria!)</w:t>
            </w:r>
          </w:p>
        </w:tc>
      </w:tr>
      <w:tr w:rsidR="00B000D3" w:rsidRPr="0097666B" w:rsidTr="0055222F">
        <w:tc>
          <w:tcPr>
            <w:tcW w:w="2830" w:type="dxa"/>
          </w:tcPr>
          <w:p w:rsidR="00B000D3" w:rsidRPr="0097666B" w:rsidRDefault="00B000D3" w:rsidP="0055222F">
            <w:r w:rsidRPr="0097666B">
              <w:t>mvGenTL Acquire Python binding</w:t>
            </w:r>
          </w:p>
        </w:tc>
        <w:tc>
          <w:tcPr>
            <w:tcW w:w="5664" w:type="dxa"/>
          </w:tcPr>
          <w:p w:rsidR="00B000D3" w:rsidRPr="0097666B" w:rsidRDefault="00B000D3" w:rsidP="0055222F">
            <w:r w:rsidRPr="0097666B">
              <w:t>Kameramoduulin valmistajan Matrix Visionin ajurin rajapinta Python-ohjelmointiympäristöön (Huom. tämän kautta voi ohittaa GenICam2-ajurikomponentin ARM hard float prosessorilla).</w:t>
            </w:r>
          </w:p>
        </w:tc>
      </w:tr>
      <w:tr w:rsidR="00B000D3" w:rsidRPr="0097666B" w:rsidTr="0055222F">
        <w:tc>
          <w:tcPr>
            <w:tcW w:w="2830" w:type="dxa"/>
          </w:tcPr>
          <w:p w:rsidR="00B000D3" w:rsidRPr="0097666B" w:rsidRDefault="00B000D3" w:rsidP="0055222F">
            <w:r w:rsidRPr="0097666B">
              <w:t>pyserial</w:t>
            </w:r>
          </w:p>
        </w:tc>
        <w:tc>
          <w:tcPr>
            <w:tcW w:w="5664" w:type="dxa"/>
          </w:tcPr>
          <w:p w:rsidR="00B000D3" w:rsidRPr="0097666B" w:rsidRDefault="00B000D3" w:rsidP="0055222F">
            <w:r w:rsidRPr="0097666B">
              <w:t>Tavallisen tai virtuaalisen sarjaportin rajapinta Python-ohjelmointiympäristössä (Huom. Linuxissa vaatii cdc_acm-moduulin!)</w:t>
            </w:r>
          </w:p>
        </w:tc>
      </w:tr>
    </w:tbl>
    <w:p w:rsidR="00B000D3" w:rsidRPr="0097666B" w:rsidRDefault="00B000D3" w:rsidP="00B000D3"/>
    <w:p w:rsidR="00B000D3" w:rsidRPr="0097666B" w:rsidRDefault="00B000D3" w:rsidP="00B000D3">
      <w:pPr>
        <w:pStyle w:val="Heading4"/>
      </w:pPr>
      <w:r w:rsidRPr="0097666B">
        <w:t>Ohjelmistokirjastotason ohjelmistokomponentit</w:t>
      </w:r>
    </w:p>
    <w:p w:rsidR="00B000D3" w:rsidRPr="0097666B" w:rsidRDefault="00B000D3" w:rsidP="00B000D3">
      <w:pPr>
        <w:pStyle w:val="Caption"/>
        <w:rPr>
          <w:b w:val="0"/>
        </w:rPr>
      </w:pPr>
      <w:bookmarkStart w:id="110" w:name="_Toc127393337"/>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27</w:t>
      </w:r>
      <w:r w:rsidRPr="0097666B">
        <w:rPr>
          <w:noProof/>
        </w:rPr>
        <w:fldChar w:fldCharType="end"/>
      </w:r>
      <w:r w:rsidRPr="0097666B">
        <w:t>.</w:t>
      </w:r>
      <w:r w:rsidRPr="0097666B">
        <w:rPr>
          <w:b w:val="0"/>
        </w:rPr>
        <w:tab/>
        <w:t>Ohjelmistokirjastotason ohjelmistokomponentit</w:t>
      </w:r>
      <w:bookmarkEnd w:id="110"/>
    </w:p>
    <w:tbl>
      <w:tblPr>
        <w:tblStyle w:val="TableGrid"/>
        <w:tblW w:w="0" w:type="auto"/>
        <w:tblLook w:val="04A0" w:firstRow="1" w:lastRow="0" w:firstColumn="1" w:lastColumn="0" w:noHBand="0" w:noVBand="1"/>
      </w:tblPr>
      <w:tblGrid>
        <w:gridCol w:w="2830"/>
        <w:gridCol w:w="5664"/>
      </w:tblGrid>
      <w:tr w:rsidR="00B000D3" w:rsidRPr="0097666B" w:rsidTr="0055222F">
        <w:tc>
          <w:tcPr>
            <w:tcW w:w="2830" w:type="dxa"/>
          </w:tcPr>
          <w:p w:rsidR="00B000D3" w:rsidRPr="0097666B" w:rsidRDefault="00B000D3" w:rsidP="0055222F">
            <w:r w:rsidRPr="0097666B">
              <w:t>Ohjelmistokomponentti</w:t>
            </w:r>
          </w:p>
        </w:tc>
        <w:tc>
          <w:tcPr>
            <w:tcW w:w="5664" w:type="dxa"/>
          </w:tcPr>
          <w:p w:rsidR="00B000D3" w:rsidRPr="0097666B" w:rsidRDefault="00B000D3" w:rsidP="0055222F">
            <w:r w:rsidRPr="0097666B">
              <w:t>Kuvaus</w:t>
            </w:r>
          </w:p>
        </w:tc>
      </w:tr>
      <w:tr w:rsidR="00B000D3" w:rsidRPr="0097666B" w:rsidTr="0055222F">
        <w:tc>
          <w:tcPr>
            <w:tcW w:w="2830" w:type="dxa"/>
          </w:tcPr>
          <w:p w:rsidR="00B000D3" w:rsidRPr="0097666B" w:rsidRDefault="00B000D3" w:rsidP="0055222F">
            <w:r w:rsidRPr="0097666B">
              <w:t>fpipy</w:t>
            </w:r>
          </w:p>
        </w:tc>
        <w:tc>
          <w:tcPr>
            <w:tcW w:w="5664" w:type="dxa"/>
          </w:tcPr>
          <w:p w:rsidR="00B000D3" w:rsidRPr="0097666B" w:rsidRDefault="00B000D3" w:rsidP="0055222F">
            <w:pPr>
              <w:pStyle w:val="BodyText"/>
              <w:rPr>
                <w:lang w:val="fi-FI"/>
              </w:rPr>
            </w:pPr>
            <w:r w:rsidRPr="0097666B">
              <w:rPr>
                <w:lang w:val="fi-FI"/>
              </w:rPr>
              <w:t>Ohjelmistokirjasto MFPI-suodattimen ohjaamiseen</w:t>
            </w:r>
          </w:p>
        </w:tc>
      </w:tr>
      <w:tr w:rsidR="00B000D3" w:rsidRPr="0097666B" w:rsidTr="0055222F">
        <w:tc>
          <w:tcPr>
            <w:tcW w:w="2830" w:type="dxa"/>
          </w:tcPr>
          <w:p w:rsidR="00B000D3" w:rsidRPr="0097666B" w:rsidRDefault="00B000D3" w:rsidP="0055222F">
            <w:r w:rsidRPr="0097666B">
              <w:t>leddriver</w:t>
            </w:r>
          </w:p>
        </w:tc>
        <w:tc>
          <w:tcPr>
            <w:tcW w:w="5664" w:type="dxa"/>
          </w:tcPr>
          <w:p w:rsidR="00B000D3" w:rsidRPr="0097666B" w:rsidRDefault="00B000D3" w:rsidP="0055222F">
            <w:pPr>
              <w:pStyle w:val="BodyText"/>
              <w:rPr>
                <w:lang w:val="fi-FI"/>
              </w:rPr>
            </w:pPr>
            <w:r w:rsidRPr="0097666B">
              <w:rPr>
                <w:lang w:val="fi-FI"/>
              </w:rPr>
              <w:t>Ohjelmistokirjasto LED:ien ohjaamiseen</w:t>
            </w:r>
          </w:p>
        </w:tc>
      </w:tr>
      <w:tr w:rsidR="00B000D3" w:rsidRPr="0097666B" w:rsidTr="0055222F">
        <w:tc>
          <w:tcPr>
            <w:tcW w:w="2830" w:type="dxa"/>
          </w:tcPr>
          <w:p w:rsidR="00B000D3" w:rsidRPr="0097666B" w:rsidRDefault="00B000D3" w:rsidP="0055222F">
            <w:r w:rsidRPr="0097666B">
              <w:t>camazing</w:t>
            </w:r>
          </w:p>
        </w:tc>
        <w:tc>
          <w:tcPr>
            <w:tcW w:w="5664" w:type="dxa"/>
          </w:tcPr>
          <w:p w:rsidR="00B000D3" w:rsidRPr="0097666B" w:rsidRDefault="00B000D3" w:rsidP="0055222F">
            <w:pPr>
              <w:pStyle w:val="BodyText"/>
              <w:rPr>
                <w:lang w:val="fi-FI"/>
              </w:rPr>
            </w:pPr>
            <w:r w:rsidRPr="0097666B">
              <w:rPr>
                <w:lang w:val="fi-FI"/>
              </w:rPr>
              <w:t>Ohjelmistokirjasto GenICam-rajapinnan kanssa yhteensopivien kameroiden ohjaamiseen</w:t>
            </w:r>
          </w:p>
        </w:tc>
      </w:tr>
      <w:tr w:rsidR="00B000D3" w:rsidRPr="0097666B" w:rsidTr="0055222F">
        <w:tc>
          <w:tcPr>
            <w:tcW w:w="2830" w:type="dxa"/>
          </w:tcPr>
          <w:p w:rsidR="00B000D3" w:rsidRPr="0097666B" w:rsidRDefault="00B000D3" w:rsidP="0055222F">
            <w:r w:rsidRPr="0097666B">
              <w:t>spectracular</w:t>
            </w:r>
          </w:p>
        </w:tc>
        <w:tc>
          <w:tcPr>
            <w:tcW w:w="5664" w:type="dxa"/>
          </w:tcPr>
          <w:p w:rsidR="00B000D3" w:rsidRPr="0097666B" w:rsidRDefault="00B000D3" w:rsidP="0055222F">
            <w:pPr>
              <w:pStyle w:val="BodyText"/>
              <w:rPr>
                <w:lang w:val="fi-FI"/>
              </w:rPr>
            </w:pPr>
            <w:r w:rsidRPr="0097666B">
              <w:rPr>
                <w:lang w:val="fi-FI"/>
              </w:rPr>
              <w:t>Ohjelmistokirjasto spektrikuvien ottamiseen</w:t>
            </w:r>
          </w:p>
        </w:tc>
      </w:tr>
    </w:tbl>
    <w:p w:rsidR="00B000D3" w:rsidRPr="0097666B" w:rsidRDefault="00B000D3" w:rsidP="00B000D3">
      <w:pPr>
        <w:pStyle w:val="BodyText"/>
        <w:rPr>
          <w:lang w:val="fi-FI"/>
        </w:rPr>
      </w:pPr>
    </w:p>
    <w:p w:rsidR="00B000D3" w:rsidRPr="0097666B" w:rsidRDefault="00B000D3" w:rsidP="00B000D3">
      <w:pPr>
        <w:pStyle w:val="BodyText"/>
        <w:rPr>
          <w:lang w:val="fi-FI"/>
        </w:rPr>
      </w:pPr>
    </w:p>
    <w:p w:rsidR="00F00E4D" w:rsidRPr="0097666B" w:rsidRDefault="00F00E4D" w:rsidP="00F00E4D">
      <w:pPr>
        <w:pStyle w:val="Heading4"/>
      </w:pPr>
      <w:r w:rsidRPr="0097666B">
        <w:t>Spectracular, FPIPY, leddriver</w:t>
      </w:r>
    </w:p>
    <w:p w:rsidR="00F00E4D" w:rsidRPr="0097666B" w:rsidRDefault="00F00E4D" w:rsidP="00F00E4D">
      <w:pPr>
        <w:pStyle w:val="BodyText"/>
        <w:rPr>
          <w:lang w:val="fi-FI"/>
        </w:rPr>
      </w:pPr>
      <w:r w:rsidRPr="0097666B">
        <w:rPr>
          <w:lang w:val="fi-FI"/>
        </w:rPr>
        <w:t>Spectracular, FPIPY ja leddriver ohjelmistopaketit ovat Jyväskylän yliopiston kautta saatuja spektrikameran ohjaamiseen tarvittavia ohjelmistopaketteja. Spectracular hallinnoi kuvien ottamista ja niiden laskentaa. FPIPY ohjaa spektrikamerassa sijaitsevaa MFPI-suodatinta. Leddriver ohjaa spektrikamerassa sijaitsevaa kuvattavan kohteen LED-valaistusta.</w:t>
      </w:r>
    </w:p>
    <w:p w:rsidR="00F00E4D" w:rsidRPr="0097666B" w:rsidRDefault="00F00E4D" w:rsidP="00F00E4D">
      <w:pPr>
        <w:pStyle w:val="BodyText"/>
        <w:rPr>
          <w:lang w:val="fi-FI"/>
        </w:rPr>
      </w:pPr>
    </w:p>
    <w:p w:rsidR="00F00E4D" w:rsidRPr="0097666B" w:rsidRDefault="00A12D59" w:rsidP="00F00E4D">
      <w:pPr>
        <w:pStyle w:val="Heading4"/>
      </w:pPr>
      <w:r w:rsidRPr="0097666B">
        <w:lastRenderedPageBreak/>
        <w:t>led_spectral_images2.py</w:t>
      </w:r>
    </w:p>
    <w:p w:rsidR="00F00E4D" w:rsidRPr="0097666B" w:rsidRDefault="00F00E4D" w:rsidP="00F00E4D">
      <w:pPr>
        <w:pStyle w:val="BodyText"/>
        <w:rPr>
          <w:lang w:val="fi-FI"/>
        </w:rPr>
      </w:pPr>
      <w:r w:rsidRPr="0097666B">
        <w:rPr>
          <w:lang w:val="fi-FI"/>
        </w:rPr>
        <w:t>Applications sisältää työni aikana kehittämäni ohjelmistot eri toimintojen testaamiseen ja kuvien ottamiseen ja kuvien käsittelyyn.</w:t>
      </w:r>
    </w:p>
    <w:p w:rsidR="00864C33" w:rsidRPr="0097666B" w:rsidRDefault="00864C33" w:rsidP="00F00E4D">
      <w:pPr>
        <w:pStyle w:val="BodyText"/>
        <w:rPr>
          <w:lang w:val="fi-FI"/>
        </w:rPr>
      </w:pPr>
    </w:p>
    <w:p w:rsidR="00864C33" w:rsidRPr="0097666B" w:rsidRDefault="00864C33" w:rsidP="00864C33">
      <w:pPr>
        <w:pStyle w:val="Heading4"/>
      </w:pPr>
      <w:r w:rsidRPr="0097666B">
        <w:t>bramtest.c</w:t>
      </w:r>
    </w:p>
    <w:p w:rsidR="00864C33" w:rsidRPr="0097666B" w:rsidRDefault="00864C33" w:rsidP="00F00E4D">
      <w:pPr>
        <w:pStyle w:val="BodyText"/>
        <w:rPr>
          <w:lang w:val="fi-FI"/>
        </w:rPr>
      </w:pPr>
      <w:r w:rsidRPr="0097666B">
        <w:rPr>
          <w:lang w:val="fi-FI"/>
        </w:rPr>
        <w:t>Tämä ohjelma siirtää kuvadataa prosessoriympäristön ja ja ohjelmoitavan logiikan välillä.</w:t>
      </w:r>
    </w:p>
    <w:p w:rsidR="0051443F" w:rsidRPr="0097666B" w:rsidRDefault="0051443F" w:rsidP="00F00E4D">
      <w:pPr>
        <w:pStyle w:val="BodyText"/>
        <w:rPr>
          <w:lang w:val="fi-FI"/>
        </w:rPr>
      </w:pPr>
    </w:p>
    <w:p w:rsidR="0051443F" w:rsidRPr="0097666B" w:rsidRDefault="0051443F" w:rsidP="0051443F">
      <w:pPr>
        <w:pStyle w:val="Heading4"/>
      </w:pPr>
      <w:r w:rsidRPr="0097666B">
        <w:t>DMA:n käyttö</w:t>
      </w:r>
    </w:p>
    <w:p w:rsidR="0051443F" w:rsidRPr="0097666B" w:rsidRDefault="00064F51" w:rsidP="00F00E4D">
      <w:pPr>
        <w:pStyle w:val="BodyText"/>
        <w:rPr>
          <w:lang w:val="fi-FI"/>
        </w:rPr>
      </w:pPr>
      <w:r>
        <w:rPr>
          <w:lang w:val="fi-FI"/>
        </w:rPr>
        <w:t>Tarvittaessa j</w:t>
      </w:r>
      <w:r w:rsidR="0051443F" w:rsidRPr="0097666B">
        <w:rPr>
          <w:lang w:val="fi-FI"/>
        </w:rPr>
        <w:t>aetun RAM-muistin kanssa on mahdollista käyttää DMA:ta tiedonsiirtoon, jolloin prosessoriaikaa vapautuu muuhun toimintaan.</w:t>
      </w:r>
    </w:p>
    <w:p w:rsidR="00F00E4D" w:rsidRPr="0097666B" w:rsidRDefault="00F00E4D" w:rsidP="00F00E4D">
      <w:pPr>
        <w:pStyle w:val="BodyText"/>
        <w:rPr>
          <w:lang w:val="fi-FI"/>
        </w:rPr>
      </w:pPr>
    </w:p>
    <w:p w:rsidR="00734FA4" w:rsidRPr="0097666B" w:rsidRDefault="00734FA4" w:rsidP="004C4492">
      <w:pPr>
        <w:pStyle w:val="Heading3"/>
      </w:pPr>
      <w:bookmarkStart w:id="111" w:name="_Toc127393272"/>
      <w:r w:rsidRPr="0097666B">
        <w:t>Programmable Logic (PL)</w:t>
      </w:r>
      <w:bookmarkEnd w:id="111"/>
    </w:p>
    <w:p w:rsidR="0018047C" w:rsidRPr="0097666B" w:rsidRDefault="0018047C" w:rsidP="0018047C">
      <w:pPr>
        <w:pStyle w:val="Heading4"/>
      </w:pPr>
      <w:r w:rsidRPr="0097666B">
        <w:t>Johdanto</w:t>
      </w:r>
    </w:p>
    <w:p w:rsidR="0018047C" w:rsidRDefault="0018047C" w:rsidP="0018047C">
      <w:pPr>
        <w:pStyle w:val="BodyText"/>
        <w:rPr>
          <w:lang w:val="fi-FI"/>
        </w:rPr>
      </w:pPr>
      <w:r w:rsidRPr="0097666B">
        <w:rPr>
          <w:lang w:val="fi-FI"/>
        </w:rPr>
        <w:t xml:space="preserve">Tässä kappaleessa </w:t>
      </w:r>
      <w:r w:rsidR="00C54CED" w:rsidRPr="0097666B">
        <w:rPr>
          <w:lang w:val="fi-FI"/>
        </w:rPr>
        <w:t xml:space="preserve">kuvaan </w:t>
      </w:r>
      <w:r w:rsidRPr="0097666B">
        <w:rPr>
          <w:lang w:val="fi-FI"/>
        </w:rPr>
        <w:t xml:space="preserve">FPGA:n eli </w:t>
      </w:r>
      <w:r w:rsidR="006C593F" w:rsidRPr="0097666B">
        <w:rPr>
          <w:lang w:val="fi-FI"/>
        </w:rPr>
        <w:t>ohjelmoitavan logiikan käyttöä</w:t>
      </w:r>
      <w:r w:rsidRPr="0097666B">
        <w:rPr>
          <w:lang w:val="fi-FI"/>
        </w:rPr>
        <w:t>. Ohjelmoitavan logiikan tarkoitus on nopeuttaa spektrikameran tuottaman kuvan käsittelyn operaatioita. Ohjelmoitava logiikka voidaan ohjelmoida suorittamaan useita operaatioita rinnakkain, jolloin kuvan käsittely nopeutuu. Ohjelmoitava logiikka voidaan myös räätälöidä suorittamaan vähemmän operaatioita, jos esimerkiksi matriisien kertolaskussa toisen matriisi sisältää vain vakioarvoja.</w:t>
      </w:r>
    </w:p>
    <w:p w:rsidR="004E197F" w:rsidRDefault="004E197F" w:rsidP="004E197F">
      <w:pPr>
        <w:pStyle w:val="Heading4"/>
      </w:pPr>
      <w:r>
        <w:t>PS ja PL liitäntävaihtoehdot</w:t>
      </w:r>
    </w:p>
    <w:p w:rsidR="004E197F" w:rsidRDefault="004E197F" w:rsidP="004E197F">
      <w:pPr>
        <w:pStyle w:val="BodyText"/>
        <w:rPr>
          <w:lang w:val="fi-FI"/>
        </w:rPr>
      </w:pPr>
      <w:r>
        <w:rPr>
          <w:lang w:val="fi-FI"/>
        </w:rPr>
        <w:t>Tässä kappaleessa kuvaan PS ja PL järjestelmien välisiä liitäntävaihtoehtoja ja niiden ominaisuuksia.</w:t>
      </w:r>
      <w:r w:rsidR="00116919">
        <w:rPr>
          <w:lang w:val="fi-FI"/>
        </w:rPr>
        <w:t xml:space="preserve"> Prototyyppijärjestelmässä olen käyttänyt M_AXI_HPM0_LPD vaihtoehtoa.</w:t>
      </w:r>
    </w:p>
    <w:p w:rsidR="004E197F" w:rsidRDefault="004E197F" w:rsidP="004E197F">
      <w:pPr>
        <w:pStyle w:val="BodyText"/>
        <w:rPr>
          <w:lang w:val="fi-FI"/>
        </w:rPr>
      </w:pPr>
      <w:r w:rsidRPr="004E197F">
        <w:rPr>
          <w:noProof/>
          <w:lang w:val="fi-FI" w:eastAsia="fi-FI" w:bidi="ar-SA"/>
        </w:rPr>
        <w:lastRenderedPageBreak/>
        <w:drawing>
          <wp:inline distT="0" distB="0" distL="0" distR="0" wp14:anchorId="12478801" wp14:editId="6C0BA6FD">
            <wp:extent cx="5400040" cy="459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599940"/>
                    </a:xfrm>
                    <a:prstGeom prst="rect">
                      <a:avLst/>
                    </a:prstGeom>
                  </pic:spPr>
                </pic:pic>
              </a:graphicData>
            </a:graphic>
          </wp:inline>
        </w:drawing>
      </w:r>
    </w:p>
    <w:p w:rsidR="004C041E" w:rsidRDefault="004C041E" w:rsidP="004C041E">
      <w:pPr>
        <w:pStyle w:val="Caption"/>
        <w:rPr>
          <w:b w:val="0"/>
        </w:rPr>
      </w:pPr>
      <w:bookmarkStart w:id="112" w:name="_Toc127393304"/>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17</w:t>
      </w:r>
      <w:r w:rsidRPr="0097666B">
        <w:rPr>
          <w:noProof/>
        </w:rPr>
        <w:fldChar w:fldCharType="end"/>
      </w:r>
      <w:r w:rsidRPr="0097666B">
        <w:t>.</w:t>
      </w:r>
      <w:r w:rsidRPr="0097666B">
        <w:rPr>
          <w:b w:val="0"/>
        </w:rPr>
        <w:tab/>
      </w:r>
      <w:r>
        <w:rPr>
          <w:b w:val="0"/>
        </w:rPr>
        <w:t>PS ja PL järjestelmien väliset liitäntävaihtoehdot.</w:t>
      </w:r>
      <w:bookmarkEnd w:id="112"/>
    </w:p>
    <w:p w:rsidR="006D2A09" w:rsidRPr="006D2A09" w:rsidRDefault="006D2A09" w:rsidP="006D2A09"/>
    <w:p w:rsidR="004C041E" w:rsidRPr="0097666B" w:rsidRDefault="004C041E" w:rsidP="004C041E">
      <w:pPr>
        <w:pStyle w:val="BodyText"/>
        <w:rPr>
          <w:lang w:val="fi-FI"/>
        </w:rPr>
      </w:pPr>
    </w:p>
    <w:p w:rsidR="004E197F" w:rsidRDefault="004E197F" w:rsidP="004E197F">
      <w:pPr>
        <w:pStyle w:val="BodyText"/>
        <w:rPr>
          <w:lang w:val="fi-FI"/>
        </w:rPr>
      </w:pPr>
    </w:p>
    <w:p w:rsidR="004E197F" w:rsidRPr="004E197F" w:rsidRDefault="004E197F" w:rsidP="004E197F">
      <w:pPr>
        <w:pStyle w:val="BodyText"/>
        <w:rPr>
          <w:lang w:val="fi-FI"/>
        </w:rPr>
      </w:pPr>
    </w:p>
    <w:p w:rsidR="004E197F" w:rsidRPr="0097666B" w:rsidRDefault="004E197F" w:rsidP="0018047C">
      <w:pPr>
        <w:pStyle w:val="BodyText"/>
        <w:rPr>
          <w:lang w:val="fi-FI"/>
        </w:rPr>
      </w:pPr>
    </w:p>
    <w:p w:rsidR="00782DF8" w:rsidRPr="0097666B" w:rsidRDefault="00782DF8" w:rsidP="0018047C">
      <w:pPr>
        <w:pStyle w:val="BodyText"/>
        <w:rPr>
          <w:lang w:val="fi-FI"/>
        </w:rPr>
      </w:pPr>
    </w:p>
    <w:p w:rsidR="00782DF8" w:rsidRDefault="00782DF8" w:rsidP="00782DF8">
      <w:pPr>
        <w:pStyle w:val="Heading4"/>
      </w:pPr>
      <w:r w:rsidRPr="0097666B">
        <w:t>Lohkokaavio</w:t>
      </w:r>
      <w:r w:rsidR="00B53EB7">
        <w:t xml:space="preserve"> ja väylät</w:t>
      </w:r>
    </w:p>
    <w:p w:rsidR="005B22A5" w:rsidRPr="005B22A5" w:rsidRDefault="005B22A5" w:rsidP="005B22A5">
      <w:pPr>
        <w:pStyle w:val="BodyText"/>
        <w:rPr>
          <w:lang w:val="fi-FI"/>
        </w:rPr>
      </w:pPr>
      <w:r>
        <w:rPr>
          <w:lang w:val="fi-FI"/>
        </w:rPr>
        <w:t>Tässä kappaleessa esitän PL lohkokaavion ja kuvaan väylät.</w:t>
      </w:r>
      <w:r w:rsidR="00787C11">
        <w:rPr>
          <w:lang w:val="fi-FI"/>
        </w:rPr>
        <w:t xml:space="preserve"> Seuraava kuva esittää PL lohkokaavioon sijoit</w:t>
      </w:r>
      <w:r w:rsidR="00587168">
        <w:rPr>
          <w:lang w:val="fi-FI"/>
        </w:rPr>
        <w:t>et</w:t>
      </w:r>
      <w:r w:rsidR="00787C11">
        <w:rPr>
          <w:lang w:val="fi-FI"/>
        </w:rPr>
        <w:t xml:space="preserve">un PS-järjestelmän </w:t>
      </w:r>
      <w:r w:rsidR="00587168">
        <w:rPr>
          <w:lang w:val="fi-FI"/>
        </w:rPr>
        <w:t>eli prossorin.</w:t>
      </w:r>
    </w:p>
    <w:p w:rsidR="00D60DC8" w:rsidRPr="0097666B" w:rsidRDefault="00D60DC8" w:rsidP="00D60DC8">
      <w:pPr>
        <w:pStyle w:val="BodyText"/>
        <w:rPr>
          <w:lang w:val="fi-FI"/>
        </w:rPr>
      </w:pPr>
      <w:r w:rsidRPr="0097666B">
        <w:rPr>
          <w:noProof/>
          <w:lang w:val="fi-FI" w:eastAsia="fi-FI" w:bidi="ar-SA"/>
        </w:rPr>
        <w:lastRenderedPageBreak/>
        <w:drawing>
          <wp:inline distT="0" distB="0" distL="0" distR="0" wp14:anchorId="5DA5E277" wp14:editId="3FEDE77E">
            <wp:extent cx="5387508" cy="160596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3325" cy="1607702"/>
                    </a:xfrm>
                    <a:prstGeom prst="rect">
                      <a:avLst/>
                    </a:prstGeom>
                  </pic:spPr>
                </pic:pic>
              </a:graphicData>
            </a:graphic>
          </wp:inline>
        </w:drawing>
      </w:r>
    </w:p>
    <w:p w:rsidR="00D60DC8" w:rsidRDefault="00D60DC8" w:rsidP="00D60DC8">
      <w:pPr>
        <w:pStyle w:val="Caption"/>
        <w:rPr>
          <w:b w:val="0"/>
        </w:rPr>
      </w:pPr>
      <w:bookmarkStart w:id="113" w:name="_Toc127393305"/>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18</w:t>
      </w:r>
      <w:r w:rsidRPr="0097666B">
        <w:rPr>
          <w:noProof/>
        </w:rPr>
        <w:fldChar w:fldCharType="end"/>
      </w:r>
      <w:r w:rsidRPr="0097666B">
        <w:t>.</w:t>
      </w:r>
      <w:r w:rsidRPr="0097666B">
        <w:rPr>
          <w:b w:val="0"/>
        </w:rPr>
        <w:tab/>
      </w:r>
      <w:r w:rsidR="00787C11">
        <w:rPr>
          <w:b w:val="0"/>
        </w:rPr>
        <w:t>PS järjestelmä eli prosessori sijoitettuna PL lohkokaavioon</w:t>
      </w:r>
      <w:bookmarkEnd w:id="113"/>
    </w:p>
    <w:p w:rsidR="00D60DC8" w:rsidRDefault="00587168" w:rsidP="00817815">
      <w:r>
        <w:t>PS järjestelmästä lähtee M_AXI_HPM0_LPD-väylä, jonka dataleveys on 128-b</w:t>
      </w:r>
      <w:r w:rsidR="00817815">
        <w:t>ittiä eli 16 tavua.</w:t>
      </w:r>
    </w:p>
    <w:p w:rsidR="00817815" w:rsidRPr="0097666B" w:rsidRDefault="00817815" w:rsidP="00817815">
      <w:r>
        <w:t>Seuraava kuva esittää M_AXI_HPM0_LPD-väylään kytketyn AXI BRAM Controllerin, Block Memory Generatorin ja pixelprocin kytkentojä.</w:t>
      </w:r>
    </w:p>
    <w:p w:rsidR="00782DF8" w:rsidRPr="0097666B" w:rsidRDefault="00782DF8" w:rsidP="00782DF8">
      <w:pPr>
        <w:pStyle w:val="BodyText"/>
        <w:rPr>
          <w:lang w:val="fi-FI"/>
        </w:rPr>
      </w:pPr>
      <w:r w:rsidRPr="0097666B">
        <w:rPr>
          <w:noProof/>
          <w:lang w:val="fi-FI" w:eastAsia="fi-FI" w:bidi="ar-SA"/>
        </w:rPr>
        <w:drawing>
          <wp:inline distT="0" distB="0" distL="0" distR="0" wp14:anchorId="16EB9CD8" wp14:editId="67ECC848">
            <wp:extent cx="5400040" cy="2794708"/>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94708"/>
                    </a:xfrm>
                    <a:prstGeom prst="rect">
                      <a:avLst/>
                    </a:prstGeom>
                  </pic:spPr>
                </pic:pic>
              </a:graphicData>
            </a:graphic>
          </wp:inline>
        </w:drawing>
      </w:r>
    </w:p>
    <w:p w:rsidR="00EB1736" w:rsidRDefault="00782DF8" w:rsidP="00EB1736">
      <w:pPr>
        <w:pStyle w:val="Caption"/>
        <w:rPr>
          <w:b w:val="0"/>
        </w:rPr>
      </w:pPr>
      <w:bookmarkStart w:id="114" w:name="_Toc127393306"/>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19</w:t>
      </w:r>
      <w:r w:rsidRPr="0097666B">
        <w:rPr>
          <w:noProof/>
        </w:rPr>
        <w:fldChar w:fldCharType="end"/>
      </w:r>
      <w:r w:rsidRPr="0097666B">
        <w:t>.</w:t>
      </w:r>
      <w:r w:rsidRPr="0097666B">
        <w:rPr>
          <w:b w:val="0"/>
        </w:rPr>
        <w:tab/>
        <w:t>Lohkokaavion osa jaetun RAM-muistin liitännöistä</w:t>
      </w:r>
      <w:bookmarkEnd w:id="114"/>
    </w:p>
    <w:p w:rsidR="00EB1736" w:rsidRPr="00731645" w:rsidRDefault="00EB1736" w:rsidP="00EB1736">
      <w:r>
        <w:t xml:space="preserve">Tässä AXI BRAM Controller on kytketty PS järjestelmään 128-bittisellä dataleveydellä M_AXI_HPM0_LPD-väylään. </w:t>
      </w:r>
      <w:r w:rsidRPr="00A71B88">
        <w:t xml:space="preserve">AXI BRAM Controller muuntaa tämän 128-bittisen dataleveyden 512-bittiseksi dataväyläksi Block Memory Generatorin BRAM_PORTA-porttiin. </w:t>
      </w:r>
      <w:r w:rsidRPr="00731645">
        <w:t xml:space="preserve">Block Memory Generatorin toinen </w:t>
      </w:r>
      <w:r w:rsidR="00731645" w:rsidRPr="00731645">
        <w:t>portti eli BRAM_PORTB on kytketty 512-bittisellä dataleveydellä pixelprociin.</w:t>
      </w:r>
      <w:r w:rsidR="00731645">
        <w:t xml:space="preserve"> Pixelproc lukee kuvadataa </w:t>
      </w:r>
      <w:r w:rsidR="000D4AD2">
        <w:t xml:space="preserve">512-bittisellä dataleveydellä (64 tavua) </w:t>
      </w:r>
      <w:r w:rsidR="00731645">
        <w:t>jaetusta RAM-muistista, käsittelee kuvadataa ja kirjoittaa takaisin käsitellyn kuvadatan takaisin BRAM-muistiin.</w:t>
      </w:r>
    </w:p>
    <w:p w:rsidR="00782DF8" w:rsidRPr="00731645" w:rsidRDefault="00782DF8" w:rsidP="00782DF8">
      <w:pPr>
        <w:pStyle w:val="BodyText"/>
        <w:rPr>
          <w:lang w:val="fi-FI"/>
        </w:rPr>
      </w:pPr>
    </w:p>
    <w:p w:rsidR="00350523" w:rsidRPr="0097666B" w:rsidRDefault="00350523" w:rsidP="00782DF8">
      <w:pPr>
        <w:pStyle w:val="Heading4"/>
      </w:pPr>
      <w:r w:rsidRPr="0097666B">
        <w:t>AXI liitäntöjen osoitekartta</w:t>
      </w:r>
    </w:p>
    <w:p w:rsidR="00350523" w:rsidRPr="0097666B" w:rsidRDefault="00350523" w:rsidP="00782DF8">
      <w:pPr>
        <w:pStyle w:val="BodyText"/>
        <w:rPr>
          <w:lang w:val="fi-FI"/>
        </w:rPr>
      </w:pPr>
    </w:p>
    <w:p w:rsidR="00350523" w:rsidRPr="0097666B" w:rsidRDefault="00350523" w:rsidP="00782DF8">
      <w:pPr>
        <w:pStyle w:val="BodyText"/>
        <w:rPr>
          <w:lang w:val="fi-FI"/>
        </w:rPr>
      </w:pPr>
      <w:r w:rsidRPr="0097666B">
        <w:rPr>
          <w:noProof/>
          <w:lang w:val="fi-FI" w:eastAsia="fi-FI" w:bidi="ar-SA"/>
        </w:rPr>
        <w:drawing>
          <wp:inline distT="0" distB="0" distL="0" distR="0" wp14:anchorId="4DFA6A32" wp14:editId="1AC8E612">
            <wp:extent cx="5400040" cy="198005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80052"/>
                    </a:xfrm>
                    <a:prstGeom prst="rect">
                      <a:avLst/>
                    </a:prstGeom>
                  </pic:spPr>
                </pic:pic>
              </a:graphicData>
            </a:graphic>
          </wp:inline>
        </w:drawing>
      </w:r>
    </w:p>
    <w:p w:rsidR="00350523" w:rsidRPr="0097666B" w:rsidRDefault="00350523" w:rsidP="00350523">
      <w:pPr>
        <w:pStyle w:val="Caption"/>
        <w:rPr>
          <w:b w:val="0"/>
        </w:rPr>
      </w:pPr>
      <w:bookmarkStart w:id="115" w:name="_Toc127393307"/>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20</w:t>
      </w:r>
      <w:r w:rsidRPr="0097666B">
        <w:rPr>
          <w:noProof/>
        </w:rPr>
        <w:fldChar w:fldCharType="end"/>
      </w:r>
      <w:r w:rsidRPr="0097666B">
        <w:t>.</w:t>
      </w:r>
      <w:r w:rsidRPr="0097666B">
        <w:rPr>
          <w:b w:val="0"/>
        </w:rPr>
        <w:tab/>
        <w:t>AXI-liitäntöjen osoitekartta</w:t>
      </w:r>
      <w:bookmarkEnd w:id="115"/>
    </w:p>
    <w:p w:rsidR="00350523" w:rsidRPr="0097666B" w:rsidRDefault="00350523" w:rsidP="00782DF8">
      <w:pPr>
        <w:pStyle w:val="BodyText"/>
        <w:rPr>
          <w:lang w:val="fi-FI"/>
        </w:rPr>
      </w:pPr>
    </w:p>
    <w:p w:rsidR="0018047C" w:rsidRPr="0097666B" w:rsidRDefault="0018047C" w:rsidP="0018047C">
      <w:pPr>
        <w:pStyle w:val="BodyText"/>
        <w:rPr>
          <w:lang w:val="fi-FI"/>
        </w:rPr>
      </w:pPr>
    </w:p>
    <w:p w:rsidR="001A0420" w:rsidRPr="0097666B" w:rsidRDefault="003173FF" w:rsidP="001A0420">
      <w:pPr>
        <w:pStyle w:val="Heading4"/>
      </w:pPr>
      <w:r w:rsidRPr="0097666B">
        <w:t>AXI BRAM Controller</w:t>
      </w:r>
    </w:p>
    <w:p w:rsidR="00777260" w:rsidRPr="0097666B" w:rsidRDefault="00777260" w:rsidP="00777260">
      <w:pPr>
        <w:pStyle w:val="BodyText"/>
        <w:rPr>
          <w:lang w:val="fi-FI"/>
        </w:rPr>
      </w:pPr>
    </w:p>
    <w:p w:rsidR="002B3169" w:rsidRPr="0097666B" w:rsidRDefault="002B3169" w:rsidP="002B3169">
      <w:pPr>
        <w:pStyle w:val="Heading4"/>
      </w:pPr>
      <w:r w:rsidRPr="0097666B">
        <w:t>True dual port RAM</w:t>
      </w:r>
    </w:p>
    <w:p w:rsidR="00EA325B" w:rsidRPr="0097666B" w:rsidRDefault="00EA325B" w:rsidP="00EA325B">
      <w:pPr>
        <w:pStyle w:val="BodyText"/>
        <w:rPr>
          <w:lang w:val="fi-FI"/>
        </w:rPr>
      </w:pPr>
    </w:p>
    <w:p w:rsidR="0018047C" w:rsidRPr="0097666B" w:rsidRDefault="002B3169" w:rsidP="006B0BFD">
      <w:pPr>
        <w:pStyle w:val="Heading4"/>
      </w:pPr>
      <w:r w:rsidRPr="0097666B">
        <w:t>Pixelproc</w:t>
      </w:r>
    </w:p>
    <w:p w:rsidR="006B0BFD" w:rsidRPr="0097666B" w:rsidRDefault="00517E2A" w:rsidP="006B0BFD">
      <w:pPr>
        <w:pStyle w:val="BodyText"/>
        <w:rPr>
          <w:lang w:val="fi-FI"/>
        </w:rPr>
      </w:pPr>
      <w:r w:rsidRPr="0097666B">
        <w:rPr>
          <w:lang w:val="fi-FI"/>
        </w:rPr>
        <w:t xml:space="preserve">Pixelproc lukee jaetusta RAM-muistista kuvadataa, suorittaa laskennat ja kirjoittaa käsitellyn kuvadatan takaisin </w:t>
      </w:r>
      <w:r w:rsidR="00265E5C" w:rsidRPr="0097666B">
        <w:rPr>
          <w:lang w:val="fi-FI"/>
        </w:rPr>
        <w:t xml:space="preserve">jaettuun </w:t>
      </w:r>
      <w:r w:rsidRPr="0097666B">
        <w:rPr>
          <w:lang w:val="fi-FI"/>
        </w:rPr>
        <w:t>RAM-muistiin.</w:t>
      </w:r>
    </w:p>
    <w:p w:rsidR="0018047C" w:rsidRPr="0097666B" w:rsidRDefault="0018047C" w:rsidP="0018047C">
      <w:pPr>
        <w:pStyle w:val="BodyText"/>
        <w:rPr>
          <w:lang w:val="fi-FI"/>
        </w:rPr>
      </w:pPr>
    </w:p>
    <w:p w:rsidR="0018047C" w:rsidRPr="0097666B" w:rsidRDefault="0018047C" w:rsidP="0018047C">
      <w:pPr>
        <w:pStyle w:val="BodyText"/>
        <w:rPr>
          <w:lang w:val="fi-FI"/>
        </w:rPr>
      </w:pPr>
    </w:p>
    <w:p w:rsidR="0018047C" w:rsidRPr="0097666B" w:rsidRDefault="0018047C" w:rsidP="002B3169">
      <w:pPr>
        <w:pStyle w:val="BodyText"/>
        <w:rPr>
          <w:lang w:val="fi-FI"/>
        </w:rPr>
      </w:pPr>
    </w:p>
    <w:p w:rsidR="00C27968" w:rsidRPr="0097666B" w:rsidRDefault="00C27968" w:rsidP="00DE437B">
      <w:pPr>
        <w:pStyle w:val="Heading1"/>
      </w:pPr>
      <w:bookmarkStart w:id="116" w:name="_Toc127393273"/>
      <w:r w:rsidRPr="0097666B">
        <w:lastRenderedPageBreak/>
        <w:t>Muut spektrikameran käyttöympäristöt</w:t>
      </w:r>
      <w:bookmarkEnd w:id="116"/>
    </w:p>
    <w:p w:rsidR="00C27968" w:rsidRPr="0097666B" w:rsidRDefault="00C27968" w:rsidP="00C27968">
      <w:pPr>
        <w:pStyle w:val="Heading2"/>
      </w:pPr>
      <w:bookmarkStart w:id="117" w:name="_Toc127393274"/>
      <w:r w:rsidRPr="0097666B">
        <w:t>Johdanto</w:t>
      </w:r>
      <w:bookmarkEnd w:id="117"/>
    </w:p>
    <w:p w:rsidR="00642CE4" w:rsidRPr="0097666B" w:rsidRDefault="00C27968" w:rsidP="00C27968">
      <w:pPr>
        <w:pStyle w:val="BodyText"/>
        <w:rPr>
          <w:lang w:val="fi-FI"/>
        </w:rPr>
      </w:pPr>
      <w:r w:rsidRPr="0097666B">
        <w:rPr>
          <w:lang w:val="fi-FI"/>
        </w:rPr>
        <w:t xml:space="preserve">Tässä kappaleessa käsittelen spektrikameran asennusta ja käyttöä </w:t>
      </w:r>
      <w:r w:rsidR="007849AF" w:rsidRPr="0097666B">
        <w:rPr>
          <w:lang w:val="fi-FI"/>
        </w:rPr>
        <w:t>muissa testaamissani käyttöympäristöissä</w:t>
      </w:r>
      <w:r w:rsidRPr="0097666B">
        <w:rPr>
          <w:lang w:val="fi-FI"/>
        </w:rPr>
        <w:t xml:space="preserve">. </w:t>
      </w:r>
      <w:r w:rsidR="00642CE4" w:rsidRPr="0097666B">
        <w:rPr>
          <w:lang w:val="fi-FI"/>
        </w:rPr>
        <w:t>Työni ajatuksena oli testata spektrikameran toiminta ensin Windows-ympäristössä ja näiden kokemusten pohjalta suorittaa vastaava asennus ja testaus Ubuntu Linux PC-ympäristössä ja lopuski siirtyä käyttämään spektrikameraa FPGA-piirin sisältävässä ympäristössä.</w:t>
      </w:r>
    </w:p>
    <w:p w:rsidR="00642CE4" w:rsidRPr="0097666B" w:rsidRDefault="00642CE4" w:rsidP="00C27968">
      <w:pPr>
        <w:pStyle w:val="BodyText"/>
        <w:rPr>
          <w:lang w:val="fi-FI"/>
        </w:rPr>
      </w:pPr>
    </w:p>
    <w:p w:rsidR="007849AF" w:rsidRPr="0097666B" w:rsidRDefault="00C27968" w:rsidP="00C27968">
      <w:pPr>
        <w:pStyle w:val="BodyText"/>
        <w:rPr>
          <w:lang w:val="fi-FI"/>
        </w:rPr>
      </w:pPr>
      <w:r w:rsidRPr="0097666B">
        <w:rPr>
          <w:lang w:val="fi-FI"/>
        </w:rPr>
        <w:t xml:space="preserve">Olen testannut spektrikameran asennuksen ja </w:t>
      </w:r>
      <w:r w:rsidR="007849AF" w:rsidRPr="0097666B">
        <w:rPr>
          <w:lang w:val="fi-FI"/>
        </w:rPr>
        <w:t xml:space="preserve">käytön </w:t>
      </w:r>
      <w:r w:rsidR="00642CE4" w:rsidRPr="0097666B">
        <w:rPr>
          <w:lang w:val="fi-FI"/>
        </w:rPr>
        <w:t xml:space="preserve">edeltävässä kappaleessa esitetyn Zynq Ultrascale+ MPSoc FPGA-ympäristön lisäksi </w:t>
      </w:r>
      <w:r w:rsidR="007849AF" w:rsidRPr="0097666B">
        <w:rPr>
          <w:lang w:val="fi-FI"/>
        </w:rPr>
        <w:t>kolmessa muussa käyttöympäristössä</w:t>
      </w:r>
      <w:r w:rsidRPr="0097666B">
        <w:rPr>
          <w:lang w:val="fi-FI"/>
        </w:rPr>
        <w:t xml:space="preserve">. Testasin </w:t>
      </w:r>
      <w:r w:rsidR="007849AF" w:rsidRPr="0097666B">
        <w:rPr>
          <w:lang w:val="fi-FI"/>
        </w:rPr>
        <w:t xml:space="preserve">ensin PC-tietokoneilla </w:t>
      </w:r>
      <w:r w:rsidRPr="0097666B">
        <w:rPr>
          <w:lang w:val="fi-FI"/>
        </w:rPr>
        <w:t xml:space="preserve">Windowsissa ja Ubuntu Linuxissa. </w:t>
      </w:r>
      <w:r w:rsidR="007849AF" w:rsidRPr="0097666B">
        <w:rPr>
          <w:lang w:val="fi-FI"/>
        </w:rPr>
        <w:t>Lopuksi testasin Zynq 7000 APSoC piirillä, joka sisältää ARM-prosessorin ja FPGA:n.</w:t>
      </w:r>
    </w:p>
    <w:p w:rsidR="007849AF" w:rsidRPr="0097666B" w:rsidRDefault="007849AF" w:rsidP="00C27968">
      <w:pPr>
        <w:pStyle w:val="BodyText"/>
        <w:rPr>
          <w:lang w:val="fi-FI"/>
        </w:rPr>
      </w:pPr>
    </w:p>
    <w:p w:rsidR="00C27968" w:rsidRPr="0097666B" w:rsidRDefault="00C27968" w:rsidP="00C27968">
      <w:pPr>
        <w:pStyle w:val="BodyText"/>
        <w:rPr>
          <w:lang w:val="fi-FI"/>
        </w:rPr>
      </w:pPr>
      <w:r w:rsidRPr="0097666B">
        <w:rPr>
          <w:lang w:val="fi-FI"/>
        </w:rPr>
        <w:t>Tämän kappaleen tietojen avulla on mahdollista saada spektrikameralta kuva</w:t>
      </w:r>
      <w:r w:rsidR="0093563F" w:rsidRPr="0097666B">
        <w:rPr>
          <w:lang w:val="fi-FI"/>
        </w:rPr>
        <w:t xml:space="preserve"> näissä ympäristöissä</w:t>
      </w:r>
      <w:r w:rsidRPr="0097666B">
        <w:rPr>
          <w:lang w:val="fi-FI"/>
        </w:rPr>
        <w:t>. Spektrikameran kuva on sitten käytettävissä jatkokäsittelyyn tai tallennettavaksi tiedostoon.</w:t>
      </w:r>
      <w:r w:rsidR="0093563F" w:rsidRPr="0097666B">
        <w:rPr>
          <w:lang w:val="fi-FI"/>
        </w:rPr>
        <w:t xml:space="preserve"> Zynq 7000 ympäristössä RAM-muistin määrä ei riitä suorittamaan kaikkia spektrikuvan laskentoja loppuun saakka.</w:t>
      </w:r>
    </w:p>
    <w:p w:rsidR="00C27968" w:rsidRPr="0097666B" w:rsidRDefault="00C27968" w:rsidP="00C27968">
      <w:pPr>
        <w:pStyle w:val="BodyText"/>
        <w:rPr>
          <w:lang w:val="fi-FI"/>
        </w:rPr>
      </w:pPr>
    </w:p>
    <w:p w:rsidR="00C27968" w:rsidRPr="0097666B" w:rsidRDefault="00C27968" w:rsidP="00C27968">
      <w:pPr>
        <w:pStyle w:val="Heading2"/>
      </w:pPr>
      <w:bookmarkStart w:id="118" w:name="_Toc127393275"/>
      <w:r w:rsidRPr="0097666B">
        <w:t>PC ja Windows käyttöjärjestelmä</w:t>
      </w:r>
      <w:bookmarkEnd w:id="118"/>
    </w:p>
    <w:p w:rsidR="00C27968" w:rsidRPr="0097666B" w:rsidRDefault="00C27968" w:rsidP="00C27968">
      <w:pPr>
        <w:pStyle w:val="BodyText"/>
        <w:rPr>
          <w:lang w:val="fi-FI"/>
        </w:rPr>
      </w:pPr>
      <w:r w:rsidRPr="0097666B">
        <w:rPr>
          <w:lang w:val="fi-FI"/>
        </w:rPr>
        <w:t>Spektrikameran asennus ja käyttö Windows-ympäristössä.</w:t>
      </w:r>
    </w:p>
    <w:p w:rsidR="00C27968" w:rsidRPr="0097666B" w:rsidRDefault="00C27968" w:rsidP="00C27968">
      <w:pPr>
        <w:pStyle w:val="Caption"/>
      </w:pPr>
      <w:bookmarkStart w:id="119" w:name="_Toc127393338"/>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28</w:t>
      </w:r>
      <w:r w:rsidRPr="0097666B">
        <w:rPr>
          <w:noProof/>
        </w:rPr>
        <w:fldChar w:fldCharType="end"/>
      </w:r>
      <w:r w:rsidRPr="0097666B">
        <w:t>.</w:t>
      </w:r>
      <w:r w:rsidRPr="0097666B">
        <w:rPr>
          <w:b w:val="0"/>
        </w:rPr>
        <w:tab/>
        <w:t>Luettelo spektrikameran ohjaukseen tarvittavista ohjelmistoista Windows-ympäristössä</w:t>
      </w:r>
      <w:bookmarkEnd w:id="119"/>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C37B3A"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pStyle w:val="BodyText"/>
              <w:rPr>
                <w:lang w:val="en-US"/>
              </w:rPr>
            </w:pPr>
            <w:r w:rsidRPr="00311392">
              <w:rPr>
                <w:lang w:val="en-US"/>
              </w:rPr>
              <w:t>mvGenTL_Acquire-x86_64-2.39.0.exe</w:t>
            </w:r>
            <w:r w:rsidRPr="00311392">
              <w:rPr>
                <w:lang w:val="en-US"/>
              </w:rPr>
              <w:br/>
              <w:t>mvBlueFOX-x86_64-2.39.0.msi</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 3.7.6</w:t>
            </w:r>
          </w:p>
        </w:tc>
        <w:tc>
          <w:tcPr>
            <w:tcW w:w="2829" w:type="dxa"/>
          </w:tcPr>
          <w:p w:rsidR="00C27968" w:rsidRPr="0097666B" w:rsidRDefault="00C27968" w:rsidP="00CE7FCE">
            <w:pPr>
              <w:pStyle w:val="BodyText"/>
              <w:rPr>
                <w:lang w:val="fi-FI"/>
              </w:rPr>
            </w:pPr>
            <w:r w:rsidRPr="0097666B">
              <w:rPr>
                <w:lang w:val="fi-FI"/>
              </w:rPr>
              <w:t>python-3.7.6-amd64.exe</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numpy==1.19.3</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r w:rsidRPr="0097666B">
              <w:rPr>
                <w:lang w:val="fi-FI"/>
              </w:rPr>
              <w:t>Git-2.28.0-64-bit.exe</w:t>
            </w:r>
          </w:p>
        </w:tc>
      </w:tr>
      <w:tr w:rsidR="00C27968" w:rsidRPr="00C37B3A"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C37B3A"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C37B3A"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CC4E54" w:rsidRDefault="00C27968" w:rsidP="00C27968">
      <w:pPr>
        <w:pStyle w:val="BodyText"/>
        <w:rPr>
          <w:lang w:val="en-US"/>
        </w:rPr>
      </w:pPr>
    </w:p>
    <w:p w:rsidR="00C27968" w:rsidRPr="0097666B" w:rsidRDefault="00AC551A" w:rsidP="00C27968">
      <w:pPr>
        <w:pStyle w:val="Heading2"/>
      </w:pPr>
      <w:bookmarkStart w:id="120" w:name="_Toc127393276"/>
      <w:r w:rsidRPr="0097666B">
        <w:t xml:space="preserve">PC ja </w:t>
      </w:r>
      <w:r w:rsidR="00C27968" w:rsidRPr="0097666B">
        <w:t>Ubuntu Linux</w:t>
      </w:r>
      <w:r w:rsidRPr="0097666B">
        <w:t xml:space="preserve"> käyttöjärjestelmä</w:t>
      </w:r>
      <w:bookmarkEnd w:id="120"/>
    </w:p>
    <w:p w:rsidR="00C27968" w:rsidRPr="0097666B" w:rsidRDefault="00C27968" w:rsidP="00C27968">
      <w:pPr>
        <w:pStyle w:val="BodyText"/>
        <w:rPr>
          <w:lang w:val="fi-FI"/>
        </w:rPr>
      </w:pPr>
      <w:r w:rsidRPr="0097666B">
        <w:rPr>
          <w:lang w:val="fi-FI"/>
        </w:rPr>
        <w:t>Spektrikameran asennus ja käyttö Ubuntu Linux PC-ympäristössä. Työni ajatuksena oli testata kameran ohjelmistojen asennus ja käyttö ensin Ubuntu Linux PC-ympäristössä ja näiden kokemusten pohjalta suorittaa vastaava asennus Ubuntu Linux Zybo-ympäristöön.</w:t>
      </w:r>
    </w:p>
    <w:p w:rsidR="00C27968" w:rsidRPr="0097666B" w:rsidRDefault="00C27968" w:rsidP="00C27968">
      <w:pPr>
        <w:pStyle w:val="BodyText"/>
        <w:rPr>
          <w:lang w:val="fi-FI"/>
        </w:rPr>
      </w:pPr>
    </w:p>
    <w:p w:rsidR="00C27968" w:rsidRPr="0097666B" w:rsidRDefault="00C27968" w:rsidP="00C27968">
      <w:pPr>
        <w:pStyle w:val="BodyText"/>
        <w:rPr>
          <w:lang w:val="fi-FI"/>
        </w:rPr>
      </w:pPr>
      <w:r w:rsidRPr="0097666B">
        <w:rPr>
          <w:lang w:val="fi-FI"/>
        </w:rPr>
        <w:t>PC-ympäristössä minulla oli käytössä Ubuntu 18.04.1.</w:t>
      </w:r>
    </w:p>
    <w:p w:rsidR="00C27968" w:rsidRPr="0097666B" w:rsidRDefault="00C27968" w:rsidP="00C27968">
      <w:pPr>
        <w:pStyle w:val="BodyText"/>
        <w:rPr>
          <w:lang w:val="fi-FI"/>
        </w:rPr>
      </w:pPr>
    </w:p>
    <w:p w:rsidR="00C27968" w:rsidRPr="0097666B" w:rsidRDefault="00C27968" w:rsidP="00C27968">
      <w:pPr>
        <w:pStyle w:val="Caption"/>
        <w:rPr>
          <w:b w:val="0"/>
        </w:rPr>
      </w:pPr>
      <w:bookmarkStart w:id="121" w:name="_Toc127393339"/>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29</w:t>
      </w:r>
      <w:r w:rsidRPr="0097666B">
        <w:rPr>
          <w:noProof/>
        </w:rPr>
        <w:fldChar w:fldCharType="end"/>
      </w:r>
      <w:r w:rsidRPr="0097666B">
        <w:t>.</w:t>
      </w:r>
      <w:r w:rsidRPr="0097666B">
        <w:rPr>
          <w:b w:val="0"/>
        </w:rPr>
        <w:tab/>
        <w:t>Luettelo spektrikameran ohjaukseen tarvittavista ohjelmistoista Ubuntu Linux-ympäristössä</w:t>
      </w:r>
      <w:bookmarkEnd w:id="121"/>
    </w:p>
    <w:tbl>
      <w:tblPr>
        <w:tblStyle w:val="TableGrid"/>
        <w:tblW w:w="0" w:type="auto"/>
        <w:tblLayout w:type="fixed"/>
        <w:tblLook w:val="04A0" w:firstRow="1" w:lastRow="0" w:firstColumn="1" w:lastColumn="0" w:noHBand="0" w:noVBand="1"/>
      </w:tblPr>
      <w:tblGrid>
        <w:gridCol w:w="1980"/>
        <w:gridCol w:w="3685"/>
        <w:gridCol w:w="2829"/>
      </w:tblGrid>
      <w:tr w:rsidR="00C27968" w:rsidRPr="0097666B" w:rsidTr="00CE7FCE">
        <w:tc>
          <w:tcPr>
            <w:tcW w:w="1980" w:type="dxa"/>
            <w:shd w:val="clear" w:color="auto" w:fill="D9D9D9" w:themeFill="background1" w:themeFillShade="D9"/>
          </w:tcPr>
          <w:p w:rsidR="00C27968" w:rsidRPr="0097666B" w:rsidRDefault="00C27968" w:rsidP="00CE7FCE">
            <w:pPr>
              <w:pStyle w:val="BodyText"/>
              <w:rPr>
                <w:lang w:val="fi-FI"/>
              </w:rPr>
            </w:pPr>
            <w:r w:rsidRPr="0097666B">
              <w:rPr>
                <w:lang w:val="fi-FI"/>
              </w:rPr>
              <w:t>Komponnentti</w:t>
            </w:r>
          </w:p>
        </w:tc>
        <w:tc>
          <w:tcPr>
            <w:tcW w:w="3685" w:type="dxa"/>
            <w:shd w:val="clear" w:color="auto" w:fill="D9D9D9" w:themeFill="background1" w:themeFillShade="D9"/>
          </w:tcPr>
          <w:p w:rsidR="00C27968" w:rsidRPr="0097666B" w:rsidRDefault="00C27968" w:rsidP="00CE7FCE">
            <w:pPr>
              <w:pStyle w:val="BodyText"/>
              <w:rPr>
                <w:lang w:val="fi-FI"/>
              </w:rPr>
            </w:pPr>
            <w:r w:rsidRPr="0097666B">
              <w:rPr>
                <w:lang w:val="fi-FI"/>
              </w:rPr>
              <w:t>Nimi ja versio</w:t>
            </w:r>
          </w:p>
        </w:tc>
        <w:tc>
          <w:tcPr>
            <w:tcW w:w="2829" w:type="dxa"/>
            <w:shd w:val="clear" w:color="auto" w:fill="D9D9D9" w:themeFill="background1" w:themeFillShade="D9"/>
          </w:tcPr>
          <w:p w:rsidR="00C27968" w:rsidRPr="0097666B" w:rsidRDefault="00C27968" w:rsidP="00CE7FCE">
            <w:pPr>
              <w:pStyle w:val="BodyText"/>
              <w:rPr>
                <w:lang w:val="fi-FI"/>
              </w:rPr>
            </w:pPr>
            <w:r w:rsidRPr="0097666B">
              <w:rPr>
                <w:lang w:val="fi-FI"/>
              </w:rPr>
              <w:t>Asennustiedosto</w:t>
            </w:r>
          </w:p>
        </w:tc>
      </w:tr>
      <w:tr w:rsidR="00C27968" w:rsidRPr="00C37B3A" w:rsidTr="00CE7FCE">
        <w:tc>
          <w:tcPr>
            <w:tcW w:w="1980" w:type="dxa"/>
          </w:tcPr>
          <w:p w:rsidR="00C27968" w:rsidRPr="0097666B" w:rsidRDefault="00C27968" w:rsidP="00CE7FCE">
            <w:pPr>
              <w:pStyle w:val="BodyText"/>
              <w:rPr>
                <w:lang w:val="fi-FI"/>
              </w:rPr>
            </w:pPr>
            <w:r w:rsidRPr="0097666B">
              <w:rPr>
                <w:lang w:val="fi-FI"/>
              </w:rPr>
              <w:t>Kameran ajuri</w:t>
            </w:r>
          </w:p>
        </w:tc>
        <w:tc>
          <w:tcPr>
            <w:tcW w:w="3685" w:type="dxa"/>
          </w:tcPr>
          <w:p w:rsidR="00C27968" w:rsidRPr="0097666B" w:rsidRDefault="00C27968" w:rsidP="00CE7FCE">
            <w:pPr>
              <w:pStyle w:val="BodyText"/>
              <w:rPr>
                <w:lang w:val="fi-FI"/>
              </w:rPr>
            </w:pPr>
            <w:r w:rsidRPr="0097666B">
              <w:rPr>
                <w:lang w:val="fi-FI"/>
              </w:rPr>
              <w:t>GenTL Acquire 2.39.0</w:t>
            </w:r>
          </w:p>
        </w:tc>
        <w:tc>
          <w:tcPr>
            <w:tcW w:w="2829" w:type="dxa"/>
          </w:tcPr>
          <w:p w:rsidR="00C27968" w:rsidRPr="00311392" w:rsidRDefault="00C27968" w:rsidP="00CE7FCE">
            <w:pPr>
              <w:rPr>
                <w:lang w:val="en-US"/>
              </w:rPr>
            </w:pPr>
            <w:r w:rsidRPr="00311392">
              <w:rPr>
                <w:lang w:val="en-US"/>
              </w:rPr>
              <w:t>install_mvGenTL_Acquire.sh</w:t>
            </w:r>
          </w:p>
          <w:p w:rsidR="00C27968" w:rsidRPr="00311392" w:rsidRDefault="00C27968" w:rsidP="00CE7FCE">
            <w:pPr>
              <w:pStyle w:val="BodyText"/>
              <w:rPr>
                <w:lang w:val="en-US"/>
              </w:rPr>
            </w:pPr>
            <w:r w:rsidRPr="00311392">
              <w:rPr>
                <w:lang w:val="en-US"/>
              </w:rPr>
              <w:t>mvGenTL_Acquire-x86_64_ABI2-2.39.0.tgz</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Python</w:t>
            </w:r>
          </w:p>
        </w:tc>
        <w:tc>
          <w:tcPr>
            <w:tcW w:w="3685" w:type="dxa"/>
          </w:tcPr>
          <w:p w:rsidR="00C27968" w:rsidRPr="0097666B" w:rsidRDefault="00C27968" w:rsidP="00CE7FCE">
            <w:pPr>
              <w:pStyle w:val="BodyText"/>
              <w:rPr>
                <w:lang w:val="fi-FI"/>
              </w:rPr>
            </w:pPr>
            <w:r w:rsidRPr="0097666B">
              <w:rPr>
                <w:lang w:val="fi-FI"/>
              </w:rPr>
              <w:t>Python</w:t>
            </w:r>
          </w:p>
        </w:tc>
        <w:tc>
          <w:tcPr>
            <w:tcW w:w="2829" w:type="dxa"/>
          </w:tcPr>
          <w:p w:rsidR="00C27968" w:rsidRPr="0097666B" w:rsidRDefault="00C27968" w:rsidP="00CE7FCE">
            <w:pPr>
              <w:pStyle w:val="BodyText"/>
              <w:rPr>
                <w:lang w:val="fi-FI"/>
              </w:rPr>
            </w:pPr>
          </w:p>
        </w:tc>
      </w:tr>
      <w:tr w:rsidR="00C27968" w:rsidRPr="0097666B" w:rsidTr="00CE7FCE">
        <w:tc>
          <w:tcPr>
            <w:tcW w:w="1980" w:type="dxa"/>
          </w:tcPr>
          <w:p w:rsidR="00C27968" w:rsidRPr="0097666B" w:rsidRDefault="00C27968" w:rsidP="00CE7FCE">
            <w:pPr>
              <w:pStyle w:val="BodyText"/>
              <w:rPr>
                <w:lang w:val="fi-FI"/>
              </w:rPr>
            </w:pPr>
            <w:r w:rsidRPr="0097666B">
              <w:rPr>
                <w:lang w:val="fi-FI"/>
              </w:rPr>
              <w:lastRenderedPageBreak/>
              <w:t>Camazing</w:t>
            </w:r>
          </w:p>
        </w:tc>
        <w:tc>
          <w:tcPr>
            <w:tcW w:w="3685" w:type="dxa"/>
          </w:tcPr>
          <w:p w:rsidR="00C27968" w:rsidRPr="0097666B" w:rsidRDefault="00C27968" w:rsidP="00CE7FCE">
            <w:pPr>
              <w:pStyle w:val="BodyText"/>
              <w:rPr>
                <w:lang w:val="fi-FI"/>
              </w:rPr>
            </w:pPr>
            <w:r w:rsidRPr="0097666B">
              <w:rPr>
                <w:lang w:val="fi-FI"/>
              </w:rPr>
              <w:t>Camazing 0.9.0</w:t>
            </w:r>
          </w:p>
          <w:p w:rsidR="00C27968" w:rsidRPr="0097666B" w:rsidRDefault="00C27968" w:rsidP="00CE7FCE">
            <w:pPr>
              <w:pStyle w:val="BodyText"/>
              <w:rPr>
                <w:lang w:val="fi-FI"/>
              </w:rPr>
            </w:pPr>
            <w:r w:rsidRPr="0097666B">
              <w:rPr>
                <w:lang w:val="fi-FI"/>
              </w:rPr>
              <w:t>Genicam2 0.0.0dev5472</w:t>
            </w:r>
          </w:p>
        </w:tc>
        <w:tc>
          <w:tcPr>
            <w:tcW w:w="2829" w:type="dxa"/>
          </w:tcPr>
          <w:p w:rsidR="00C27968" w:rsidRPr="0097666B" w:rsidRDefault="00C27968" w:rsidP="00CE7FCE">
            <w:pPr>
              <w:pStyle w:val="BodyText"/>
              <w:rPr>
                <w:lang w:val="fi-FI"/>
              </w:rPr>
            </w:pPr>
            <w:r w:rsidRPr="0097666B">
              <w:rPr>
                <w:lang w:val="fi-FI"/>
              </w:rPr>
              <w:t>pip install camazing</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Numpy</w:t>
            </w:r>
          </w:p>
        </w:tc>
        <w:tc>
          <w:tcPr>
            <w:tcW w:w="3685" w:type="dxa"/>
          </w:tcPr>
          <w:p w:rsidR="00C27968" w:rsidRPr="0097666B" w:rsidRDefault="00C27968" w:rsidP="00CE7FCE">
            <w:pPr>
              <w:pStyle w:val="BodyText"/>
              <w:rPr>
                <w:lang w:val="fi-FI"/>
              </w:rPr>
            </w:pPr>
            <w:r w:rsidRPr="0097666B">
              <w:rPr>
                <w:lang w:val="fi-FI"/>
              </w:rPr>
              <w:t>Numpy 1.19.1</w:t>
            </w:r>
          </w:p>
        </w:tc>
        <w:tc>
          <w:tcPr>
            <w:tcW w:w="2829" w:type="dxa"/>
          </w:tcPr>
          <w:p w:rsidR="00C27968" w:rsidRPr="0097666B" w:rsidRDefault="00C27968" w:rsidP="00CE7FCE">
            <w:pPr>
              <w:rPr>
                <w:lang w:eastAsia="fi-FI"/>
              </w:rPr>
            </w:pPr>
            <w:r w:rsidRPr="0097666B">
              <w:rPr>
                <w:lang w:eastAsia="fi-FI"/>
              </w:rPr>
              <w:t>pip install numpy</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Matplotlib</w:t>
            </w:r>
          </w:p>
        </w:tc>
        <w:tc>
          <w:tcPr>
            <w:tcW w:w="3685" w:type="dxa"/>
          </w:tcPr>
          <w:p w:rsidR="00C27968" w:rsidRPr="0097666B" w:rsidRDefault="00C27968" w:rsidP="00CE7FCE">
            <w:pPr>
              <w:pStyle w:val="BodyText"/>
              <w:rPr>
                <w:lang w:val="fi-FI"/>
              </w:rPr>
            </w:pPr>
          </w:p>
        </w:tc>
        <w:tc>
          <w:tcPr>
            <w:tcW w:w="2829" w:type="dxa"/>
          </w:tcPr>
          <w:p w:rsidR="00C27968" w:rsidRPr="0097666B" w:rsidRDefault="00C27968" w:rsidP="00CE7FCE">
            <w:pPr>
              <w:rPr>
                <w:lang w:eastAsia="fi-FI"/>
              </w:rPr>
            </w:pPr>
            <w:r w:rsidRPr="0097666B">
              <w:t>pip install matplotlib</w:t>
            </w:r>
          </w:p>
        </w:tc>
      </w:tr>
      <w:tr w:rsidR="00C27968" w:rsidRPr="0097666B" w:rsidTr="00CE7FCE">
        <w:tc>
          <w:tcPr>
            <w:tcW w:w="1980" w:type="dxa"/>
          </w:tcPr>
          <w:p w:rsidR="00C27968" w:rsidRPr="0097666B" w:rsidRDefault="00C27968" w:rsidP="00CE7FCE">
            <w:pPr>
              <w:pStyle w:val="BodyText"/>
              <w:rPr>
                <w:lang w:val="fi-FI"/>
              </w:rPr>
            </w:pPr>
            <w:r w:rsidRPr="0097666B">
              <w:rPr>
                <w:lang w:val="fi-FI"/>
              </w:rPr>
              <w:t>Git</w:t>
            </w:r>
          </w:p>
        </w:tc>
        <w:tc>
          <w:tcPr>
            <w:tcW w:w="3685" w:type="dxa"/>
          </w:tcPr>
          <w:p w:rsidR="00C27968" w:rsidRPr="0097666B" w:rsidRDefault="00C27968" w:rsidP="00CE7FCE">
            <w:pPr>
              <w:pStyle w:val="BodyText"/>
              <w:rPr>
                <w:lang w:val="fi-FI"/>
              </w:rPr>
            </w:pPr>
            <w:r w:rsidRPr="0097666B">
              <w:rPr>
                <w:lang w:val="fi-FI"/>
              </w:rPr>
              <w:t>Git 2.28</w:t>
            </w:r>
          </w:p>
        </w:tc>
        <w:tc>
          <w:tcPr>
            <w:tcW w:w="2829" w:type="dxa"/>
          </w:tcPr>
          <w:p w:rsidR="00C27968" w:rsidRPr="0097666B" w:rsidRDefault="00C27968" w:rsidP="00CE7FCE">
            <w:pPr>
              <w:pStyle w:val="BodyText"/>
              <w:rPr>
                <w:lang w:val="fi-FI"/>
              </w:rPr>
            </w:pPr>
          </w:p>
        </w:tc>
      </w:tr>
      <w:tr w:rsidR="00C27968" w:rsidRPr="00C37B3A" w:rsidTr="00CE7FCE">
        <w:tc>
          <w:tcPr>
            <w:tcW w:w="1980" w:type="dxa"/>
          </w:tcPr>
          <w:p w:rsidR="00C27968" w:rsidRPr="0097666B" w:rsidRDefault="00C27968" w:rsidP="00CE7FCE">
            <w:pPr>
              <w:pStyle w:val="BodyText"/>
              <w:rPr>
                <w:lang w:val="fi-FI"/>
              </w:rPr>
            </w:pPr>
            <w:r w:rsidRPr="0097666B">
              <w:rPr>
                <w:lang w:val="fi-FI"/>
              </w:rPr>
              <w:t>FPIPY</w:t>
            </w:r>
          </w:p>
        </w:tc>
        <w:tc>
          <w:tcPr>
            <w:tcW w:w="3685" w:type="dxa"/>
          </w:tcPr>
          <w:p w:rsidR="00C27968" w:rsidRPr="0097666B" w:rsidRDefault="00C27968" w:rsidP="00CE7FCE">
            <w:pPr>
              <w:pStyle w:val="BodyText"/>
              <w:rPr>
                <w:lang w:val="fi-FI"/>
              </w:rPr>
            </w:pPr>
            <w:r w:rsidRPr="0097666B">
              <w:rPr>
                <w:lang w:val="fi-FI"/>
              </w:rPr>
              <w:t>Fpipy 0.1.0</w:t>
            </w:r>
          </w:p>
        </w:tc>
        <w:tc>
          <w:tcPr>
            <w:tcW w:w="2829" w:type="dxa"/>
          </w:tcPr>
          <w:p w:rsidR="00C27968" w:rsidRPr="00311392" w:rsidRDefault="00C27968" w:rsidP="00CE7FCE">
            <w:pPr>
              <w:pStyle w:val="BodyText"/>
              <w:jc w:val="left"/>
              <w:rPr>
                <w:lang w:val="en-US"/>
              </w:rPr>
            </w:pPr>
            <w:r w:rsidRPr="00311392">
              <w:rPr>
                <w:lang w:val="en-US"/>
              </w:rPr>
              <w:t>pip install git+https://github.com/silmae/fpipy.git</w:t>
            </w:r>
          </w:p>
        </w:tc>
      </w:tr>
      <w:tr w:rsidR="00C27968" w:rsidRPr="00C37B3A" w:rsidTr="00CE7FCE">
        <w:tc>
          <w:tcPr>
            <w:tcW w:w="1980" w:type="dxa"/>
          </w:tcPr>
          <w:p w:rsidR="00C27968" w:rsidRPr="0097666B" w:rsidRDefault="00C27968" w:rsidP="00CE7FCE">
            <w:pPr>
              <w:pStyle w:val="BodyText"/>
              <w:rPr>
                <w:lang w:val="fi-FI"/>
              </w:rPr>
            </w:pPr>
            <w:r w:rsidRPr="0097666B">
              <w:rPr>
                <w:lang w:val="fi-FI"/>
              </w:rPr>
              <w:t>LED:ien ohjaus</w:t>
            </w:r>
          </w:p>
        </w:tc>
        <w:tc>
          <w:tcPr>
            <w:tcW w:w="3685" w:type="dxa"/>
          </w:tcPr>
          <w:p w:rsidR="00C27968" w:rsidRPr="0097666B" w:rsidRDefault="00C27968" w:rsidP="00CE7FCE">
            <w:pPr>
              <w:pStyle w:val="BodyText"/>
              <w:rPr>
                <w:lang w:val="fi-FI"/>
              </w:rPr>
            </w:pPr>
            <w:r w:rsidRPr="0097666B">
              <w:rPr>
                <w:lang w:val="fi-FI"/>
              </w:rPr>
              <w:t>LEDDriver 1.0</w:t>
            </w:r>
          </w:p>
        </w:tc>
        <w:tc>
          <w:tcPr>
            <w:tcW w:w="2829" w:type="dxa"/>
          </w:tcPr>
          <w:p w:rsidR="00C27968" w:rsidRPr="00311392" w:rsidRDefault="00C27968" w:rsidP="00CE7FCE">
            <w:pPr>
              <w:pStyle w:val="BodyText"/>
              <w:rPr>
                <w:lang w:val="en-US"/>
              </w:rPr>
            </w:pPr>
            <w:r w:rsidRPr="00311392">
              <w:rPr>
                <w:lang w:val="en-US"/>
              </w:rPr>
              <w:t>pip install leddriver-master.zip</w:t>
            </w:r>
          </w:p>
        </w:tc>
      </w:tr>
      <w:tr w:rsidR="00C27968" w:rsidRPr="00C37B3A" w:rsidTr="00CE7FCE">
        <w:tc>
          <w:tcPr>
            <w:tcW w:w="1980" w:type="dxa"/>
          </w:tcPr>
          <w:p w:rsidR="00C27968" w:rsidRPr="0097666B" w:rsidRDefault="00C27968" w:rsidP="00CE7FCE">
            <w:pPr>
              <w:pStyle w:val="BodyText"/>
              <w:rPr>
                <w:lang w:val="fi-FI"/>
              </w:rPr>
            </w:pPr>
            <w:r w:rsidRPr="0097666B">
              <w:rPr>
                <w:lang w:val="fi-FI"/>
              </w:rPr>
              <w:t>Spectracular</w:t>
            </w:r>
          </w:p>
        </w:tc>
        <w:tc>
          <w:tcPr>
            <w:tcW w:w="3685" w:type="dxa"/>
          </w:tcPr>
          <w:p w:rsidR="00C27968" w:rsidRPr="0097666B" w:rsidRDefault="00C27968" w:rsidP="00CE7FCE">
            <w:pPr>
              <w:pStyle w:val="BodyText"/>
              <w:rPr>
                <w:lang w:val="fi-FI"/>
              </w:rPr>
            </w:pPr>
            <w:r w:rsidRPr="0097666B">
              <w:rPr>
                <w:lang w:val="fi-FI"/>
              </w:rPr>
              <w:t>Spectracular 0.1.dev0</w:t>
            </w:r>
          </w:p>
        </w:tc>
        <w:tc>
          <w:tcPr>
            <w:tcW w:w="2829" w:type="dxa"/>
          </w:tcPr>
          <w:p w:rsidR="00C27968" w:rsidRPr="00311392" w:rsidRDefault="00C27968" w:rsidP="00CE7FCE">
            <w:pPr>
              <w:pStyle w:val="BodyText"/>
              <w:rPr>
                <w:lang w:val="en-US"/>
              </w:rPr>
            </w:pPr>
            <w:r w:rsidRPr="00311392">
              <w:rPr>
                <w:lang w:val="en-US"/>
              </w:rPr>
              <w:t>pip install spectracular-led_version.zip</w:t>
            </w:r>
          </w:p>
        </w:tc>
      </w:tr>
    </w:tbl>
    <w:p w:rsidR="00C27968" w:rsidRPr="00311392" w:rsidRDefault="00C27968" w:rsidP="00C27968">
      <w:pPr>
        <w:pStyle w:val="BodyText"/>
        <w:rPr>
          <w:lang w:val="en-US"/>
        </w:rPr>
      </w:pPr>
    </w:p>
    <w:p w:rsidR="00C27968" w:rsidRPr="00311392" w:rsidRDefault="00C27968" w:rsidP="00C27968">
      <w:pPr>
        <w:pStyle w:val="BodyText"/>
        <w:rPr>
          <w:lang w:val="en-US"/>
        </w:rPr>
      </w:pPr>
    </w:p>
    <w:p w:rsidR="00C27968" w:rsidRPr="00311392" w:rsidRDefault="00C27968" w:rsidP="00C27968">
      <w:pPr>
        <w:pStyle w:val="BodyText"/>
        <w:rPr>
          <w:lang w:val="en-US"/>
        </w:rPr>
      </w:pPr>
    </w:p>
    <w:p w:rsidR="00DC4B24" w:rsidRPr="0097666B" w:rsidRDefault="00F6030F" w:rsidP="00F6030F">
      <w:pPr>
        <w:pStyle w:val="Heading2"/>
      </w:pPr>
      <w:bookmarkStart w:id="122" w:name="_Toc127393277"/>
      <w:r w:rsidRPr="0097666B">
        <w:t>Zynq 7000 APSoC</w:t>
      </w:r>
      <w:bookmarkEnd w:id="122"/>
    </w:p>
    <w:p w:rsidR="00F6030F" w:rsidRPr="0097666B" w:rsidRDefault="00F6030F" w:rsidP="00F6030F">
      <w:pPr>
        <w:pStyle w:val="Heading3"/>
      </w:pPr>
      <w:bookmarkStart w:id="123" w:name="_Toc127393278"/>
      <w:r w:rsidRPr="0097666B">
        <w:t>Zynq APSoC järjestelmä</w:t>
      </w:r>
      <w:bookmarkEnd w:id="123"/>
    </w:p>
    <w:p w:rsidR="00F6030F" w:rsidRPr="0097666B" w:rsidRDefault="00F6030F" w:rsidP="00F6030F">
      <w:pPr>
        <w:pStyle w:val="BodyText"/>
        <w:rPr>
          <w:lang w:val="fi-FI"/>
        </w:rPr>
      </w:pPr>
      <w:r w:rsidRPr="0097666B">
        <w:rPr>
          <w:lang w:val="fi-FI"/>
        </w:rPr>
        <w:t>Zynq APSoC järjestelmä koostuu kahdesta osasta: Processing System (PS) ja Programmable Logic (PL). APSoC järjestelmä konfiguroidaan Vivado-kehitysympäristöllä.</w:t>
      </w:r>
    </w:p>
    <w:p w:rsidR="00F6030F" w:rsidRPr="0097666B" w:rsidRDefault="00F6030F" w:rsidP="00F6030F">
      <w:pPr>
        <w:pStyle w:val="BodyText"/>
        <w:rPr>
          <w:lang w:val="fi-FI"/>
        </w:rPr>
      </w:pPr>
      <w:r w:rsidRPr="0097666B">
        <w:rPr>
          <w:noProof/>
          <w:lang w:val="fi-FI" w:eastAsia="fi-FI" w:bidi="ar-SA"/>
        </w:rPr>
        <w:lastRenderedPageBreak/>
        <w:drawing>
          <wp:inline distT="0" distB="0" distL="0" distR="0" wp14:anchorId="224C213A" wp14:editId="5DA36EF5">
            <wp:extent cx="4991797" cy="5506218"/>
            <wp:effectExtent l="0" t="0" r="0" b="0"/>
            <wp:docPr id="3" name="zy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yng1.png"/>
                    <pic:cNvPicPr/>
                  </pic:nvPicPr>
                  <pic:blipFill>
                    <a:blip r:embed="rId42" r:link="rId43">
                      <a:extLst>
                        <a:ext uri="{28A0092B-C50C-407E-A947-70E740481C1C}">
                          <a14:useLocalDpi xmlns:a14="http://schemas.microsoft.com/office/drawing/2010/main" val="0"/>
                        </a:ext>
                      </a:extLst>
                    </a:blip>
                    <a:stretch>
                      <a:fillRect/>
                    </a:stretch>
                  </pic:blipFill>
                  <pic:spPr>
                    <a:xfrm>
                      <a:off x="0" y="0"/>
                      <a:ext cx="4991797" cy="5506218"/>
                    </a:xfrm>
                    <a:prstGeom prst="rect">
                      <a:avLst/>
                    </a:prstGeom>
                  </pic:spPr>
                </pic:pic>
              </a:graphicData>
            </a:graphic>
          </wp:inline>
        </w:drawing>
      </w:r>
    </w:p>
    <w:p w:rsidR="00F6030F" w:rsidRPr="0097666B" w:rsidRDefault="00F6030F" w:rsidP="00F6030F">
      <w:pPr>
        <w:pStyle w:val="Caption"/>
        <w:rPr>
          <w:b w:val="0"/>
        </w:rPr>
      </w:pPr>
      <w:bookmarkStart w:id="124" w:name="_Toc127393308"/>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21</w:t>
      </w:r>
      <w:r w:rsidRPr="0097666B">
        <w:rPr>
          <w:noProof/>
        </w:rPr>
        <w:fldChar w:fldCharType="end"/>
      </w:r>
      <w:r w:rsidRPr="0097666B">
        <w:t>.</w:t>
      </w:r>
      <w:r w:rsidRPr="0097666B">
        <w:rPr>
          <w:b w:val="0"/>
        </w:rPr>
        <w:tab/>
        <w:t>Yleiskuva Zynq APSoC arkkitehtuurista (Digilent, 2020b).</w:t>
      </w:r>
      <w:bookmarkEnd w:id="124"/>
    </w:p>
    <w:p w:rsidR="00F6030F" w:rsidRPr="0097666B" w:rsidRDefault="00F6030F" w:rsidP="00F6030F"/>
    <w:p w:rsidR="00E13429" w:rsidRPr="0097666B" w:rsidRDefault="00E13429" w:rsidP="00F6030F">
      <w:pPr>
        <w:pStyle w:val="Heading3"/>
      </w:pPr>
      <w:bookmarkStart w:id="125" w:name="_Toc127393279"/>
      <w:r w:rsidRPr="0097666B">
        <w:t>Zybo Z7 kehitysalusta</w:t>
      </w:r>
      <w:bookmarkEnd w:id="125"/>
    </w:p>
    <w:p w:rsidR="00146459" w:rsidRPr="0097666B" w:rsidRDefault="00E13429" w:rsidP="00F6030F">
      <w:pPr>
        <w:pStyle w:val="BodyText"/>
        <w:rPr>
          <w:lang w:val="fi-FI"/>
        </w:rPr>
      </w:pPr>
      <w:r w:rsidRPr="0097666B">
        <w:rPr>
          <w:lang w:val="fi-FI"/>
        </w:rPr>
        <w:t xml:space="preserve">Digilentin (2020a) mukaan Zybo Z7 on ominaisuuksiltaan rikas ja käyttövalmis sulautetun ohjelmiston ja digitaalisten piirien kehitysalusta, joka on rakennettu Xilinxin Zynq-7000 tuoteperheen ympärille. Zynq-7000 tuoteperheen kerrotaan perustuvan Xilinxin All Programmable System-on-Chip (APSoC) arkkitehtuuriin, jossa on tiukasti integroitu kaksiytiminen ARM Cortex-A9 suoritin ja Xilinxin 7-sarjan FPGA. Zybo Z7 kehitysalustan kerrotaan lisäksi ympäröivän Zynq-komponentin rikkaalla valikoimalla multimedia ja </w:t>
      </w:r>
      <w:r w:rsidRPr="0097666B">
        <w:rPr>
          <w:lang w:val="fi-FI"/>
        </w:rPr>
        <w:lastRenderedPageBreak/>
        <w:t>väyläkomponentteja, jolloin se on varteenotettava pienoistietokoneena, ennen kuin edes ajatellaan sen sisältämän FPGA:n tuomaa joustavuutta ja tehoa.</w:t>
      </w:r>
    </w:p>
    <w:p w:rsidR="00146459" w:rsidRPr="0097666B" w:rsidRDefault="00146459" w:rsidP="00F6030F">
      <w:pPr>
        <w:pStyle w:val="BodyText"/>
        <w:rPr>
          <w:lang w:val="fi-FI"/>
        </w:rPr>
      </w:pPr>
    </w:p>
    <w:p w:rsidR="00BF1A6B" w:rsidRPr="0097666B" w:rsidRDefault="008B14BE" w:rsidP="00F6030F">
      <w:pPr>
        <w:pStyle w:val="BodyText"/>
        <w:rPr>
          <w:lang w:val="fi-FI"/>
        </w:rPr>
      </w:pPr>
      <w:r w:rsidRPr="0097666B">
        <w:rPr>
          <w:lang w:val="fi-FI"/>
        </w:rPr>
        <w:t>Seuraava yleiskuva esittää Zybo Z7 kehitysalustan rakenteen.</w:t>
      </w:r>
    </w:p>
    <w:p w:rsidR="00BF1A6B" w:rsidRPr="0097666B" w:rsidRDefault="002F3CB5" w:rsidP="00F6030F">
      <w:pPr>
        <w:pStyle w:val="Figure"/>
      </w:pPr>
      <w:r w:rsidRPr="0097666B">
        <w:rPr>
          <w:noProof/>
          <w:lang w:eastAsia="fi-FI" w:bidi="ar-SA"/>
        </w:rPr>
        <w:drawing>
          <wp:inline distT="0" distB="0" distL="0" distR="0">
            <wp:extent cx="3797626" cy="2206260"/>
            <wp:effectExtent l="0" t="0" r="0" b="3810"/>
            <wp:docPr id="20" name="overview_2021_08_28_ZyboCo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view_2021_08_28_ZyboConn.EMF"/>
                    <pic:cNvPicPr/>
                  </pic:nvPicPr>
                  <pic:blipFill>
                    <a:blip r:link="rId44"/>
                    <a:stretch>
                      <a:fillRect/>
                    </a:stretch>
                  </pic:blipFill>
                  <pic:spPr>
                    <a:xfrm>
                      <a:off x="0" y="0"/>
                      <a:ext cx="3797626" cy="2206260"/>
                    </a:xfrm>
                    <a:prstGeom prst="rect">
                      <a:avLst/>
                    </a:prstGeom>
                  </pic:spPr>
                </pic:pic>
              </a:graphicData>
            </a:graphic>
          </wp:inline>
        </w:drawing>
      </w:r>
    </w:p>
    <w:p w:rsidR="00BF1A6B" w:rsidRPr="0097666B" w:rsidRDefault="00BF1A6B" w:rsidP="00F6030F">
      <w:pPr>
        <w:pStyle w:val="Caption"/>
        <w:rPr>
          <w:b w:val="0"/>
        </w:rPr>
      </w:pPr>
      <w:bookmarkStart w:id="126" w:name="_Toc127393309"/>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22</w:t>
      </w:r>
      <w:r w:rsidRPr="0097666B">
        <w:rPr>
          <w:noProof/>
        </w:rPr>
        <w:fldChar w:fldCharType="end"/>
      </w:r>
      <w:r w:rsidRPr="0097666B">
        <w:t>.</w:t>
      </w:r>
      <w:r w:rsidRPr="0097666B">
        <w:rPr>
          <w:b w:val="0"/>
        </w:rPr>
        <w:tab/>
        <w:t>Yleiskuva Zybo Z7 kehitysalustan rakenteesta</w:t>
      </w:r>
      <w:bookmarkEnd w:id="126"/>
    </w:p>
    <w:p w:rsidR="002F3CB5" w:rsidRPr="0097666B" w:rsidRDefault="002F3CB5" w:rsidP="00F6030F"/>
    <w:p w:rsidR="002F3CB5" w:rsidRPr="0097666B" w:rsidRDefault="002F3CB5" w:rsidP="00F6030F">
      <w:pPr>
        <w:pStyle w:val="Figure"/>
      </w:pPr>
      <w:r w:rsidRPr="0097666B">
        <w:rPr>
          <w:noProof/>
          <w:lang w:eastAsia="fi-FI" w:bidi="ar-SA"/>
        </w:rPr>
        <w:drawing>
          <wp:inline distT="0" distB="0" distL="0" distR="0">
            <wp:extent cx="5335200" cy="2779200"/>
            <wp:effectExtent l="0" t="0" r="0" b="2540"/>
            <wp:docPr id="21" name="overview_2021_08_28_USBHubs.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verview_2021_08_28_USBHubs.EMF"/>
                    <pic:cNvPicPr/>
                  </pic:nvPicPr>
                  <pic:blipFill>
                    <a:blip r:link="rId45"/>
                    <a:stretch>
                      <a:fillRect/>
                    </a:stretch>
                  </pic:blipFill>
                  <pic:spPr>
                    <a:xfrm>
                      <a:off x="0" y="0"/>
                      <a:ext cx="5335200" cy="2779200"/>
                    </a:xfrm>
                    <a:prstGeom prst="rect">
                      <a:avLst/>
                    </a:prstGeom>
                  </pic:spPr>
                </pic:pic>
              </a:graphicData>
            </a:graphic>
          </wp:inline>
        </w:drawing>
      </w:r>
    </w:p>
    <w:p w:rsidR="002F3CB5" w:rsidRPr="0097666B" w:rsidRDefault="002F3CB5" w:rsidP="00F6030F">
      <w:pPr>
        <w:pStyle w:val="Caption"/>
        <w:rPr>
          <w:b w:val="0"/>
        </w:rPr>
      </w:pPr>
      <w:bookmarkStart w:id="127" w:name="_Toc127393310"/>
      <w:r w:rsidRPr="0097666B">
        <w:t xml:space="preserve">Kuva </w:t>
      </w:r>
      <w:r w:rsidRPr="0097666B">
        <w:rPr>
          <w:noProof/>
        </w:rPr>
        <w:fldChar w:fldCharType="begin"/>
      </w:r>
      <w:r w:rsidRPr="0097666B">
        <w:rPr>
          <w:noProof/>
        </w:rPr>
        <w:instrText xml:space="preserve"> SEQ Kuva \* ARABIC </w:instrText>
      </w:r>
      <w:r w:rsidRPr="0097666B">
        <w:rPr>
          <w:noProof/>
        </w:rPr>
        <w:fldChar w:fldCharType="separate"/>
      </w:r>
      <w:r w:rsidR="003A67F8">
        <w:rPr>
          <w:noProof/>
        </w:rPr>
        <w:t>23</w:t>
      </w:r>
      <w:r w:rsidRPr="0097666B">
        <w:rPr>
          <w:noProof/>
        </w:rPr>
        <w:fldChar w:fldCharType="end"/>
      </w:r>
      <w:r w:rsidRPr="0097666B">
        <w:t>.</w:t>
      </w:r>
      <w:r w:rsidRPr="0097666B">
        <w:rPr>
          <w:b w:val="0"/>
        </w:rPr>
        <w:tab/>
        <w:t>Zybo Z7 kehitysalustan ja USB-hubien liitäntä spektrikameraan.</w:t>
      </w:r>
      <w:bookmarkEnd w:id="127"/>
    </w:p>
    <w:p w:rsidR="00E13429" w:rsidRPr="0097666B" w:rsidRDefault="00E13429" w:rsidP="00F6030F">
      <w:pPr>
        <w:pStyle w:val="BodyText"/>
        <w:rPr>
          <w:lang w:val="fi-FI"/>
        </w:rPr>
      </w:pPr>
    </w:p>
    <w:p w:rsidR="00F54351" w:rsidRPr="0097666B" w:rsidRDefault="00F54351" w:rsidP="00F6030F">
      <w:pPr>
        <w:pStyle w:val="Heading3"/>
      </w:pPr>
      <w:bookmarkStart w:id="128" w:name="_Toc127393280"/>
      <w:r w:rsidRPr="0097666B">
        <w:t>PetaLinux</w:t>
      </w:r>
      <w:bookmarkEnd w:id="128"/>
    </w:p>
    <w:p w:rsidR="00AF5D6A" w:rsidRPr="0097666B" w:rsidRDefault="00AF5D6A" w:rsidP="00F6030F">
      <w:pPr>
        <w:pStyle w:val="BodyText"/>
        <w:rPr>
          <w:lang w:val="fi-FI"/>
        </w:rPr>
      </w:pPr>
      <w:r w:rsidRPr="0097666B">
        <w:rPr>
          <w:lang w:val="fi-FI"/>
        </w:rPr>
        <w:t>Xilinxin (2020) sivulla PetaLinux Tools kerrotaan PetaLinuxin olevan täydellinen Linux distribuutio, joka on integroitu ja testattu Xilinxin laitteiden kanssa.</w:t>
      </w:r>
    </w:p>
    <w:p w:rsidR="004D12D2" w:rsidRPr="0097666B" w:rsidRDefault="004D12D2" w:rsidP="00F6030F">
      <w:pPr>
        <w:pStyle w:val="BodyText"/>
        <w:rPr>
          <w:lang w:val="fi-FI"/>
        </w:rPr>
      </w:pPr>
    </w:p>
    <w:p w:rsidR="004D12D2" w:rsidRPr="0097666B" w:rsidRDefault="004D12D2" w:rsidP="00F6030F">
      <w:pPr>
        <w:pStyle w:val="BodyText"/>
        <w:rPr>
          <w:lang w:val="fi-FI"/>
        </w:rPr>
      </w:pPr>
      <w:r w:rsidRPr="0097666B">
        <w:rPr>
          <w:lang w:val="fi-FI"/>
        </w:rPr>
        <w:t>PetaLinux distribuutiosta löytyy USB-ajurit SICSURFIS-tutkimushankkeen AgMFPI-H019 spektrikameran liittämistä varten. Petalinux distribuutiosta löytyy Python kehitysympäristö AgMFPI-H019 spektrikameran ohjelmistojen suorittamista varten.</w:t>
      </w:r>
    </w:p>
    <w:p w:rsidR="00295831" w:rsidRPr="0097666B" w:rsidRDefault="00295831" w:rsidP="00F6030F">
      <w:pPr>
        <w:pStyle w:val="BodyText"/>
        <w:rPr>
          <w:lang w:val="fi-FI"/>
        </w:rPr>
      </w:pPr>
    </w:p>
    <w:p w:rsidR="008C14BF" w:rsidRPr="0097666B" w:rsidRDefault="008C14BF" w:rsidP="00F6030F">
      <w:pPr>
        <w:pStyle w:val="Heading4"/>
      </w:pPr>
      <w:r w:rsidRPr="0097666B">
        <w:t>PetaLinux työkalut</w:t>
      </w:r>
    </w:p>
    <w:p w:rsidR="00295831" w:rsidRPr="0097666B" w:rsidRDefault="00295831" w:rsidP="00F6030F">
      <w:pPr>
        <w:pStyle w:val="BodyText"/>
        <w:rPr>
          <w:lang w:val="fi-FI"/>
        </w:rPr>
      </w:pPr>
      <w:r w:rsidRPr="0097666B">
        <w:rPr>
          <w:noProof/>
          <w:lang w:val="fi-FI" w:eastAsia="fi-FI" w:bidi="ar-SA"/>
        </w:rPr>
        <w:drawing>
          <wp:inline distT="0" distB="0" distL="0" distR="0" wp14:anchorId="191C368F" wp14:editId="6A65BE39">
            <wp:extent cx="5400040" cy="279863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98630"/>
                    </a:xfrm>
                    <a:prstGeom prst="rect">
                      <a:avLst/>
                    </a:prstGeom>
                  </pic:spPr>
                </pic:pic>
              </a:graphicData>
            </a:graphic>
          </wp:inline>
        </w:drawing>
      </w:r>
    </w:p>
    <w:p w:rsidR="00295831" w:rsidRPr="0097666B" w:rsidRDefault="00295831" w:rsidP="00F6030F">
      <w:pPr>
        <w:pStyle w:val="BodyText"/>
        <w:rPr>
          <w:lang w:val="fi-FI"/>
        </w:rPr>
      </w:pPr>
    </w:p>
    <w:p w:rsidR="00757BBE" w:rsidRPr="0097666B" w:rsidRDefault="00757BBE" w:rsidP="00F6030F">
      <w:pPr>
        <w:pStyle w:val="BodyText"/>
        <w:rPr>
          <w:lang w:val="fi-FI"/>
        </w:rPr>
      </w:pPr>
      <w:r w:rsidRPr="0097666B">
        <w:rPr>
          <w:noProof/>
          <w:lang w:val="fi-FI" w:eastAsia="fi-FI" w:bidi="ar-SA"/>
        </w:rPr>
        <w:drawing>
          <wp:inline distT="0" distB="0" distL="0" distR="0" wp14:anchorId="34BB077E" wp14:editId="061B2F9D">
            <wp:extent cx="5400040" cy="1391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91751"/>
                    </a:xfrm>
                    <a:prstGeom prst="rect">
                      <a:avLst/>
                    </a:prstGeom>
                  </pic:spPr>
                </pic:pic>
              </a:graphicData>
            </a:graphic>
          </wp:inline>
        </w:drawing>
      </w:r>
    </w:p>
    <w:p w:rsidR="00757BBE" w:rsidRPr="0097666B" w:rsidRDefault="00757BBE" w:rsidP="00F6030F">
      <w:pPr>
        <w:pStyle w:val="BodyText"/>
        <w:rPr>
          <w:lang w:val="fi-FI"/>
        </w:rPr>
      </w:pPr>
    </w:p>
    <w:p w:rsidR="00EB16D9" w:rsidRPr="0097666B" w:rsidRDefault="00EB16D9" w:rsidP="00F6030F">
      <w:pPr>
        <w:pStyle w:val="BodyText"/>
        <w:rPr>
          <w:lang w:val="fi-FI"/>
        </w:rPr>
      </w:pPr>
    </w:p>
    <w:p w:rsidR="005740F8" w:rsidRPr="0097666B" w:rsidRDefault="005740F8" w:rsidP="00F6030F">
      <w:pPr>
        <w:pStyle w:val="BodyText"/>
        <w:rPr>
          <w:lang w:val="fi-FI"/>
        </w:rPr>
      </w:pPr>
    </w:p>
    <w:p w:rsidR="009959CE" w:rsidRPr="0097666B" w:rsidRDefault="00F54351" w:rsidP="00F6030F">
      <w:pPr>
        <w:pStyle w:val="Heading3"/>
      </w:pPr>
      <w:bookmarkStart w:id="129" w:name="_Toc127393281"/>
      <w:r w:rsidRPr="0097666B">
        <w:t>Ubuntu Minimal</w:t>
      </w:r>
      <w:bookmarkEnd w:id="129"/>
    </w:p>
    <w:p w:rsidR="005662AE" w:rsidRPr="0097666B" w:rsidRDefault="005662AE" w:rsidP="00F6030F">
      <w:pPr>
        <w:pStyle w:val="BodyText"/>
        <w:rPr>
          <w:lang w:val="fi-FI"/>
        </w:rPr>
      </w:pPr>
    </w:p>
    <w:p w:rsidR="009959CE" w:rsidRPr="0097666B" w:rsidRDefault="00E1360B" w:rsidP="00F6030F">
      <w:pPr>
        <w:pStyle w:val="BodyText"/>
        <w:rPr>
          <w:lang w:val="fi-FI"/>
        </w:rPr>
      </w:pPr>
      <w:hyperlink r:id="rId48" w:history="1">
        <w:r w:rsidR="009959CE" w:rsidRPr="0097666B">
          <w:rPr>
            <w:rStyle w:val="Hyperlink"/>
            <w:lang w:val="fi-FI"/>
          </w:rPr>
          <w:t>https://wiki.ubuntu.com/Minimal</w:t>
        </w:r>
      </w:hyperlink>
    </w:p>
    <w:p w:rsidR="00A70AF1" w:rsidRPr="0097666B" w:rsidRDefault="00A70AF1" w:rsidP="00F6030F">
      <w:pPr>
        <w:pStyle w:val="BodyText"/>
        <w:rPr>
          <w:lang w:val="fi-FI"/>
        </w:rPr>
      </w:pPr>
    </w:p>
    <w:p w:rsidR="00A70AF1" w:rsidRPr="0097666B" w:rsidRDefault="00A70AF1" w:rsidP="00F6030F">
      <w:pPr>
        <w:pStyle w:val="BodyText"/>
        <w:rPr>
          <w:lang w:val="fi-FI"/>
        </w:rPr>
      </w:pPr>
      <w:r w:rsidRPr="0097666B">
        <w:rPr>
          <w:lang w:val="fi-FI"/>
        </w:rPr>
        <w:lastRenderedPageBreak/>
        <w:t xml:space="preserve">Luettelo spektrikameran ohjelmistoista </w:t>
      </w:r>
      <w:r w:rsidR="00267825" w:rsidRPr="0097666B">
        <w:rPr>
          <w:lang w:val="fi-FI"/>
        </w:rPr>
        <w:t>Z</w:t>
      </w:r>
      <w:r w:rsidR="004B3ABA" w:rsidRPr="0097666B">
        <w:rPr>
          <w:lang w:val="fi-FI"/>
        </w:rPr>
        <w:t>ybo</w:t>
      </w:r>
      <w:r w:rsidRPr="0097666B">
        <w:rPr>
          <w:lang w:val="fi-FI"/>
        </w:rPr>
        <w:t>-ympäristössä:</w:t>
      </w:r>
    </w:p>
    <w:tbl>
      <w:tblPr>
        <w:tblStyle w:val="TableGrid"/>
        <w:tblW w:w="0" w:type="auto"/>
        <w:tblLayout w:type="fixed"/>
        <w:tblLook w:val="04A0" w:firstRow="1" w:lastRow="0" w:firstColumn="1" w:lastColumn="0" w:noHBand="0" w:noVBand="1"/>
      </w:tblPr>
      <w:tblGrid>
        <w:gridCol w:w="1980"/>
        <w:gridCol w:w="3685"/>
        <w:gridCol w:w="2829"/>
      </w:tblGrid>
      <w:tr w:rsidR="00A70AF1" w:rsidRPr="0097666B" w:rsidTr="00D24544">
        <w:tc>
          <w:tcPr>
            <w:tcW w:w="1980" w:type="dxa"/>
            <w:shd w:val="clear" w:color="auto" w:fill="D9D9D9" w:themeFill="background1" w:themeFillShade="D9"/>
          </w:tcPr>
          <w:p w:rsidR="00A70AF1" w:rsidRPr="0097666B" w:rsidRDefault="00A70AF1" w:rsidP="00F6030F">
            <w:pPr>
              <w:pStyle w:val="BodyText"/>
              <w:rPr>
                <w:lang w:val="fi-FI"/>
              </w:rPr>
            </w:pPr>
            <w:r w:rsidRPr="0097666B">
              <w:rPr>
                <w:lang w:val="fi-FI"/>
              </w:rPr>
              <w:t>Komponnentti</w:t>
            </w:r>
          </w:p>
        </w:tc>
        <w:tc>
          <w:tcPr>
            <w:tcW w:w="3685" w:type="dxa"/>
            <w:shd w:val="clear" w:color="auto" w:fill="D9D9D9" w:themeFill="background1" w:themeFillShade="D9"/>
          </w:tcPr>
          <w:p w:rsidR="00A70AF1" w:rsidRPr="0097666B" w:rsidRDefault="00A70AF1" w:rsidP="00F6030F">
            <w:pPr>
              <w:pStyle w:val="BodyText"/>
              <w:rPr>
                <w:lang w:val="fi-FI"/>
              </w:rPr>
            </w:pPr>
            <w:r w:rsidRPr="0097666B">
              <w:rPr>
                <w:lang w:val="fi-FI"/>
              </w:rPr>
              <w:t>Nimi ja versio</w:t>
            </w:r>
          </w:p>
        </w:tc>
        <w:tc>
          <w:tcPr>
            <w:tcW w:w="2829" w:type="dxa"/>
            <w:shd w:val="clear" w:color="auto" w:fill="D9D9D9" w:themeFill="background1" w:themeFillShade="D9"/>
          </w:tcPr>
          <w:p w:rsidR="00A70AF1" w:rsidRPr="0097666B" w:rsidRDefault="00A70AF1" w:rsidP="00F6030F">
            <w:pPr>
              <w:pStyle w:val="BodyText"/>
              <w:rPr>
                <w:lang w:val="fi-FI"/>
              </w:rPr>
            </w:pPr>
            <w:r w:rsidRPr="0097666B">
              <w:rPr>
                <w:lang w:val="fi-FI"/>
              </w:rPr>
              <w:t>Asennustiedosto</w:t>
            </w:r>
          </w:p>
        </w:tc>
      </w:tr>
      <w:tr w:rsidR="00A70AF1" w:rsidRPr="00C37B3A" w:rsidTr="00D24544">
        <w:tc>
          <w:tcPr>
            <w:tcW w:w="1980" w:type="dxa"/>
          </w:tcPr>
          <w:p w:rsidR="00A70AF1" w:rsidRPr="0097666B" w:rsidRDefault="00A70AF1" w:rsidP="00F6030F">
            <w:pPr>
              <w:pStyle w:val="BodyText"/>
              <w:rPr>
                <w:lang w:val="fi-FI"/>
              </w:rPr>
            </w:pPr>
            <w:r w:rsidRPr="0097666B">
              <w:rPr>
                <w:lang w:val="fi-FI"/>
              </w:rPr>
              <w:t>K</w:t>
            </w:r>
            <w:r w:rsidR="00F11FD7" w:rsidRPr="0097666B">
              <w:rPr>
                <w:lang w:val="fi-FI"/>
              </w:rPr>
              <w:t>ameran ajuri</w:t>
            </w:r>
          </w:p>
        </w:tc>
        <w:tc>
          <w:tcPr>
            <w:tcW w:w="3685" w:type="dxa"/>
          </w:tcPr>
          <w:p w:rsidR="00A70AF1" w:rsidRPr="0097666B" w:rsidRDefault="00A70AF1" w:rsidP="00F6030F">
            <w:pPr>
              <w:pStyle w:val="BodyText"/>
              <w:rPr>
                <w:lang w:val="fi-FI"/>
              </w:rPr>
            </w:pPr>
            <w:r w:rsidRPr="0097666B">
              <w:rPr>
                <w:lang w:val="fi-FI"/>
              </w:rPr>
              <w:t>GenTL Acquire 2.39.0</w:t>
            </w:r>
          </w:p>
        </w:tc>
        <w:tc>
          <w:tcPr>
            <w:tcW w:w="2829" w:type="dxa"/>
          </w:tcPr>
          <w:p w:rsidR="00A70AF1" w:rsidRPr="00311392" w:rsidRDefault="00A70AF1" w:rsidP="00F6030F">
            <w:pPr>
              <w:rPr>
                <w:lang w:val="en-US"/>
              </w:rPr>
            </w:pPr>
            <w:r w:rsidRPr="00311392">
              <w:rPr>
                <w:lang w:val="en-US"/>
              </w:rPr>
              <w:t>install_mvGenTL_Acquire.sh</w:t>
            </w:r>
          </w:p>
          <w:p w:rsidR="00A70AF1" w:rsidRPr="00311392" w:rsidRDefault="00A70AF1" w:rsidP="00F6030F">
            <w:pPr>
              <w:pStyle w:val="BodyText"/>
              <w:rPr>
                <w:lang w:val="en-US"/>
              </w:rPr>
            </w:pPr>
            <w:r w:rsidRPr="00311392">
              <w:rPr>
                <w:lang w:val="en-US"/>
              </w:rPr>
              <w:t>mvGenTL_Acquire-x86_64_ABI2-2.39.0.tgz</w:t>
            </w:r>
          </w:p>
        </w:tc>
      </w:tr>
      <w:tr w:rsidR="00A70AF1" w:rsidRPr="0097666B" w:rsidTr="00D24544">
        <w:tc>
          <w:tcPr>
            <w:tcW w:w="1980" w:type="dxa"/>
          </w:tcPr>
          <w:p w:rsidR="00A70AF1" w:rsidRPr="0097666B" w:rsidRDefault="00A70AF1" w:rsidP="00F6030F">
            <w:pPr>
              <w:pStyle w:val="BodyText"/>
              <w:rPr>
                <w:lang w:val="fi-FI"/>
              </w:rPr>
            </w:pPr>
            <w:r w:rsidRPr="0097666B">
              <w:rPr>
                <w:lang w:val="fi-FI"/>
              </w:rPr>
              <w:t>Python</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Camazing</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Numpy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Matplotlib</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rPr>
                <w:lang w:eastAsia="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Git</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FPIPY</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jc w:val="lef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LED:ien ohjaus</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r w:rsidR="00A70AF1" w:rsidRPr="0097666B" w:rsidTr="00D24544">
        <w:tc>
          <w:tcPr>
            <w:tcW w:w="1980" w:type="dxa"/>
          </w:tcPr>
          <w:p w:rsidR="00A70AF1" w:rsidRPr="0097666B" w:rsidRDefault="00A70AF1" w:rsidP="00F6030F">
            <w:pPr>
              <w:pStyle w:val="BodyText"/>
              <w:rPr>
                <w:lang w:val="fi-FI"/>
              </w:rPr>
            </w:pPr>
            <w:r w:rsidRPr="0097666B">
              <w:rPr>
                <w:lang w:val="fi-FI"/>
              </w:rPr>
              <w:t>Spectracular</w:t>
            </w:r>
          </w:p>
        </w:tc>
        <w:tc>
          <w:tcPr>
            <w:tcW w:w="3685" w:type="dxa"/>
          </w:tcPr>
          <w:p w:rsidR="00A70AF1" w:rsidRPr="0097666B" w:rsidRDefault="00A70AF1" w:rsidP="00F6030F">
            <w:pPr>
              <w:pStyle w:val="BodyText"/>
              <w:rPr>
                <w:lang w:val="fi-FI"/>
              </w:rPr>
            </w:pPr>
          </w:p>
        </w:tc>
        <w:tc>
          <w:tcPr>
            <w:tcW w:w="2829" w:type="dxa"/>
          </w:tcPr>
          <w:p w:rsidR="00A70AF1" w:rsidRPr="0097666B" w:rsidRDefault="00A70AF1" w:rsidP="00F6030F">
            <w:pPr>
              <w:pStyle w:val="BodyText"/>
              <w:rPr>
                <w:lang w:val="fi-FI"/>
              </w:rPr>
            </w:pPr>
          </w:p>
        </w:tc>
      </w:tr>
    </w:tbl>
    <w:p w:rsidR="00A70AF1" w:rsidRPr="0097666B" w:rsidRDefault="00A70AF1" w:rsidP="00F6030F">
      <w:pPr>
        <w:pStyle w:val="BodyText"/>
        <w:rPr>
          <w:lang w:val="fi-FI"/>
        </w:rPr>
      </w:pPr>
    </w:p>
    <w:p w:rsidR="003D0916" w:rsidRPr="0097666B" w:rsidRDefault="003D0916" w:rsidP="00F6030F">
      <w:pPr>
        <w:pStyle w:val="BodyText"/>
        <w:rPr>
          <w:lang w:val="fi-FI"/>
        </w:rPr>
      </w:pPr>
    </w:p>
    <w:p w:rsidR="0097250A" w:rsidRPr="0097666B" w:rsidRDefault="0097250A" w:rsidP="00F6030F">
      <w:pPr>
        <w:pStyle w:val="Heading3"/>
      </w:pPr>
      <w:bookmarkStart w:id="130" w:name="_Toc127393282"/>
      <w:r w:rsidRPr="0097666B">
        <w:t>Camazing</w:t>
      </w:r>
      <w:r w:rsidR="00BF6168" w:rsidRPr="0097666B">
        <w:t xml:space="preserve"> ja Genicam2</w:t>
      </w:r>
      <w:bookmarkEnd w:id="130"/>
    </w:p>
    <w:p w:rsidR="0097250A" w:rsidRPr="0097666B" w:rsidRDefault="008974D5" w:rsidP="00F6030F">
      <w:pPr>
        <w:pStyle w:val="BodyText"/>
        <w:rPr>
          <w:lang w:val="fi-FI"/>
        </w:rPr>
      </w:pPr>
      <w:r w:rsidRPr="0097666B">
        <w:rPr>
          <w:lang w:val="fi-FI"/>
        </w:rPr>
        <w:t>Camazing vaatii Genicam2 rajapinnan!</w:t>
      </w:r>
    </w:p>
    <w:p w:rsidR="00BF6168" w:rsidRPr="0097666B" w:rsidRDefault="00BF6168" w:rsidP="00F6030F">
      <w:pPr>
        <w:pStyle w:val="BodyText"/>
        <w:rPr>
          <w:lang w:val="fi-FI"/>
        </w:rPr>
      </w:pPr>
      <w:r w:rsidRPr="0097666B">
        <w:rPr>
          <w:highlight w:val="yellow"/>
          <w:lang w:val="fi-FI"/>
        </w:rPr>
        <w:t>Genicam2 paketti ei tue armhf-targettia!</w:t>
      </w:r>
    </w:p>
    <w:p w:rsidR="00BF6168" w:rsidRPr="0097666B" w:rsidRDefault="00BF6168" w:rsidP="00F6030F">
      <w:pPr>
        <w:pStyle w:val="BodyText"/>
        <w:rPr>
          <w:lang w:val="fi-FI"/>
        </w:rPr>
      </w:pPr>
      <w:r w:rsidRPr="0097666B">
        <w:rPr>
          <w:lang w:val="fi-FI"/>
        </w:rPr>
        <w:t>Tähän pitää löytää ratkaisu.</w:t>
      </w:r>
    </w:p>
    <w:p w:rsidR="007C1D8C" w:rsidRPr="0097666B" w:rsidRDefault="007C1D8C" w:rsidP="00F6030F">
      <w:pPr>
        <w:pStyle w:val="BodyText"/>
        <w:rPr>
          <w:lang w:val="fi-FI"/>
        </w:rPr>
      </w:pPr>
    </w:p>
    <w:p w:rsidR="007C1D8C" w:rsidRPr="0097666B" w:rsidRDefault="007C1D8C" w:rsidP="00F6030F">
      <w:pPr>
        <w:pStyle w:val="Heading3"/>
      </w:pPr>
      <w:bookmarkStart w:id="131" w:name="_Toc127393283"/>
      <w:r w:rsidRPr="0097666B">
        <w:t>mvImpact Acquire SDK Python</w:t>
      </w:r>
      <w:bookmarkEnd w:id="131"/>
    </w:p>
    <w:p w:rsidR="007C1D8C" w:rsidRPr="0097666B" w:rsidRDefault="00D0790E" w:rsidP="00F6030F">
      <w:pPr>
        <w:pStyle w:val="BodyText"/>
        <w:rPr>
          <w:lang w:val="fi-FI"/>
        </w:rPr>
      </w:pPr>
      <w:r w:rsidRPr="0097666B">
        <w:rPr>
          <w:lang w:val="fi-FI"/>
        </w:rPr>
        <w:t>Kokeillaan kääntää tämä.</w:t>
      </w:r>
    </w:p>
    <w:p w:rsidR="00536076" w:rsidRPr="0097666B" w:rsidRDefault="00536076" w:rsidP="00F6030F">
      <w:pPr>
        <w:pStyle w:val="BodyText"/>
        <w:rPr>
          <w:lang w:val="fi-FI"/>
        </w:rPr>
      </w:pPr>
    </w:p>
    <w:p w:rsidR="001645B4" w:rsidRPr="0097666B" w:rsidRDefault="001645B4" w:rsidP="00F6030F">
      <w:pPr>
        <w:pStyle w:val="BodyText"/>
        <w:rPr>
          <w:lang w:val="fi-FI"/>
        </w:rPr>
      </w:pPr>
      <w:r w:rsidRPr="0097666B">
        <w:rPr>
          <w:lang w:val="fi-FI"/>
        </w:rPr>
        <w:t>cython</w:t>
      </w:r>
    </w:p>
    <w:p w:rsidR="001645B4" w:rsidRPr="0097666B" w:rsidRDefault="001645B4" w:rsidP="00F6030F">
      <w:pPr>
        <w:pStyle w:val="BodyText"/>
        <w:rPr>
          <w:lang w:val="fi-FI"/>
        </w:rPr>
      </w:pPr>
      <w:r w:rsidRPr="0097666B">
        <w:rPr>
          <w:lang w:val="fi-FI"/>
        </w:rPr>
        <w:t>wheel</w:t>
      </w:r>
    </w:p>
    <w:p w:rsidR="00536076" w:rsidRPr="0097666B" w:rsidRDefault="008F14A1" w:rsidP="00F6030F">
      <w:pPr>
        <w:pStyle w:val="BodyText"/>
        <w:rPr>
          <w:lang w:val="fi-FI"/>
        </w:rPr>
      </w:pPr>
      <w:r w:rsidRPr="0097666B">
        <w:rPr>
          <w:lang w:val="fi-FI"/>
        </w:rPr>
        <w:t>numpy</w:t>
      </w:r>
      <w:r w:rsidR="002350BD" w:rsidRPr="0097666B">
        <w:rPr>
          <w:lang w:val="fi-FI"/>
        </w:rPr>
        <w:t xml:space="preserve"> 1.18.0</w:t>
      </w:r>
    </w:p>
    <w:p w:rsidR="00E80F81" w:rsidRPr="0097666B" w:rsidRDefault="00E80F81" w:rsidP="00F6030F">
      <w:pPr>
        <w:pStyle w:val="BodyText"/>
        <w:rPr>
          <w:lang w:val="fi-FI"/>
        </w:rPr>
      </w:pPr>
      <w:r w:rsidRPr="0097666B">
        <w:rPr>
          <w:lang w:val="fi-FI"/>
        </w:rPr>
        <w:t>pkg-config</w:t>
      </w:r>
    </w:p>
    <w:p w:rsidR="00E80F81" w:rsidRPr="0097666B" w:rsidRDefault="00E80F81" w:rsidP="00F6030F">
      <w:pPr>
        <w:pStyle w:val="BodyText"/>
        <w:rPr>
          <w:lang w:val="fi-FI"/>
        </w:rPr>
      </w:pPr>
      <w:r w:rsidRPr="0097666B">
        <w:rPr>
          <w:lang w:val="fi-FI"/>
        </w:rPr>
        <w:t>libfreetype6-dev</w:t>
      </w:r>
    </w:p>
    <w:p w:rsidR="00E80F81" w:rsidRPr="0097666B" w:rsidRDefault="00E80F81" w:rsidP="00F6030F">
      <w:pPr>
        <w:pStyle w:val="BodyText"/>
        <w:rPr>
          <w:lang w:val="fi-FI"/>
        </w:rPr>
      </w:pPr>
      <w:r w:rsidRPr="0097666B">
        <w:rPr>
          <w:lang w:val="fi-FI"/>
        </w:rPr>
        <w:lastRenderedPageBreak/>
        <w:t>libpng12-dev</w:t>
      </w:r>
    </w:p>
    <w:p w:rsidR="00E80F81" w:rsidRPr="0097666B" w:rsidRDefault="00E80F81" w:rsidP="00F6030F">
      <w:pPr>
        <w:pStyle w:val="BodyText"/>
        <w:rPr>
          <w:lang w:val="fi-FI"/>
        </w:rPr>
      </w:pPr>
      <w:r w:rsidRPr="0097666B">
        <w:rPr>
          <w:lang w:val="fi-FI"/>
        </w:rPr>
        <w:t>cppy</w:t>
      </w:r>
    </w:p>
    <w:p w:rsidR="00B462E0" w:rsidRPr="0097666B" w:rsidRDefault="0050020A" w:rsidP="00F6030F">
      <w:pPr>
        <w:pStyle w:val="BodyText"/>
        <w:rPr>
          <w:lang w:val="fi-FI"/>
        </w:rPr>
      </w:pPr>
      <w:r w:rsidRPr="0097666B">
        <w:rPr>
          <w:lang w:val="fi-FI"/>
        </w:rPr>
        <w:t>matplotlib 3.0.3</w:t>
      </w:r>
    </w:p>
    <w:p w:rsidR="002E7A46" w:rsidRPr="0097666B" w:rsidRDefault="002E7A46" w:rsidP="00F6030F">
      <w:pPr>
        <w:pStyle w:val="BodyText"/>
        <w:rPr>
          <w:lang w:val="fi-FI"/>
        </w:rPr>
      </w:pPr>
    </w:p>
    <w:p w:rsidR="00716C1C" w:rsidRPr="0097666B" w:rsidRDefault="00716C1C" w:rsidP="00716C1C">
      <w:pPr>
        <w:pStyle w:val="Heading3"/>
      </w:pPr>
      <w:bookmarkStart w:id="132" w:name="_Toc127393284"/>
      <w:r w:rsidRPr="0097666B">
        <w:t>Ohjelmoitavan logiikan Linux-ajurit</w:t>
      </w:r>
      <w:bookmarkEnd w:id="132"/>
    </w:p>
    <w:p w:rsidR="00716C1C" w:rsidRPr="0097666B" w:rsidRDefault="00716C1C" w:rsidP="00716C1C">
      <w:pPr>
        <w:pStyle w:val="BodyText"/>
        <w:rPr>
          <w:lang w:val="fi-FI"/>
        </w:rPr>
      </w:pPr>
      <w:r w:rsidRPr="0097666B">
        <w:rPr>
          <w:lang w:val="fi-FI"/>
        </w:rPr>
        <w:t>Seuraavassa taulukossa luetellaan tämän projektin kannalta olennaisia PetaLinuxin ajureita.</w:t>
      </w:r>
    </w:p>
    <w:p w:rsidR="00716C1C" w:rsidRPr="0097666B" w:rsidRDefault="00716C1C" w:rsidP="00716C1C">
      <w:pPr>
        <w:pStyle w:val="Caption"/>
        <w:rPr>
          <w:b w:val="0"/>
        </w:rPr>
      </w:pPr>
      <w:bookmarkStart w:id="133" w:name="_Toc127393340"/>
      <w:r w:rsidRPr="0097666B">
        <w:t xml:space="preserve">Taulukko </w:t>
      </w:r>
      <w:r w:rsidRPr="0097666B">
        <w:rPr>
          <w:noProof/>
        </w:rPr>
        <w:fldChar w:fldCharType="begin"/>
      </w:r>
      <w:r w:rsidRPr="0097666B">
        <w:rPr>
          <w:noProof/>
        </w:rPr>
        <w:instrText xml:space="preserve"> SEQ Taulukko \* ARABIC </w:instrText>
      </w:r>
      <w:r w:rsidRPr="0097666B">
        <w:rPr>
          <w:noProof/>
        </w:rPr>
        <w:fldChar w:fldCharType="separate"/>
      </w:r>
      <w:r w:rsidR="003A67F8">
        <w:rPr>
          <w:noProof/>
        </w:rPr>
        <w:t>30</w:t>
      </w:r>
      <w:r w:rsidRPr="0097666B">
        <w:rPr>
          <w:noProof/>
        </w:rPr>
        <w:fldChar w:fldCharType="end"/>
      </w:r>
      <w:r w:rsidRPr="0097666B">
        <w:t>.</w:t>
      </w:r>
      <w:r w:rsidRPr="0097666B">
        <w:rPr>
          <w:b w:val="0"/>
        </w:rPr>
        <w:tab/>
        <w:t>PetaLinuxin sisältämiä ajureita (Xilinx Wiki, 2020a).</w:t>
      </w:r>
      <w:bookmarkEnd w:id="133"/>
    </w:p>
    <w:tbl>
      <w:tblPr>
        <w:tblW w:w="85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407"/>
        <w:gridCol w:w="3969"/>
        <w:gridCol w:w="2128"/>
      </w:tblGrid>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axi_cdma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DMA oheislaite ajuri</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axi_vdma</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r w:rsidR="00716C1C" w:rsidRPr="00C37B3A"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Host driver</w:t>
            </w:r>
          </w:p>
        </w:tc>
        <w:tc>
          <w:tcPr>
            <w:tcW w:w="3969" w:type="dxa"/>
            <w:tcBorders>
              <w:top w:val="single" w:sz="2" w:space="0" w:color="000000"/>
              <w:left w:val="single" w:sz="2" w:space="0" w:color="000000"/>
              <w:bottom w:val="single" w:sz="2" w:space="0" w:color="000000"/>
              <w:right w:val="nil"/>
            </w:tcBorders>
          </w:tcPr>
          <w:p w:rsidR="00716C1C" w:rsidRPr="00311392" w:rsidRDefault="00716C1C" w:rsidP="001825A1">
            <w:pPr>
              <w:pStyle w:val="BodyText"/>
              <w:rPr>
                <w:lang w:val="en-US"/>
              </w:rPr>
            </w:pPr>
            <w:r w:rsidRPr="00311392">
              <w:rPr>
                <w:lang w:val="en-US"/>
              </w:rPr>
              <w:t>Zynq PS USB Dual role driver</w:t>
            </w:r>
          </w:p>
          <w:p w:rsidR="00716C1C" w:rsidRPr="00311392" w:rsidRDefault="00716C1C" w:rsidP="001825A1">
            <w:pPr>
              <w:pStyle w:val="BodyText"/>
              <w:rPr>
                <w:lang w:val="en-US"/>
              </w:rPr>
            </w:pPr>
            <w:r w:rsidRPr="00311392">
              <w:rPr>
                <w:lang w:val="en-US"/>
              </w:rPr>
              <w:t>Zynq PS ehci host controller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311392" w:rsidRDefault="00716C1C" w:rsidP="001825A1">
            <w:pPr>
              <w:pStyle w:val="BodyText"/>
              <w:rPr>
                <w:lang w:val="en-US"/>
              </w:rPr>
            </w:pPr>
          </w:p>
        </w:tc>
      </w:tr>
      <w:tr w:rsidR="00716C1C" w:rsidRPr="0097666B" w:rsidTr="001825A1">
        <w:tc>
          <w:tcPr>
            <w:tcW w:w="2407"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USB OTG driver</w:t>
            </w:r>
          </w:p>
        </w:tc>
        <w:tc>
          <w:tcPr>
            <w:tcW w:w="3969" w:type="dxa"/>
            <w:tcBorders>
              <w:top w:val="single" w:sz="2" w:space="0" w:color="000000"/>
              <w:left w:val="single" w:sz="2" w:space="0" w:color="000000"/>
              <w:bottom w:val="single" w:sz="2" w:space="0" w:color="000000"/>
              <w:right w:val="nil"/>
            </w:tcBorders>
          </w:tcPr>
          <w:p w:rsidR="00716C1C" w:rsidRPr="0097666B" w:rsidRDefault="00716C1C" w:rsidP="001825A1">
            <w:pPr>
              <w:pStyle w:val="BodyText"/>
              <w:rPr>
                <w:lang w:val="fi-FI"/>
              </w:rPr>
            </w:pPr>
            <w:r w:rsidRPr="0097666B">
              <w:rPr>
                <w:lang w:val="fi-FI"/>
              </w:rPr>
              <w:t>Zynq PS OTG driver</w:t>
            </w:r>
          </w:p>
        </w:tc>
        <w:tc>
          <w:tcPr>
            <w:tcW w:w="2128" w:type="dxa"/>
            <w:tcBorders>
              <w:top w:val="single" w:sz="2" w:space="0" w:color="000000"/>
              <w:left w:val="single" w:sz="2" w:space="0" w:color="000000"/>
              <w:bottom w:val="single" w:sz="2" w:space="0" w:color="000000"/>
              <w:right w:val="single" w:sz="2" w:space="0" w:color="000000"/>
            </w:tcBorders>
          </w:tcPr>
          <w:p w:rsidR="00716C1C" w:rsidRPr="0097666B" w:rsidRDefault="00716C1C" w:rsidP="001825A1">
            <w:pPr>
              <w:pStyle w:val="BodyText"/>
              <w:rPr>
                <w:lang w:val="fi-FI"/>
              </w:rPr>
            </w:pPr>
          </w:p>
        </w:tc>
      </w:tr>
    </w:tbl>
    <w:p w:rsidR="00716C1C" w:rsidRPr="0097666B" w:rsidRDefault="00716C1C" w:rsidP="00716C1C">
      <w:pPr>
        <w:pStyle w:val="BodyText"/>
        <w:rPr>
          <w:lang w:val="fi-FI"/>
        </w:rPr>
      </w:pPr>
    </w:p>
    <w:p w:rsidR="00716C1C" w:rsidRPr="0097666B" w:rsidRDefault="00716C1C" w:rsidP="00716C1C">
      <w:pPr>
        <w:pStyle w:val="BodyText"/>
        <w:rPr>
          <w:lang w:val="fi-FI"/>
        </w:rPr>
      </w:pPr>
      <w:r w:rsidRPr="0097666B">
        <w:rPr>
          <w:lang w:val="fi-FI"/>
        </w:rPr>
        <w:t>ICAT3170 kurssin materiaalissa on kerrottu, että Xilinx tarjoaa valmiin AXI DMA-ajurin ”axi_dma”. Tämä ajuri on valmiiksi mukana PetaLinux-kernelissä.</w:t>
      </w:r>
    </w:p>
    <w:p w:rsidR="00716C1C" w:rsidRPr="0097666B" w:rsidRDefault="00716C1C" w:rsidP="00716C1C">
      <w:pPr>
        <w:pStyle w:val="BodyText"/>
        <w:rPr>
          <w:lang w:val="fi-FI"/>
        </w:rPr>
      </w:pPr>
      <w:r w:rsidRPr="0097666B">
        <w:rPr>
          <w:lang w:val="fi-FI"/>
        </w:rPr>
        <w:t>ICAT3170 kurssin materiaalissa Petri Välisuo on toteuttanut kahta AXI DMA:ta käyttävän ratkaisun datan siirtämiseksi ohjelmiston ja ohjelmoitavan logiikan välillä: AXI DMA TX ja AXI DMA RX.</w:t>
      </w:r>
    </w:p>
    <w:p w:rsidR="00716C1C" w:rsidRPr="0097666B" w:rsidRDefault="00716C1C" w:rsidP="00716C1C">
      <w:pPr>
        <w:pStyle w:val="BodyText"/>
        <w:rPr>
          <w:lang w:val="fi-FI"/>
        </w:rPr>
      </w:pPr>
    </w:p>
    <w:p w:rsidR="00716C1C" w:rsidRPr="0097666B" w:rsidRDefault="00716C1C" w:rsidP="00716C1C">
      <w:pPr>
        <w:pStyle w:val="BodyText"/>
        <w:rPr>
          <w:lang w:val="fi-FI"/>
        </w:rPr>
      </w:pPr>
    </w:p>
    <w:p w:rsidR="00737688" w:rsidRPr="0097666B" w:rsidRDefault="00737688" w:rsidP="00737688">
      <w:pPr>
        <w:pStyle w:val="Heading1"/>
      </w:pPr>
      <w:bookmarkStart w:id="134" w:name="_Toc127393285"/>
      <w:r w:rsidRPr="0097666B">
        <w:lastRenderedPageBreak/>
        <w:t>Johtopäätökset</w:t>
      </w:r>
      <w:bookmarkEnd w:id="134"/>
    </w:p>
    <w:p w:rsidR="00E1050E" w:rsidRDefault="00E1050E" w:rsidP="00E1050E">
      <w:pPr>
        <w:pStyle w:val="BodyText"/>
        <w:rPr>
          <w:lang w:val="fi-FI"/>
        </w:rPr>
      </w:pPr>
      <w:r w:rsidRPr="0097666B">
        <w:rPr>
          <w:lang w:val="fi-FI"/>
        </w:rPr>
        <w:t>Spektrikameralla voidaan ottaa kuvia eri aallonpituuksilla.</w:t>
      </w:r>
      <w:r w:rsidR="00EF32FF" w:rsidRPr="0097666B">
        <w:rPr>
          <w:lang w:val="fi-FI"/>
        </w:rPr>
        <w:t xml:space="preserve"> Näiden kuvien vaatima laskenta on mahdollista toteuttaa nopeammin FPGA:lla.</w:t>
      </w:r>
    </w:p>
    <w:p w:rsidR="001825A1" w:rsidRDefault="001825A1" w:rsidP="00E1050E">
      <w:pPr>
        <w:pStyle w:val="BodyText"/>
        <w:rPr>
          <w:lang w:val="fi-FI"/>
        </w:rPr>
      </w:pPr>
    </w:p>
    <w:p w:rsidR="001825A1" w:rsidRPr="0097666B" w:rsidRDefault="001825A1" w:rsidP="00E1050E">
      <w:pPr>
        <w:pStyle w:val="BodyText"/>
        <w:rPr>
          <w:lang w:val="fi-FI"/>
        </w:rPr>
      </w:pPr>
    </w:p>
    <w:p w:rsidR="00D270CF" w:rsidRPr="0097666B" w:rsidRDefault="00D87370" w:rsidP="00535F1D">
      <w:pPr>
        <w:pStyle w:val="RefAppendheading"/>
        <w:ind w:left="0" w:firstLine="0"/>
      </w:pPr>
      <w:bookmarkStart w:id="135" w:name="_Toc127393286"/>
      <w:r w:rsidRPr="0097666B">
        <w:lastRenderedPageBreak/>
        <w:t>Lähteet</w:t>
      </w:r>
      <w:bookmarkEnd w:id="135"/>
    </w:p>
    <w:p w:rsidR="001F29A7" w:rsidRPr="0097666B" w:rsidRDefault="001F29A7" w:rsidP="001F29A7">
      <w:pPr>
        <w:ind w:left="720" w:hanging="720"/>
      </w:pPr>
      <w:r w:rsidRPr="0097666B">
        <w:t xml:space="preserve">Alander J. (2020). Energy / DSP. Haettu 11. lokakuuta osoitteesta </w:t>
      </w:r>
      <w:hyperlink r:id="rId49" w:history="1">
        <w:r w:rsidR="00A40547" w:rsidRPr="0097666B">
          <w:rPr>
            <w:rStyle w:val="Hyperlink"/>
          </w:rPr>
          <w:t>http://lipas.uwasa.fi/~TAU/ICAT1040/slides.php?File=8200Energy.txt</w:t>
        </w:r>
      </w:hyperlink>
    </w:p>
    <w:p w:rsidR="00837D2F" w:rsidRPr="0097666B" w:rsidRDefault="00837D2F" w:rsidP="00837D2F">
      <w:pPr>
        <w:ind w:left="720" w:hanging="720"/>
        <w:rPr>
          <w:rStyle w:val="Hyperlink"/>
        </w:rPr>
      </w:pPr>
    </w:p>
    <w:p w:rsidR="00837D2F" w:rsidRPr="00311392" w:rsidRDefault="00837D2F" w:rsidP="00837D2F">
      <w:pPr>
        <w:ind w:left="720" w:hanging="720"/>
        <w:rPr>
          <w:lang w:val="en-US"/>
        </w:rPr>
      </w:pPr>
      <w:r w:rsidRPr="00311392">
        <w:rPr>
          <w:lang w:val="en-US"/>
        </w:rPr>
        <w:t xml:space="preserve">Bailey, D. G. (2011). Design for embedded image processing on fpgas. ProQuest Ebook Central </w:t>
      </w:r>
      <w:hyperlink r:id="rId50" w:history="1">
        <w:r w:rsidRPr="00311392">
          <w:rPr>
            <w:rStyle w:val="Hyperlink"/>
            <w:lang w:val="en-US"/>
          </w:rPr>
          <w:t>https://ebookcentral-proquest-com.proxy.uwasa.fi</w:t>
        </w:r>
      </w:hyperlink>
    </w:p>
    <w:p w:rsidR="00837D2F" w:rsidRPr="00311392" w:rsidRDefault="00837D2F" w:rsidP="001F29A7">
      <w:pPr>
        <w:ind w:left="720" w:hanging="720"/>
        <w:rPr>
          <w:lang w:val="en-US"/>
        </w:rPr>
      </w:pPr>
    </w:p>
    <w:p w:rsidR="007307BE" w:rsidRPr="0097666B" w:rsidRDefault="00A40547" w:rsidP="0084034F">
      <w:pPr>
        <w:ind w:left="720" w:hanging="720"/>
      </w:pPr>
      <w:r w:rsidRPr="00311392">
        <w:rPr>
          <w:lang w:val="en-US"/>
        </w:rPr>
        <w:t xml:space="preserve">Brandon T. (2017). CPU or FPGA for image processing: Which is best? </w:t>
      </w:r>
      <w:r w:rsidRPr="0097666B">
        <w:t xml:space="preserve">Haettu 11. lokakuuta osoitteesta </w:t>
      </w:r>
      <w:hyperlink r:id="rId51" w:history="1">
        <w:r w:rsidR="00343C71" w:rsidRPr="0097666B">
          <w:rPr>
            <w:rStyle w:val="Hyperlink"/>
          </w:rPr>
          <w:t>https://www.vision-systems.com/embedded/article/16737656/cpu-or-fpga-for-image-processing-which-is-best</w:t>
        </w:r>
      </w:hyperlink>
    </w:p>
    <w:p w:rsidR="00477ADA" w:rsidRPr="0097666B" w:rsidRDefault="00477ADA" w:rsidP="00477ADA">
      <w:pPr>
        <w:ind w:left="720" w:hanging="720"/>
        <w:rPr>
          <w:rStyle w:val="Hyperlink"/>
        </w:rPr>
      </w:pPr>
    </w:p>
    <w:p w:rsidR="00477ADA" w:rsidRPr="00311392" w:rsidRDefault="00477ADA" w:rsidP="00477ADA">
      <w:pPr>
        <w:ind w:left="720" w:hanging="720"/>
        <w:rPr>
          <w:lang w:val="en-US"/>
        </w:rPr>
      </w:pPr>
      <w:r w:rsidRPr="00311392">
        <w:rPr>
          <w:lang w:val="en-US"/>
        </w:rPr>
        <w:t>Burian, P. K. (2004). Mastering digital photography and imaging. ProQuest Ebook Central https://ebookcentral-proquest-com.proxy.uwasa.fi</w:t>
      </w:r>
    </w:p>
    <w:p w:rsidR="00477ADA" w:rsidRPr="00311392" w:rsidRDefault="00477ADA" w:rsidP="0084034F">
      <w:pPr>
        <w:ind w:left="720" w:hanging="720"/>
        <w:rPr>
          <w:lang w:val="en-US"/>
        </w:rPr>
      </w:pPr>
    </w:p>
    <w:p w:rsidR="001F29A7" w:rsidRPr="0097666B" w:rsidRDefault="0084034F" w:rsidP="00515BCB">
      <w:pPr>
        <w:ind w:left="720" w:hanging="720"/>
      </w:pPr>
      <w:r w:rsidRPr="00FA3F0C">
        <w:rPr>
          <w:lang w:val="en-US"/>
        </w:rPr>
        <w:t xml:space="preserve">Camazing. </w:t>
      </w:r>
      <w:r w:rsidRPr="0097666B">
        <w:t xml:space="preserve">(29. heinäkuuta 2020a). </w:t>
      </w:r>
      <w:r w:rsidRPr="0097666B">
        <w:rPr>
          <w:i/>
        </w:rPr>
        <w:t>camazing</w:t>
      </w:r>
      <w:r w:rsidRPr="0097666B">
        <w:t xml:space="preserve">. </w:t>
      </w:r>
      <w:r w:rsidRPr="0097666B">
        <w:tab/>
        <w:t xml:space="preserve">Haettu 29. heinäkuuta osoitteesta </w:t>
      </w:r>
      <w:hyperlink r:id="rId52" w:history="1">
        <w:r w:rsidR="008506E0" w:rsidRPr="0097666B">
          <w:rPr>
            <w:rStyle w:val="Hyperlink"/>
          </w:rPr>
          <w:t>https://pypi.org/project/camazing/</w:t>
        </w:r>
      </w:hyperlink>
    </w:p>
    <w:p w:rsidR="0084034F" w:rsidRPr="0097666B" w:rsidRDefault="0084034F" w:rsidP="0037250D">
      <w:pPr>
        <w:ind w:left="720" w:hanging="720"/>
      </w:pPr>
    </w:p>
    <w:p w:rsidR="006B10E8" w:rsidRPr="0097666B" w:rsidRDefault="006B10E8" w:rsidP="006B10E8">
      <w:pPr>
        <w:ind w:left="720" w:hanging="720"/>
      </w:pPr>
      <w:r w:rsidRPr="00311392">
        <w:rPr>
          <w:lang w:val="en-US"/>
        </w:rPr>
        <w:t>Camazing. (29. heinäkuuta 2020</w:t>
      </w:r>
      <w:r w:rsidR="00A91693" w:rsidRPr="00311392">
        <w:rPr>
          <w:lang w:val="en-US"/>
        </w:rPr>
        <w:t>b</w:t>
      </w:r>
      <w:r w:rsidRPr="00311392">
        <w:rPr>
          <w:lang w:val="en-US"/>
        </w:rPr>
        <w:t xml:space="preserve">). </w:t>
      </w:r>
      <w:r w:rsidRPr="00311392">
        <w:rPr>
          <w:i/>
          <w:lang w:val="en-US"/>
        </w:rPr>
        <w:t>camazing</w:t>
      </w:r>
      <w:r w:rsidR="00B604F5" w:rsidRPr="00311392">
        <w:rPr>
          <w:i/>
          <w:lang w:val="en-US"/>
        </w:rPr>
        <w:t xml:space="preserve"> documentation</w:t>
      </w:r>
      <w:r w:rsidRPr="00311392">
        <w:rPr>
          <w:lang w:val="en-US"/>
        </w:rPr>
        <w:t xml:space="preserve">. </w:t>
      </w:r>
      <w:r w:rsidRPr="00311392">
        <w:rPr>
          <w:lang w:val="en-US"/>
        </w:rPr>
        <w:tab/>
      </w:r>
      <w:r w:rsidRPr="0097666B">
        <w:t xml:space="preserve">Haettu 29. heinäkuuta osoitteesta </w:t>
      </w:r>
      <w:r w:rsidR="002320B3" w:rsidRPr="0097666B">
        <w:t>https://camazing.readthedocs.io/en/latest/index.html</w:t>
      </w:r>
    </w:p>
    <w:p w:rsidR="006B10E8" w:rsidRPr="0097666B" w:rsidRDefault="006B10E8" w:rsidP="0037250D">
      <w:pPr>
        <w:ind w:left="720" w:hanging="720"/>
      </w:pPr>
    </w:p>
    <w:p w:rsidR="00D367FE" w:rsidRPr="00311392" w:rsidRDefault="00D367FE" w:rsidP="00D367FE">
      <w:pPr>
        <w:ind w:left="720" w:hanging="720"/>
        <w:rPr>
          <w:lang w:val="en-US"/>
        </w:rPr>
      </w:pPr>
      <w:r w:rsidRPr="00311392">
        <w:rPr>
          <w:lang w:val="en-US"/>
        </w:rPr>
        <w:t xml:space="preserve">Cochard, François. </w:t>
      </w:r>
      <w:r w:rsidRPr="00311392">
        <w:rPr>
          <w:i/>
          <w:iCs/>
          <w:lang w:val="en-US"/>
        </w:rPr>
        <w:t>Successfully Starting in Astronomical Spectroscopy : A Practical Guide</w:t>
      </w:r>
      <w:r w:rsidRPr="00311392">
        <w:rPr>
          <w:lang w:val="en-US"/>
        </w:rPr>
        <w:t>, EDP Sciences, 2020.</w:t>
      </w:r>
      <w:r w:rsidRPr="00311392">
        <w:rPr>
          <w:i/>
          <w:iCs/>
          <w:lang w:val="en-US"/>
        </w:rPr>
        <w:t xml:space="preserve"> ProQuest Ebook Central</w:t>
      </w:r>
      <w:r w:rsidRPr="00311392">
        <w:rPr>
          <w:lang w:val="en-US"/>
        </w:rPr>
        <w:t xml:space="preserve">, </w:t>
      </w:r>
      <w:hyperlink r:id="rId53" w:history="1">
        <w:r w:rsidRPr="00311392">
          <w:rPr>
            <w:rStyle w:val="Hyperlink"/>
            <w:lang w:val="en-US"/>
          </w:rPr>
          <w:t>https://ebookcentral-proquest-com.proxy.uwasa.fi/lib/tritonia-ebooks/detail.action?docID=5652129</w:t>
        </w:r>
      </w:hyperlink>
      <w:r w:rsidRPr="00311392">
        <w:rPr>
          <w:lang w:val="en-US"/>
        </w:rPr>
        <w:t>.</w:t>
      </w:r>
    </w:p>
    <w:p w:rsidR="00D367FE" w:rsidRPr="00311392" w:rsidRDefault="00D367FE" w:rsidP="0037250D">
      <w:pPr>
        <w:ind w:left="720" w:hanging="720"/>
        <w:rPr>
          <w:lang w:val="en-US"/>
        </w:rPr>
      </w:pPr>
    </w:p>
    <w:p w:rsidR="00044D1E" w:rsidRPr="00311392" w:rsidRDefault="00044D1E" w:rsidP="00044D1E">
      <w:pPr>
        <w:ind w:left="720" w:hanging="720"/>
        <w:rPr>
          <w:lang w:val="en-US"/>
        </w:rPr>
      </w:pPr>
      <w:r w:rsidRPr="00311392">
        <w:rPr>
          <w:lang w:val="en-US"/>
        </w:rPr>
        <w:t>Davies, E. R. (2012). Computer and machine vision : Theory, algorithms, practicalities. ProQuest Ebook Central https://ebookcentral-proquest-com.proxy.uwasa.fi</w:t>
      </w:r>
    </w:p>
    <w:p w:rsidR="00044D1E" w:rsidRPr="00311392" w:rsidRDefault="00044D1E" w:rsidP="0037250D">
      <w:pPr>
        <w:ind w:left="720" w:hanging="720"/>
        <w:rPr>
          <w:lang w:val="en-US"/>
        </w:rPr>
      </w:pPr>
    </w:p>
    <w:p w:rsidR="0037250D" w:rsidRPr="0097666B" w:rsidRDefault="00093793" w:rsidP="008F30D7">
      <w:pPr>
        <w:ind w:left="720" w:hanging="720"/>
      </w:pPr>
      <w:r w:rsidRPr="00311392">
        <w:rPr>
          <w:lang w:val="en-US"/>
        </w:rPr>
        <w:t>Digilent.</w:t>
      </w:r>
      <w:r w:rsidR="0037250D" w:rsidRPr="00311392">
        <w:rPr>
          <w:lang w:val="en-US"/>
        </w:rPr>
        <w:t xml:space="preserve"> </w:t>
      </w:r>
      <w:r w:rsidR="0037250D" w:rsidRPr="0097666B">
        <w:t>(20. heinäkuuta 2020</w:t>
      </w:r>
      <w:r w:rsidR="005E6435" w:rsidRPr="0097666B">
        <w:t>a</w:t>
      </w:r>
      <w:r w:rsidR="0037250D" w:rsidRPr="0097666B">
        <w:t xml:space="preserve">). </w:t>
      </w:r>
      <w:r w:rsidRPr="0097666B">
        <w:rPr>
          <w:i/>
        </w:rPr>
        <w:t>Zybo Z7</w:t>
      </w:r>
      <w:r w:rsidR="0037250D" w:rsidRPr="0097666B">
        <w:rPr>
          <w:i/>
        </w:rPr>
        <w:t>.</w:t>
      </w:r>
      <w:r w:rsidR="0037250D" w:rsidRPr="0097666B">
        <w:t xml:space="preserve"> Haettu 20. heinäkuuta osoitteesta </w:t>
      </w:r>
      <w:r w:rsidR="00255C03" w:rsidRPr="0097666B">
        <w:t>https://reference.digilentinc.com/reference/programmable-logic/zybo-z7/start</w:t>
      </w:r>
    </w:p>
    <w:p w:rsidR="001C0DA0" w:rsidRPr="0097666B" w:rsidRDefault="001C0DA0" w:rsidP="00EA0BF8">
      <w:pPr>
        <w:ind w:left="720" w:hanging="720"/>
      </w:pPr>
    </w:p>
    <w:p w:rsidR="00EA0BF8" w:rsidRPr="0097666B" w:rsidRDefault="00EA0BF8" w:rsidP="00EA0BF8">
      <w:pPr>
        <w:ind w:left="720" w:hanging="720"/>
      </w:pPr>
      <w:r w:rsidRPr="00311392">
        <w:rPr>
          <w:lang w:val="en-US"/>
        </w:rPr>
        <w:t>Digilent. (20. heinäkuuta 2020</w:t>
      </w:r>
      <w:r w:rsidR="005E6435" w:rsidRPr="00311392">
        <w:rPr>
          <w:lang w:val="en-US"/>
        </w:rPr>
        <w:t>b</w:t>
      </w:r>
      <w:r w:rsidRPr="00311392">
        <w:rPr>
          <w:lang w:val="en-US"/>
        </w:rPr>
        <w:t xml:space="preserve">). </w:t>
      </w:r>
      <w:r w:rsidR="00B97E96" w:rsidRPr="00311392">
        <w:rPr>
          <w:i/>
          <w:lang w:val="en-US"/>
        </w:rPr>
        <w:t>Zynq APSoC Architecture</w:t>
      </w:r>
      <w:r w:rsidRPr="00311392">
        <w:rPr>
          <w:i/>
          <w:lang w:val="en-US"/>
        </w:rPr>
        <w:t>.</w:t>
      </w:r>
      <w:r w:rsidRPr="00311392">
        <w:rPr>
          <w:lang w:val="en-US"/>
        </w:rPr>
        <w:t xml:space="preserve"> </w:t>
      </w:r>
      <w:r w:rsidRPr="0097666B">
        <w:t xml:space="preserve">Haettu 20. heinäkuuta osoitteesta </w:t>
      </w:r>
      <w:hyperlink r:id="rId54" w:anchor="zynq_apsoc_architecture" w:history="1">
        <w:r w:rsidR="005C2733" w:rsidRPr="0097666B">
          <w:rPr>
            <w:rStyle w:val="Hyperlink"/>
          </w:rPr>
          <w:t>https://reference.digilentinc.com/reference/programmable-logic/zybo-z7/reference-manual#zynq_apsoc_architecture</w:t>
        </w:r>
      </w:hyperlink>
    </w:p>
    <w:p w:rsidR="00477ECC" w:rsidRPr="0097666B" w:rsidRDefault="00477ECC" w:rsidP="00477ECC">
      <w:pPr>
        <w:rPr>
          <w:rStyle w:val="Hyperlink"/>
        </w:rPr>
      </w:pPr>
    </w:p>
    <w:p w:rsidR="005C2D44" w:rsidRPr="00311392" w:rsidRDefault="005C2D44" w:rsidP="005C2D44">
      <w:pPr>
        <w:ind w:left="720" w:hanging="720"/>
        <w:rPr>
          <w:rStyle w:val="Hyperlink"/>
          <w:lang w:val="en-US"/>
        </w:rPr>
      </w:pPr>
      <w:r w:rsidRPr="00311392">
        <w:rPr>
          <w:rStyle w:val="Hyperlink"/>
          <w:lang w:val="en-US"/>
        </w:rPr>
        <w:t xml:space="preserve">Eskelinen, M. (2019). Computational methods for hyperspectral imaging using Fabry–Perot interferometers and colour cameras. </w:t>
      </w:r>
      <w:r w:rsidR="00792580" w:rsidRPr="00311392">
        <w:rPr>
          <w:rStyle w:val="Hyperlink"/>
          <w:lang w:val="en-US"/>
        </w:rPr>
        <w:t xml:space="preserve">JYU Dissertations </w:t>
      </w:r>
      <w:hyperlink r:id="rId55" w:history="1">
        <w:r w:rsidR="00377C74" w:rsidRPr="00311392">
          <w:rPr>
            <w:rStyle w:val="Hyperlink"/>
            <w:lang w:val="en-US"/>
          </w:rPr>
          <w:t>http://urn.fi/URN:ISBN:978-951-39-7967-6</w:t>
        </w:r>
      </w:hyperlink>
      <w:r w:rsidR="00792580" w:rsidRPr="00311392">
        <w:rPr>
          <w:rStyle w:val="Hyperlink"/>
          <w:lang w:val="en-US"/>
        </w:rPr>
        <w:t xml:space="preserve"> </w:t>
      </w:r>
    </w:p>
    <w:p w:rsidR="00377C74" w:rsidRPr="00311392" w:rsidRDefault="00377C74" w:rsidP="005C2D44">
      <w:pPr>
        <w:ind w:left="720" w:hanging="720"/>
        <w:rPr>
          <w:rStyle w:val="Hyperlink"/>
          <w:lang w:val="en-US"/>
        </w:rPr>
      </w:pPr>
    </w:p>
    <w:p w:rsidR="00B5115F" w:rsidRPr="00311392" w:rsidRDefault="00377C74" w:rsidP="00B5115F">
      <w:pPr>
        <w:ind w:left="720" w:hanging="720"/>
        <w:rPr>
          <w:rStyle w:val="Hyperlink"/>
          <w:lang w:val="en-US"/>
        </w:rPr>
      </w:pPr>
      <w:r w:rsidRPr="00311392">
        <w:rPr>
          <w:rStyle w:val="Hyperlink"/>
          <w:lang w:val="en-US"/>
        </w:rPr>
        <w:t xml:space="preserve">Fernandez-Maloigne, C., Robert-Inacio, F., &amp; Macaire, L. (Eds.). (2012). Digital color : Acquisition, perception, coding and rendering. ProQuest Ebook Central </w:t>
      </w:r>
      <w:hyperlink r:id="rId56" w:history="1">
        <w:r w:rsidR="00B5115F" w:rsidRPr="00311392">
          <w:rPr>
            <w:rStyle w:val="Hyperlink"/>
            <w:lang w:val="en-US"/>
          </w:rPr>
          <w:t>https://ebookcentral-proquest-com.proxy.uwasa.fi</w:t>
        </w:r>
      </w:hyperlink>
    </w:p>
    <w:p w:rsidR="00B5115F" w:rsidRPr="00311392" w:rsidRDefault="00B5115F" w:rsidP="00B5115F">
      <w:pPr>
        <w:ind w:left="720" w:hanging="720"/>
        <w:rPr>
          <w:rStyle w:val="Hyperlink"/>
          <w:lang w:val="en-US"/>
        </w:rPr>
      </w:pPr>
    </w:p>
    <w:p w:rsidR="00B5115F" w:rsidRPr="00311392" w:rsidRDefault="00B5115F" w:rsidP="00B5115F">
      <w:pPr>
        <w:ind w:left="720" w:hanging="720"/>
        <w:rPr>
          <w:rStyle w:val="Hyperlink"/>
          <w:lang w:val="en-US"/>
        </w:rPr>
      </w:pPr>
      <w:r w:rsidRPr="00311392">
        <w:rPr>
          <w:rStyle w:val="Hyperlink"/>
          <w:lang w:val="en-US"/>
        </w:rPr>
        <w:t xml:space="preserve">Garini, Y., Young, I.T. and McNamara, G. (2006). Spectral imaging: Principles and appli-cations. Cytometry, 69A: 735-747. </w:t>
      </w:r>
      <w:hyperlink r:id="rId57" w:history="1">
        <w:r w:rsidR="001225C0" w:rsidRPr="00311392">
          <w:rPr>
            <w:rStyle w:val="Hyperlink"/>
            <w:lang w:val="en-US"/>
          </w:rPr>
          <w:t>https://doi-org.proxy.uwasa.fi/10.1002/cyto.a.20311</w:t>
        </w:r>
      </w:hyperlink>
    </w:p>
    <w:p w:rsidR="001225C0" w:rsidRPr="00311392" w:rsidRDefault="001225C0" w:rsidP="00B5115F">
      <w:pPr>
        <w:ind w:left="720" w:hanging="720"/>
        <w:rPr>
          <w:rStyle w:val="Hyperlink"/>
          <w:lang w:val="en-US"/>
        </w:rPr>
      </w:pPr>
    </w:p>
    <w:p w:rsidR="001225C0" w:rsidRPr="00311392" w:rsidRDefault="001225C0" w:rsidP="00B5115F">
      <w:pPr>
        <w:ind w:left="720" w:hanging="720"/>
        <w:rPr>
          <w:rStyle w:val="Hyperlink"/>
          <w:lang w:val="en-US"/>
        </w:rPr>
      </w:pPr>
      <w:r w:rsidRPr="00311392">
        <w:rPr>
          <w:rStyle w:val="Hyperlink"/>
          <w:lang w:val="en-US"/>
        </w:rPr>
        <w:t>Chatwal, G. R., &amp; Anand, S. K. (2008). Spectroscopy : Atomic and molecular. ProQuest Ebook Central https://ebookcentral-proquest-com.proxy.uwasa.fi</w:t>
      </w:r>
    </w:p>
    <w:p w:rsidR="00517AE2" w:rsidRPr="00311392" w:rsidRDefault="00517AE2" w:rsidP="005C2D44">
      <w:pPr>
        <w:ind w:left="720" w:hanging="720"/>
        <w:rPr>
          <w:rStyle w:val="Hyperlink"/>
          <w:lang w:val="en-US"/>
        </w:rPr>
      </w:pPr>
    </w:p>
    <w:p w:rsidR="00517AE2" w:rsidRPr="00311392" w:rsidRDefault="00517AE2" w:rsidP="005C2D44">
      <w:pPr>
        <w:ind w:left="720" w:hanging="720"/>
        <w:rPr>
          <w:rStyle w:val="Hyperlink"/>
          <w:lang w:val="en-US"/>
        </w:rPr>
      </w:pPr>
      <w:r w:rsidRPr="00311392">
        <w:rPr>
          <w:lang w:val="en-US"/>
        </w:rPr>
        <w:t>Hauck, S., DeHon, A., &amp; DeHon, A. (2007). Reconfigurable computing : The theory and practice of fpga-based computation. ProQuest Ebook Central https://ebookcentral-proquest-com.proxy.uwasa.fi</w:t>
      </w:r>
    </w:p>
    <w:p w:rsidR="00DA15EF" w:rsidRPr="00311392" w:rsidRDefault="00DA15EF" w:rsidP="005C2D44">
      <w:pPr>
        <w:ind w:left="720" w:hanging="720"/>
        <w:rPr>
          <w:rStyle w:val="Hyperlink"/>
          <w:lang w:val="en-US"/>
        </w:rPr>
      </w:pPr>
    </w:p>
    <w:p w:rsidR="00DA15EF" w:rsidRPr="00311392" w:rsidRDefault="00DA15EF" w:rsidP="005C2D44">
      <w:pPr>
        <w:ind w:left="720" w:hanging="720"/>
        <w:rPr>
          <w:rStyle w:val="Hyperlink"/>
          <w:lang w:val="en-US"/>
        </w:rPr>
      </w:pPr>
      <w:r w:rsidRPr="00311392">
        <w:rPr>
          <w:rStyle w:val="Hyperlink"/>
          <w:lang w:val="en-US"/>
        </w:rPr>
        <w:t>Kelsey, C. A., Heintz, P. H., Chambers, G. D., Sandoval, D. J., Adolphi, N. L., &amp; Paffett, K. S. (2014). Radiation biology of medical imaging. ProQuest Ebook Central https://ebookcentral-proquest-com.proxy.uwasa.fi</w:t>
      </w:r>
    </w:p>
    <w:p w:rsidR="005C2D44" w:rsidRPr="00311392" w:rsidRDefault="005C2D44" w:rsidP="00477ECC">
      <w:pPr>
        <w:rPr>
          <w:rStyle w:val="Hyperlink"/>
          <w:lang w:val="en-US"/>
        </w:rPr>
      </w:pPr>
    </w:p>
    <w:p w:rsidR="003A338F" w:rsidRPr="00311392" w:rsidRDefault="00477ECC" w:rsidP="003A338F">
      <w:pPr>
        <w:ind w:left="720" w:hanging="720"/>
        <w:rPr>
          <w:rStyle w:val="Hyperlink"/>
          <w:lang w:val="en-US"/>
        </w:rPr>
      </w:pPr>
      <w:r w:rsidRPr="00311392">
        <w:rPr>
          <w:rStyle w:val="Hyperlink"/>
          <w:lang w:val="en-US"/>
        </w:rPr>
        <w:t xml:space="preserve">Kubby, J. A. (2011). A guide to hands-on mems design and prototyping. ProQuest Ebook Central </w:t>
      </w:r>
      <w:hyperlink r:id="rId58" w:history="1">
        <w:r w:rsidRPr="00311392">
          <w:rPr>
            <w:rStyle w:val="Hyperlink"/>
            <w:lang w:val="en-US"/>
          </w:rPr>
          <w:t>https://ebookcentral-proquest-com.proxy.uwasa.fi</w:t>
        </w:r>
      </w:hyperlink>
    </w:p>
    <w:p w:rsidR="003A338F" w:rsidRPr="00311392" w:rsidRDefault="003A338F" w:rsidP="003A338F">
      <w:pPr>
        <w:ind w:left="720" w:hanging="720"/>
        <w:rPr>
          <w:rStyle w:val="Hyperlink"/>
          <w:lang w:val="en-US"/>
        </w:rPr>
      </w:pPr>
    </w:p>
    <w:p w:rsidR="003A338F" w:rsidRPr="00311392" w:rsidRDefault="003A338F" w:rsidP="003A338F">
      <w:pPr>
        <w:ind w:left="720" w:hanging="720"/>
        <w:rPr>
          <w:rStyle w:val="Hyperlink"/>
          <w:lang w:val="en-US"/>
        </w:rPr>
      </w:pPr>
      <w:r w:rsidRPr="00311392">
        <w:rPr>
          <w:rStyle w:val="Hyperlink"/>
          <w:lang w:val="en-US"/>
        </w:rPr>
        <w:t>Lanaro, G. (2013). Python high performance programming. ProQuest Ebook Central https://ebookcentral-proquest-com.proxy.uwasa.fi</w:t>
      </w:r>
    </w:p>
    <w:p w:rsidR="001C0DD5" w:rsidRPr="00311392" w:rsidRDefault="001C0DD5" w:rsidP="001C0DD5">
      <w:pPr>
        <w:ind w:left="720" w:hanging="720"/>
        <w:rPr>
          <w:rStyle w:val="Hyperlink"/>
          <w:lang w:val="en-US"/>
        </w:rPr>
      </w:pPr>
    </w:p>
    <w:p w:rsidR="001C0DD5" w:rsidRPr="00311392" w:rsidRDefault="001C0DD5" w:rsidP="001C0DD5">
      <w:pPr>
        <w:ind w:left="720" w:hanging="720"/>
        <w:rPr>
          <w:rStyle w:val="Hyperlink"/>
          <w:lang w:val="en-US"/>
        </w:rPr>
      </w:pPr>
      <w:r w:rsidRPr="00311392">
        <w:rPr>
          <w:rStyle w:val="Hyperlink"/>
          <w:lang w:val="en-US"/>
        </w:rPr>
        <w:t xml:space="preserve">Maxfield, C. ". (2004). The design warrior's guide to fpgas : Devices, tools and flows. ProQuest Ebook Central </w:t>
      </w:r>
      <w:hyperlink r:id="rId59" w:history="1">
        <w:r w:rsidR="00995832" w:rsidRPr="00311392">
          <w:rPr>
            <w:rStyle w:val="Hyperlink"/>
            <w:lang w:val="en-US"/>
          </w:rPr>
          <w:t>https://ebookcentral-proquest-com.proxy.uwasa.fi</w:t>
        </w:r>
      </w:hyperlink>
    </w:p>
    <w:p w:rsidR="00995832" w:rsidRPr="00311392" w:rsidRDefault="00995832" w:rsidP="001C0DD5">
      <w:pPr>
        <w:ind w:left="720" w:hanging="720"/>
        <w:rPr>
          <w:rStyle w:val="Hyperlink"/>
          <w:lang w:val="en-US"/>
        </w:rPr>
      </w:pPr>
    </w:p>
    <w:p w:rsidR="00995832" w:rsidRPr="00311392" w:rsidRDefault="00995832" w:rsidP="001C0DD5">
      <w:pPr>
        <w:ind w:left="720" w:hanging="720"/>
        <w:rPr>
          <w:rStyle w:val="Hyperlink"/>
          <w:lang w:val="en-US"/>
        </w:rPr>
      </w:pPr>
      <w:r w:rsidRPr="00311392">
        <w:rPr>
          <w:rStyle w:val="Hyperlink"/>
          <w:lang w:val="en-US"/>
        </w:rPr>
        <w:t xml:space="preserve">Mckinney, W. (2017). Python for data analysis : Data wrangling with pandas, numpy, and ipython. ProQuest Ebook Central </w:t>
      </w:r>
      <w:hyperlink r:id="rId60" w:history="1">
        <w:r w:rsidRPr="00311392">
          <w:rPr>
            <w:rStyle w:val="Hyperlink"/>
            <w:lang w:val="en-US"/>
          </w:rPr>
          <w:t>https://ebookcentral-proquest-com.proxy.uwasa.fi</w:t>
        </w:r>
      </w:hyperlink>
    </w:p>
    <w:p w:rsidR="006740A3" w:rsidRPr="00311392" w:rsidRDefault="006740A3" w:rsidP="006740A3">
      <w:pPr>
        <w:ind w:left="720" w:hanging="720"/>
        <w:rPr>
          <w:rStyle w:val="Hyperlink"/>
          <w:lang w:val="en-US"/>
        </w:rPr>
      </w:pPr>
    </w:p>
    <w:p w:rsidR="006740A3" w:rsidRPr="00311392" w:rsidRDefault="006740A3" w:rsidP="006740A3">
      <w:pPr>
        <w:ind w:left="720" w:hanging="720"/>
        <w:rPr>
          <w:rStyle w:val="Hyperlink"/>
          <w:lang w:val="en-US"/>
        </w:rPr>
      </w:pPr>
      <w:r w:rsidRPr="00311392">
        <w:rPr>
          <w:rStyle w:val="Hyperlink"/>
          <w:lang w:val="en-US"/>
        </w:rPr>
        <w:t xml:space="preserve">Mikla, V. I., &amp; Mikla, V. V. (2013). Medical imaging technology. ProQuest Ebook Central </w:t>
      </w:r>
      <w:hyperlink r:id="rId61" w:history="1">
        <w:r w:rsidRPr="00311392">
          <w:rPr>
            <w:rStyle w:val="Hyperlink"/>
            <w:lang w:val="en-US"/>
          </w:rPr>
          <w:t>https://ebookcentral-proquest-com.proxy.uwasa.fi</w:t>
        </w:r>
      </w:hyperlink>
    </w:p>
    <w:p w:rsidR="00E64AD1" w:rsidRPr="00311392" w:rsidRDefault="00E64AD1" w:rsidP="006740A3">
      <w:pPr>
        <w:ind w:left="720" w:hanging="720"/>
        <w:rPr>
          <w:rStyle w:val="Hyperlink"/>
          <w:lang w:val="en-US"/>
        </w:rPr>
      </w:pPr>
    </w:p>
    <w:p w:rsidR="00E64AD1" w:rsidRPr="0097666B" w:rsidRDefault="00E64AD1" w:rsidP="00E64AD1">
      <w:pPr>
        <w:ind w:left="720" w:hanging="720"/>
      </w:pPr>
      <w:r w:rsidRPr="00311392">
        <w:rPr>
          <w:lang w:val="en-US"/>
        </w:rPr>
        <w:t xml:space="preserve">ONSEMI. (2021). </w:t>
      </w:r>
      <w:r w:rsidR="00832079" w:rsidRPr="00311392">
        <w:rPr>
          <w:i/>
          <w:lang w:val="en-US"/>
        </w:rPr>
        <w:t>1/2.5-Inch 5 Mp CMOS Digital Image Sensor MT9P031 Data sheet</w:t>
      </w:r>
      <w:r w:rsidR="009834EE" w:rsidRPr="00311392">
        <w:rPr>
          <w:i/>
          <w:lang w:val="en-US"/>
        </w:rPr>
        <w:t xml:space="preserve"> Rev. 11</w:t>
      </w:r>
      <w:r w:rsidRPr="00311392">
        <w:rPr>
          <w:i/>
          <w:lang w:val="en-US"/>
        </w:rPr>
        <w:t>.</w:t>
      </w:r>
      <w:r w:rsidRPr="00311392">
        <w:rPr>
          <w:lang w:val="en-US"/>
        </w:rPr>
        <w:t xml:space="preserve"> </w:t>
      </w:r>
      <w:r w:rsidRPr="0097666B">
        <w:t xml:space="preserve">Haettu </w:t>
      </w:r>
      <w:r w:rsidR="00080C57" w:rsidRPr="0097666B">
        <w:t>8</w:t>
      </w:r>
      <w:r w:rsidRPr="0097666B">
        <w:t xml:space="preserve">. </w:t>
      </w:r>
      <w:r w:rsidR="00080C57" w:rsidRPr="0097666B">
        <w:t xml:space="preserve">elokuuta </w:t>
      </w:r>
      <w:r w:rsidRPr="0097666B">
        <w:t xml:space="preserve">osoitteesta </w:t>
      </w:r>
      <w:hyperlink r:id="rId62" w:history="1">
        <w:r w:rsidR="00C05390" w:rsidRPr="0097666B">
          <w:rPr>
            <w:rStyle w:val="Hyperlink"/>
          </w:rPr>
          <w:t>https://www.onsemi.com/pdf/datasheet/mt9p031-d.pdf</w:t>
        </w:r>
      </w:hyperlink>
    </w:p>
    <w:p w:rsidR="00C05390" w:rsidRPr="0097666B" w:rsidRDefault="00C05390" w:rsidP="00E64AD1">
      <w:pPr>
        <w:ind w:left="720" w:hanging="720"/>
      </w:pPr>
    </w:p>
    <w:p w:rsidR="006C5882" w:rsidRPr="00311392" w:rsidRDefault="00C05390" w:rsidP="00E64AD1">
      <w:pPr>
        <w:ind w:left="720" w:hanging="720"/>
        <w:rPr>
          <w:lang w:val="en-US"/>
        </w:rPr>
      </w:pPr>
      <w:r w:rsidRPr="00311392">
        <w:rPr>
          <w:lang w:val="en-US"/>
        </w:rPr>
        <w:t xml:space="preserve">Pölönen I. (2013). Discovering knowledge in various applications with a novel hyperspectral imager. Jyväskylä studies in computing. </w:t>
      </w:r>
      <w:hyperlink r:id="rId63" w:history="1">
        <w:r w:rsidRPr="00311392">
          <w:rPr>
            <w:rStyle w:val="Hyperlink"/>
            <w:lang w:val="en-US"/>
          </w:rPr>
          <w:t>http://urn.fi/URN:ISBN:978-951-39-5538-0</w:t>
        </w:r>
      </w:hyperlink>
    </w:p>
    <w:p w:rsidR="006C5882" w:rsidRPr="00311392" w:rsidRDefault="006C5882" w:rsidP="00E64AD1">
      <w:pPr>
        <w:ind w:left="720" w:hanging="720"/>
        <w:rPr>
          <w:lang w:val="en-US"/>
        </w:rPr>
      </w:pPr>
    </w:p>
    <w:p w:rsidR="006C5882" w:rsidRDefault="006C5882" w:rsidP="006C5882">
      <w:pPr>
        <w:ind w:left="720" w:hanging="720"/>
        <w:rPr>
          <w:lang w:val="en-US"/>
        </w:rPr>
      </w:pPr>
      <w:r w:rsidRPr="00311392">
        <w:rPr>
          <w:lang w:val="en-US"/>
        </w:rPr>
        <w:t>Saari, H., Aallos, V.-V., Akujärvi, A., Antila, T., Holmlund, C., Kantojärvi, U., Mäkynen, J., and Ollila, J. (2009). Novel miniaturized hyperspectral sensor for UAV and space applications. In Sensors, Systems, and Next-Generation Satellites XIII. Vol. 7474. International Society for Optics and Photonics, 74741M.</w:t>
      </w:r>
    </w:p>
    <w:p w:rsidR="005D0BEA" w:rsidRDefault="005D0BEA" w:rsidP="006C5882">
      <w:pPr>
        <w:ind w:left="720" w:hanging="720"/>
        <w:rPr>
          <w:lang w:val="en-US"/>
        </w:rPr>
      </w:pPr>
    </w:p>
    <w:p w:rsidR="005D0BEA" w:rsidRDefault="005D0BEA" w:rsidP="005D0BEA">
      <w:pPr>
        <w:ind w:left="720" w:hanging="720"/>
        <w:rPr>
          <w:lang w:val="en-US"/>
        </w:rPr>
      </w:pPr>
      <w:r>
        <w:rPr>
          <w:lang w:val="en-US"/>
        </w:rPr>
        <w:t>Saari H. (2018</w:t>
      </w:r>
      <w:r w:rsidRPr="00311392">
        <w:rPr>
          <w:lang w:val="en-US"/>
        </w:rPr>
        <w:t xml:space="preserve">). </w:t>
      </w:r>
      <w:r w:rsidRPr="005D0BEA">
        <w:rPr>
          <w:lang w:val="en-US"/>
        </w:rPr>
        <w:t>Introduction to VTT Fabry-Perot Interferometer tunab</w:t>
      </w:r>
      <w:r>
        <w:rPr>
          <w:lang w:val="en-US"/>
        </w:rPr>
        <w:t xml:space="preserve">le filter hyperspectral imaging </w:t>
      </w:r>
      <w:r w:rsidRPr="005D0BEA">
        <w:rPr>
          <w:lang w:val="en-US"/>
        </w:rPr>
        <w:t>technology</w:t>
      </w:r>
      <w:r w:rsidRPr="00311392">
        <w:rPr>
          <w:lang w:val="en-US"/>
        </w:rPr>
        <w:t>.</w:t>
      </w:r>
    </w:p>
    <w:p w:rsidR="005D0BEA" w:rsidRPr="00311392" w:rsidRDefault="005D0BEA" w:rsidP="005D0BEA">
      <w:pPr>
        <w:ind w:left="720" w:hanging="720"/>
        <w:rPr>
          <w:lang w:val="en-US"/>
        </w:rPr>
      </w:pPr>
    </w:p>
    <w:p w:rsidR="005D0BEA" w:rsidRPr="00311392" w:rsidRDefault="005D0BEA" w:rsidP="005D0BEA">
      <w:pPr>
        <w:ind w:left="720" w:hanging="720"/>
        <w:rPr>
          <w:lang w:val="en-US"/>
        </w:rPr>
      </w:pPr>
      <w:r w:rsidRPr="00311392">
        <w:rPr>
          <w:lang w:val="en-US"/>
        </w:rPr>
        <w:lastRenderedPageBreak/>
        <w:t>Saari H. (20</w:t>
      </w:r>
      <w:r>
        <w:rPr>
          <w:lang w:val="en-US"/>
        </w:rPr>
        <w:t>20</w:t>
      </w:r>
      <w:r w:rsidRPr="00311392">
        <w:rPr>
          <w:lang w:val="en-US"/>
        </w:rPr>
        <w:t>). “As-built” Design description of the SICSURFIS AgMFPI-H019 Vaasa University Spectral Imager.</w:t>
      </w:r>
    </w:p>
    <w:p w:rsidR="006140A5" w:rsidRPr="00311392" w:rsidRDefault="006140A5" w:rsidP="006140A5">
      <w:pPr>
        <w:ind w:left="720" w:hanging="720"/>
        <w:rPr>
          <w:lang w:val="en-US"/>
        </w:rPr>
      </w:pPr>
    </w:p>
    <w:p w:rsidR="006140A5" w:rsidRPr="00311392" w:rsidRDefault="006140A5" w:rsidP="006140A5">
      <w:pPr>
        <w:ind w:left="720" w:hanging="720"/>
        <w:rPr>
          <w:lang w:val="en-US"/>
        </w:rPr>
      </w:pPr>
      <w:r w:rsidRPr="00311392">
        <w:rPr>
          <w:lang w:val="en-US"/>
        </w:rPr>
        <w:t xml:space="preserve">Sarode, R.T.. </w:t>
      </w:r>
      <w:r w:rsidRPr="00311392">
        <w:rPr>
          <w:i/>
          <w:iCs/>
          <w:lang w:val="en-US"/>
        </w:rPr>
        <w:t>College Physics, 2 : Optics and Electronics</w:t>
      </w:r>
      <w:r w:rsidRPr="00311392">
        <w:rPr>
          <w:lang w:val="en-US"/>
        </w:rPr>
        <w:t>, Himalaya Publishing House, 2007.</w:t>
      </w:r>
      <w:r w:rsidRPr="00311392">
        <w:rPr>
          <w:i/>
          <w:iCs/>
          <w:lang w:val="en-US"/>
        </w:rPr>
        <w:t xml:space="preserve"> ProQuest Ebook Central</w:t>
      </w:r>
      <w:r w:rsidRPr="00311392">
        <w:rPr>
          <w:lang w:val="en-US"/>
        </w:rPr>
        <w:t xml:space="preserve">, </w:t>
      </w:r>
      <w:hyperlink r:id="rId64" w:history="1">
        <w:r w:rsidRPr="00311392">
          <w:rPr>
            <w:rStyle w:val="Hyperlink"/>
            <w:lang w:val="en-US"/>
          </w:rPr>
          <w:t>https://ebookcentral-proquest-com.proxy.uwasa.fi/lib/tritonia-ebooks/detail.action?docID=588599</w:t>
        </w:r>
      </w:hyperlink>
      <w:r w:rsidRPr="00311392">
        <w:rPr>
          <w:lang w:val="en-US"/>
        </w:rPr>
        <w:t>.</w:t>
      </w:r>
    </w:p>
    <w:p w:rsidR="006140A5" w:rsidRPr="00311392" w:rsidRDefault="006140A5" w:rsidP="00D46E90">
      <w:pPr>
        <w:rPr>
          <w:lang w:val="en-US"/>
        </w:rPr>
      </w:pPr>
    </w:p>
    <w:p w:rsidR="00D46E90" w:rsidRPr="00311392" w:rsidRDefault="00D46E90" w:rsidP="00D46E90">
      <w:pPr>
        <w:ind w:left="720" w:hanging="720"/>
        <w:rPr>
          <w:lang w:val="en-US"/>
        </w:rPr>
      </w:pPr>
      <w:r w:rsidRPr="00311392">
        <w:rPr>
          <w:lang w:val="en-US"/>
        </w:rPr>
        <w:t xml:space="preserve">Sharma, Kailash K., and Kailash K Sharma. </w:t>
      </w:r>
      <w:r w:rsidRPr="00311392">
        <w:rPr>
          <w:i/>
          <w:iCs/>
          <w:lang w:val="en-US"/>
        </w:rPr>
        <w:t>Optics : Principles and Applications</w:t>
      </w:r>
      <w:r w:rsidRPr="00311392">
        <w:rPr>
          <w:lang w:val="en-US"/>
        </w:rPr>
        <w:t>, Elsevier Science &amp; Technology, 2006.</w:t>
      </w:r>
      <w:r w:rsidRPr="00311392">
        <w:rPr>
          <w:i/>
          <w:iCs/>
          <w:lang w:val="en-US"/>
        </w:rPr>
        <w:t xml:space="preserve"> ProQuest Ebook Central</w:t>
      </w:r>
      <w:r w:rsidRPr="00311392">
        <w:rPr>
          <w:lang w:val="en-US"/>
        </w:rPr>
        <w:t xml:space="preserve">, </w:t>
      </w:r>
      <w:hyperlink r:id="rId65" w:history="1">
        <w:r w:rsidRPr="00311392">
          <w:rPr>
            <w:rStyle w:val="Hyperlink"/>
            <w:lang w:val="en-US"/>
          </w:rPr>
          <w:t>https://ebookcentral-proquest-com.proxy.uwasa.fi/lib/tritonia-ebooks/detail.action?docID=274237</w:t>
        </w:r>
      </w:hyperlink>
      <w:r w:rsidRPr="00311392">
        <w:rPr>
          <w:lang w:val="en-US"/>
        </w:rPr>
        <w:t>.</w:t>
      </w:r>
    </w:p>
    <w:p w:rsidR="00D46E90" w:rsidRPr="00311392" w:rsidRDefault="00D46E90" w:rsidP="005C2733">
      <w:pPr>
        <w:rPr>
          <w:lang w:val="en-US"/>
        </w:rPr>
      </w:pPr>
    </w:p>
    <w:p w:rsidR="00207505" w:rsidRPr="0097666B" w:rsidRDefault="00207505" w:rsidP="00207505">
      <w:pPr>
        <w:ind w:left="720" w:hanging="720"/>
        <w:rPr>
          <w:rStyle w:val="Hyperlink"/>
        </w:rPr>
      </w:pPr>
      <w:r w:rsidRPr="00311392">
        <w:rPr>
          <w:lang w:val="en-US"/>
        </w:rPr>
        <w:t>Suomen Akatemia. (</w:t>
      </w:r>
      <w:r w:rsidR="00D249C6" w:rsidRPr="00311392">
        <w:rPr>
          <w:lang w:val="en-US"/>
        </w:rPr>
        <w:t xml:space="preserve">kevät </w:t>
      </w:r>
      <w:r w:rsidR="00C43CC2" w:rsidRPr="00311392">
        <w:rPr>
          <w:lang w:val="en-US"/>
        </w:rPr>
        <w:t>2019</w:t>
      </w:r>
      <w:r w:rsidRPr="00311392">
        <w:rPr>
          <w:lang w:val="en-US"/>
        </w:rPr>
        <w:t xml:space="preserve">). </w:t>
      </w:r>
      <w:r w:rsidRPr="00311392">
        <w:rPr>
          <w:i/>
          <w:lang w:val="en-US"/>
        </w:rPr>
        <w:t>SICSURFIS – SPECTRAL IMAGING OF COMPLEX SURFACE TOMOGRAPHIES</w:t>
      </w:r>
      <w:r w:rsidRPr="00311392">
        <w:rPr>
          <w:lang w:val="en-US"/>
        </w:rPr>
        <w:t xml:space="preserve">. </w:t>
      </w:r>
      <w:r w:rsidRPr="00311392">
        <w:rPr>
          <w:lang w:val="en-US"/>
        </w:rPr>
        <w:tab/>
      </w:r>
      <w:r w:rsidRPr="0097666B">
        <w:t xml:space="preserve">Haettu 31. heinäkuuta osoitteesta </w:t>
      </w:r>
      <w:hyperlink r:id="rId66" w:history="1">
        <w:r w:rsidRPr="0097666B">
          <w:rPr>
            <w:rStyle w:val="Hyperlink"/>
          </w:rPr>
          <w:t>https://www.aka.fi/globalassets/32akatemiaohjelmat/raddess/vuosiseminaari-2019/polonen_sicsurfis_2019_kevat_hks.pdf</w:t>
        </w:r>
      </w:hyperlink>
    </w:p>
    <w:p w:rsidR="00E9222D" w:rsidRPr="0097666B" w:rsidRDefault="00E9222D" w:rsidP="00207505">
      <w:pPr>
        <w:ind w:left="720" w:hanging="720"/>
        <w:rPr>
          <w:rStyle w:val="Hyperlink"/>
        </w:rPr>
      </w:pPr>
    </w:p>
    <w:p w:rsidR="00451A5C" w:rsidRPr="00311392" w:rsidRDefault="00451A5C" w:rsidP="00207505">
      <w:pPr>
        <w:ind w:left="720" w:hanging="720"/>
        <w:rPr>
          <w:lang w:val="en-US"/>
        </w:rPr>
      </w:pPr>
      <w:r w:rsidRPr="0097666B">
        <w:t xml:space="preserve">Trops, R., Hakola, A.-M., Jääskeläinen, S., Näsilä, A., Annala, L., Eskelinen, M., . . . </w:t>
      </w:r>
      <w:r w:rsidRPr="00311392">
        <w:rPr>
          <w:lang w:val="en-US"/>
        </w:rPr>
        <w:t>Rissanen, A. (2019). Miniature MOEMS hyperspectral imager with versatile analysis tools. In W. Piyawattanametha, Y.-H. Park, &amp; H. Zappe (Eds.), Proceedings of SPIE Volume 10931 : MOEMS and Miniaturized Systems XVIII; 109310W (pp. 109310W). SPIE conference proceedings, 10931. SPIE, The International Society for Optical Engineering. doi:10.1117/12.2506366</w:t>
      </w:r>
    </w:p>
    <w:p w:rsidR="00123C8D" w:rsidRPr="00311392" w:rsidRDefault="00123C8D" w:rsidP="00207505">
      <w:pPr>
        <w:ind w:left="720" w:hanging="720"/>
        <w:rPr>
          <w:lang w:val="en-US"/>
        </w:rPr>
      </w:pPr>
    </w:p>
    <w:p w:rsidR="00123C8D" w:rsidRPr="00311392" w:rsidRDefault="00123C8D" w:rsidP="00207505">
      <w:pPr>
        <w:ind w:left="720" w:hanging="720"/>
        <w:rPr>
          <w:lang w:val="en-US"/>
        </w:rPr>
      </w:pPr>
      <w:r w:rsidRPr="00311392">
        <w:rPr>
          <w:lang w:val="en-US"/>
        </w:rPr>
        <w:t>Tupin, F., Inglada, J., &amp; Nicolas, J. (Eds.). (2014). Remote sensing imagery. ProQuest Ebook Central https://ebookcentral-proquest-com.proxy.uwasa.fi</w:t>
      </w:r>
    </w:p>
    <w:p w:rsidR="00207505" w:rsidRPr="00311392" w:rsidRDefault="00207505" w:rsidP="0037250D">
      <w:pPr>
        <w:ind w:left="720" w:hanging="720"/>
        <w:rPr>
          <w:lang w:val="en-US"/>
        </w:rPr>
      </w:pPr>
    </w:p>
    <w:p w:rsidR="00E21A63" w:rsidRPr="0097666B" w:rsidRDefault="00E21A63" w:rsidP="00E21A63">
      <w:pPr>
        <w:ind w:left="720" w:hanging="720"/>
      </w:pPr>
      <w:r w:rsidRPr="00C37B3A">
        <w:rPr>
          <w:rStyle w:val="Hyperlink"/>
        </w:rPr>
        <w:t xml:space="preserve">Vaasan yliopisto. </w:t>
      </w:r>
      <w:r w:rsidRPr="0097666B">
        <w:rPr>
          <w:rStyle w:val="Hyperlink"/>
        </w:rPr>
        <w:t>(22. marraskuuta 2017). Laskentatehoa ihosyövän tunnistamiseen spektrikameralla - Professori Jarmo Alander sai Suomen Akatemialta tutkimusrahoitusta. Vaasan yliopisto. https://www.univaasa.fi/fi/midcom-permalink-1e7cf9532f21766cf9511e7ac53a9feb3445eb55eb5</w:t>
      </w:r>
    </w:p>
    <w:p w:rsidR="00E21A63" w:rsidRPr="0097666B" w:rsidRDefault="00E21A63" w:rsidP="00E21A63"/>
    <w:p w:rsidR="009A527B" w:rsidRPr="00311392" w:rsidRDefault="006C3938" w:rsidP="006C3938">
      <w:pPr>
        <w:ind w:left="720" w:hanging="720"/>
        <w:rPr>
          <w:lang w:val="en-US"/>
        </w:rPr>
      </w:pPr>
      <w:r w:rsidRPr="0097666B">
        <w:t xml:space="preserve">Vijayalakshmi, S. R., &amp; Muruganand, S. (2019). </w:t>
      </w:r>
      <w:r w:rsidR="00341E04" w:rsidRPr="00311392">
        <w:rPr>
          <w:lang w:val="en-US"/>
        </w:rPr>
        <w:t xml:space="preserve">Embedded vision </w:t>
      </w:r>
      <w:r w:rsidRPr="00311392">
        <w:rPr>
          <w:lang w:val="en-US"/>
        </w:rPr>
        <w:t xml:space="preserve">: An introduction. ProQuest Ebook Central </w:t>
      </w:r>
      <w:hyperlink r:id="rId67" w:history="1">
        <w:r w:rsidR="009A527B" w:rsidRPr="00311392">
          <w:rPr>
            <w:rStyle w:val="Hyperlink"/>
            <w:lang w:val="en-US"/>
          </w:rPr>
          <w:t>https://ebookcentral-proquest-com.proxy.uwasa.fi</w:t>
        </w:r>
      </w:hyperlink>
    </w:p>
    <w:p w:rsidR="009A527B" w:rsidRPr="00311392" w:rsidRDefault="009A527B" w:rsidP="006C3938">
      <w:pPr>
        <w:ind w:left="720" w:hanging="720"/>
        <w:rPr>
          <w:lang w:val="en-US"/>
        </w:rPr>
      </w:pPr>
    </w:p>
    <w:p w:rsidR="006C3938" w:rsidRPr="00311392" w:rsidRDefault="009A527B" w:rsidP="006C3938">
      <w:pPr>
        <w:ind w:left="720" w:hanging="720"/>
        <w:rPr>
          <w:lang w:val="en-US"/>
        </w:rPr>
      </w:pPr>
      <w:r w:rsidRPr="00311392">
        <w:rPr>
          <w:lang w:val="en-US"/>
        </w:rPr>
        <w:t>Woolfson, M. M. (2011). Fundamentals of imaging, the : From particles to galaxies. ProQuest Ebook Central https://ebookcentral-proquest-com.proxy.uwasa.fi</w:t>
      </w:r>
      <w:r w:rsidR="006C3938" w:rsidRPr="00311392">
        <w:rPr>
          <w:lang w:val="en-US"/>
        </w:rPr>
        <w:t xml:space="preserve"> </w:t>
      </w:r>
    </w:p>
    <w:p w:rsidR="009A527B" w:rsidRPr="00311392" w:rsidRDefault="009A527B" w:rsidP="00E21A63">
      <w:pPr>
        <w:rPr>
          <w:lang w:val="en-US"/>
        </w:rPr>
      </w:pPr>
    </w:p>
    <w:p w:rsidR="00C96532" w:rsidRPr="0097666B" w:rsidRDefault="003C3D2C" w:rsidP="00C96532">
      <w:pPr>
        <w:ind w:left="720" w:hanging="720"/>
      </w:pPr>
      <w:r w:rsidRPr="00311392">
        <w:rPr>
          <w:lang w:val="en-US"/>
        </w:rPr>
        <w:t>Xilinx</w:t>
      </w:r>
      <w:r w:rsidR="00E34352" w:rsidRPr="00311392">
        <w:rPr>
          <w:lang w:val="en-US"/>
        </w:rPr>
        <w:t xml:space="preserve">. </w:t>
      </w:r>
      <w:r w:rsidR="00E34352" w:rsidRPr="0097666B">
        <w:t>(20. heinäkuuta 2020)</w:t>
      </w:r>
      <w:r w:rsidR="007F196F" w:rsidRPr="0097666B">
        <w:t>.</w:t>
      </w:r>
      <w:r w:rsidRPr="0097666B">
        <w:t xml:space="preserve"> </w:t>
      </w:r>
      <w:r w:rsidRPr="0097666B">
        <w:rPr>
          <w:i/>
        </w:rPr>
        <w:t>PetaLinux Tools</w:t>
      </w:r>
      <w:r w:rsidR="00C86B5C" w:rsidRPr="0097666B">
        <w:rPr>
          <w:i/>
        </w:rPr>
        <w:t>.</w:t>
      </w:r>
      <w:r w:rsidR="007F196F" w:rsidRPr="0097666B">
        <w:t xml:space="preserve"> </w:t>
      </w:r>
      <w:r w:rsidR="00E34352" w:rsidRPr="0097666B">
        <w:t>Haettu 20. heinäkuuta osoitteesta</w:t>
      </w:r>
      <w:r w:rsidR="00972C27" w:rsidRPr="0097666B">
        <w:t xml:space="preserve"> </w:t>
      </w:r>
      <w:r w:rsidR="00C559E3" w:rsidRPr="0097666B">
        <w:t>https://www.xilinx.com/products/design-tools/embedded-software/petalinux-sdk.html</w:t>
      </w:r>
    </w:p>
    <w:p w:rsidR="00E34352" w:rsidRPr="0097666B" w:rsidRDefault="00E34352" w:rsidP="00A147A2"/>
    <w:p w:rsidR="00716658" w:rsidRPr="0097666B" w:rsidRDefault="00716658" w:rsidP="00716658">
      <w:pPr>
        <w:ind w:left="720" w:hanging="720"/>
      </w:pPr>
      <w:r w:rsidRPr="0097666B">
        <w:t>Xilinx</w:t>
      </w:r>
      <w:r w:rsidR="00F741F5" w:rsidRPr="0097666B">
        <w:t xml:space="preserve"> Wiki</w:t>
      </w:r>
      <w:r w:rsidRPr="0097666B">
        <w:t>. (20. heinäkuuta 2020</w:t>
      </w:r>
      <w:r w:rsidR="00470530" w:rsidRPr="0097666B">
        <w:t>a</w:t>
      </w:r>
      <w:r w:rsidRPr="0097666B">
        <w:t xml:space="preserve">). </w:t>
      </w:r>
      <w:r w:rsidRPr="0097666B">
        <w:rPr>
          <w:i/>
        </w:rPr>
        <w:t>Linux</w:t>
      </w:r>
      <w:r w:rsidR="000712D7" w:rsidRPr="0097666B">
        <w:rPr>
          <w:i/>
        </w:rPr>
        <w:t xml:space="preserve"> Drivers</w:t>
      </w:r>
      <w:r w:rsidRPr="0097666B">
        <w:rPr>
          <w:i/>
        </w:rPr>
        <w:t>.</w:t>
      </w:r>
      <w:r w:rsidRPr="0097666B">
        <w:t xml:space="preserve"> Haettu 20. heinäkuuta osoitteesta </w:t>
      </w:r>
      <w:hyperlink r:id="rId68" w:history="1">
        <w:r w:rsidR="008A4760" w:rsidRPr="0097666B">
          <w:rPr>
            <w:rStyle w:val="Hyperlink"/>
          </w:rPr>
          <w:t>https://xilinx-wiki.atlassian.net/wiki/spaces/A/pages/18841873/Linux+Drivers</w:t>
        </w:r>
      </w:hyperlink>
    </w:p>
    <w:p w:rsidR="00716658" w:rsidRPr="0097666B" w:rsidRDefault="00716658" w:rsidP="00A147A2"/>
    <w:p w:rsidR="00F5629B" w:rsidRPr="0097666B" w:rsidRDefault="002123C6" w:rsidP="000451F9">
      <w:pPr>
        <w:ind w:left="720" w:hanging="720"/>
      </w:pPr>
      <w:r w:rsidRPr="0097666B">
        <w:t>Xilinx Wiki. (20. heinäkuuta 2020</w:t>
      </w:r>
      <w:r w:rsidR="00470530" w:rsidRPr="0097666B">
        <w:t>b</w:t>
      </w:r>
      <w:r w:rsidRPr="0097666B">
        <w:t xml:space="preserve">). </w:t>
      </w:r>
      <w:r w:rsidRPr="0097666B">
        <w:rPr>
          <w:i/>
        </w:rPr>
        <w:t xml:space="preserve">Linux </w:t>
      </w:r>
      <w:r w:rsidR="00890FEF" w:rsidRPr="0097666B">
        <w:rPr>
          <w:i/>
        </w:rPr>
        <w:t xml:space="preserve">Soft DMA </w:t>
      </w:r>
      <w:r w:rsidRPr="0097666B">
        <w:rPr>
          <w:i/>
        </w:rPr>
        <w:t>Driver.</w:t>
      </w:r>
      <w:r w:rsidRPr="0097666B">
        <w:t xml:space="preserve"> Haettu 20. heinäkuuta osoitteesta </w:t>
      </w:r>
      <w:hyperlink r:id="rId69" w:history="1">
        <w:r w:rsidR="00F037ED" w:rsidRPr="0097666B">
          <w:rPr>
            <w:rStyle w:val="Hyperlink"/>
          </w:rPr>
          <w:t>https://xilinx-wiki.atlassian.net/wiki/spaces/A/pages/18842337/Linux+Soft+DMA+Driver</w:t>
        </w:r>
      </w:hyperlink>
    </w:p>
    <w:p w:rsidR="000451F9" w:rsidRPr="0097666B" w:rsidRDefault="000451F9" w:rsidP="000451F9">
      <w:pPr>
        <w:ind w:left="720" w:hanging="720"/>
      </w:pPr>
    </w:p>
    <w:p w:rsidR="00744EC2" w:rsidRPr="00311392" w:rsidRDefault="00744EC2" w:rsidP="000451F9">
      <w:pPr>
        <w:ind w:left="720" w:hanging="720"/>
        <w:rPr>
          <w:lang w:val="en-US"/>
        </w:rPr>
      </w:pPr>
      <w:r w:rsidRPr="00311392">
        <w:rPr>
          <w:lang w:val="en-US"/>
        </w:rPr>
        <w:t>---</w:t>
      </w:r>
    </w:p>
    <w:p w:rsidR="00744EC2" w:rsidRPr="00311392" w:rsidRDefault="00744EC2" w:rsidP="000451F9">
      <w:pPr>
        <w:ind w:left="720" w:hanging="720"/>
        <w:rPr>
          <w:lang w:val="en-US"/>
        </w:rPr>
      </w:pPr>
    </w:p>
    <w:p w:rsidR="00175180" w:rsidRPr="00311392" w:rsidRDefault="00175180" w:rsidP="00175180">
      <w:pPr>
        <w:pStyle w:val="BodyText"/>
        <w:rPr>
          <w:lang w:val="en-US"/>
        </w:rPr>
      </w:pPr>
      <w:r w:rsidRPr="00311392">
        <w:rPr>
          <w:lang w:val="en-US"/>
        </w:rPr>
        <w:t>ICAT3170 SoC-FPGA</w:t>
      </w:r>
    </w:p>
    <w:p w:rsidR="00175180" w:rsidRPr="00311392" w:rsidRDefault="00E1360B" w:rsidP="00175180">
      <w:pPr>
        <w:rPr>
          <w:lang w:val="en-US"/>
        </w:rPr>
      </w:pPr>
      <w:hyperlink r:id="rId70" w:history="1">
        <w:r w:rsidR="00175180" w:rsidRPr="00311392">
          <w:rPr>
            <w:rStyle w:val="Hyperlink"/>
            <w:lang w:val="en-US"/>
          </w:rPr>
          <w:t>https://moodle.uwasa.fi/course/view.php?id=4253</w:t>
        </w:r>
      </w:hyperlink>
    </w:p>
    <w:p w:rsidR="000451F9" w:rsidRPr="00311392" w:rsidRDefault="000451F9" w:rsidP="003D69AE">
      <w:pPr>
        <w:rPr>
          <w:lang w:val="en-US"/>
        </w:rPr>
      </w:pPr>
    </w:p>
    <w:p w:rsidR="00307D4C" w:rsidRPr="0097666B" w:rsidRDefault="00D87370" w:rsidP="00535F1D">
      <w:pPr>
        <w:pStyle w:val="RefAppendheading"/>
      </w:pPr>
      <w:bookmarkStart w:id="136" w:name="_Toc127393287"/>
      <w:r w:rsidRPr="0097666B">
        <w:lastRenderedPageBreak/>
        <w:t>Liitteet</w:t>
      </w:r>
      <w:bookmarkEnd w:id="136"/>
    </w:p>
    <w:p w:rsidR="00C73572" w:rsidRPr="0097666B" w:rsidRDefault="00C73572">
      <w:pPr>
        <w:pStyle w:val="RefAppendheading"/>
      </w:pPr>
    </w:p>
    <w:p w:rsidR="00C4400B" w:rsidRPr="0097666B" w:rsidRDefault="00C4400B">
      <w:pPr>
        <w:pStyle w:val="RefAppendheading"/>
      </w:pPr>
    </w:p>
    <w:p w:rsidR="00946C34" w:rsidRPr="0097666B" w:rsidRDefault="00946C34">
      <w:pPr>
        <w:pStyle w:val="RefAppendheading"/>
      </w:pPr>
    </w:p>
    <w:sectPr w:rsidR="00946C34" w:rsidRPr="0097666B" w:rsidSect="00137178">
      <w:headerReference w:type="default" r:id="rId71"/>
      <w:pgSz w:w="11906" w:h="16838"/>
      <w:pgMar w:top="1701" w:right="1701" w:bottom="1701" w:left="1701" w:header="850" w:footer="0" w:gutter="0"/>
      <w:pgNumType w:start="1"/>
      <w:cols w:space="708"/>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360B" w:rsidRDefault="00E1360B" w:rsidP="005B7957">
      <w:r>
        <w:separator/>
      </w:r>
    </w:p>
  </w:endnote>
  <w:endnote w:type="continuationSeparator" w:id="0">
    <w:p w:rsidR="00E1360B" w:rsidRDefault="00E1360B" w:rsidP="005B7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360B" w:rsidRDefault="00E1360B" w:rsidP="005B7957">
      <w:r>
        <w:separator/>
      </w:r>
    </w:p>
  </w:footnote>
  <w:footnote w:type="continuationSeparator" w:id="0">
    <w:p w:rsidR="00E1360B" w:rsidRDefault="00E1360B" w:rsidP="005B79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2BB" w:rsidRPr="005B7957" w:rsidRDefault="000812BB" w:rsidP="005B7957">
    <w:pPr>
      <w:pStyle w:val="Header"/>
      <w:jc w:val="center"/>
    </w:pPr>
    <w:r w:rsidRPr="005B7957">
      <w:fldChar w:fldCharType="begin"/>
    </w:r>
    <w:r w:rsidRPr="005B7957">
      <w:instrText>PAGE</w:instrText>
    </w:r>
    <w:r w:rsidRPr="005B7957">
      <w:fldChar w:fldCharType="separate"/>
    </w:r>
    <w:r w:rsidR="003A67F8">
      <w:rPr>
        <w:noProof/>
      </w:rPr>
      <w:t>39</w:t>
    </w:r>
    <w:r w:rsidRPr="005B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3C62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052D7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1D096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0897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60C4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5672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1C6C8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35083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9E40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8673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796EF8"/>
    <w:multiLevelType w:val="hybridMultilevel"/>
    <w:tmpl w:val="D206CFBC"/>
    <w:lvl w:ilvl="0" w:tplc="040B000F">
      <w:start w:val="1"/>
      <w:numFmt w:val="decimal"/>
      <w:lvlText w:val="%1."/>
      <w:lvlJc w:val="left"/>
      <w:pPr>
        <w:ind w:left="771" w:hanging="360"/>
      </w:pPr>
    </w:lvl>
    <w:lvl w:ilvl="1" w:tplc="040B0019" w:tentative="1">
      <w:start w:val="1"/>
      <w:numFmt w:val="lowerLetter"/>
      <w:lvlText w:val="%2."/>
      <w:lvlJc w:val="left"/>
      <w:pPr>
        <w:ind w:left="1491" w:hanging="360"/>
      </w:pPr>
    </w:lvl>
    <w:lvl w:ilvl="2" w:tplc="040B001B" w:tentative="1">
      <w:start w:val="1"/>
      <w:numFmt w:val="lowerRoman"/>
      <w:lvlText w:val="%3."/>
      <w:lvlJc w:val="right"/>
      <w:pPr>
        <w:ind w:left="2211" w:hanging="180"/>
      </w:pPr>
    </w:lvl>
    <w:lvl w:ilvl="3" w:tplc="040B000F" w:tentative="1">
      <w:start w:val="1"/>
      <w:numFmt w:val="decimal"/>
      <w:lvlText w:val="%4."/>
      <w:lvlJc w:val="left"/>
      <w:pPr>
        <w:ind w:left="2931" w:hanging="360"/>
      </w:pPr>
    </w:lvl>
    <w:lvl w:ilvl="4" w:tplc="040B0019" w:tentative="1">
      <w:start w:val="1"/>
      <w:numFmt w:val="lowerLetter"/>
      <w:lvlText w:val="%5."/>
      <w:lvlJc w:val="left"/>
      <w:pPr>
        <w:ind w:left="3651" w:hanging="360"/>
      </w:pPr>
    </w:lvl>
    <w:lvl w:ilvl="5" w:tplc="040B001B" w:tentative="1">
      <w:start w:val="1"/>
      <w:numFmt w:val="lowerRoman"/>
      <w:lvlText w:val="%6."/>
      <w:lvlJc w:val="right"/>
      <w:pPr>
        <w:ind w:left="4371" w:hanging="180"/>
      </w:pPr>
    </w:lvl>
    <w:lvl w:ilvl="6" w:tplc="040B000F" w:tentative="1">
      <w:start w:val="1"/>
      <w:numFmt w:val="decimal"/>
      <w:lvlText w:val="%7."/>
      <w:lvlJc w:val="left"/>
      <w:pPr>
        <w:ind w:left="5091" w:hanging="360"/>
      </w:pPr>
    </w:lvl>
    <w:lvl w:ilvl="7" w:tplc="040B0019" w:tentative="1">
      <w:start w:val="1"/>
      <w:numFmt w:val="lowerLetter"/>
      <w:lvlText w:val="%8."/>
      <w:lvlJc w:val="left"/>
      <w:pPr>
        <w:ind w:left="5811" w:hanging="360"/>
      </w:pPr>
    </w:lvl>
    <w:lvl w:ilvl="8" w:tplc="040B001B" w:tentative="1">
      <w:start w:val="1"/>
      <w:numFmt w:val="lowerRoman"/>
      <w:lvlText w:val="%9."/>
      <w:lvlJc w:val="right"/>
      <w:pPr>
        <w:ind w:left="6531" w:hanging="180"/>
      </w:pPr>
    </w:lvl>
  </w:abstractNum>
  <w:abstractNum w:abstractNumId="11" w15:restartNumberingAfterBreak="0">
    <w:nsid w:val="137E0AFB"/>
    <w:multiLevelType w:val="hybridMultilevel"/>
    <w:tmpl w:val="8932A67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18430631"/>
    <w:multiLevelType w:val="hybridMultilevel"/>
    <w:tmpl w:val="58A64DBE"/>
    <w:lvl w:ilvl="0" w:tplc="040B000F">
      <w:start w:val="1"/>
      <w:numFmt w:val="decimal"/>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25E73C6C"/>
    <w:multiLevelType w:val="hybridMultilevel"/>
    <w:tmpl w:val="0DD277A2"/>
    <w:lvl w:ilvl="0" w:tplc="4394F47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3CDA24D3"/>
    <w:multiLevelType w:val="hybridMultilevel"/>
    <w:tmpl w:val="1108B73A"/>
    <w:lvl w:ilvl="0" w:tplc="8CA89F98">
      <w:start w:val="2"/>
      <w:numFmt w:val="bullet"/>
      <w:lvlText w:val="-"/>
      <w:lvlJc w:val="left"/>
      <w:pPr>
        <w:ind w:left="360" w:hanging="360"/>
      </w:pPr>
      <w:rPr>
        <w:rFonts w:ascii="Calibri" w:eastAsia="NSimSun" w:hAnsi="Calibri" w:cs="Mangal" w:hint="default"/>
      </w:rPr>
    </w:lvl>
    <w:lvl w:ilvl="1" w:tplc="040B0003">
      <w:start w:val="1"/>
      <w:numFmt w:val="bullet"/>
      <w:lvlText w:val="o"/>
      <w:lvlJc w:val="left"/>
      <w:pPr>
        <w:ind w:left="1080" w:hanging="360"/>
      </w:pPr>
      <w:rPr>
        <w:rFonts w:ascii="Courier New" w:hAnsi="Courier New" w:cs="Courier New" w:hint="default"/>
      </w:rPr>
    </w:lvl>
    <w:lvl w:ilvl="2" w:tplc="040B0005" w:tentative="1">
      <w:start w:val="1"/>
      <w:numFmt w:val="bullet"/>
      <w:lvlText w:val=""/>
      <w:lvlJc w:val="left"/>
      <w:pPr>
        <w:ind w:left="1800" w:hanging="360"/>
      </w:pPr>
      <w:rPr>
        <w:rFonts w:ascii="Wingdings" w:hAnsi="Wingdings" w:hint="default"/>
      </w:rPr>
    </w:lvl>
    <w:lvl w:ilvl="3" w:tplc="040B0001" w:tentative="1">
      <w:start w:val="1"/>
      <w:numFmt w:val="bullet"/>
      <w:lvlText w:val=""/>
      <w:lvlJc w:val="left"/>
      <w:pPr>
        <w:ind w:left="2520" w:hanging="360"/>
      </w:pPr>
      <w:rPr>
        <w:rFonts w:ascii="Symbol" w:hAnsi="Symbol" w:hint="default"/>
      </w:rPr>
    </w:lvl>
    <w:lvl w:ilvl="4" w:tplc="040B0003" w:tentative="1">
      <w:start w:val="1"/>
      <w:numFmt w:val="bullet"/>
      <w:lvlText w:val="o"/>
      <w:lvlJc w:val="left"/>
      <w:pPr>
        <w:ind w:left="3240" w:hanging="360"/>
      </w:pPr>
      <w:rPr>
        <w:rFonts w:ascii="Courier New" w:hAnsi="Courier New" w:cs="Courier New" w:hint="default"/>
      </w:rPr>
    </w:lvl>
    <w:lvl w:ilvl="5" w:tplc="040B0005" w:tentative="1">
      <w:start w:val="1"/>
      <w:numFmt w:val="bullet"/>
      <w:lvlText w:val=""/>
      <w:lvlJc w:val="left"/>
      <w:pPr>
        <w:ind w:left="3960" w:hanging="360"/>
      </w:pPr>
      <w:rPr>
        <w:rFonts w:ascii="Wingdings" w:hAnsi="Wingdings" w:hint="default"/>
      </w:rPr>
    </w:lvl>
    <w:lvl w:ilvl="6" w:tplc="040B0001" w:tentative="1">
      <w:start w:val="1"/>
      <w:numFmt w:val="bullet"/>
      <w:lvlText w:val=""/>
      <w:lvlJc w:val="left"/>
      <w:pPr>
        <w:ind w:left="4680" w:hanging="360"/>
      </w:pPr>
      <w:rPr>
        <w:rFonts w:ascii="Symbol" w:hAnsi="Symbol" w:hint="default"/>
      </w:rPr>
    </w:lvl>
    <w:lvl w:ilvl="7" w:tplc="040B0003" w:tentative="1">
      <w:start w:val="1"/>
      <w:numFmt w:val="bullet"/>
      <w:lvlText w:val="o"/>
      <w:lvlJc w:val="left"/>
      <w:pPr>
        <w:ind w:left="5400" w:hanging="360"/>
      </w:pPr>
      <w:rPr>
        <w:rFonts w:ascii="Courier New" w:hAnsi="Courier New" w:cs="Courier New" w:hint="default"/>
      </w:rPr>
    </w:lvl>
    <w:lvl w:ilvl="8" w:tplc="040B0005" w:tentative="1">
      <w:start w:val="1"/>
      <w:numFmt w:val="bullet"/>
      <w:lvlText w:val=""/>
      <w:lvlJc w:val="left"/>
      <w:pPr>
        <w:ind w:left="6120" w:hanging="360"/>
      </w:pPr>
      <w:rPr>
        <w:rFonts w:ascii="Wingdings" w:hAnsi="Wingdings" w:hint="default"/>
      </w:rPr>
    </w:lvl>
  </w:abstractNum>
  <w:abstractNum w:abstractNumId="15" w15:restartNumberingAfterBreak="0">
    <w:nsid w:val="51015300"/>
    <w:multiLevelType w:val="multilevel"/>
    <w:tmpl w:val="7436CF3C"/>
    <w:lvl w:ilvl="0">
      <w:start w:val="1"/>
      <w:numFmt w:val="decimal"/>
      <w:pStyle w:val="Heading1"/>
      <w:lvlText w:val="%1"/>
      <w:lvlJc w:val="left"/>
      <w:pPr>
        <w:ind w:left="0" w:firstLine="0"/>
      </w:pPr>
    </w:lvl>
    <w:lvl w:ilvl="1">
      <w:start w:val="1"/>
      <w:numFmt w:val="decimal"/>
      <w:pStyle w:val="Heading2"/>
      <w:lvlText w:val="%1.%2"/>
      <w:lvlJc w:val="left"/>
      <w:pPr>
        <w:ind w:left="2552"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6" w15:restartNumberingAfterBreak="0">
    <w:nsid w:val="57E817BB"/>
    <w:multiLevelType w:val="hybridMultilevel"/>
    <w:tmpl w:val="0EBEC9B4"/>
    <w:lvl w:ilvl="0" w:tplc="49B2C8CE">
      <w:start w:val="4"/>
      <w:numFmt w:val="bullet"/>
      <w:lvlText w:val=""/>
      <w:lvlJc w:val="left"/>
      <w:pPr>
        <w:ind w:left="720" w:hanging="360"/>
      </w:pPr>
      <w:rPr>
        <w:rFonts w:ascii="Symbol" w:eastAsia="NSimSun" w:hAnsi="Symbol" w:cs="Mang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6CA54C0C"/>
    <w:multiLevelType w:val="hybridMultilevel"/>
    <w:tmpl w:val="15022EB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15:restartNumberingAfterBreak="0">
    <w:nsid w:val="7CC60662"/>
    <w:multiLevelType w:val="hybridMultilevel"/>
    <w:tmpl w:val="705E5340"/>
    <w:lvl w:ilvl="0" w:tplc="9350FE5A">
      <w:numFmt w:val="bullet"/>
      <w:lvlText w:val=""/>
      <w:lvlJc w:val="left"/>
      <w:pPr>
        <w:ind w:left="2130" w:hanging="360"/>
      </w:pPr>
      <w:rPr>
        <w:rFonts w:ascii="Symbol" w:eastAsia="NSimSun" w:hAnsi="Symbol" w:cs="Mangal" w:hint="default"/>
      </w:rPr>
    </w:lvl>
    <w:lvl w:ilvl="1" w:tplc="040B0003" w:tentative="1">
      <w:start w:val="1"/>
      <w:numFmt w:val="bullet"/>
      <w:lvlText w:val="o"/>
      <w:lvlJc w:val="left"/>
      <w:pPr>
        <w:ind w:left="2850" w:hanging="360"/>
      </w:pPr>
      <w:rPr>
        <w:rFonts w:ascii="Courier New" w:hAnsi="Courier New" w:cs="Courier New" w:hint="default"/>
      </w:rPr>
    </w:lvl>
    <w:lvl w:ilvl="2" w:tplc="040B0005" w:tentative="1">
      <w:start w:val="1"/>
      <w:numFmt w:val="bullet"/>
      <w:lvlText w:val=""/>
      <w:lvlJc w:val="left"/>
      <w:pPr>
        <w:ind w:left="3570" w:hanging="360"/>
      </w:pPr>
      <w:rPr>
        <w:rFonts w:ascii="Wingdings" w:hAnsi="Wingdings" w:hint="default"/>
      </w:rPr>
    </w:lvl>
    <w:lvl w:ilvl="3" w:tplc="040B0001" w:tentative="1">
      <w:start w:val="1"/>
      <w:numFmt w:val="bullet"/>
      <w:lvlText w:val=""/>
      <w:lvlJc w:val="left"/>
      <w:pPr>
        <w:ind w:left="4290" w:hanging="360"/>
      </w:pPr>
      <w:rPr>
        <w:rFonts w:ascii="Symbol" w:hAnsi="Symbol" w:hint="default"/>
      </w:rPr>
    </w:lvl>
    <w:lvl w:ilvl="4" w:tplc="040B0003" w:tentative="1">
      <w:start w:val="1"/>
      <w:numFmt w:val="bullet"/>
      <w:lvlText w:val="o"/>
      <w:lvlJc w:val="left"/>
      <w:pPr>
        <w:ind w:left="5010" w:hanging="360"/>
      </w:pPr>
      <w:rPr>
        <w:rFonts w:ascii="Courier New" w:hAnsi="Courier New" w:cs="Courier New" w:hint="default"/>
      </w:rPr>
    </w:lvl>
    <w:lvl w:ilvl="5" w:tplc="040B0005" w:tentative="1">
      <w:start w:val="1"/>
      <w:numFmt w:val="bullet"/>
      <w:lvlText w:val=""/>
      <w:lvlJc w:val="left"/>
      <w:pPr>
        <w:ind w:left="5730" w:hanging="360"/>
      </w:pPr>
      <w:rPr>
        <w:rFonts w:ascii="Wingdings" w:hAnsi="Wingdings" w:hint="default"/>
      </w:rPr>
    </w:lvl>
    <w:lvl w:ilvl="6" w:tplc="040B0001" w:tentative="1">
      <w:start w:val="1"/>
      <w:numFmt w:val="bullet"/>
      <w:lvlText w:val=""/>
      <w:lvlJc w:val="left"/>
      <w:pPr>
        <w:ind w:left="6450" w:hanging="360"/>
      </w:pPr>
      <w:rPr>
        <w:rFonts w:ascii="Symbol" w:hAnsi="Symbol" w:hint="default"/>
      </w:rPr>
    </w:lvl>
    <w:lvl w:ilvl="7" w:tplc="040B0003" w:tentative="1">
      <w:start w:val="1"/>
      <w:numFmt w:val="bullet"/>
      <w:lvlText w:val="o"/>
      <w:lvlJc w:val="left"/>
      <w:pPr>
        <w:ind w:left="7170" w:hanging="360"/>
      </w:pPr>
      <w:rPr>
        <w:rFonts w:ascii="Courier New" w:hAnsi="Courier New" w:cs="Courier New" w:hint="default"/>
      </w:rPr>
    </w:lvl>
    <w:lvl w:ilvl="8" w:tplc="040B0005" w:tentative="1">
      <w:start w:val="1"/>
      <w:numFmt w:val="bullet"/>
      <w:lvlText w:val=""/>
      <w:lvlJc w:val="left"/>
      <w:pPr>
        <w:ind w:left="7890" w:hanging="360"/>
      </w:pPr>
      <w:rPr>
        <w:rFonts w:ascii="Wingdings" w:hAnsi="Wingdings" w:hint="default"/>
      </w:rPr>
    </w:lvl>
  </w:abstractNum>
  <w:abstractNum w:abstractNumId="19" w15:restartNumberingAfterBreak="0">
    <w:nsid w:val="7CCA13F2"/>
    <w:multiLevelType w:val="multilevel"/>
    <w:tmpl w:val="D63C4824"/>
    <w:lvl w:ilvl="0">
      <w:start w:val="1"/>
      <w:numFmt w:val="decimal"/>
      <w:lvlText w:val="%1."/>
      <w:lvlJc w:val="left"/>
      <w:pPr>
        <w:tabs>
          <w:tab w:val="num" w:pos="397"/>
        </w:tabs>
        <w:ind w:left="754" w:hanging="754"/>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abstractNum w:abstractNumId="20" w15:restartNumberingAfterBreak="0">
    <w:nsid w:val="7E7D44F0"/>
    <w:multiLevelType w:val="hybridMultilevel"/>
    <w:tmpl w:val="A2B80208"/>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1" w15:restartNumberingAfterBreak="0">
    <w:nsid w:val="7EC92B36"/>
    <w:multiLevelType w:val="hybridMultilevel"/>
    <w:tmpl w:val="D736CCB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5"/>
  </w:num>
  <w:num w:numId="2">
    <w:abstractNumId w:val="19"/>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4"/>
  </w:num>
  <w:num w:numId="14">
    <w:abstractNumId w:val="12"/>
  </w:num>
  <w:num w:numId="15">
    <w:abstractNumId w:val="10"/>
  </w:num>
  <w:num w:numId="16">
    <w:abstractNumId w:val="21"/>
  </w:num>
  <w:num w:numId="17">
    <w:abstractNumId w:val="17"/>
  </w:num>
  <w:num w:numId="18">
    <w:abstractNumId w:val="18"/>
  </w:num>
  <w:num w:numId="19">
    <w:abstractNumId w:val="16"/>
  </w:num>
  <w:num w:numId="20">
    <w:abstractNumId w:val="20"/>
  </w:num>
  <w:num w:numId="21">
    <w:abstractNumId w:val="13"/>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i-FI" w:vendorID="64" w:dllVersion="131078" w:nlCheck="1" w:checkStyle="0"/>
  <w:activeWritingStyle w:appName="MSWord" w:lang="en-US" w:vendorID="64" w:dllVersion="131078" w:nlCheck="1" w:checkStyle="1"/>
  <w:activeWritingStyle w:appName="MSWord" w:lang="fr-BE" w:vendorID="64" w:dllVersion="131078" w:nlCheck="1" w:checkStyle="0"/>
  <w:activeWritingStyle w:appName="MSWord" w:lang="en-GB" w:vendorID="64" w:dllVersion="131078" w:nlCheck="1" w:checkStyle="1"/>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2"/>
  <w:documentProtection w:formatting="1" w:enforcement="0"/>
  <w:defaultTabStop w:val="643"/>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1D"/>
    <w:rsid w:val="000013B8"/>
    <w:rsid w:val="0000158F"/>
    <w:rsid w:val="00002FBD"/>
    <w:rsid w:val="00002FE7"/>
    <w:rsid w:val="00006430"/>
    <w:rsid w:val="000069C5"/>
    <w:rsid w:val="00006F2E"/>
    <w:rsid w:val="00010B23"/>
    <w:rsid w:val="00010FD8"/>
    <w:rsid w:val="0001137E"/>
    <w:rsid w:val="00011FB6"/>
    <w:rsid w:val="00012460"/>
    <w:rsid w:val="0001262C"/>
    <w:rsid w:val="00013569"/>
    <w:rsid w:val="000139E0"/>
    <w:rsid w:val="00013CF8"/>
    <w:rsid w:val="000151B1"/>
    <w:rsid w:val="000169E9"/>
    <w:rsid w:val="0002113D"/>
    <w:rsid w:val="00021B06"/>
    <w:rsid w:val="000227B8"/>
    <w:rsid w:val="000231E4"/>
    <w:rsid w:val="000241EC"/>
    <w:rsid w:val="00025597"/>
    <w:rsid w:val="0002660B"/>
    <w:rsid w:val="00027FC3"/>
    <w:rsid w:val="00030BF3"/>
    <w:rsid w:val="00031158"/>
    <w:rsid w:val="00031CFE"/>
    <w:rsid w:val="0003233D"/>
    <w:rsid w:val="00033D77"/>
    <w:rsid w:val="000354F5"/>
    <w:rsid w:val="00036D23"/>
    <w:rsid w:val="000407F4"/>
    <w:rsid w:val="00041869"/>
    <w:rsid w:val="00041BE0"/>
    <w:rsid w:val="00042F64"/>
    <w:rsid w:val="000449ED"/>
    <w:rsid w:val="00044A31"/>
    <w:rsid w:val="00044D1E"/>
    <w:rsid w:val="000451F9"/>
    <w:rsid w:val="000454B1"/>
    <w:rsid w:val="000458E4"/>
    <w:rsid w:val="00045F1D"/>
    <w:rsid w:val="00046AD2"/>
    <w:rsid w:val="00050675"/>
    <w:rsid w:val="00050B93"/>
    <w:rsid w:val="0005123F"/>
    <w:rsid w:val="000512BD"/>
    <w:rsid w:val="00052811"/>
    <w:rsid w:val="00054D7C"/>
    <w:rsid w:val="000556B8"/>
    <w:rsid w:val="00055C0E"/>
    <w:rsid w:val="00056446"/>
    <w:rsid w:val="000616F5"/>
    <w:rsid w:val="00061707"/>
    <w:rsid w:val="00061AB4"/>
    <w:rsid w:val="00063095"/>
    <w:rsid w:val="0006370B"/>
    <w:rsid w:val="00064A74"/>
    <w:rsid w:val="00064F51"/>
    <w:rsid w:val="00065434"/>
    <w:rsid w:val="00066302"/>
    <w:rsid w:val="000669B8"/>
    <w:rsid w:val="00066C6D"/>
    <w:rsid w:val="00066F59"/>
    <w:rsid w:val="00070904"/>
    <w:rsid w:val="000712D7"/>
    <w:rsid w:val="000722B7"/>
    <w:rsid w:val="000736B0"/>
    <w:rsid w:val="00073902"/>
    <w:rsid w:val="00074EB7"/>
    <w:rsid w:val="00075438"/>
    <w:rsid w:val="00075900"/>
    <w:rsid w:val="000774F6"/>
    <w:rsid w:val="00080C13"/>
    <w:rsid w:val="00080C57"/>
    <w:rsid w:val="000812BB"/>
    <w:rsid w:val="0008152E"/>
    <w:rsid w:val="00081EF9"/>
    <w:rsid w:val="00082101"/>
    <w:rsid w:val="00082832"/>
    <w:rsid w:val="000828EF"/>
    <w:rsid w:val="00082EF3"/>
    <w:rsid w:val="000832ED"/>
    <w:rsid w:val="00083ACF"/>
    <w:rsid w:val="00083BB6"/>
    <w:rsid w:val="0008418D"/>
    <w:rsid w:val="00084BE2"/>
    <w:rsid w:val="0009085F"/>
    <w:rsid w:val="00090BF2"/>
    <w:rsid w:val="00092AC8"/>
    <w:rsid w:val="00093793"/>
    <w:rsid w:val="00093ED6"/>
    <w:rsid w:val="000951FA"/>
    <w:rsid w:val="000956B2"/>
    <w:rsid w:val="000960FB"/>
    <w:rsid w:val="0009674C"/>
    <w:rsid w:val="00096CC5"/>
    <w:rsid w:val="00097B60"/>
    <w:rsid w:val="000A1BA6"/>
    <w:rsid w:val="000A20FA"/>
    <w:rsid w:val="000A242E"/>
    <w:rsid w:val="000A2706"/>
    <w:rsid w:val="000A3402"/>
    <w:rsid w:val="000A46EE"/>
    <w:rsid w:val="000A4C51"/>
    <w:rsid w:val="000A653D"/>
    <w:rsid w:val="000B0987"/>
    <w:rsid w:val="000B15C6"/>
    <w:rsid w:val="000B25CB"/>
    <w:rsid w:val="000B2B85"/>
    <w:rsid w:val="000B2C5F"/>
    <w:rsid w:val="000B31E5"/>
    <w:rsid w:val="000B3808"/>
    <w:rsid w:val="000B3D13"/>
    <w:rsid w:val="000B51E0"/>
    <w:rsid w:val="000B5625"/>
    <w:rsid w:val="000B69A7"/>
    <w:rsid w:val="000B6BF3"/>
    <w:rsid w:val="000B7EB2"/>
    <w:rsid w:val="000C0199"/>
    <w:rsid w:val="000C120C"/>
    <w:rsid w:val="000C128D"/>
    <w:rsid w:val="000C16D8"/>
    <w:rsid w:val="000C2349"/>
    <w:rsid w:val="000C305D"/>
    <w:rsid w:val="000D06B6"/>
    <w:rsid w:val="000D0D06"/>
    <w:rsid w:val="000D1813"/>
    <w:rsid w:val="000D1D5F"/>
    <w:rsid w:val="000D46C5"/>
    <w:rsid w:val="000D4AD2"/>
    <w:rsid w:val="000D53BE"/>
    <w:rsid w:val="000D5527"/>
    <w:rsid w:val="000D6AC1"/>
    <w:rsid w:val="000D718B"/>
    <w:rsid w:val="000E05B1"/>
    <w:rsid w:val="000E130B"/>
    <w:rsid w:val="000E1BF6"/>
    <w:rsid w:val="000E245B"/>
    <w:rsid w:val="000E29F7"/>
    <w:rsid w:val="000E317B"/>
    <w:rsid w:val="000E4389"/>
    <w:rsid w:val="000E4864"/>
    <w:rsid w:val="000E55FC"/>
    <w:rsid w:val="000E6A51"/>
    <w:rsid w:val="000E6C08"/>
    <w:rsid w:val="000F00CF"/>
    <w:rsid w:val="000F0598"/>
    <w:rsid w:val="000F1263"/>
    <w:rsid w:val="000F1754"/>
    <w:rsid w:val="000F43E2"/>
    <w:rsid w:val="000F44C7"/>
    <w:rsid w:val="000F458F"/>
    <w:rsid w:val="000F621D"/>
    <w:rsid w:val="000F695A"/>
    <w:rsid w:val="000F7B20"/>
    <w:rsid w:val="001011B7"/>
    <w:rsid w:val="00101508"/>
    <w:rsid w:val="0010244D"/>
    <w:rsid w:val="001027BC"/>
    <w:rsid w:val="00104154"/>
    <w:rsid w:val="00105BAF"/>
    <w:rsid w:val="00106CED"/>
    <w:rsid w:val="00107014"/>
    <w:rsid w:val="001102D2"/>
    <w:rsid w:val="00110BF2"/>
    <w:rsid w:val="00110E52"/>
    <w:rsid w:val="00110F36"/>
    <w:rsid w:val="001112AA"/>
    <w:rsid w:val="00112A88"/>
    <w:rsid w:val="00112F11"/>
    <w:rsid w:val="001137B9"/>
    <w:rsid w:val="001142BA"/>
    <w:rsid w:val="00114493"/>
    <w:rsid w:val="00114BEA"/>
    <w:rsid w:val="00115DF1"/>
    <w:rsid w:val="00115FE2"/>
    <w:rsid w:val="00116919"/>
    <w:rsid w:val="0011707D"/>
    <w:rsid w:val="00117668"/>
    <w:rsid w:val="0012038A"/>
    <w:rsid w:val="001203F4"/>
    <w:rsid w:val="00120687"/>
    <w:rsid w:val="00120AAD"/>
    <w:rsid w:val="00121BBE"/>
    <w:rsid w:val="001225C0"/>
    <w:rsid w:val="00122CE7"/>
    <w:rsid w:val="00122F99"/>
    <w:rsid w:val="001230E8"/>
    <w:rsid w:val="00123409"/>
    <w:rsid w:val="001236B9"/>
    <w:rsid w:val="00123C8D"/>
    <w:rsid w:val="001253DB"/>
    <w:rsid w:val="00126CEB"/>
    <w:rsid w:val="00126ECB"/>
    <w:rsid w:val="001271CD"/>
    <w:rsid w:val="00127919"/>
    <w:rsid w:val="0013002C"/>
    <w:rsid w:val="0013137C"/>
    <w:rsid w:val="00131C3C"/>
    <w:rsid w:val="00132515"/>
    <w:rsid w:val="0013401F"/>
    <w:rsid w:val="00137178"/>
    <w:rsid w:val="001378A6"/>
    <w:rsid w:val="00137F28"/>
    <w:rsid w:val="00140208"/>
    <w:rsid w:val="001408B1"/>
    <w:rsid w:val="00140D7A"/>
    <w:rsid w:val="001428F5"/>
    <w:rsid w:val="00143839"/>
    <w:rsid w:val="0014416C"/>
    <w:rsid w:val="00144A46"/>
    <w:rsid w:val="00144C1E"/>
    <w:rsid w:val="001455EF"/>
    <w:rsid w:val="00145BCB"/>
    <w:rsid w:val="00145E25"/>
    <w:rsid w:val="00146459"/>
    <w:rsid w:val="001465D9"/>
    <w:rsid w:val="001466FF"/>
    <w:rsid w:val="0015036D"/>
    <w:rsid w:val="00150F43"/>
    <w:rsid w:val="00151637"/>
    <w:rsid w:val="00152185"/>
    <w:rsid w:val="001522FF"/>
    <w:rsid w:val="001538EC"/>
    <w:rsid w:val="00153D0D"/>
    <w:rsid w:val="00154E27"/>
    <w:rsid w:val="001555B3"/>
    <w:rsid w:val="001555EF"/>
    <w:rsid w:val="001557AE"/>
    <w:rsid w:val="00161CF4"/>
    <w:rsid w:val="00161F13"/>
    <w:rsid w:val="0016232A"/>
    <w:rsid w:val="00162585"/>
    <w:rsid w:val="00163780"/>
    <w:rsid w:val="001645B4"/>
    <w:rsid w:val="0016472D"/>
    <w:rsid w:val="001671B9"/>
    <w:rsid w:val="00170478"/>
    <w:rsid w:val="00170B41"/>
    <w:rsid w:val="00170D8D"/>
    <w:rsid w:val="00171220"/>
    <w:rsid w:val="0017168C"/>
    <w:rsid w:val="00171F68"/>
    <w:rsid w:val="00171FE6"/>
    <w:rsid w:val="00173005"/>
    <w:rsid w:val="00173588"/>
    <w:rsid w:val="00174227"/>
    <w:rsid w:val="00174BAE"/>
    <w:rsid w:val="00174CD9"/>
    <w:rsid w:val="00175180"/>
    <w:rsid w:val="001756F8"/>
    <w:rsid w:val="001759AC"/>
    <w:rsid w:val="00175F31"/>
    <w:rsid w:val="001768E4"/>
    <w:rsid w:val="001770C7"/>
    <w:rsid w:val="00177237"/>
    <w:rsid w:val="0018047C"/>
    <w:rsid w:val="001825A1"/>
    <w:rsid w:val="001826D6"/>
    <w:rsid w:val="001827FB"/>
    <w:rsid w:val="00182CBE"/>
    <w:rsid w:val="001832AA"/>
    <w:rsid w:val="0018349E"/>
    <w:rsid w:val="00183DB8"/>
    <w:rsid w:val="0018407C"/>
    <w:rsid w:val="0018420D"/>
    <w:rsid w:val="0018437B"/>
    <w:rsid w:val="00184844"/>
    <w:rsid w:val="001854B6"/>
    <w:rsid w:val="00185B6F"/>
    <w:rsid w:val="00185BB1"/>
    <w:rsid w:val="00186CF2"/>
    <w:rsid w:val="0018708C"/>
    <w:rsid w:val="00187480"/>
    <w:rsid w:val="00187858"/>
    <w:rsid w:val="001878FF"/>
    <w:rsid w:val="00190829"/>
    <w:rsid w:val="00191A24"/>
    <w:rsid w:val="00191E70"/>
    <w:rsid w:val="00192B8C"/>
    <w:rsid w:val="00192C8E"/>
    <w:rsid w:val="00193323"/>
    <w:rsid w:val="00193A0A"/>
    <w:rsid w:val="00195A4C"/>
    <w:rsid w:val="00196479"/>
    <w:rsid w:val="001A0212"/>
    <w:rsid w:val="001A0420"/>
    <w:rsid w:val="001A0B2B"/>
    <w:rsid w:val="001A392A"/>
    <w:rsid w:val="001A6349"/>
    <w:rsid w:val="001A6AEF"/>
    <w:rsid w:val="001A731D"/>
    <w:rsid w:val="001B01BB"/>
    <w:rsid w:val="001B02FC"/>
    <w:rsid w:val="001B11B7"/>
    <w:rsid w:val="001B3C96"/>
    <w:rsid w:val="001B4BA2"/>
    <w:rsid w:val="001B4C6F"/>
    <w:rsid w:val="001B4E9C"/>
    <w:rsid w:val="001B5C48"/>
    <w:rsid w:val="001B608E"/>
    <w:rsid w:val="001B64F2"/>
    <w:rsid w:val="001B7020"/>
    <w:rsid w:val="001B703D"/>
    <w:rsid w:val="001C0048"/>
    <w:rsid w:val="001C09AE"/>
    <w:rsid w:val="001C0DA0"/>
    <w:rsid w:val="001C0DD5"/>
    <w:rsid w:val="001C1F40"/>
    <w:rsid w:val="001C233F"/>
    <w:rsid w:val="001C27F2"/>
    <w:rsid w:val="001C3164"/>
    <w:rsid w:val="001C4F6B"/>
    <w:rsid w:val="001C5035"/>
    <w:rsid w:val="001C6574"/>
    <w:rsid w:val="001C671C"/>
    <w:rsid w:val="001C7D41"/>
    <w:rsid w:val="001D2C57"/>
    <w:rsid w:val="001D3AA7"/>
    <w:rsid w:val="001D414C"/>
    <w:rsid w:val="001D45FD"/>
    <w:rsid w:val="001D48B7"/>
    <w:rsid w:val="001D52A1"/>
    <w:rsid w:val="001D5722"/>
    <w:rsid w:val="001D5DAB"/>
    <w:rsid w:val="001D68F7"/>
    <w:rsid w:val="001D6C6D"/>
    <w:rsid w:val="001E02F3"/>
    <w:rsid w:val="001E0657"/>
    <w:rsid w:val="001E0E8C"/>
    <w:rsid w:val="001E35D7"/>
    <w:rsid w:val="001E3CFA"/>
    <w:rsid w:val="001E41B9"/>
    <w:rsid w:val="001E587E"/>
    <w:rsid w:val="001E5CDE"/>
    <w:rsid w:val="001E613B"/>
    <w:rsid w:val="001E73A6"/>
    <w:rsid w:val="001E7A56"/>
    <w:rsid w:val="001F1FFA"/>
    <w:rsid w:val="001F278F"/>
    <w:rsid w:val="001F29A7"/>
    <w:rsid w:val="001F2E20"/>
    <w:rsid w:val="001F406D"/>
    <w:rsid w:val="001F41DD"/>
    <w:rsid w:val="001F4482"/>
    <w:rsid w:val="001F4B85"/>
    <w:rsid w:val="001F5415"/>
    <w:rsid w:val="001F5D3F"/>
    <w:rsid w:val="001F5EF1"/>
    <w:rsid w:val="001F6537"/>
    <w:rsid w:val="001F6F7D"/>
    <w:rsid w:val="0020116C"/>
    <w:rsid w:val="00202198"/>
    <w:rsid w:val="002026D9"/>
    <w:rsid w:val="00202847"/>
    <w:rsid w:val="00202B93"/>
    <w:rsid w:val="002059C6"/>
    <w:rsid w:val="002068D6"/>
    <w:rsid w:val="00207226"/>
    <w:rsid w:val="00207505"/>
    <w:rsid w:val="002105EF"/>
    <w:rsid w:val="002123C6"/>
    <w:rsid w:val="002125BB"/>
    <w:rsid w:val="002135A8"/>
    <w:rsid w:val="002167CC"/>
    <w:rsid w:val="00216B14"/>
    <w:rsid w:val="002179A5"/>
    <w:rsid w:val="0022143C"/>
    <w:rsid w:val="002217A9"/>
    <w:rsid w:val="00224415"/>
    <w:rsid w:val="0022503B"/>
    <w:rsid w:val="00225DDE"/>
    <w:rsid w:val="002261D7"/>
    <w:rsid w:val="00226A12"/>
    <w:rsid w:val="00227B64"/>
    <w:rsid w:val="00227CB7"/>
    <w:rsid w:val="00230F45"/>
    <w:rsid w:val="002320B3"/>
    <w:rsid w:val="002323F9"/>
    <w:rsid w:val="0023396E"/>
    <w:rsid w:val="00233BA8"/>
    <w:rsid w:val="002350BD"/>
    <w:rsid w:val="002404C3"/>
    <w:rsid w:val="00240C84"/>
    <w:rsid w:val="00241244"/>
    <w:rsid w:val="0024150D"/>
    <w:rsid w:val="0024200C"/>
    <w:rsid w:val="0024355D"/>
    <w:rsid w:val="00243E49"/>
    <w:rsid w:val="00244024"/>
    <w:rsid w:val="00245540"/>
    <w:rsid w:val="00246C4B"/>
    <w:rsid w:val="002474C0"/>
    <w:rsid w:val="00247520"/>
    <w:rsid w:val="00250341"/>
    <w:rsid w:val="00250967"/>
    <w:rsid w:val="00250E82"/>
    <w:rsid w:val="00251053"/>
    <w:rsid w:val="0025164A"/>
    <w:rsid w:val="0025311D"/>
    <w:rsid w:val="002541D6"/>
    <w:rsid w:val="002546E5"/>
    <w:rsid w:val="00255C03"/>
    <w:rsid w:val="00257013"/>
    <w:rsid w:val="00261E3F"/>
    <w:rsid w:val="00262C54"/>
    <w:rsid w:val="00262CD9"/>
    <w:rsid w:val="00262D57"/>
    <w:rsid w:val="00262E41"/>
    <w:rsid w:val="00263591"/>
    <w:rsid w:val="00263632"/>
    <w:rsid w:val="00263915"/>
    <w:rsid w:val="00265682"/>
    <w:rsid w:val="00265E5C"/>
    <w:rsid w:val="00266BC3"/>
    <w:rsid w:val="00267825"/>
    <w:rsid w:val="00267980"/>
    <w:rsid w:val="00267E33"/>
    <w:rsid w:val="0027040A"/>
    <w:rsid w:val="00270688"/>
    <w:rsid w:val="0027118B"/>
    <w:rsid w:val="00271325"/>
    <w:rsid w:val="00271382"/>
    <w:rsid w:val="002714F4"/>
    <w:rsid w:val="00271B12"/>
    <w:rsid w:val="00272639"/>
    <w:rsid w:val="002731E1"/>
    <w:rsid w:val="002736AA"/>
    <w:rsid w:val="00273B9B"/>
    <w:rsid w:val="00273DB9"/>
    <w:rsid w:val="002745D7"/>
    <w:rsid w:val="0027496F"/>
    <w:rsid w:val="00275092"/>
    <w:rsid w:val="002753DF"/>
    <w:rsid w:val="00275C35"/>
    <w:rsid w:val="00275C7E"/>
    <w:rsid w:val="00275F77"/>
    <w:rsid w:val="002765D1"/>
    <w:rsid w:val="0027697A"/>
    <w:rsid w:val="00277054"/>
    <w:rsid w:val="002812CA"/>
    <w:rsid w:val="00281BCC"/>
    <w:rsid w:val="00283541"/>
    <w:rsid w:val="002849FB"/>
    <w:rsid w:val="00285B66"/>
    <w:rsid w:val="00285BCA"/>
    <w:rsid w:val="00287B41"/>
    <w:rsid w:val="00291469"/>
    <w:rsid w:val="00291562"/>
    <w:rsid w:val="00292CDA"/>
    <w:rsid w:val="002936D5"/>
    <w:rsid w:val="00294B84"/>
    <w:rsid w:val="00294E12"/>
    <w:rsid w:val="00295831"/>
    <w:rsid w:val="0029584E"/>
    <w:rsid w:val="00295F9B"/>
    <w:rsid w:val="00296477"/>
    <w:rsid w:val="002970DE"/>
    <w:rsid w:val="002A3D48"/>
    <w:rsid w:val="002A4F2B"/>
    <w:rsid w:val="002A685C"/>
    <w:rsid w:val="002A6C46"/>
    <w:rsid w:val="002A701A"/>
    <w:rsid w:val="002A72D3"/>
    <w:rsid w:val="002A7AE1"/>
    <w:rsid w:val="002A7F8E"/>
    <w:rsid w:val="002B0760"/>
    <w:rsid w:val="002B10E9"/>
    <w:rsid w:val="002B2712"/>
    <w:rsid w:val="002B3169"/>
    <w:rsid w:val="002B3ACB"/>
    <w:rsid w:val="002B4B84"/>
    <w:rsid w:val="002B4CC4"/>
    <w:rsid w:val="002B613C"/>
    <w:rsid w:val="002B6961"/>
    <w:rsid w:val="002B6EE3"/>
    <w:rsid w:val="002B77A9"/>
    <w:rsid w:val="002C05E6"/>
    <w:rsid w:val="002C14D5"/>
    <w:rsid w:val="002C2825"/>
    <w:rsid w:val="002C2DAF"/>
    <w:rsid w:val="002C3014"/>
    <w:rsid w:val="002C3DAF"/>
    <w:rsid w:val="002C49BA"/>
    <w:rsid w:val="002C5AE8"/>
    <w:rsid w:val="002C6E6E"/>
    <w:rsid w:val="002C79EE"/>
    <w:rsid w:val="002D0FB4"/>
    <w:rsid w:val="002D12FE"/>
    <w:rsid w:val="002D28DD"/>
    <w:rsid w:val="002D2AB2"/>
    <w:rsid w:val="002D2BE1"/>
    <w:rsid w:val="002D38D2"/>
    <w:rsid w:val="002D41B3"/>
    <w:rsid w:val="002D7576"/>
    <w:rsid w:val="002E0579"/>
    <w:rsid w:val="002E070E"/>
    <w:rsid w:val="002E07E5"/>
    <w:rsid w:val="002E0807"/>
    <w:rsid w:val="002E1221"/>
    <w:rsid w:val="002E16CB"/>
    <w:rsid w:val="002E2C16"/>
    <w:rsid w:val="002E2F28"/>
    <w:rsid w:val="002E3780"/>
    <w:rsid w:val="002E4B83"/>
    <w:rsid w:val="002E4DB5"/>
    <w:rsid w:val="002E5060"/>
    <w:rsid w:val="002E52B9"/>
    <w:rsid w:val="002E571E"/>
    <w:rsid w:val="002E5849"/>
    <w:rsid w:val="002E59F6"/>
    <w:rsid w:val="002E5A98"/>
    <w:rsid w:val="002E60DA"/>
    <w:rsid w:val="002E7A46"/>
    <w:rsid w:val="002F0B26"/>
    <w:rsid w:val="002F211A"/>
    <w:rsid w:val="002F21D2"/>
    <w:rsid w:val="002F2E75"/>
    <w:rsid w:val="002F2EED"/>
    <w:rsid w:val="002F35AE"/>
    <w:rsid w:val="002F3995"/>
    <w:rsid w:val="002F3CB5"/>
    <w:rsid w:val="002F4E04"/>
    <w:rsid w:val="00300115"/>
    <w:rsid w:val="00302F87"/>
    <w:rsid w:val="00303535"/>
    <w:rsid w:val="00304D2D"/>
    <w:rsid w:val="00304FD2"/>
    <w:rsid w:val="0030569A"/>
    <w:rsid w:val="00305CC6"/>
    <w:rsid w:val="003063B1"/>
    <w:rsid w:val="00306CDC"/>
    <w:rsid w:val="00307AC3"/>
    <w:rsid w:val="00307D4C"/>
    <w:rsid w:val="00311392"/>
    <w:rsid w:val="0031330E"/>
    <w:rsid w:val="00314669"/>
    <w:rsid w:val="0031469E"/>
    <w:rsid w:val="0031488A"/>
    <w:rsid w:val="00316002"/>
    <w:rsid w:val="0031629B"/>
    <w:rsid w:val="003166D5"/>
    <w:rsid w:val="003169FB"/>
    <w:rsid w:val="0031735D"/>
    <w:rsid w:val="003173FF"/>
    <w:rsid w:val="00320EE4"/>
    <w:rsid w:val="00321422"/>
    <w:rsid w:val="0032157E"/>
    <w:rsid w:val="00321E3E"/>
    <w:rsid w:val="003228BE"/>
    <w:rsid w:val="00325F7C"/>
    <w:rsid w:val="003275B2"/>
    <w:rsid w:val="003324E9"/>
    <w:rsid w:val="003328AB"/>
    <w:rsid w:val="003338F9"/>
    <w:rsid w:val="0033449D"/>
    <w:rsid w:val="00334B46"/>
    <w:rsid w:val="00334C07"/>
    <w:rsid w:val="0033517F"/>
    <w:rsid w:val="003355A3"/>
    <w:rsid w:val="00336E17"/>
    <w:rsid w:val="003377CD"/>
    <w:rsid w:val="00340478"/>
    <w:rsid w:val="00340A16"/>
    <w:rsid w:val="00341E04"/>
    <w:rsid w:val="003421D3"/>
    <w:rsid w:val="00343C71"/>
    <w:rsid w:val="0034444E"/>
    <w:rsid w:val="00344DC4"/>
    <w:rsid w:val="00345CD3"/>
    <w:rsid w:val="003461FF"/>
    <w:rsid w:val="003475BE"/>
    <w:rsid w:val="00347D6C"/>
    <w:rsid w:val="00347DF7"/>
    <w:rsid w:val="003501F4"/>
    <w:rsid w:val="00350523"/>
    <w:rsid w:val="0035222F"/>
    <w:rsid w:val="00352445"/>
    <w:rsid w:val="00352532"/>
    <w:rsid w:val="00352ECC"/>
    <w:rsid w:val="00354E8C"/>
    <w:rsid w:val="0035562A"/>
    <w:rsid w:val="00355F93"/>
    <w:rsid w:val="0036177F"/>
    <w:rsid w:val="00361A22"/>
    <w:rsid w:val="00361AAA"/>
    <w:rsid w:val="00362917"/>
    <w:rsid w:val="00364AFA"/>
    <w:rsid w:val="003656F0"/>
    <w:rsid w:val="00366055"/>
    <w:rsid w:val="0036723B"/>
    <w:rsid w:val="0036743E"/>
    <w:rsid w:val="00367E56"/>
    <w:rsid w:val="003704F1"/>
    <w:rsid w:val="00370A0D"/>
    <w:rsid w:val="00371090"/>
    <w:rsid w:val="0037135F"/>
    <w:rsid w:val="00371991"/>
    <w:rsid w:val="0037250D"/>
    <w:rsid w:val="003728A1"/>
    <w:rsid w:val="00372F5C"/>
    <w:rsid w:val="00373910"/>
    <w:rsid w:val="00373E60"/>
    <w:rsid w:val="00374157"/>
    <w:rsid w:val="00375481"/>
    <w:rsid w:val="003754BA"/>
    <w:rsid w:val="003756C7"/>
    <w:rsid w:val="00377591"/>
    <w:rsid w:val="00377C74"/>
    <w:rsid w:val="003815A0"/>
    <w:rsid w:val="00381BA4"/>
    <w:rsid w:val="003822C4"/>
    <w:rsid w:val="00382A0A"/>
    <w:rsid w:val="00383F51"/>
    <w:rsid w:val="003843C4"/>
    <w:rsid w:val="00384450"/>
    <w:rsid w:val="00385588"/>
    <w:rsid w:val="0038676C"/>
    <w:rsid w:val="00386854"/>
    <w:rsid w:val="00386AEB"/>
    <w:rsid w:val="003907BD"/>
    <w:rsid w:val="00390BBA"/>
    <w:rsid w:val="00391534"/>
    <w:rsid w:val="00391F3C"/>
    <w:rsid w:val="00392420"/>
    <w:rsid w:val="003930D1"/>
    <w:rsid w:val="00393768"/>
    <w:rsid w:val="00393D8C"/>
    <w:rsid w:val="00393DEC"/>
    <w:rsid w:val="003942BF"/>
    <w:rsid w:val="00394EC9"/>
    <w:rsid w:val="00395345"/>
    <w:rsid w:val="00396415"/>
    <w:rsid w:val="003977C4"/>
    <w:rsid w:val="00397EC4"/>
    <w:rsid w:val="003A01D1"/>
    <w:rsid w:val="003A1BEC"/>
    <w:rsid w:val="003A1C72"/>
    <w:rsid w:val="003A2C7E"/>
    <w:rsid w:val="003A2D9A"/>
    <w:rsid w:val="003A338F"/>
    <w:rsid w:val="003A3C4F"/>
    <w:rsid w:val="003A44F4"/>
    <w:rsid w:val="003A4724"/>
    <w:rsid w:val="003A4E30"/>
    <w:rsid w:val="003A5185"/>
    <w:rsid w:val="003A54F7"/>
    <w:rsid w:val="003A6065"/>
    <w:rsid w:val="003A63C6"/>
    <w:rsid w:val="003A67F8"/>
    <w:rsid w:val="003A7430"/>
    <w:rsid w:val="003B0064"/>
    <w:rsid w:val="003B1D8C"/>
    <w:rsid w:val="003B247C"/>
    <w:rsid w:val="003B394B"/>
    <w:rsid w:val="003B403B"/>
    <w:rsid w:val="003B45E2"/>
    <w:rsid w:val="003B51AC"/>
    <w:rsid w:val="003B525F"/>
    <w:rsid w:val="003B6F5F"/>
    <w:rsid w:val="003C0179"/>
    <w:rsid w:val="003C1F37"/>
    <w:rsid w:val="003C290A"/>
    <w:rsid w:val="003C2D21"/>
    <w:rsid w:val="003C2FDB"/>
    <w:rsid w:val="003C3CCC"/>
    <w:rsid w:val="003C3D2C"/>
    <w:rsid w:val="003C530A"/>
    <w:rsid w:val="003C55E9"/>
    <w:rsid w:val="003C60A0"/>
    <w:rsid w:val="003C6755"/>
    <w:rsid w:val="003C6849"/>
    <w:rsid w:val="003C71BF"/>
    <w:rsid w:val="003C7BBC"/>
    <w:rsid w:val="003D0336"/>
    <w:rsid w:val="003D0911"/>
    <w:rsid w:val="003D0916"/>
    <w:rsid w:val="003D15F6"/>
    <w:rsid w:val="003D19B1"/>
    <w:rsid w:val="003D339F"/>
    <w:rsid w:val="003D3A44"/>
    <w:rsid w:val="003D43DB"/>
    <w:rsid w:val="003D45D6"/>
    <w:rsid w:val="003D493C"/>
    <w:rsid w:val="003D5B92"/>
    <w:rsid w:val="003D69AE"/>
    <w:rsid w:val="003D770D"/>
    <w:rsid w:val="003E0D3D"/>
    <w:rsid w:val="003E0E41"/>
    <w:rsid w:val="003E1A1A"/>
    <w:rsid w:val="003E377A"/>
    <w:rsid w:val="003E46D6"/>
    <w:rsid w:val="003E50B9"/>
    <w:rsid w:val="003E57BE"/>
    <w:rsid w:val="003E5C63"/>
    <w:rsid w:val="003E78DA"/>
    <w:rsid w:val="003E7BB1"/>
    <w:rsid w:val="003F0AA7"/>
    <w:rsid w:val="003F1240"/>
    <w:rsid w:val="003F1C4C"/>
    <w:rsid w:val="003F2BFE"/>
    <w:rsid w:val="003F45F7"/>
    <w:rsid w:val="003F540E"/>
    <w:rsid w:val="003F78AF"/>
    <w:rsid w:val="003F7B2E"/>
    <w:rsid w:val="003F7E29"/>
    <w:rsid w:val="0040030B"/>
    <w:rsid w:val="0040300E"/>
    <w:rsid w:val="004062B9"/>
    <w:rsid w:val="0040655D"/>
    <w:rsid w:val="00407B96"/>
    <w:rsid w:val="00411008"/>
    <w:rsid w:val="004123E8"/>
    <w:rsid w:val="0041241D"/>
    <w:rsid w:val="004125B6"/>
    <w:rsid w:val="00412973"/>
    <w:rsid w:val="00412975"/>
    <w:rsid w:val="00412A85"/>
    <w:rsid w:val="00413B12"/>
    <w:rsid w:val="00413B64"/>
    <w:rsid w:val="00413ED0"/>
    <w:rsid w:val="00414281"/>
    <w:rsid w:val="00414510"/>
    <w:rsid w:val="004148BF"/>
    <w:rsid w:val="004148C6"/>
    <w:rsid w:val="00415109"/>
    <w:rsid w:val="00415851"/>
    <w:rsid w:val="004163BC"/>
    <w:rsid w:val="00417D98"/>
    <w:rsid w:val="004200AE"/>
    <w:rsid w:val="004231A8"/>
    <w:rsid w:val="0042329D"/>
    <w:rsid w:val="004232BB"/>
    <w:rsid w:val="004235DF"/>
    <w:rsid w:val="00425B8A"/>
    <w:rsid w:val="00425E6F"/>
    <w:rsid w:val="00426C9E"/>
    <w:rsid w:val="004276A0"/>
    <w:rsid w:val="0043083F"/>
    <w:rsid w:val="00430A36"/>
    <w:rsid w:val="00430B3C"/>
    <w:rsid w:val="00431942"/>
    <w:rsid w:val="00432368"/>
    <w:rsid w:val="00433A13"/>
    <w:rsid w:val="00433B6B"/>
    <w:rsid w:val="00434203"/>
    <w:rsid w:val="00435B75"/>
    <w:rsid w:val="00435E69"/>
    <w:rsid w:val="004362BA"/>
    <w:rsid w:val="00436CA1"/>
    <w:rsid w:val="00436FBC"/>
    <w:rsid w:val="00437CB0"/>
    <w:rsid w:val="00441242"/>
    <w:rsid w:val="0044130C"/>
    <w:rsid w:val="004423DE"/>
    <w:rsid w:val="00443E17"/>
    <w:rsid w:val="00444044"/>
    <w:rsid w:val="00444376"/>
    <w:rsid w:val="004451AE"/>
    <w:rsid w:val="004455D0"/>
    <w:rsid w:val="00446E4E"/>
    <w:rsid w:val="004472EC"/>
    <w:rsid w:val="004479A5"/>
    <w:rsid w:val="0045000E"/>
    <w:rsid w:val="004503BF"/>
    <w:rsid w:val="0045082E"/>
    <w:rsid w:val="00451A5C"/>
    <w:rsid w:val="00453320"/>
    <w:rsid w:val="004543FC"/>
    <w:rsid w:val="0045475B"/>
    <w:rsid w:val="004556CF"/>
    <w:rsid w:val="00455E86"/>
    <w:rsid w:val="00456A7E"/>
    <w:rsid w:val="00457804"/>
    <w:rsid w:val="00460600"/>
    <w:rsid w:val="0046104D"/>
    <w:rsid w:val="00461271"/>
    <w:rsid w:val="004626CC"/>
    <w:rsid w:val="00462A0E"/>
    <w:rsid w:val="00463D2C"/>
    <w:rsid w:val="004640B0"/>
    <w:rsid w:val="00464DBF"/>
    <w:rsid w:val="00465521"/>
    <w:rsid w:val="004669C6"/>
    <w:rsid w:val="00466D74"/>
    <w:rsid w:val="00466F76"/>
    <w:rsid w:val="0046741F"/>
    <w:rsid w:val="0046742F"/>
    <w:rsid w:val="004677DB"/>
    <w:rsid w:val="0047028F"/>
    <w:rsid w:val="00470530"/>
    <w:rsid w:val="00470D5A"/>
    <w:rsid w:val="00473C25"/>
    <w:rsid w:val="0047439B"/>
    <w:rsid w:val="004746D7"/>
    <w:rsid w:val="004748A0"/>
    <w:rsid w:val="0047491E"/>
    <w:rsid w:val="00474DB8"/>
    <w:rsid w:val="00475674"/>
    <w:rsid w:val="004759E7"/>
    <w:rsid w:val="00475D53"/>
    <w:rsid w:val="00475FA5"/>
    <w:rsid w:val="004760A1"/>
    <w:rsid w:val="004773F6"/>
    <w:rsid w:val="00477ADA"/>
    <w:rsid w:val="00477ECC"/>
    <w:rsid w:val="00480128"/>
    <w:rsid w:val="0048013C"/>
    <w:rsid w:val="004803D6"/>
    <w:rsid w:val="00480CFA"/>
    <w:rsid w:val="00481130"/>
    <w:rsid w:val="00482BF1"/>
    <w:rsid w:val="00482D8C"/>
    <w:rsid w:val="00483583"/>
    <w:rsid w:val="00483688"/>
    <w:rsid w:val="004837AE"/>
    <w:rsid w:val="00483B31"/>
    <w:rsid w:val="004843EA"/>
    <w:rsid w:val="004855AB"/>
    <w:rsid w:val="00486134"/>
    <w:rsid w:val="0048693E"/>
    <w:rsid w:val="00486AE0"/>
    <w:rsid w:val="004907DE"/>
    <w:rsid w:val="00490DC8"/>
    <w:rsid w:val="00490FE8"/>
    <w:rsid w:val="004910BA"/>
    <w:rsid w:val="00492CA2"/>
    <w:rsid w:val="00493283"/>
    <w:rsid w:val="00493AE2"/>
    <w:rsid w:val="0049524F"/>
    <w:rsid w:val="004954DB"/>
    <w:rsid w:val="00495E66"/>
    <w:rsid w:val="00495F17"/>
    <w:rsid w:val="00496138"/>
    <w:rsid w:val="0049652D"/>
    <w:rsid w:val="004970AA"/>
    <w:rsid w:val="004970D9"/>
    <w:rsid w:val="004A1058"/>
    <w:rsid w:val="004A10BA"/>
    <w:rsid w:val="004A173F"/>
    <w:rsid w:val="004A3C38"/>
    <w:rsid w:val="004A3CF7"/>
    <w:rsid w:val="004A5674"/>
    <w:rsid w:val="004A5AB7"/>
    <w:rsid w:val="004A6D82"/>
    <w:rsid w:val="004B00E0"/>
    <w:rsid w:val="004B10F3"/>
    <w:rsid w:val="004B265E"/>
    <w:rsid w:val="004B2FBD"/>
    <w:rsid w:val="004B3797"/>
    <w:rsid w:val="004B3ABA"/>
    <w:rsid w:val="004B3D91"/>
    <w:rsid w:val="004B5A9F"/>
    <w:rsid w:val="004B69E0"/>
    <w:rsid w:val="004B7680"/>
    <w:rsid w:val="004B791D"/>
    <w:rsid w:val="004B7DCE"/>
    <w:rsid w:val="004C0225"/>
    <w:rsid w:val="004C041E"/>
    <w:rsid w:val="004C0483"/>
    <w:rsid w:val="004C097B"/>
    <w:rsid w:val="004C1030"/>
    <w:rsid w:val="004C168F"/>
    <w:rsid w:val="004C20E5"/>
    <w:rsid w:val="004C34D3"/>
    <w:rsid w:val="004C3F98"/>
    <w:rsid w:val="004C4492"/>
    <w:rsid w:val="004C4ADA"/>
    <w:rsid w:val="004C5BB9"/>
    <w:rsid w:val="004C62AC"/>
    <w:rsid w:val="004D103A"/>
    <w:rsid w:val="004D12D2"/>
    <w:rsid w:val="004D2335"/>
    <w:rsid w:val="004D29E7"/>
    <w:rsid w:val="004D31AA"/>
    <w:rsid w:val="004D3C6E"/>
    <w:rsid w:val="004D4DA0"/>
    <w:rsid w:val="004D5860"/>
    <w:rsid w:val="004D648C"/>
    <w:rsid w:val="004D6546"/>
    <w:rsid w:val="004D7EED"/>
    <w:rsid w:val="004E0445"/>
    <w:rsid w:val="004E0AA5"/>
    <w:rsid w:val="004E0FCE"/>
    <w:rsid w:val="004E1213"/>
    <w:rsid w:val="004E1586"/>
    <w:rsid w:val="004E1597"/>
    <w:rsid w:val="004E197F"/>
    <w:rsid w:val="004E2047"/>
    <w:rsid w:val="004E47CD"/>
    <w:rsid w:val="004E51F9"/>
    <w:rsid w:val="004E5397"/>
    <w:rsid w:val="004E5DD5"/>
    <w:rsid w:val="004E60E9"/>
    <w:rsid w:val="004E7D32"/>
    <w:rsid w:val="004F006A"/>
    <w:rsid w:val="004F2065"/>
    <w:rsid w:val="004F34B4"/>
    <w:rsid w:val="004F34CF"/>
    <w:rsid w:val="004F3BA8"/>
    <w:rsid w:val="004F50DA"/>
    <w:rsid w:val="004F69F7"/>
    <w:rsid w:val="004F6DB1"/>
    <w:rsid w:val="004F6EF6"/>
    <w:rsid w:val="0050020A"/>
    <w:rsid w:val="005012C6"/>
    <w:rsid w:val="00501342"/>
    <w:rsid w:val="00501365"/>
    <w:rsid w:val="005018E7"/>
    <w:rsid w:val="005022A0"/>
    <w:rsid w:val="0050241D"/>
    <w:rsid w:val="005034B3"/>
    <w:rsid w:val="00503A4B"/>
    <w:rsid w:val="00503C35"/>
    <w:rsid w:val="0050463F"/>
    <w:rsid w:val="005047E1"/>
    <w:rsid w:val="005052F6"/>
    <w:rsid w:val="00506CF3"/>
    <w:rsid w:val="00507B32"/>
    <w:rsid w:val="00510087"/>
    <w:rsid w:val="005119A2"/>
    <w:rsid w:val="00512457"/>
    <w:rsid w:val="005127B9"/>
    <w:rsid w:val="00512C66"/>
    <w:rsid w:val="00513834"/>
    <w:rsid w:val="0051408C"/>
    <w:rsid w:val="0051442D"/>
    <w:rsid w:val="0051443F"/>
    <w:rsid w:val="005158C6"/>
    <w:rsid w:val="00515BCB"/>
    <w:rsid w:val="005168C7"/>
    <w:rsid w:val="0051728A"/>
    <w:rsid w:val="0051732F"/>
    <w:rsid w:val="00517493"/>
    <w:rsid w:val="00517AE2"/>
    <w:rsid w:val="00517E2A"/>
    <w:rsid w:val="00517E8D"/>
    <w:rsid w:val="00520E41"/>
    <w:rsid w:val="005223D5"/>
    <w:rsid w:val="005224CC"/>
    <w:rsid w:val="005237FD"/>
    <w:rsid w:val="00523A8F"/>
    <w:rsid w:val="0052407D"/>
    <w:rsid w:val="00524A94"/>
    <w:rsid w:val="00524F0C"/>
    <w:rsid w:val="00526A0B"/>
    <w:rsid w:val="0053034E"/>
    <w:rsid w:val="00530414"/>
    <w:rsid w:val="00532D77"/>
    <w:rsid w:val="0053491A"/>
    <w:rsid w:val="00535F1D"/>
    <w:rsid w:val="00536076"/>
    <w:rsid w:val="00536E37"/>
    <w:rsid w:val="00536FAD"/>
    <w:rsid w:val="00540F16"/>
    <w:rsid w:val="00541C27"/>
    <w:rsid w:val="0054332A"/>
    <w:rsid w:val="005438CC"/>
    <w:rsid w:val="00544107"/>
    <w:rsid w:val="005447B3"/>
    <w:rsid w:val="0054587A"/>
    <w:rsid w:val="005461BA"/>
    <w:rsid w:val="00546280"/>
    <w:rsid w:val="0054632B"/>
    <w:rsid w:val="005465BA"/>
    <w:rsid w:val="00547233"/>
    <w:rsid w:val="00547EBA"/>
    <w:rsid w:val="00550315"/>
    <w:rsid w:val="00551A67"/>
    <w:rsid w:val="0055222F"/>
    <w:rsid w:val="005523F3"/>
    <w:rsid w:val="0055244D"/>
    <w:rsid w:val="00552775"/>
    <w:rsid w:val="00552E94"/>
    <w:rsid w:val="00553734"/>
    <w:rsid w:val="00553C8F"/>
    <w:rsid w:val="00554D47"/>
    <w:rsid w:val="00555D9C"/>
    <w:rsid w:val="005575F6"/>
    <w:rsid w:val="00557CD7"/>
    <w:rsid w:val="00557DA9"/>
    <w:rsid w:val="0056109A"/>
    <w:rsid w:val="00564604"/>
    <w:rsid w:val="005662AE"/>
    <w:rsid w:val="005666A9"/>
    <w:rsid w:val="0056758A"/>
    <w:rsid w:val="00570566"/>
    <w:rsid w:val="005717D8"/>
    <w:rsid w:val="00573C6F"/>
    <w:rsid w:val="005740F8"/>
    <w:rsid w:val="00574B7A"/>
    <w:rsid w:val="00574C26"/>
    <w:rsid w:val="00576513"/>
    <w:rsid w:val="00576970"/>
    <w:rsid w:val="00576AED"/>
    <w:rsid w:val="0057757D"/>
    <w:rsid w:val="00577CAC"/>
    <w:rsid w:val="00577F3A"/>
    <w:rsid w:val="0058025E"/>
    <w:rsid w:val="00580548"/>
    <w:rsid w:val="00580AA2"/>
    <w:rsid w:val="00582767"/>
    <w:rsid w:val="0058361B"/>
    <w:rsid w:val="00584B24"/>
    <w:rsid w:val="005854C0"/>
    <w:rsid w:val="00587168"/>
    <w:rsid w:val="00591E28"/>
    <w:rsid w:val="0059236D"/>
    <w:rsid w:val="00592B8E"/>
    <w:rsid w:val="00592DFF"/>
    <w:rsid w:val="00595466"/>
    <w:rsid w:val="00595B3E"/>
    <w:rsid w:val="005961E4"/>
    <w:rsid w:val="00596DFA"/>
    <w:rsid w:val="00596F68"/>
    <w:rsid w:val="005A10E5"/>
    <w:rsid w:val="005A13B5"/>
    <w:rsid w:val="005A1804"/>
    <w:rsid w:val="005A1D25"/>
    <w:rsid w:val="005A2530"/>
    <w:rsid w:val="005A371B"/>
    <w:rsid w:val="005A37AC"/>
    <w:rsid w:val="005A47FA"/>
    <w:rsid w:val="005A4E90"/>
    <w:rsid w:val="005A6290"/>
    <w:rsid w:val="005A63B8"/>
    <w:rsid w:val="005A7278"/>
    <w:rsid w:val="005A76D5"/>
    <w:rsid w:val="005B0185"/>
    <w:rsid w:val="005B02E1"/>
    <w:rsid w:val="005B0CE7"/>
    <w:rsid w:val="005B1EC5"/>
    <w:rsid w:val="005B22A5"/>
    <w:rsid w:val="005B2357"/>
    <w:rsid w:val="005B2835"/>
    <w:rsid w:val="005B2A9B"/>
    <w:rsid w:val="005B2B33"/>
    <w:rsid w:val="005B2BA1"/>
    <w:rsid w:val="005B2CB0"/>
    <w:rsid w:val="005B45DD"/>
    <w:rsid w:val="005B4AEA"/>
    <w:rsid w:val="005B7957"/>
    <w:rsid w:val="005C02A9"/>
    <w:rsid w:val="005C09C2"/>
    <w:rsid w:val="005C0CCF"/>
    <w:rsid w:val="005C11C8"/>
    <w:rsid w:val="005C1416"/>
    <w:rsid w:val="005C1F64"/>
    <w:rsid w:val="005C2733"/>
    <w:rsid w:val="005C2D44"/>
    <w:rsid w:val="005C4CB5"/>
    <w:rsid w:val="005C641D"/>
    <w:rsid w:val="005C682D"/>
    <w:rsid w:val="005C7B78"/>
    <w:rsid w:val="005D03A2"/>
    <w:rsid w:val="005D0BEA"/>
    <w:rsid w:val="005D1AA2"/>
    <w:rsid w:val="005D1EB0"/>
    <w:rsid w:val="005D2095"/>
    <w:rsid w:val="005D3A1C"/>
    <w:rsid w:val="005D3B4D"/>
    <w:rsid w:val="005D4323"/>
    <w:rsid w:val="005D4935"/>
    <w:rsid w:val="005D59B9"/>
    <w:rsid w:val="005D6F04"/>
    <w:rsid w:val="005D7AB5"/>
    <w:rsid w:val="005E0912"/>
    <w:rsid w:val="005E1E56"/>
    <w:rsid w:val="005E3547"/>
    <w:rsid w:val="005E3E4C"/>
    <w:rsid w:val="005E4498"/>
    <w:rsid w:val="005E5F06"/>
    <w:rsid w:val="005E6435"/>
    <w:rsid w:val="005E64F6"/>
    <w:rsid w:val="005E70D5"/>
    <w:rsid w:val="005E73DB"/>
    <w:rsid w:val="005F0E6A"/>
    <w:rsid w:val="005F1DE9"/>
    <w:rsid w:val="005F2C6A"/>
    <w:rsid w:val="005F2DA6"/>
    <w:rsid w:val="005F324C"/>
    <w:rsid w:val="005F37C8"/>
    <w:rsid w:val="005F3F8E"/>
    <w:rsid w:val="005F43B9"/>
    <w:rsid w:val="005F4736"/>
    <w:rsid w:val="005F4B3F"/>
    <w:rsid w:val="005F631F"/>
    <w:rsid w:val="005F6BB6"/>
    <w:rsid w:val="005F7196"/>
    <w:rsid w:val="006009CB"/>
    <w:rsid w:val="00601C31"/>
    <w:rsid w:val="00602CEA"/>
    <w:rsid w:val="00603D70"/>
    <w:rsid w:val="00603FAF"/>
    <w:rsid w:val="0060646C"/>
    <w:rsid w:val="00607A3C"/>
    <w:rsid w:val="006101DD"/>
    <w:rsid w:val="00610E3E"/>
    <w:rsid w:val="00611856"/>
    <w:rsid w:val="00611D70"/>
    <w:rsid w:val="006128C6"/>
    <w:rsid w:val="006138FF"/>
    <w:rsid w:val="006140A5"/>
    <w:rsid w:val="00614345"/>
    <w:rsid w:val="0061440D"/>
    <w:rsid w:val="006152F6"/>
    <w:rsid w:val="00615C3F"/>
    <w:rsid w:val="00616041"/>
    <w:rsid w:val="00616067"/>
    <w:rsid w:val="006160E2"/>
    <w:rsid w:val="00616995"/>
    <w:rsid w:val="00617364"/>
    <w:rsid w:val="00620301"/>
    <w:rsid w:val="00621360"/>
    <w:rsid w:val="00621887"/>
    <w:rsid w:val="006226EA"/>
    <w:rsid w:val="0062592E"/>
    <w:rsid w:val="006269E7"/>
    <w:rsid w:val="00626D23"/>
    <w:rsid w:val="00627819"/>
    <w:rsid w:val="006303F0"/>
    <w:rsid w:val="0063066A"/>
    <w:rsid w:val="006306FF"/>
    <w:rsid w:val="00630F1B"/>
    <w:rsid w:val="00631A70"/>
    <w:rsid w:val="0063209C"/>
    <w:rsid w:val="006330AB"/>
    <w:rsid w:val="00633429"/>
    <w:rsid w:val="00633690"/>
    <w:rsid w:val="006351CD"/>
    <w:rsid w:val="00640183"/>
    <w:rsid w:val="0064056B"/>
    <w:rsid w:val="00640B27"/>
    <w:rsid w:val="00640CBE"/>
    <w:rsid w:val="006412C1"/>
    <w:rsid w:val="00642C44"/>
    <w:rsid w:val="00642C63"/>
    <w:rsid w:val="00642CE4"/>
    <w:rsid w:val="00642D35"/>
    <w:rsid w:val="00642E23"/>
    <w:rsid w:val="006436C2"/>
    <w:rsid w:val="006438E9"/>
    <w:rsid w:val="00643A1D"/>
    <w:rsid w:val="00643B44"/>
    <w:rsid w:val="006446FC"/>
    <w:rsid w:val="00644A0F"/>
    <w:rsid w:val="006457ED"/>
    <w:rsid w:val="0064640A"/>
    <w:rsid w:val="00646B3B"/>
    <w:rsid w:val="00646CDA"/>
    <w:rsid w:val="0064782D"/>
    <w:rsid w:val="00650343"/>
    <w:rsid w:val="00650B01"/>
    <w:rsid w:val="0065131A"/>
    <w:rsid w:val="0065153B"/>
    <w:rsid w:val="00651C69"/>
    <w:rsid w:val="00653221"/>
    <w:rsid w:val="00654487"/>
    <w:rsid w:val="00654AC2"/>
    <w:rsid w:val="00654AF5"/>
    <w:rsid w:val="006556FF"/>
    <w:rsid w:val="00655CBB"/>
    <w:rsid w:val="00655F0F"/>
    <w:rsid w:val="0065661E"/>
    <w:rsid w:val="006570E3"/>
    <w:rsid w:val="00657380"/>
    <w:rsid w:val="006574EE"/>
    <w:rsid w:val="006601B8"/>
    <w:rsid w:val="00660464"/>
    <w:rsid w:val="00661296"/>
    <w:rsid w:val="006614D3"/>
    <w:rsid w:val="00661A48"/>
    <w:rsid w:val="00661FF1"/>
    <w:rsid w:val="00662182"/>
    <w:rsid w:val="00662D9D"/>
    <w:rsid w:val="00663755"/>
    <w:rsid w:val="00663BAA"/>
    <w:rsid w:val="00664692"/>
    <w:rsid w:val="00664AE2"/>
    <w:rsid w:val="00664E36"/>
    <w:rsid w:val="006651FA"/>
    <w:rsid w:val="0066606D"/>
    <w:rsid w:val="006660BC"/>
    <w:rsid w:val="006669C8"/>
    <w:rsid w:val="00666D85"/>
    <w:rsid w:val="00670440"/>
    <w:rsid w:val="00670868"/>
    <w:rsid w:val="00670D77"/>
    <w:rsid w:val="00670EC4"/>
    <w:rsid w:val="006718C3"/>
    <w:rsid w:val="00671916"/>
    <w:rsid w:val="00671C88"/>
    <w:rsid w:val="006726DE"/>
    <w:rsid w:val="0067305B"/>
    <w:rsid w:val="0067367B"/>
    <w:rsid w:val="006740A3"/>
    <w:rsid w:val="006744E7"/>
    <w:rsid w:val="00675A6F"/>
    <w:rsid w:val="00676728"/>
    <w:rsid w:val="00676785"/>
    <w:rsid w:val="00676811"/>
    <w:rsid w:val="00676DAA"/>
    <w:rsid w:val="006770B4"/>
    <w:rsid w:val="00680EC0"/>
    <w:rsid w:val="006810AE"/>
    <w:rsid w:val="00682573"/>
    <w:rsid w:val="00684605"/>
    <w:rsid w:val="00684BB1"/>
    <w:rsid w:val="00685108"/>
    <w:rsid w:val="00685F40"/>
    <w:rsid w:val="006868A6"/>
    <w:rsid w:val="00686DA8"/>
    <w:rsid w:val="006900A7"/>
    <w:rsid w:val="00690739"/>
    <w:rsid w:val="00690918"/>
    <w:rsid w:val="006920E8"/>
    <w:rsid w:val="0069285C"/>
    <w:rsid w:val="00692917"/>
    <w:rsid w:val="006939D6"/>
    <w:rsid w:val="0069458C"/>
    <w:rsid w:val="00694E45"/>
    <w:rsid w:val="00694E55"/>
    <w:rsid w:val="0069554D"/>
    <w:rsid w:val="006962B5"/>
    <w:rsid w:val="00697118"/>
    <w:rsid w:val="00697819"/>
    <w:rsid w:val="00697DBA"/>
    <w:rsid w:val="00697F82"/>
    <w:rsid w:val="006A094E"/>
    <w:rsid w:val="006A0A5B"/>
    <w:rsid w:val="006A1C78"/>
    <w:rsid w:val="006A30A9"/>
    <w:rsid w:val="006A3399"/>
    <w:rsid w:val="006A35AF"/>
    <w:rsid w:val="006A38CE"/>
    <w:rsid w:val="006A3A82"/>
    <w:rsid w:val="006A3DAF"/>
    <w:rsid w:val="006A506C"/>
    <w:rsid w:val="006A50EE"/>
    <w:rsid w:val="006B047E"/>
    <w:rsid w:val="006B0875"/>
    <w:rsid w:val="006B0BFD"/>
    <w:rsid w:val="006B0CA0"/>
    <w:rsid w:val="006B10E8"/>
    <w:rsid w:val="006B131C"/>
    <w:rsid w:val="006B16B6"/>
    <w:rsid w:val="006B228D"/>
    <w:rsid w:val="006B3BC2"/>
    <w:rsid w:val="006B3D8E"/>
    <w:rsid w:val="006B3EFC"/>
    <w:rsid w:val="006B58C5"/>
    <w:rsid w:val="006B5A99"/>
    <w:rsid w:val="006B7112"/>
    <w:rsid w:val="006C16D5"/>
    <w:rsid w:val="006C1D17"/>
    <w:rsid w:val="006C1DD4"/>
    <w:rsid w:val="006C26FC"/>
    <w:rsid w:val="006C2D6F"/>
    <w:rsid w:val="006C2E02"/>
    <w:rsid w:val="006C3148"/>
    <w:rsid w:val="006C34EF"/>
    <w:rsid w:val="006C3938"/>
    <w:rsid w:val="006C3D05"/>
    <w:rsid w:val="006C4AD3"/>
    <w:rsid w:val="006C52CA"/>
    <w:rsid w:val="006C5324"/>
    <w:rsid w:val="006C5882"/>
    <w:rsid w:val="006C593F"/>
    <w:rsid w:val="006C633B"/>
    <w:rsid w:val="006C68BE"/>
    <w:rsid w:val="006C6B51"/>
    <w:rsid w:val="006C6C65"/>
    <w:rsid w:val="006C738B"/>
    <w:rsid w:val="006C7634"/>
    <w:rsid w:val="006D00AF"/>
    <w:rsid w:val="006D0B17"/>
    <w:rsid w:val="006D10F5"/>
    <w:rsid w:val="006D13D8"/>
    <w:rsid w:val="006D1A99"/>
    <w:rsid w:val="006D2A09"/>
    <w:rsid w:val="006D3D28"/>
    <w:rsid w:val="006D49D3"/>
    <w:rsid w:val="006D6385"/>
    <w:rsid w:val="006D663A"/>
    <w:rsid w:val="006D6F3A"/>
    <w:rsid w:val="006D7A0D"/>
    <w:rsid w:val="006E040B"/>
    <w:rsid w:val="006E157F"/>
    <w:rsid w:val="006E2159"/>
    <w:rsid w:val="006E21D1"/>
    <w:rsid w:val="006E2489"/>
    <w:rsid w:val="006E27BD"/>
    <w:rsid w:val="006E42CA"/>
    <w:rsid w:val="006E4A97"/>
    <w:rsid w:val="006E6DAC"/>
    <w:rsid w:val="006E7C0B"/>
    <w:rsid w:val="006F028C"/>
    <w:rsid w:val="006F18A1"/>
    <w:rsid w:val="006F1CB1"/>
    <w:rsid w:val="006F3005"/>
    <w:rsid w:val="006F3BD6"/>
    <w:rsid w:val="006F4351"/>
    <w:rsid w:val="006F5779"/>
    <w:rsid w:val="006F63F9"/>
    <w:rsid w:val="006F7734"/>
    <w:rsid w:val="00700823"/>
    <w:rsid w:val="00700B1B"/>
    <w:rsid w:val="00701157"/>
    <w:rsid w:val="00701A0A"/>
    <w:rsid w:val="00701DAB"/>
    <w:rsid w:val="00703073"/>
    <w:rsid w:val="00703359"/>
    <w:rsid w:val="00704669"/>
    <w:rsid w:val="00704D77"/>
    <w:rsid w:val="00704EF7"/>
    <w:rsid w:val="00704F94"/>
    <w:rsid w:val="00705905"/>
    <w:rsid w:val="0070662A"/>
    <w:rsid w:val="00706A55"/>
    <w:rsid w:val="0070714B"/>
    <w:rsid w:val="00707833"/>
    <w:rsid w:val="00707905"/>
    <w:rsid w:val="00707D53"/>
    <w:rsid w:val="00707E21"/>
    <w:rsid w:val="00710AAB"/>
    <w:rsid w:val="00710ACA"/>
    <w:rsid w:val="00710B83"/>
    <w:rsid w:val="00711613"/>
    <w:rsid w:val="0071191D"/>
    <w:rsid w:val="0071263C"/>
    <w:rsid w:val="00712C78"/>
    <w:rsid w:val="00714411"/>
    <w:rsid w:val="00714DAE"/>
    <w:rsid w:val="0071648E"/>
    <w:rsid w:val="00716658"/>
    <w:rsid w:val="00716774"/>
    <w:rsid w:val="00716C1C"/>
    <w:rsid w:val="00716EFB"/>
    <w:rsid w:val="007201A1"/>
    <w:rsid w:val="007216FE"/>
    <w:rsid w:val="00722944"/>
    <w:rsid w:val="00722ACF"/>
    <w:rsid w:val="0072311E"/>
    <w:rsid w:val="00723D9C"/>
    <w:rsid w:val="0072485F"/>
    <w:rsid w:val="00724D12"/>
    <w:rsid w:val="007252A3"/>
    <w:rsid w:val="007257F5"/>
    <w:rsid w:val="00725CF1"/>
    <w:rsid w:val="007266AD"/>
    <w:rsid w:val="007270FD"/>
    <w:rsid w:val="00727399"/>
    <w:rsid w:val="007307BE"/>
    <w:rsid w:val="007312E1"/>
    <w:rsid w:val="00731645"/>
    <w:rsid w:val="00731A61"/>
    <w:rsid w:val="007322A1"/>
    <w:rsid w:val="007331F8"/>
    <w:rsid w:val="007333CF"/>
    <w:rsid w:val="00733BF3"/>
    <w:rsid w:val="00733CF6"/>
    <w:rsid w:val="00734FA4"/>
    <w:rsid w:val="0073540A"/>
    <w:rsid w:val="0073542F"/>
    <w:rsid w:val="007364FA"/>
    <w:rsid w:val="00737688"/>
    <w:rsid w:val="00737A20"/>
    <w:rsid w:val="007405B8"/>
    <w:rsid w:val="00740765"/>
    <w:rsid w:val="007410B4"/>
    <w:rsid w:val="007410B9"/>
    <w:rsid w:val="007417E2"/>
    <w:rsid w:val="0074184E"/>
    <w:rsid w:val="00741B86"/>
    <w:rsid w:val="0074394C"/>
    <w:rsid w:val="00744393"/>
    <w:rsid w:val="00744984"/>
    <w:rsid w:val="00744EC2"/>
    <w:rsid w:val="00744ED9"/>
    <w:rsid w:val="00746CE5"/>
    <w:rsid w:val="00746E46"/>
    <w:rsid w:val="00746FD5"/>
    <w:rsid w:val="00747A54"/>
    <w:rsid w:val="00751421"/>
    <w:rsid w:val="00751669"/>
    <w:rsid w:val="00751FD0"/>
    <w:rsid w:val="0075374F"/>
    <w:rsid w:val="007549BC"/>
    <w:rsid w:val="00754DAF"/>
    <w:rsid w:val="00756451"/>
    <w:rsid w:val="00757063"/>
    <w:rsid w:val="0075744D"/>
    <w:rsid w:val="00757BBE"/>
    <w:rsid w:val="00757CA6"/>
    <w:rsid w:val="00757E03"/>
    <w:rsid w:val="007600D5"/>
    <w:rsid w:val="007602C9"/>
    <w:rsid w:val="00760331"/>
    <w:rsid w:val="007620F1"/>
    <w:rsid w:val="0076287F"/>
    <w:rsid w:val="00762F5E"/>
    <w:rsid w:val="00763328"/>
    <w:rsid w:val="0076474D"/>
    <w:rsid w:val="00771582"/>
    <w:rsid w:val="00773F47"/>
    <w:rsid w:val="00776CBE"/>
    <w:rsid w:val="00777260"/>
    <w:rsid w:val="00777EB3"/>
    <w:rsid w:val="00780D3E"/>
    <w:rsid w:val="007824AA"/>
    <w:rsid w:val="00782DF8"/>
    <w:rsid w:val="007837C7"/>
    <w:rsid w:val="00783CC0"/>
    <w:rsid w:val="00783E35"/>
    <w:rsid w:val="007849AF"/>
    <w:rsid w:val="007851EB"/>
    <w:rsid w:val="007854FC"/>
    <w:rsid w:val="00786161"/>
    <w:rsid w:val="00787836"/>
    <w:rsid w:val="007879FF"/>
    <w:rsid w:val="00787C11"/>
    <w:rsid w:val="00790CA8"/>
    <w:rsid w:val="0079109D"/>
    <w:rsid w:val="007919F9"/>
    <w:rsid w:val="007924FD"/>
    <w:rsid w:val="00792580"/>
    <w:rsid w:val="007948E4"/>
    <w:rsid w:val="00797F3D"/>
    <w:rsid w:val="007A00A3"/>
    <w:rsid w:val="007A0B42"/>
    <w:rsid w:val="007A1733"/>
    <w:rsid w:val="007A1E37"/>
    <w:rsid w:val="007A23FF"/>
    <w:rsid w:val="007A4361"/>
    <w:rsid w:val="007A50E2"/>
    <w:rsid w:val="007A659F"/>
    <w:rsid w:val="007A6F51"/>
    <w:rsid w:val="007A7950"/>
    <w:rsid w:val="007A7AE1"/>
    <w:rsid w:val="007B08F6"/>
    <w:rsid w:val="007B198A"/>
    <w:rsid w:val="007B1E0F"/>
    <w:rsid w:val="007B1E58"/>
    <w:rsid w:val="007B1F47"/>
    <w:rsid w:val="007B2145"/>
    <w:rsid w:val="007B3094"/>
    <w:rsid w:val="007B4DCC"/>
    <w:rsid w:val="007B4DF2"/>
    <w:rsid w:val="007B56AA"/>
    <w:rsid w:val="007B584D"/>
    <w:rsid w:val="007B67C4"/>
    <w:rsid w:val="007C02C0"/>
    <w:rsid w:val="007C0C49"/>
    <w:rsid w:val="007C123B"/>
    <w:rsid w:val="007C1D8C"/>
    <w:rsid w:val="007C243F"/>
    <w:rsid w:val="007C287A"/>
    <w:rsid w:val="007C2CC1"/>
    <w:rsid w:val="007C2D50"/>
    <w:rsid w:val="007C4C2B"/>
    <w:rsid w:val="007C51BC"/>
    <w:rsid w:val="007C5220"/>
    <w:rsid w:val="007C70DC"/>
    <w:rsid w:val="007C7A5F"/>
    <w:rsid w:val="007C7CE0"/>
    <w:rsid w:val="007D172C"/>
    <w:rsid w:val="007D1BD8"/>
    <w:rsid w:val="007D328C"/>
    <w:rsid w:val="007D341F"/>
    <w:rsid w:val="007D408C"/>
    <w:rsid w:val="007D423E"/>
    <w:rsid w:val="007D76CB"/>
    <w:rsid w:val="007E026D"/>
    <w:rsid w:val="007E08A5"/>
    <w:rsid w:val="007E33E5"/>
    <w:rsid w:val="007E3F87"/>
    <w:rsid w:val="007E41D2"/>
    <w:rsid w:val="007E471B"/>
    <w:rsid w:val="007E7364"/>
    <w:rsid w:val="007F04F9"/>
    <w:rsid w:val="007F071D"/>
    <w:rsid w:val="007F1299"/>
    <w:rsid w:val="007F196F"/>
    <w:rsid w:val="007F22C1"/>
    <w:rsid w:val="007F2A28"/>
    <w:rsid w:val="007F2D08"/>
    <w:rsid w:val="007F33FA"/>
    <w:rsid w:val="007F43FB"/>
    <w:rsid w:val="007F4560"/>
    <w:rsid w:val="007F47CB"/>
    <w:rsid w:val="007F4CCB"/>
    <w:rsid w:val="007F51BD"/>
    <w:rsid w:val="007F6FCE"/>
    <w:rsid w:val="007F7824"/>
    <w:rsid w:val="0080132F"/>
    <w:rsid w:val="00801807"/>
    <w:rsid w:val="00801BE4"/>
    <w:rsid w:val="00802070"/>
    <w:rsid w:val="008021CD"/>
    <w:rsid w:val="00802939"/>
    <w:rsid w:val="008029A7"/>
    <w:rsid w:val="00802D5A"/>
    <w:rsid w:val="00803744"/>
    <w:rsid w:val="008046DC"/>
    <w:rsid w:val="0080471A"/>
    <w:rsid w:val="00804A59"/>
    <w:rsid w:val="00804AD4"/>
    <w:rsid w:val="008054D7"/>
    <w:rsid w:val="00805BC1"/>
    <w:rsid w:val="00807454"/>
    <w:rsid w:val="00810039"/>
    <w:rsid w:val="0081062C"/>
    <w:rsid w:val="00811037"/>
    <w:rsid w:val="00811DB5"/>
    <w:rsid w:val="0081269C"/>
    <w:rsid w:val="00813D5A"/>
    <w:rsid w:val="0081443A"/>
    <w:rsid w:val="008146D9"/>
    <w:rsid w:val="00814E1C"/>
    <w:rsid w:val="00815348"/>
    <w:rsid w:val="0081577F"/>
    <w:rsid w:val="00815C5F"/>
    <w:rsid w:val="00815CB0"/>
    <w:rsid w:val="00816245"/>
    <w:rsid w:val="00816D47"/>
    <w:rsid w:val="00817815"/>
    <w:rsid w:val="00820E2F"/>
    <w:rsid w:val="008214FB"/>
    <w:rsid w:val="00821CEE"/>
    <w:rsid w:val="00822135"/>
    <w:rsid w:val="00822853"/>
    <w:rsid w:val="00822D2C"/>
    <w:rsid w:val="00822F1C"/>
    <w:rsid w:val="008230DE"/>
    <w:rsid w:val="00823202"/>
    <w:rsid w:val="008239CC"/>
    <w:rsid w:val="008243F8"/>
    <w:rsid w:val="00824E97"/>
    <w:rsid w:val="0082577F"/>
    <w:rsid w:val="008260CB"/>
    <w:rsid w:val="00826B96"/>
    <w:rsid w:val="0082783E"/>
    <w:rsid w:val="00827F61"/>
    <w:rsid w:val="00832079"/>
    <w:rsid w:val="0083220A"/>
    <w:rsid w:val="008324F7"/>
    <w:rsid w:val="0083273F"/>
    <w:rsid w:val="00832A73"/>
    <w:rsid w:val="0083302D"/>
    <w:rsid w:val="00833A12"/>
    <w:rsid w:val="0083498E"/>
    <w:rsid w:val="00835837"/>
    <w:rsid w:val="00835F94"/>
    <w:rsid w:val="008379F9"/>
    <w:rsid w:val="00837C41"/>
    <w:rsid w:val="00837D2F"/>
    <w:rsid w:val="0084034F"/>
    <w:rsid w:val="008418A6"/>
    <w:rsid w:val="008424F5"/>
    <w:rsid w:val="00843163"/>
    <w:rsid w:val="00843792"/>
    <w:rsid w:val="00843FB2"/>
    <w:rsid w:val="00845334"/>
    <w:rsid w:val="00845E63"/>
    <w:rsid w:val="00845FA1"/>
    <w:rsid w:val="0084646E"/>
    <w:rsid w:val="00847665"/>
    <w:rsid w:val="008506E0"/>
    <w:rsid w:val="008510E0"/>
    <w:rsid w:val="008523C8"/>
    <w:rsid w:val="0085309E"/>
    <w:rsid w:val="008531F8"/>
    <w:rsid w:val="008532C9"/>
    <w:rsid w:val="00854C22"/>
    <w:rsid w:val="008576D5"/>
    <w:rsid w:val="0085783C"/>
    <w:rsid w:val="00861319"/>
    <w:rsid w:val="00863B16"/>
    <w:rsid w:val="00864142"/>
    <w:rsid w:val="00864AEE"/>
    <w:rsid w:val="00864C33"/>
    <w:rsid w:val="00865656"/>
    <w:rsid w:val="00865C88"/>
    <w:rsid w:val="00865DE4"/>
    <w:rsid w:val="00866AED"/>
    <w:rsid w:val="00866D6B"/>
    <w:rsid w:val="00867E73"/>
    <w:rsid w:val="00871481"/>
    <w:rsid w:val="00873BBD"/>
    <w:rsid w:val="00873BDA"/>
    <w:rsid w:val="00874E7B"/>
    <w:rsid w:val="00875AA5"/>
    <w:rsid w:val="00875E9D"/>
    <w:rsid w:val="00876106"/>
    <w:rsid w:val="00876787"/>
    <w:rsid w:val="00876886"/>
    <w:rsid w:val="00877D01"/>
    <w:rsid w:val="00880060"/>
    <w:rsid w:val="00880912"/>
    <w:rsid w:val="00880D4C"/>
    <w:rsid w:val="00881F55"/>
    <w:rsid w:val="00882D9B"/>
    <w:rsid w:val="00882F3A"/>
    <w:rsid w:val="0088345E"/>
    <w:rsid w:val="008839A8"/>
    <w:rsid w:val="00885A89"/>
    <w:rsid w:val="00886975"/>
    <w:rsid w:val="0089060E"/>
    <w:rsid w:val="00890FEF"/>
    <w:rsid w:val="00892290"/>
    <w:rsid w:val="0089294A"/>
    <w:rsid w:val="00893089"/>
    <w:rsid w:val="00893668"/>
    <w:rsid w:val="00893719"/>
    <w:rsid w:val="00893887"/>
    <w:rsid w:val="008948FF"/>
    <w:rsid w:val="00894A52"/>
    <w:rsid w:val="00894EBC"/>
    <w:rsid w:val="00895F7E"/>
    <w:rsid w:val="0089601B"/>
    <w:rsid w:val="0089676D"/>
    <w:rsid w:val="00897187"/>
    <w:rsid w:val="008974D5"/>
    <w:rsid w:val="008974E0"/>
    <w:rsid w:val="0089788C"/>
    <w:rsid w:val="00897FB8"/>
    <w:rsid w:val="008A015E"/>
    <w:rsid w:val="008A145F"/>
    <w:rsid w:val="008A1A42"/>
    <w:rsid w:val="008A1D91"/>
    <w:rsid w:val="008A1FC1"/>
    <w:rsid w:val="008A4248"/>
    <w:rsid w:val="008A4760"/>
    <w:rsid w:val="008A48CC"/>
    <w:rsid w:val="008A5AB4"/>
    <w:rsid w:val="008A5B32"/>
    <w:rsid w:val="008A72FC"/>
    <w:rsid w:val="008A7307"/>
    <w:rsid w:val="008A7854"/>
    <w:rsid w:val="008B14BE"/>
    <w:rsid w:val="008B36AD"/>
    <w:rsid w:val="008B3BBA"/>
    <w:rsid w:val="008B4734"/>
    <w:rsid w:val="008B4A8A"/>
    <w:rsid w:val="008B596B"/>
    <w:rsid w:val="008B7297"/>
    <w:rsid w:val="008C10E5"/>
    <w:rsid w:val="008C14BF"/>
    <w:rsid w:val="008C2209"/>
    <w:rsid w:val="008C2FD5"/>
    <w:rsid w:val="008C4FB8"/>
    <w:rsid w:val="008C56F4"/>
    <w:rsid w:val="008C5DB1"/>
    <w:rsid w:val="008C7CCD"/>
    <w:rsid w:val="008D0B02"/>
    <w:rsid w:val="008D0D7A"/>
    <w:rsid w:val="008D20B6"/>
    <w:rsid w:val="008D21FE"/>
    <w:rsid w:val="008D26DE"/>
    <w:rsid w:val="008D2B6F"/>
    <w:rsid w:val="008D2CB0"/>
    <w:rsid w:val="008D3144"/>
    <w:rsid w:val="008D34DA"/>
    <w:rsid w:val="008D3C65"/>
    <w:rsid w:val="008D43A4"/>
    <w:rsid w:val="008D4D35"/>
    <w:rsid w:val="008D5DFE"/>
    <w:rsid w:val="008D6477"/>
    <w:rsid w:val="008D759C"/>
    <w:rsid w:val="008D76C7"/>
    <w:rsid w:val="008D7C6E"/>
    <w:rsid w:val="008E0119"/>
    <w:rsid w:val="008E066C"/>
    <w:rsid w:val="008E22EE"/>
    <w:rsid w:val="008E27C4"/>
    <w:rsid w:val="008E2EB9"/>
    <w:rsid w:val="008E37F0"/>
    <w:rsid w:val="008E47DA"/>
    <w:rsid w:val="008E5429"/>
    <w:rsid w:val="008E576B"/>
    <w:rsid w:val="008E5F02"/>
    <w:rsid w:val="008E740F"/>
    <w:rsid w:val="008F14A1"/>
    <w:rsid w:val="008F16BD"/>
    <w:rsid w:val="008F1BAC"/>
    <w:rsid w:val="008F30D7"/>
    <w:rsid w:val="008F3406"/>
    <w:rsid w:val="008F45B4"/>
    <w:rsid w:val="008F64A9"/>
    <w:rsid w:val="008F6F3A"/>
    <w:rsid w:val="008F7B16"/>
    <w:rsid w:val="00900783"/>
    <w:rsid w:val="00901ED2"/>
    <w:rsid w:val="00902F15"/>
    <w:rsid w:val="00902FB0"/>
    <w:rsid w:val="0090307E"/>
    <w:rsid w:val="00903F42"/>
    <w:rsid w:val="00903F9F"/>
    <w:rsid w:val="0090460B"/>
    <w:rsid w:val="009050B6"/>
    <w:rsid w:val="00905AC7"/>
    <w:rsid w:val="00907219"/>
    <w:rsid w:val="00910261"/>
    <w:rsid w:val="0091349A"/>
    <w:rsid w:val="00913A5D"/>
    <w:rsid w:val="00914BC1"/>
    <w:rsid w:val="009158B8"/>
    <w:rsid w:val="00916101"/>
    <w:rsid w:val="00916300"/>
    <w:rsid w:val="009173C0"/>
    <w:rsid w:val="00917684"/>
    <w:rsid w:val="00920361"/>
    <w:rsid w:val="009203F8"/>
    <w:rsid w:val="0092049B"/>
    <w:rsid w:val="009205D8"/>
    <w:rsid w:val="00920754"/>
    <w:rsid w:val="0092102E"/>
    <w:rsid w:val="0092144D"/>
    <w:rsid w:val="00921FC2"/>
    <w:rsid w:val="0092374E"/>
    <w:rsid w:val="0092610D"/>
    <w:rsid w:val="00926204"/>
    <w:rsid w:val="00926437"/>
    <w:rsid w:val="009276F2"/>
    <w:rsid w:val="00930666"/>
    <w:rsid w:val="00931C2D"/>
    <w:rsid w:val="0093352A"/>
    <w:rsid w:val="00933910"/>
    <w:rsid w:val="00933923"/>
    <w:rsid w:val="00933A32"/>
    <w:rsid w:val="009348B3"/>
    <w:rsid w:val="00934CA7"/>
    <w:rsid w:val="0093563F"/>
    <w:rsid w:val="0093651F"/>
    <w:rsid w:val="00936636"/>
    <w:rsid w:val="00936856"/>
    <w:rsid w:val="00936A22"/>
    <w:rsid w:val="00936DC1"/>
    <w:rsid w:val="009371D6"/>
    <w:rsid w:val="00937515"/>
    <w:rsid w:val="00940613"/>
    <w:rsid w:val="0094181A"/>
    <w:rsid w:val="009420B7"/>
    <w:rsid w:val="009422E1"/>
    <w:rsid w:val="00942C54"/>
    <w:rsid w:val="00943047"/>
    <w:rsid w:val="00943136"/>
    <w:rsid w:val="0094474B"/>
    <w:rsid w:val="009447F5"/>
    <w:rsid w:val="00946C34"/>
    <w:rsid w:val="00947561"/>
    <w:rsid w:val="00950803"/>
    <w:rsid w:val="009509BF"/>
    <w:rsid w:val="00951363"/>
    <w:rsid w:val="00952373"/>
    <w:rsid w:val="009559C5"/>
    <w:rsid w:val="0095638A"/>
    <w:rsid w:val="00956D8E"/>
    <w:rsid w:val="0096128D"/>
    <w:rsid w:val="0096231F"/>
    <w:rsid w:val="00962B68"/>
    <w:rsid w:val="00964426"/>
    <w:rsid w:val="009659BD"/>
    <w:rsid w:val="00965C8D"/>
    <w:rsid w:val="009676D5"/>
    <w:rsid w:val="0097013E"/>
    <w:rsid w:val="0097180E"/>
    <w:rsid w:val="00971F03"/>
    <w:rsid w:val="0097250A"/>
    <w:rsid w:val="00972C27"/>
    <w:rsid w:val="0097436C"/>
    <w:rsid w:val="00974CF3"/>
    <w:rsid w:val="0097666B"/>
    <w:rsid w:val="009767E2"/>
    <w:rsid w:val="00976A67"/>
    <w:rsid w:val="0097738A"/>
    <w:rsid w:val="00977D92"/>
    <w:rsid w:val="00980920"/>
    <w:rsid w:val="00981FE1"/>
    <w:rsid w:val="00982798"/>
    <w:rsid w:val="009830E0"/>
    <w:rsid w:val="0098314C"/>
    <w:rsid w:val="009834EE"/>
    <w:rsid w:val="00983E36"/>
    <w:rsid w:val="0098429D"/>
    <w:rsid w:val="00984DBC"/>
    <w:rsid w:val="009862D1"/>
    <w:rsid w:val="009876F9"/>
    <w:rsid w:val="009901AF"/>
    <w:rsid w:val="00990772"/>
    <w:rsid w:val="0099128F"/>
    <w:rsid w:val="00992BB9"/>
    <w:rsid w:val="00993478"/>
    <w:rsid w:val="00993798"/>
    <w:rsid w:val="009941FD"/>
    <w:rsid w:val="0099521D"/>
    <w:rsid w:val="00995832"/>
    <w:rsid w:val="009959CE"/>
    <w:rsid w:val="00996989"/>
    <w:rsid w:val="00997918"/>
    <w:rsid w:val="009A102D"/>
    <w:rsid w:val="009A17D6"/>
    <w:rsid w:val="009A1B31"/>
    <w:rsid w:val="009A24E0"/>
    <w:rsid w:val="009A27D7"/>
    <w:rsid w:val="009A29D5"/>
    <w:rsid w:val="009A4C58"/>
    <w:rsid w:val="009A527B"/>
    <w:rsid w:val="009A5644"/>
    <w:rsid w:val="009B0B75"/>
    <w:rsid w:val="009B1101"/>
    <w:rsid w:val="009B1E1A"/>
    <w:rsid w:val="009B2FA1"/>
    <w:rsid w:val="009B31FF"/>
    <w:rsid w:val="009B3901"/>
    <w:rsid w:val="009B3CEF"/>
    <w:rsid w:val="009B5B90"/>
    <w:rsid w:val="009B66F0"/>
    <w:rsid w:val="009B6D53"/>
    <w:rsid w:val="009B7806"/>
    <w:rsid w:val="009C055F"/>
    <w:rsid w:val="009C17AD"/>
    <w:rsid w:val="009C308C"/>
    <w:rsid w:val="009C4AEF"/>
    <w:rsid w:val="009C4C91"/>
    <w:rsid w:val="009C4D3A"/>
    <w:rsid w:val="009C4D4D"/>
    <w:rsid w:val="009C64FB"/>
    <w:rsid w:val="009C6D6A"/>
    <w:rsid w:val="009C71C5"/>
    <w:rsid w:val="009C73BD"/>
    <w:rsid w:val="009C7D7D"/>
    <w:rsid w:val="009D06B4"/>
    <w:rsid w:val="009D098F"/>
    <w:rsid w:val="009D1561"/>
    <w:rsid w:val="009D1905"/>
    <w:rsid w:val="009D20DC"/>
    <w:rsid w:val="009D386A"/>
    <w:rsid w:val="009D4C5E"/>
    <w:rsid w:val="009D5225"/>
    <w:rsid w:val="009D57D8"/>
    <w:rsid w:val="009E1652"/>
    <w:rsid w:val="009E36CA"/>
    <w:rsid w:val="009E4EC6"/>
    <w:rsid w:val="009E54C2"/>
    <w:rsid w:val="009E5E4E"/>
    <w:rsid w:val="009E69BD"/>
    <w:rsid w:val="009F01F7"/>
    <w:rsid w:val="009F0277"/>
    <w:rsid w:val="009F02C8"/>
    <w:rsid w:val="009F0BC6"/>
    <w:rsid w:val="009F1714"/>
    <w:rsid w:val="009F23F9"/>
    <w:rsid w:val="009F282F"/>
    <w:rsid w:val="009F309C"/>
    <w:rsid w:val="009F30DA"/>
    <w:rsid w:val="009F3B7E"/>
    <w:rsid w:val="009F4B9D"/>
    <w:rsid w:val="009F4CDE"/>
    <w:rsid w:val="009F59D8"/>
    <w:rsid w:val="009F5A4F"/>
    <w:rsid w:val="009F6C37"/>
    <w:rsid w:val="00A000E2"/>
    <w:rsid w:val="00A00170"/>
    <w:rsid w:val="00A00700"/>
    <w:rsid w:val="00A00BA2"/>
    <w:rsid w:val="00A00C2D"/>
    <w:rsid w:val="00A01079"/>
    <w:rsid w:val="00A01734"/>
    <w:rsid w:val="00A0181D"/>
    <w:rsid w:val="00A020AC"/>
    <w:rsid w:val="00A030AB"/>
    <w:rsid w:val="00A036D7"/>
    <w:rsid w:val="00A03F6D"/>
    <w:rsid w:val="00A04958"/>
    <w:rsid w:val="00A065E1"/>
    <w:rsid w:val="00A06B39"/>
    <w:rsid w:val="00A06D06"/>
    <w:rsid w:val="00A0703B"/>
    <w:rsid w:val="00A0750F"/>
    <w:rsid w:val="00A10506"/>
    <w:rsid w:val="00A1175A"/>
    <w:rsid w:val="00A1254F"/>
    <w:rsid w:val="00A12D59"/>
    <w:rsid w:val="00A12FC8"/>
    <w:rsid w:val="00A141A7"/>
    <w:rsid w:val="00A147A2"/>
    <w:rsid w:val="00A15665"/>
    <w:rsid w:val="00A16264"/>
    <w:rsid w:val="00A1654E"/>
    <w:rsid w:val="00A17859"/>
    <w:rsid w:val="00A17B53"/>
    <w:rsid w:val="00A17E1F"/>
    <w:rsid w:val="00A200FD"/>
    <w:rsid w:val="00A20A01"/>
    <w:rsid w:val="00A20B68"/>
    <w:rsid w:val="00A21803"/>
    <w:rsid w:val="00A226FE"/>
    <w:rsid w:val="00A25453"/>
    <w:rsid w:val="00A2576C"/>
    <w:rsid w:val="00A25CF5"/>
    <w:rsid w:val="00A267E8"/>
    <w:rsid w:val="00A30C47"/>
    <w:rsid w:val="00A324C7"/>
    <w:rsid w:val="00A3365C"/>
    <w:rsid w:val="00A338D2"/>
    <w:rsid w:val="00A3401C"/>
    <w:rsid w:val="00A343B0"/>
    <w:rsid w:val="00A345F3"/>
    <w:rsid w:val="00A34884"/>
    <w:rsid w:val="00A3512B"/>
    <w:rsid w:val="00A363CB"/>
    <w:rsid w:val="00A364F0"/>
    <w:rsid w:val="00A36D7C"/>
    <w:rsid w:val="00A378DB"/>
    <w:rsid w:val="00A37BDE"/>
    <w:rsid w:val="00A37E62"/>
    <w:rsid w:val="00A40407"/>
    <w:rsid w:val="00A40547"/>
    <w:rsid w:val="00A409C7"/>
    <w:rsid w:val="00A410DF"/>
    <w:rsid w:val="00A41FCD"/>
    <w:rsid w:val="00A440FF"/>
    <w:rsid w:val="00A44426"/>
    <w:rsid w:val="00A44902"/>
    <w:rsid w:val="00A456FF"/>
    <w:rsid w:val="00A457BC"/>
    <w:rsid w:val="00A457F1"/>
    <w:rsid w:val="00A501AE"/>
    <w:rsid w:val="00A50350"/>
    <w:rsid w:val="00A52083"/>
    <w:rsid w:val="00A528C4"/>
    <w:rsid w:val="00A528C8"/>
    <w:rsid w:val="00A539D1"/>
    <w:rsid w:val="00A55174"/>
    <w:rsid w:val="00A554D3"/>
    <w:rsid w:val="00A569AC"/>
    <w:rsid w:val="00A60451"/>
    <w:rsid w:val="00A60F08"/>
    <w:rsid w:val="00A61D4D"/>
    <w:rsid w:val="00A6293D"/>
    <w:rsid w:val="00A62AD6"/>
    <w:rsid w:val="00A634A5"/>
    <w:rsid w:val="00A64DC2"/>
    <w:rsid w:val="00A65FDE"/>
    <w:rsid w:val="00A66BE0"/>
    <w:rsid w:val="00A678A6"/>
    <w:rsid w:val="00A67FB1"/>
    <w:rsid w:val="00A70187"/>
    <w:rsid w:val="00A7094E"/>
    <w:rsid w:val="00A70AF1"/>
    <w:rsid w:val="00A71B88"/>
    <w:rsid w:val="00A72110"/>
    <w:rsid w:val="00A72EC7"/>
    <w:rsid w:val="00A738D0"/>
    <w:rsid w:val="00A74111"/>
    <w:rsid w:val="00A7500F"/>
    <w:rsid w:val="00A75188"/>
    <w:rsid w:val="00A76035"/>
    <w:rsid w:val="00A761D8"/>
    <w:rsid w:val="00A7631B"/>
    <w:rsid w:val="00A77411"/>
    <w:rsid w:val="00A7743E"/>
    <w:rsid w:val="00A77ADC"/>
    <w:rsid w:val="00A820A3"/>
    <w:rsid w:val="00A8287D"/>
    <w:rsid w:val="00A85335"/>
    <w:rsid w:val="00A854B5"/>
    <w:rsid w:val="00A856A1"/>
    <w:rsid w:val="00A85F63"/>
    <w:rsid w:val="00A863C5"/>
    <w:rsid w:val="00A86475"/>
    <w:rsid w:val="00A877EE"/>
    <w:rsid w:val="00A87874"/>
    <w:rsid w:val="00A87B9C"/>
    <w:rsid w:val="00A908B9"/>
    <w:rsid w:val="00A90DA3"/>
    <w:rsid w:val="00A9167A"/>
    <w:rsid w:val="00A91693"/>
    <w:rsid w:val="00A931E5"/>
    <w:rsid w:val="00A94E7E"/>
    <w:rsid w:val="00A95711"/>
    <w:rsid w:val="00A96B93"/>
    <w:rsid w:val="00A96D89"/>
    <w:rsid w:val="00A97B3B"/>
    <w:rsid w:val="00AA08AE"/>
    <w:rsid w:val="00AA0D1D"/>
    <w:rsid w:val="00AA163F"/>
    <w:rsid w:val="00AA1816"/>
    <w:rsid w:val="00AA1A9C"/>
    <w:rsid w:val="00AA1D1E"/>
    <w:rsid w:val="00AA2BFD"/>
    <w:rsid w:val="00AA4618"/>
    <w:rsid w:val="00AA4A5F"/>
    <w:rsid w:val="00AA5630"/>
    <w:rsid w:val="00AA568E"/>
    <w:rsid w:val="00AA5F07"/>
    <w:rsid w:val="00AA6247"/>
    <w:rsid w:val="00AA666A"/>
    <w:rsid w:val="00AA67DB"/>
    <w:rsid w:val="00AA692F"/>
    <w:rsid w:val="00AA6B27"/>
    <w:rsid w:val="00AB1523"/>
    <w:rsid w:val="00AB18EB"/>
    <w:rsid w:val="00AB1C86"/>
    <w:rsid w:val="00AB3661"/>
    <w:rsid w:val="00AB37C4"/>
    <w:rsid w:val="00AB4947"/>
    <w:rsid w:val="00AB4ACE"/>
    <w:rsid w:val="00AB4E99"/>
    <w:rsid w:val="00AB516C"/>
    <w:rsid w:val="00AB5186"/>
    <w:rsid w:val="00AB616B"/>
    <w:rsid w:val="00AC16B4"/>
    <w:rsid w:val="00AC296C"/>
    <w:rsid w:val="00AC2D29"/>
    <w:rsid w:val="00AC2FBC"/>
    <w:rsid w:val="00AC32B3"/>
    <w:rsid w:val="00AC4268"/>
    <w:rsid w:val="00AC470A"/>
    <w:rsid w:val="00AC4865"/>
    <w:rsid w:val="00AC4EF3"/>
    <w:rsid w:val="00AC507E"/>
    <w:rsid w:val="00AC53A3"/>
    <w:rsid w:val="00AC551A"/>
    <w:rsid w:val="00AC55E1"/>
    <w:rsid w:val="00AC5837"/>
    <w:rsid w:val="00AC5850"/>
    <w:rsid w:val="00AD05B8"/>
    <w:rsid w:val="00AD0F3A"/>
    <w:rsid w:val="00AD15F8"/>
    <w:rsid w:val="00AD22B7"/>
    <w:rsid w:val="00AD2598"/>
    <w:rsid w:val="00AD2C20"/>
    <w:rsid w:val="00AD33C9"/>
    <w:rsid w:val="00AD51D3"/>
    <w:rsid w:val="00AD546F"/>
    <w:rsid w:val="00AD5706"/>
    <w:rsid w:val="00AD5FF8"/>
    <w:rsid w:val="00AD68AF"/>
    <w:rsid w:val="00AE12AF"/>
    <w:rsid w:val="00AE175C"/>
    <w:rsid w:val="00AE22C2"/>
    <w:rsid w:val="00AE246F"/>
    <w:rsid w:val="00AE2B0D"/>
    <w:rsid w:val="00AE3904"/>
    <w:rsid w:val="00AE4223"/>
    <w:rsid w:val="00AF052E"/>
    <w:rsid w:val="00AF184D"/>
    <w:rsid w:val="00AF18CB"/>
    <w:rsid w:val="00AF19D8"/>
    <w:rsid w:val="00AF2075"/>
    <w:rsid w:val="00AF22EE"/>
    <w:rsid w:val="00AF2858"/>
    <w:rsid w:val="00AF3275"/>
    <w:rsid w:val="00AF4FD1"/>
    <w:rsid w:val="00AF5A4F"/>
    <w:rsid w:val="00AF5A9A"/>
    <w:rsid w:val="00AF5D45"/>
    <w:rsid w:val="00AF5D6A"/>
    <w:rsid w:val="00AF6083"/>
    <w:rsid w:val="00AF6A03"/>
    <w:rsid w:val="00B000D3"/>
    <w:rsid w:val="00B000F1"/>
    <w:rsid w:val="00B00128"/>
    <w:rsid w:val="00B01444"/>
    <w:rsid w:val="00B01454"/>
    <w:rsid w:val="00B01F9B"/>
    <w:rsid w:val="00B02009"/>
    <w:rsid w:val="00B027CF"/>
    <w:rsid w:val="00B04148"/>
    <w:rsid w:val="00B05431"/>
    <w:rsid w:val="00B05D16"/>
    <w:rsid w:val="00B0654D"/>
    <w:rsid w:val="00B11D57"/>
    <w:rsid w:val="00B1226B"/>
    <w:rsid w:val="00B12429"/>
    <w:rsid w:val="00B12A3F"/>
    <w:rsid w:val="00B12BCD"/>
    <w:rsid w:val="00B13E8E"/>
    <w:rsid w:val="00B14D53"/>
    <w:rsid w:val="00B14E18"/>
    <w:rsid w:val="00B153E5"/>
    <w:rsid w:val="00B1590B"/>
    <w:rsid w:val="00B15A9B"/>
    <w:rsid w:val="00B15CD6"/>
    <w:rsid w:val="00B172BA"/>
    <w:rsid w:val="00B173F2"/>
    <w:rsid w:val="00B17D20"/>
    <w:rsid w:val="00B21B23"/>
    <w:rsid w:val="00B22282"/>
    <w:rsid w:val="00B23A92"/>
    <w:rsid w:val="00B24192"/>
    <w:rsid w:val="00B243A7"/>
    <w:rsid w:val="00B24A46"/>
    <w:rsid w:val="00B24B6B"/>
    <w:rsid w:val="00B25195"/>
    <w:rsid w:val="00B2544B"/>
    <w:rsid w:val="00B2575F"/>
    <w:rsid w:val="00B259CE"/>
    <w:rsid w:val="00B26A0F"/>
    <w:rsid w:val="00B276A5"/>
    <w:rsid w:val="00B27DC7"/>
    <w:rsid w:val="00B3013D"/>
    <w:rsid w:val="00B30727"/>
    <w:rsid w:val="00B31E82"/>
    <w:rsid w:val="00B3257D"/>
    <w:rsid w:val="00B32DD3"/>
    <w:rsid w:val="00B33025"/>
    <w:rsid w:val="00B352C3"/>
    <w:rsid w:val="00B362C8"/>
    <w:rsid w:val="00B36609"/>
    <w:rsid w:val="00B36BDA"/>
    <w:rsid w:val="00B37071"/>
    <w:rsid w:val="00B3765C"/>
    <w:rsid w:val="00B378DC"/>
    <w:rsid w:val="00B378EC"/>
    <w:rsid w:val="00B37D1D"/>
    <w:rsid w:val="00B37EC0"/>
    <w:rsid w:val="00B407BB"/>
    <w:rsid w:val="00B41209"/>
    <w:rsid w:val="00B42180"/>
    <w:rsid w:val="00B43870"/>
    <w:rsid w:val="00B445FE"/>
    <w:rsid w:val="00B44E17"/>
    <w:rsid w:val="00B45189"/>
    <w:rsid w:val="00B462E0"/>
    <w:rsid w:val="00B4657A"/>
    <w:rsid w:val="00B466D5"/>
    <w:rsid w:val="00B50158"/>
    <w:rsid w:val="00B506A0"/>
    <w:rsid w:val="00B5115F"/>
    <w:rsid w:val="00B5141E"/>
    <w:rsid w:val="00B51DE3"/>
    <w:rsid w:val="00B53978"/>
    <w:rsid w:val="00B53EB7"/>
    <w:rsid w:val="00B547A3"/>
    <w:rsid w:val="00B55819"/>
    <w:rsid w:val="00B60409"/>
    <w:rsid w:val="00B60494"/>
    <w:rsid w:val="00B604F5"/>
    <w:rsid w:val="00B60D0E"/>
    <w:rsid w:val="00B617A3"/>
    <w:rsid w:val="00B618FA"/>
    <w:rsid w:val="00B62EB1"/>
    <w:rsid w:val="00B63188"/>
    <w:rsid w:val="00B64E02"/>
    <w:rsid w:val="00B652DD"/>
    <w:rsid w:val="00B653CE"/>
    <w:rsid w:val="00B655DB"/>
    <w:rsid w:val="00B65B0C"/>
    <w:rsid w:val="00B673FB"/>
    <w:rsid w:val="00B67C53"/>
    <w:rsid w:val="00B67CFB"/>
    <w:rsid w:val="00B701D3"/>
    <w:rsid w:val="00B7038A"/>
    <w:rsid w:val="00B714E2"/>
    <w:rsid w:val="00B718E3"/>
    <w:rsid w:val="00B72729"/>
    <w:rsid w:val="00B72741"/>
    <w:rsid w:val="00B72A41"/>
    <w:rsid w:val="00B72A71"/>
    <w:rsid w:val="00B73CCA"/>
    <w:rsid w:val="00B7572A"/>
    <w:rsid w:val="00B761FD"/>
    <w:rsid w:val="00B7678F"/>
    <w:rsid w:val="00B76FAA"/>
    <w:rsid w:val="00B773C0"/>
    <w:rsid w:val="00B80C87"/>
    <w:rsid w:val="00B8153F"/>
    <w:rsid w:val="00B83882"/>
    <w:rsid w:val="00B83C58"/>
    <w:rsid w:val="00B8454F"/>
    <w:rsid w:val="00B85031"/>
    <w:rsid w:val="00B856B4"/>
    <w:rsid w:val="00B8622A"/>
    <w:rsid w:val="00B86274"/>
    <w:rsid w:val="00B8783F"/>
    <w:rsid w:val="00B90933"/>
    <w:rsid w:val="00B91749"/>
    <w:rsid w:val="00B92320"/>
    <w:rsid w:val="00B92664"/>
    <w:rsid w:val="00B93E90"/>
    <w:rsid w:val="00B953D8"/>
    <w:rsid w:val="00B95C0D"/>
    <w:rsid w:val="00B96CC7"/>
    <w:rsid w:val="00B9761A"/>
    <w:rsid w:val="00B97E96"/>
    <w:rsid w:val="00BA3AF3"/>
    <w:rsid w:val="00BA3D26"/>
    <w:rsid w:val="00BA4804"/>
    <w:rsid w:val="00BA58CB"/>
    <w:rsid w:val="00BA5B4A"/>
    <w:rsid w:val="00BA6088"/>
    <w:rsid w:val="00BA69D8"/>
    <w:rsid w:val="00BB0DCB"/>
    <w:rsid w:val="00BB1106"/>
    <w:rsid w:val="00BB2054"/>
    <w:rsid w:val="00BB4B82"/>
    <w:rsid w:val="00BB68FF"/>
    <w:rsid w:val="00BB6DD2"/>
    <w:rsid w:val="00BB6F0A"/>
    <w:rsid w:val="00BB7C18"/>
    <w:rsid w:val="00BC00B9"/>
    <w:rsid w:val="00BC011C"/>
    <w:rsid w:val="00BC1153"/>
    <w:rsid w:val="00BC1B84"/>
    <w:rsid w:val="00BC1CF6"/>
    <w:rsid w:val="00BC1DC3"/>
    <w:rsid w:val="00BC2056"/>
    <w:rsid w:val="00BC2FCC"/>
    <w:rsid w:val="00BC3CF5"/>
    <w:rsid w:val="00BC4DE5"/>
    <w:rsid w:val="00BC513E"/>
    <w:rsid w:val="00BC5588"/>
    <w:rsid w:val="00BC65D7"/>
    <w:rsid w:val="00BC72CD"/>
    <w:rsid w:val="00BC7807"/>
    <w:rsid w:val="00BC7D05"/>
    <w:rsid w:val="00BC7D16"/>
    <w:rsid w:val="00BC7F42"/>
    <w:rsid w:val="00BD0E65"/>
    <w:rsid w:val="00BD108A"/>
    <w:rsid w:val="00BD1DE5"/>
    <w:rsid w:val="00BD22CC"/>
    <w:rsid w:val="00BD2C41"/>
    <w:rsid w:val="00BD2DDE"/>
    <w:rsid w:val="00BD5B18"/>
    <w:rsid w:val="00BD5FA0"/>
    <w:rsid w:val="00BD72C1"/>
    <w:rsid w:val="00BD7A36"/>
    <w:rsid w:val="00BE0BE1"/>
    <w:rsid w:val="00BE0EB8"/>
    <w:rsid w:val="00BE1849"/>
    <w:rsid w:val="00BE2476"/>
    <w:rsid w:val="00BE45E2"/>
    <w:rsid w:val="00BE76D4"/>
    <w:rsid w:val="00BE7DA6"/>
    <w:rsid w:val="00BF130C"/>
    <w:rsid w:val="00BF1A6B"/>
    <w:rsid w:val="00BF20B0"/>
    <w:rsid w:val="00BF2463"/>
    <w:rsid w:val="00BF297E"/>
    <w:rsid w:val="00BF2BFB"/>
    <w:rsid w:val="00BF3B65"/>
    <w:rsid w:val="00BF4890"/>
    <w:rsid w:val="00BF5644"/>
    <w:rsid w:val="00BF5FD4"/>
    <w:rsid w:val="00BF6168"/>
    <w:rsid w:val="00BF63FE"/>
    <w:rsid w:val="00BF6538"/>
    <w:rsid w:val="00BF660F"/>
    <w:rsid w:val="00BF6A7E"/>
    <w:rsid w:val="00BF74FC"/>
    <w:rsid w:val="00C0043B"/>
    <w:rsid w:val="00C005BC"/>
    <w:rsid w:val="00C006B1"/>
    <w:rsid w:val="00C0165E"/>
    <w:rsid w:val="00C02314"/>
    <w:rsid w:val="00C0266D"/>
    <w:rsid w:val="00C02F86"/>
    <w:rsid w:val="00C04760"/>
    <w:rsid w:val="00C0514D"/>
    <w:rsid w:val="00C05390"/>
    <w:rsid w:val="00C10ABC"/>
    <w:rsid w:val="00C10E0A"/>
    <w:rsid w:val="00C1100E"/>
    <w:rsid w:val="00C12990"/>
    <w:rsid w:val="00C12C11"/>
    <w:rsid w:val="00C14789"/>
    <w:rsid w:val="00C15427"/>
    <w:rsid w:val="00C1547D"/>
    <w:rsid w:val="00C157D7"/>
    <w:rsid w:val="00C166E0"/>
    <w:rsid w:val="00C17CC8"/>
    <w:rsid w:val="00C20A98"/>
    <w:rsid w:val="00C20DC6"/>
    <w:rsid w:val="00C21487"/>
    <w:rsid w:val="00C22DB6"/>
    <w:rsid w:val="00C23AD7"/>
    <w:rsid w:val="00C249A6"/>
    <w:rsid w:val="00C2532A"/>
    <w:rsid w:val="00C2566C"/>
    <w:rsid w:val="00C2573E"/>
    <w:rsid w:val="00C26144"/>
    <w:rsid w:val="00C2657F"/>
    <w:rsid w:val="00C27968"/>
    <w:rsid w:val="00C27A74"/>
    <w:rsid w:val="00C30AB9"/>
    <w:rsid w:val="00C313CD"/>
    <w:rsid w:val="00C31F72"/>
    <w:rsid w:val="00C32AB6"/>
    <w:rsid w:val="00C33806"/>
    <w:rsid w:val="00C3387F"/>
    <w:rsid w:val="00C33B99"/>
    <w:rsid w:val="00C33CDF"/>
    <w:rsid w:val="00C345F5"/>
    <w:rsid w:val="00C34DFD"/>
    <w:rsid w:val="00C3541F"/>
    <w:rsid w:val="00C37B3A"/>
    <w:rsid w:val="00C37CBA"/>
    <w:rsid w:val="00C37DF1"/>
    <w:rsid w:val="00C42D4F"/>
    <w:rsid w:val="00C43CC2"/>
    <w:rsid w:val="00C4400B"/>
    <w:rsid w:val="00C4489E"/>
    <w:rsid w:val="00C45175"/>
    <w:rsid w:val="00C46750"/>
    <w:rsid w:val="00C46C69"/>
    <w:rsid w:val="00C46EAD"/>
    <w:rsid w:val="00C47B5F"/>
    <w:rsid w:val="00C50047"/>
    <w:rsid w:val="00C521C1"/>
    <w:rsid w:val="00C52761"/>
    <w:rsid w:val="00C528C7"/>
    <w:rsid w:val="00C53238"/>
    <w:rsid w:val="00C53FAA"/>
    <w:rsid w:val="00C54999"/>
    <w:rsid w:val="00C54CED"/>
    <w:rsid w:val="00C54F55"/>
    <w:rsid w:val="00C559E3"/>
    <w:rsid w:val="00C55D54"/>
    <w:rsid w:val="00C55F33"/>
    <w:rsid w:val="00C57106"/>
    <w:rsid w:val="00C573C8"/>
    <w:rsid w:val="00C62004"/>
    <w:rsid w:val="00C62B3E"/>
    <w:rsid w:val="00C634E2"/>
    <w:rsid w:val="00C63FE5"/>
    <w:rsid w:val="00C6715A"/>
    <w:rsid w:val="00C672E8"/>
    <w:rsid w:val="00C701C5"/>
    <w:rsid w:val="00C70430"/>
    <w:rsid w:val="00C73572"/>
    <w:rsid w:val="00C73D02"/>
    <w:rsid w:val="00C743D0"/>
    <w:rsid w:val="00C74574"/>
    <w:rsid w:val="00C74967"/>
    <w:rsid w:val="00C74A9F"/>
    <w:rsid w:val="00C74EBB"/>
    <w:rsid w:val="00C77EDD"/>
    <w:rsid w:val="00C809D4"/>
    <w:rsid w:val="00C80ED9"/>
    <w:rsid w:val="00C80FC5"/>
    <w:rsid w:val="00C81956"/>
    <w:rsid w:val="00C81E8B"/>
    <w:rsid w:val="00C8289D"/>
    <w:rsid w:val="00C83640"/>
    <w:rsid w:val="00C843B0"/>
    <w:rsid w:val="00C85770"/>
    <w:rsid w:val="00C86AF2"/>
    <w:rsid w:val="00C86B45"/>
    <w:rsid w:val="00C86B5C"/>
    <w:rsid w:val="00C8754A"/>
    <w:rsid w:val="00C876F6"/>
    <w:rsid w:val="00C90853"/>
    <w:rsid w:val="00C9098E"/>
    <w:rsid w:val="00C924FD"/>
    <w:rsid w:val="00C9306B"/>
    <w:rsid w:val="00C93177"/>
    <w:rsid w:val="00C93BAB"/>
    <w:rsid w:val="00C94912"/>
    <w:rsid w:val="00C94C25"/>
    <w:rsid w:val="00C95F77"/>
    <w:rsid w:val="00C95FFB"/>
    <w:rsid w:val="00C96532"/>
    <w:rsid w:val="00C96A76"/>
    <w:rsid w:val="00C96D4E"/>
    <w:rsid w:val="00C96DD4"/>
    <w:rsid w:val="00C971CA"/>
    <w:rsid w:val="00CA02B5"/>
    <w:rsid w:val="00CA0913"/>
    <w:rsid w:val="00CA2404"/>
    <w:rsid w:val="00CA27B6"/>
    <w:rsid w:val="00CA343E"/>
    <w:rsid w:val="00CA3D3E"/>
    <w:rsid w:val="00CA41BE"/>
    <w:rsid w:val="00CA4A22"/>
    <w:rsid w:val="00CA53ED"/>
    <w:rsid w:val="00CA59D1"/>
    <w:rsid w:val="00CA778A"/>
    <w:rsid w:val="00CB0C7F"/>
    <w:rsid w:val="00CB1C13"/>
    <w:rsid w:val="00CB431E"/>
    <w:rsid w:val="00CB4366"/>
    <w:rsid w:val="00CB5AB4"/>
    <w:rsid w:val="00CB5CE2"/>
    <w:rsid w:val="00CB6132"/>
    <w:rsid w:val="00CB7479"/>
    <w:rsid w:val="00CB77A6"/>
    <w:rsid w:val="00CB7B09"/>
    <w:rsid w:val="00CC02E8"/>
    <w:rsid w:val="00CC200E"/>
    <w:rsid w:val="00CC38F8"/>
    <w:rsid w:val="00CC4E54"/>
    <w:rsid w:val="00CC5335"/>
    <w:rsid w:val="00CC580F"/>
    <w:rsid w:val="00CC627C"/>
    <w:rsid w:val="00CC6286"/>
    <w:rsid w:val="00CC7433"/>
    <w:rsid w:val="00CC78A9"/>
    <w:rsid w:val="00CC7C23"/>
    <w:rsid w:val="00CC7CC5"/>
    <w:rsid w:val="00CD0118"/>
    <w:rsid w:val="00CD07C9"/>
    <w:rsid w:val="00CD0DC8"/>
    <w:rsid w:val="00CD23F5"/>
    <w:rsid w:val="00CD2A46"/>
    <w:rsid w:val="00CD2D35"/>
    <w:rsid w:val="00CD3550"/>
    <w:rsid w:val="00CD3E05"/>
    <w:rsid w:val="00CD63E3"/>
    <w:rsid w:val="00CD6604"/>
    <w:rsid w:val="00CD6B99"/>
    <w:rsid w:val="00CD6C1F"/>
    <w:rsid w:val="00CD6E88"/>
    <w:rsid w:val="00CD739F"/>
    <w:rsid w:val="00CD7420"/>
    <w:rsid w:val="00CD7A81"/>
    <w:rsid w:val="00CE06DA"/>
    <w:rsid w:val="00CE11D8"/>
    <w:rsid w:val="00CE1C16"/>
    <w:rsid w:val="00CE1CBE"/>
    <w:rsid w:val="00CE2521"/>
    <w:rsid w:val="00CE3494"/>
    <w:rsid w:val="00CE4202"/>
    <w:rsid w:val="00CE59C4"/>
    <w:rsid w:val="00CE6116"/>
    <w:rsid w:val="00CE6391"/>
    <w:rsid w:val="00CE68D7"/>
    <w:rsid w:val="00CE72C5"/>
    <w:rsid w:val="00CE7FCE"/>
    <w:rsid w:val="00CF0C4E"/>
    <w:rsid w:val="00CF102F"/>
    <w:rsid w:val="00CF205F"/>
    <w:rsid w:val="00CF2C85"/>
    <w:rsid w:val="00CF360D"/>
    <w:rsid w:val="00CF3712"/>
    <w:rsid w:val="00CF46BE"/>
    <w:rsid w:val="00CF4EC7"/>
    <w:rsid w:val="00CF57B2"/>
    <w:rsid w:val="00CF6BBB"/>
    <w:rsid w:val="00CF71E8"/>
    <w:rsid w:val="00CF7F27"/>
    <w:rsid w:val="00D00C95"/>
    <w:rsid w:val="00D01AE4"/>
    <w:rsid w:val="00D0277E"/>
    <w:rsid w:val="00D02DBF"/>
    <w:rsid w:val="00D03197"/>
    <w:rsid w:val="00D03895"/>
    <w:rsid w:val="00D066AA"/>
    <w:rsid w:val="00D06BE2"/>
    <w:rsid w:val="00D06DE6"/>
    <w:rsid w:val="00D07331"/>
    <w:rsid w:val="00D074B7"/>
    <w:rsid w:val="00D0790E"/>
    <w:rsid w:val="00D103DC"/>
    <w:rsid w:val="00D10AA0"/>
    <w:rsid w:val="00D114E7"/>
    <w:rsid w:val="00D130A9"/>
    <w:rsid w:val="00D131B7"/>
    <w:rsid w:val="00D133F7"/>
    <w:rsid w:val="00D13428"/>
    <w:rsid w:val="00D1394D"/>
    <w:rsid w:val="00D146EB"/>
    <w:rsid w:val="00D14E88"/>
    <w:rsid w:val="00D15660"/>
    <w:rsid w:val="00D176C7"/>
    <w:rsid w:val="00D17CF5"/>
    <w:rsid w:val="00D20337"/>
    <w:rsid w:val="00D20B9A"/>
    <w:rsid w:val="00D20E60"/>
    <w:rsid w:val="00D21136"/>
    <w:rsid w:val="00D212AB"/>
    <w:rsid w:val="00D21F67"/>
    <w:rsid w:val="00D22AD0"/>
    <w:rsid w:val="00D22F84"/>
    <w:rsid w:val="00D24525"/>
    <w:rsid w:val="00D24544"/>
    <w:rsid w:val="00D24569"/>
    <w:rsid w:val="00D249C6"/>
    <w:rsid w:val="00D24D2D"/>
    <w:rsid w:val="00D25E8A"/>
    <w:rsid w:val="00D25ECC"/>
    <w:rsid w:val="00D26546"/>
    <w:rsid w:val="00D270CF"/>
    <w:rsid w:val="00D27351"/>
    <w:rsid w:val="00D274FA"/>
    <w:rsid w:val="00D27622"/>
    <w:rsid w:val="00D31014"/>
    <w:rsid w:val="00D31D82"/>
    <w:rsid w:val="00D3242C"/>
    <w:rsid w:val="00D33157"/>
    <w:rsid w:val="00D33711"/>
    <w:rsid w:val="00D34780"/>
    <w:rsid w:val="00D35813"/>
    <w:rsid w:val="00D3587B"/>
    <w:rsid w:val="00D367FE"/>
    <w:rsid w:val="00D36ED3"/>
    <w:rsid w:val="00D40222"/>
    <w:rsid w:val="00D409BC"/>
    <w:rsid w:val="00D41742"/>
    <w:rsid w:val="00D41DE4"/>
    <w:rsid w:val="00D41E96"/>
    <w:rsid w:val="00D42552"/>
    <w:rsid w:val="00D42823"/>
    <w:rsid w:val="00D42E35"/>
    <w:rsid w:val="00D43982"/>
    <w:rsid w:val="00D43FE5"/>
    <w:rsid w:val="00D44F2E"/>
    <w:rsid w:val="00D45D4C"/>
    <w:rsid w:val="00D46CCA"/>
    <w:rsid w:val="00D46E90"/>
    <w:rsid w:val="00D5001A"/>
    <w:rsid w:val="00D51EBC"/>
    <w:rsid w:val="00D52F32"/>
    <w:rsid w:val="00D54312"/>
    <w:rsid w:val="00D54807"/>
    <w:rsid w:val="00D55674"/>
    <w:rsid w:val="00D56B22"/>
    <w:rsid w:val="00D579DC"/>
    <w:rsid w:val="00D57D90"/>
    <w:rsid w:val="00D60DC8"/>
    <w:rsid w:val="00D60FB3"/>
    <w:rsid w:val="00D61EDA"/>
    <w:rsid w:val="00D627CD"/>
    <w:rsid w:val="00D629AF"/>
    <w:rsid w:val="00D64421"/>
    <w:rsid w:val="00D6588A"/>
    <w:rsid w:val="00D66262"/>
    <w:rsid w:val="00D676E6"/>
    <w:rsid w:val="00D67D9D"/>
    <w:rsid w:val="00D70109"/>
    <w:rsid w:val="00D704A1"/>
    <w:rsid w:val="00D704B7"/>
    <w:rsid w:val="00D70D9F"/>
    <w:rsid w:val="00D71E99"/>
    <w:rsid w:val="00D72BF2"/>
    <w:rsid w:val="00D73543"/>
    <w:rsid w:val="00D73839"/>
    <w:rsid w:val="00D740B0"/>
    <w:rsid w:val="00D74819"/>
    <w:rsid w:val="00D775DE"/>
    <w:rsid w:val="00D77A1E"/>
    <w:rsid w:val="00D80088"/>
    <w:rsid w:val="00D811CD"/>
    <w:rsid w:val="00D818A2"/>
    <w:rsid w:val="00D83521"/>
    <w:rsid w:val="00D8395E"/>
    <w:rsid w:val="00D8400D"/>
    <w:rsid w:val="00D84792"/>
    <w:rsid w:val="00D84E56"/>
    <w:rsid w:val="00D85608"/>
    <w:rsid w:val="00D85D0E"/>
    <w:rsid w:val="00D87370"/>
    <w:rsid w:val="00D874B3"/>
    <w:rsid w:val="00D87594"/>
    <w:rsid w:val="00D91503"/>
    <w:rsid w:val="00D91EC4"/>
    <w:rsid w:val="00D92AA5"/>
    <w:rsid w:val="00D937AD"/>
    <w:rsid w:val="00D93871"/>
    <w:rsid w:val="00D93E01"/>
    <w:rsid w:val="00D9489E"/>
    <w:rsid w:val="00D955D0"/>
    <w:rsid w:val="00D95732"/>
    <w:rsid w:val="00D95927"/>
    <w:rsid w:val="00D96396"/>
    <w:rsid w:val="00D96943"/>
    <w:rsid w:val="00D9712C"/>
    <w:rsid w:val="00DA0633"/>
    <w:rsid w:val="00DA15EF"/>
    <w:rsid w:val="00DA2207"/>
    <w:rsid w:val="00DA2E7B"/>
    <w:rsid w:val="00DA5A0F"/>
    <w:rsid w:val="00DA6852"/>
    <w:rsid w:val="00DA6BEB"/>
    <w:rsid w:val="00DA7075"/>
    <w:rsid w:val="00DB0FE8"/>
    <w:rsid w:val="00DB2506"/>
    <w:rsid w:val="00DB2E3F"/>
    <w:rsid w:val="00DB32DA"/>
    <w:rsid w:val="00DB3BF3"/>
    <w:rsid w:val="00DB49B6"/>
    <w:rsid w:val="00DB4AED"/>
    <w:rsid w:val="00DB4D01"/>
    <w:rsid w:val="00DB6556"/>
    <w:rsid w:val="00DB65C5"/>
    <w:rsid w:val="00DB6B1E"/>
    <w:rsid w:val="00DB7355"/>
    <w:rsid w:val="00DB7FC3"/>
    <w:rsid w:val="00DC0AF3"/>
    <w:rsid w:val="00DC13F8"/>
    <w:rsid w:val="00DC1767"/>
    <w:rsid w:val="00DC2295"/>
    <w:rsid w:val="00DC27F1"/>
    <w:rsid w:val="00DC2AA9"/>
    <w:rsid w:val="00DC2E92"/>
    <w:rsid w:val="00DC3188"/>
    <w:rsid w:val="00DC3672"/>
    <w:rsid w:val="00DC3C51"/>
    <w:rsid w:val="00DC4B24"/>
    <w:rsid w:val="00DC576C"/>
    <w:rsid w:val="00DC616B"/>
    <w:rsid w:val="00DC65A7"/>
    <w:rsid w:val="00DC6708"/>
    <w:rsid w:val="00DD0BC8"/>
    <w:rsid w:val="00DD178D"/>
    <w:rsid w:val="00DD1D6E"/>
    <w:rsid w:val="00DD26D4"/>
    <w:rsid w:val="00DD2C3F"/>
    <w:rsid w:val="00DD2EC9"/>
    <w:rsid w:val="00DD34CE"/>
    <w:rsid w:val="00DD4CEF"/>
    <w:rsid w:val="00DD51E1"/>
    <w:rsid w:val="00DD5BAD"/>
    <w:rsid w:val="00DD69F5"/>
    <w:rsid w:val="00DD6C0B"/>
    <w:rsid w:val="00DD705D"/>
    <w:rsid w:val="00DD79D3"/>
    <w:rsid w:val="00DE032E"/>
    <w:rsid w:val="00DE0D08"/>
    <w:rsid w:val="00DE10FD"/>
    <w:rsid w:val="00DE11F7"/>
    <w:rsid w:val="00DE1646"/>
    <w:rsid w:val="00DE23C2"/>
    <w:rsid w:val="00DE26B2"/>
    <w:rsid w:val="00DE29A9"/>
    <w:rsid w:val="00DE385A"/>
    <w:rsid w:val="00DE437B"/>
    <w:rsid w:val="00DE48D4"/>
    <w:rsid w:val="00DE4D8F"/>
    <w:rsid w:val="00DE4E28"/>
    <w:rsid w:val="00DE6AE6"/>
    <w:rsid w:val="00DE70B7"/>
    <w:rsid w:val="00DE77E9"/>
    <w:rsid w:val="00DF00CC"/>
    <w:rsid w:val="00DF097F"/>
    <w:rsid w:val="00DF0C29"/>
    <w:rsid w:val="00DF1022"/>
    <w:rsid w:val="00DF19FF"/>
    <w:rsid w:val="00DF1E16"/>
    <w:rsid w:val="00DF2304"/>
    <w:rsid w:val="00DF25C7"/>
    <w:rsid w:val="00DF3B87"/>
    <w:rsid w:val="00DF44B1"/>
    <w:rsid w:val="00DF4C05"/>
    <w:rsid w:val="00DF4EE3"/>
    <w:rsid w:val="00DF5919"/>
    <w:rsid w:val="00DF5BCB"/>
    <w:rsid w:val="00DF7B22"/>
    <w:rsid w:val="00E0028E"/>
    <w:rsid w:val="00E002C6"/>
    <w:rsid w:val="00E00391"/>
    <w:rsid w:val="00E00EC1"/>
    <w:rsid w:val="00E01479"/>
    <w:rsid w:val="00E0324A"/>
    <w:rsid w:val="00E04866"/>
    <w:rsid w:val="00E04F92"/>
    <w:rsid w:val="00E0678B"/>
    <w:rsid w:val="00E07B99"/>
    <w:rsid w:val="00E07C2D"/>
    <w:rsid w:val="00E1050E"/>
    <w:rsid w:val="00E10DDB"/>
    <w:rsid w:val="00E119CC"/>
    <w:rsid w:val="00E12BDA"/>
    <w:rsid w:val="00E12C48"/>
    <w:rsid w:val="00E13429"/>
    <w:rsid w:val="00E1360B"/>
    <w:rsid w:val="00E13644"/>
    <w:rsid w:val="00E139EF"/>
    <w:rsid w:val="00E14DC0"/>
    <w:rsid w:val="00E15063"/>
    <w:rsid w:val="00E162ED"/>
    <w:rsid w:val="00E17533"/>
    <w:rsid w:val="00E1795E"/>
    <w:rsid w:val="00E2065A"/>
    <w:rsid w:val="00E21A63"/>
    <w:rsid w:val="00E23A47"/>
    <w:rsid w:val="00E24089"/>
    <w:rsid w:val="00E257B7"/>
    <w:rsid w:val="00E26806"/>
    <w:rsid w:val="00E26F1F"/>
    <w:rsid w:val="00E26F5C"/>
    <w:rsid w:val="00E27A53"/>
    <w:rsid w:val="00E3033D"/>
    <w:rsid w:val="00E3133A"/>
    <w:rsid w:val="00E32680"/>
    <w:rsid w:val="00E32FCB"/>
    <w:rsid w:val="00E337D7"/>
    <w:rsid w:val="00E34175"/>
    <w:rsid w:val="00E34352"/>
    <w:rsid w:val="00E34748"/>
    <w:rsid w:val="00E35146"/>
    <w:rsid w:val="00E3569D"/>
    <w:rsid w:val="00E37718"/>
    <w:rsid w:val="00E3792A"/>
    <w:rsid w:val="00E404A0"/>
    <w:rsid w:val="00E40B5F"/>
    <w:rsid w:val="00E4151F"/>
    <w:rsid w:val="00E42459"/>
    <w:rsid w:val="00E434E1"/>
    <w:rsid w:val="00E43809"/>
    <w:rsid w:val="00E43CA3"/>
    <w:rsid w:val="00E448B9"/>
    <w:rsid w:val="00E44953"/>
    <w:rsid w:val="00E468B3"/>
    <w:rsid w:val="00E46CD9"/>
    <w:rsid w:val="00E47DF7"/>
    <w:rsid w:val="00E47FE5"/>
    <w:rsid w:val="00E5009F"/>
    <w:rsid w:val="00E50139"/>
    <w:rsid w:val="00E50F23"/>
    <w:rsid w:val="00E5293E"/>
    <w:rsid w:val="00E53058"/>
    <w:rsid w:val="00E5357E"/>
    <w:rsid w:val="00E55547"/>
    <w:rsid w:val="00E559C4"/>
    <w:rsid w:val="00E56CD3"/>
    <w:rsid w:val="00E57150"/>
    <w:rsid w:val="00E57785"/>
    <w:rsid w:val="00E605A0"/>
    <w:rsid w:val="00E60D64"/>
    <w:rsid w:val="00E6191F"/>
    <w:rsid w:val="00E61D97"/>
    <w:rsid w:val="00E62EA4"/>
    <w:rsid w:val="00E64AD1"/>
    <w:rsid w:val="00E65C20"/>
    <w:rsid w:val="00E664C0"/>
    <w:rsid w:val="00E67168"/>
    <w:rsid w:val="00E674CA"/>
    <w:rsid w:val="00E67D1B"/>
    <w:rsid w:val="00E70863"/>
    <w:rsid w:val="00E708C3"/>
    <w:rsid w:val="00E7126F"/>
    <w:rsid w:val="00E715FD"/>
    <w:rsid w:val="00E7179F"/>
    <w:rsid w:val="00E71CF5"/>
    <w:rsid w:val="00E73AE0"/>
    <w:rsid w:val="00E73E67"/>
    <w:rsid w:val="00E74632"/>
    <w:rsid w:val="00E75114"/>
    <w:rsid w:val="00E75497"/>
    <w:rsid w:val="00E7591E"/>
    <w:rsid w:val="00E76058"/>
    <w:rsid w:val="00E76106"/>
    <w:rsid w:val="00E7611B"/>
    <w:rsid w:val="00E7656F"/>
    <w:rsid w:val="00E76AA0"/>
    <w:rsid w:val="00E77717"/>
    <w:rsid w:val="00E77B6B"/>
    <w:rsid w:val="00E80F6C"/>
    <w:rsid w:val="00E80F81"/>
    <w:rsid w:val="00E82D55"/>
    <w:rsid w:val="00E8417B"/>
    <w:rsid w:val="00E84273"/>
    <w:rsid w:val="00E85CED"/>
    <w:rsid w:val="00E86EF4"/>
    <w:rsid w:val="00E87083"/>
    <w:rsid w:val="00E87996"/>
    <w:rsid w:val="00E90039"/>
    <w:rsid w:val="00E90EFC"/>
    <w:rsid w:val="00E91241"/>
    <w:rsid w:val="00E920D3"/>
    <w:rsid w:val="00E9222D"/>
    <w:rsid w:val="00E92BBB"/>
    <w:rsid w:val="00E93207"/>
    <w:rsid w:val="00E93A7F"/>
    <w:rsid w:val="00E93CE0"/>
    <w:rsid w:val="00E943FC"/>
    <w:rsid w:val="00E94702"/>
    <w:rsid w:val="00E95F24"/>
    <w:rsid w:val="00E9689D"/>
    <w:rsid w:val="00E972AC"/>
    <w:rsid w:val="00E973F6"/>
    <w:rsid w:val="00EA0BF8"/>
    <w:rsid w:val="00EA1631"/>
    <w:rsid w:val="00EA2501"/>
    <w:rsid w:val="00EA325B"/>
    <w:rsid w:val="00EA414E"/>
    <w:rsid w:val="00EA4716"/>
    <w:rsid w:val="00EA4BAE"/>
    <w:rsid w:val="00EA60D3"/>
    <w:rsid w:val="00EA63A3"/>
    <w:rsid w:val="00EA7368"/>
    <w:rsid w:val="00EA7B27"/>
    <w:rsid w:val="00EB0D94"/>
    <w:rsid w:val="00EB133F"/>
    <w:rsid w:val="00EB16D9"/>
    <w:rsid w:val="00EB1736"/>
    <w:rsid w:val="00EB1C67"/>
    <w:rsid w:val="00EB1D63"/>
    <w:rsid w:val="00EB2452"/>
    <w:rsid w:val="00EB3180"/>
    <w:rsid w:val="00EB50B9"/>
    <w:rsid w:val="00EB537C"/>
    <w:rsid w:val="00EB58AF"/>
    <w:rsid w:val="00EB6FF7"/>
    <w:rsid w:val="00EC0379"/>
    <w:rsid w:val="00EC149B"/>
    <w:rsid w:val="00EC1812"/>
    <w:rsid w:val="00EC2A25"/>
    <w:rsid w:val="00EC38B9"/>
    <w:rsid w:val="00EC5BA7"/>
    <w:rsid w:val="00EC7C80"/>
    <w:rsid w:val="00ED1227"/>
    <w:rsid w:val="00ED217A"/>
    <w:rsid w:val="00ED2B4C"/>
    <w:rsid w:val="00ED3F35"/>
    <w:rsid w:val="00ED460F"/>
    <w:rsid w:val="00ED4AFF"/>
    <w:rsid w:val="00ED4B2D"/>
    <w:rsid w:val="00ED4D23"/>
    <w:rsid w:val="00ED55E6"/>
    <w:rsid w:val="00ED5FAC"/>
    <w:rsid w:val="00ED6189"/>
    <w:rsid w:val="00ED61F9"/>
    <w:rsid w:val="00ED640B"/>
    <w:rsid w:val="00EE0433"/>
    <w:rsid w:val="00EE0458"/>
    <w:rsid w:val="00EE0567"/>
    <w:rsid w:val="00EE177D"/>
    <w:rsid w:val="00EE35AF"/>
    <w:rsid w:val="00EE4977"/>
    <w:rsid w:val="00EE522E"/>
    <w:rsid w:val="00EE5B99"/>
    <w:rsid w:val="00EE607F"/>
    <w:rsid w:val="00EE7F88"/>
    <w:rsid w:val="00EF0CFD"/>
    <w:rsid w:val="00EF0EE6"/>
    <w:rsid w:val="00EF32FF"/>
    <w:rsid w:val="00EF54D4"/>
    <w:rsid w:val="00EF5B78"/>
    <w:rsid w:val="00EF659A"/>
    <w:rsid w:val="00EF6A33"/>
    <w:rsid w:val="00EF7635"/>
    <w:rsid w:val="00F00374"/>
    <w:rsid w:val="00F00E4D"/>
    <w:rsid w:val="00F019D7"/>
    <w:rsid w:val="00F02D97"/>
    <w:rsid w:val="00F037ED"/>
    <w:rsid w:val="00F03A57"/>
    <w:rsid w:val="00F03B05"/>
    <w:rsid w:val="00F03D02"/>
    <w:rsid w:val="00F04673"/>
    <w:rsid w:val="00F05C03"/>
    <w:rsid w:val="00F073F0"/>
    <w:rsid w:val="00F077D8"/>
    <w:rsid w:val="00F109D1"/>
    <w:rsid w:val="00F10FC8"/>
    <w:rsid w:val="00F11FD7"/>
    <w:rsid w:val="00F12292"/>
    <w:rsid w:val="00F12808"/>
    <w:rsid w:val="00F12865"/>
    <w:rsid w:val="00F1302B"/>
    <w:rsid w:val="00F13166"/>
    <w:rsid w:val="00F14A7B"/>
    <w:rsid w:val="00F1565A"/>
    <w:rsid w:val="00F159DA"/>
    <w:rsid w:val="00F16255"/>
    <w:rsid w:val="00F17044"/>
    <w:rsid w:val="00F1750A"/>
    <w:rsid w:val="00F20661"/>
    <w:rsid w:val="00F20C14"/>
    <w:rsid w:val="00F21658"/>
    <w:rsid w:val="00F2167F"/>
    <w:rsid w:val="00F21E18"/>
    <w:rsid w:val="00F24A34"/>
    <w:rsid w:val="00F25524"/>
    <w:rsid w:val="00F262F4"/>
    <w:rsid w:val="00F27E61"/>
    <w:rsid w:val="00F30934"/>
    <w:rsid w:val="00F30C97"/>
    <w:rsid w:val="00F35066"/>
    <w:rsid w:val="00F35196"/>
    <w:rsid w:val="00F358F6"/>
    <w:rsid w:val="00F374E0"/>
    <w:rsid w:val="00F40B75"/>
    <w:rsid w:val="00F40FE6"/>
    <w:rsid w:val="00F41332"/>
    <w:rsid w:val="00F45401"/>
    <w:rsid w:val="00F458D8"/>
    <w:rsid w:val="00F45D1B"/>
    <w:rsid w:val="00F45EE6"/>
    <w:rsid w:val="00F46C05"/>
    <w:rsid w:val="00F46D01"/>
    <w:rsid w:val="00F501C9"/>
    <w:rsid w:val="00F50805"/>
    <w:rsid w:val="00F511F5"/>
    <w:rsid w:val="00F52094"/>
    <w:rsid w:val="00F53281"/>
    <w:rsid w:val="00F53662"/>
    <w:rsid w:val="00F53C22"/>
    <w:rsid w:val="00F54258"/>
    <w:rsid w:val="00F54351"/>
    <w:rsid w:val="00F544F6"/>
    <w:rsid w:val="00F54587"/>
    <w:rsid w:val="00F54C99"/>
    <w:rsid w:val="00F55EEC"/>
    <w:rsid w:val="00F5629B"/>
    <w:rsid w:val="00F56AEA"/>
    <w:rsid w:val="00F56D41"/>
    <w:rsid w:val="00F570E9"/>
    <w:rsid w:val="00F602A7"/>
    <w:rsid w:val="00F6030F"/>
    <w:rsid w:val="00F60735"/>
    <w:rsid w:val="00F61981"/>
    <w:rsid w:val="00F62A97"/>
    <w:rsid w:val="00F62BCE"/>
    <w:rsid w:val="00F64DCE"/>
    <w:rsid w:val="00F6500A"/>
    <w:rsid w:val="00F6503E"/>
    <w:rsid w:val="00F658AF"/>
    <w:rsid w:val="00F67181"/>
    <w:rsid w:val="00F67E6A"/>
    <w:rsid w:val="00F70518"/>
    <w:rsid w:val="00F7124F"/>
    <w:rsid w:val="00F71BDD"/>
    <w:rsid w:val="00F72250"/>
    <w:rsid w:val="00F72637"/>
    <w:rsid w:val="00F72B3F"/>
    <w:rsid w:val="00F72BCC"/>
    <w:rsid w:val="00F734C0"/>
    <w:rsid w:val="00F73FD0"/>
    <w:rsid w:val="00F741F5"/>
    <w:rsid w:val="00F744C2"/>
    <w:rsid w:val="00F74E97"/>
    <w:rsid w:val="00F7505B"/>
    <w:rsid w:val="00F80F32"/>
    <w:rsid w:val="00F81360"/>
    <w:rsid w:val="00F81409"/>
    <w:rsid w:val="00F81E86"/>
    <w:rsid w:val="00F832BE"/>
    <w:rsid w:val="00F83DCD"/>
    <w:rsid w:val="00F84B6B"/>
    <w:rsid w:val="00F85297"/>
    <w:rsid w:val="00F85477"/>
    <w:rsid w:val="00F85DCE"/>
    <w:rsid w:val="00F85EAB"/>
    <w:rsid w:val="00F87BC4"/>
    <w:rsid w:val="00F87DBB"/>
    <w:rsid w:val="00F87DD6"/>
    <w:rsid w:val="00F90AE6"/>
    <w:rsid w:val="00F91E51"/>
    <w:rsid w:val="00F922A9"/>
    <w:rsid w:val="00F93505"/>
    <w:rsid w:val="00F9437A"/>
    <w:rsid w:val="00F94893"/>
    <w:rsid w:val="00F9517C"/>
    <w:rsid w:val="00F95306"/>
    <w:rsid w:val="00F95AC9"/>
    <w:rsid w:val="00F95C8C"/>
    <w:rsid w:val="00F96138"/>
    <w:rsid w:val="00F961D2"/>
    <w:rsid w:val="00F96334"/>
    <w:rsid w:val="00F97AA9"/>
    <w:rsid w:val="00FA041D"/>
    <w:rsid w:val="00FA0826"/>
    <w:rsid w:val="00FA0C86"/>
    <w:rsid w:val="00FA11D7"/>
    <w:rsid w:val="00FA139D"/>
    <w:rsid w:val="00FA15BE"/>
    <w:rsid w:val="00FA3239"/>
    <w:rsid w:val="00FA3F0C"/>
    <w:rsid w:val="00FA4381"/>
    <w:rsid w:val="00FA4EF5"/>
    <w:rsid w:val="00FA548C"/>
    <w:rsid w:val="00FB09A7"/>
    <w:rsid w:val="00FB0ACA"/>
    <w:rsid w:val="00FB0EF2"/>
    <w:rsid w:val="00FB1157"/>
    <w:rsid w:val="00FB20A4"/>
    <w:rsid w:val="00FB27BA"/>
    <w:rsid w:val="00FB2867"/>
    <w:rsid w:val="00FB2A28"/>
    <w:rsid w:val="00FB33CE"/>
    <w:rsid w:val="00FB3F6F"/>
    <w:rsid w:val="00FB47D5"/>
    <w:rsid w:val="00FB4AC2"/>
    <w:rsid w:val="00FB55AC"/>
    <w:rsid w:val="00FB55FE"/>
    <w:rsid w:val="00FB74AA"/>
    <w:rsid w:val="00FB765B"/>
    <w:rsid w:val="00FB783D"/>
    <w:rsid w:val="00FB7FB4"/>
    <w:rsid w:val="00FC07DC"/>
    <w:rsid w:val="00FC26FF"/>
    <w:rsid w:val="00FC28E5"/>
    <w:rsid w:val="00FC30CE"/>
    <w:rsid w:val="00FC390C"/>
    <w:rsid w:val="00FC4303"/>
    <w:rsid w:val="00FC4902"/>
    <w:rsid w:val="00FC496D"/>
    <w:rsid w:val="00FC4E5B"/>
    <w:rsid w:val="00FC5C3A"/>
    <w:rsid w:val="00FC663D"/>
    <w:rsid w:val="00FC7F8F"/>
    <w:rsid w:val="00FD17A8"/>
    <w:rsid w:val="00FD1894"/>
    <w:rsid w:val="00FD1F84"/>
    <w:rsid w:val="00FD40C0"/>
    <w:rsid w:val="00FD522F"/>
    <w:rsid w:val="00FD53A2"/>
    <w:rsid w:val="00FD58D3"/>
    <w:rsid w:val="00FD5A88"/>
    <w:rsid w:val="00FD66E0"/>
    <w:rsid w:val="00FD72C7"/>
    <w:rsid w:val="00FE01C0"/>
    <w:rsid w:val="00FE039A"/>
    <w:rsid w:val="00FE0EE7"/>
    <w:rsid w:val="00FE2110"/>
    <w:rsid w:val="00FE33A8"/>
    <w:rsid w:val="00FE33E1"/>
    <w:rsid w:val="00FE35DE"/>
    <w:rsid w:val="00FE38EA"/>
    <w:rsid w:val="00FE3E17"/>
    <w:rsid w:val="00FE443F"/>
    <w:rsid w:val="00FE4814"/>
    <w:rsid w:val="00FE5CD8"/>
    <w:rsid w:val="00FF02CE"/>
    <w:rsid w:val="00FF0388"/>
    <w:rsid w:val="00FF23C5"/>
    <w:rsid w:val="00FF23D9"/>
    <w:rsid w:val="00FF56BF"/>
    <w:rsid w:val="00FF58E2"/>
    <w:rsid w:val="00FF5C92"/>
    <w:rsid w:val="00FF62B0"/>
    <w:rsid w:val="00FF67E3"/>
    <w:rsid w:val="00FF702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843162-1D2D-4E13-B42E-5ABF04D46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Mangal"/>
        <w:kern w:val="2"/>
        <w:sz w:val="24"/>
        <w:szCs w:val="24"/>
        <w:lang w:val="fi-FI"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BC4"/>
    <w:pPr>
      <w:spacing w:line="360" w:lineRule="auto"/>
      <w:jc w:val="both"/>
    </w:pPr>
    <w:rPr>
      <w:rFonts w:asciiTheme="minorHAnsi" w:hAnsiTheme="minorHAnsi"/>
    </w:rPr>
  </w:style>
  <w:style w:type="paragraph" w:styleId="Heading1">
    <w:name w:val="heading 1"/>
    <w:basedOn w:val="Normal"/>
    <w:next w:val="BodyText"/>
    <w:link w:val="Heading1Char"/>
    <w:autoRedefine/>
    <w:uiPriority w:val="9"/>
    <w:qFormat/>
    <w:rsid w:val="00F87BC4"/>
    <w:pPr>
      <w:keepNext/>
      <w:pageBreakBefore/>
      <w:numPr>
        <w:numId w:val="1"/>
      </w:numPr>
      <w:spacing w:after="240"/>
      <w:ind w:left="425" w:hanging="425"/>
      <w:jc w:val="left"/>
      <w:outlineLvl w:val="0"/>
    </w:pPr>
    <w:rPr>
      <w:rFonts w:eastAsia="Microsoft YaHei"/>
      <w:b/>
      <w:bCs/>
      <w:sz w:val="32"/>
      <w:szCs w:val="36"/>
    </w:rPr>
  </w:style>
  <w:style w:type="paragraph" w:styleId="Heading2">
    <w:name w:val="heading 2"/>
    <w:basedOn w:val="Normal"/>
    <w:next w:val="BodyText"/>
    <w:link w:val="Heading2Char"/>
    <w:autoRedefine/>
    <w:qFormat/>
    <w:rsid w:val="00F87BC4"/>
    <w:pPr>
      <w:keepNext/>
      <w:numPr>
        <w:ilvl w:val="1"/>
        <w:numId w:val="1"/>
      </w:numPr>
      <w:spacing w:after="240"/>
      <w:ind w:left="567" w:hanging="567"/>
      <w:outlineLvl w:val="1"/>
    </w:pPr>
    <w:rPr>
      <w:rFonts w:eastAsia="Microsoft YaHei"/>
      <w:b/>
      <w:bCs/>
      <w:sz w:val="28"/>
      <w:szCs w:val="32"/>
    </w:rPr>
  </w:style>
  <w:style w:type="paragraph" w:styleId="Heading3">
    <w:name w:val="heading 3"/>
    <w:basedOn w:val="Normal"/>
    <w:next w:val="BodyText"/>
    <w:autoRedefine/>
    <w:qFormat/>
    <w:rsid w:val="00F87BC4"/>
    <w:pPr>
      <w:keepNext/>
      <w:numPr>
        <w:ilvl w:val="2"/>
        <w:numId w:val="1"/>
      </w:numPr>
      <w:spacing w:after="240"/>
      <w:ind w:left="709" w:hanging="709"/>
      <w:outlineLvl w:val="2"/>
    </w:pPr>
    <w:rPr>
      <w:rFonts w:eastAsia="Microsoft YaHei"/>
      <w:b/>
      <w:bCs/>
      <w:szCs w:val="28"/>
    </w:rPr>
  </w:style>
  <w:style w:type="paragraph" w:styleId="Heading4">
    <w:name w:val="heading 4"/>
    <w:basedOn w:val="Normal"/>
    <w:next w:val="BodyText"/>
    <w:qFormat/>
    <w:rsid w:val="00F87BC4"/>
    <w:pPr>
      <w:keepNext/>
      <w:numPr>
        <w:ilvl w:val="3"/>
        <w:numId w:val="1"/>
      </w:numPr>
      <w:spacing w:after="240"/>
      <w:ind w:left="992" w:hanging="992"/>
      <w:outlineLvl w:val="3"/>
    </w:pPr>
    <w:rPr>
      <w:rFonts w:eastAsia="Microsoft YaHei"/>
      <w:b/>
      <w:bCs/>
      <w:iCs/>
      <w:szCs w:val="27"/>
    </w:rPr>
  </w:style>
  <w:style w:type="paragraph" w:styleId="Heading5">
    <w:name w:val="heading 5"/>
    <w:basedOn w:val="Normal"/>
    <w:next w:val="BodyText"/>
    <w:rsid w:val="00B407BB"/>
    <w:pPr>
      <w:keepNext/>
      <w:numPr>
        <w:ilvl w:val="4"/>
        <w:numId w:val="1"/>
      </w:numPr>
      <w:spacing w:before="120" w:after="60"/>
      <w:outlineLvl w:val="4"/>
    </w:pPr>
    <w:rPr>
      <w:rFonts w:ascii="Liberation Sans" w:eastAsia="Microsoft YaHei" w:hAnsi="Liberation Sans"/>
      <w:b/>
      <w:bCs/>
    </w:rPr>
  </w:style>
  <w:style w:type="paragraph" w:styleId="Heading6">
    <w:name w:val="heading 6"/>
    <w:basedOn w:val="Normal"/>
    <w:next w:val="BodyText"/>
    <w:rsid w:val="00B407BB"/>
    <w:pPr>
      <w:keepNext/>
      <w:numPr>
        <w:ilvl w:val="5"/>
        <w:numId w:val="1"/>
      </w:numPr>
      <w:spacing w:before="60" w:after="60"/>
      <w:outlineLvl w:val="5"/>
    </w:pPr>
    <w:rPr>
      <w:rFonts w:ascii="Liberation Sans" w:eastAsia="Microsoft YaHei" w:hAnsi="Liberation Sans"/>
      <w:b/>
      <w:bCs/>
      <w:i/>
      <w:iCs/>
    </w:rPr>
  </w:style>
  <w:style w:type="paragraph" w:styleId="Heading7">
    <w:name w:val="heading 7"/>
    <w:basedOn w:val="Normal"/>
    <w:next w:val="BodyText"/>
    <w:rsid w:val="00B407BB"/>
    <w:pPr>
      <w:keepNext/>
      <w:numPr>
        <w:ilvl w:val="6"/>
        <w:numId w:val="1"/>
      </w:numPr>
      <w:spacing w:before="60" w:after="60"/>
      <w:outlineLvl w:val="6"/>
    </w:pPr>
    <w:rPr>
      <w:rFonts w:ascii="Liberation Sans" w:eastAsia="Microsoft YaHei" w:hAnsi="Liberation Sans"/>
      <w:b/>
      <w:bCs/>
      <w:sz w:val="22"/>
      <w:szCs w:val="22"/>
    </w:rPr>
  </w:style>
  <w:style w:type="paragraph" w:styleId="Heading8">
    <w:name w:val="heading 8"/>
    <w:basedOn w:val="Normal"/>
    <w:next w:val="BodyText"/>
    <w:rsid w:val="00B407BB"/>
    <w:pPr>
      <w:keepNext/>
      <w:numPr>
        <w:ilvl w:val="7"/>
        <w:numId w:val="1"/>
      </w:numPr>
      <w:spacing w:before="60" w:after="60"/>
      <w:outlineLvl w:val="7"/>
    </w:pPr>
    <w:rPr>
      <w:rFonts w:ascii="Liberation Sans" w:eastAsia="Microsoft YaHei" w:hAnsi="Liberation Sans"/>
      <w:b/>
      <w:bCs/>
      <w:i/>
      <w:iCs/>
      <w:sz w:val="22"/>
      <w:szCs w:val="22"/>
    </w:rPr>
  </w:style>
  <w:style w:type="paragraph" w:styleId="Heading9">
    <w:name w:val="heading 9"/>
    <w:basedOn w:val="Normal"/>
    <w:next w:val="BodyText"/>
    <w:rsid w:val="00B407BB"/>
    <w:pPr>
      <w:keepNext/>
      <w:numPr>
        <w:ilvl w:val="8"/>
        <w:numId w:val="1"/>
      </w:numPr>
      <w:spacing w:before="60" w:after="60"/>
      <w:outlineLvl w:val="8"/>
    </w:pPr>
    <w:rPr>
      <w:rFonts w:ascii="Liberation Sans" w:eastAsia="Microsoft YaHei" w:hAnsi="Liberation Sans"/>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paragraph" w:styleId="ListParagraph">
    <w:name w:val="List Paragraph"/>
    <w:basedOn w:val="Normal"/>
    <w:uiPriority w:val="34"/>
    <w:qFormat/>
    <w:rsid w:val="00655F0F"/>
    <w:pPr>
      <w:ind w:left="720"/>
      <w:contextualSpacing/>
    </w:pPr>
    <w:rPr>
      <w:szCs w:val="21"/>
    </w:rPr>
  </w:style>
  <w:style w:type="paragraph" w:styleId="BodyText">
    <w:name w:val="Body Text"/>
    <w:basedOn w:val="Normal"/>
    <w:link w:val="BodyTextChar"/>
    <w:rsid w:val="005B7957"/>
    <w:pPr>
      <w:tabs>
        <w:tab w:val="left" w:pos="1770"/>
      </w:tabs>
    </w:pPr>
    <w:rPr>
      <w:lang w:val="fr-BE"/>
    </w:rPr>
  </w:style>
  <w:style w:type="paragraph" w:styleId="List">
    <w:name w:val="List"/>
    <w:basedOn w:val="BodyText"/>
  </w:style>
  <w:style w:type="paragraph" w:customStyle="1" w:styleId="Index">
    <w:name w:val="Index"/>
    <w:basedOn w:val="Normal"/>
    <w:pPr>
      <w:suppressLineNumbers/>
    </w:pPr>
  </w:style>
  <w:style w:type="paragraph" w:styleId="Title">
    <w:name w:val="Title"/>
    <w:basedOn w:val="Normal"/>
    <w:next w:val="BodyText"/>
    <w:rsid w:val="00B407BB"/>
    <w:pPr>
      <w:keepNext/>
      <w:spacing w:before="240" w:after="120"/>
      <w:jc w:val="center"/>
    </w:pPr>
    <w:rPr>
      <w:rFonts w:ascii="Times New Roman" w:eastAsia="Microsoft YaHei" w:hAnsi="Times New Roman"/>
      <w:b/>
      <w:bCs/>
      <w:szCs w:val="56"/>
    </w:rPr>
  </w:style>
  <w:style w:type="paragraph" w:customStyle="1" w:styleId="UserIndexHeading">
    <w:name w:val="User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TableIndexHeading">
    <w:name w:val="Table Index Heading"/>
    <w:basedOn w:val="Normal"/>
    <w:rsid w:val="00B407BB"/>
    <w:pPr>
      <w:keepNext/>
      <w:suppressLineNumbers/>
      <w:spacing w:before="240" w:after="120"/>
    </w:pPr>
    <w:rPr>
      <w:rFonts w:ascii="Times New Roman" w:eastAsia="Microsoft YaHei" w:hAnsi="Times New Roman"/>
      <w:b/>
      <w:bCs/>
      <w:szCs w:val="32"/>
    </w:rPr>
  </w:style>
  <w:style w:type="paragraph" w:styleId="Subtitle">
    <w:name w:val="Subtitle"/>
    <w:basedOn w:val="Normal"/>
    <w:next w:val="BodyText"/>
    <w:rsid w:val="00B407BB"/>
    <w:pPr>
      <w:keepNext/>
      <w:spacing w:before="60" w:after="120"/>
      <w:jc w:val="center"/>
    </w:pPr>
    <w:rPr>
      <w:rFonts w:ascii="Times New Roman" w:eastAsia="Microsoft YaHei" w:hAnsi="Times New Roman"/>
      <w:i/>
      <w:szCs w:val="36"/>
    </w:rPr>
  </w:style>
  <w:style w:type="paragraph" w:customStyle="1" w:styleId="ObjectIndexHeading">
    <w:name w:val="Object Index Heading"/>
    <w:basedOn w:val="Normal"/>
    <w:rsid w:val="00B407BB"/>
    <w:pPr>
      <w:keepNext/>
      <w:suppressLineNumbers/>
      <w:spacing w:before="240" w:after="120"/>
    </w:pPr>
    <w:rPr>
      <w:rFonts w:ascii="Times New Roman" w:eastAsia="Microsoft YaHei" w:hAnsi="Times New Roman"/>
      <w:b/>
      <w:bCs/>
      <w:szCs w:val="32"/>
    </w:rPr>
  </w:style>
  <w:style w:type="paragraph" w:styleId="IndexHeading">
    <w:name w:val="index heading"/>
    <w:basedOn w:val="Normal"/>
    <w:rsid w:val="00B407BB"/>
    <w:pPr>
      <w:keepNext/>
      <w:suppressLineNumbers/>
      <w:spacing w:before="240" w:after="120"/>
    </w:pPr>
    <w:rPr>
      <w:rFonts w:ascii="Times New Roman" w:eastAsia="Microsoft YaHei" w:hAnsi="Times New Roman"/>
      <w:b/>
      <w:bCs/>
      <w:szCs w:val="32"/>
    </w:rPr>
  </w:style>
  <w:style w:type="paragraph" w:styleId="TableofAuthorities">
    <w:name w:val="table of authorities"/>
    <w:basedOn w:val="Normal"/>
    <w:rsid w:val="00B407BB"/>
    <w:pPr>
      <w:keepNext/>
      <w:suppressLineNumbers/>
      <w:spacing w:before="240" w:after="120"/>
    </w:pPr>
    <w:rPr>
      <w:rFonts w:ascii="Times New Roman" w:eastAsia="Microsoft YaHei" w:hAnsi="Times New Roman"/>
      <w:b/>
      <w:bCs/>
      <w:szCs w:val="32"/>
    </w:rPr>
  </w:style>
  <w:style w:type="paragraph" w:styleId="TOAHeading">
    <w:name w:val="toa heading"/>
    <w:basedOn w:val="Normal"/>
    <w:rsid w:val="00B407BB"/>
    <w:pPr>
      <w:keepNext/>
      <w:suppressLineNumbers/>
      <w:spacing w:before="240" w:after="120"/>
    </w:pPr>
    <w:rPr>
      <w:rFonts w:ascii="Times New Roman" w:eastAsia="Microsoft YaHei" w:hAnsi="Times New Roman"/>
      <w:b/>
      <w:bCs/>
      <w:szCs w:val="32"/>
    </w:rPr>
  </w:style>
  <w:style w:type="paragraph" w:customStyle="1" w:styleId="FigureIndexHeading">
    <w:name w:val="Figure Index Heading"/>
    <w:basedOn w:val="Normal"/>
    <w:rsid w:val="00B407BB"/>
    <w:pPr>
      <w:keepNext/>
      <w:suppressLineNumbers/>
      <w:spacing w:before="240" w:after="120"/>
    </w:pPr>
    <w:rPr>
      <w:rFonts w:ascii="Times New Roman" w:eastAsia="Microsoft YaHei" w:hAnsi="Times New Roman"/>
      <w:b/>
      <w:bCs/>
      <w:szCs w:val="32"/>
    </w:rPr>
  </w:style>
  <w:style w:type="paragraph" w:customStyle="1" w:styleId="HorizontalLine">
    <w:name w:val="Horizontal Line"/>
    <w:basedOn w:val="Normal"/>
    <w:next w:val="BodyText"/>
    <w:pPr>
      <w:suppressLineNumbers/>
      <w:pBdr>
        <w:bottom w:val="double" w:sz="2" w:space="0" w:color="808080"/>
      </w:pBdr>
      <w:spacing w:after="283"/>
    </w:pPr>
    <w:rPr>
      <w:sz w:val="12"/>
      <w:szCs w:val="12"/>
    </w:rPr>
  </w:style>
  <w:style w:type="paragraph" w:customStyle="1" w:styleId="Figure">
    <w:name w:val="Figure"/>
    <w:basedOn w:val="Normal"/>
    <w:next w:val="Normal"/>
    <w:autoRedefine/>
    <w:qFormat/>
    <w:rsid w:val="00921FC2"/>
    <w:pPr>
      <w:spacing w:line="240" w:lineRule="auto"/>
      <w:ind w:left="992" w:hanging="992"/>
      <w:jc w:val="center"/>
    </w:pPr>
    <w:rPr>
      <w:bCs/>
      <w:sz w:val="22"/>
    </w:rPr>
  </w:style>
  <w:style w:type="paragraph" w:customStyle="1" w:styleId="Table">
    <w:name w:val="Table"/>
    <w:basedOn w:val="Normal"/>
    <w:autoRedefine/>
    <w:qFormat/>
    <w:rsid w:val="00B407BB"/>
    <w:pPr>
      <w:keepNext/>
      <w:widowControl w:val="0"/>
      <w:suppressLineNumbers/>
      <w:spacing w:line="240" w:lineRule="auto"/>
    </w:pPr>
    <w:rPr>
      <w:b/>
      <w:bCs/>
      <w:iCs/>
      <w:sz w:val="22"/>
    </w:rPr>
  </w:style>
  <w:style w:type="paragraph" w:customStyle="1" w:styleId="TableContents">
    <w:name w:val="Table Contents"/>
    <w:basedOn w:val="Normal"/>
    <w:pPr>
      <w:suppressLineNumbers/>
    </w:pPr>
  </w:style>
  <w:style w:type="paragraph" w:styleId="Header">
    <w:name w:val="header"/>
    <w:basedOn w:val="Normal"/>
    <w:pPr>
      <w:suppressLineNumbers/>
      <w:tabs>
        <w:tab w:val="center" w:pos="4252"/>
        <w:tab w:val="right" w:pos="8504"/>
      </w:tabs>
    </w:pPr>
  </w:style>
  <w:style w:type="character" w:customStyle="1" w:styleId="BodyTextChar">
    <w:name w:val="Body Text Char"/>
    <w:basedOn w:val="DefaultParagraphFont"/>
    <w:link w:val="BodyText"/>
    <w:rsid w:val="00B407BB"/>
    <w:rPr>
      <w:rFonts w:asciiTheme="minorHAnsi" w:hAnsiTheme="minorHAnsi"/>
      <w:lang w:val="fr-BE"/>
    </w:rPr>
  </w:style>
  <w:style w:type="numbering" w:customStyle="1" w:styleId="Numbering123">
    <w:name w:val="Numbering 123"/>
    <w:qFormat/>
  </w:style>
  <w:style w:type="paragraph" w:styleId="Footer">
    <w:name w:val="footer"/>
    <w:basedOn w:val="Normal"/>
    <w:link w:val="FooterChar"/>
    <w:uiPriority w:val="99"/>
    <w:unhideWhenUsed/>
    <w:rsid w:val="002B10E9"/>
    <w:pPr>
      <w:tabs>
        <w:tab w:val="center" w:pos="4513"/>
        <w:tab w:val="right" w:pos="9026"/>
      </w:tabs>
      <w:spacing w:line="240" w:lineRule="auto"/>
    </w:pPr>
    <w:rPr>
      <w:szCs w:val="21"/>
    </w:rPr>
  </w:style>
  <w:style w:type="character" w:customStyle="1" w:styleId="FooterChar">
    <w:name w:val="Footer Char"/>
    <w:basedOn w:val="DefaultParagraphFont"/>
    <w:link w:val="Footer"/>
    <w:uiPriority w:val="99"/>
    <w:rsid w:val="002B10E9"/>
    <w:rPr>
      <w:rFonts w:ascii="Times New Roman" w:hAnsi="Times New Roman"/>
      <w:szCs w:val="21"/>
    </w:rPr>
  </w:style>
  <w:style w:type="paragraph" w:styleId="TOC1">
    <w:name w:val="toc 1"/>
    <w:basedOn w:val="Normal"/>
    <w:next w:val="Normal"/>
    <w:autoRedefine/>
    <w:uiPriority w:val="39"/>
    <w:unhideWhenUsed/>
    <w:rsid w:val="00A44426"/>
    <w:pPr>
      <w:tabs>
        <w:tab w:val="left" w:pos="440"/>
        <w:tab w:val="right" w:pos="8494"/>
      </w:tabs>
      <w:spacing w:before="100"/>
    </w:pPr>
    <w:rPr>
      <w:rFonts w:ascii="Calibri" w:hAnsi="Calibri"/>
      <w:szCs w:val="21"/>
    </w:rPr>
  </w:style>
  <w:style w:type="paragraph" w:styleId="TOC2">
    <w:name w:val="toc 2"/>
    <w:basedOn w:val="Normal"/>
    <w:next w:val="Normal"/>
    <w:autoRedefine/>
    <w:uiPriority w:val="39"/>
    <w:unhideWhenUsed/>
    <w:rsid w:val="00E162ED"/>
    <w:pPr>
      <w:tabs>
        <w:tab w:val="left" w:pos="851"/>
        <w:tab w:val="right" w:pos="8494"/>
      </w:tabs>
      <w:ind w:left="284"/>
    </w:pPr>
    <w:rPr>
      <w:szCs w:val="21"/>
    </w:rPr>
  </w:style>
  <w:style w:type="paragraph" w:styleId="TOC3">
    <w:name w:val="toc 3"/>
    <w:basedOn w:val="Normal"/>
    <w:next w:val="Normal"/>
    <w:autoRedefine/>
    <w:uiPriority w:val="39"/>
    <w:unhideWhenUsed/>
    <w:rsid w:val="00E162ED"/>
    <w:pPr>
      <w:tabs>
        <w:tab w:val="left" w:pos="1276"/>
        <w:tab w:val="right" w:pos="8494"/>
      </w:tabs>
      <w:ind w:left="567"/>
    </w:pPr>
    <w:rPr>
      <w:szCs w:val="21"/>
    </w:rPr>
  </w:style>
  <w:style w:type="character" w:styleId="Hyperlink">
    <w:name w:val="Hyperlink"/>
    <w:basedOn w:val="DefaultParagraphFont"/>
    <w:uiPriority w:val="99"/>
    <w:unhideWhenUsed/>
    <w:rsid w:val="005B7957"/>
    <w:rPr>
      <w:rFonts w:asciiTheme="minorHAnsi" w:hAnsiTheme="minorHAnsi"/>
      <w:color w:val="auto"/>
      <w:sz w:val="24"/>
      <w:u w:val="none"/>
    </w:rPr>
  </w:style>
  <w:style w:type="paragraph" w:customStyle="1" w:styleId="abstract">
    <w:name w:val="abstract"/>
    <w:basedOn w:val="Normal"/>
    <w:link w:val="abstractChar"/>
    <w:rsid w:val="005B7957"/>
    <w:pPr>
      <w:spacing w:line="240" w:lineRule="auto"/>
    </w:pPr>
    <w:rPr>
      <w:rFonts w:eastAsia="Times New Roman" w:cs="Times New Roman"/>
      <w:kern w:val="0"/>
      <w:sz w:val="22"/>
      <w:szCs w:val="22"/>
      <w:lang w:eastAsia="en-US" w:bidi="ar-SA"/>
    </w:rPr>
  </w:style>
  <w:style w:type="paragraph" w:customStyle="1" w:styleId="code">
    <w:name w:val="code"/>
    <w:basedOn w:val="Normal"/>
    <w:link w:val="codeChar"/>
    <w:qFormat/>
    <w:rsid w:val="005B7957"/>
    <w:pPr>
      <w:spacing w:line="240" w:lineRule="auto"/>
      <w:ind w:left="641"/>
    </w:pPr>
    <w:rPr>
      <w:rFonts w:ascii="Courier New" w:hAnsi="Courier New" w:cs="Courier New"/>
      <w:sz w:val="22"/>
    </w:rPr>
  </w:style>
  <w:style w:type="character" w:customStyle="1" w:styleId="abstractChar">
    <w:name w:val="abstract Char"/>
    <w:basedOn w:val="DefaultParagraphFont"/>
    <w:link w:val="abstract"/>
    <w:rsid w:val="005B7957"/>
    <w:rPr>
      <w:rFonts w:asciiTheme="minorHAnsi" w:eastAsia="Times New Roman" w:hAnsiTheme="minorHAnsi" w:cs="Times New Roman"/>
      <w:kern w:val="0"/>
      <w:sz w:val="22"/>
      <w:szCs w:val="22"/>
      <w:lang w:eastAsia="en-US" w:bidi="ar-SA"/>
    </w:rPr>
  </w:style>
  <w:style w:type="paragraph" w:customStyle="1" w:styleId="RefAppendheading">
    <w:name w:val="Ref+Append heading"/>
    <w:basedOn w:val="Heading1"/>
    <w:link w:val="RefAppendheadingChar"/>
    <w:qFormat/>
    <w:rsid w:val="005B7957"/>
    <w:pPr>
      <w:numPr>
        <w:numId w:val="0"/>
      </w:numPr>
      <w:ind w:left="426" w:hanging="426"/>
    </w:pPr>
  </w:style>
  <w:style w:type="character" w:customStyle="1" w:styleId="codeChar">
    <w:name w:val="code Char"/>
    <w:basedOn w:val="DefaultParagraphFont"/>
    <w:link w:val="code"/>
    <w:rsid w:val="005B7957"/>
    <w:rPr>
      <w:rFonts w:ascii="Courier New" w:hAnsi="Courier New" w:cs="Courier New"/>
      <w:sz w:val="22"/>
    </w:rPr>
  </w:style>
  <w:style w:type="paragraph" w:customStyle="1" w:styleId="Appendname">
    <w:name w:val="Append name"/>
    <w:basedOn w:val="Heading2"/>
    <w:next w:val="Normal"/>
    <w:link w:val="AppendnameChar"/>
    <w:autoRedefine/>
    <w:qFormat/>
    <w:rsid w:val="00F544F6"/>
    <w:pPr>
      <w:numPr>
        <w:ilvl w:val="0"/>
        <w:numId w:val="0"/>
      </w:numPr>
      <w:jc w:val="left"/>
    </w:pPr>
  </w:style>
  <w:style w:type="character" w:customStyle="1" w:styleId="Heading1Char">
    <w:name w:val="Heading 1 Char"/>
    <w:basedOn w:val="DefaultParagraphFont"/>
    <w:link w:val="Heading1"/>
    <w:uiPriority w:val="9"/>
    <w:rsid w:val="00F87BC4"/>
    <w:rPr>
      <w:rFonts w:asciiTheme="minorHAnsi" w:eastAsia="Microsoft YaHei" w:hAnsiTheme="minorHAnsi"/>
      <w:b/>
      <w:bCs/>
      <w:sz w:val="32"/>
      <w:szCs w:val="36"/>
    </w:rPr>
  </w:style>
  <w:style w:type="character" w:customStyle="1" w:styleId="RefAppendheadingChar">
    <w:name w:val="Ref+Append heading Char"/>
    <w:basedOn w:val="Heading1Char"/>
    <w:link w:val="RefAppendheading"/>
    <w:rsid w:val="005B7957"/>
    <w:rPr>
      <w:rFonts w:asciiTheme="minorHAnsi" w:eastAsia="Microsoft YaHei" w:hAnsiTheme="minorHAnsi"/>
      <w:b/>
      <w:bCs/>
      <w:sz w:val="32"/>
      <w:szCs w:val="36"/>
    </w:rPr>
  </w:style>
  <w:style w:type="paragraph" w:styleId="Quote">
    <w:name w:val="Quote"/>
    <w:basedOn w:val="BodyText"/>
    <w:next w:val="Normal"/>
    <w:link w:val="QuoteChar"/>
    <w:autoRedefine/>
    <w:uiPriority w:val="29"/>
    <w:qFormat/>
    <w:rsid w:val="00F544F6"/>
    <w:pPr>
      <w:spacing w:line="240" w:lineRule="auto"/>
      <w:ind w:left="567"/>
    </w:pPr>
    <w:rPr>
      <w:i/>
    </w:rPr>
  </w:style>
  <w:style w:type="character" w:customStyle="1" w:styleId="Heading2Char">
    <w:name w:val="Heading 2 Char"/>
    <w:basedOn w:val="DefaultParagraphFont"/>
    <w:link w:val="Heading2"/>
    <w:rsid w:val="00F87BC4"/>
    <w:rPr>
      <w:rFonts w:asciiTheme="minorHAnsi" w:eastAsia="Microsoft YaHei" w:hAnsiTheme="minorHAnsi"/>
      <w:b/>
      <w:bCs/>
      <w:sz w:val="28"/>
      <w:szCs w:val="32"/>
    </w:rPr>
  </w:style>
  <w:style w:type="character" w:customStyle="1" w:styleId="AppendnameChar">
    <w:name w:val="Append name Char"/>
    <w:basedOn w:val="Heading2Char"/>
    <w:link w:val="Appendname"/>
    <w:rsid w:val="00F544F6"/>
    <w:rPr>
      <w:rFonts w:asciiTheme="minorHAnsi" w:eastAsia="Microsoft YaHei" w:hAnsiTheme="minorHAnsi"/>
      <w:b/>
      <w:bCs/>
      <w:sz w:val="28"/>
      <w:szCs w:val="32"/>
    </w:rPr>
  </w:style>
  <w:style w:type="character" w:customStyle="1" w:styleId="QuoteChar">
    <w:name w:val="Quote Char"/>
    <w:basedOn w:val="DefaultParagraphFont"/>
    <w:link w:val="Quote"/>
    <w:uiPriority w:val="29"/>
    <w:rsid w:val="00F544F6"/>
    <w:rPr>
      <w:rFonts w:asciiTheme="minorHAnsi" w:hAnsiTheme="minorHAnsi"/>
      <w:i/>
      <w:lang w:val="fr-BE"/>
    </w:rPr>
  </w:style>
  <w:style w:type="paragraph" w:styleId="FootnoteText">
    <w:name w:val="footnote text"/>
    <w:basedOn w:val="Normal"/>
    <w:link w:val="FootnoteTextChar"/>
    <w:uiPriority w:val="99"/>
    <w:semiHidden/>
    <w:unhideWhenUsed/>
    <w:rsid w:val="005B7957"/>
    <w:pPr>
      <w:spacing w:line="240" w:lineRule="auto"/>
    </w:pPr>
    <w:rPr>
      <w:sz w:val="20"/>
      <w:szCs w:val="18"/>
    </w:rPr>
  </w:style>
  <w:style w:type="character" w:customStyle="1" w:styleId="FootnoteTextChar">
    <w:name w:val="Footnote Text Char"/>
    <w:basedOn w:val="DefaultParagraphFont"/>
    <w:link w:val="FootnoteText"/>
    <w:uiPriority w:val="99"/>
    <w:semiHidden/>
    <w:rsid w:val="005B7957"/>
    <w:rPr>
      <w:rFonts w:asciiTheme="minorHAnsi" w:hAnsiTheme="minorHAnsi"/>
      <w:sz w:val="20"/>
      <w:szCs w:val="18"/>
    </w:rPr>
  </w:style>
  <w:style w:type="character" w:styleId="FootnoteReference">
    <w:name w:val="footnote reference"/>
    <w:basedOn w:val="DefaultParagraphFont"/>
    <w:uiPriority w:val="99"/>
    <w:semiHidden/>
    <w:unhideWhenUsed/>
    <w:rsid w:val="005B7957"/>
    <w:rPr>
      <w:vertAlign w:val="superscript"/>
    </w:rPr>
  </w:style>
  <w:style w:type="paragraph" w:styleId="Bibliography">
    <w:name w:val="Bibliography"/>
    <w:basedOn w:val="Normal"/>
    <w:next w:val="Normal"/>
    <w:autoRedefine/>
    <w:uiPriority w:val="37"/>
    <w:unhideWhenUsed/>
    <w:rsid w:val="005B7957"/>
    <w:pPr>
      <w:ind w:left="709" w:hanging="709"/>
    </w:pPr>
    <w:rPr>
      <w:szCs w:val="21"/>
    </w:rPr>
  </w:style>
  <w:style w:type="paragraph" w:customStyle="1" w:styleId="1A-frontpageName-Nimi">
    <w:name w:val="1A-frontpage_Name-Nimi"/>
    <w:rsid w:val="00A7500F"/>
    <w:pPr>
      <w:spacing w:after="360"/>
      <w:jc w:val="center"/>
    </w:pPr>
    <w:rPr>
      <w:rFonts w:asciiTheme="minorHAnsi" w:hAnsiTheme="minorHAnsi"/>
      <w:sz w:val="32"/>
      <w:szCs w:val="32"/>
    </w:rPr>
  </w:style>
  <w:style w:type="paragraph" w:customStyle="1" w:styleId="3A-frontpagesubtitle-Alaotsikko">
    <w:name w:val="3A-frontpage_subtitle- Alaotsikko"/>
    <w:rsid w:val="00A7500F"/>
    <w:pPr>
      <w:spacing w:before="240"/>
      <w:jc w:val="center"/>
    </w:pPr>
    <w:rPr>
      <w:rFonts w:asciiTheme="minorHAnsi" w:hAnsiTheme="minorHAnsi"/>
      <w:sz w:val="28"/>
    </w:rPr>
  </w:style>
  <w:style w:type="paragraph" w:customStyle="1" w:styleId="4A-FrontpageSchool-jne">
    <w:name w:val="4A-Frontpage_School-jne"/>
    <w:rsid w:val="00A7500F"/>
    <w:pPr>
      <w:jc w:val="right"/>
    </w:pPr>
    <w:rPr>
      <w:rFonts w:asciiTheme="minorHAnsi" w:hAnsiTheme="minorHAnsi"/>
    </w:rPr>
  </w:style>
  <w:style w:type="paragraph" w:customStyle="1" w:styleId="5A-frontpageVaasavuosiluku">
    <w:name w:val="5A-frontpage_Vaasa &amp; vuosiluku"/>
    <w:rsid w:val="00A7500F"/>
    <w:pPr>
      <w:jc w:val="center"/>
    </w:pPr>
    <w:rPr>
      <w:rFonts w:asciiTheme="minorHAnsi" w:hAnsiTheme="minorHAnsi"/>
    </w:rPr>
  </w:style>
  <w:style w:type="character" w:styleId="PlaceholderText">
    <w:name w:val="Placeholder Text"/>
    <w:basedOn w:val="DefaultParagraphFont"/>
    <w:uiPriority w:val="99"/>
    <w:semiHidden/>
    <w:rsid w:val="00642D35"/>
    <w:rPr>
      <w:color w:val="808080"/>
    </w:rPr>
  </w:style>
  <w:style w:type="paragraph" w:customStyle="1" w:styleId="Image">
    <w:name w:val="Image"/>
    <w:basedOn w:val="Figure"/>
    <w:next w:val="Normal"/>
    <w:rsid w:val="00E43CA3"/>
    <w:rPr>
      <w:b/>
    </w:rPr>
  </w:style>
  <w:style w:type="paragraph" w:customStyle="1" w:styleId="Headingsmall">
    <w:name w:val="Heading small"/>
    <w:basedOn w:val="Normal"/>
    <w:link w:val="HeadingsmallChar"/>
    <w:qFormat/>
    <w:rsid w:val="00137178"/>
    <w:pPr>
      <w:spacing w:line="240" w:lineRule="auto"/>
      <w:jc w:val="left"/>
    </w:pPr>
    <w:rPr>
      <w:b/>
      <w:sz w:val="28"/>
    </w:rPr>
  </w:style>
  <w:style w:type="table" w:styleId="TableGrid">
    <w:name w:val="Table Grid"/>
    <w:basedOn w:val="TableNormal"/>
    <w:uiPriority w:val="39"/>
    <w:rsid w:val="00137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smallChar">
    <w:name w:val="Heading small Char"/>
    <w:basedOn w:val="DefaultParagraphFont"/>
    <w:link w:val="Headingsmall"/>
    <w:rsid w:val="00137178"/>
    <w:rPr>
      <w:rFonts w:asciiTheme="minorHAnsi" w:hAnsiTheme="minorHAnsi"/>
      <w:b/>
      <w:sz w:val="28"/>
    </w:rPr>
  </w:style>
  <w:style w:type="paragraph" w:styleId="Caption">
    <w:name w:val="caption"/>
    <w:basedOn w:val="Normal"/>
    <w:next w:val="Normal"/>
    <w:autoRedefine/>
    <w:uiPriority w:val="35"/>
    <w:unhideWhenUsed/>
    <w:qFormat/>
    <w:rsid w:val="00107014"/>
    <w:pPr>
      <w:keepNext/>
      <w:tabs>
        <w:tab w:val="left" w:pos="992"/>
      </w:tabs>
      <w:spacing w:before="120" w:after="200" w:line="240" w:lineRule="auto"/>
      <w:ind w:left="992" w:hanging="992"/>
    </w:pPr>
    <w:rPr>
      <w:b/>
      <w:iCs/>
      <w:szCs w:val="16"/>
    </w:rPr>
  </w:style>
  <w:style w:type="paragraph" w:styleId="TableofFigures">
    <w:name w:val="table of figures"/>
    <w:basedOn w:val="Normal"/>
    <w:next w:val="Normal"/>
    <w:autoRedefine/>
    <w:uiPriority w:val="99"/>
    <w:unhideWhenUsed/>
    <w:rsid w:val="00107014"/>
    <w:rPr>
      <w:szCs w:val="21"/>
    </w:rPr>
  </w:style>
  <w:style w:type="paragraph" w:styleId="Index1">
    <w:name w:val="index 1"/>
    <w:basedOn w:val="Normal"/>
    <w:next w:val="Normal"/>
    <w:autoRedefine/>
    <w:uiPriority w:val="99"/>
    <w:semiHidden/>
    <w:unhideWhenUsed/>
    <w:rsid w:val="00107014"/>
    <w:pPr>
      <w:spacing w:line="240" w:lineRule="auto"/>
      <w:ind w:left="240" w:hanging="240"/>
    </w:pPr>
    <w:rPr>
      <w:szCs w:val="21"/>
    </w:rPr>
  </w:style>
  <w:style w:type="table" w:styleId="LightList-Accent3">
    <w:name w:val="Light List Accent 3"/>
    <w:basedOn w:val="TableNormal"/>
    <w:uiPriority w:val="61"/>
    <w:rsid w:val="003B525F"/>
    <w:rPr>
      <w:rFonts w:asciiTheme="minorHAnsi" w:eastAsiaTheme="minorEastAsia" w:hAnsiTheme="minorHAnsi" w:cstheme="minorBidi"/>
      <w:kern w:val="0"/>
      <w:sz w:val="22"/>
      <w:szCs w:val="22"/>
      <w:lang w:val="en-US" w:eastAsia="en-US"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F96138"/>
    <w:pPr>
      <w:spacing w:before="100" w:beforeAutospacing="1" w:after="100" w:afterAutospacing="1" w:line="240" w:lineRule="auto"/>
      <w:jc w:val="left"/>
    </w:pPr>
    <w:rPr>
      <w:rFonts w:ascii="Times New Roman" w:eastAsiaTheme="minorEastAsia" w:hAnsi="Times New Roman" w:cs="Times New Roman"/>
      <w:kern w:val="0"/>
      <w:lang w:eastAsia="fi-FI"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067098">
      <w:bodyDiv w:val="1"/>
      <w:marLeft w:val="0"/>
      <w:marRight w:val="0"/>
      <w:marTop w:val="0"/>
      <w:marBottom w:val="0"/>
      <w:divBdr>
        <w:top w:val="none" w:sz="0" w:space="0" w:color="auto"/>
        <w:left w:val="none" w:sz="0" w:space="0" w:color="auto"/>
        <w:bottom w:val="none" w:sz="0" w:space="0" w:color="auto"/>
        <w:right w:val="none" w:sz="0" w:space="0" w:color="auto"/>
      </w:divBdr>
    </w:div>
    <w:div w:id="361512785">
      <w:bodyDiv w:val="1"/>
      <w:marLeft w:val="0"/>
      <w:marRight w:val="0"/>
      <w:marTop w:val="0"/>
      <w:marBottom w:val="0"/>
      <w:divBdr>
        <w:top w:val="none" w:sz="0" w:space="0" w:color="auto"/>
        <w:left w:val="none" w:sz="0" w:space="0" w:color="auto"/>
        <w:bottom w:val="none" w:sz="0" w:space="0" w:color="auto"/>
        <w:right w:val="none" w:sz="0" w:space="0" w:color="auto"/>
      </w:divBdr>
    </w:div>
    <w:div w:id="366024013">
      <w:bodyDiv w:val="1"/>
      <w:marLeft w:val="0"/>
      <w:marRight w:val="0"/>
      <w:marTop w:val="0"/>
      <w:marBottom w:val="0"/>
      <w:divBdr>
        <w:top w:val="none" w:sz="0" w:space="0" w:color="auto"/>
        <w:left w:val="none" w:sz="0" w:space="0" w:color="auto"/>
        <w:bottom w:val="none" w:sz="0" w:space="0" w:color="auto"/>
        <w:right w:val="none" w:sz="0" w:space="0" w:color="auto"/>
      </w:divBdr>
      <w:divsChild>
        <w:div w:id="2033721367">
          <w:marLeft w:val="0"/>
          <w:marRight w:val="0"/>
          <w:marTop w:val="0"/>
          <w:marBottom w:val="0"/>
          <w:divBdr>
            <w:top w:val="none" w:sz="0" w:space="0" w:color="auto"/>
            <w:left w:val="none" w:sz="0" w:space="0" w:color="auto"/>
            <w:bottom w:val="none" w:sz="0" w:space="0" w:color="auto"/>
            <w:right w:val="none" w:sz="0" w:space="0" w:color="auto"/>
          </w:divBdr>
          <w:divsChild>
            <w:div w:id="14644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2315">
      <w:bodyDiv w:val="1"/>
      <w:marLeft w:val="0"/>
      <w:marRight w:val="0"/>
      <w:marTop w:val="0"/>
      <w:marBottom w:val="0"/>
      <w:divBdr>
        <w:top w:val="none" w:sz="0" w:space="0" w:color="auto"/>
        <w:left w:val="none" w:sz="0" w:space="0" w:color="auto"/>
        <w:bottom w:val="none" w:sz="0" w:space="0" w:color="auto"/>
        <w:right w:val="none" w:sz="0" w:space="0" w:color="auto"/>
      </w:divBdr>
    </w:div>
    <w:div w:id="433670502">
      <w:bodyDiv w:val="1"/>
      <w:marLeft w:val="0"/>
      <w:marRight w:val="0"/>
      <w:marTop w:val="0"/>
      <w:marBottom w:val="0"/>
      <w:divBdr>
        <w:top w:val="none" w:sz="0" w:space="0" w:color="auto"/>
        <w:left w:val="none" w:sz="0" w:space="0" w:color="auto"/>
        <w:bottom w:val="none" w:sz="0" w:space="0" w:color="auto"/>
        <w:right w:val="none" w:sz="0" w:space="0" w:color="auto"/>
      </w:divBdr>
    </w:div>
    <w:div w:id="465004116">
      <w:bodyDiv w:val="1"/>
      <w:marLeft w:val="0"/>
      <w:marRight w:val="0"/>
      <w:marTop w:val="0"/>
      <w:marBottom w:val="0"/>
      <w:divBdr>
        <w:top w:val="none" w:sz="0" w:space="0" w:color="auto"/>
        <w:left w:val="none" w:sz="0" w:space="0" w:color="auto"/>
        <w:bottom w:val="none" w:sz="0" w:space="0" w:color="auto"/>
        <w:right w:val="none" w:sz="0" w:space="0" w:color="auto"/>
      </w:divBdr>
      <w:divsChild>
        <w:div w:id="1940914981">
          <w:marLeft w:val="0"/>
          <w:marRight w:val="0"/>
          <w:marTop w:val="0"/>
          <w:marBottom w:val="0"/>
          <w:divBdr>
            <w:top w:val="none" w:sz="0" w:space="0" w:color="auto"/>
            <w:left w:val="none" w:sz="0" w:space="0" w:color="auto"/>
            <w:bottom w:val="none" w:sz="0" w:space="0" w:color="auto"/>
            <w:right w:val="none" w:sz="0" w:space="0" w:color="auto"/>
          </w:divBdr>
        </w:div>
        <w:div w:id="524516209">
          <w:marLeft w:val="0"/>
          <w:marRight w:val="0"/>
          <w:marTop w:val="0"/>
          <w:marBottom w:val="0"/>
          <w:divBdr>
            <w:top w:val="none" w:sz="0" w:space="0" w:color="auto"/>
            <w:left w:val="none" w:sz="0" w:space="0" w:color="auto"/>
            <w:bottom w:val="none" w:sz="0" w:space="0" w:color="auto"/>
            <w:right w:val="none" w:sz="0" w:space="0" w:color="auto"/>
          </w:divBdr>
        </w:div>
        <w:div w:id="1108237804">
          <w:marLeft w:val="0"/>
          <w:marRight w:val="0"/>
          <w:marTop w:val="0"/>
          <w:marBottom w:val="0"/>
          <w:divBdr>
            <w:top w:val="none" w:sz="0" w:space="0" w:color="auto"/>
            <w:left w:val="none" w:sz="0" w:space="0" w:color="auto"/>
            <w:bottom w:val="none" w:sz="0" w:space="0" w:color="auto"/>
            <w:right w:val="none" w:sz="0" w:space="0" w:color="auto"/>
          </w:divBdr>
        </w:div>
        <w:div w:id="1011419107">
          <w:marLeft w:val="0"/>
          <w:marRight w:val="0"/>
          <w:marTop w:val="0"/>
          <w:marBottom w:val="0"/>
          <w:divBdr>
            <w:top w:val="none" w:sz="0" w:space="0" w:color="auto"/>
            <w:left w:val="none" w:sz="0" w:space="0" w:color="auto"/>
            <w:bottom w:val="none" w:sz="0" w:space="0" w:color="auto"/>
            <w:right w:val="none" w:sz="0" w:space="0" w:color="auto"/>
          </w:divBdr>
        </w:div>
        <w:div w:id="562370284">
          <w:marLeft w:val="0"/>
          <w:marRight w:val="0"/>
          <w:marTop w:val="0"/>
          <w:marBottom w:val="0"/>
          <w:divBdr>
            <w:top w:val="none" w:sz="0" w:space="0" w:color="auto"/>
            <w:left w:val="none" w:sz="0" w:space="0" w:color="auto"/>
            <w:bottom w:val="none" w:sz="0" w:space="0" w:color="auto"/>
            <w:right w:val="none" w:sz="0" w:space="0" w:color="auto"/>
          </w:divBdr>
        </w:div>
        <w:div w:id="1806388674">
          <w:marLeft w:val="0"/>
          <w:marRight w:val="0"/>
          <w:marTop w:val="0"/>
          <w:marBottom w:val="0"/>
          <w:divBdr>
            <w:top w:val="none" w:sz="0" w:space="0" w:color="auto"/>
            <w:left w:val="none" w:sz="0" w:space="0" w:color="auto"/>
            <w:bottom w:val="none" w:sz="0" w:space="0" w:color="auto"/>
            <w:right w:val="none" w:sz="0" w:space="0" w:color="auto"/>
          </w:divBdr>
        </w:div>
        <w:div w:id="710495776">
          <w:marLeft w:val="0"/>
          <w:marRight w:val="0"/>
          <w:marTop w:val="0"/>
          <w:marBottom w:val="0"/>
          <w:divBdr>
            <w:top w:val="none" w:sz="0" w:space="0" w:color="auto"/>
            <w:left w:val="none" w:sz="0" w:space="0" w:color="auto"/>
            <w:bottom w:val="none" w:sz="0" w:space="0" w:color="auto"/>
            <w:right w:val="none" w:sz="0" w:space="0" w:color="auto"/>
          </w:divBdr>
        </w:div>
        <w:div w:id="783888067">
          <w:marLeft w:val="0"/>
          <w:marRight w:val="0"/>
          <w:marTop w:val="0"/>
          <w:marBottom w:val="0"/>
          <w:divBdr>
            <w:top w:val="none" w:sz="0" w:space="0" w:color="auto"/>
            <w:left w:val="none" w:sz="0" w:space="0" w:color="auto"/>
            <w:bottom w:val="none" w:sz="0" w:space="0" w:color="auto"/>
            <w:right w:val="none" w:sz="0" w:space="0" w:color="auto"/>
          </w:divBdr>
        </w:div>
        <w:div w:id="311252598">
          <w:marLeft w:val="0"/>
          <w:marRight w:val="0"/>
          <w:marTop w:val="0"/>
          <w:marBottom w:val="0"/>
          <w:divBdr>
            <w:top w:val="none" w:sz="0" w:space="0" w:color="auto"/>
            <w:left w:val="none" w:sz="0" w:space="0" w:color="auto"/>
            <w:bottom w:val="none" w:sz="0" w:space="0" w:color="auto"/>
            <w:right w:val="none" w:sz="0" w:space="0" w:color="auto"/>
          </w:divBdr>
        </w:div>
        <w:div w:id="199125415">
          <w:marLeft w:val="0"/>
          <w:marRight w:val="0"/>
          <w:marTop w:val="0"/>
          <w:marBottom w:val="0"/>
          <w:divBdr>
            <w:top w:val="none" w:sz="0" w:space="0" w:color="auto"/>
            <w:left w:val="none" w:sz="0" w:space="0" w:color="auto"/>
            <w:bottom w:val="none" w:sz="0" w:space="0" w:color="auto"/>
            <w:right w:val="none" w:sz="0" w:space="0" w:color="auto"/>
          </w:divBdr>
        </w:div>
        <w:div w:id="1597515426">
          <w:marLeft w:val="0"/>
          <w:marRight w:val="0"/>
          <w:marTop w:val="0"/>
          <w:marBottom w:val="0"/>
          <w:divBdr>
            <w:top w:val="none" w:sz="0" w:space="0" w:color="auto"/>
            <w:left w:val="none" w:sz="0" w:space="0" w:color="auto"/>
            <w:bottom w:val="none" w:sz="0" w:space="0" w:color="auto"/>
            <w:right w:val="none" w:sz="0" w:space="0" w:color="auto"/>
          </w:divBdr>
        </w:div>
        <w:div w:id="668408970">
          <w:marLeft w:val="0"/>
          <w:marRight w:val="0"/>
          <w:marTop w:val="0"/>
          <w:marBottom w:val="0"/>
          <w:divBdr>
            <w:top w:val="none" w:sz="0" w:space="0" w:color="auto"/>
            <w:left w:val="none" w:sz="0" w:space="0" w:color="auto"/>
            <w:bottom w:val="none" w:sz="0" w:space="0" w:color="auto"/>
            <w:right w:val="none" w:sz="0" w:space="0" w:color="auto"/>
          </w:divBdr>
        </w:div>
        <w:div w:id="1773084311">
          <w:marLeft w:val="0"/>
          <w:marRight w:val="0"/>
          <w:marTop w:val="0"/>
          <w:marBottom w:val="0"/>
          <w:divBdr>
            <w:top w:val="none" w:sz="0" w:space="0" w:color="auto"/>
            <w:left w:val="none" w:sz="0" w:space="0" w:color="auto"/>
            <w:bottom w:val="none" w:sz="0" w:space="0" w:color="auto"/>
            <w:right w:val="none" w:sz="0" w:space="0" w:color="auto"/>
          </w:divBdr>
        </w:div>
        <w:div w:id="588122997">
          <w:marLeft w:val="0"/>
          <w:marRight w:val="0"/>
          <w:marTop w:val="0"/>
          <w:marBottom w:val="0"/>
          <w:divBdr>
            <w:top w:val="none" w:sz="0" w:space="0" w:color="auto"/>
            <w:left w:val="none" w:sz="0" w:space="0" w:color="auto"/>
            <w:bottom w:val="none" w:sz="0" w:space="0" w:color="auto"/>
            <w:right w:val="none" w:sz="0" w:space="0" w:color="auto"/>
          </w:divBdr>
        </w:div>
        <w:div w:id="75321942">
          <w:marLeft w:val="0"/>
          <w:marRight w:val="0"/>
          <w:marTop w:val="0"/>
          <w:marBottom w:val="0"/>
          <w:divBdr>
            <w:top w:val="none" w:sz="0" w:space="0" w:color="auto"/>
            <w:left w:val="none" w:sz="0" w:space="0" w:color="auto"/>
            <w:bottom w:val="none" w:sz="0" w:space="0" w:color="auto"/>
            <w:right w:val="none" w:sz="0" w:space="0" w:color="auto"/>
          </w:divBdr>
        </w:div>
        <w:div w:id="1531065718">
          <w:marLeft w:val="0"/>
          <w:marRight w:val="0"/>
          <w:marTop w:val="0"/>
          <w:marBottom w:val="0"/>
          <w:divBdr>
            <w:top w:val="none" w:sz="0" w:space="0" w:color="auto"/>
            <w:left w:val="none" w:sz="0" w:space="0" w:color="auto"/>
            <w:bottom w:val="none" w:sz="0" w:space="0" w:color="auto"/>
            <w:right w:val="none" w:sz="0" w:space="0" w:color="auto"/>
          </w:divBdr>
        </w:div>
        <w:div w:id="267742926">
          <w:marLeft w:val="0"/>
          <w:marRight w:val="0"/>
          <w:marTop w:val="0"/>
          <w:marBottom w:val="0"/>
          <w:divBdr>
            <w:top w:val="none" w:sz="0" w:space="0" w:color="auto"/>
            <w:left w:val="none" w:sz="0" w:space="0" w:color="auto"/>
            <w:bottom w:val="none" w:sz="0" w:space="0" w:color="auto"/>
            <w:right w:val="none" w:sz="0" w:space="0" w:color="auto"/>
          </w:divBdr>
        </w:div>
        <w:div w:id="1845245525">
          <w:marLeft w:val="0"/>
          <w:marRight w:val="0"/>
          <w:marTop w:val="0"/>
          <w:marBottom w:val="0"/>
          <w:divBdr>
            <w:top w:val="none" w:sz="0" w:space="0" w:color="auto"/>
            <w:left w:val="none" w:sz="0" w:space="0" w:color="auto"/>
            <w:bottom w:val="none" w:sz="0" w:space="0" w:color="auto"/>
            <w:right w:val="none" w:sz="0" w:space="0" w:color="auto"/>
          </w:divBdr>
        </w:div>
        <w:div w:id="1882206638">
          <w:marLeft w:val="0"/>
          <w:marRight w:val="0"/>
          <w:marTop w:val="0"/>
          <w:marBottom w:val="0"/>
          <w:divBdr>
            <w:top w:val="none" w:sz="0" w:space="0" w:color="auto"/>
            <w:left w:val="none" w:sz="0" w:space="0" w:color="auto"/>
            <w:bottom w:val="none" w:sz="0" w:space="0" w:color="auto"/>
            <w:right w:val="none" w:sz="0" w:space="0" w:color="auto"/>
          </w:divBdr>
        </w:div>
        <w:div w:id="2024739346">
          <w:marLeft w:val="0"/>
          <w:marRight w:val="0"/>
          <w:marTop w:val="0"/>
          <w:marBottom w:val="0"/>
          <w:divBdr>
            <w:top w:val="none" w:sz="0" w:space="0" w:color="auto"/>
            <w:left w:val="none" w:sz="0" w:space="0" w:color="auto"/>
            <w:bottom w:val="none" w:sz="0" w:space="0" w:color="auto"/>
            <w:right w:val="none" w:sz="0" w:space="0" w:color="auto"/>
          </w:divBdr>
        </w:div>
        <w:div w:id="1524175647">
          <w:marLeft w:val="0"/>
          <w:marRight w:val="0"/>
          <w:marTop w:val="0"/>
          <w:marBottom w:val="0"/>
          <w:divBdr>
            <w:top w:val="none" w:sz="0" w:space="0" w:color="auto"/>
            <w:left w:val="none" w:sz="0" w:space="0" w:color="auto"/>
            <w:bottom w:val="none" w:sz="0" w:space="0" w:color="auto"/>
            <w:right w:val="none" w:sz="0" w:space="0" w:color="auto"/>
          </w:divBdr>
        </w:div>
      </w:divsChild>
    </w:div>
    <w:div w:id="469249239">
      <w:bodyDiv w:val="1"/>
      <w:marLeft w:val="0"/>
      <w:marRight w:val="0"/>
      <w:marTop w:val="0"/>
      <w:marBottom w:val="0"/>
      <w:divBdr>
        <w:top w:val="none" w:sz="0" w:space="0" w:color="auto"/>
        <w:left w:val="none" w:sz="0" w:space="0" w:color="auto"/>
        <w:bottom w:val="none" w:sz="0" w:space="0" w:color="auto"/>
        <w:right w:val="none" w:sz="0" w:space="0" w:color="auto"/>
      </w:divBdr>
    </w:div>
    <w:div w:id="472259586">
      <w:bodyDiv w:val="1"/>
      <w:marLeft w:val="0"/>
      <w:marRight w:val="0"/>
      <w:marTop w:val="0"/>
      <w:marBottom w:val="0"/>
      <w:divBdr>
        <w:top w:val="none" w:sz="0" w:space="0" w:color="auto"/>
        <w:left w:val="none" w:sz="0" w:space="0" w:color="auto"/>
        <w:bottom w:val="none" w:sz="0" w:space="0" w:color="auto"/>
        <w:right w:val="none" w:sz="0" w:space="0" w:color="auto"/>
      </w:divBdr>
      <w:divsChild>
        <w:div w:id="1105348237">
          <w:marLeft w:val="0"/>
          <w:marRight w:val="0"/>
          <w:marTop w:val="0"/>
          <w:marBottom w:val="0"/>
          <w:divBdr>
            <w:top w:val="none" w:sz="0" w:space="0" w:color="auto"/>
            <w:left w:val="none" w:sz="0" w:space="0" w:color="auto"/>
            <w:bottom w:val="none" w:sz="0" w:space="0" w:color="auto"/>
            <w:right w:val="none" w:sz="0" w:space="0" w:color="auto"/>
          </w:divBdr>
          <w:divsChild>
            <w:div w:id="15973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6739">
      <w:bodyDiv w:val="1"/>
      <w:marLeft w:val="0"/>
      <w:marRight w:val="0"/>
      <w:marTop w:val="0"/>
      <w:marBottom w:val="0"/>
      <w:divBdr>
        <w:top w:val="none" w:sz="0" w:space="0" w:color="auto"/>
        <w:left w:val="none" w:sz="0" w:space="0" w:color="auto"/>
        <w:bottom w:val="none" w:sz="0" w:space="0" w:color="auto"/>
        <w:right w:val="none" w:sz="0" w:space="0" w:color="auto"/>
      </w:divBdr>
    </w:div>
    <w:div w:id="697390742">
      <w:bodyDiv w:val="1"/>
      <w:marLeft w:val="0"/>
      <w:marRight w:val="0"/>
      <w:marTop w:val="0"/>
      <w:marBottom w:val="0"/>
      <w:divBdr>
        <w:top w:val="none" w:sz="0" w:space="0" w:color="auto"/>
        <w:left w:val="none" w:sz="0" w:space="0" w:color="auto"/>
        <w:bottom w:val="none" w:sz="0" w:space="0" w:color="auto"/>
        <w:right w:val="none" w:sz="0" w:space="0" w:color="auto"/>
      </w:divBdr>
    </w:div>
    <w:div w:id="743455496">
      <w:bodyDiv w:val="1"/>
      <w:marLeft w:val="0"/>
      <w:marRight w:val="0"/>
      <w:marTop w:val="0"/>
      <w:marBottom w:val="0"/>
      <w:divBdr>
        <w:top w:val="none" w:sz="0" w:space="0" w:color="auto"/>
        <w:left w:val="none" w:sz="0" w:space="0" w:color="auto"/>
        <w:bottom w:val="none" w:sz="0" w:space="0" w:color="auto"/>
        <w:right w:val="none" w:sz="0" w:space="0" w:color="auto"/>
      </w:divBdr>
    </w:div>
    <w:div w:id="845367654">
      <w:bodyDiv w:val="1"/>
      <w:marLeft w:val="0"/>
      <w:marRight w:val="0"/>
      <w:marTop w:val="0"/>
      <w:marBottom w:val="0"/>
      <w:divBdr>
        <w:top w:val="none" w:sz="0" w:space="0" w:color="auto"/>
        <w:left w:val="none" w:sz="0" w:space="0" w:color="auto"/>
        <w:bottom w:val="none" w:sz="0" w:space="0" w:color="auto"/>
        <w:right w:val="none" w:sz="0" w:space="0" w:color="auto"/>
      </w:divBdr>
    </w:div>
    <w:div w:id="958492985">
      <w:bodyDiv w:val="1"/>
      <w:marLeft w:val="0"/>
      <w:marRight w:val="0"/>
      <w:marTop w:val="0"/>
      <w:marBottom w:val="0"/>
      <w:divBdr>
        <w:top w:val="none" w:sz="0" w:space="0" w:color="auto"/>
        <w:left w:val="none" w:sz="0" w:space="0" w:color="auto"/>
        <w:bottom w:val="none" w:sz="0" w:space="0" w:color="auto"/>
        <w:right w:val="none" w:sz="0" w:space="0" w:color="auto"/>
      </w:divBdr>
      <w:divsChild>
        <w:div w:id="1831411472">
          <w:marLeft w:val="0"/>
          <w:marRight w:val="0"/>
          <w:marTop w:val="0"/>
          <w:marBottom w:val="0"/>
          <w:divBdr>
            <w:top w:val="none" w:sz="0" w:space="0" w:color="auto"/>
            <w:left w:val="none" w:sz="0" w:space="0" w:color="auto"/>
            <w:bottom w:val="none" w:sz="0" w:space="0" w:color="auto"/>
            <w:right w:val="none" w:sz="0" w:space="0" w:color="auto"/>
          </w:divBdr>
        </w:div>
      </w:divsChild>
    </w:div>
    <w:div w:id="1020543962">
      <w:bodyDiv w:val="1"/>
      <w:marLeft w:val="0"/>
      <w:marRight w:val="0"/>
      <w:marTop w:val="0"/>
      <w:marBottom w:val="0"/>
      <w:divBdr>
        <w:top w:val="none" w:sz="0" w:space="0" w:color="auto"/>
        <w:left w:val="none" w:sz="0" w:space="0" w:color="auto"/>
        <w:bottom w:val="none" w:sz="0" w:space="0" w:color="auto"/>
        <w:right w:val="none" w:sz="0" w:space="0" w:color="auto"/>
      </w:divBdr>
    </w:div>
    <w:div w:id="1029258533">
      <w:bodyDiv w:val="1"/>
      <w:marLeft w:val="0"/>
      <w:marRight w:val="0"/>
      <w:marTop w:val="0"/>
      <w:marBottom w:val="0"/>
      <w:divBdr>
        <w:top w:val="none" w:sz="0" w:space="0" w:color="auto"/>
        <w:left w:val="none" w:sz="0" w:space="0" w:color="auto"/>
        <w:bottom w:val="none" w:sz="0" w:space="0" w:color="auto"/>
        <w:right w:val="none" w:sz="0" w:space="0" w:color="auto"/>
      </w:divBdr>
    </w:div>
    <w:div w:id="1039430650">
      <w:bodyDiv w:val="1"/>
      <w:marLeft w:val="0"/>
      <w:marRight w:val="0"/>
      <w:marTop w:val="0"/>
      <w:marBottom w:val="0"/>
      <w:divBdr>
        <w:top w:val="none" w:sz="0" w:space="0" w:color="auto"/>
        <w:left w:val="none" w:sz="0" w:space="0" w:color="auto"/>
        <w:bottom w:val="none" w:sz="0" w:space="0" w:color="auto"/>
        <w:right w:val="none" w:sz="0" w:space="0" w:color="auto"/>
      </w:divBdr>
    </w:div>
    <w:div w:id="1096362424">
      <w:bodyDiv w:val="1"/>
      <w:marLeft w:val="0"/>
      <w:marRight w:val="0"/>
      <w:marTop w:val="0"/>
      <w:marBottom w:val="0"/>
      <w:divBdr>
        <w:top w:val="none" w:sz="0" w:space="0" w:color="auto"/>
        <w:left w:val="none" w:sz="0" w:space="0" w:color="auto"/>
        <w:bottom w:val="none" w:sz="0" w:space="0" w:color="auto"/>
        <w:right w:val="none" w:sz="0" w:space="0" w:color="auto"/>
      </w:divBdr>
    </w:div>
    <w:div w:id="1119911880">
      <w:bodyDiv w:val="1"/>
      <w:marLeft w:val="0"/>
      <w:marRight w:val="0"/>
      <w:marTop w:val="0"/>
      <w:marBottom w:val="0"/>
      <w:divBdr>
        <w:top w:val="none" w:sz="0" w:space="0" w:color="auto"/>
        <w:left w:val="none" w:sz="0" w:space="0" w:color="auto"/>
        <w:bottom w:val="none" w:sz="0" w:space="0" w:color="auto"/>
        <w:right w:val="none" w:sz="0" w:space="0" w:color="auto"/>
      </w:divBdr>
    </w:div>
    <w:div w:id="1128163336">
      <w:bodyDiv w:val="1"/>
      <w:marLeft w:val="0"/>
      <w:marRight w:val="0"/>
      <w:marTop w:val="0"/>
      <w:marBottom w:val="0"/>
      <w:divBdr>
        <w:top w:val="none" w:sz="0" w:space="0" w:color="auto"/>
        <w:left w:val="none" w:sz="0" w:space="0" w:color="auto"/>
        <w:bottom w:val="none" w:sz="0" w:space="0" w:color="auto"/>
        <w:right w:val="none" w:sz="0" w:space="0" w:color="auto"/>
      </w:divBdr>
    </w:div>
    <w:div w:id="1135684834">
      <w:bodyDiv w:val="1"/>
      <w:marLeft w:val="0"/>
      <w:marRight w:val="0"/>
      <w:marTop w:val="0"/>
      <w:marBottom w:val="0"/>
      <w:divBdr>
        <w:top w:val="none" w:sz="0" w:space="0" w:color="auto"/>
        <w:left w:val="none" w:sz="0" w:space="0" w:color="auto"/>
        <w:bottom w:val="none" w:sz="0" w:space="0" w:color="auto"/>
        <w:right w:val="none" w:sz="0" w:space="0" w:color="auto"/>
      </w:divBdr>
    </w:div>
    <w:div w:id="1161192967">
      <w:bodyDiv w:val="1"/>
      <w:marLeft w:val="0"/>
      <w:marRight w:val="0"/>
      <w:marTop w:val="0"/>
      <w:marBottom w:val="0"/>
      <w:divBdr>
        <w:top w:val="none" w:sz="0" w:space="0" w:color="auto"/>
        <w:left w:val="none" w:sz="0" w:space="0" w:color="auto"/>
        <w:bottom w:val="none" w:sz="0" w:space="0" w:color="auto"/>
        <w:right w:val="none" w:sz="0" w:space="0" w:color="auto"/>
      </w:divBdr>
    </w:div>
    <w:div w:id="1200052860">
      <w:bodyDiv w:val="1"/>
      <w:marLeft w:val="0"/>
      <w:marRight w:val="0"/>
      <w:marTop w:val="0"/>
      <w:marBottom w:val="0"/>
      <w:divBdr>
        <w:top w:val="none" w:sz="0" w:space="0" w:color="auto"/>
        <w:left w:val="none" w:sz="0" w:space="0" w:color="auto"/>
        <w:bottom w:val="none" w:sz="0" w:space="0" w:color="auto"/>
        <w:right w:val="none" w:sz="0" w:space="0" w:color="auto"/>
      </w:divBdr>
    </w:div>
    <w:div w:id="1252544125">
      <w:bodyDiv w:val="1"/>
      <w:marLeft w:val="0"/>
      <w:marRight w:val="0"/>
      <w:marTop w:val="0"/>
      <w:marBottom w:val="0"/>
      <w:divBdr>
        <w:top w:val="none" w:sz="0" w:space="0" w:color="auto"/>
        <w:left w:val="none" w:sz="0" w:space="0" w:color="auto"/>
        <w:bottom w:val="none" w:sz="0" w:space="0" w:color="auto"/>
        <w:right w:val="none" w:sz="0" w:space="0" w:color="auto"/>
      </w:divBdr>
    </w:div>
    <w:div w:id="1373458322">
      <w:bodyDiv w:val="1"/>
      <w:marLeft w:val="0"/>
      <w:marRight w:val="0"/>
      <w:marTop w:val="0"/>
      <w:marBottom w:val="0"/>
      <w:divBdr>
        <w:top w:val="none" w:sz="0" w:space="0" w:color="auto"/>
        <w:left w:val="none" w:sz="0" w:space="0" w:color="auto"/>
        <w:bottom w:val="none" w:sz="0" w:space="0" w:color="auto"/>
        <w:right w:val="none" w:sz="0" w:space="0" w:color="auto"/>
      </w:divBdr>
    </w:div>
    <w:div w:id="1630165807">
      <w:bodyDiv w:val="1"/>
      <w:marLeft w:val="0"/>
      <w:marRight w:val="0"/>
      <w:marTop w:val="0"/>
      <w:marBottom w:val="0"/>
      <w:divBdr>
        <w:top w:val="none" w:sz="0" w:space="0" w:color="auto"/>
        <w:left w:val="none" w:sz="0" w:space="0" w:color="auto"/>
        <w:bottom w:val="none" w:sz="0" w:space="0" w:color="auto"/>
        <w:right w:val="none" w:sz="0" w:space="0" w:color="auto"/>
      </w:divBdr>
    </w:div>
    <w:div w:id="1638025321">
      <w:bodyDiv w:val="1"/>
      <w:marLeft w:val="0"/>
      <w:marRight w:val="0"/>
      <w:marTop w:val="0"/>
      <w:marBottom w:val="0"/>
      <w:divBdr>
        <w:top w:val="none" w:sz="0" w:space="0" w:color="auto"/>
        <w:left w:val="none" w:sz="0" w:space="0" w:color="auto"/>
        <w:bottom w:val="none" w:sz="0" w:space="0" w:color="auto"/>
        <w:right w:val="none" w:sz="0" w:space="0" w:color="auto"/>
      </w:divBdr>
    </w:div>
    <w:div w:id="1646736909">
      <w:bodyDiv w:val="1"/>
      <w:marLeft w:val="0"/>
      <w:marRight w:val="0"/>
      <w:marTop w:val="0"/>
      <w:marBottom w:val="0"/>
      <w:divBdr>
        <w:top w:val="none" w:sz="0" w:space="0" w:color="auto"/>
        <w:left w:val="none" w:sz="0" w:space="0" w:color="auto"/>
        <w:bottom w:val="none" w:sz="0" w:space="0" w:color="auto"/>
        <w:right w:val="none" w:sz="0" w:space="0" w:color="auto"/>
      </w:divBdr>
    </w:div>
    <w:div w:id="1705590990">
      <w:bodyDiv w:val="1"/>
      <w:marLeft w:val="0"/>
      <w:marRight w:val="0"/>
      <w:marTop w:val="0"/>
      <w:marBottom w:val="0"/>
      <w:divBdr>
        <w:top w:val="none" w:sz="0" w:space="0" w:color="auto"/>
        <w:left w:val="none" w:sz="0" w:space="0" w:color="auto"/>
        <w:bottom w:val="none" w:sz="0" w:space="0" w:color="auto"/>
        <w:right w:val="none" w:sz="0" w:space="0" w:color="auto"/>
      </w:divBdr>
    </w:div>
    <w:div w:id="1740328303">
      <w:bodyDiv w:val="1"/>
      <w:marLeft w:val="0"/>
      <w:marRight w:val="0"/>
      <w:marTop w:val="0"/>
      <w:marBottom w:val="0"/>
      <w:divBdr>
        <w:top w:val="none" w:sz="0" w:space="0" w:color="auto"/>
        <w:left w:val="none" w:sz="0" w:space="0" w:color="auto"/>
        <w:bottom w:val="none" w:sz="0" w:space="0" w:color="auto"/>
        <w:right w:val="none" w:sz="0" w:space="0" w:color="auto"/>
      </w:divBdr>
    </w:div>
    <w:div w:id="1817530663">
      <w:bodyDiv w:val="1"/>
      <w:marLeft w:val="0"/>
      <w:marRight w:val="0"/>
      <w:marTop w:val="0"/>
      <w:marBottom w:val="0"/>
      <w:divBdr>
        <w:top w:val="none" w:sz="0" w:space="0" w:color="auto"/>
        <w:left w:val="none" w:sz="0" w:space="0" w:color="auto"/>
        <w:bottom w:val="none" w:sz="0" w:space="0" w:color="auto"/>
        <w:right w:val="none" w:sz="0" w:space="0" w:color="auto"/>
      </w:divBdr>
    </w:div>
    <w:div w:id="1854225891">
      <w:bodyDiv w:val="1"/>
      <w:marLeft w:val="0"/>
      <w:marRight w:val="0"/>
      <w:marTop w:val="0"/>
      <w:marBottom w:val="0"/>
      <w:divBdr>
        <w:top w:val="none" w:sz="0" w:space="0" w:color="auto"/>
        <w:left w:val="none" w:sz="0" w:space="0" w:color="auto"/>
        <w:bottom w:val="none" w:sz="0" w:space="0" w:color="auto"/>
        <w:right w:val="none" w:sz="0" w:space="0" w:color="auto"/>
      </w:divBdr>
    </w:div>
    <w:div w:id="1899247499">
      <w:bodyDiv w:val="1"/>
      <w:marLeft w:val="0"/>
      <w:marRight w:val="0"/>
      <w:marTop w:val="0"/>
      <w:marBottom w:val="0"/>
      <w:divBdr>
        <w:top w:val="none" w:sz="0" w:space="0" w:color="auto"/>
        <w:left w:val="none" w:sz="0" w:space="0" w:color="auto"/>
        <w:bottom w:val="none" w:sz="0" w:space="0" w:color="auto"/>
        <w:right w:val="none" w:sz="0" w:space="0" w:color="auto"/>
      </w:divBdr>
    </w:div>
    <w:div w:id="1912695913">
      <w:bodyDiv w:val="1"/>
      <w:marLeft w:val="0"/>
      <w:marRight w:val="0"/>
      <w:marTop w:val="0"/>
      <w:marBottom w:val="0"/>
      <w:divBdr>
        <w:top w:val="none" w:sz="0" w:space="0" w:color="auto"/>
        <w:left w:val="none" w:sz="0" w:space="0" w:color="auto"/>
        <w:bottom w:val="none" w:sz="0" w:space="0" w:color="auto"/>
        <w:right w:val="none" w:sz="0" w:space="0" w:color="auto"/>
      </w:divBdr>
    </w:div>
    <w:div w:id="1962807512">
      <w:bodyDiv w:val="1"/>
      <w:marLeft w:val="0"/>
      <w:marRight w:val="0"/>
      <w:marTop w:val="0"/>
      <w:marBottom w:val="0"/>
      <w:divBdr>
        <w:top w:val="none" w:sz="0" w:space="0" w:color="auto"/>
        <w:left w:val="none" w:sz="0" w:space="0" w:color="auto"/>
        <w:bottom w:val="none" w:sz="0" w:space="0" w:color="auto"/>
        <w:right w:val="none" w:sz="0" w:space="0" w:color="auto"/>
      </w:divBdr>
    </w:div>
    <w:div w:id="1999725313">
      <w:bodyDiv w:val="1"/>
      <w:marLeft w:val="0"/>
      <w:marRight w:val="0"/>
      <w:marTop w:val="0"/>
      <w:marBottom w:val="0"/>
      <w:divBdr>
        <w:top w:val="none" w:sz="0" w:space="0" w:color="auto"/>
        <w:left w:val="none" w:sz="0" w:space="0" w:color="auto"/>
        <w:bottom w:val="none" w:sz="0" w:space="0" w:color="auto"/>
        <w:right w:val="none" w:sz="0" w:space="0" w:color="auto"/>
      </w:divBdr>
    </w:div>
    <w:div w:id="2051607139">
      <w:bodyDiv w:val="1"/>
      <w:marLeft w:val="0"/>
      <w:marRight w:val="0"/>
      <w:marTop w:val="0"/>
      <w:marBottom w:val="0"/>
      <w:divBdr>
        <w:top w:val="none" w:sz="0" w:space="0" w:color="auto"/>
        <w:left w:val="none" w:sz="0" w:space="0" w:color="auto"/>
        <w:bottom w:val="none" w:sz="0" w:space="0" w:color="auto"/>
        <w:right w:val="none" w:sz="0" w:space="0" w:color="auto"/>
      </w:divBdr>
    </w:div>
    <w:div w:id="2066954292">
      <w:bodyDiv w:val="1"/>
      <w:marLeft w:val="0"/>
      <w:marRight w:val="0"/>
      <w:marTop w:val="0"/>
      <w:marBottom w:val="0"/>
      <w:divBdr>
        <w:top w:val="none" w:sz="0" w:space="0" w:color="auto"/>
        <w:left w:val="none" w:sz="0" w:space="0" w:color="auto"/>
        <w:bottom w:val="none" w:sz="0" w:space="0" w:color="auto"/>
        <w:right w:val="none" w:sz="0" w:space="0" w:color="auto"/>
      </w:divBdr>
    </w:div>
    <w:div w:id="2067026220">
      <w:bodyDiv w:val="1"/>
      <w:marLeft w:val="0"/>
      <w:marRight w:val="0"/>
      <w:marTop w:val="0"/>
      <w:marBottom w:val="0"/>
      <w:divBdr>
        <w:top w:val="none" w:sz="0" w:space="0" w:color="auto"/>
        <w:left w:val="none" w:sz="0" w:space="0" w:color="auto"/>
        <w:bottom w:val="none" w:sz="0" w:space="0" w:color="auto"/>
        <w:right w:val="none" w:sz="0" w:space="0" w:color="auto"/>
      </w:divBdr>
    </w:div>
    <w:div w:id="211015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github.com/Digilent/Zybo-Z7-20-base-linux" TargetMode="External"/><Relationship Id="rId39" Type="http://schemas.openxmlformats.org/officeDocument/2006/relationships/image" Target="media/image21.png"/><Relationship Id="rId21" Type="http://schemas.openxmlformats.org/officeDocument/2006/relationships/image" Target="media/image12.EMF"/><Relationship Id="rId34" Type="http://schemas.openxmlformats.org/officeDocument/2006/relationships/image" Target="media/image19.EMF"/><Relationship Id="rId42" Type="http://schemas.openxmlformats.org/officeDocument/2006/relationships/image" Target="media/image24.png"/><Relationship Id="rId47" Type="http://schemas.openxmlformats.org/officeDocument/2006/relationships/image" Target="media/image26.png"/><Relationship Id="rId50" Type="http://schemas.openxmlformats.org/officeDocument/2006/relationships/hyperlink" Target="https://ebookcentral-proquest-com.proxy.uwasa.fi" TargetMode="External"/><Relationship Id="rId55" Type="http://schemas.openxmlformats.org/officeDocument/2006/relationships/hyperlink" Target="http://urn.fi/URN:ISBN:978-951-39-7967-6" TargetMode="External"/><Relationship Id="rId63" Type="http://schemas.openxmlformats.org/officeDocument/2006/relationships/hyperlink" Target="http://urn.fi/URN:ISBN:978-951-39-5538-0" TargetMode="External"/><Relationship Id="rId68" Type="http://schemas.openxmlformats.org/officeDocument/2006/relationships/hyperlink" Target="https://xilinx-wiki.atlassian.net/wiki/spaces/A/pages/18841873/Linux+Drivers"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digilent.com/shop/genesys-zu-zynq-ultrascale-mpsoc-development-board/" TargetMode="External"/><Relationship Id="rId11" Type="http://schemas.openxmlformats.org/officeDocument/2006/relationships/image" Target="media/image3.png"/><Relationship Id="rId24" Type="http://schemas.openxmlformats.org/officeDocument/2006/relationships/hyperlink" Target="https://github.com/Digilent/Genesys-ZU-HW" TargetMode="External"/><Relationship Id="rId32" Type="http://schemas.openxmlformats.org/officeDocument/2006/relationships/image" Target="media/image17.png"/><Relationship Id="rId37" Type="http://schemas.openxmlformats.org/officeDocument/2006/relationships/hyperlink" Target="https://docs.python.org/3/faq/general.html" TargetMode="External"/><Relationship Id="rId40" Type="http://schemas.openxmlformats.org/officeDocument/2006/relationships/image" Target="media/image22.png"/><Relationship Id="rId45" Type="http://schemas.openxmlformats.org/officeDocument/2006/relationships/image" Target="file:///C:\tldati\zyboz7\doc\kuvat\overview_2021_08_28_USBHubs.EMF" TargetMode="External"/><Relationship Id="rId53" Type="http://schemas.openxmlformats.org/officeDocument/2006/relationships/hyperlink" Target="https://ebookcentral-proquest-com.proxy.uwasa.fi/lib/tritonia-ebooks/detail.action?docID=5652129" TargetMode="External"/><Relationship Id="rId58" Type="http://schemas.openxmlformats.org/officeDocument/2006/relationships/hyperlink" Target="https://ebookcentral-proquest-com.proxy.uwasa.fi" TargetMode="External"/><Relationship Id="rId66" Type="http://schemas.openxmlformats.org/officeDocument/2006/relationships/hyperlink" Target="https://www.aka.fi/globalassets/32akatemiaohjelmat/raddess/vuosiseminaari-2019/polonen_sicsurfis_2019_kevat_hks.pdf"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5.png"/><Relationship Id="rId36" Type="http://schemas.openxmlformats.org/officeDocument/2006/relationships/hyperlink" Target="https://www.matrix-vision.com/manuals/SDK_CPP/index.html" TargetMode="External"/><Relationship Id="rId49" Type="http://schemas.openxmlformats.org/officeDocument/2006/relationships/hyperlink" Target="http://lipas.uwasa.fi/~TAU/ICAT1040/slides.php?File=8200Energy.txt" TargetMode="External"/><Relationship Id="rId57" Type="http://schemas.openxmlformats.org/officeDocument/2006/relationships/hyperlink" Target="https://doi-org.proxy.uwasa.fi/10.1002/cyto.a.20311" TargetMode="External"/><Relationship Id="rId61" Type="http://schemas.openxmlformats.org/officeDocument/2006/relationships/hyperlink" Target="https://ebookcentral-proquest-com.proxy.uwasa.fi"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igilent.com/reference/programmable-logic/genesys-zu/reference-manual?redirect=1" TargetMode="External"/><Relationship Id="rId44" Type="http://schemas.openxmlformats.org/officeDocument/2006/relationships/image" Target="file:///C:\tldati\zyboz7\doc\kuvat\overview_2021_08_28_ZyboConn.EMF" TargetMode="External"/><Relationship Id="rId52" Type="http://schemas.openxmlformats.org/officeDocument/2006/relationships/hyperlink" Target="https://pypi.org/project/camazing/" TargetMode="External"/><Relationship Id="rId60" Type="http://schemas.openxmlformats.org/officeDocument/2006/relationships/hyperlink" Target="https://ebookcentral-proquest-com.proxy.uwasa.fi" TargetMode="External"/><Relationship Id="rId65" Type="http://schemas.openxmlformats.org/officeDocument/2006/relationships/hyperlink" Target="https://ebookcentral-proquest-com.proxy.uwasa.fi/lib/tritonia-ebooks/detail.action?docID=274237"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EMF"/><Relationship Id="rId27" Type="http://schemas.openxmlformats.org/officeDocument/2006/relationships/hyperlink" Target="https://github.com/Digilent/vivado-library" TargetMode="External"/><Relationship Id="rId30" Type="http://schemas.openxmlformats.org/officeDocument/2006/relationships/image" Target="media/image16.png"/><Relationship Id="rId35" Type="http://schemas.openxmlformats.org/officeDocument/2006/relationships/hyperlink" Target="https://www.matrix-vision.com/manuals/" TargetMode="External"/><Relationship Id="rId43" Type="http://schemas.openxmlformats.org/officeDocument/2006/relationships/image" Target="file:///C:\tldati\zyboz7\doc\kuvat\zyng1.png" TargetMode="External"/><Relationship Id="rId48" Type="http://schemas.openxmlformats.org/officeDocument/2006/relationships/hyperlink" Target="https://wiki.ubuntu.com/Minimal" TargetMode="External"/><Relationship Id="rId56" Type="http://schemas.openxmlformats.org/officeDocument/2006/relationships/hyperlink" Target="https://ebookcentral-proquest-com.proxy.uwasa.fi" TargetMode="External"/><Relationship Id="rId64" Type="http://schemas.openxmlformats.org/officeDocument/2006/relationships/hyperlink" Target="https://ebookcentral-proquest-com.proxy.uwasa.fi/lib/tritonia-ebooks/detail.action?docID=588599" TargetMode="External"/><Relationship Id="rId69" Type="http://schemas.openxmlformats.org/officeDocument/2006/relationships/hyperlink" Target="https://xilinx-wiki.atlassian.net/wiki/spaces/A/pages/18842337/Linux+Soft+DMA+Driver" TargetMode="External"/><Relationship Id="rId8" Type="http://schemas.openxmlformats.org/officeDocument/2006/relationships/endnotes" Target="endnotes.xml"/><Relationship Id="rId51" Type="http://schemas.openxmlformats.org/officeDocument/2006/relationships/hyperlink" Target="https://www.vision-systems.com/embedded/article/16737656/cpu-or-fpga-for-image-processing-which-is-best" TargetMode="External"/><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docs.baslerweb.com/daa2500-14uc" TargetMode="External"/><Relationship Id="rId25" Type="http://schemas.openxmlformats.org/officeDocument/2006/relationships/hyperlink" Target="https://github.com/Digilent/vivado-library" TargetMode="External"/><Relationship Id="rId33" Type="http://schemas.openxmlformats.org/officeDocument/2006/relationships/image" Target="media/image18.EMF"/><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hyperlink" Target="https://ebookcentral-proquest-com.proxy.uwasa.fi" TargetMode="External"/><Relationship Id="rId67" Type="http://schemas.openxmlformats.org/officeDocument/2006/relationships/hyperlink" Target="https://ebookcentral-proquest-com.proxy.uwasa.fi" TargetMode="External"/><Relationship Id="rId20" Type="http://schemas.openxmlformats.org/officeDocument/2006/relationships/image" Target="media/image11.EMF"/><Relationship Id="rId41" Type="http://schemas.openxmlformats.org/officeDocument/2006/relationships/image" Target="media/image23.png"/><Relationship Id="rId54" Type="http://schemas.openxmlformats.org/officeDocument/2006/relationships/hyperlink" Target="https://reference.digilentinc.com/reference/programmable-logic/zybo-z7/reference-manual" TargetMode="External"/><Relationship Id="rId62" Type="http://schemas.openxmlformats.org/officeDocument/2006/relationships/hyperlink" Target="https://www.onsemi.com/pdf/datasheet/mt9p031-d.pdf" TargetMode="External"/><Relationship Id="rId70" Type="http://schemas.openxmlformats.org/officeDocument/2006/relationships/hyperlink" Target="https://moodle.uwasa.fi/course/view.php?id=4253"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tldati\zyboz7\doc\Univaasa_FI_template_2020-02%20-%20Cop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AD27A84C548758A6DE2348EDFDA15"/>
        <w:category>
          <w:name w:val="General"/>
          <w:gallery w:val="placeholder"/>
        </w:category>
        <w:types>
          <w:type w:val="bbPlcHdr"/>
        </w:types>
        <w:behaviors>
          <w:behavior w:val="content"/>
        </w:behaviors>
        <w:guid w:val="{E3E9D2AA-F64E-488F-8ACC-D2FD1325BB47}"/>
      </w:docPartPr>
      <w:docPartBody>
        <w:p w:rsidR="00196145" w:rsidRDefault="00C26205">
          <w:pPr>
            <w:pStyle w:val="F2CAD27A84C548758A6DE2348EDFDA15"/>
          </w:pPr>
          <w:r w:rsidRPr="006D5695">
            <w:rPr>
              <w:rStyle w:val="PlaceholderText"/>
            </w:rPr>
            <w:t>[Author]</w:t>
          </w:r>
        </w:p>
      </w:docPartBody>
    </w:docPart>
    <w:docPart>
      <w:docPartPr>
        <w:name w:val="7F4CB1DF2EE644B2A0EC9799B8813312"/>
        <w:category>
          <w:name w:val="General"/>
          <w:gallery w:val="placeholder"/>
        </w:category>
        <w:types>
          <w:type w:val="bbPlcHdr"/>
        </w:types>
        <w:behaviors>
          <w:behavior w:val="content"/>
        </w:behaviors>
        <w:guid w:val="{40314850-1B6A-447E-9855-3E458F51315A}"/>
      </w:docPartPr>
      <w:docPartBody>
        <w:p w:rsidR="00196145" w:rsidRDefault="00C26205">
          <w:pPr>
            <w:pStyle w:val="7F4CB1DF2EE644B2A0EC9799B8813312"/>
          </w:pPr>
          <w:r w:rsidRPr="006D5695">
            <w:rPr>
              <w:rStyle w:val="PlaceholderText"/>
            </w:rPr>
            <w:t>[Title]</w:t>
          </w:r>
        </w:p>
      </w:docPartBody>
    </w:docPart>
    <w:docPart>
      <w:docPartPr>
        <w:name w:val="25B64F5FBCA942FD844BC93542547FA1"/>
        <w:category>
          <w:name w:val="General"/>
          <w:gallery w:val="placeholder"/>
        </w:category>
        <w:types>
          <w:type w:val="bbPlcHdr"/>
        </w:types>
        <w:behaviors>
          <w:behavior w:val="content"/>
        </w:behaviors>
        <w:guid w:val="{BAA07DE2-D50C-4711-8D09-EDCC88FBB233}"/>
      </w:docPartPr>
      <w:docPartBody>
        <w:p w:rsidR="00196145" w:rsidRDefault="00C26205">
          <w:pPr>
            <w:pStyle w:val="25B64F5FBCA942FD844BC93542547FA1"/>
          </w:pPr>
          <w:r w:rsidRPr="006D5695">
            <w:rPr>
              <w:rStyle w:val="PlaceholderText"/>
            </w:rPr>
            <w:t>[Subject]</w:t>
          </w:r>
        </w:p>
      </w:docPartBody>
    </w:docPart>
    <w:docPart>
      <w:docPartPr>
        <w:name w:val="9B5F32408B6E4E0C96326E0E299273ED"/>
        <w:category>
          <w:name w:val="General"/>
          <w:gallery w:val="placeholder"/>
        </w:category>
        <w:types>
          <w:type w:val="bbPlcHdr"/>
        </w:types>
        <w:behaviors>
          <w:behavior w:val="content"/>
        </w:behaviors>
        <w:guid w:val="{359388B3-3B44-4517-8971-E1280AFED25E}"/>
      </w:docPartPr>
      <w:docPartBody>
        <w:p w:rsidR="00196145" w:rsidRDefault="00C26205">
          <w:pPr>
            <w:pStyle w:val="9B5F32408B6E4E0C96326E0E299273ED"/>
          </w:pPr>
          <w:r w:rsidRPr="00693CC6">
            <w:rPr>
              <w:rStyle w:val="PlaceholderText"/>
            </w:rPr>
            <w:t>[Category]</w:t>
          </w:r>
        </w:p>
      </w:docPartBody>
    </w:docPart>
    <w:docPart>
      <w:docPartPr>
        <w:name w:val="19B830478949403FB8F6F5327D81282F"/>
        <w:category>
          <w:name w:val="General"/>
          <w:gallery w:val="placeholder"/>
        </w:category>
        <w:types>
          <w:type w:val="bbPlcHdr"/>
        </w:types>
        <w:behaviors>
          <w:behavior w:val="content"/>
        </w:behaviors>
        <w:guid w:val="{F4BF041D-0B8D-40AA-938B-0469CD131255}"/>
      </w:docPartPr>
      <w:docPartBody>
        <w:p w:rsidR="00196145" w:rsidRDefault="00C26205">
          <w:pPr>
            <w:pStyle w:val="19B830478949403FB8F6F5327D81282F"/>
          </w:pPr>
          <w:r w:rsidRPr="006D5695">
            <w:rPr>
              <w:rStyle w:val="PlaceholderText"/>
            </w:rPr>
            <w:t>[Author]</w:t>
          </w:r>
        </w:p>
      </w:docPartBody>
    </w:docPart>
    <w:docPart>
      <w:docPartPr>
        <w:name w:val="A0C2153E58474192908777AA286D1511"/>
        <w:category>
          <w:name w:val="General"/>
          <w:gallery w:val="placeholder"/>
        </w:category>
        <w:types>
          <w:type w:val="bbPlcHdr"/>
        </w:types>
        <w:behaviors>
          <w:behavior w:val="content"/>
        </w:behaviors>
        <w:guid w:val="{F43B8724-C8D4-430F-8C5E-21C12FF64138}"/>
      </w:docPartPr>
      <w:docPartBody>
        <w:p w:rsidR="00196145" w:rsidRDefault="00C26205">
          <w:pPr>
            <w:pStyle w:val="A0C2153E58474192908777AA286D1511"/>
          </w:pPr>
          <w:r w:rsidRPr="006D5695">
            <w:rPr>
              <w:rStyle w:val="PlaceholderText"/>
            </w:rPr>
            <w:t>[Title]</w:t>
          </w:r>
        </w:p>
      </w:docPartBody>
    </w:docPart>
    <w:docPart>
      <w:docPartPr>
        <w:name w:val="63CE65D1523B4A6D932F004BB1CC28C5"/>
        <w:category>
          <w:name w:val="General"/>
          <w:gallery w:val="placeholder"/>
        </w:category>
        <w:types>
          <w:type w:val="bbPlcHdr"/>
        </w:types>
        <w:behaviors>
          <w:behavior w:val="content"/>
        </w:behaviors>
        <w:guid w:val="{D8422B23-89C2-46BD-81A8-CE4A2D70E368}"/>
      </w:docPartPr>
      <w:docPartBody>
        <w:p w:rsidR="00196145" w:rsidRDefault="00C26205">
          <w:pPr>
            <w:pStyle w:val="63CE65D1523B4A6D932F004BB1CC28C5"/>
          </w:pPr>
          <w:r w:rsidRPr="006D5695">
            <w:rPr>
              <w:rStyle w:val="PlaceholderText"/>
            </w:rPr>
            <w:t>[Subject]</w:t>
          </w:r>
        </w:p>
      </w:docPartBody>
    </w:docPart>
    <w:docPart>
      <w:docPartPr>
        <w:name w:val="41A96DCEA6EA4FD0B793BF89377455FB"/>
        <w:category>
          <w:name w:val="General"/>
          <w:gallery w:val="placeholder"/>
        </w:category>
        <w:types>
          <w:type w:val="bbPlcHdr"/>
        </w:types>
        <w:behaviors>
          <w:behavior w:val="content"/>
        </w:behaviors>
        <w:guid w:val="{E71D9F67-F4C2-4661-BCDD-C3F4EDBB86C4}"/>
      </w:docPartPr>
      <w:docPartBody>
        <w:p w:rsidR="00196145" w:rsidRDefault="00C26205">
          <w:pPr>
            <w:pStyle w:val="41A96DCEA6EA4FD0B793BF89377455FB"/>
          </w:pPr>
          <w:r w:rsidRPr="006D5695">
            <w:rPr>
              <w:rStyle w:val="PlaceholderText"/>
            </w:rPr>
            <w:t>[Abstract]</w:t>
          </w:r>
        </w:p>
      </w:docPartBody>
    </w:docPart>
    <w:docPart>
      <w:docPartPr>
        <w:name w:val="885CA86B7DDE4BCDBEA8B83EF5D827E1"/>
        <w:category>
          <w:name w:val="General"/>
          <w:gallery w:val="placeholder"/>
        </w:category>
        <w:types>
          <w:type w:val="bbPlcHdr"/>
        </w:types>
        <w:behaviors>
          <w:behavior w:val="content"/>
        </w:behaviors>
        <w:guid w:val="{F79CAC27-53EE-4D99-9762-C65CCBF65043}"/>
      </w:docPartPr>
      <w:docPartBody>
        <w:p w:rsidR="00196145" w:rsidRDefault="00C26205">
          <w:pPr>
            <w:pStyle w:val="885CA86B7DDE4BCDBEA8B83EF5D827E1"/>
          </w:pPr>
          <w:r w:rsidRPr="006D5695">
            <w:rPr>
              <w:rStyle w:val="PlaceholderText"/>
            </w:rPr>
            <w:t>[Keywords]</w:t>
          </w:r>
        </w:p>
      </w:docPartBody>
    </w:docPart>
    <w:docPart>
      <w:docPartPr>
        <w:name w:val="45DCB09E918341D79B9F2D1A90F75740"/>
        <w:category>
          <w:name w:val="General"/>
          <w:gallery w:val="placeholder"/>
        </w:category>
        <w:types>
          <w:type w:val="bbPlcHdr"/>
        </w:types>
        <w:behaviors>
          <w:behavior w:val="content"/>
        </w:behaviors>
        <w:guid w:val="{7250BC81-2A88-4BC5-99EF-17F46918F2D2}"/>
      </w:docPartPr>
      <w:docPartBody>
        <w:p w:rsidR="00196145" w:rsidRDefault="00C26205">
          <w:pPr>
            <w:pStyle w:val="45DCB09E918341D79B9F2D1A90F75740"/>
          </w:pPr>
          <w:r w:rsidRPr="00693CC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altName w:val="Gentium Basic"/>
    <w:panose1 w:val="02040503050203030202"/>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Sans">
    <w:panose1 w:val="020B0604020202020204"/>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205"/>
    <w:rsid w:val="00015EAC"/>
    <w:rsid w:val="00015FD4"/>
    <w:rsid w:val="000168BB"/>
    <w:rsid w:val="0003600B"/>
    <w:rsid w:val="00070EE1"/>
    <w:rsid w:val="00083ACF"/>
    <w:rsid w:val="000B26E8"/>
    <w:rsid w:val="001232D4"/>
    <w:rsid w:val="00143D06"/>
    <w:rsid w:val="001571AF"/>
    <w:rsid w:val="00196145"/>
    <w:rsid w:val="001B383E"/>
    <w:rsid w:val="001B68FF"/>
    <w:rsid w:val="001C3E2A"/>
    <w:rsid w:val="001F3C53"/>
    <w:rsid w:val="002619A2"/>
    <w:rsid w:val="00277417"/>
    <w:rsid w:val="00291A5F"/>
    <w:rsid w:val="002B3625"/>
    <w:rsid w:val="002B6B26"/>
    <w:rsid w:val="00310114"/>
    <w:rsid w:val="00325B6F"/>
    <w:rsid w:val="0037580B"/>
    <w:rsid w:val="00384E88"/>
    <w:rsid w:val="003B11A9"/>
    <w:rsid w:val="003C0CA5"/>
    <w:rsid w:val="0048364C"/>
    <w:rsid w:val="004B10F1"/>
    <w:rsid w:val="00523F39"/>
    <w:rsid w:val="00530943"/>
    <w:rsid w:val="005521C6"/>
    <w:rsid w:val="0055638A"/>
    <w:rsid w:val="00592889"/>
    <w:rsid w:val="005A6E27"/>
    <w:rsid w:val="006075F9"/>
    <w:rsid w:val="0060763A"/>
    <w:rsid w:val="00615B4C"/>
    <w:rsid w:val="00627E0E"/>
    <w:rsid w:val="00630BFA"/>
    <w:rsid w:val="00655813"/>
    <w:rsid w:val="0066249B"/>
    <w:rsid w:val="0067006C"/>
    <w:rsid w:val="0069013E"/>
    <w:rsid w:val="006A0D87"/>
    <w:rsid w:val="006A3B6B"/>
    <w:rsid w:val="006B49E6"/>
    <w:rsid w:val="006D241B"/>
    <w:rsid w:val="007078E8"/>
    <w:rsid w:val="00715C9F"/>
    <w:rsid w:val="0071736F"/>
    <w:rsid w:val="00744409"/>
    <w:rsid w:val="00744BC9"/>
    <w:rsid w:val="00754E8E"/>
    <w:rsid w:val="0076230F"/>
    <w:rsid w:val="00767DBF"/>
    <w:rsid w:val="00771C72"/>
    <w:rsid w:val="007941CC"/>
    <w:rsid w:val="007D06C5"/>
    <w:rsid w:val="007D2E37"/>
    <w:rsid w:val="007D3FA7"/>
    <w:rsid w:val="00826B3C"/>
    <w:rsid w:val="008305CB"/>
    <w:rsid w:val="0086521B"/>
    <w:rsid w:val="0087162F"/>
    <w:rsid w:val="00871780"/>
    <w:rsid w:val="008947D7"/>
    <w:rsid w:val="008A1EC8"/>
    <w:rsid w:val="008A4AED"/>
    <w:rsid w:val="008C432C"/>
    <w:rsid w:val="008D6E48"/>
    <w:rsid w:val="008F371A"/>
    <w:rsid w:val="009016DE"/>
    <w:rsid w:val="00916E1E"/>
    <w:rsid w:val="00922721"/>
    <w:rsid w:val="009726FA"/>
    <w:rsid w:val="0097528B"/>
    <w:rsid w:val="00A102A4"/>
    <w:rsid w:val="00A575D5"/>
    <w:rsid w:val="00AA40E0"/>
    <w:rsid w:val="00AD168A"/>
    <w:rsid w:val="00AD6614"/>
    <w:rsid w:val="00B12D86"/>
    <w:rsid w:val="00B332E9"/>
    <w:rsid w:val="00B51F34"/>
    <w:rsid w:val="00B65579"/>
    <w:rsid w:val="00BD2CF5"/>
    <w:rsid w:val="00BD5B11"/>
    <w:rsid w:val="00BE239B"/>
    <w:rsid w:val="00C000A1"/>
    <w:rsid w:val="00C077AB"/>
    <w:rsid w:val="00C26205"/>
    <w:rsid w:val="00C356B9"/>
    <w:rsid w:val="00C552CA"/>
    <w:rsid w:val="00C65F8C"/>
    <w:rsid w:val="00D2023B"/>
    <w:rsid w:val="00D52D4C"/>
    <w:rsid w:val="00D6517D"/>
    <w:rsid w:val="00D71864"/>
    <w:rsid w:val="00D76DFB"/>
    <w:rsid w:val="00DC2ABD"/>
    <w:rsid w:val="00DD0571"/>
    <w:rsid w:val="00DD675A"/>
    <w:rsid w:val="00E320AE"/>
    <w:rsid w:val="00E52899"/>
    <w:rsid w:val="00E719E7"/>
    <w:rsid w:val="00E749DD"/>
    <w:rsid w:val="00EC5B7A"/>
    <w:rsid w:val="00EE6BC7"/>
    <w:rsid w:val="00EF37C5"/>
    <w:rsid w:val="00F20121"/>
    <w:rsid w:val="00F3001B"/>
    <w:rsid w:val="00F55C1D"/>
    <w:rsid w:val="00F810CA"/>
    <w:rsid w:val="00F840FF"/>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4E88"/>
    <w:rPr>
      <w:color w:val="808080"/>
    </w:rPr>
  </w:style>
  <w:style w:type="paragraph" w:customStyle="1" w:styleId="F2CAD27A84C548758A6DE2348EDFDA15">
    <w:name w:val="F2CAD27A84C548758A6DE2348EDFDA15"/>
  </w:style>
  <w:style w:type="paragraph" w:customStyle="1" w:styleId="7F4CB1DF2EE644B2A0EC9799B8813312">
    <w:name w:val="7F4CB1DF2EE644B2A0EC9799B8813312"/>
  </w:style>
  <w:style w:type="paragraph" w:customStyle="1" w:styleId="25B64F5FBCA942FD844BC93542547FA1">
    <w:name w:val="25B64F5FBCA942FD844BC93542547FA1"/>
  </w:style>
  <w:style w:type="paragraph" w:customStyle="1" w:styleId="9B5F32408B6E4E0C96326E0E299273ED">
    <w:name w:val="9B5F32408B6E4E0C96326E0E299273ED"/>
  </w:style>
  <w:style w:type="paragraph" w:customStyle="1" w:styleId="19B830478949403FB8F6F5327D81282F">
    <w:name w:val="19B830478949403FB8F6F5327D81282F"/>
  </w:style>
  <w:style w:type="paragraph" w:customStyle="1" w:styleId="A0C2153E58474192908777AA286D1511">
    <w:name w:val="A0C2153E58474192908777AA286D1511"/>
  </w:style>
  <w:style w:type="paragraph" w:customStyle="1" w:styleId="63CE65D1523B4A6D932F004BB1CC28C5">
    <w:name w:val="63CE65D1523B4A6D932F004BB1CC28C5"/>
  </w:style>
  <w:style w:type="paragraph" w:customStyle="1" w:styleId="41A96DCEA6EA4FD0B793BF89377455FB">
    <w:name w:val="41A96DCEA6EA4FD0B793BF89377455FB"/>
  </w:style>
  <w:style w:type="paragraph" w:customStyle="1" w:styleId="885CA86B7DDE4BCDBEA8B83EF5D827E1">
    <w:name w:val="885CA86B7DDE4BCDBEA8B83EF5D827E1"/>
  </w:style>
  <w:style w:type="paragraph" w:customStyle="1" w:styleId="45DCB09E918341D79B9F2D1A90F75740">
    <w:name w:val="45DCB09E918341D79B9F2D1A90F757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Digitaalisen spektrikuvantamisen ja FPGA:lla kuvan käsittelemisen teoriaa. SICSURFIS-projektin spektrikameran kuvaus ja siihen liittyvät ohjelmistot. Spektrikameran käyttö FPGA-kehityskittien kanssa.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E8AD0C-5F69-46B1-BDAC-091D621AD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Univaasa_FI_template_2020-02 - Copy.dotx</Template>
  <TotalTime>9406</TotalTime>
  <Pages>78</Pages>
  <Words>8147</Words>
  <Characters>65997</Characters>
  <Application>Microsoft Office Word</Application>
  <DocSecurity>0</DocSecurity>
  <Lines>549</Lines>
  <Paragraphs>147</Paragraphs>
  <ScaleCrop>false</ScaleCrop>
  <HeadingPairs>
    <vt:vector size="2" baseType="variant">
      <vt:variant>
        <vt:lpstr>Title</vt:lpstr>
      </vt:variant>
      <vt:variant>
        <vt:i4>1</vt:i4>
      </vt:variant>
    </vt:vector>
  </HeadingPairs>
  <TitlesOfParts>
    <vt:vector size="1" baseType="lpstr">
      <vt:lpstr>Spektrikamera ja FPGA kehityskitit</vt:lpstr>
    </vt:vector>
  </TitlesOfParts>
  <Company>University of Vaasa</Company>
  <LinksUpToDate>false</LinksUpToDate>
  <CharactersWithSpaces>73997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Spektrikamera ja FPGA kehityskitit</dc:title>
  <dc:subject>Linux-ajurit ja kuvankäsittely</dc:subject>
  <dc:creator>Daniel Tisza</dc:creator>
  <cp:keywords>Spektrikamera, FPGA, Zynq-7000, Zynq Ultrascale+</cp:keywords>
  <dc:description/>
  <cp:lastModifiedBy>Microsoft account</cp:lastModifiedBy>
  <cp:revision>2498</cp:revision>
  <cp:lastPrinted>2021-10-04T05:29:00Z</cp:lastPrinted>
  <dcterms:created xsi:type="dcterms:W3CDTF">2020-07-29T07:34:00Z</dcterms:created>
  <dcterms:modified xsi:type="dcterms:W3CDTF">2023-02-15T20:39:00Z</dcterms:modified>
  <cp:category>Tekniikan ja innovaatiojohtamisen yksikkö</cp:category>
  <dc:language>fi-FI</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upervisor">
    <vt:lpwstr>Jarmo Alander</vt:lpwstr>
  </property>
  <property fmtid="{D5CDD505-2E9C-101B-9397-08002B2CF9AE}" pid="3" name="Academic School">
    <vt:lpwstr>Akateeminen yksikkö</vt:lpwstr>
  </property>
  <property fmtid="{D5CDD505-2E9C-101B-9397-08002B2CF9AE}" pid="4" name="Year">
    <vt:lpwstr>2020</vt:lpwstr>
  </property>
  <property fmtid="{D5CDD505-2E9C-101B-9397-08002B2CF9AE}" pid="5" name="Degree" linkTarget="_Toc1035577">
    <vt:lpwstr>TIIVISTELMÄ:</vt:lpwstr>
  </property>
</Properties>
</file>