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AE51C4" w:rsidRDefault="00137178" w:rsidP="008506E0">
          <w:pPr>
            <w:pStyle w:val="1A-frontpageName-Nimi"/>
          </w:pPr>
          <w:r w:rsidRPr="00AE51C4">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AE51C4">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EndPr/>
          <w:sdtContent>
            <w:p w:rsidR="00137178" w:rsidRPr="00AE51C4" w:rsidRDefault="00311392" w:rsidP="008506E0">
              <w:pPr>
                <w:suppressAutoHyphens/>
                <w:spacing w:line="240" w:lineRule="auto"/>
                <w:jc w:val="center"/>
                <w:rPr>
                  <w:b/>
                  <w:bCs/>
                  <w:sz w:val="40"/>
                  <w:szCs w:val="40"/>
                </w:rPr>
              </w:pPr>
              <w:r w:rsidRPr="00AE51C4">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EndPr/>
          <w:sdtContent>
            <w:p w:rsidR="00137178" w:rsidRPr="00AE51C4" w:rsidRDefault="0094474B" w:rsidP="008506E0">
              <w:pPr>
                <w:pStyle w:val="3A-frontpagesubtitle-Alaotsikko"/>
                <w:suppressAutoHyphens/>
              </w:pPr>
              <w:r w:rsidRPr="00AE51C4">
                <w:t xml:space="preserve">SICSURFIS-spektrikamera ja </w:t>
              </w:r>
              <w:r w:rsidR="009173C0" w:rsidRPr="00AE51C4">
                <w:t>Zynq Ultrascale+ MP</w:t>
              </w:r>
              <w:r w:rsidR="00CD63E3" w:rsidRPr="00AE51C4">
                <w:t xml:space="preserve">SoC </w:t>
              </w:r>
              <w:r w:rsidRPr="00AE51C4">
                <w:t>FPGA</w:t>
              </w:r>
            </w:p>
          </w:sdtContent>
        </w:sdt>
        <w:p w:rsidR="00137178" w:rsidRPr="00AE51C4" w:rsidRDefault="00137178" w:rsidP="008506E0">
          <w:pPr>
            <w:pStyle w:val="3A-frontpagesubtitle-Alaotsikko"/>
          </w:pPr>
        </w:p>
        <w:p w:rsidR="00137178" w:rsidRPr="00AE51C4" w:rsidRDefault="00137178" w:rsidP="008506E0">
          <w:pPr>
            <w:pStyle w:val="3A-frontpagesubtitle-Alaotsikko"/>
          </w:pPr>
        </w:p>
        <w:p w:rsidR="00137178" w:rsidRPr="00AE51C4" w:rsidRDefault="00137178" w:rsidP="008506E0">
          <w:pPr>
            <w:pStyle w:val="3A-frontpagesubtitle-Alaotsikko"/>
          </w:pPr>
        </w:p>
        <w:p w:rsidR="00FE38EA" w:rsidRPr="00AE51C4" w:rsidRDefault="00FE38EA" w:rsidP="00FE38EA">
          <w:pPr>
            <w:pStyle w:val="3A-frontpagesubtitle-Alaotsikko"/>
          </w:pPr>
          <w:r w:rsidRPr="00AE51C4">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D906C5" w:rsidRDefault="00EB61EB"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D906C5" w:rsidRPr="00F931C0">
                                      <w:rPr>
                                        <w:kern w:val="0"/>
                                      </w:rPr>
                                      <w:t>Tekniikan ja innovaatiojohtamisen yksikkö</w:t>
                                    </w:r>
                                  </w:sdtContent>
                                </w:sdt>
                              </w:p>
                              <w:p w:rsidR="00D906C5" w:rsidRDefault="00D906C5" w:rsidP="00FE38EA">
                                <w:pPr>
                                  <w:spacing w:line="240" w:lineRule="auto"/>
                                  <w:jc w:val="right"/>
                                </w:pPr>
                                <w:r>
                                  <w:t>Kandidaatin tutkielma</w:t>
                                </w:r>
                              </w:p>
                              <w:p w:rsidR="00D906C5" w:rsidRPr="00FE38EA" w:rsidRDefault="00D906C5"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D906C5" w:rsidRDefault="00EB61EB"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D906C5" w:rsidRPr="00F931C0">
                                <w:rPr>
                                  <w:kern w:val="0"/>
                                </w:rPr>
                                <w:t>Tekniikan ja innovaatiojohtamisen yksikkö</w:t>
                              </w:r>
                            </w:sdtContent>
                          </w:sdt>
                        </w:p>
                        <w:p w:rsidR="00D906C5" w:rsidRDefault="00D906C5" w:rsidP="00FE38EA">
                          <w:pPr>
                            <w:spacing w:line="240" w:lineRule="auto"/>
                            <w:jc w:val="right"/>
                          </w:pPr>
                          <w:r>
                            <w:t>Kandidaatin tutkielma</w:t>
                          </w:r>
                        </w:p>
                        <w:p w:rsidR="00D906C5" w:rsidRPr="00FE38EA" w:rsidRDefault="00D906C5" w:rsidP="00FE38EA">
                          <w:pPr>
                            <w:spacing w:line="240" w:lineRule="auto"/>
                            <w:jc w:val="right"/>
                            <w:rPr>
                              <w:lang w:val="en-US"/>
                            </w:rPr>
                          </w:pPr>
                          <w:r>
                            <w:t>Tietotekniikka</w:t>
                          </w:r>
                        </w:p>
                      </w:txbxContent>
                    </v:textbox>
                    <w10:wrap type="square" anchory="page"/>
                  </v:shape>
                </w:pict>
              </mc:Fallback>
            </mc:AlternateContent>
          </w:r>
          <w:r w:rsidRPr="00AE51C4">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D906C5" w:rsidRPr="00FE38EA" w:rsidRDefault="00D906C5"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D906C5" w:rsidRPr="00FE38EA" w:rsidRDefault="00D906C5" w:rsidP="00FE38EA">
                          <w:pPr>
                            <w:jc w:val="center"/>
                            <w:rPr>
                              <w:lang w:val="en-US"/>
                            </w:rPr>
                          </w:pPr>
                          <w:r>
                            <w:t>Vaasa 2021</w:t>
                          </w:r>
                        </w:p>
                      </w:txbxContent>
                    </v:textbox>
                    <w10:wrap type="square" anchory="margin"/>
                  </v:shape>
                </w:pict>
              </mc:Fallback>
            </mc:AlternateContent>
          </w:r>
        </w:p>
        <w:p w:rsidR="00FE38EA" w:rsidRPr="00AE51C4" w:rsidRDefault="00FE38EA" w:rsidP="00FE38EA">
          <w:pPr>
            <w:pStyle w:val="3A-frontpagesubtitle-Alaotsikko"/>
          </w:pPr>
        </w:p>
        <w:p w:rsidR="00FE38EA" w:rsidRPr="00AE51C4" w:rsidRDefault="00FE38EA" w:rsidP="00FE38EA">
          <w:pPr>
            <w:pStyle w:val="3A-frontpagesubtitle-Alaotsikko"/>
          </w:pPr>
        </w:p>
        <w:p w:rsidR="00FE38EA" w:rsidRPr="00AE51C4" w:rsidRDefault="00FE38EA" w:rsidP="00FE38EA">
          <w:pPr>
            <w:pStyle w:val="3A-frontpagesubtitle-Alaotsikko"/>
          </w:pPr>
        </w:p>
        <w:p w:rsidR="00137178" w:rsidRPr="00AE51C4" w:rsidRDefault="00137178" w:rsidP="00FE38EA">
          <w:pPr>
            <w:pStyle w:val="3A-frontpagesubtitle-Alaotsikko"/>
          </w:pPr>
          <w:r w:rsidRPr="00AE51C4">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AE51C4" w:rsidTr="00E162ED">
        <w:trPr>
          <w:trHeight w:val="561"/>
        </w:trPr>
        <w:tc>
          <w:tcPr>
            <w:tcW w:w="8494" w:type="dxa"/>
            <w:gridSpan w:val="4"/>
          </w:tcPr>
          <w:p w:rsidR="00137178" w:rsidRPr="00AE51C4" w:rsidRDefault="00137178" w:rsidP="00137178">
            <w:pPr>
              <w:pStyle w:val="abstract"/>
              <w:rPr>
                <w:b/>
              </w:rPr>
            </w:pPr>
            <w:r w:rsidRPr="00AE51C4">
              <w:rPr>
                <w:b/>
              </w:rPr>
              <w:lastRenderedPageBreak/>
              <w:t>VAASAN YLIOPISTO</w:t>
            </w:r>
          </w:p>
          <w:p w:rsidR="00137178" w:rsidRPr="00AE51C4" w:rsidRDefault="00EB61EB"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EndPr/>
              <w:sdtContent>
                <w:r w:rsidR="00602CEA" w:rsidRPr="00AE51C4">
                  <w:rPr>
                    <w:b/>
                  </w:rPr>
                  <w:t>Tekniikan ja innovaatiojohtamisen yksikkö</w:t>
                </w:r>
              </w:sdtContent>
            </w:sdt>
          </w:p>
        </w:tc>
      </w:tr>
      <w:tr w:rsidR="00E162ED" w:rsidRPr="00AE51C4" w:rsidTr="00E162ED">
        <w:trPr>
          <w:trHeight w:val="261"/>
        </w:trPr>
        <w:tc>
          <w:tcPr>
            <w:tcW w:w="2268" w:type="dxa"/>
          </w:tcPr>
          <w:p w:rsidR="00E162ED" w:rsidRPr="00AE51C4" w:rsidRDefault="00E162ED" w:rsidP="00137178">
            <w:pPr>
              <w:pStyle w:val="abstract"/>
              <w:rPr>
                <w:b/>
              </w:rPr>
            </w:pPr>
            <w:r w:rsidRPr="00AE51C4">
              <w:rPr>
                <w:b/>
              </w:rPr>
              <w:t>Tekijä:</w:t>
            </w:r>
          </w:p>
        </w:tc>
        <w:tc>
          <w:tcPr>
            <w:tcW w:w="6226" w:type="dxa"/>
            <w:gridSpan w:val="3"/>
          </w:tcPr>
          <w:p w:rsidR="00E162ED" w:rsidRPr="00AE51C4" w:rsidRDefault="00EB61EB"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AE51C4">
                  <w:t>Daniel Tisza</w:t>
                </w:r>
              </w:sdtContent>
            </w:sdt>
          </w:p>
        </w:tc>
      </w:tr>
      <w:tr w:rsidR="00E162ED" w:rsidRPr="00AE51C4" w:rsidTr="00E162ED">
        <w:trPr>
          <w:trHeight w:val="261"/>
        </w:trPr>
        <w:tc>
          <w:tcPr>
            <w:tcW w:w="2268" w:type="dxa"/>
          </w:tcPr>
          <w:p w:rsidR="00E162ED" w:rsidRPr="00AE51C4" w:rsidRDefault="00E162ED" w:rsidP="00137178">
            <w:pPr>
              <w:pStyle w:val="abstract"/>
              <w:rPr>
                <w:b/>
              </w:rPr>
            </w:pPr>
            <w:r w:rsidRPr="00AE51C4">
              <w:rPr>
                <w:b/>
              </w:rPr>
              <w:t>Tutkielman nimi:</w:t>
            </w:r>
          </w:p>
        </w:tc>
        <w:tc>
          <w:tcPr>
            <w:tcW w:w="6226" w:type="dxa"/>
            <w:gridSpan w:val="3"/>
          </w:tcPr>
          <w:p w:rsidR="00E162ED" w:rsidRPr="00AE51C4" w:rsidRDefault="00EB61EB"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EndPr/>
              <w:sdtContent>
                <w:r w:rsidR="00311392" w:rsidRPr="00AE51C4">
                  <w:t>Spektrikameralla kuvaus ja FPGA:n käyttö</w:t>
                </w:r>
              </w:sdtContent>
            </w:sdt>
            <w:r w:rsidR="00E162ED" w:rsidRPr="00AE51C4">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EndPr/>
              <w:sdtContent>
                <w:r w:rsidR="009173C0" w:rsidRPr="00AE51C4">
                  <w:t>SICSURFIS-spektrikamera ja Zynq Ultrascale+ MPSoC FPGA</w:t>
                </w:r>
              </w:sdtContent>
            </w:sdt>
          </w:p>
        </w:tc>
      </w:tr>
      <w:tr w:rsidR="00E162ED" w:rsidRPr="00AE51C4" w:rsidTr="00E162ED">
        <w:trPr>
          <w:trHeight w:val="261"/>
        </w:trPr>
        <w:tc>
          <w:tcPr>
            <w:tcW w:w="2268" w:type="dxa"/>
          </w:tcPr>
          <w:p w:rsidR="00E162ED" w:rsidRPr="00AE51C4" w:rsidRDefault="00E162ED" w:rsidP="00137178">
            <w:pPr>
              <w:pStyle w:val="abstract"/>
              <w:rPr>
                <w:b/>
              </w:rPr>
            </w:pPr>
            <w:r w:rsidRPr="00AE51C4">
              <w:rPr>
                <w:b/>
              </w:rPr>
              <w:t>Tutkinto:</w:t>
            </w:r>
          </w:p>
        </w:tc>
        <w:tc>
          <w:tcPr>
            <w:tcW w:w="6226" w:type="dxa"/>
            <w:gridSpan w:val="3"/>
          </w:tcPr>
          <w:p w:rsidR="00E162ED" w:rsidRPr="00AE51C4" w:rsidRDefault="00244024" w:rsidP="00137178">
            <w:pPr>
              <w:pStyle w:val="abstract"/>
            </w:pPr>
            <w:r w:rsidRPr="00AE51C4">
              <w:t>Esimerkkitieteiden kandidaatti</w:t>
            </w:r>
          </w:p>
        </w:tc>
      </w:tr>
      <w:tr w:rsidR="00E162ED" w:rsidRPr="00AE51C4" w:rsidTr="00E162ED">
        <w:trPr>
          <w:trHeight w:val="261"/>
        </w:trPr>
        <w:tc>
          <w:tcPr>
            <w:tcW w:w="2268" w:type="dxa"/>
          </w:tcPr>
          <w:p w:rsidR="00E162ED" w:rsidRPr="00AE51C4" w:rsidRDefault="00E162ED" w:rsidP="00137178">
            <w:pPr>
              <w:pStyle w:val="abstract"/>
              <w:rPr>
                <w:b/>
              </w:rPr>
            </w:pPr>
            <w:r w:rsidRPr="00AE51C4">
              <w:rPr>
                <w:b/>
              </w:rPr>
              <w:t>Oppiaine:</w:t>
            </w:r>
          </w:p>
        </w:tc>
        <w:tc>
          <w:tcPr>
            <w:tcW w:w="6226" w:type="dxa"/>
            <w:gridSpan w:val="3"/>
          </w:tcPr>
          <w:p w:rsidR="00E162ED" w:rsidRPr="00AE51C4" w:rsidRDefault="00E162ED" w:rsidP="00137178">
            <w:pPr>
              <w:pStyle w:val="abstract"/>
            </w:pPr>
            <w:r w:rsidRPr="00AE51C4">
              <w:t>Oma koulutusohjelmasi</w:t>
            </w:r>
          </w:p>
        </w:tc>
      </w:tr>
      <w:tr w:rsidR="00E162ED" w:rsidRPr="00AE51C4" w:rsidTr="00E162ED">
        <w:trPr>
          <w:trHeight w:val="261"/>
        </w:trPr>
        <w:tc>
          <w:tcPr>
            <w:tcW w:w="2268" w:type="dxa"/>
          </w:tcPr>
          <w:p w:rsidR="00E162ED" w:rsidRPr="00AE51C4" w:rsidRDefault="00E162ED" w:rsidP="00137178">
            <w:pPr>
              <w:pStyle w:val="abstract"/>
              <w:rPr>
                <w:b/>
              </w:rPr>
            </w:pPr>
            <w:r w:rsidRPr="00AE51C4">
              <w:rPr>
                <w:b/>
              </w:rPr>
              <w:t>Työn ohjaaja:</w:t>
            </w:r>
          </w:p>
        </w:tc>
        <w:tc>
          <w:tcPr>
            <w:tcW w:w="6226" w:type="dxa"/>
            <w:gridSpan w:val="3"/>
          </w:tcPr>
          <w:p w:rsidR="00E162ED" w:rsidRPr="00AE51C4" w:rsidRDefault="004C0225" w:rsidP="004C0225">
            <w:pPr>
              <w:pStyle w:val="abstract"/>
            </w:pPr>
            <w:r w:rsidRPr="00AE51C4">
              <w:t>Jarmo Alander</w:t>
            </w:r>
          </w:p>
        </w:tc>
      </w:tr>
      <w:tr w:rsidR="00E162ED" w:rsidRPr="00AE51C4" w:rsidTr="00E162ED">
        <w:trPr>
          <w:trHeight w:val="261"/>
        </w:trPr>
        <w:tc>
          <w:tcPr>
            <w:tcW w:w="2268" w:type="dxa"/>
          </w:tcPr>
          <w:p w:rsidR="00E162ED" w:rsidRPr="00AE51C4" w:rsidRDefault="00E162ED" w:rsidP="00137178">
            <w:pPr>
              <w:pStyle w:val="abstract"/>
              <w:rPr>
                <w:b/>
              </w:rPr>
            </w:pPr>
            <w:r w:rsidRPr="00AE51C4">
              <w:rPr>
                <w:b/>
              </w:rPr>
              <w:t>Valmistumisvuosi:</w:t>
            </w:r>
          </w:p>
        </w:tc>
        <w:tc>
          <w:tcPr>
            <w:tcW w:w="1418" w:type="dxa"/>
          </w:tcPr>
          <w:p w:rsidR="00E162ED" w:rsidRPr="00AE51C4" w:rsidRDefault="00E162ED" w:rsidP="005C02A9">
            <w:pPr>
              <w:pStyle w:val="abstract"/>
              <w:rPr>
                <w:b/>
              </w:rPr>
            </w:pPr>
            <w:r w:rsidRPr="00AE51C4">
              <w:t>202</w:t>
            </w:r>
            <w:r w:rsidR="005C02A9" w:rsidRPr="00AE51C4">
              <w:t>1</w:t>
            </w:r>
          </w:p>
        </w:tc>
        <w:tc>
          <w:tcPr>
            <w:tcW w:w="1417" w:type="dxa"/>
          </w:tcPr>
          <w:p w:rsidR="00E162ED" w:rsidRPr="00AE51C4" w:rsidRDefault="00E162ED" w:rsidP="00137178">
            <w:pPr>
              <w:pStyle w:val="abstract"/>
              <w:rPr>
                <w:b/>
              </w:rPr>
            </w:pPr>
            <w:r w:rsidRPr="00AE51C4">
              <w:rPr>
                <w:b/>
              </w:rPr>
              <w:t>Sivumäärä:</w:t>
            </w:r>
          </w:p>
        </w:tc>
        <w:tc>
          <w:tcPr>
            <w:tcW w:w="3391" w:type="dxa"/>
          </w:tcPr>
          <w:p w:rsidR="00E162ED" w:rsidRPr="00AE51C4" w:rsidRDefault="00E162ED" w:rsidP="00137178">
            <w:pPr>
              <w:pStyle w:val="abstract"/>
              <w:rPr>
                <w:b/>
              </w:rPr>
            </w:pPr>
            <w:r w:rsidRPr="00AE51C4">
              <w:fldChar w:fldCharType="begin"/>
            </w:r>
            <w:r w:rsidRPr="00AE51C4">
              <w:instrText xml:space="preserve"> NUMPAGES  \# "0"  \* MERGEFORMAT </w:instrText>
            </w:r>
            <w:r w:rsidRPr="00AE51C4">
              <w:fldChar w:fldCharType="separate"/>
            </w:r>
            <w:r w:rsidR="00FE2A9E">
              <w:rPr>
                <w:noProof/>
              </w:rPr>
              <w:t>83</w:t>
            </w:r>
            <w:r w:rsidRPr="00AE51C4">
              <w:fldChar w:fldCharType="end"/>
            </w:r>
          </w:p>
        </w:tc>
      </w:tr>
    </w:tbl>
    <w:p w:rsidR="005B7957" w:rsidRPr="00AE51C4" w:rsidRDefault="005B7957" w:rsidP="005B7957">
      <w:pPr>
        <w:pStyle w:val="abstract"/>
        <w:rPr>
          <w:b/>
        </w:rPr>
      </w:pPr>
      <w:bookmarkStart w:id="0" w:name="_Toc469917197"/>
      <w:bookmarkStart w:id="1" w:name="_Toc1035577"/>
      <w:r w:rsidRPr="00AE51C4">
        <w:rPr>
          <w:b/>
        </w:rPr>
        <w:t>TIIVISTELMÄ</w:t>
      </w:r>
      <w:bookmarkEnd w:id="0"/>
      <w:r w:rsidRPr="00AE51C4">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EndPr/>
      <w:sdtContent>
        <w:p w:rsidR="005B7957" w:rsidRPr="00AE51C4" w:rsidRDefault="001E5CDE" w:rsidP="001142BA">
          <w:pPr>
            <w:pStyle w:val="abstract"/>
          </w:pPr>
          <w:r w:rsidRPr="00AE51C4">
            <w:t xml:space="preserve">Digitaalisen spektrikuvantamisen ja FPGA:lla kuvan käsittelemisen teoriaa. SICSURFIS-projektin spektrikameran kuvaus </w:t>
          </w:r>
          <w:r w:rsidR="008D43A4" w:rsidRPr="00AE51C4">
            <w:t xml:space="preserve">ja </w:t>
          </w:r>
          <w:r w:rsidRPr="00AE51C4">
            <w:t xml:space="preserve">siihen liittyvät ohjelmistot. Spektrikameran käyttö Zynq Ultrascale+ MPSoC ympäristössä. </w:t>
          </w:r>
          <w:r w:rsidR="008D43A4" w:rsidRPr="00AE51C4">
            <w:t>Menetelmä o</w:t>
          </w:r>
          <w:r w:rsidRPr="00AE51C4">
            <w:t>hjelmoitavan logiikan käyttö</w:t>
          </w:r>
          <w:r w:rsidR="008D43A4" w:rsidRPr="00AE51C4">
            <w:t>ön</w:t>
          </w:r>
          <w:r w:rsidRPr="00AE51C4">
            <w:t xml:space="preserve"> Zynq Ultrascale+ MPSoC ympäristössä</w:t>
          </w:r>
          <w:r w:rsidR="008D43A4" w:rsidRPr="00AE51C4">
            <w:t xml:space="preserve"> kuvadatan käsittelyyn.</w:t>
          </w:r>
        </w:p>
      </w:sdtContent>
    </w:sdt>
    <w:p w:rsidR="005B7957" w:rsidRPr="00AE51C4" w:rsidRDefault="005B7957" w:rsidP="005B7957">
      <w:pPr>
        <w:pStyle w:val="abstract"/>
      </w:pPr>
    </w:p>
    <w:p w:rsidR="005B7957" w:rsidRPr="00AE51C4" w:rsidRDefault="005B7957" w:rsidP="005B7957">
      <w:pPr>
        <w:pStyle w:val="abstract"/>
      </w:pPr>
    </w:p>
    <w:p w:rsidR="005B7957" w:rsidRPr="00AE51C4" w:rsidRDefault="005B7957" w:rsidP="005B7957">
      <w:pPr>
        <w:pStyle w:val="abstract"/>
      </w:pPr>
    </w:p>
    <w:p w:rsidR="005B7957" w:rsidRPr="00AE51C4" w:rsidRDefault="005B7957" w:rsidP="005B7957">
      <w:pPr>
        <w:pStyle w:val="abstract"/>
      </w:pPr>
    </w:p>
    <w:p w:rsidR="005B7957" w:rsidRPr="00AE51C4" w:rsidRDefault="005B7957" w:rsidP="005B7957">
      <w:pPr>
        <w:pStyle w:val="abstract"/>
      </w:pPr>
    </w:p>
    <w:p w:rsidR="005B7957" w:rsidRPr="00AE51C4" w:rsidRDefault="005B7957" w:rsidP="005B7957">
      <w:pPr>
        <w:pStyle w:val="abstract"/>
      </w:pPr>
    </w:p>
    <w:p w:rsidR="005B7957" w:rsidRPr="00AE51C4" w:rsidRDefault="005B7957" w:rsidP="005B7957">
      <w:pPr>
        <w:pStyle w:val="abstract"/>
      </w:pPr>
    </w:p>
    <w:p w:rsidR="005B7957" w:rsidRPr="00AE51C4" w:rsidRDefault="005B7957" w:rsidP="005B7957">
      <w:pPr>
        <w:pStyle w:val="abstract"/>
      </w:pPr>
    </w:p>
    <w:p w:rsidR="005B7957" w:rsidRPr="00AE51C4" w:rsidRDefault="005B7957" w:rsidP="005B7957">
      <w:pPr>
        <w:pStyle w:val="abstract"/>
      </w:pPr>
    </w:p>
    <w:p w:rsidR="005B7957" w:rsidRPr="00AE51C4" w:rsidRDefault="005B7957" w:rsidP="005B7957">
      <w:pPr>
        <w:pStyle w:val="abstract"/>
      </w:pPr>
    </w:p>
    <w:p w:rsidR="005B7957" w:rsidRPr="00AE51C4" w:rsidRDefault="005B7957" w:rsidP="005B7957">
      <w:pPr>
        <w:pStyle w:val="abstract"/>
      </w:pPr>
    </w:p>
    <w:p w:rsidR="005B7957" w:rsidRPr="00AE51C4"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AE51C4" w:rsidTr="00137178">
        <w:tc>
          <w:tcPr>
            <w:tcW w:w="8494" w:type="dxa"/>
            <w:tcBorders>
              <w:top w:val="single" w:sz="4" w:space="0" w:color="auto"/>
              <w:left w:val="nil"/>
              <w:bottom w:val="nil"/>
              <w:right w:val="nil"/>
            </w:tcBorders>
          </w:tcPr>
          <w:p w:rsidR="00137178" w:rsidRPr="00AE51C4" w:rsidRDefault="00137178" w:rsidP="00DC2295">
            <w:pPr>
              <w:pStyle w:val="abstract"/>
              <w:rPr>
                <w:b/>
              </w:rPr>
            </w:pPr>
            <w:r w:rsidRPr="00AE51C4">
              <w:rPr>
                <w:b/>
              </w:rPr>
              <w:t>AVAINSANAT:</w:t>
            </w:r>
            <w:r w:rsidRPr="00AE51C4">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EndPr/>
              <w:sdtContent>
                <w:r w:rsidR="00ED2B4C" w:rsidRPr="00AE51C4">
                  <w:t xml:space="preserve">Spektrikuvaus, </w:t>
                </w:r>
                <w:r w:rsidR="00D71E99" w:rsidRPr="00AE51C4">
                  <w:t xml:space="preserve">Spektrikamera, </w:t>
                </w:r>
                <w:r w:rsidR="00FB47D5" w:rsidRPr="00AE51C4">
                  <w:t xml:space="preserve">SICSURFIS, </w:t>
                </w:r>
                <w:r w:rsidR="009C64FB" w:rsidRPr="00AE51C4">
                  <w:t xml:space="preserve">Zynq, </w:t>
                </w:r>
                <w:r w:rsidR="00DC2295" w:rsidRPr="00AE51C4">
                  <w:t>Ultrascale+, MP</w:t>
                </w:r>
                <w:r w:rsidR="00CD63E3" w:rsidRPr="00AE51C4">
                  <w:t xml:space="preserve">SoC, </w:t>
                </w:r>
                <w:r w:rsidR="00B27DC7" w:rsidRPr="00AE51C4">
                  <w:t>FPGA</w:t>
                </w:r>
              </w:sdtContent>
            </w:sdt>
          </w:p>
        </w:tc>
      </w:tr>
    </w:tbl>
    <w:p w:rsidR="005B7957" w:rsidRPr="00AE51C4" w:rsidRDefault="005B7957" w:rsidP="005B7957">
      <w:pPr>
        <w:pStyle w:val="abstract"/>
        <w:rPr>
          <w:b/>
        </w:rPr>
      </w:pPr>
      <w:r w:rsidRPr="00AE51C4">
        <w:rPr>
          <w:b/>
        </w:rPr>
        <w:br w:type="page"/>
      </w:r>
    </w:p>
    <w:p w:rsidR="002B10E9" w:rsidRPr="00AE51C4" w:rsidRDefault="002B10E9" w:rsidP="00B407BB">
      <w:pPr>
        <w:pStyle w:val="TOC1"/>
        <w:rPr>
          <w:b/>
        </w:rPr>
      </w:pPr>
      <w:r w:rsidRPr="00AE51C4">
        <w:rPr>
          <w:b/>
          <w:sz w:val="28"/>
        </w:rPr>
        <w:lastRenderedPageBreak/>
        <w:t>Sisällys</w:t>
      </w:r>
    </w:p>
    <w:p w:rsidR="00FE2A9E" w:rsidRDefault="002B10E9">
      <w:pPr>
        <w:pStyle w:val="TOC1"/>
        <w:rPr>
          <w:rFonts w:asciiTheme="minorHAnsi" w:eastAsiaTheme="minorEastAsia" w:hAnsiTheme="minorHAnsi" w:cstheme="minorBidi"/>
          <w:noProof/>
          <w:kern w:val="0"/>
          <w:sz w:val="22"/>
          <w:szCs w:val="22"/>
          <w:lang w:eastAsia="fi-FI" w:bidi="ar-SA"/>
        </w:rPr>
      </w:pPr>
      <w:r w:rsidRPr="00AE51C4">
        <w:rPr>
          <w:b/>
        </w:rPr>
        <w:fldChar w:fldCharType="begin"/>
      </w:r>
      <w:r w:rsidRPr="00AE51C4">
        <w:instrText xml:space="preserve"> TOC \o "1-3" \h \z \u </w:instrText>
      </w:r>
      <w:r w:rsidRPr="00AE51C4">
        <w:rPr>
          <w:b/>
        </w:rPr>
        <w:fldChar w:fldCharType="separate"/>
      </w:r>
      <w:hyperlink w:anchor="_Toc101039866" w:history="1">
        <w:r w:rsidR="00FE2A9E" w:rsidRPr="00A26041">
          <w:rPr>
            <w:rStyle w:val="Hyperlink"/>
            <w:noProof/>
          </w:rPr>
          <w:t>1</w:t>
        </w:r>
        <w:r w:rsidR="00FE2A9E">
          <w:rPr>
            <w:rFonts w:asciiTheme="minorHAnsi" w:eastAsiaTheme="minorEastAsia" w:hAnsiTheme="minorHAnsi" w:cstheme="minorBidi"/>
            <w:noProof/>
            <w:kern w:val="0"/>
            <w:sz w:val="22"/>
            <w:szCs w:val="22"/>
            <w:lang w:eastAsia="fi-FI" w:bidi="ar-SA"/>
          </w:rPr>
          <w:tab/>
        </w:r>
        <w:r w:rsidR="00FE2A9E" w:rsidRPr="00A26041">
          <w:rPr>
            <w:rStyle w:val="Hyperlink"/>
            <w:noProof/>
          </w:rPr>
          <w:t>Johdanto</w:t>
        </w:r>
        <w:r w:rsidR="00FE2A9E">
          <w:rPr>
            <w:noProof/>
            <w:webHidden/>
          </w:rPr>
          <w:tab/>
        </w:r>
        <w:r w:rsidR="00FE2A9E">
          <w:rPr>
            <w:noProof/>
            <w:webHidden/>
          </w:rPr>
          <w:fldChar w:fldCharType="begin"/>
        </w:r>
        <w:r w:rsidR="00FE2A9E">
          <w:rPr>
            <w:noProof/>
            <w:webHidden/>
          </w:rPr>
          <w:instrText xml:space="preserve"> PAGEREF _Toc101039866 \h </w:instrText>
        </w:r>
        <w:r w:rsidR="00FE2A9E">
          <w:rPr>
            <w:noProof/>
            <w:webHidden/>
          </w:rPr>
        </w:r>
        <w:r w:rsidR="00FE2A9E">
          <w:rPr>
            <w:noProof/>
            <w:webHidden/>
          </w:rPr>
          <w:fldChar w:fldCharType="separate"/>
        </w:r>
        <w:r w:rsidR="00FE2A9E">
          <w:rPr>
            <w:noProof/>
            <w:webHidden/>
          </w:rPr>
          <w:t>10</w:t>
        </w:r>
        <w:r w:rsidR="00FE2A9E">
          <w:rPr>
            <w:noProof/>
            <w:webHidden/>
          </w:rPr>
          <w:fldChar w:fldCharType="end"/>
        </w:r>
      </w:hyperlink>
    </w:p>
    <w:p w:rsidR="00FE2A9E" w:rsidRDefault="00FE2A9E">
      <w:pPr>
        <w:pStyle w:val="TOC1"/>
        <w:rPr>
          <w:rFonts w:asciiTheme="minorHAnsi" w:eastAsiaTheme="minorEastAsia" w:hAnsiTheme="minorHAnsi" w:cstheme="minorBidi"/>
          <w:noProof/>
          <w:kern w:val="0"/>
          <w:sz w:val="22"/>
          <w:szCs w:val="22"/>
          <w:lang w:eastAsia="fi-FI" w:bidi="ar-SA"/>
        </w:rPr>
      </w:pPr>
      <w:hyperlink w:anchor="_Toc101039867" w:history="1">
        <w:r w:rsidRPr="00A26041">
          <w:rPr>
            <w:rStyle w:val="Hyperlink"/>
            <w:noProof/>
          </w:rPr>
          <w:t>2</w:t>
        </w:r>
        <w:r>
          <w:rPr>
            <w:rFonts w:asciiTheme="minorHAnsi" w:eastAsiaTheme="minorEastAsia" w:hAnsiTheme="minorHAnsi" w:cstheme="minorBidi"/>
            <w:noProof/>
            <w:kern w:val="0"/>
            <w:sz w:val="22"/>
            <w:szCs w:val="22"/>
            <w:lang w:eastAsia="fi-FI" w:bidi="ar-SA"/>
          </w:rPr>
          <w:tab/>
        </w:r>
        <w:r w:rsidRPr="00A26041">
          <w:rPr>
            <w:rStyle w:val="Hyperlink"/>
            <w:noProof/>
          </w:rPr>
          <w:t>Teoria</w:t>
        </w:r>
        <w:r>
          <w:rPr>
            <w:noProof/>
            <w:webHidden/>
          </w:rPr>
          <w:tab/>
        </w:r>
        <w:r>
          <w:rPr>
            <w:noProof/>
            <w:webHidden/>
          </w:rPr>
          <w:fldChar w:fldCharType="begin"/>
        </w:r>
        <w:r>
          <w:rPr>
            <w:noProof/>
            <w:webHidden/>
          </w:rPr>
          <w:instrText xml:space="preserve"> PAGEREF _Toc101039867 \h </w:instrText>
        </w:r>
        <w:r>
          <w:rPr>
            <w:noProof/>
            <w:webHidden/>
          </w:rPr>
        </w:r>
        <w:r>
          <w:rPr>
            <w:noProof/>
            <w:webHidden/>
          </w:rPr>
          <w:fldChar w:fldCharType="separate"/>
        </w:r>
        <w:r>
          <w:rPr>
            <w:noProof/>
            <w:webHidden/>
          </w:rPr>
          <w:t>12</w:t>
        </w:r>
        <w:r>
          <w:rPr>
            <w:noProof/>
            <w:webHidden/>
          </w:rPr>
          <w:fldChar w:fldCharType="end"/>
        </w:r>
      </w:hyperlink>
    </w:p>
    <w:p w:rsidR="00FE2A9E" w:rsidRDefault="00FE2A9E">
      <w:pPr>
        <w:pStyle w:val="TOC2"/>
        <w:rPr>
          <w:rFonts w:eastAsiaTheme="minorEastAsia" w:cstheme="minorBidi"/>
          <w:noProof/>
          <w:kern w:val="0"/>
          <w:sz w:val="22"/>
          <w:szCs w:val="22"/>
          <w:lang w:eastAsia="fi-FI" w:bidi="ar-SA"/>
        </w:rPr>
      </w:pPr>
      <w:hyperlink w:anchor="_Toc101039868" w:history="1">
        <w:r w:rsidRPr="00A26041">
          <w:rPr>
            <w:rStyle w:val="Hyperlink"/>
            <w:noProof/>
          </w:rPr>
          <w:t>2.1</w:t>
        </w:r>
        <w:r>
          <w:rPr>
            <w:rFonts w:eastAsiaTheme="minorEastAsia" w:cstheme="minorBidi"/>
            <w:noProof/>
            <w:kern w:val="0"/>
            <w:sz w:val="22"/>
            <w:szCs w:val="22"/>
            <w:lang w:eastAsia="fi-FI" w:bidi="ar-SA"/>
          </w:rPr>
          <w:tab/>
        </w:r>
        <w:r w:rsidRPr="00A26041">
          <w:rPr>
            <w:rStyle w:val="Hyperlink"/>
            <w:noProof/>
          </w:rPr>
          <w:t>Elektromagneettinen säteily ja valo</w:t>
        </w:r>
        <w:r>
          <w:rPr>
            <w:noProof/>
            <w:webHidden/>
          </w:rPr>
          <w:tab/>
        </w:r>
        <w:r>
          <w:rPr>
            <w:noProof/>
            <w:webHidden/>
          </w:rPr>
          <w:fldChar w:fldCharType="begin"/>
        </w:r>
        <w:r>
          <w:rPr>
            <w:noProof/>
            <w:webHidden/>
          </w:rPr>
          <w:instrText xml:space="preserve"> PAGEREF _Toc101039868 \h </w:instrText>
        </w:r>
        <w:r>
          <w:rPr>
            <w:noProof/>
            <w:webHidden/>
          </w:rPr>
        </w:r>
        <w:r>
          <w:rPr>
            <w:noProof/>
            <w:webHidden/>
          </w:rPr>
          <w:fldChar w:fldCharType="separate"/>
        </w:r>
        <w:r>
          <w:rPr>
            <w:noProof/>
            <w:webHidden/>
          </w:rPr>
          <w:t>12</w:t>
        </w:r>
        <w:r>
          <w:rPr>
            <w:noProof/>
            <w:webHidden/>
          </w:rPr>
          <w:fldChar w:fldCharType="end"/>
        </w:r>
      </w:hyperlink>
    </w:p>
    <w:p w:rsidR="00FE2A9E" w:rsidRDefault="00FE2A9E">
      <w:pPr>
        <w:pStyle w:val="TOC2"/>
        <w:rPr>
          <w:rFonts w:eastAsiaTheme="minorEastAsia" w:cstheme="minorBidi"/>
          <w:noProof/>
          <w:kern w:val="0"/>
          <w:sz w:val="22"/>
          <w:szCs w:val="22"/>
          <w:lang w:eastAsia="fi-FI" w:bidi="ar-SA"/>
        </w:rPr>
      </w:pPr>
      <w:hyperlink w:anchor="_Toc101039869" w:history="1">
        <w:r w:rsidRPr="00A26041">
          <w:rPr>
            <w:rStyle w:val="Hyperlink"/>
            <w:noProof/>
          </w:rPr>
          <w:t>2.2</w:t>
        </w:r>
        <w:r>
          <w:rPr>
            <w:rFonts w:eastAsiaTheme="minorEastAsia" w:cstheme="minorBidi"/>
            <w:noProof/>
            <w:kern w:val="0"/>
            <w:sz w:val="22"/>
            <w:szCs w:val="22"/>
            <w:lang w:eastAsia="fi-FI" w:bidi="ar-SA"/>
          </w:rPr>
          <w:tab/>
        </w:r>
        <w:r w:rsidRPr="00A26041">
          <w:rPr>
            <w:rStyle w:val="Hyperlink"/>
            <w:noProof/>
          </w:rPr>
          <w:t>Digitaalinen kamerakenno ja spektrikuvaus</w:t>
        </w:r>
        <w:r>
          <w:rPr>
            <w:noProof/>
            <w:webHidden/>
          </w:rPr>
          <w:tab/>
        </w:r>
        <w:r>
          <w:rPr>
            <w:noProof/>
            <w:webHidden/>
          </w:rPr>
          <w:fldChar w:fldCharType="begin"/>
        </w:r>
        <w:r>
          <w:rPr>
            <w:noProof/>
            <w:webHidden/>
          </w:rPr>
          <w:instrText xml:space="preserve"> PAGEREF _Toc101039869 \h </w:instrText>
        </w:r>
        <w:r>
          <w:rPr>
            <w:noProof/>
            <w:webHidden/>
          </w:rPr>
        </w:r>
        <w:r>
          <w:rPr>
            <w:noProof/>
            <w:webHidden/>
          </w:rPr>
          <w:fldChar w:fldCharType="separate"/>
        </w:r>
        <w:r>
          <w:rPr>
            <w:noProof/>
            <w:webHidden/>
          </w:rPr>
          <w:t>13</w:t>
        </w:r>
        <w:r>
          <w:rPr>
            <w:noProof/>
            <w:webHidden/>
          </w:rPr>
          <w:fldChar w:fldCharType="end"/>
        </w:r>
      </w:hyperlink>
    </w:p>
    <w:p w:rsidR="00FE2A9E" w:rsidRDefault="00FE2A9E">
      <w:pPr>
        <w:pStyle w:val="TOC2"/>
        <w:rPr>
          <w:rFonts w:eastAsiaTheme="minorEastAsia" w:cstheme="minorBidi"/>
          <w:noProof/>
          <w:kern w:val="0"/>
          <w:sz w:val="22"/>
          <w:szCs w:val="22"/>
          <w:lang w:eastAsia="fi-FI" w:bidi="ar-SA"/>
        </w:rPr>
      </w:pPr>
      <w:hyperlink w:anchor="_Toc101039870" w:history="1">
        <w:r w:rsidRPr="00A26041">
          <w:rPr>
            <w:rStyle w:val="Hyperlink"/>
            <w:noProof/>
          </w:rPr>
          <w:t>2.3</w:t>
        </w:r>
        <w:r>
          <w:rPr>
            <w:rFonts w:eastAsiaTheme="minorEastAsia" w:cstheme="minorBidi"/>
            <w:noProof/>
            <w:kern w:val="0"/>
            <w:sz w:val="22"/>
            <w:szCs w:val="22"/>
            <w:lang w:eastAsia="fi-FI" w:bidi="ar-SA"/>
          </w:rPr>
          <w:tab/>
        </w:r>
        <w:r w:rsidRPr="00A26041">
          <w:rPr>
            <w:rStyle w:val="Hyperlink"/>
            <w:noProof/>
          </w:rPr>
          <w:t>Valon vuorovaikutus aineen kanssa</w:t>
        </w:r>
        <w:r>
          <w:rPr>
            <w:noProof/>
            <w:webHidden/>
          </w:rPr>
          <w:tab/>
        </w:r>
        <w:r>
          <w:rPr>
            <w:noProof/>
            <w:webHidden/>
          </w:rPr>
          <w:fldChar w:fldCharType="begin"/>
        </w:r>
        <w:r>
          <w:rPr>
            <w:noProof/>
            <w:webHidden/>
          </w:rPr>
          <w:instrText xml:space="preserve"> PAGEREF _Toc101039870 \h </w:instrText>
        </w:r>
        <w:r>
          <w:rPr>
            <w:noProof/>
            <w:webHidden/>
          </w:rPr>
        </w:r>
        <w:r>
          <w:rPr>
            <w:noProof/>
            <w:webHidden/>
          </w:rPr>
          <w:fldChar w:fldCharType="separate"/>
        </w:r>
        <w:r>
          <w:rPr>
            <w:noProof/>
            <w:webHidden/>
          </w:rPr>
          <w:t>16</w:t>
        </w:r>
        <w:r>
          <w:rPr>
            <w:noProof/>
            <w:webHidden/>
          </w:rPr>
          <w:fldChar w:fldCharType="end"/>
        </w:r>
      </w:hyperlink>
    </w:p>
    <w:p w:rsidR="00FE2A9E" w:rsidRDefault="00FE2A9E">
      <w:pPr>
        <w:pStyle w:val="TOC2"/>
        <w:rPr>
          <w:rFonts w:eastAsiaTheme="minorEastAsia" w:cstheme="minorBidi"/>
          <w:noProof/>
          <w:kern w:val="0"/>
          <w:sz w:val="22"/>
          <w:szCs w:val="22"/>
          <w:lang w:eastAsia="fi-FI" w:bidi="ar-SA"/>
        </w:rPr>
      </w:pPr>
      <w:hyperlink w:anchor="_Toc101039871" w:history="1">
        <w:r w:rsidRPr="00A26041">
          <w:rPr>
            <w:rStyle w:val="Hyperlink"/>
            <w:noProof/>
          </w:rPr>
          <w:t>2.4</w:t>
        </w:r>
        <w:r>
          <w:rPr>
            <w:rFonts w:eastAsiaTheme="minorEastAsia" w:cstheme="minorBidi"/>
            <w:noProof/>
            <w:kern w:val="0"/>
            <w:sz w:val="22"/>
            <w:szCs w:val="22"/>
            <w:lang w:eastAsia="fi-FI" w:bidi="ar-SA"/>
          </w:rPr>
          <w:tab/>
        </w:r>
        <w:r w:rsidRPr="00A26041">
          <w:rPr>
            <w:rStyle w:val="Hyperlink"/>
            <w:noProof/>
          </w:rPr>
          <w:t>Valon aaltoluonne ja interferenssi</w:t>
        </w:r>
        <w:r>
          <w:rPr>
            <w:noProof/>
            <w:webHidden/>
          </w:rPr>
          <w:tab/>
        </w:r>
        <w:r>
          <w:rPr>
            <w:noProof/>
            <w:webHidden/>
          </w:rPr>
          <w:fldChar w:fldCharType="begin"/>
        </w:r>
        <w:r>
          <w:rPr>
            <w:noProof/>
            <w:webHidden/>
          </w:rPr>
          <w:instrText xml:space="preserve"> PAGEREF _Toc101039871 \h </w:instrText>
        </w:r>
        <w:r>
          <w:rPr>
            <w:noProof/>
            <w:webHidden/>
          </w:rPr>
        </w:r>
        <w:r>
          <w:rPr>
            <w:noProof/>
            <w:webHidden/>
          </w:rPr>
          <w:fldChar w:fldCharType="separate"/>
        </w:r>
        <w:r>
          <w:rPr>
            <w:noProof/>
            <w:webHidden/>
          </w:rPr>
          <w:t>20</w:t>
        </w:r>
        <w:r>
          <w:rPr>
            <w:noProof/>
            <w:webHidden/>
          </w:rPr>
          <w:fldChar w:fldCharType="end"/>
        </w:r>
      </w:hyperlink>
    </w:p>
    <w:p w:rsidR="00FE2A9E" w:rsidRDefault="00FE2A9E">
      <w:pPr>
        <w:pStyle w:val="TOC2"/>
        <w:rPr>
          <w:rFonts w:eastAsiaTheme="minorEastAsia" w:cstheme="minorBidi"/>
          <w:noProof/>
          <w:kern w:val="0"/>
          <w:sz w:val="22"/>
          <w:szCs w:val="22"/>
          <w:lang w:eastAsia="fi-FI" w:bidi="ar-SA"/>
        </w:rPr>
      </w:pPr>
      <w:hyperlink w:anchor="_Toc101039872" w:history="1">
        <w:r w:rsidRPr="00A26041">
          <w:rPr>
            <w:rStyle w:val="Hyperlink"/>
            <w:noProof/>
          </w:rPr>
          <w:t>2.5</w:t>
        </w:r>
        <w:r>
          <w:rPr>
            <w:rFonts w:eastAsiaTheme="minorEastAsia" w:cstheme="minorBidi"/>
            <w:noProof/>
            <w:kern w:val="0"/>
            <w:sz w:val="22"/>
            <w:szCs w:val="22"/>
            <w:lang w:eastAsia="fi-FI" w:bidi="ar-SA"/>
          </w:rPr>
          <w:tab/>
        </w:r>
        <w:r w:rsidRPr="00A26041">
          <w:rPr>
            <w:rStyle w:val="Hyperlink"/>
            <w:noProof/>
          </w:rPr>
          <w:t>Fabry-Perot interferometri</w:t>
        </w:r>
        <w:r>
          <w:rPr>
            <w:noProof/>
            <w:webHidden/>
          </w:rPr>
          <w:tab/>
        </w:r>
        <w:r>
          <w:rPr>
            <w:noProof/>
            <w:webHidden/>
          </w:rPr>
          <w:fldChar w:fldCharType="begin"/>
        </w:r>
        <w:r>
          <w:rPr>
            <w:noProof/>
            <w:webHidden/>
          </w:rPr>
          <w:instrText xml:space="preserve"> PAGEREF _Toc101039872 \h </w:instrText>
        </w:r>
        <w:r>
          <w:rPr>
            <w:noProof/>
            <w:webHidden/>
          </w:rPr>
        </w:r>
        <w:r>
          <w:rPr>
            <w:noProof/>
            <w:webHidden/>
          </w:rPr>
          <w:fldChar w:fldCharType="separate"/>
        </w:r>
        <w:r>
          <w:rPr>
            <w:noProof/>
            <w:webHidden/>
          </w:rPr>
          <w:t>21</w:t>
        </w:r>
        <w:r>
          <w:rPr>
            <w:noProof/>
            <w:webHidden/>
          </w:rPr>
          <w:fldChar w:fldCharType="end"/>
        </w:r>
      </w:hyperlink>
    </w:p>
    <w:p w:rsidR="00FE2A9E" w:rsidRDefault="00FE2A9E">
      <w:pPr>
        <w:pStyle w:val="TOC2"/>
        <w:rPr>
          <w:rFonts w:eastAsiaTheme="minorEastAsia" w:cstheme="minorBidi"/>
          <w:noProof/>
          <w:kern w:val="0"/>
          <w:sz w:val="22"/>
          <w:szCs w:val="22"/>
          <w:lang w:eastAsia="fi-FI" w:bidi="ar-SA"/>
        </w:rPr>
      </w:pPr>
      <w:hyperlink w:anchor="_Toc101039873" w:history="1">
        <w:r w:rsidRPr="00A26041">
          <w:rPr>
            <w:rStyle w:val="Hyperlink"/>
            <w:noProof/>
          </w:rPr>
          <w:t>2.6</w:t>
        </w:r>
        <w:r>
          <w:rPr>
            <w:rFonts w:eastAsiaTheme="minorEastAsia" w:cstheme="minorBidi"/>
            <w:noProof/>
            <w:kern w:val="0"/>
            <w:sz w:val="22"/>
            <w:szCs w:val="22"/>
            <w:lang w:eastAsia="fi-FI" w:bidi="ar-SA"/>
          </w:rPr>
          <w:tab/>
        </w:r>
        <w:r w:rsidRPr="00A26041">
          <w:rPr>
            <w:rStyle w:val="Hyperlink"/>
            <w:noProof/>
          </w:rPr>
          <w:t>Digitaalinen kamerakenno</w:t>
        </w:r>
        <w:r>
          <w:rPr>
            <w:noProof/>
            <w:webHidden/>
          </w:rPr>
          <w:tab/>
        </w:r>
        <w:r>
          <w:rPr>
            <w:noProof/>
            <w:webHidden/>
          </w:rPr>
          <w:fldChar w:fldCharType="begin"/>
        </w:r>
        <w:r>
          <w:rPr>
            <w:noProof/>
            <w:webHidden/>
          </w:rPr>
          <w:instrText xml:space="preserve"> PAGEREF _Toc101039873 \h </w:instrText>
        </w:r>
        <w:r>
          <w:rPr>
            <w:noProof/>
            <w:webHidden/>
          </w:rPr>
        </w:r>
        <w:r>
          <w:rPr>
            <w:noProof/>
            <w:webHidden/>
          </w:rPr>
          <w:fldChar w:fldCharType="separate"/>
        </w:r>
        <w:r>
          <w:rPr>
            <w:noProof/>
            <w:webHidden/>
          </w:rPr>
          <w:t>28</w:t>
        </w:r>
        <w:r>
          <w:rPr>
            <w:noProof/>
            <w:webHidden/>
          </w:rPr>
          <w:fldChar w:fldCharType="end"/>
        </w:r>
      </w:hyperlink>
    </w:p>
    <w:p w:rsidR="00FE2A9E" w:rsidRDefault="00FE2A9E">
      <w:pPr>
        <w:pStyle w:val="TOC2"/>
        <w:rPr>
          <w:rFonts w:eastAsiaTheme="minorEastAsia" w:cstheme="minorBidi"/>
          <w:noProof/>
          <w:kern w:val="0"/>
          <w:sz w:val="22"/>
          <w:szCs w:val="22"/>
          <w:lang w:eastAsia="fi-FI" w:bidi="ar-SA"/>
        </w:rPr>
      </w:pPr>
      <w:hyperlink w:anchor="_Toc101039874" w:history="1">
        <w:r w:rsidRPr="00A26041">
          <w:rPr>
            <w:rStyle w:val="Hyperlink"/>
            <w:noProof/>
          </w:rPr>
          <w:t>2.7</w:t>
        </w:r>
        <w:r>
          <w:rPr>
            <w:rFonts w:eastAsiaTheme="minorEastAsia" w:cstheme="minorBidi"/>
            <w:noProof/>
            <w:kern w:val="0"/>
            <w:sz w:val="22"/>
            <w:szCs w:val="22"/>
            <w:lang w:eastAsia="fi-FI" w:bidi="ar-SA"/>
          </w:rPr>
          <w:tab/>
        </w:r>
        <w:r w:rsidRPr="00A26041">
          <w:rPr>
            <w:rStyle w:val="Hyperlink"/>
            <w:noProof/>
          </w:rPr>
          <w:t>FPGA-teknologia</w:t>
        </w:r>
        <w:r>
          <w:rPr>
            <w:noProof/>
            <w:webHidden/>
          </w:rPr>
          <w:tab/>
        </w:r>
        <w:r>
          <w:rPr>
            <w:noProof/>
            <w:webHidden/>
          </w:rPr>
          <w:fldChar w:fldCharType="begin"/>
        </w:r>
        <w:r>
          <w:rPr>
            <w:noProof/>
            <w:webHidden/>
          </w:rPr>
          <w:instrText xml:space="preserve"> PAGEREF _Toc101039874 \h </w:instrText>
        </w:r>
        <w:r>
          <w:rPr>
            <w:noProof/>
            <w:webHidden/>
          </w:rPr>
        </w:r>
        <w:r>
          <w:rPr>
            <w:noProof/>
            <w:webHidden/>
          </w:rPr>
          <w:fldChar w:fldCharType="separate"/>
        </w:r>
        <w:r>
          <w:rPr>
            <w:noProof/>
            <w:webHidden/>
          </w:rPr>
          <w:t>30</w:t>
        </w:r>
        <w:r>
          <w:rPr>
            <w:noProof/>
            <w:webHidden/>
          </w:rPr>
          <w:fldChar w:fldCharType="end"/>
        </w:r>
      </w:hyperlink>
    </w:p>
    <w:p w:rsidR="00FE2A9E" w:rsidRDefault="00FE2A9E">
      <w:pPr>
        <w:pStyle w:val="TOC2"/>
        <w:rPr>
          <w:rFonts w:eastAsiaTheme="minorEastAsia" w:cstheme="minorBidi"/>
          <w:noProof/>
          <w:kern w:val="0"/>
          <w:sz w:val="22"/>
          <w:szCs w:val="22"/>
          <w:lang w:eastAsia="fi-FI" w:bidi="ar-SA"/>
        </w:rPr>
      </w:pPr>
      <w:hyperlink w:anchor="_Toc101039875" w:history="1">
        <w:r w:rsidRPr="00A26041">
          <w:rPr>
            <w:rStyle w:val="Hyperlink"/>
            <w:noProof/>
          </w:rPr>
          <w:t>2.8</w:t>
        </w:r>
        <w:r>
          <w:rPr>
            <w:rFonts w:eastAsiaTheme="minorEastAsia" w:cstheme="minorBidi"/>
            <w:noProof/>
            <w:kern w:val="0"/>
            <w:sz w:val="22"/>
            <w:szCs w:val="22"/>
            <w:lang w:eastAsia="fi-FI" w:bidi="ar-SA"/>
          </w:rPr>
          <w:tab/>
        </w:r>
        <w:r w:rsidRPr="00A26041">
          <w:rPr>
            <w:rStyle w:val="Hyperlink"/>
            <w:noProof/>
          </w:rPr>
          <w:t>Spektrikuvantaminen</w:t>
        </w:r>
        <w:r>
          <w:rPr>
            <w:noProof/>
            <w:webHidden/>
          </w:rPr>
          <w:tab/>
        </w:r>
        <w:r>
          <w:rPr>
            <w:noProof/>
            <w:webHidden/>
          </w:rPr>
          <w:fldChar w:fldCharType="begin"/>
        </w:r>
        <w:r>
          <w:rPr>
            <w:noProof/>
            <w:webHidden/>
          </w:rPr>
          <w:instrText xml:space="preserve"> PAGEREF _Toc101039875 \h </w:instrText>
        </w:r>
        <w:r>
          <w:rPr>
            <w:noProof/>
            <w:webHidden/>
          </w:rPr>
        </w:r>
        <w:r>
          <w:rPr>
            <w:noProof/>
            <w:webHidden/>
          </w:rPr>
          <w:fldChar w:fldCharType="separate"/>
        </w:r>
        <w:r>
          <w:rPr>
            <w:noProof/>
            <w:webHidden/>
          </w:rPr>
          <w:t>31</w:t>
        </w:r>
        <w:r>
          <w:rPr>
            <w:noProof/>
            <w:webHidden/>
          </w:rPr>
          <w:fldChar w:fldCharType="end"/>
        </w:r>
      </w:hyperlink>
    </w:p>
    <w:p w:rsidR="00FE2A9E" w:rsidRDefault="00FE2A9E">
      <w:pPr>
        <w:pStyle w:val="TOC1"/>
        <w:rPr>
          <w:rFonts w:asciiTheme="minorHAnsi" w:eastAsiaTheme="minorEastAsia" w:hAnsiTheme="minorHAnsi" w:cstheme="minorBidi"/>
          <w:noProof/>
          <w:kern w:val="0"/>
          <w:sz w:val="22"/>
          <w:szCs w:val="22"/>
          <w:lang w:eastAsia="fi-FI" w:bidi="ar-SA"/>
        </w:rPr>
      </w:pPr>
      <w:hyperlink w:anchor="_Toc101039876" w:history="1">
        <w:r w:rsidRPr="00A26041">
          <w:rPr>
            <w:rStyle w:val="Hyperlink"/>
            <w:noProof/>
          </w:rPr>
          <w:t>3</w:t>
        </w:r>
        <w:r>
          <w:rPr>
            <w:rFonts w:asciiTheme="minorHAnsi" w:eastAsiaTheme="minorEastAsia" w:hAnsiTheme="minorHAnsi" w:cstheme="minorBidi"/>
            <w:noProof/>
            <w:kern w:val="0"/>
            <w:sz w:val="22"/>
            <w:szCs w:val="22"/>
            <w:lang w:eastAsia="fi-FI" w:bidi="ar-SA"/>
          </w:rPr>
          <w:tab/>
        </w:r>
        <w:r w:rsidRPr="00A26041">
          <w:rPr>
            <w:rStyle w:val="Hyperlink"/>
            <w:noProof/>
          </w:rPr>
          <w:t>Prototyyppijärjestelmä</w:t>
        </w:r>
        <w:r>
          <w:rPr>
            <w:noProof/>
            <w:webHidden/>
          </w:rPr>
          <w:tab/>
        </w:r>
        <w:r>
          <w:rPr>
            <w:noProof/>
            <w:webHidden/>
          </w:rPr>
          <w:fldChar w:fldCharType="begin"/>
        </w:r>
        <w:r>
          <w:rPr>
            <w:noProof/>
            <w:webHidden/>
          </w:rPr>
          <w:instrText xml:space="preserve"> PAGEREF _Toc101039876 \h </w:instrText>
        </w:r>
        <w:r>
          <w:rPr>
            <w:noProof/>
            <w:webHidden/>
          </w:rPr>
        </w:r>
        <w:r>
          <w:rPr>
            <w:noProof/>
            <w:webHidden/>
          </w:rPr>
          <w:fldChar w:fldCharType="separate"/>
        </w:r>
        <w:r>
          <w:rPr>
            <w:noProof/>
            <w:webHidden/>
          </w:rPr>
          <w:t>33</w:t>
        </w:r>
        <w:r>
          <w:rPr>
            <w:noProof/>
            <w:webHidden/>
          </w:rPr>
          <w:fldChar w:fldCharType="end"/>
        </w:r>
      </w:hyperlink>
    </w:p>
    <w:p w:rsidR="00FE2A9E" w:rsidRDefault="00FE2A9E">
      <w:pPr>
        <w:pStyle w:val="TOC2"/>
        <w:rPr>
          <w:rFonts w:eastAsiaTheme="minorEastAsia" w:cstheme="minorBidi"/>
          <w:noProof/>
          <w:kern w:val="0"/>
          <w:sz w:val="22"/>
          <w:szCs w:val="22"/>
          <w:lang w:eastAsia="fi-FI" w:bidi="ar-SA"/>
        </w:rPr>
      </w:pPr>
      <w:hyperlink w:anchor="_Toc101039877" w:history="1">
        <w:r w:rsidRPr="00A26041">
          <w:rPr>
            <w:rStyle w:val="Hyperlink"/>
            <w:noProof/>
          </w:rPr>
          <w:t>3.1</w:t>
        </w:r>
        <w:r>
          <w:rPr>
            <w:rFonts w:eastAsiaTheme="minorEastAsia" w:cstheme="minorBidi"/>
            <w:noProof/>
            <w:kern w:val="0"/>
            <w:sz w:val="22"/>
            <w:szCs w:val="22"/>
            <w:lang w:eastAsia="fi-FI" w:bidi="ar-SA"/>
          </w:rPr>
          <w:tab/>
        </w:r>
        <w:r w:rsidRPr="00A26041">
          <w:rPr>
            <w:rStyle w:val="Hyperlink"/>
            <w:noProof/>
          </w:rPr>
          <w:t>Johdanto</w:t>
        </w:r>
        <w:r>
          <w:rPr>
            <w:noProof/>
            <w:webHidden/>
          </w:rPr>
          <w:tab/>
        </w:r>
        <w:r>
          <w:rPr>
            <w:noProof/>
            <w:webHidden/>
          </w:rPr>
          <w:fldChar w:fldCharType="begin"/>
        </w:r>
        <w:r>
          <w:rPr>
            <w:noProof/>
            <w:webHidden/>
          </w:rPr>
          <w:instrText xml:space="preserve"> PAGEREF _Toc101039877 \h </w:instrText>
        </w:r>
        <w:r>
          <w:rPr>
            <w:noProof/>
            <w:webHidden/>
          </w:rPr>
        </w:r>
        <w:r>
          <w:rPr>
            <w:noProof/>
            <w:webHidden/>
          </w:rPr>
          <w:fldChar w:fldCharType="separate"/>
        </w:r>
        <w:r>
          <w:rPr>
            <w:noProof/>
            <w:webHidden/>
          </w:rPr>
          <w:t>33</w:t>
        </w:r>
        <w:r>
          <w:rPr>
            <w:noProof/>
            <w:webHidden/>
          </w:rPr>
          <w:fldChar w:fldCharType="end"/>
        </w:r>
      </w:hyperlink>
    </w:p>
    <w:p w:rsidR="00FE2A9E" w:rsidRDefault="00FE2A9E">
      <w:pPr>
        <w:pStyle w:val="TOC2"/>
        <w:rPr>
          <w:rFonts w:eastAsiaTheme="minorEastAsia" w:cstheme="minorBidi"/>
          <w:noProof/>
          <w:kern w:val="0"/>
          <w:sz w:val="22"/>
          <w:szCs w:val="22"/>
          <w:lang w:eastAsia="fi-FI" w:bidi="ar-SA"/>
        </w:rPr>
      </w:pPr>
      <w:hyperlink w:anchor="_Toc101039878" w:history="1">
        <w:r w:rsidRPr="00A26041">
          <w:rPr>
            <w:rStyle w:val="Hyperlink"/>
            <w:noProof/>
          </w:rPr>
          <w:t>3.2</w:t>
        </w:r>
        <w:r>
          <w:rPr>
            <w:rFonts w:eastAsiaTheme="minorEastAsia" w:cstheme="minorBidi"/>
            <w:noProof/>
            <w:kern w:val="0"/>
            <w:sz w:val="22"/>
            <w:szCs w:val="22"/>
            <w:lang w:eastAsia="fi-FI" w:bidi="ar-SA"/>
          </w:rPr>
          <w:tab/>
        </w:r>
        <w:r w:rsidRPr="00A26041">
          <w:rPr>
            <w:rStyle w:val="Hyperlink"/>
            <w:noProof/>
          </w:rPr>
          <w:t>SICSURFIS-projektin spektrikamera</w:t>
        </w:r>
        <w:r>
          <w:rPr>
            <w:noProof/>
            <w:webHidden/>
          </w:rPr>
          <w:tab/>
        </w:r>
        <w:r>
          <w:rPr>
            <w:noProof/>
            <w:webHidden/>
          </w:rPr>
          <w:fldChar w:fldCharType="begin"/>
        </w:r>
        <w:r>
          <w:rPr>
            <w:noProof/>
            <w:webHidden/>
          </w:rPr>
          <w:instrText xml:space="preserve"> PAGEREF _Toc101039878 \h </w:instrText>
        </w:r>
        <w:r>
          <w:rPr>
            <w:noProof/>
            <w:webHidden/>
          </w:rPr>
        </w:r>
        <w:r>
          <w:rPr>
            <w:noProof/>
            <w:webHidden/>
          </w:rPr>
          <w:fldChar w:fldCharType="separate"/>
        </w:r>
        <w:r>
          <w:rPr>
            <w:noProof/>
            <w:webHidden/>
          </w:rPr>
          <w:t>33</w:t>
        </w:r>
        <w:r>
          <w:rPr>
            <w:noProof/>
            <w:webHidden/>
          </w:rPr>
          <w:fldChar w:fldCharType="end"/>
        </w:r>
      </w:hyperlink>
    </w:p>
    <w:p w:rsidR="00FE2A9E" w:rsidRDefault="00FE2A9E">
      <w:pPr>
        <w:pStyle w:val="TOC3"/>
        <w:rPr>
          <w:rFonts w:eastAsiaTheme="minorEastAsia" w:cstheme="minorBidi"/>
          <w:noProof/>
          <w:kern w:val="0"/>
          <w:sz w:val="22"/>
          <w:szCs w:val="22"/>
          <w:lang w:eastAsia="fi-FI" w:bidi="ar-SA"/>
        </w:rPr>
      </w:pPr>
      <w:hyperlink w:anchor="_Toc101039879" w:history="1">
        <w:r w:rsidRPr="00A26041">
          <w:rPr>
            <w:rStyle w:val="Hyperlink"/>
            <w:noProof/>
          </w:rPr>
          <w:t>3.2.1</w:t>
        </w:r>
        <w:r>
          <w:rPr>
            <w:rFonts w:eastAsiaTheme="minorEastAsia" w:cstheme="minorBidi"/>
            <w:noProof/>
            <w:kern w:val="0"/>
            <w:sz w:val="22"/>
            <w:szCs w:val="22"/>
            <w:lang w:eastAsia="fi-FI" w:bidi="ar-SA"/>
          </w:rPr>
          <w:tab/>
        </w:r>
        <w:r w:rsidRPr="00A26041">
          <w:rPr>
            <w:rStyle w:val="Hyperlink"/>
            <w:noProof/>
          </w:rPr>
          <w:t>Johdanto</w:t>
        </w:r>
        <w:r>
          <w:rPr>
            <w:noProof/>
            <w:webHidden/>
          </w:rPr>
          <w:tab/>
        </w:r>
        <w:r>
          <w:rPr>
            <w:noProof/>
            <w:webHidden/>
          </w:rPr>
          <w:fldChar w:fldCharType="begin"/>
        </w:r>
        <w:r>
          <w:rPr>
            <w:noProof/>
            <w:webHidden/>
          </w:rPr>
          <w:instrText xml:space="preserve"> PAGEREF _Toc101039879 \h </w:instrText>
        </w:r>
        <w:r>
          <w:rPr>
            <w:noProof/>
            <w:webHidden/>
          </w:rPr>
        </w:r>
        <w:r>
          <w:rPr>
            <w:noProof/>
            <w:webHidden/>
          </w:rPr>
          <w:fldChar w:fldCharType="separate"/>
        </w:r>
        <w:r>
          <w:rPr>
            <w:noProof/>
            <w:webHidden/>
          </w:rPr>
          <w:t>33</w:t>
        </w:r>
        <w:r>
          <w:rPr>
            <w:noProof/>
            <w:webHidden/>
          </w:rPr>
          <w:fldChar w:fldCharType="end"/>
        </w:r>
      </w:hyperlink>
    </w:p>
    <w:p w:rsidR="00FE2A9E" w:rsidRDefault="00FE2A9E">
      <w:pPr>
        <w:pStyle w:val="TOC3"/>
        <w:rPr>
          <w:rFonts w:eastAsiaTheme="minorEastAsia" w:cstheme="minorBidi"/>
          <w:noProof/>
          <w:kern w:val="0"/>
          <w:sz w:val="22"/>
          <w:szCs w:val="22"/>
          <w:lang w:eastAsia="fi-FI" w:bidi="ar-SA"/>
        </w:rPr>
      </w:pPr>
      <w:hyperlink w:anchor="_Toc101039880" w:history="1">
        <w:r w:rsidRPr="00A26041">
          <w:rPr>
            <w:rStyle w:val="Hyperlink"/>
            <w:noProof/>
          </w:rPr>
          <w:t>3.2.2</w:t>
        </w:r>
        <w:r>
          <w:rPr>
            <w:rFonts w:eastAsiaTheme="minorEastAsia" w:cstheme="minorBidi"/>
            <w:noProof/>
            <w:kern w:val="0"/>
            <w:sz w:val="22"/>
            <w:szCs w:val="22"/>
            <w:lang w:eastAsia="fi-FI" w:bidi="ar-SA"/>
          </w:rPr>
          <w:tab/>
        </w:r>
        <w:r w:rsidRPr="00A26041">
          <w:rPr>
            <w:rStyle w:val="Hyperlink"/>
            <w:noProof/>
          </w:rPr>
          <w:t>Mekaniikka</w:t>
        </w:r>
        <w:r>
          <w:rPr>
            <w:noProof/>
            <w:webHidden/>
          </w:rPr>
          <w:tab/>
        </w:r>
        <w:r>
          <w:rPr>
            <w:noProof/>
            <w:webHidden/>
          </w:rPr>
          <w:fldChar w:fldCharType="begin"/>
        </w:r>
        <w:r>
          <w:rPr>
            <w:noProof/>
            <w:webHidden/>
          </w:rPr>
          <w:instrText xml:space="preserve"> PAGEREF _Toc101039880 \h </w:instrText>
        </w:r>
        <w:r>
          <w:rPr>
            <w:noProof/>
            <w:webHidden/>
          </w:rPr>
        </w:r>
        <w:r>
          <w:rPr>
            <w:noProof/>
            <w:webHidden/>
          </w:rPr>
          <w:fldChar w:fldCharType="separate"/>
        </w:r>
        <w:r>
          <w:rPr>
            <w:noProof/>
            <w:webHidden/>
          </w:rPr>
          <w:t>34</w:t>
        </w:r>
        <w:r>
          <w:rPr>
            <w:noProof/>
            <w:webHidden/>
          </w:rPr>
          <w:fldChar w:fldCharType="end"/>
        </w:r>
      </w:hyperlink>
    </w:p>
    <w:p w:rsidR="00FE2A9E" w:rsidRDefault="00FE2A9E">
      <w:pPr>
        <w:pStyle w:val="TOC3"/>
        <w:rPr>
          <w:rFonts w:eastAsiaTheme="minorEastAsia" w:cstheme="minorBidi"/>
          <w:noProof/>
          <w:kern w:val="0"/>
          <w:sz w:val="22"/>
          <w:szCs w:val="22"/>
          <w:lang w:eastAsia="fi-FI" w:bidi="ar-SA"/>
        </w:rPr>
      </w:pPr>
      <w:hyperlink w:anchor="_Toc101039881" w:history="1">
        <w:r w:rsidRPr="00A26041">
          <w:rPr>
            <w:rStyle w:val="Hyperlink"/>
            <w:noProof/>
          </w:rPr>
          <w:t>3.2.3</w:t>
        </w:r>
        <w:r>
          <w:rPr>
            <w:rFonts w:eastAsiaTheme="minorEastAsia" w:cstheme="minorBidi"/>
            <w:noProof/>
            <w:kern w:val="0"/>
            <w:sz w:val="22"/>
            <w:szCs w:val="22"/>
            <w:lang w:eastAsia="fi-FI" w:bidi="ar-SA"/>
          </w:rPr>
          <w:tab/>
        </w:r>
        <w:r w:rsidRPr="00A26041">
          <w:rPr>
            <w:rStyle w:val="Hyperlink"/>
            <w:noProof/>
          </w:rPr>
          <w:t>Kameramoduuli</w:t>
        </w:r>
        <w:r>
          <w:rPr>
            <w:noProof/>
            <w:webHidden/>
          </w:rPr>
          <w:tab/>
        </w:r>
        <w:r>
          <w:rPr>
            <w:noProof/>
            <w:webHidden/>
          </w:rPr>
          <w:fldChar w:fldCharType="begin"/>
        </w:r>
        <w:r>
          <w:rPr>
            <w:noProof/>
            <w:webHidden/>
          </w:rPr>
          <w:instrText xml:space="preserve"> PAGEREF _Toc101039881 \h </w:instrText>
        </w:r>
        <w:r>
          <w:rPr>
            <w:noProof/>
            <w:webHidden/>
          </w:rPr>
        </w:r>
        <w:r>
          <w:rPr>
            <w:noProof/>
            <w:webHidden/>
          </w:rPr>
          <w:fldChar w:fldCharType="separate"/>
        </w:r>
        <w:r>
          <w:rPr>
            <w:noProof/>
            <w:webHidden/>
          </w:rPr>
          <w:t>36</w:t>
        </w:r>
        <w:r>
          <w:rPr>
            <w:noProof/>
            <w:webHidden/>
          </w:rPr>
          <w:fldChar w:fldCharType="end"/>
        </w:r>
      </w:hyperlink>
    </w:p>
    <w:p w:rsidR="00FE2A9E" w:rsidRDefault="00FE2A9E">
      <w:pPr>
        <w:pStyle w:val="TOC3"/>
        <w:rPr>
          <w:rFonts w:eastAsiaTheme="minorEastAsia" w:cstheme="minorBidi"/>
          <w:noProof/>
          <w:kern w:val="0"/>
          <w:sz w:val="22"/>
          <w:szCs w:val="22"/>
          <w:lang w:eastAsia="fi-FI" w:bidi="ar-SA"/>
        </w:rPr>
      </w:pPr>
      <w:hyperlink w:anchor="_Toc101039882" w:history="1">
        <w:r w:rsidRPr="00A26041">
          <w:rPr>
            <w:rStyle w:val="Hyperlink"/>
            <w:noProof/>
          </w:rPr>
          <w:t>3.2.4</w:t>
        </w:r>
        <w:r>
          <w:rPr>
            <w:rFonts w:eastAsiaTheme="minorEastAsia" w:cstheme="minorBidi"/>
            <w:noProof/>
            <w:kern w:val="0"/>
            <w:sz w:val="22"/>
            <w:szCs w:val="22"/>
            <w:lang w:eastAsia="fi-FI" w:bidi="ar-SA"/>
          </w:rPr>
          <w:tab/>
        </w:r>
        <w:r w:rsidRPr="00A26041">
          <w:rPr>
            <w:rStyle w:val="Hyperlink"/>
            <w:noProof/>
          </w:rPr>
          <w:t>MEMS FPI suodatin</w:t>
        </w:r>
        <w:r>
          <w:rPr>
            <w:noProof/>
            <w:webHidden/>
          </w:rPr>
          <w:tab/>
        </w:r>
        <w:r>
          <w:rPr>
            <w:noProof/>
            <w:webHidden/>
          </w:rPr>
          <w:fldChar w:fldCharType="begin"/>
        </w:r>
        <w:r>
          <w:rPr>
            <w:noProof/>
            <w:webHidden/>
          </w:rPr>
          <w:instrText xml:space="preserve"> PAGEREF _Toc101039882 \h </w:instrText>
        </w:r>
        <w:r>
          <w:rPr>
            <w:noProof/>
            <w:webHidden/>
          </w:rPr>
        </w:r>
        <w:r>
          <w:rPr>
            <w:noProof/>
            <w:webHidden/>
          </w:rPr>
          <w:fldChar w:fldCharType="separate"/>
        </w:r>
        <w:r>
          <w:rPr>
            <w:noProof/>
            <w:webHidden/>
          </w:rPr>
          <w:t>39</w:t>
        </w:r>
        <w:r>
          <w:rPr>
            <w:noProof/>
            <w:webHidden/>
          </w:rPr>
          <w:fldChar w:fldCharType="end"/>
        </w:r>
      </w:hyperlink>
    </w:p>
    <w:p w:rsidR="00FE2A9E" w:rsidRDefault="00FE2A9E">
      <w:pPr>
        <w:pStyle w:val="TOC3"/>
        <w:rPr>
          <w:rFonts w:eastAsiaTheme="minorEastAsia" w:cstheme="minorBidi"/>
          <w:noProof/>
          <w:kern w:val="0"/>
          <w:sz w:val="22"/>
          <w:szCs w:val="22"/>
          <w:lang w:eastAsia="fi-FI" w:bidi="ar-SA"/>
        </w:rPr>
      </w:pPr>
      <w:hyperlink w:anchor="_Toc101039883" w:history="1">
        <w:r w:rsidRPr="00A26041">
          <w:rPr>
            <w:rStyle w:val="Hyperlink"/>
            <w:noProof/>
          </w:rPr>
          <w:t>3.2.5</w:t>
        </w:r>
        <w:r>
          <w:rPr>
            <w:rFonts w:eastAsiaTheme="minorEastAsia" w:cstheme="minorBidi"/>
            <w:noProof/>
            <w:kern w:val="0"/>
            <w:sz w:val="22"/>
            <w:szCs w:val="22"/>
            <w:lang w:eastAsia="fi-FI" w:bidi="ar-SA"/>
          </w:rPr>
          <w:tab/>
        </w:r>
        <w:r w:rsidRPr="00A26041">
          <w:rPr>
            <w:rStyle w:val="Hyperlink"/>
            <w:noProof/>
          </w:rPr>
          <w:t>LED-valonlähde</w:t>
        </w:r>
        <w:r>
          <w:rPr>
            <w:noProof/>
            <w:webHidden/>
          </w:rPr>
          <w:tab/>
        </w:r>
        <w:r>
          <w:rPr>
            <w:noProof/>
            <w:webHidden/>
          </w:rPr>
          <w:fldChar w:fldCharType="begin"/>
        </w:r>
        <w:r>
          <w:rPr>
            <w:noProof/>
            <w:webHidden/>
          </w:rPr>
          <w:instrText xml:space="preserve"> PAGEREF _Toc101039883 \h </w:instrText>
        </w:r>
        <w:r>
          <w:rPr>
            <w:noProof/>
            <w:webHidden/>
          </w:rPr>
        </w:r>
        <w:r>
          <w:rPr>
            <w:noProof/>
            <w:webHidden/>
          </w:rPr>
          <w:fldChar w:fldCharType="separate"/>
        </w:r>
        <w:r>
          <w:rPr>
            <w:noProof/>
            <w:webHidden/>
          </w:rPr>
          <w:t>41</w:t>
        </w:r>
        <w:r>
          <w:rPr>
            <w:noProof/>
            <w:webHidden/>
          </w:rPr>
          <w:fldChar w:fldCharType="end"/>
        </w:r>
      </w:hyperlink>
    </w:p>
    <w:p w:rsidR="00FE2A9E" w:rsidRDefault="00FE2A9E">
      <w:pPr>
        <w:pStyle w:val="TOC3"/>
        <w:rPr>
          <w:rFonts w:eastAsiaTheme="minorEastAsia" w:cstheme="minorBidi"/>
          <w:noProof/>
          <w:kern w:val="0"/>
          <w:sz w:val="22"/>
          <w:szCs w:val="22"/>
          <w:lang w:eastAsia="fi-FI" w:bidi="ar-SA"/>
        </w:rPr>
      </w:pPr>
      <w:hyperlink w:anchor="_Toc101039884" w:history="1">
        <w:r w:rsidRPr="00A26041">
          <w:rPr>
            <w:rStyle w:val="Hyperlink"/>
            <w:noProof/>
          </w:rPr>
          <w:t>3.2.6</w:t>
        </w:r>
        <w:r>
          <w:rPr>
            <w:rFonts w:eastAsiaTheme="minorEastAsia" w:cstheme="minorBidi"/>
            <w:noProof/>
            <w:kern w:val="0"/>
            <w:sz w:val="22"/>
            <w:szCs w:val="22"/>
            <w:lang w:eastAsia="fi-FI" w:bidi="ar-SA"/>
          </w:rPr>
          <w:tab/>
        </w:r>
        <w:r w:rsidRPr="00A26041">
          <w:rPr>
            <w:rStyle w:val="Hyperlink"/>
            <w:noProof/>
          </w:rPr>
          <w:t>VTT:n dokumentaatio spektrikamerasta</w:t>
        </w:r>
        <w:r>
          <w:rPr>
            <w:noProof/>
            <w:webHidden/>
          </w:rPr>
          <w:tab/>
        </w:r>
        <w:r>
          <w:rPr>
            <w:noProof/>
            <w:webHidden/>
          </w:rPr>
          <w:fldChar w:fldCharType="begin"/>
        </w:r>
        <w:r>
          <w:rPr>
            <w:noProof/>
            <w:webHidden/>
          </w:rPr>
          <w:instrText xml:space="preserve"> PAGEREF _Toc101039884 \h </w:instrText>
        </w:r>
        <w:r>
          <w:rPr>
            <w:noProof/>
            <w:webHidden/>
          </w:rPr>
        </w:r>
        <w:r>
          <w:rPr>
            <w:noProof/>
            <w:webHidden/>
          </w:rPr>
          <w:fldChar w:fldCharType="separate"/>
        </w:r>
        <w:r>
          <w:rPr>
            <w:noProof/>
            <w:webHidden/>
          </w:rPr>
          <w:t>42</w:t>
        </w:r>
        <w:r>
          <w:rPr>
            <w:noProof/>
            <w:webHidden/>
          </w:rPr>
          <w:fldChar w:fldCharType="end"/>
        </w:r>
      </w:hyperlink>
    </w:p>
    <w:p w:rsidR="00FE2A9E" w:rsidRDefault="00FE2A9E">
      <w:pPr>
        <w:pStyle w:val="TOC3"/>
        <w:rPr>
          <w:rFonts w:eastAsiaTheme="minorEastAsia" w:cstheme="minorBidi"/>
          <w:noProof/>
          <w:kern w:val="0"/>
          <w:sz w:val="22"/>
          <w:szCs w:val="22"/>
          <w:lang w:eastAsia="fi-FI" w:bidi="ar-SA"/>
        </w:rPr>
      </w:pPr>
      <w:hyperlink w:anchor="_Toc101039885" w:history="1">
        <w:r w:rsidRPr="00A26041">
          <w:rPr>
            <w:rStyle w:val="Hyperlink"/>
            <w:noProof/>
          </w:rPr>
          <w:t>3.2.7</w:t>
        </w:r>
        <w:r>
          <w:rPr>
            <w:rFonts w:eastAsiaTheme="minorEastAsia" w:cstheme="minorBidi"/>
            <w:noProof/>
            <w:kern w:val="0"/>
            <w:sz w:val="22"/>
            <w:szCs w:val="22"/>
            <w:lang w:eastAsia="fi-FI" w:bidi="ar-SA"/>
          </w:rPr>
          <w:tab/>
        </w:r>
        <w:r w:rsidRPr="00A26041">
          <w:rPr>
            <w:rStyle w:val="Hyperlink"/>
            <w:noProof/>
          </w:rPr>
          <w:t>Jyväskylän ohjelmistot</w:t>
        </w:r>
        <w:r>
          <w:rPr>
            <w:noProof/>
            <w:webHidden/>
          </w:rPr>
          <w:tab/>
        </w:r>
        <w:r>
          <w:rPr>
            <w:noProof/>
            <w:webHidden/>
          </w:rPr>
          <w:fldChar w:fldCharType="begin"/>
        </w:r>
        <w:r>
          <w:rPr>
            <w:noProof/>
            <w:webHidden/>
          </w:rPr>
          <w:instrText xml:space="preserve"> PAGEREF _Toc101039885 \h </w:instrText>
        </w:r>
        <w:r>
          <w:rPr>
            <w:noProof/>
            <w:webHidden/>
          </w:rPr>
        </w:r>
        <w:r>
          <w:rPr>
            <w:noProof/>
            <w:webHidden/>
          </w:rPr>
          <w:fldChar w:fldCharType="separate"/>
        </w:r>
        <w:r>
          <w:rPr>
            <w:noProof/>
            <w:webHidden/>
          </w:rPr>
          <w:t>43</w:t>
        </w:r>
        <w:r>
          <w:rPr>
            <w:noProof/>
            <w:webHidden/>
          </w:rPr>
          <w:fldChar w:fldCharType="end"/>
        </w:r>
      </w:hyperlink>
    </w:p>
    <w:p w:rsidR="00FE2A9E" w:rsidRDefault="00FE2A9E">
      <w:pPr>
        <w:pStyle w:val="TOC3"/>
        <w:rPr>
          <w:rFonts w:eastAsiaTheme="minorEastAsia" w:cstheme="minorBidi"/>
          <w:noProof/>
          <w:kern w:val="0"/>
          <w:sz w:val="22"/>
          <w:szCs w:val="22"/>
          <w:lang w:eastAsia="fi-FI" w:bidi="ar-SA"/>
        </w:rPr>
      </w:pPr>
      <w:hyperlink w:anchor="_Toc101039886" w:history="1">
        <w:r w:rsidRPr="00A26041">
          <w:rPr>
            <w:rStyle w:val="Hyperlink"/>
            <w:noProof/>
          </w:rPr>
          <w:t>3.2.8</w:t>
        </w:r>
        <w:r>
          <w:rPr>
            <w:rFonts w:eastAsiaTheme="minorEastAsia" w:cstheme="minorBidi"/>
            <w:noProof/>
            <w:kern w:val="0"/>
            <w:sz w:val="22"/>
            <w:szCs w:val="22"/>
            <w:lang w:eastAsia="fi-FI" w:bidi="ar-SA"/>
          </w:rPr>
          <w:tab/>
        </w:r>
        <w:r w:rsidRPr="00A26041">
          <w:rPr>
            <w:rStyle w:val="Hyperlink"/>
            <w:noProof/>
          </w:rPr>
          <w:t>Jyväskylän ohjelmiston ongelmat</w:t>
        </w:r>
        <w:r>
          <w:rPr>
            <w:noProof/>
            <w:webHidden/>
          </w:rPr>
          <w:tab/>
        </w:r>
        <w:r>
          <w:rPr>
            <w:noProof/>
            <w:webHidden/>
          </w:rPr>
          <w:fldChar w:fldCharType="begin"/>
        </w:r>
        <w:r>
          <w:rPr>
            <w:noProof/>
            <w:webHidden/>
          </w:rPr>
          <w:instrText xml:space="preserve"> PAGEREF _Toc101039886 \h </w:instrText>
        </w:r>
        <w:r>
          <w:rPr>
            <w:noProof/>
            <w:webHidden/>
          </w:rPr>
        </w:r>
        <w:r>
          <w:rPr>
            <w:noProof/>
            <w:webHidden/>
          </w:rPr>
          <w:fldChar w:fldCharType="separate"/>
        </w:r>
        <w:r>
          <w:rPr>
            <w:noProof/>
            <w:webHidden/>
          </w:rPr>
          <w:t>45</w:t>
        </w:r>
        <w:r>
          <w:rPr>
            <w:noProof/>
            <w:webHidden/>
          </w:rPr>
          <w:fldChar w:fldCharType="end"/>
        </w:r>
      </w:hyperlink>
    </w:p>
    <w:p w:rsidR="00FE2A9E" w:rsidRDefault="00FE2A9E">
      <w:pPr>
        <w:pStyle w:val="TOC3"/>
        <w:rPr>
          <w:rFonts w:eastAsiaTheme="minorEastAsia" w:cstheme="minorBidi"/>
          <w:noProof/>
          <w:kern w:val="0"/>
          <w:sz w:val="22"/>
          <w:szCs w:val="22"/>
          <w:lang w:eastAsia="fi-FI" w:bidi="ar-SA"/>
        </w:rPr>
      </w:pPr>
      <w:hyperlink w:anchor="_Toc101039887" w:history="1">
        <w:r w:rsidRPr="00A26041">
          <w:rPr>
            <w:rStyle w:val="Hyperlink"/>
            <w:noProof/>
          </w:rPr>
          <w:t>3.2.9</w:t>
        </w:r>
        <w:r>
          <w:rPr>
            <w:rFonts w:eastAsiaTheme="minorEastAsia" w:cstheme="minorBidi"/>
            <w:noProof/>
            <w:kern w:val="0"/>
            <w:sz w:val="22"/>
            <w:szCs w:val="22"/>
            <w:lang w:eastAsia="fi-FI" w:bidi="ar-SA"/>
          </w:rPr>
          <w:tab/>
        </w:r>
        <w:r w:rsidRPr="00A26041">
          <w:rPr>
            <w:rStyle w:val="Hyperlink"/>
            <w:noProof/>
          </w:rPr>
          <w:t>Spektrikameran aallonpituuskaistat</w:t>
        </w:r>
        <w:r>
          <w:rPr>
            <w:noProof/>
            <w:webHidden/>
          </w:rPr>
          <w:tab/>
        </w:r>
        <w:r>
          <w:rPr>
            <w:noProof/>
            <w:webHidden/>
          </w:rPr>
          <w:fldChar w:fldCharType="begin"/>
        </w:r>
        <w:r>
          <w:rPr>
            <w:noProof/>
            <w:webHidden/>
          </w:rPr>
          <w:instrText xml:space="preserve"> PAGEREF _Toc101039887 \h </w:instrText>
        </w:r>
        <w:r>
          <w:rPr>
            <w:noProof/>
            <w:webHidden/>
          </w:rPr>
        </w:r>
        <w:r>
          <w:rPr>
            <w:noProof/>
            <w:webHidden/>
          </w:rPr>
          <w:fldChar w:fldCharType="separate"/>
        </w:r>
        <w:r>
          <w:rPr>
            <w:noProof/>
            <w:webHidden/>
          </w:rPr>
          <w:t>45</w:t>
        </w:r>
        <w:r>
          <w:rPr>
            <w:noProof/>
            <w:webHidden/>
          </w:rPr>
          <w:fldChar w:fldCharType="end"/>
        </w:r>
      </w:hyperlink>
    </w:p>
    <w:p w:rsidR="00FE2A9E" w:rsidRDefault="00FE2A9E">
      <w:pPr>
        <w:pStyle w:val="TOC3"/>
        <w:rPr>
          <w:rFonts w:eastAsiaTheme="minorEastAsia" w:cstheme="minorBidi"/>
          <w:noProof/>
          <w:kern w:val="0"/>
          <w:sz w:val="22"/>
          <w:szCs w:val="22"/>
          <w:lang w:eastAsia="fi-FI" w:bidi="ar-SA"/>
        </w:rPr>
      </w:pPr>
      <w:hyperlink w:anchor="_Toc101039888" w:history="1">
        <w:r w:rsidRPr="00A26041">
          <w:rPr>
            <w:rStyle w:val="Hyperlink"/>
            <w:noProof/>
          </w:rPr>
          <w:t>3.2.10</w:t>
        </w:r>
        <w:r>
          <w:rPr>
            <w:rFonts w:eastAsiaTheme="minorEastAsia" w:cstheme="minorBidi"/>
            <w:noProof/>
            <w:kern w:val="0"/>
            <w:sz w:val="22"/>
            <w:szCs w:val="22"/>
            <w:lang w:eastAsia="fi-FI" w:bidi="ar-SA"/>
          </w:rPr>
          <w:tab/>
        </w:r>
        <w:r w:rsidRPr="00A26041">
          <w:rPr>
            <w:rStyle w:val="Hyperlink"/>
            <w:noProof/>
          </w:rPr>
          <w:t>Kuvausprosessi ja laskennat</w:t>
        </w:r>
        <w:r>
          <w:rPr>
            <w:noProof/>
            <w:webHidden/>
          </w:rPr>
          <w:tab/>
        </w:r>
        <w:r>
          <w:rPr>
            <w:noProof/>
            <w:webHidden/>
          </w:rPr>
          <w:fldChar w:fldCharType="begin"/>
        </w:r>
        <w:r>
          <w:rPr>
            <w:noProof/>
            <w:webHidden/>
          </w:rPr>
          <w:instrText xml:space="preserve"> PAGEREF _Toc101039888 \h </w:instrText>
        </w:r>
        <w:r>
          <w:rPr>
            <w:noProof/>
            <w:webHidden/>
          </w:rPr>
        </w:r>
        <w:r>
          <w:rPr>
            <w:noProof/>
            <w:webHidden/>
          </w:rPr>
          <w:fldChar w:fldCharType="separate"/>
        </w:r>
        <w:r>
          <w:rPr>
            <w:noProof/>
            <w:webHidden/>
          </w:rPr>
          <w:t>47</w:t>
        </w:r>
        <w:r>
          <w:rPr>
            <w:noProof/>
            <w:webHidden/>
          </w:rPr>
          <w:fldChar w:fldCharType="end"/>
        </w:r>
      </w:hyperlink>
    </w:p>
    <w:p w:rsidR="00FE2A9E" w:rsidRDefault="00FE2A9E">
      <w:pPr>
        <w:pStyle w:val="TOC3"/>
        <w:rPr>
          <w:rFonts w:eastAsiaTheme="minorEastAsia" w:cstheme="minorBidi"/>
          <w:noProof/>
          <w:kern w:val="0"/>
          <w:sz w:val="22"/>
          <w:szCs w:val="22"/>
          <w:lang w:eastAsia="fi-FI" w:bidi="ar-SA"/>
        </w:rPr>
      </w:pPr>
      <w:hyperlink w:anchor="_Toc101039889" w:history="1">
        <w:r w:rsidRPr="00A26041">
          <w:rPr>
            <w:rStyle w:val="Hyperlink"/>
            <w:noProof/>
          </w:rPr>
          <w:t>3.2.11</w:t>
        </w:r>
        <w:r>
          <w:rPr>
            <w:rFonts w:eastAsiaTheme="minorEastAsia" w:cstheme="minorBidi"/>
            <w:noProof/>
            <w:kern w:val="0"/>
            <w:sz w:val="22"/>
            <w:szCs w:val="22"/>
            <w:lang w:eastAsia="fi-FI" w:bidi="ar-SA"/>
          </w:rPr>
          <w:tab/>
        </w:r>
        <w:r w:rsidRPr="00A26041">
          <w:rPr>
            <w:rStyle w:val="Hyperlink"/>
            <w:noProof/>
          </w:rPr>
          <w:t>Julkaisut spektrikameraan liittyen</w:t>
        </w:r>
        <w:r>
          <w:rPr>
            <w:noProof/>
            <w:webHidden/>
          </w:rPr>
          <w:tab/>
        </w:r>
        <w:r>
          <w:rPr>
            <w:noProof/>
            <w:webHidden/>
          </w:rPr>
          <w:fldChar w:fldCharType="begin"/>
        </w:r>
        <w:r>
          <w:rPr>
            <w:noProof/>
            <w:webHidden/>
          </w:rPr>
          <w:instrText xml:space="preserve"> PAGEREF _Toc101039889 \h </w:instrText>
        </w:r>
        <w:r>
          <w:rPr>
            <w:noProof/>
            <w:webHidden/>
          </w:rPr>
        </w:r>
        <w:r>
          <w:rPr>
            <w:noProof/>
            <w:webHidden/>
          </w:rPr>
          <w:fldChar w:fldCharType="separate"/>
        </w:r>
        <w:r>
          <w:rPr>
            <w:noProof/>
            <w:webHidden/>
          </w:rPr>
          <w:t>48</w:t>
        </w:r>
        <w:r>
          <w:rPr>
            <w:noProof/>
            <w:webHidden/>
          </w:rPr>
          <w:fldChar w:fldCharType="end"/>
        </w:r>
      </w:hyperlink>
    </w:p>
    <w:p w:rsidR="00FE2A9E" w:rsidRDefault="00FE2A9E">
      <w:pPr>
        <w:pStyle w:val="TOC2"/>
        <w:rPr>
          <w:rFonts w:eastAsiaTheme="minorEastAsia" w:cstheme="minorBidi"/>
          <w:noProof/>
          <w:kern w:val="0"/>
          <w:sz w:val="22"/>
          <w:szCs w:val="22"/>
          <w:lang w:eastAsia="fi-FI" w:bidi="ar-SA"/>
        </w:rPr>
      </w:pPr>
      <w:hyperlink w:anchor="_Toc101039890" w:history="1">
        <w:r w:rsidRPr="00A26041">
          <w:rPr>
            <w:rStyle w:val="Hyperlink"/>
            <w:noProof/>
          </w:rPr>
          <w:t>3.3</w:t>
        </w:r>
        <w:r>
          <w:rPr>
            <w:rFonts w:eastAsiaTheme="minorEastAsia" w:cstheme="minorBidi"/>
            <w:noProof/>
            <w:kern w:val="0"/>
            <w:sz w:val="22"/>
            <w:szCs w:val="22"/>
            <w:lang w:eastAsia="fi-FI" w:bidi="ar-SA"/>
          </w:rPr>
          <w:tab/>
        </w:r>
        <w:r w:rsidRPr="00A26041">
          <w:rPr>
            <w:rStyle w:val="Hyperlink"/>
            <w:noProof/>
          </w:rPr>
          <w:t>Genesys ZU 3EG</w:t>
        </w:r>
        <w:r>
          <w:rPr>
            <w:noProof/>
            <w:webHidden/>
          </w:rPr>
          <w:tab/>
        </w:r>
        <w:r>
          <w:rPr>
            <w:noProof/>
            <w:webHidden/>
          </w:rPr>
          <w:fldChar w:fldCharType="begin"/>
        </w:r>
        <w:r>
          <w:rPr>
            <w:noProof/>
            <w:webHidden/>
          </w:rPr>
          <w:instrText xml:space="preserve"> PAGEREF _Toc101039890 \h </w:instrText>
        </w:r>
        <w:r>
          <w:rPr>
            <w:noProof/>
            <w:webHidden/>
          </w:rPr>
        </w:r>
        <w:r>
          <w:rPr>
            <w:noProof/>
            <w:webHidden/>
          </w:rPr>
          <w:fldChar w:fldCharType="separate"/>
        </w:r>
        <w:r>
          <w:rPr>
            <w:noProof/>
            <w:webHidden/>
          </w:rPr>
          <w:t>50</w:t>
        </w:r>
        <w:r>
          <w:rPr>
            <w:noProof/>
            <w:webHidden/>
          </w:rPr>
          <w:fldChar w:fldCharType="end"/>
        </w:r>
      </w:hyperlink>
    </w:p>
    <w:p w:rsidR="00FE2A9E" w:rsidRDefault="00FE2A9E">
      <w:pPr>
        <w:pStyle w:val="TOC3"/>
        <w:rPr>
          <w:rFonts w:eastAsiaTheme="minorEastAsia" w:cstheme="minorBidi"/>
          <w:noProof/>
          <w:kern w:val="0"/>
          <w:sz w:val="22"/>
          <w:szCs w:val="22"/>
          <w:lang w:eastAsia="fi-FI" w:bidi="ar-SA"/>
        </w:rPr>
      </w:pPr>
      <w:hyperlink w:anchor="_Toc101039891" w:history="1">
        <w:r w:rsidRPr="00A26041">
          <w:rPr>
            <w:rStyle w:val="Hyperlink"/>
            <w:noProof/>
          </w:rPr>
          <w:t>3.3.1</w:t>
        </w:r>
        <w:r>
          <w:rPr>
            <w:rFonts w:eastAsiaTheme="minorEastAsia" w:cstheme="minorBidi"/>
            <w:noProof/>
            <w:kern w:val="0"/>
            <w:sz w:val="22"/>
            <w:szCs w:val="22"/>
            <w:lang w:eastAsia="fi-FI" w:bidi="ar-SA"/>
          </w:rPr>
          <w:tab/>
        </w:r>
        <w:r w:rsidRPr="00A26041">
          <w:rPr>
            <w:rStyle w:val="Hyperlink"/>
            <w:noProof/>
          </w:rPr>
          <w:t>Johdanto</w:t>
        </w:r>
        <w:r>
          <w:rPr>
            <w:noProof/>
            <w:webHidden/>
          </w:rPr>
          <w:tab/>
        </w:r>
        <w:r>
          <w:rPr>
            <w:noProof/>
            <w:webHidden/>
          </w:rPr>
          <w:fldChar w:fldCharType="begin"/>
        </w:r>
        <w:r>
          <w:rPr>
            <w:noProof/>
            <w:webHidden/>
          </w:rPr>
          <w:instrText xml:space="preserve"> PAGEREF _Toc101039891 \h </w:instrText>
        </w:r>
        <w:r>
          <w:rPr>
            <w:noProof/>
            <w:webHidden/>
          </w:rPr>
        </w:r>
        <w:r>
          <w:rPr>
            <w:noProof/>
            <w:webHidden/>
          </w:rPr>
          <w:fldChar w:fldCharType="separate"/>
        </w:r>
        <w:r>
          <w:rPr>
            <w:noProof/>
            <w:webHidden/>
          </w:rPr>
          <w:t>50</w:t>
        </w:r>
        <w:r>
          <w:rPr>
            <w:noProof/>
            <w:webHidden/>
          </w:rPr>
          <w:fldChar w:fldCharType="end"/>
        </w:r>
      </w:hyperlink>
    </w:p>
    <w:p w:rsidR="00FE2A9E" w:rsidRDefault="00FE2A9E">
      <w:pPr>
        <w:pStyle w:val="TOC3"/>
        <w:rPr>
          <w:rFonts w:eastAsiaTheme="minorEastAsia" w:cstheme="minorBidi"/>
          <w:noProof/>
          <w:kern w:val="0"/>
          <w:sz w:val="22"/>
          <w:szCs w:val="22"/>
          <w:lang w:eastAsia="fi-FI" w:bidi="ar-SA"/>
        </w:rPr>
      </w:pPr>
      <w:hyperlink w:anchor="_Toc101039892" w:history="1">
        <w:r w:rsidRPr="00A26041">
          <w:rPr>
            <w:rStyle w:val="Hyperlink"/>
            <w:noProof/>
          </w:rPr>
          <w:t>3.3.2</w:t>
        </w:r>
        <w:r>
          <w:rPr>
            <w:rFonts w:eastAsiaTheme="minorEastAsia" w:cstheme="minorBidi"/>
            <w:noProof/>
            <w:kern w:val="0"/>
            <w:sz w:val="22"/>
            <w:szCs w:val="22"/>
            <w:lang w:eastAsia="fi-FI" w:bidi="ar-SA"/>
          </w:rPr>
          <w:tab/>
        </w:r>
        <w:r w:rsidRPr="00A26041">
          <w:rPr>
            <w:rStyle w:val="Hyperlink"/>
            <w:noProof/>
          </w:rPr>
          <w:t>Zynq Ultrascale+ EG MPSoC</w:t>
        </w:r>
        <w:r>
          <w:rPr>
            <w:noProof/>
            <w:webHidden/>
          </w:rPr>
          <w:tab/>
        </w:r>
        <w:r>
          <w:rPr>
            <w:noProof/>
            <w:webHidden/>
          </w:rPr>
          <w:fldChar w:fldCharType="begin"/>
        </w:r>
        <w:r>
          <w:rPr>
            <w:noProof/>
            <w:webHidden/>
          </w:rPr>
          <w:instrText xml:space="preserve"> PAGEREF _Toc101039892 \h </w:instrText>
        </w:r>
        <w:r>
          <w:rPr>
            <w:noProof/>
            <w:webHidden/>
          </w:rPr>
        </w:r>
        <w:r>
          <w:rPr>
            <w:noProof/>
            <w:webHidden/>
          </w:rPr>
          <w:fldChar w:fldCharType="separate"/>
        </w:r>
        <w:r>
          <w:rPr>
            <w:noProof/>
            <w:webHidden/>
          </w:rPr>
          <w:t>51</w:t>
        </w:r>
        <w:r>
          <w:rPr>
            <w:noProof/>
            <w:webHidden/>
          </w:rPr>
          <w:fldChar w:fldCharType="end"/>
        </w:r>
      </w:hyperlink>
    </w:p>
    <w:p w:rsidR="00FE2A9E" w:rsidRDefault="00FE2A9E">
      <w:pPr>
        <w:pStyle w:val="TOC3"/>
        <w:rPr>
          <w:rFonts w:eastAsiaTheme="minorEastAsia" w:cstheme="minorBidi"/>
          <w:noProof/>
          <w:kern w:val="0"/>
          <w:sz w:val="22"/>
          <w:szCs w:val="22"/>
          <w:lang w:eastAsia="fi-FI" w:bidi="ar-SA"/>
        </w:rPr>
      </w:pPr>
      <w:hyperlink w:anchor="_Toc101039893" w:history="1">
        <w:r w:rsidRPr="00A26041">
          <w:rPr>
            <w:rStyle w:val="Hyperlink"/>
            <w:noProof/>
          </w:rPr>
          <w:t>3.3.3</w:t>
        </w:r>
        <w:r>
          <w:rPr>
            <w:rFonts w:eastAsiaTheme="minorEastAsia" w:cstheme="minorBidi"/>
            <w:noProof/>
            <w:kern w:val="0"/>
            <w:sz w:val="22"/>
            <w:szCs w:val="22"/>
            <w:lang w:eastAsia="fi-FI" w:bidi="ar-SA"/>
          </w:rPr>
          <w:tab/>
        </w:r>
        <w:r w:rsidRPr="00A26041">
          <w:rPr>
            <w:rStyle w:val="Hyperlink"/>
            <w:noProof/>
          </w:rPr>
          <w:t>PS ja PL liitäntävaihtoehdot</w:t>
        </w:r>
        <w:r>
          <w:rPr>
            <w:noProof/>
            <w:webHidden/>
          </w:rPr>
          <w:tab/>
        </w:r>
        <w:r>
          <w:rPr>
            <w:noProof/>
            <w:webHidden/>
          </w:rPr>
          <w:fldChar w:fldCharType="begin"/>
        </w:r>
        <w:r>
          <w:rPr>
            <w:noProof/>
            <w:webHidden/>
          </w:rPr>
          <w:instrText xml:space="preserve"> PAGEREF _Toc101039893 \h </w:instrText>
        </w:r>
        <w:r>
          <w:rPr>
            <w:noProof/>
            <w:webHidden/>
          </w:rPr>
        </w:r>
        <w:r>
          <w:rPr>
            <w:noProof/>
            <w:webHidden/>
          </w:rPr>
          <w:fldChar w:fldCharType="separate"/>
        </w:r>
        <w:r>
          <w:rPr>
            <w:noProof/>
            <w:webHidden/>
          </w:rPr>
          <w:t>52</w:t>
        </w:r>
        <w:r>
          <w:rPr>
            <w:noProof/>
            <w:webHidden/>
          </w:rPr>
          <w:fldChar w:fldCharType="end"/>
        </w:r>
      </w:hyperlink>
    </w:p>
    <w:p w:rsidR="00FE2A9E" w:rsidRDefault="00FE2A9E">
      <w:pPr>
        <w:pStyle w:val="TOC3"/>
        <w:rPr>
          <w:rFonts w:eastAsiaTheme="minorEastAsia" w:cstheme="minorBidi"/>
          <w:noProof/>
          <w:kern w:val="0"/>
          <w:sz w:val="22"/>
          <w:szCs w:val="22"/>
          <w:lang w:eastAsia="fi-FI" w:bidi="ar-SA"/>
        </w:rPr>
      </w:pPr>
      <w:hyperlink w:anchor="_Toc101039894" w:history="1">
        <w:r w:rsidRPr="00A26041">
          <w:rPr>
            <w:rStyle w:val="Hyperlink"/>
            <w:noProof/>
          </w:rPr>
          <w:t>3.3.4</w:t>
        </w:r>
        <w:r>
          <w:rPr>
            <w:rFonts w:eastAsiaTheme="minorEastAsia" w:cstheme="minorBidi"/>
            <w:noProof/>
            <w:kern w:val="0"/>
            <w:sz w:val="22"/>
            <w:szCs w:val="22"/>
            <w:lang w:eastAsia="fi-FI" w:bidi="ar-SA"/>
          </w:rPr>
          <w:tab/>
        </w:r>
        <w:r w:rsidRPr="00A26041">
          <w:rPr>
            <w:rStyle w:val="Hyperlink"/>
            <w:noProof/>
          </w:rPr>
          <w:t>Kehitysympäristö</w:t>
        </w:r>
        <w:r>
          <w:rPr>
            <w:noProof/>
            <w:webHidden/>
          </w:rPr>
          <w:tab/>
        </w:r>
        <w:r>
          <w:rPr>
            <w:noProof/>
            <w:webHidden/>
          </w:rPr>
          <w:fldChar w:fldCharType="begin"/>
        </w:r>
        <w:r>
          <w:rPr>
            <w:noProof/>
            <w:webHidden/>
          </w:rPr>
          <w:instrText xml:space="preserve"> PAGEREF _Toc101039894 \h </w:instrText>
        </w:r>
        <w:r>
          <w:rPr>
            <w:noProof/>
            <w:webHidden/>
          </w:rPr>
        </w:r>
        <w:r>
          <w:rPr>
            <w:noProof/>
            <w:webHidden/>
          </w:rPr>
          <w:fldChar w:fldCharType="separate"/>
        </w:r>
        <w:r>
          <w:rPr>
            <w:noProof/>
            <w:webHidden/>
          </w:rPr>
          <w:t>53</w:t>
        </w:r>
        <w:r>
          <w:rPr>
            <w:noProof/>
            <w:webHidden/>
          </w:rPr>
          <w:fldChar w:fldCharType="end"/>
        </w:r>
      </w:hyperlink>
    </w:p>
    <w:p w:rsidR="00FE2A9E" w:rsidRDefault="00FE2A9E">
      <w:pPr>
        <w:pStyle w:val="TOC3"/>
        <w:rPr>
          <w:rFonts w:eastAsiaTheme="minorEastAsia" w:cstheme="minorBidi"/>
          <w:noProof/>
          <w:kern w:val="0"/>
          <w:sz w:val="22"/>
          <w:szCs w:val="22"/>
          <w:lang w:eastAsia="fi-FI" w:bidi="ar-SA"/>
        </w:rPr>
      </w:pPr>
      <w:hyperlink w:anchor="_Toc101039895" w:history="1">
        <w:r w:rsidRPr="00A26041">
          <w:rPr>
            <w:rStyle w:val="Hyperlink"/>
            <w:noProof/>
          </w:rPr>
          <w:t>3.3.5</w:t>
        </w:r>
        <w:r>
          <w:rPr>
            <w:rFonts w:eastAsiaTheme="minorEastAsia" w:cstheme="minorBidi"/>
            <w:noProof/>
            <w:kern w:val="0"/>
            <w:sz w:val="22"/>
            <w:szCs w:val="22"/>
            <w:lang w:eastAsia="fi-FI" w:bidi="ar-SA"/>
          </w:rPr>
          <w:tab/>
        </w:r>
        <w:r w:rsidRPr="00A26041">
          <w:rPr>
            <w:rStyle w:val="Hyperlink"/>
            <w:noProof/>
          </w:rPr>
          <w:t>Programmable System (PS)</w:t>
        </w:r>
        <w:r>
          <w:rPr>
            <w:noProof/>
            <w:webHidden/>
          </w:rPr>
          <w:tab/>
        </w:r>
        <w:r>
          <w:rPr>
            <w:noProof/>
            <w:webHidden/>
          </w:rPr>
          <w:fldChar w:fldCharType="begin"/>
        </w:r>
        <w:r>
          <w:rPr>
            <w:noProof/>
            <w:webHidden/>
          </w:rPr>
          <w:instrText xml:space="preserve"> PAGEREF _Toc101039895 \h </w:instrText>
        </w:r>
        <w:r>
          <w:rPr>
            <w:noProof/>
            <w:webHidden/>
          </w:rPr>
        </w:r>
        <w:r>
          <w:rPr>
            <w:noProof/>
            <w:webHidden/>
          </w:rPr>
          <w:fldChar w:fldCharType="separate"/>
        </w:r>
        <w:r>
          <w:rPr>
            <w:noProof/>
            <w:webHidden/>
          </w:rPr>
          <w:t>53</w:t>
        </w:r>
        <w:r>
          <w:rPr>
            <w:noProof/>
            <w:webHidden/>
          </w:rPr>
          <w:fldChar w:fldCharType="end"/>
        </w:r>
      </w:hyperlink>
    </w:p>
    <w:p w:rsidR="00FE2A9E" w:rsidRDefault="00FE2A9E">
      <w:pPr>
        <w:pStyle w:val="TOC3"/>
        <w:rPr>
          <w:rFonts w:eastAsiaTheme="minorEastAsia" w:cstheme="minorBidi"/>
          <w:noProof/>
          <w:kern w:val="0"/>
          <w:sz w:val="22"/>
          <w:szCs w:val="22"/>
          <w:lang w:eastAsia="fi-FI" w:bidi="ar-SA"/>
        </w:rPr>
      </w:pPr>
      <w:hyperlink w:anchor="_Toc101039896" w:history="1">
        <w:r w:rsidRPr="00A26041">
          <w:rPr>
            <w:rStyle w:val="Hyperlink"/>
            <w:noProof/>
          </w:rPr>
          <w:t>3.3.6</w:t>
        </w:r>
        <w:r>
          <w:rPr>
            <w:rFonts w:eastAsiaTheme="minorEastAsia" w:cstheme="minorBidi"/>
            <w:noProof/>
            <w:kern w:val="0"/>
            <w:sz w:val="22"/>
            <w:szCs w:val="22"/>
            <w:lang w:eastAsia="fi-FI" w:bidi="ar-SA"/>
          </w:rPr>
          <w:tab/>
        </w:r>
        <w:r w:rsidRPr="00A26041">
          <w:rPr>
            <w:rStyle w:val="Hyperlink"/>
            <w:noProof/>
          </w:rPr>
          <w:t>Programmable Logic (PL)</w:t>
        </w:r>
        <w:r>
          <w:rPr>
            <w:noProof/>
            <w:webHidden/>
          </w:rPr>
          <w:tab/>
        </w:r>
        <w:r>
          <w:rPr>
            <w:noProof/>
            <w:webHidden/>
          </w:rPr>
          <w:fldChar w:fldCharType="begin"/>
        </w:r>
        <w:r>
          <w:rPr>
            <w:noProof/>
            <w:webHidden/>
          </w:rPr>
          <w:instrText xml:space="preserve"> PAGEREF _Toc101039896 \h </w:instrText>
        </w:r>
        <w:r>
          <w:rPr>
            <w:noProof/>
            <w:webHidden/>
          </w:rPr>
        </w:r>
        <w:r>
          <w:rPr>
            <w:noProof/>
            <w:webHidden/>
          </w:rPr>
          <w:fldChar w:fldCharType="separate"/>
        </w:r>
        <w:r>
          <w:rPr>
            <w:noProof/>
            <w:webHidden/>
          </w:rPr>
          <w:t>62</w:t>
        </w:r>
        <w:r>
          <w:rPr>
            <w:noProof/>
            <w:webHidden/>
          </w:rPr>
          <w:fldChar w:fldCharType="end"/>
        </w:r>
      </w:hyperlink>
    </w:p>
    <w:p w:rsidR="00FE2A9E" w:rsidRDefault="00FE2A9E">
      <w:pPr>
        <w:pStyle w:val="TOC1"/>
        <w:rPr>
          <w:rFonts w:asciiTheme="minorHAnsi" w:eastAsiaTheme="minorEastAsia" w:hAnsiTheme="minorHAnsi" w:cstheme="minorBidi"/>
          <w:noProof/>
          <w:kern w:val="0"/>
          <w:sz w:val="22"/>
          <w:szCs w:val="22"/>
          <w:lang w:eastAsia="fi-FI" w:bidi="ar-SA"/>
        </w:rPr>
      </w:pPr>
      <w:hyperlink w:anchor="_Toc101039897" w:history="1">
        <w:r w:rsidRPr="00A26041">
          <w:rPr>
            <w:rStyle w:val="Hyperlink"/>
            <w:noProof/>
          </w:rPr>
          <w:t>4</w:t>
        </w:r>
        <w:r>
          <w:rPr>
            <w:rFonts w:asciiTheme="minorHAnsi" w:eastAsiaTheme="minorEastAsia" w:hAnsiTheme="minorHAnsi" w:cstheme="minorBidi"/>
            <w:noProof/>
            <w:kern w:val="0"/>
            <w:sz w:val="22"/>
            <w:szCs w:val="22"/>
            <w:lang w:eastAsia="fi-FI" w:bidi="ar-SA"/>
          </w:rPr>
          <w:tab/>
        </w:r>
        <w:r w:rsidRPr="00A26041">
          <w:rPr>
            <w:rStyle w:val="Hyperlink"/>
            <w:noProof/>
          </w:rPr>
          <w:t>Muut spektrikameran käyttöympäristöt</w:t>
        </w:r>
        <w:r>
          <w:rPr>
            <w:noProof/>
            <w:webHidden/>
          </w:rPr>
          <w:tab/>
        </w:r>
        <w:r>
          <w:rPr>
            <w:noProof/>
            <w:webHidden/>
          </w:rPr>
          <w:fldChar w:fldCharType="begin"/>
        </w:r>
        <w:r>
          <w:rPr>
            <w:noProof/>
            <w:webHidden/>
          </w:rPr>
          <w:instrText xml:space="preserve"> PAGEREF _Toc101039897 \h </w:instrText>
        </w:r>
        <w:r>
          <w:rPr>
            <w:noProof/>
            <w:webHidden/>
          </w:rPr>
        </w:r>
        <w:r>
          <w:rPr>
            <w:noProof/>
            <w:webHidden/>
          </w:rPr>
          <w:fldChar w:fldCharType="separate"/>
        </w:r>
        <w:r>
          <w:rPr>
            <w:noProof/>
            <w:webHidden/>
          </w:rPr>
          <w:t>65</w:t>
        </w:r>
        <w:r>
          <w:rPr>
            <w:noProof/>
            <w:webHidden/>
          </w:rPr>
          <w:fldChar w:fldCharType="end"/>
        </w:r>
      </w:hyperlink>
    </w:p>
    <w:p w:rsidR="00FE2A9E" w:rsidRDefault="00FE2A9E">
      <w:pPr>
        <w:pStyle w:val="TOC2"/>
        <w:rPr>
          <w:rFonts w:eastAsiaTheme="minorEastAsia" w:cstheme="minorBidi"/>
          <w:noProof/>
          <w:kern w:val="0"/>
          <w:sz w:val="22"/>
          <w:szCs w:val="22"/>
          <w:lang w:eastAsia="fi-FI" w:bidi="ar-SA"/>
        </w:rPr>
      </w:pPr>
      <w:hyperlink w:anchor="_Toc101039898" w:history="1">
        <w:r w:rsidRPr="00A26041">
          <w:rPr>
            <w:rStyle w:val="Hyperlink"/>
            <w:noProof/>
          </w:rPr>
          <w:t>4.1</w:t>
        </w:r>
        <w:r>
          <w:rPr>
            <w:rFonts w:eastAsiaTheme="minorEastAsia" w:cstheme="minorBidi"/>
            <w:noProof/>
            <w:kern w:val="0"/>
            <w:sz w:val="22"/>
            <w:szCs w:val="22"/>
            <w:lang w:eastAsia="fi-FI" w:bidi="ar-SA"/>
          </w:rPr>
          <w:tab/>
        </w:r>
        <w:r w:rsidRPr="00A26041">
          <w:rPr>
            <w:rStyle w:val="Hyperlink"/>
            <w:noProof/>
          </w:rPr>
          <w:t>Johdanto</w:t>
        </w:r>
        <w:r>
          <w:rPr>
            <w:noProof/>
            <w:webHidden/>
          </w:rPr>
          <w:tab/>
        </w:r>
        <w:r>
          <w:rPr>
            <w:noProof/>
            <w:webHidden/>
          </w:rPr>
          <w:fldChar w:fldCharType="begin"/>
        </w:r>
        <w:r>
          <w:rPr>
            <w:noProof/>
            <w:webHidden/>
          </w:rPr>
          <w:instrText xml:space="preserve"> PAGEREF _Toc101039898 \h </w:instrText>
        </w:r>
        <w:r>
          <w:rPr>
            <w:noProof/>
            <w:webHidden/>
          </w:rPr>
        </w:r>
        <w:r>
          <w:rPr>
            <w:noProof/>
            <w:webHidden/>
          </w:rPr>
          <w:fldChar w:fldCharType="separate"/>
        </w:r>
        <w:r>
          <w:rPr>
            <w:noProof/>
            <w:webHidden/>
          </w:rPr>
          <w:t>65</w:t>
        </w:r>
        <w:r>
          <w:rPr>
            <w:noProof/>
            <w:webHidden/>
          </w:rPr>
          <w:fldChar w:fldCharType="end"/>
        </w:r>
      </w:hyperlink>
    </w:p>
    <w:p w:rsidR="00FE2A9E" w:rsidRDefault="00FE2A9E">
      <w:pPr>
        <w:pStyle w:val="TOC2"/>
        <w:rPr>
          <w:rFonts w:eastAsiaTheme="minorEastAsia" w:cstheme="minorBidi"/>
          <w:noProof/>
          <w:kern w:val="0"/>
          <w:sz w:val="22"/>
          <w:szCs w:val="22"/>
          <w:lang w:eastAsia="fi-FI" w:bidi="ar-SA"/>
        </w:rPr>
      </w:pPr>
      <w:hyperlink w:anchor="_Toc101039899" w:history="1">
        <w:r w:rsidRPr="00A26041">
          <w:rPr>
            <w:rStyle w:val="Hyperlink"/>
            <w:noProof/>
          </w:rPr>
          <w:t>4.2</w:t>
        </w:r>
        <w:r>
          <w:rPr>
            <w:rFonts w:eastAsiaTheme="minorEastAsia" w:cstheme="minorBidi"/>
            <w:noProof/>
            <w:kern w:val="0"/>
            <w:sz w:val="22"/>
            <w:szCs w:val="22"/>
            <w:lang w:eastAsia="fi-FI" w:bidi="ar-SA"/>
          </w:rPr>
          <w:tab/>
        </w:r>
        <w:r w:rsidRPr="00A26041">
          <w:rPr>
            <w:rStyle w:val="Hyperlink"/>
            <w:noProof/>
          </w:rPr>
          <w:t>PC ja Windows käyttöjärjestelmä</w:t>
        </w:r>
        <w:r>
          <w:rPr>
            <w:noProof/>
            <w:webHidden/>
          </w:rPr>
          <w:tab/>
        </w:r>
        <w:r>
          <w:rPr>
            <w:noProof/>
            <w:webHidden/>
          </w:rPr>
          <w:fldChar w:fldCharType="begin"/>
        </w:r>
        <w:r>
          <w:rPr>
            <w:noProof/>
            <w:webHidden/>
          </w:rPr>
          <w:instrText xml:space="preserve"> PAGEREF _Toc101039899 \h </w:instrText>
        </w:r>
        <w:r>
          <w:rPr>
            <w:noProof/>
            <w:webHidden/>
          </w:rPr>
        </w:r>
        <w:r>
          <w:rPr>
            <w:noProof/>
            <w:webHidden/>
          </w:rPr>
          <w:fldChar w:fldCharType="separate"/>
        </w:r>
        <w:r>
          <w:rPr>
            <w:noProof/>
            <w:webHidden/>
          </w:rPr>
          <w:t>65</w:t>
        </w:r>
        <w:r>
          <w:rPr>
            <w:noProof/>
            <w:webHidden/>
          </w:rPr>
          <w:fldChar w:fldCharType="end"/>
        </w:r>
      </w:hyperlink>
    </w:p>
    <w:p w:rsidR="00FE2A9E" w:rsidRDefault="00FE2A9E">
      <w:pPr>
        <w:pStyle w:val="TOC3"/>
        <w:rPr>
          <w:rFonts w:eastAsiaTheme="minorEastAsia" w:cstheme="minorBidi"/>
          <w:noProof/>
          <w:kern w:val="0"/>
          <w:sz w:val="22"/>
          <w:szCs w:val="22"/>
          <w:lang w:eastAsia="fi-FI" w:bidi="ar-SA"/>
        </w:rPr>
      </w:pPr>
      <w:hyperlink w:anchor="_Toc101039900" w:history="1">
        <w:r w:rsidRPr="00A26041">
          <w:rPr>
            <w:rStyle w:val="Hyperlink"/>
            <w:noProof/>
          </w:rPr>
          <w:t>4.2.1</w:t>
        </w:r>
        <w:r>
          <w:rPr>
            <w:rFonts w:eastAsiaTheme="minorEastAsia" w:cstheme="minorBidi"/>
            <w:noProof/>
            <w:kern w:val="0"/>
            <w:sz w:val="22"/>
            <w:szCs w:val="22"/>
            <w:lang w:eastAsia="fi-FI" w:bidi="ar-SA"/>
          </w:rPr>
          <w:tab/>
        </w:r>
        <w:r w:rsidRPr="00A26041">
          <w:rPr>
            <w:rStyle w:val="Hyperlink"/>
            <w:noProof/>
          </w:rPr>
          <w:t>mvImpact Acquire SDK Python</w:t>
        </w:r>
        <w:r>
          <w:rPr>
            <w:noProof/>
            <w:webHidden/>
          </w:rPr>
          <w:tab/>
        </w:r>
        <w:r>
          <w:rPr>
            <w:noProof/>
            <w:webHidden/>
          </w:rPr>
          <w:fldChar w:fldCharType="begin"/>
        </w:r>
        <w:r>
          <w:rPr>
            <w:noProof/>
            <w:webHidden/>
          </w:rPr>
          <w:instrText xml:space="preserve"> PAGEREF _Toc101039900 \h </w:instrText>
        </w:r>
        <w:r>
          <w:rPr>
            <w:noProof/>
            <w:webHidden/>
          </w:rPr>
        </w:r>
        <w:r>
          <w:rPr>
            <w:noProof/>
            <w:webHidden/>
          </w:rPr>
          <w:fldChar w:fldCharType="separate"/>
        </w:r>
        <w:r>
          <w:rPr>
            <w:noProof/>
            <w:webHidden/>
          </w:rPr>
          <w:t>66</w:t>
        </w:r>
        <w:r>
          <w:rPr>
            <w:noProof/>
            <w:webHidden/>
          </w:rPr>
          <w:fldChar w:fldCharType="end"/>
        </w:r>
      </w:hyperlink>
    </w:p>
    <w:p w:rsidR="00FE2A9E" w:rsidRDefault="00FE2A9E">
      <w:pPr>
        <w:pStyle w:val="TOC2"/>
        <w:rPr>
          <w:rFonts w:eastAsiaTheme="minorEastAsia" w:cstheme="minorBidi"/>
          <w:noProof/>
          <w:kern w:val="0"/>
          <w:sz w:val="22"/>
          <w:szCs w:val="22"/>
          <w:lang w:eastAsia="fi-FI" w:bidi="ar-SA"/>
        </w:rPr>
      </w:pPr>
      <w:hyperlink w:anchor="_Toc101039901" w:history="1">
        <w:r w:rsidRPr="00A26041">
          <w:rPr>
            <w:rStyle w:val="Hyperlink"/>
            <w:noProof/>
          </w:rPr>
          <w:t>4.3</w:t>
        </w:r>
        <w:r>
          <w:rPr>
            <w:rFonts w:eastAsiaTheme="minorEastAsia" w:cstheme="minorBidi"/>
            <w:noProof/>
            <w:kern w:val="0"/>
            <w:sz w:val="22"/>
            <w:szCs w:val="22"/>
            <w:lang w:eastAsia="fi-FI" w:bidi="ar-SA"/>
          </w:rPr>
          <w:tab/>
        </w:r>
        <w:r w:rsidRPr="00A26041">
          <w:rPr>
            <w:rStyle w:val="Hyperlink"/>
            <w:noProof/>
          </w:rPr>
          <w:t>PC ja Ubuntu Linux käyttöjärjestelmä</w:t>
        </w:r>
        <w:r>
          <w:rPr>
            <w:noProof/>
            <w:webHidden/>
          </w:rPr>
          <w:tab/>
        </w:r>
        <w:r>
          <w:rPr>
            <w:noProof/>
            <w:webHidden/>
          </w:rPr>
          <w:fldChar w:fldCharType="begin"/>
        </w:r>
        <w:r>
          <w:rPr>
            <w:noProof/>
            <w:webHidden/>
          </w:rPr>
          <w:instrText xml:space="preserve"> PAGEREF _Toc101039901 \h </w:instrText>
        </w:r>
        <w:r>
          <w:rPr>
            <w:noProof/>
            <w:webHidden/>
          </w:rPr>
        </w:r>
        <w:r>
          <w:rPr>
            <w:noProof/>
            <w:webHidden/>
          </w:rPr>
          <w:fldChar w:fldCharType="separate"/>
        </w:r>
        <w:r>
          <w:rPr>
            <w:noProof/>
            <w:webHidden/>
          </w:rPr>
          <w:t>67</w:t>
        </w:r>
        <w:r>
          <w:rPr>
            <w:noProof/>
            <w:webHidden/>
          </w:rPr>
          <w:fldChar w:fldCharType="end"/>
        </w:r>
      </w:hyperlink>
    </w:p>
    <w:p w:rsidR="00FE2A9E" w:rsidRDefault="00FE2A9E">
      <w:pPr>
        <w:pStyle w:val="TOC2"/>
        <w:rPr>
          <w:rFonts w:eastAsiaTheme="minorEastAsia" w:cstheme="minorBidi"/>
          <w:noProof/>
          <w:kern w:val="0"/>
          <w:sz w:val="22"/>
          <w:szCs w:val="22"/>
          <w:lang w:eastAsia="fi-FI" w:bidi="ar-SA"/>
        </w:rPr>
      </w:pPr>
      <w:hyperlink w:anchor="_Toc101039902" w:history="1">
        <w:r w:rsidRPr="00A26041">
          <w:rPr>
            <w:rStyle w:val="Hyperlink"/>
            <w:noProof/>
          </w:rPr>
          <w:t>4.4</w:t>
        </w:r>
        <w:r>
          <w:rPr>
            <w:rFonts w:eastAsiaTheme="minorEastAsia" w:cstheme="minorBidi"/>
            <w:noProof/>
            <w:kern w:val="0"/>
            <w:sz w:val="22"/>
            <w:szCs w:val="22"/>
            <w:lang w:eastAsia="fi-FI" w:bidi="ar-SA"/>
          </w:rPr>
          <w:tab/>
        </w:r>
        <w:r w:rsidRPr="00A26041">
          <w:rPr>
            <w:rStyle w:val="Hyperlink"/>
            <w:noProof/>
          </w:rPr>
          <w:t>Zynq 7000 APSoC</w:t>
        </w:r>
        <w:r>
          <w:rPr>
            <w:noProof/>
            <w:webHidden/>
          </w:rPr>
          <w:tab/>
        </w:r>
        <w:r>
          <w:rPr>
            <w:noProof/>
            <w:webHidden/>
          </w:rPr>
          <w:fldChar w:fldCharType="begin"/>
        </w:r>
        <w:r>
          <w:rPr>
            <w:noProof/>
            <w:webHidden/>
          </w:rPr>
          <w:instrText xml:space="preserve"> PAGEREF _Toc101039902 \h </w:instrText>
        </w:r>
        <w:r>
          <w:rPr>
            <w:noProof/>
            <w:webHidden/>
          </w:rPr>
        </w:r>
        <w:r>
          <w:rPr>
            <w:noProof/>
            <w:webHidden/>
          </w:rPr>
          <w:fldChar w:fldCharType="separate"/>
        </w:r>
        <w:r>
          <w:rPr>
            <w:noProof/>
            <w:webHidden/>
          </w:rPr>
          <w:t>68</w:t>
        </w:r>
        <w:r>
          <w:rPr>
            <w:noProof/>
            <w:webHidden/>
          </w:rPr>
          <w:fldChar w:fldCharType="end"/>
        </w:r>
      </w:hyperlink>
    </w:p>
    <w:p w:rsidR="00FE2A9E" w:rsidRDefault="00FE2A9E">
      <w:pPr>
        <w:pStyle w:val="TOC3"/>
        <w:rPr>
          <w:rFonts w:eastAsiaTheme="minorEastAsia" w:cstheme="minorBidi"/>
          <w:noProof/>
          <w:kern w:val="0"/>
          <w:sz w:val="22"/>
          <w:szCs w:val="22"/>
          <w:lang w:eastAsia="fi-FI" w:bidi="ar-SA"/>
        </w:rPr>
      </w:pPr>
      <w:hyperlink w:anchor="_Toc101039903" w:history="1">
        <w:r w:rsidRPr="00A26041">
          <w:rPr>
            <w:rStyle w:val="Hyperlink"/>
            <w:noProof/>
          </w:rPr>
          <w:t>4.4.1</w:t>
        </w:r>
        <w:r>
          <w:rPr>
            <w:rFonts w:eastAsiaTheme="minorEastAsia" w:cstheme="minorBidi"/>
            <w:noProof/>
            <w:kern w:val="0"/>
            <w:sz w:val="22"/>
            <w:szCs w:val="22"/>
            <w:lang w:eastAsia="fi-FI" w:bidi="ar-SA"/>
          </w:rPr>
          <w:tab/>
        </w:r>
        <w:r w:rsidRPr="00A26041">
          <w:rPr>
            <w:rStyle w:val="Hyperlink"/>
            <w:noProof/>
          </w:rPr>
          <w:t>Zynq APSoC järjestelmä</w:t>
        </w:r>
        <w:r>
          <w:rPr>
            <w:noProof/>
            <w:webHidden/>
          </w:rPr>
          <w:tab/>
        </w:r>
        <w:r>
          <w:rPr>
            <w:noProof/>
            <w:webHidden/>
          </w:rPr>
          <w:fldChar w:fldCharType="begin"/>
        </w:r>
        <w:r>
          <w:rPr>
            <w:noProof/>
            <w:webHidden/>
          </w:rPr>
          <w:instrText xml:space="preserve"> PAGEREF _Toc101039903 \h </w:instrText>
        </w:r>
        <w:r>
          <w:rPr>
            <w:noProof/>
            <w:webHidden/>
          </w:rPr>
        </w:r>
        <w:r>
          <w:rPr>
            <w:noProof/>
            <w:webHidden/>
          </w:rPr>
          <w:fldChar w:fldCharType="separate"/>
        </w:r>
        <w:r>
          <w:rPr>
            <w:noProof/>
            <w:webHidden/>
          </w:rPr>
          <w:t>68</w:t>
        </w:r>
        <w:r>
          <w:rPr>
            <w:noProof/>
            <w:webHidden/>
          </w:rPr>
          <w:fldChar w:fldCharType="end"/>
        </w:r>
      </w:hyperlink>
    </w:p>
    <w:p w:rsidR="00FE2A9E" w:rsidRDefault="00FE2A9E">
      <w:pPr>
        <w:pStyle w:val="TOC3"/>
        <w:rPr>
          <w:rFonts w:eastAsiaTheme="minorEastAsia" w:cstheme="minorBidi"/>
          <w:noProof/>
          <w:kern w:val="0"/>
          <w:sz w:val="22"/>
          <w:szCs w:val="22"/>
          <w:lang w:eastAsia="fi-FI" w:bidi="ar-SA"/>
        </w:rPr>
      </w:pPr>
      <w:hyperlink w:anchor="_Toc101039904" w:history="1">
        <w:r w:rsidRPr="00A26041">
          <w:rPr>
            <w:rStyle w:val="Hyperlink"/>
            <w:noProof/>
          </w:rPr>
          <w:t>4.4.2</w:t>
        </w:r>
        <w:r>
          <w:rPr>
            <w:rFonts w:eastAsiaTheme="minorEastAsia" w:cstheme="minorBidi"/>
            <w:noProof/>
            <w:kern w:val="0"/>
            <w:sz w:val="22"/>
            <w:szCs w:val="22"/>
            <w:lang w:eastAsia="fi-FI" w:bidi="ar-SA"/>
          </w:rPr>
          <w:tab/>
        </w:r>
        <w:r w:rsidRPr="00A26041">
          <w:rPr>
            <w:rStyle w:val="Hyperlink"/>
            <w:noProof/>
          </w:rPr>
          <w:t>Zybo Z7 kehitysalusta</w:t>
        </w:r>
        <w:r>
          <w:rPr>
            <w:noProof/>
            <w:webHidden/>
          </w:rPr>
          <w:tab/>
        </w:r>
        <w:r>
          <w:rPr>
            <w:noProof/>
            <w:webHidden/>
          </w:rPr>
          <w:fldChar w:fldCharType="begin"/>
        </w:r>
        <w:r>
          <w:rPr>
            <w:noProof/>
            <w:webHidden/>
          </w:rPr>
          <w:instrText xml:space="preserve"> PAGEREF _Toc101039904 \h </w:instrText>
        </w:r>
        <w:r>
          <w:rPr>
            <w:noProof/>
            <w:webHidden/>
          </w:rPr>
        </w:r>
        <w:r>
          <w:rPr>
            <w:noProof/>
            <w:webHidden/>
          </w:rPr>
          <w:fldChar w:fldCharType="separate"/>
        </w:r>
        <w:r>
          <w:rPr>
            <w:noProof/>
            <w:webHidden/>
          </w:rPr>
          <w:t>69</w:t>
        </w:r>
        <w:r>
          <w:rPr>
            <w:noProof/>
            <w:webHidden/>
          </w:rPr>
          <w:fldChar w:fldCharType="end"/>
        </w:r>
      </w:hyperlink>
    </w:p>
    <w:p w:rsidR="00FE2A9E" w:rsidRDefault="00FE2A9E">
      <w:pPr>
        <w:pStyle w:val="TOC3"/>
        <w:rPr>
          <w:rFonts w:eastAsiaTheme="minorEastAsia" w:cstheme="minorBidi"/>
          <w:noProof/>
          <w:kern w:val="0"/>
          <w:sz w:val="22"/>
          <w:szCs w:val="22"/>
          <w:lang w:eastAsia="fi-FI" w:bidi="ar-SA"/>
        </w:rPr>
      </w:pPr>
      <w:hyperlink w:anchor="_Toc101039905" w:history="1">
        <w:r w:rsidRPr="00A26041">
          <w:rPr>
            <w:rStyle w:val="Hyperlink"/>
            <w:noProof/>
          </w:rPr>
          <w:t>4.4.3</w:t>
        </w:r>
        <w:r>
          <w:rPr>
            <w:rFonts w:eastAsiaTheme="minorEastAsia" w:cstheme="minorBidi"/>
            <w:noProof/>
            <w:kern w:val="0"/>
            <w:sz w:val="22"/>
            <w:szCs w:val="22"/>
            <w:lang w:eastAsia="fi-FI" w:bidi="ar-SA"/>
          </w:rPr>
          <w:tab/>
        </w:r>
        <w:r w:rsidRPr="00A26041">
          <w:rPr>
            <w:rStyle w:val="Hyperlink"/>
            <w:noProof/>
          </w:rPr>
          <w:t>PetaLinux</w:t>
        </w:r>
        <w:r>
          <w:rPr>
            <w:noProof/>
            <w:webHidden/>
          </w:rPr>
          <w:tab/>
        </w:r>
        <w:r>
          <w:rPr>
            <w:noProof/>
            <w:webHidden/>
          </w:rPr>
          <w:fldChar w:fldCharType="begin"/>
        </w:r>
        <w:r>
          <w:rPr>
            <w:noProof/>
            <w:webHidden/>
          </w:rPr>
          <w:instrText xml:space="preserve"> PAGEREF _Toc101039905 \h </w:instrText>
        </w:r>
        <w:r>
          <w:rPr>
            <w:noProof/>
            <w:webHidden/>
          </w:rPr>
        </w:r>
        <w:r>
          <w:rPr>
            <w:noProof/>
            <w:webHidden/>
          </w:rPr>
          <w:fldChar w:fldCharType="separate"/>
        </w:r>
        <w:r>
          <w:rPr>
            <w:noProof/>
            <w:webHidden/>
          </w:rPr>
          <w:t>71</w:t>
        </w:r>
        <w:r>
          <w:rPr>
            <w:noProof/>
            <w:webHidden/>
          </w:rPr>
          <w:fldChar w:fldCharType="end"/>
        </w:r>
      </w:hyperlink>
    </w:p>
    <w:p w:rsidR="00FE2A9E" w:rsidRDefault="00FE2A9E">
      <w:pPr>
        <w:pStyle w:val="TOC3"/>
        <w:rPr>
          <w:rFonts w:eastAsiaTheme="minorEastAsia" w:cstheme="minorBidi"/>
          <w:noProof/>
          <w:kern w:val="0"/>
          <w:sz w:val="22"/>
          <w:szCs w:val="22"/>
          <w:lang w:eastAsia="fi-FI" w:bidi="ar-SA"/>
        </w:rPr>
      </w:pPr>
      <w:hyperlink w:anchor="_Toc101039906" w:history="1">
        <w:r w:rsidRPr="00A26041">
          <w:rPr>
            <w:rStyle w:val="Hyperlink"/>
            <w:noProof/>
          </w:rPr>
          <w:t>4.4.4</w:t>
        </w:r>
        <w:r>
          <w:rPr>
            <w:rFonts w:eastAsiaTheme="minorEastAsia" w:cstheme="minorBidi"/>
            <w:noProof/>
            <w:kern w:val="0"/>
            <w:sz w:val="22"/>
            <w:szCs w:val="22"/>
            <w:lang w:eastAsia="fi-FI" w:bidi="ar-SA"/>
          </w:rPr>
          <w:tab/>
        </w:r>
        <w:r w:rsidRPr="00A26041">
          <w:rPr>
            <w:rStyle w:val="Hyperlink"/>
            <w:noProof/>
          </w:rPr>
          <w:t>Ubuntu Minimal</w:t>
        </w:r>
        <w:r>
          <w:rPr>
            <w:noProof/>
            <w:webHidden/>
          </w:rPr>
          <w:tab/>
        </w:r>
        <w:r>
          <w:rPr>
            <w:noProof/>
            <w:webHidden/>
          </w:rPr>
          <w:fldChar w:fldCharType="begin"/>
        </w:r>
        <w:r>
          <w:rPr>
            <w:noProof/>
            <w:webHidden/>
          </w:rPr>
          <w:instrText xml:space="preserve"> PAGEREF _Toc101039906 \h </w:instrText>
        </w:r>
        <w:r>
          <w:rPr>
            <w:noProof/>
            <w:webHidden/>
          </w:rPr>
        </w:r>
        <w:r>
          <w:rPr>
            <w:noProof/>
            <w:webHidden/>
          </w:rPr>
          <w:fldChar w:fldCharType="separate"/>
        </w:r>
        <w:r>
          <w:rPr>
            <w:noProof/>
            <w:webHidden/>
          </w:rPr>
          <w:t>72</w:t>
        </w:r>
        <w:r>
          <w:rPr>
            <w:noProof/>
            <w:webHidden/>
          </w:rPr>
          <w:fldChar w:fldCharType="end"/>
        </w:r>
      </w:hyperlink>
    </w:p>
    <w:p w:rsidR="00FE2A9E" w:rsidRDefault="00FE2A9E">
      <w:pPr>
        <w:pStyle w:val="TOC3"/>
        <w:rPr>
          <w:rFonts w:eastAsiaTheme="minorEastAsia" w:cstheme="minorBidi"/>
          <w:noProof/>
          <w:kern w:val="0"/>
          <w:sz w:val="22"/>
          <w:szCs w:val="22"/>
          <w:lang w:eastAsia="fi-FI" w:bidi="ar-SA"/>
        </w:rPr>
      </w:pPr>
      <w:hyperlink w:anchor="_Toc101039907" w:history="1">
        <w:r w:rsidRPr="00A26041">
          <w:rPr>
            <w:rStyle w:val="Hyperlink"/>
            <w:noProof/>
          </w:rPr>
          <w:t>4.4.5</w:t>
        </w:r>
        <w:r>
          <w:rPr>
            <w:rFonts w:eastAsiaTheme="minorEastAsia" w:cstheme="minorBidi"/>
            <w:noProof/>
            <w:kern w:val="0"/>
            <w:sz w:val="22"/>
            <w:szCs w:val="22"/>
            <w:lang w:eastAsia="fi-FI" w:bidi="ar-SA"/>
          </w:rPr>
          <w:tab/>
        </w:r>
        <w:r w:rsidRPr="00A26041">
          <w:rPr>
            <w:rStyle w:val="Hyperlink"/>
            <w:noProof/>
          </w:rPr>
          <w:t>Kameran ajuriohjelmisto</w:t>
        </w:r>
        <w:r>
          <w:rPr>
            <w:noProof/>
            <w:webHidden/>
          </w:rPr>
          <w:tab/>
        </w:r>
        <w:r>
          <w:rPr>
            <w:noProof/>
            <w:webHidden/>
          </w:rPr>
          <w:fldChar w:fldCharType="begin"/>
        </w:r>
        <w:r>
          <w:rPr>
            <w:noProof/>
            <w:webHidden/>
          </w:rPr>
          <w:instrText xml:space="preserve"> PAGEREF _Toc101039907 \h </w:instrText>
        </w:r>
        <w:r>
          <w:rPr>
            <w:noProof/>
            <w:webHidden/>
          </w:rPr>
        </w:r>
        <w:r>
          <w:rPr>
            <w:noProof/>
            <w:webHidden/>
          </w:rPr>
          <w:fldChar w:fldCharType="separate"/>
        </w:r>
        <w:r>
          <w:rPr>
            <w:noProof/>
            <w:webHidden/>
          </w:rPr>
          <w:t>72</w:t>
        </w:r>
        <w:r>
          <w:rPr>
            <w:noProof/>
            <w:webHidden/>
          </w:rPr>
          <w:fldChar w:fldCharType="end"/>
        </w:r>
      </w:hyperlink>
    </w:p>
    <w:p w:rsidR="00FE2A9E" w:rsidRDefault="00FE2A9E">
      <w:pPr>
        <w:pStyle w:val="TOC3"/>
        <w:rPr>
          <w:rFonts w:eastAsiaTheme="minorEastAsia" w:cstheme="minorBidi"/>
          <w:noProof/>
          <w:kern w:val="0"/>
          <w:sz w:val="22"/>
          <w:szCs w:val="22"/>
          <w:lang w:eastAsia="fi-FI" w:bidi="ar-SA"/>
        </w:rPr>
      </w:pPr>
      <w:hyperlink w:anchor="_Toc101039908" w:history="1">
        <w:r w:rsidRPr="00A26041">
          <w:rPr>
            <w:rStyle w:val="Hyperlink"/>
            <w:noProof/>
          </w:rPr>
          <w:t>4.4.6</w:t>
        </w:r>
        <w:r>
          <w:rPr>
            <w:rFonts w:eastAsiaTheme="minorEastAsia" w:cstheme="minorBidi"/>
            <w:noProof/>
            <w:kern w:val="0"/>
            <w:sz w:val="22"/>
            <w:szCs w:val="22"/>
            <w:lang w:eastAsia="fi-FI" w:bidi="ar-SA"/>
          </w:rPr>
          <w:tab/>
        </w:r>
        <w:r w:rsidRPr="00A26041">
          <w:rPr>
            <w:rStyle w:val="Hyperlink"/>
            <w:noProof/>
          </w:rPr>
          <w:t>Camazing ja Genicam2</w:t>
        </w:r>
        <w:r>
          <w:rPr>
            <w:noProof/>
            <w:webHidden/>
          </w:rPr>
          <w:tab/>
        </w:r>
        <w:r>
          <w:rPr>
            <w:noProof/>
            <w:webHidden/>
          </w:rPr>
          <w:fldChar w:fldCharType="begin"/>
        </w:r>
        <w:r>
          <w:rPr>
            <w:noProof/>
            <w:webHidden/>
          </w:rPr>
          <w:instrText xml:space="preserve"> PAGEREF _Toc101039908 \h </w:instrText>
        </w:r>
        <w:r>
          <w:rPr>
            <w:noProof/>
            <w:webHidden/>
          </w:rPr>
        </w:r>
        <w:r>
          <w:rPr>
            <w:noProof/>
            <w:webHidden/>
          </w:rPr>
          <w:fldChar w:fldCharType="separate"/>
        </w:r>
        <w:r>
          <w:rPr>
            <w:noProof/>
            <w:webHidden/>
          </w:rPr>
          <w:t>72</w:t>
        </w:r>
        <w:r>
          <w:rPr>
            <w:noProof/>
            <w:webHidden/>
          </w:rPr>
          <w:fldChar w:fldCharType="end"/>
        </w:r>
      </w:hyperlink>
    </w:p>
    <w:p w:rsidR="00FE2A9E" w:rsidRDefault="00FE2A9E">
      <w:pPr>
        <w:pStyle w:val="TOC3"/>
        <w:rPr>
          <w:rFonts w:eastAsiaTheme="minorEastAsia" w:cstheme="minorBidi"/>
          <w:noProof/>
          <w:kern w:val="0"/>
          <w:sz w:val="22"/>
          <w:szCs w:val="22"/>
          <w:lang w:eastAsia="fi-FI" w:bidi="ar-SA"/>
        </w:rPr>
      </w:pPr>
      <w:hyperlink w:anchor="_Toc101039909" w:history="1">
        <w:r w:rsidRPr="00A26041">
          <w:rPr>
            <w:rStyle w:val="Hyperlink"/>
            <w:noProof/>
          </w:rPr>
          <w:t>4.4.7</w:t>
        </w:r>
        <w:r>
          <w:rPr>
            <w:rFonts w:eastAsiaTheme="minorEastAsia" w:cstheme="minorBidi"/>
            <w:noProof/>
            <w:kern w:val="0"/>
            <w:sz w:val="22"/>
            <w:szCs w:val="22"/>
            <w:lang w:eastAsia="fi-FI" w:bidi="ar-SA"/>
          </w:rPr>
          <w:tab/>
        </w:r>
        <w:r w:rsidRPr="00A26041">
          <w:rPr>
            <w:rStyle w:val="Hyperlink"/>
            <w:noProof/>
          </w:rPr>
          <w:t>mvImpact Acquire SDK Python</w:t>
        </w:r>
        <w:r>
          <w:rPr>
            <w:noProof/>
            <w:webHidden/>
          </w:rPr>
          <w:tab/>
        </w:r>
        <w:r>
          <w:rPr>
            <w:noProof/>
            <w:webHidden/>
          </w:rPr>
          <w:fldChar w:fldCharType="begin"/>
        </w:r>
        <w:r>
          <w:rPr>
            <w:noProof/>
            <w:webHidden/>
          </w:rPr>
          <w:instrText xml:space="preserve"> PAGEREF _Toc101039909 \h </w:instrText>
        </w:r>
        <w:r>
          <w:rPr>
            <w:noProof/>
            <w:webHidden/>
          </w:rPr>
        </w:r>
        <w:r>
          <w:rPr>
            <w:noProof/>
            <w:webHidden/>
          </w:rPr>
          <w:fldChar w:fldCharType="separate"/>
        </w:r>
        <w:r>
          <w:rPr>
            <w:noProof/>
            <w:webHidden/>
          </w:rPr>
          <w:t>73</w:t>
        </w:r>
        <w:r>
          <w:rPr>
            <w:noProof/>
            <w:webHidden/>
          </w:rPr>
          <w:fldChar w:fldCharType="end"/>
        </w:r>
      </w:hyperlink>
    </w:p>
    <w:p w:rsidR="00FE2A9E" w:rsidRDefault="00FE2A9E">
      <w:pPr>
        <w:pStyle w:val="TOC3"/>
        <w:rPr>
          <w:rFonts w:eastAsiaTheme="minorEastAsia" w:cstheme="minorBidi"/>
          <w:noProof/>
          <w:kern w:val="0"/>
          <w:sz w:val="22"/>
          <w:szCs w:val="22"/>
          <w:lang w:eastAsia="fi-FI" w:bidi="ar-SA"/>
        </w:rPr>
      </w:pPr>
      <w:hyperlink w:anchor="_Toc101039910" w:history="1">
        <w:r w:rsidRPr="00A26041">
          <w:rPr>
            <w:rStyle w:val="Hyperlink"/>
            <w:noProof/>
          </w:rPr>
          <w:t>4.4.8</w:t>
        </w:r>
        <w:r>
          <w:rPr>
            <w:rFonts w:eastAsiaTheme="minorEastAsia" w:cstheme="minorBidi"/>
            <w:noProof/>
            <w:kern w:val="0"/>
            <w:sz w:val="22"/>
            <w:szCs w:val="22"/>
            <w:lang w:eastAsia="fi-FI" w:bidi="ar-SA"/>
          </w:rPr>
          <w:tab/>
        </w:r>
        <w:r w:rsidRPr="00A26041">
          <w:rPr>
            <w:rStyle w:val="Hyperlink"/>
            <w:noProof/>
          </w:rPr>
          <w:t>Leddriver</w:t>
        </w:r>
        <w:r>
          <w:rPr>
            <w:noProof/>
            <w:webHidden/>
          </w:rPr>
          <w:tab/>
        </w:r>
        <w:r>
          <w:rPr>
            <w:noProof/>
            <w:webHidden/>
          </w:rPr>
          <w:fldChar w:fldCharType="begin"/>
        </w:r>
        <w:r>
          <w:rPr>
            <w:noProof/>
            <w:webHidden/>
          </w:rPr>
          <w:instrText xml:space="preserve"> PAGEREF _Toc101039910 \h </w:instrText>
        </w:r>
        <w:r>
          <w:rPr>
            <w:noProof/>
            <w:webHidden/>
          </w:rPr>
        </w:r>
        <w:r>
          <w:rPr>
            <w:noProof/>
            <w:webHidden/>
          </w:rPr>
          <w:fldChar w:fldCharType="separate"/>
        </w:r>
        <w:r>
          <w:rPr>
            <w:noProof/>
            <w:webHidden/>
          </w:rPr>
          <w:t>73</w:t>
        </w:r>
        <w:r>
          <w:rPr>
            <w:noProof/>
            <w:webHidden/>
          </w:rPr>
          <w:fldChar w:fldCharType="end"/>
        </w:r>
      </w:hyperlink>
    </w:p>
    <w:p w:rsidR="00FE2A9E" w:rsidRDefault="00FE2A9E">
      <w:pPr>
        <w:pStyle w:val="TOC3"/>
        <w:rPr>
          <w:rFonts w:eastAsiaTheme="minorEastAsia" w:cstheme="minorBidi"/>
          <w:noProof/>
          <w:kern w:val="0"/>
          <w:sz w:val="22"/>
          <w:szCs w:val="22"/>
          <w:lang w:eastAsia="fi-FI" w:bidi="ar-SA"/>
        </w:rPr>
      </w:pPr>
      <w:hyperlink w:anchor="_Toc101039911" w:history="1">
        <w:r w:rsidRPr="00A26041">
          <w:rPr>
            <w:rStyle w:val="Hyperlink"/>
            <w:noProof/>
          </w:rPr>
          <w:t>4.4.9</w:t>
        </w:r>
        <w:r>
          <w:rPr>
            <w:rFonts w:eastAsiaTheme="minorEastAsia" w:cstheme="minorBidi"/>
            <w:noProof/>
            <w:kern w:val="0"/>
            <w:sz w:val="22"/>
            <w:szCs w:val="22"/>
            <w:lang w:eastAsia="fi-FI" w:bidi="ar-SA"/>
          </w:rPr>
          <w:tab/>
        </w:r>
        <w:r w:rsidRPr="00A26041">
          <w:rPr>
            <w:rStyle w:val="Hyperlink"/>
            <w:noProof/>
          </w:rPr>
          <w:t>MFPI ohjaaminen</w:t>
        </w:r>
        <w:r>
          <w:rPr>
            <w:noProof/>
            <w:webHidden/>
          </w:rPr>
          <w:tab/>
        </w:r>
        <w:r>
          <w:rPr>
            <w:noProof/>
            <w:webHidden/>
          </w:rPr>
          <w:fldChar w:fldCharType="begin"/>
        </w:r>
        <w:r>
          <w:rPr>
            <w:noProof/>
            <w:webHidden/>
          </w:rPr>
          <w:instrText xml:space="preserve"> PAGEREF _Toc101039911 \h </w:instrText>
        </w:r>
        <w:r>
          <w:rPr>
            <w:noProof/>
            <w:webHidden/>
          </w:rPr>
        </w:r>
        <w:r>
          <w:rPr>
            <w:noProof/>
            <w:webHidden/>
          </w:rPr>
          <w:fldChar w:fldCharType="separate"/>
        </w:r>
        <w:r>
          <w:rPr>
            <w:noProof/>
            <w:webHidden/>
          </w:rPr>
          <w:t>73</w:t>
        </w:r>
        <w:r>
          <w:rPr>
            <w:noProof/>
            <w:webHidden/>
          </w:rPr>
          <w:fldChar w:fldCharType="end"/>
        </w:r>
      </w:hyperlink>
    </w:p>
    <w:p w:rsidR="00FE2A9E" w:rsidRDefault="00FE2A9E">
      <w:pPr>
        <w:pStyle w:val="TOC3"/>
        <w:rPr>
          <w:rFonts w:eastAsiaTheme="minorEastAsia" w:cstheme="minorBidi"/>
          <w:noProof/>
          <w:kern w:val="0"/>
          <w:sz w:val="22"/>
          <w:szCs w:val="22"/>
          <w:lang w:eastAsia="fi-FI" w:bidi="ar-SA"/>
        </w:rPr>
      </w:pPr>
      <w:hyperlink w:anchor="_Toc101039912" w:history="1">
        <w:r w:rsidRPr="00A26041">
          <w:rPr>
            <w:rStyle w:val="Hyperlink"/>
            <w:noProof/>
          </w:rPr>
          <w:t>4.4.10</w:t>
        </w:r>
        <w:r>
          <w:rPr>
            <w:rFonts w:eastAsiaTheme="minorEastAsia" w:cstheme="minorBidi"/>
            <w:noProof/>
            <w:kern w:val="0"/>
            <w:sz w:val="22"/>
            <w:szCs w:val="22"/>
            <w:lang w:eastAsia="fi-FI" w:bidi="ar-SA"/>
          </w:rPr>
          <w:tab/>
        </w:r>
        <w:r w:rsidRPr="00A26041">
          <w:rPr>
            <w:rStyle w:val="Hyperlink"/>
            <w:noProof/>
          </w:rPr>
          <w:t>Ohjelmoitavan logiikan Linux-ajurit</w:t>
        </w:r>
        <w:r>
          <w:rPr>
            <w:noProof/>
            <w:webHidden/>
          </w:rPr>
          <w:tab/>
        </w:r>
        <w:r>
          <w:rPr>
            <w:noProof/>
            <w:webHidden/>
          </w:rPr>
          <w:fldChar w:fldCharType="begin"/>
        </w:r>
        <w:r>
          <w:rPr>
            <w:noProof/>
            <w:webHidden/>
          </w:rPr>
          <w:instrText xml:space="preserve"> PAGEREF _Toc101039912 \h </w:instrText>
        </w:r>
        <w:r>
          <w:rPr>
            <w:noProof/>
            <w:webHidden/>
          </w:rPr>
        </w:r>
        <w:r>
          <w:rPr>
            <w:noProof/>
            <w:webHidden/>
          </w:rPr>
          <w:fldChar w:fldCharType="separate"/>
        </w:r>
        <w:r>
          <w:rPr>
            <w:noProof/>
            <w:webHidden/>
          </w:rPr>
          <w:t>73</w:t>
        </w:r>
        <w:r>
          <w:rPr>
            <w:noProof/>
            <w:webHidden/>
          </w:rPr>
          <w:fldChar w:fldCharType="end"/>
        </w:r>
      </w:hyperlink>
    </w:p>
    <w:p w:rsidR="00FE2A9E" w:rsidRDefault="00FE2A9E">
      <w:pPr>
        <w:pStyle w:val="TOC1"/>
        <w:rPr>
          <w:rFonts w:asciiTheme="minorHAnsi" w:eastAsiaTheme="minorEastAsia" w:hAnsiTheme="minorHAnsi" w:cstheme="minorBidi"/>
          <w:noProof/>
          <w:kern w:val="0"/>
          <w:sz w:val="22"/>
          <w:szCs w:val="22"/>
          <w:lang w:eastAsia="fi-FI" w:bidi="ar-SA"/>
        </w:rPr>
      </w:pPr>
      <w:hyperlink w:anchor="_Toc101039913" w:history="1">
        <w:r w:rsidRPr="00A26041">
          <w:rPr>
            <w:rStyle w:val="Hyperlink"/>
            <w:noProof/>
          </w:rPr>
          <w:t>5</w:t>
        </w:r>
        <w:r>
          <w:rPr>
            <w:rFonts w:asciiTheme="minorHAnsi" w:eastAsiaTheme="minorEastAsia" w:hAnsiTheme="minorHAnsi" w:cstheme="minorBidi"/>
            <w:noProof/>
            <w:kern w:val="0"/>
            <w:sz w:val="22"/>
            <w:szCs w:val="22"/>
            <w:lang w:eastAsia="fi-FI" w:bidi="ar-SA"/>
          </w:rPr>
          <w:tab/>
        </w:r>
        <w:r w:rsidRPr="00A26041">
          <w:rPr>
            <w:rStyle w:val="Hyperlink"/>
            <w:noProof/>
          </w:rPr>
          <w:t>Johtopäätökset</w:t>
        </w:r>
        <w:r>
          <w:rPr>
            <w:noProof/>
            <w:webHidden/>
          </w:rPr>
          <w:tab/>
        </w:r>
        <w:r>
          <w:rPr>
            <w:noProof/>
            <w:webHidden/>
          </w:rPr>
          <w:fldChar w:fldCharType="begin"/>
        </w:r>
        <w:r>
          <w:rPr>
            <w:noProof/>
            <w:webHidden/>
          </w:rPr>
          <w:instrText xml:space="preserve"> PAGEREF _Toc101039913 \h </w:instrText>
        </w:r>
        <w:r>
          <w:rPr>
            <w:noProof/>
            <w:webHidden/>
          </w:rPr>
        </w:r>
        <w:r>
          <w:rPr>
            <w:noProof/>
            <w:webHidden/>
          </w:rPr>
          <w:fldChar w:fldCharType="separate"/>
        </w:r>
        <w:r>
          <w:rPr>
            <w:noProof/>
            <w:webHidden/>
          </w:rPr>
          <w:t>75</w:t>
        </w:r>
        <w:r>
          <w:rPr>
            <w:noProof/>
            <w:webHidden/>
          </w:rPr>
          <w:fldChar w:fldCharType="end"/>
        </w:r>
      </w:hyperlink>
    </w:p>
    <w:p w:rsidR="00FE2A9E" w:rsidRDefault="00FE2A9E">
      <w:pPr>
        <w:pStyle w:val="TOC1"/>
        <w:rPr>
          <w:rFonts w:asciiTheme="minorHAnsi" w:eastAsiaTheme="minorEastAsia" w:hAnsiTheme="minorHAnsi" w:cstheme="minorBidi"/>
          <w:noProof/>
          <w:kern w:val="0"/>
          <w:sz w:val="22"/>
          <w:szCs w:val="22"/>
          <w:lang w:eastAsia="fi-FI" w:bidi="ar-SA"/>
        </w:rPr>
      </w:pPr>
      <w:hyperlink w:anchor="_Toc101039914" w:history="1">
        <w:r w:rsidRPr="00A26041">
          <w:rPr>
            <w:rStyle w:val="Hyperlink"/>
            <w:noProof/>
          </w:rPr>
          <w:t>Lähteet</w:t>
        </w:r>
        <w:r>
          <w:rPr>
            <w:noProof/>
            <w:webHidden/>
          </w:rPr>
          <w:tab/>
        </w:r>
        <w:r>
          <w:rPr>
            <w:noProof/>
            <w:webHidden/>
          </w:rPr>
          <w:fldChar w:fldCharType="begin"/>
        </w:r>
        <w:r>
          <w:rPr>
            <w:noProof/>
            <w:webHidden/>
          </w:rPr>
          <w:instrText xml:space="preserve"> PAGEREF _Toc101039914 \h </w:instrText>
        </w:r>
        <w:r>
          <w:rPr>
            <w:noProof/>
            <w:webHidden/>
          </w:rPr>
        </w:r>
        <w:r>
          <w:rPr>
            <w:noProof/>
            <w:webHidden/>
          </w:rPr>
          <w:fldChar w:fldCharType="separate"/>
        </w:r>
        <w:r>
          <w:rPr>
            <w:noProof/>
            <w:webHidden/>
          </w:rPr>
          <w:t>76</w:t>
        </w:r>
        <w:r>
          <w:rPr>
            <w:noProof/>
            <w:webHidden/>
          </w:rPr>
          <w:fldChar w:fldCharType="end"/>
        </w:r>
      </w:hyperlink>
    </w:p>
    <w:p w:rsidR="00FE2A9E" w:rsidRDefault="00FE2A9E">
      <w:pPr>
        <w:pStyle w:val="TOC1"/>
        <w:rPr>
          <w:rFonts w:asciiTheme="minorHAnsi" w:eastAsiaTheme="minorEastAsia" w:hAnsiTheme="minorHAnsi" w:cstheme="minorBidi"/>
          <w:noProof/>
          <w:kern w:val="0"/>
          <w:sz w:val="22"/>
          <w:szCs w:val="22"/>
          <w:lang w:eastAsia="fi-FI" w:bidi="ar-SA"/>
        </w:rPr>
      </w:pPr>
      <w:hyperlink w:anchor="_Toc101039915" w:history="1">
        <w:r w:rsidRPr="00A26041">
          <w:rPr>
            <w:rStyle w:val="Hyperlink"/>
            <w:noProof/>
          </w:rPr>
          <w:t>Liitteet</w:t>
        </w:r>
        <w:r>
          <w:rPr>
            <w:noProof/>
            <w:webHidden/>
          </w:rPr>
          <w:tab/>
        </w:r>
        <w:r>
          <w:rPr>
            <w:noProof/>
            <w:webHidden/>
          </w:rPr>
          <w:fldChar w:fldCharType="begin"/>
        </w:r>
        <w:r>
          <w:rPr>
            <w:noProof/>
            <w:webHidden/>
          </w:rPr>
          <w:instrText xml:space="preserve"> PAGEREF _Toc101039915 \h </w:instrText>
        </w:r>
        <w:r>
          <w:rPr>
            <w:noProof/>
            <w:webHidden/>
          </w:rPr>
        </w:r>
        <w:r>
          <w:rPr>
            <w:noProof/>
            <w:webHidden/>
          </w:rPr>
          <w:fldChar w:fldCharType="separate"/>
        </w:r>
        <w:r>
          <w:rPr>
            <w:noProof/>
            <w:webHidden/>
          </w:rPr>
          <w:t>83</w:t>
        </w:r>
        <w:r>
          <w:rPr>
            <w:noProof/>
            <w:webHidden/>
          </w:rPr>
          <w:fldChar w:fldCharType="end"/>
        </w:r>
      </w:hyperlink>
    </w:p>
    <w:p w:rsidR="00F87BC4" w:rsidRPr="00AE51C4" w:rsidRDefault="002B10E9" w:rsidP="00F87BC4">
      <w:pPr>
        <w:spacing w:line="240" w:lineRule="auto"/>
        <w:jc w:val="left"/>
      </w:pPr>
      <w:r w:rsidRPr="00AE51C4">
        <w:rPr>
          <w:rFonts w:ascii="Calibri" w:hAnsi="Calibri"/>
        </w:rPr>
        <w:fldChar w:fldCharType="end"/>
      </w:r>
      <w:r w:rsidR="00D87370" w:rsidRPr="00AE51C4">
        <w:br w:type="page"/>
      </w:r>
    </w:p>
    <w:p w:rsidR="00F87BC4" w:rsidRPr="00AE51C4" w:rsidRDefault="00F87BC4" w:rsidP="00137178">
      <w:pPr>
        <w:pStyle w:val="Headingsmall"/>
      </w:pPr>
      <w:r w:rsidRPr="00AE51C4">
        <w:lastRenderedPageBreak/>
        <w:t>Kuvat</w:t>
      </w:r>
    </w:p>
    <w:p w:rsidR="00E43CA3" w:rsidRPr="00AE51C4" w:rsidRDefault="00E43CA3" w:rsidP="00F87BC4">
      <w:pPr>
        <w:spacing w:line="240" w:lineRule="auto"/>
        <w:jc w:val="left"/>
      </w:pPr>
    </w:p>
    <w:p w:rsidR="00FE2A9E" w:rsidRDefault="00107014">
      <w:pPr>
        <w:pStyle w:val="TableofFigures"/>
        <w:tabs>
          <w:tab w:val="left" w:pos="1100"/>
          <w:tab w:val="right" w:pos="8494"/>
        </w:tabs>
        <w:rPr>
          <w:rFonts w:eastAsiaTheme="minorEastAsia" w:cstheme="minorBidi"/>
          <w:noProof/>
          <w:kern w:val="0"/>
          <w:sz w:val="22"/>
          <w:szCs w:val="22"/>
          <w:lang w:eastAsia="fi-FI" w:bidi="ar-SA"/>
        </w:rPr>
      </w:pPr>
      <w:r w:rsidRPr="00AE51C4">
        <w:fldChar w:fldCharType="begin"/>
      </w:r>
      <w:r w:rsidRPr="00AE51C4">
        <w:instrText xml:space="preserve"> TOC \h \z \c "Kuva" </w:instrText>
      </w:r>
      <w:r w:rsidRPr="00AE51C4">
        <w:fldChar w:fldCharType="separate"/>
      </w:r>
      <w:hyperlink w:anchor="_Toc101039916" w:history="1">
        <w:r w:rsidR="00FE2A9E" w:rsidRPr="003F08C3">
          <w:rPr>
            <w:rStyle w:val="Hyperlink"/>
            <w:noProof/>
          </w:rPr>
          <w:t>Kuva 1.</w:t>
        </w:r>
        <w:r w:rsidR="00FE2A9E">
          <w:rPr>
            <w:rFonts w:eastAsiaTheme="minorEastAsia" w:cstheme="minorBidi"/>
            <w:noProof/>
            <w:kern w:val="0"/>
            <w:sz w:val="22"/>
            <w:szCs w:val="22"/>
            <w:lang w:eastAsia="fi-FI" w:bidi="ar-SA"/>
          </w:rPr>
          <w:tab/>
        </w:r>
        <w:r w:rsidR="00FE2A9E" w:rsidRPr="003F08C3">
          <w:rPr>
            <w:rStyle w:val="Hyperlink"/>
            <w:noProof/>
          </w:rPr>
          <w:t>Valo elektromagneettisena aaltona (Murphy ja muut, 2012, s. 23).</w:t>
        </w:r>
        <w:r w:rsidR="00FE2A9E">
          <w:rPr>
            <w:noProof/>
            <w:webHidden/>
          </w:rPr>
          <w:tab/>
        </w:r>
        <w:r w:rsidR="00FE2A9E">
          <w:rPr>
            <w:noProof/>
            <w:webHidden/>
          </w:rPr>
          <w:fldChar w:fldCharType="begin"/>
        </w:r>
        <w:r w:rsidR="00FE2A9E">
          <w:rPr>
            <w:noProof/>
            <w:webHidden/>
          </w:rPr>
          <w:instrText xml:space="preserve"> PAGEREF _Toc101039916 \h </w:instrText>
        </w:r>
        <w:r w:rsidR="00FE2A9E">
          <w:rPr>
            <w:noProof/>
            <w:webHidden/>
          </w:rPr>
        </w:r>
        <w:r w:rsidR="00FE2A9E">
          <w:rPr>
            <w:noProof/>
            <w:webHidden/>
          </w:rPr>
          <w:fldChar w:fldCharType="separate"/>
        </w:r>
        <w:r w:rsidR="00FE2A9E">
          <w:rPr>
            <w:noProof/>
            <w:webHidden/>
          </w:rPr>
          <w:t>12</w:t>
        </w:r>
        <w:r w:rsidR="00FE2A9E">
          <w:rPr>
            <w:noProof/>
            <w:webHidden/>
          </w:rPr>
          <w:fldChar w:fldCharType="end"/>
        </w:r>
      </w:hyperlink>
    </w:p>
    <w:p w:rsidR="00FE2A9E" w:rsidRDefault="00FE2A9E">
      <w:pPr>
        <w:pStyle w:val="TableofFigures"/>
        <w:tabs>
          <w:tab w:val="left" w:pos="1100"/>
          <w:tab w:val="right" w:pos="8494"/>
        </w:tabs>
        <w:rPr>
          <w:rFonts w:eastAsiaTheme="minorEastAsia" w:cstheme="minorBidi"/>
          <w:noProof/>
          <w:kern w:val="0"/>
          <w:sz w:val="22"/>
          <w:szCs w:val="22"/>
          <w:lang w:eastAsia="fi-FI" w:bidi="ar-SA"/>
        </w:rPr>
      </w:pPr>
      <w:hyperlink w:anchor="_Toc101039917" w:history="1">
        <w:r w:rsidRPr="003F08C3">
          <w:rPr>
            <w:rStyle w:val="Hyperlink"/>
            <w:noProof/>
          </w:rPr>
          <w:t>Kuva 2.</w:t>
        </w:r>
        <w:r>
          <w:rPr>
            <w:rFonts w:eastAsiaTheme="minorEastAsia" w:cstheme="minorBidi"/>
            <w:noProof/>
            <w:kern w:val="0"/>
            <w:sz w:val="22"/>
            <w:szCs w:val="22"/>
            <w:lang w:eastAsia="fi-FI" w:bidi="ar-SA"/>
          </w:rPr>
          <w:tab/>
        </w:r>
        <w:r w:rsidRPr="003F08C3">
          <w:rPr>
            <w:rStyle w:val="Hyperlink"/>
            <w:noProof/>
          </w:rPr>
          <w:t>Valon elektromagneettinen spektri (Cochard, 2020, s. 27).</w:t>
        </w:r>
        <w:r>
          <w:rPr>
            <w:noProof/>
            <w:webHidden/>
          </w:rPr>
          <w:tab/>
        </w:r>
        <w:r>
          <w:rPr>
            <w:noProof/>
            <w:webHidden/>
          </w:rPr>
          <w:fldChar w:fldCharType="begin"/>
        </w:r>
        <w:r>
          <w:rPr>
            <w:noProof/>
            <w:webHidden/>
          </w:rPr>
          <w:instrText xml:space="preserve"> PAGEREF _Toc101039917 \h </w:instrText>
        </w:r>
        <w:r>
          <w:rPr>
            <w:noProof/>
            <w:webHidden/>
          </w:rPr>
        </w:r>
        <w:r>
          <w:rPr>
            <w:noProof/>
            <w:webHidden/>
          </w:rPr>
          <w:fldChar w:fldCharType="separate"/>
        </w:r>
        <w:r>
          <w:rPr>
            <w:noProof/>
            <w:webHidden/>
          </w:rPr>
          <w:t>13</w:t>
        </w:r>
        <w:r>
          <w:rPr>
            <w:noProof/>
            <w:webHidden/>
          </w:rPr>
          <w:fldChar w:fldCharType="end"/>
        </w:r>
      </w:hyperlink>
    </w:p>
    <w:p w:rsidR="00FE2A9E" w:rsidRDefault="00FE2A9E">
      <w:pPr>
        <w:pStyle w:val="TableofFigures"/>
        <w:tabs>
          <w:tab w:val="left" w:pos="1100"/>
          <w:tab w:val="right" w:pos="8494"/>
        </w:tabs>
        <w:rPr>
          <w:rFonts w:eastAsiaTheme="minorEastAsia" w:cstheme="minorBidi"/>
          <w:noProof/>
          <w:kern w:val="0"/>
          <w:sz w:val="22"/>
          <w:szCs w:val="22"/>
          <w:lang w:eastAsia="fi-FI" w:bidi="ar-SA"/>
        </w:rPr>
      </w:pPr>
      <w:hyperlink w:anchor="_Toc101039918" w:history="1">
        <w:r w:rsidRPr="003F08C3">
          <w:rPr>
            <w:rStyle w:val="Hyperlink"/>
            <w:noProof/>
          </w:rPr>
          <w:t>Kuva 3.</w:t>
        </w:r>
        <w:r>
          <w:rPr>
            <w:rFonts w:eastAsiaTheme="minorEastAsia" w:cstheme="minorBidi"/>
            <w:noProof/>
            <w:kern w:val="0"/>
            <w:sz w:val="22"/>
            <w:szCs w:val="22"/>
            <w:lang w:eastAsia="fi-FI" w:bidi="ar-SA"/>
          </w:rPr>
          <w:tab/>
        </w:r>
        <w:r w:rsidRPr="003F08C3">
          <w:rPr>
            <w:rStyle w:val="Hyperlink"/>
            <w:noProof/>
          </w:rPr>
          <w:t>CCD- ja CMOS-tyyppisien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_Toc101039918 \h </w:instrText>
        </w:r>
        <w:r>
          <w:rPr>
            <w:noProof/>
            <w:webHidden/>
          </w:rPr>
        </w:r>
        <w:r>
          <w:rPr>
            <w:noProof/>
            <w:webHidden/>
          </w:rPr>
          <w:fldChar w:fldCharType="separate"/>
        </w:r>
        <w:r>
          <w:rPr>
            <w:noProof/>
            <w:webHidden/>
          </w:rPr>
          <w:t>14</w:t>
        </w:r>
        <w:r>
          <w:rPr>
            <w:noProof/>
            <w:webHidden/>
          </w:rPr>
          <w:fldChar w:fldCharType="end"/>
        </w:r>
      </w:hyperlink>
    </w:p>
    <w:p w:rsidR="00FE2A9E" w:rsidRDefault="00FE2A9E">
      <w:pPr>
        <w:pStyle w:val="TableofFigures"/>
        <w:tabs>
          <w:tab w:val="left" w:pos="1100"/>
          <w:tab w:val="right" w:pos="8494"/>
        </w:tabs>
        <w:rPr>
          <w:rFonts w:eastAsiaTheme="minorEastAsia" w:cstheme="minorBidi"/>
          <w:noProof/>
          <w:kern w:val="0"/>
          <w:sz w:val="22"/>
          <w:szCs w:val="22"/>
          <w:lang w:eastAsia="fi-FI" w:bidi="ar-SA"/>
        </w:rPr>
      </w:pPr>
      <w:hyperlink w:anchor="_Toc101039919" w:history="1">
        <w:r w:rsidRPr="003F08C3">
          <w:rPr>
            <w:rStyle w:val="Hyperlink"/>
            <w:noProof/>
          </w:rPr>
          <w:t>Kuva 4.</w:t>
        </w:r>
        <w:r>
          <w:rPr>
            <w:rFonts w:eastAsiaTheme="minorEastAsia" w:cstheme="minorBidi"/>
            <w:noProof/>
            <w:kern w:val="0"/>
            <w:sz w:val="22"/>
            <w:szCs w:val="22"/>
            <w:lang w:eastAsia="fi-FI" w:bidi="ar-SA"/>
          </w:rPr>
          <w:tab/>
        </w:r>
        <w:r w:rsidRPr="003F08C3">
          <w:rPr>
            <w:rStyle w:val="Hyperlink"/>
            <w:noProof/>
          </w:rPr>
          <w:t>Spektrikamerassa käytetyn kamerakennon spektrivaste.</w:t>
        </w:r>
        <w:r>
          <w:rPr>
            <w:noProof/>
            <w:webHidden/>
          </w:rPr>
          <w:tab/>
        </w:r>
        <w:r>
          <w:rPr>
            <w:noProof/>
            <w:webHidden/>
          </w:rPr>
          <w:fldChar w:fldCharType="begin"/>
        </w:r>
        <w:r>
          <w:rPr>
            <w:noProof/>
            <w:webHidden/>
          </w:rPr>
          <w:instrText xml:space="preserve"> PAGEREF _Toc101039919 \h </w:instrText>
        </w:r>
        <w:r>
          <w:rPr>
            <w:noProof/>
            <w:webHidden/>
          </w:rPr>
        </w:r>
        <w:r>
          <w:rPr>
            <w:noProof/>
            <w:webHidden/>
          </w:rPr>
          <w:fldChar w:fldCharType="separate"/>
        </w:r>
        <w:r>
          <w:rPr>
            <w:noProof/>
            <w:webHidden/>
          </w:rPr>
          <w:t>16</w:t>
        </w:r>
        <w:r>
          <w:rPr>
            <w:noProof/>
            <w:webHidden/>
          </w:rPr>
          <w:fldChar w:fldCharType="end"/>
        </w:r>
      </w:hyperlink>
    </w:p>
    <w:p w:rsidR="00FE2A9E" w:rsidRDefault="00FE2A9E">
      <w:pPr>
        <w:pStyle w:val="TableofFigures"/>
        <w:tabs>
          <w:tab w:val="left" w:pos="1100"/>
          <w:tab w:val="right" w:pos="8494"/>
        </w:tabs>
        <w:rPr>
          <w:rFonts w:eastAsiaTheme="minorEastAsia" w:cstheme="minorBidi"/>
          <w:noProof/>
          <w:kern w:val="0"/>
          <w:sz w:val="22"/>
          <w:szCs w:val="22"/>
          <w:lang w:eastAsia="fi-FI" w:bidi="ar-SA"/>
        </w:rPr>
      </w:pPr>
      <w:hyperlink w:anchor="_Toc101039920" w:history="1">
        <w:r w:rsidRPr="003F08C3">
          <w:rPr>
            <w:rStyle w:val="Hyperlink"/>
            <w:noProof/>
            <w:lang w:val="en-US"/>
          </w:rPr>
          <w:t>Kuva 5.</w:t>
        </w:r>
        <w:r>
          <w:rPr>
            <w:rFonts w:eastAsiaTheme="minorEastAsia" w:cstheme="minorBidi"/>
            <w:noProof/>
            <w:kern w:val="0"/>
            <w:sz w:val="22"/>
            <w:szCs w:val="22"/>
            <w:lang w:eastAsia="fi-FI" w:bidi="ar-SA"/>
          </w:rPr>
          <w:tab/>
        </w:r>
        <w:r w:rsidRPr="003F08C3">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_Toc101039920 \h </w:instrText>
        </w:r>
        <w:r>
          <w:rPr>
            <w:noProof/>
            <w:webHidden/>
          </w:rPr>
        </w:r>
        <w:r>
          <w:rPr>
            <w:noProof/>
            <w:webHidden/>
          </w:rPr>
          <w:fldChar w:fldCharType="separate"/>
        </w:r>
        <w:r>
          <w:rPr>
            <w:noProof/>
            <w:webHidden/>
          </w:rPr>
          <w:t>16</w:t>
        </w:r>
        <w:r>
          <w:rPr>
            <w:noProof/>
            <w:webHidden/>
          </w:rPr>
          <w:fldChar w:fldCharType="end"/>
        </w:r>
      </w:hyperlink>
    </w:p>
    <w:p w:rsidR="00FE2A9E" w:rsidRDefault="00FE2A9E">
      <w:pPr>
        <w:pStyle w:val="TableofFigures"/>
        <w:tabs>
          <w:tab w:val="left" w:pos="1100"/>
          <w:tab w:val="right" w:pos="8494"/>
        </w:tabs>
        <w:rPr>
          <w:rFonts w:eastAsiaTheme="minorEastAsia" w:cstheme="minorBidi"/>
          <w:noProof/>
          <w:kern w:val="0"/>
          <w:sz w:val="22"/>
          <w:szCs w:val="22"/>
          <w:lang w:eastAsia="fi-FI" w:bidi="ar-SA"/>
        </w:rPr>
      </w:pPr>
      <w:hyperlink w:anchor="_Toc101039921" w:history="1">
        <w:r w:rsidRPr="003F08C3">
          <w:rPr>
            <w:rStyle w:val="Hyperlink"/>
            <w:noProof/>
          </w:rPr>
          <w:t>Kuva 6.</w:t>
        </w:r>
        <w:r>
          <w:rPr>
            <w:rFonts w:eastAsiaTheme="minorEastAsia" w:cstheme="minorBidi"/>
            <w:noProof/>
            <w:kern w:val="0"/>
            <w:sz w:val="22"/>
            <w:szCs w:val="22"/>
            <w:lang w:eastAsia="fi-FI" w:bidi="ar-SA"/>
          </w:rPr>
          <w:tab/>
        </w:r>
        <w:r w:rsidRPr="003F08C3">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_Toc101039921 \h </w:instrText>
        </w:r>
        <w:r>
          <w:rPr>
            <w:noProof/>
            <w:webHidden/>
          </w:rPr>
        </w:r>
        <w:r>
          <w:rPr>
            <w:noProof/>
            <w:webHidden/>
          </w:rPr>
          <w:fldChar w:fldCharType="separate"/>
        </w:r>
        <w:r>
          <w:rPr>
            <w:noProof/>
            <w:webHidden/>
          </w:rPr>
          <w:t>18</w:t>
        </w:r>
        <w:r>
          <w:rPr>
            <w:noProof/>
            <w:webHidden/>
          </w:rPr>
          <w:fldChar w:fldCharType="end"/>
        </w:r>
      </w:hyperlink>
    </w:p>
    <w:p w:rsidR="00FE2A9E" w:rsidRDefault="00FE2A9E">
      <w:pPr>
        <w:pStyle w:val="TableofFigures"/>
        <w:tabs>
          <w:tab w:val="left" w:pos="1100"/>
          <w:tab w:val="right" w:pos="8494"/>
        </w:tabs>
        <w:rPr>
          <w:rFonts w:eastAsiaTheme="minorEastAsia" w:cstheme="minorBidi"/>
          <w:noProof/>
          <w:kern w:val="0"/>
          <w:sz w:val="22"/>
          <w:szCs w:val="22"/>
          <w:lang w:eastAsia="fi-FI" w:bidi="ar-SA"/>
        </w:rPr>
      </w:pPr>
      <w:hyperlink w:anchor="_Toc101039922" w:history="1">
        <w:r w:rsidRPr="003F08C3">
          <w:rPr>
            <w:rStyle w:val="Hyperlink"/>
            <w:noProof/>
          </w:rPr>
          <w:t>Kuva 7.</w:t>
        </w:r>
        <w:r>
          <w:rPr>
            <w:rFonts w:eastAsiaTheme="minorEastAsia" w:cstheme="minorBidi"/>
            <w:noProof/>
            <w:kern w:val="0"/>
            <w:sz w:val="22"/>
            <w:szCs w:val="22"/>
            <w:lang w:eastAsia="fi-FI" w:bidi="ar-SA"/>
          </w:rPr>
          <w:tab/>
        </w:r>
        <w:r w:rsidRPr="003F08C3">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_Toc101039922 \h </w:instrText>
        </w:r>
        <w:r>
          <w:rPr>
            <w:noProof/>
            <w:webHidden/>
          </w:rPr>
        </w:r>
        <w:r>
          <w:rPr>
            <w:noProof/>
            <w:webHidden/>
          </w:rPr>
          <w:fldChar w:fldCharType="separate"/>
        </w:r>
        <w:r>
          <w:rPr>
            <w:noProof/>
            <w:webHidden/>
          </w:rPr>
          <w:t>21</w:t>
        </w:r>
        <w:r>
          <w:rPr>
            <w:noProof/>
            <w:webHidden/>
          </w:rPr>
          <w:fldChar w:fldCharType="end"/>
        </w:r>
      </w:hyperlink>
    </w:p>
    <w:p w:rsidR="00FE2A9E" w:rsidRDefault="00FE2A9E">
      <w:pPr>
        <w:pStyle w:val="TableofFigures"/>
        <w:tabs>
          <w:tab w:val="left" w:pos="1100"/>
          <w:tab w:val="right" w:pos="8494"/>
        </w:tabs>
        <w:rPr>
          <w:rFonts w:eastAsiaTheme="minorEastAsia" w:cstheme="minorBidi"/>
          <w:noProof/>
          <w:kern w:val="0"/>
          <w:sz w:val="22"/>
          <w:szCs w:val="22"/>
          <w:lang w:eastAsia="fi-FI" w:bidi="ar-SA"/>
        </w:rPr>
      </w:pPr>
      <w:hyperlink w:anchor="_Toc101039923" w:history="1">
        <w:r w:rsidRPr="003F08C3">
          <w:rPr>
            <w:rStyle w:val="Hyperlink"/>
            <w:noProof/>
          </w:rPr>
          <w:t>Kuva 8.</w:t>
        </w:r>
        <w:r>
          <w:rPr>
            <w:rFonts w:eastAsiaTheme="minorEastAsia" w:cstheme="minorBidi"/>
            <w:noProof/>
            <w:kern w:val="0"/>
            <w:sz w:val="22"/>
            <w:szCs w:val="22"/>
            <w:lang w:eastAsia="fi-FI" w:bidi="ar-SA"/>
          </w:rPr>
          <w:tab/>
        </w:r>
        <w:r w:rsidRPr="003F08C3">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_Toc101039923 \h </w:instrText>
        </w:r>
        <w:r>
          <w:rPr>
            <w:noProof/>
            <w:webHidden/>
          </w:rPr>
        </w:r>
        <w:r>
          <w:rPr>
            <w:noProof/>
            <w:webHidden/>
          </w:rPr>
          <w:fldChar w:fldCharType="separate"/>
        </w:r>
        <w:r>
          <w:rPr>
            <w:noProof/>
            <w:webHidden/>
          </w:rPr>
          <w:t>22</w:t>
        </w:r>
        <w:r>
          <w:rPr>
            <w:noProof/>
            <w:webHidden/>
          </w:rPr>
          <w:fldChar w:fldCharType="end"/>
        </w:r>
      </w:hyperlink>
    </w:p>
    <w:p w:rsidR="00FE2A9E" w:rsidRDefault="00FE2A9E">
      <w:pPr>
        <w:pStyle w:val="TableofFigures"/>
        <w:tabs>
          <w:tab w:val="left" w:pos="1100"/>
          <w:tab w:val="right" w:pos="8494"/>
        </w:tabs>
        <w:rPr>
          <w:rFonts w:eastAsiaTheme="minorEastAsia" w:cstheme="minorBidi"/>
          <w:noProof/>
          <w:kern w:val="0"/>
          <w:sz w:val="22"/>
          <w:szCs w:val="22"/>
          <w:lang w:eastAsia="fi-FI" w:bidi="ar-SA"/>
        </w:rPr>
      </w:pPr>
      <w:hyperlink w:anchor="_Toc101039924" w:history="1">
        <w:r w:rsidRPr="003F08C3">
          <w:rPr>
            <w:rStyle w:val="Hyperlink"/>
            <w:noProof/>
          </w:rPr>
          <w:t>Kuva 9.</w:t>
        </w:r>
        <w:r>
          <w:rPr>
            <w:rFonts w:eastAsiaTheme="minorEastAsia" w:cstheme="minorBidi"/>
            <w:noProof/>
            <w:kern w:val="0"/>
            <w:sz w:val="22"/>
            <w:szCs w:val="22"/>
            <w:lang w:eastAsia="fi-FI" w:bidi="ar-SA"/>
          </w:rPr>
          <w:tab/>
        </w:r>
        <w:r w:rsidRPr="003F08C3">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_Toc101039924 \h </w:instrText>
        </w:r>
        <w:r>
          <w:rPr>
            <w:noProof/>
            <w:webHidden/>
          </w:rPr>
        </w:r>
        <w:r>
          <w:rPr>
            <w:noProof/>
            <w:webHidden/>
          </w:rPr>
          <w:fldChar w:fldCharType="separate"/>
        </w:r>
        <w:r>
          <w:rPr>
            <w:noProof/>
            <w:webHidden/>
          </w:rPr>
          <w:t>22</w:t>
        </w:r>
        <w:r>
          <w:rPr>
            <w:noProof/>
            <w:webHidden/>
          </w:rPr>
          <w:fldChar w:fldCharType="end"/>
        </w:r>
      </w:hyperlink>
    </w:p>
    <w:p w:rsidR="00FE2A9E" w:rsidRDefault="00FE2A9E">
      <w:pPr>
        <w:pStyle w:val="TableofFigures"/>
        <w:tabs>
          <w:tab w:val="left" w:pos="1320"/>
          <w:tab w:val="right" w:pos="8494"/>
        </w:tabs>
        <w:rPr>
          <w:rFonts w:eastAsiaTheme="minorEastAsia" w:cstheme="minorBidi"/>
          <w:noProof/>
          <w:kern w:val="0"/>
          <w:sz w:val="22"/>
          <w:szCs w:val="22"/>
          <w:lang w:eastAsia="fi-FI" w:bidi="ar-SA"/>
        </w:rPr>
      </w:pPr>
      <w:hyperlink w:anchor="_Toc101039925" w:history="1">
        <w:r w:rsidRPr="003F08C3">
          <w:rPr>
            <w:rStyle w:val="Hyperlink"/>
            <w:noProof/>
          </w:rPr>
          <w:t>Kuva 10.</w:t>
        </w:r>
        <w:r>
          <w:rPr>
            <w:rFonts w:eastAsiaTheme="minorEastAsia" w:cstheme="minorBidi"/>
            <w:noProof/>
            <w:kern w:val="0"/>
            <w:sz w:val="22"/>
            <w:szCs w:val="22"/>
            <w:lang w:eastAsia="fi-FI" w:bidi="ar-SA"/>
          </w:rPr>
          <w:tab/>
        </w:r>
        <w:r w:rsidRPr="003F08C3">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_Toc101039925 \h </w:instrText>
        </w:r>
        <w:r>
          <w:rPr>
            <w:noProof/>
            <w:webHidden/>
          </w:rPr>
        </w:r>
        <w:r>
          <w:rPr>
            <w:noProof/>
            <w:webHidden/>
          </w:rPr>
          <w:fldChar w:fldCharType="separate"/>
        </w:r>
        <w:r>
          <w:rPr>
            <w:noProof/>
            <w:webHidden/>
          </w:rPr>
          <w:t>23</w:t>
        </w:r>
        <w:r>
          <w:rPr>
            <w:noProof/>
            <w:webHidden/>
          </w:rPr>
          <w:fldChar w:fldCharType="end"/>
        </w:r>
      </w:hyperlink>
    </w:p>
    <w:p w:rsidR="00FE2A9E" w:rsidRDefault="00FE2A9E">
      <w:pPr>
        <w:pStyle w:val="TableofFigures"/>
        <w:tabs>
          <w:tab w:val="left" w:pos="1100"/>
          <w:tab w:val="right" w:pos="8494"/>
        </w:tabs>
        <w:rPr>
          <w:rFonts w:eastAsiaTheme="minorEastAsia" w:cstheme="minorBidi"/>
          <w:noProof/>
          <w:kern w:val="0"/>
          <w:sz w:val="22"/>
          <w:szCs w:val="22"/>
          <w:lang w:eastAsia="fi-FI" w:bidi="ar-SA"/>
        </w:rPr>
      </w:pPr>
      <w:hyperlink w:anchor="_Toc101039926" w:history="1">
        <w:r w:rsidRPr="003F08C3">
          <w:rPr>
            <w:rStyle w:val="Hyperlink"/>
            <w:noProof/>
          </w:rPr>
          <w:t>Kuva 11.</w:t>
        </w:r>
        <w:r>
          <w:rPr>
            <w:rFonts w:eastAsiaTheme="minorEastAsia" w:cstheme="minorBidi"/>
            <w:noProof/>
            <w:kern w:val="0"/>
            <w:sz w:val="22"/>
            <w:szCs w:val="22"/>
            <w:lang w:eastAsia="fi-FI" w:bidi="ar-SA"/>
          </w:rPr>
          <w:tab/>
        </w:r>
        <w:r w:rsidRPr="003F08C3">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_Toc101039926 \h </w:instrText>
        </w:r>
        <w:r>
          <w:rPr>
            <w:noProof/>
            <w:webHidden/>
          </w:rPr>
        </w:r>
        <w:r>
          <w:rPr>
            <w:noProof/>
            <w:webHidden/>
          </w:rPr>
          <w:fldChar w:fldCharType="separate"/>
        </w:r>
        <w:r>
          <w:rPr>
            <w:noProof/>
            <w:webHidden/>
          </w:rPr>
          <w:t>23</w:t>
        </w:r>
        <w:r>
          <w:rPr>
            <w:noProof/>
            <w:webHidden/>
          </w:rPr>
          <w:fldChar w:fldCharType="end"/>
        </w:r>
      </w:hyperlink>
    </w:p>
    <w:p w:rsidR="00FE2A9E" w:rsidRDefault="00FE2A9E">
      <w:pPr>
        <w:pStyle w:val="TableofFigures"/>
        <w:tabs>
          <w:tab w:val="left" w:pos="1100"/>
          <w:tab w:val="right" w:pos="8494"/>
        </w:tabs>
        <w:rPr>
          <w:rFonts w:eastAsiaTheme="minorEastAsia" w:cstheme="minorBidi"/>
          <w:noProof/>
          <w:kern w:val="0"/>
          <w:sz w:val="22"/>
          <w:szCs w:val="22"/>
          <w:lang w:eastAsia="fi-FI" w:bidi="ar-SA"/>
        </w:rPr>
      </w:pPr>
      <w:hyperlink w:anchor="_Toc101039927" w:history="1">
        <w:r w:rsidRPr="003F08C3">
          <w:rPr>
            <w:rStyle w:val="Hyperlink"/>
            <w:noProof/>
          </w:rPr>
          <w:t>Kuva 12.</w:t>
        </w:r>
        <w:r>
          <w:rPr>
            <w:rFonts w:eastAsiaTheme="minorEastAsia" w:cstheme="minorBidi"/>
            <w:noProof/>
            <w:kern w:val="0"/>
            <w:sz w:val="22"/>
            <w:szCs w:val="22"/>
            <w:lang w:eastAsia="fi-FI" w:bidi="ar-SA"/>
          </w:rPr>
          <w:tab/>
        </w:r>
        <w:r w:rsidRPr="003F08C3">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_Toc101039927 \h </w:instrText>
        </w:r>
        <w:r>
          <w:rPr>
            <w:noProof/>
            <w:webHidden/>
          </w:rPr>
        </w:r>
        <w:r>
          <w:rPr>
            <w:noProof/>
            <w:webHidden/>
          </w:rPr>
          <w:fldChar w:fldCharType="separate"/>
        </w:r>
        <w:r>
          <w:rPr>
            <w:noProof/>
            <w:webHidden/>
          </w:rPr>
          <w:t>24</w:t>
        </w:r>
        <w:r>
          <w:rPr>
            <w:noProof/>
            <w:webHidden/>
          </w:rPr>
          <w:fldChar w:fldCharType="end"/>
        </w:r>
      </w:hyperlink>
    </w:p>
    <w:p w:rsidR="00FE2A9E" w:rsidRDefault="00FE2A9E">
      <w:pPr>
        <w:pStyle w:val="TableofFigures"/>
        <w:tabs>
          <w:tab w:val="left" w:pos="1320"/>
          <w:tab w:val="right" w:pos="8494"/>
        </w:tabs>
        <w:rPr>
          <w:rFonts w:eastAsiaTheme="minorEastAsia" w:cstheme="minorBidi"/>
          <w:noProof/>
          <w:kern w:val="0"/>
          <w:sz w:val="22"/>
          <w:szCs w:val="22"/>
          <w:lang w:eastAsia="fi-FI" w:bidi="ar-SA"/>
        </w:rPr>
      </w:pPr>
      <w:hyperlink w:anchor="_Toc101039928" w:history="1">
        <w:r w:rsidRPr="003F08C3">
          <w:rPr>
            <w:rStyle w:val="Hyperlink"/>
            <w:noProof/>
            <w:lang w:val="en-US"/>
          </w:rPr>
          <w:t>Kuva 13.</w:t>
        </w:r>
        <w:r>
          <w:rPr>
            <w:rFonts w:eastAsiaTheme="minorEastAsia" w:cstheme="minorBidi"/>
            <w:noProof/>
            <w:kern w:val="0"/>
            <w:sz w:val="22"/>
            <w:szCs w:val="22"/>
            <w:lang w:eastAsia="fi-FI" w:bidi="ar-SA"/>
          </w:rPr>
          <w:tab/>
        </w:r>
        <w:r w:rsidRPr="003F08C3">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_Toc101039928 \h </w:instrText>
        </w:r>
        <w:r>
          <w:rPr>
            <w:noProof/>
            <w:webHidden/>
          </w:rPr>
        </w:r>
        <w:r>
          <w:rPr>
            <w:noProof/>
            <w:webHidden/>
          </w:rPr>
          <w:fldChar w:fldCharType="separate"/>
        </w:r>
        <w:r>
          <w:rPr>
            <w:noProof/>
            <w:webHidden/>
          </w:rPr>
          <w:t>24</w:t>
        </w:r>
        <w:r>
          <w:rPr>
            <w:noProof/>
            <w:webHidden/>
          </w:rPr>
          <w:fldChar w:fldCharType="end"/>
        </w:r>
      </w:hyperlink>
    </w:p>
    <w:p w:rsidR="00FE2A9E" w:rsidRDefault="00FE2A9E">
      <w:pPr>
        <w:pStyle w:val="TableofFigures"/>
        <w:tabs>
          <w:tab w:val="left" w:pos="1100"/>
          <w:tab w:val="right" w:pos="8494"/>
        </w:tabs>
        <w:rPr>
          <w:rFonts w:eastAsiaTheme="minorEastAsia" w:cstheme="minorBidi"/>
          <w:noProof/>
          <w:kern w:val="0"/>
          <w:sz w:val="22"/>
          <w:szCs w:val="22"/>
          <w:lang w:eastAsia="fi-FI" w:bidi="ar-SA"/>
        </w:rPr>
      </w:pPr>
      <w:hyperlink w:anchor="_Toc101039929" w:history="1">
        <w:r w:rsidRPr="003F08C3">
          <w:rPr>
            <w:rStyle w:val="Hyperlink"/>
            <w:noProof/>
          </w:rPr>
          <w:t>Kuva 14.</w:t>
        </w:r>
        <w:r>
          <w:rPr>
            <w:rFonts w:eastAsiaTheme="minorEastAsia" w:cstheme="minorBidi"/>
            <w:noProof/>
            <w:kern w:val="0"/>
            <w:sz w:val="22"/>
            <w:szCs w:val="22"/>
            <w:lang w:eastAsia="fi-FI" w:bidi="ar-SA"/>
          </w:rPr>
          <w:tab/>
        </w:r>
        <w:r w:rsidRPr="003F08C3">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_Toc101039929 \h </w:instrText>
        </w:r>
        <w:r>
          <w:rPr>
            <w:noProof/>
            <w:webHidden/>
          </w:rPr>
        </w:r>
        <w:r>
          <w:rPr>
            <w:noProof/>
            <w:webHidden/>
          </w:rPr>
          <w:fldChar w:fldCharType="separate"/>
        </w:r>
        <w:r>
          <w:rPr>
            <w:noProof/>
            <w:webHidden/>
          </w:rPr>
          <w:t>25</w:t>
        </w:r>
        <w:r>
          <w:rPr>
            <w:noProof/>
            <w:webHidden/>
          </w:rPr>
          <w:fldChar w:fldCharType="end"/>
        </w:r>
      </w:hyperlink>
    </w:p>
    <w:p w:rsidR="00FE2A9E" w:rsidRDefault="00FE2A9E">
      <w:pPr>
        <w:pStyle w:val="TableofFigures"/>
        <w:tabs>
          <w:tab w:val="left" w:pos="1320"/>
          <w:tab w:val="right" w:pos="8494"/>
        </w:tabs>
        <w:rPr>
          <w:rFonts w:eastAsiaTheme="minorEastAsia" w:cstheme="minorBidi"/>
          <w:noProof/>
          <w:kern w:val="0"/>
          <w:sz w:val="22"/>
          <w:szCs w:val="22"/>
          <w:lang w:eastAsia="fi-FI" w:bidi="ar-SA"/>
        </w:rPr>
      </w:pPr>
      <w:hyperlink w:anchor="_Toc101039930" w:history="1">
        <w:r w:rsidRPr="003F08C3">
          <w:rPr>
            <w:rStyle w:val="Hyperlink"/>
            <w:noProof/>
          </w:rPr>
          <w:t>Kuva 15.</w:t>
        </w:r>
        <w:r>
          <w:rPr>
            <w:rFonts w:eastAsiaTheme="minorEastAsia" w:cstheme="minorBidi"/>
            <w:noProof/>
            <w:kern w:val="0"/>
            <w:sz w:val="22"/>
            <w:szCs w:val="22"/>
            <w:lang w:eastAsia="fi-FI" w:bidi="ar-SA"/>
          </w:rPr>
          <w:tab/>
        </w:r>
        <w:r w:rsidRPr="003F08C3">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_Toc101039930 \h </w:instrText>
        </w:r>
        <w:r>
          <w:rPr>
            <w:noProof/>
            <w:webHidden/>
          </w:rPr>
        </w:r>
        <w:r>
          <w:rPr>
            <w:noProof/>
            <w:webHidden/>
          </w:rPr>
          <w:fldChar w:fldCharType="separate"/>
        </w:r>
        <w:r>
          <w:rPr>
            <w:noProof/>
            <w:webHidden/>
          </w:rPr>
          <w:t>26</w:t>
        </w:r>
        <w:r>
          <w:rPr>
            <w:noProof/>
            <w:webHidden/>
          </w:rPr>
          <w:fldChar w:fldCharType="end"/>
        </w:r>
      </w:hyperlink>
    </w:p>
    <w:p w:rsidR="00FE2A9E" w:rsidRDefault="00FE2A9E">
      <w:pPr>
        <w:pStyle w:val="TableofFigures"/>
        <w:tabs>
          <w:tab w:val="left" w:pos="1100"/>
          <w:tab w:val="right" w:pos="8494"/>
        </w:tabs>
        <w:rPr>
          <w:rFonts w:eastAsiaTheme="minorEastAsia" w:cstheme="minorBidi"/>
          <w:noProof/>
          <w:kern w:val="0"/>
          <w:sz w:val="22"/>
          <w:szCs w:val="22"/>
          <w:lang w:eastAsia="fi-FI" w:bidi="ar-SA"/>
        </w:rPr>
      </w:pPr>
      <w:hyperlink w:anchor="_Toc101039931" w:history="1">
        <w:r w:rsidRPr="003F08C3">
          <w:rPr>
            <w:rStyle w:val="Hyperlink"/>
            <w:noProof/>
          </w:rPr>
          <w:t>Kuva 16.</w:t>
        </w:r>
        <w:r>
          <w:rPr>
            <w:rFonts w:eastAsiaTheme="minorEastAsia" w:cstheme="minorBidi"/>
            <w:noProof/>
            <w:kern w:val="0"/>
            <w:sz w:val="22"/>
            <w:szCs w:val="22"/>
            <w:lang w:eastAsia="fi-FI" w:bidi="ar-SA"/>
          </w:rPr>
          <w:tab/>
        </w:r>
        <w:r w:rsidRPr="003F08C3">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_Toc101039931 \h </w:instrText>
        </w:r>
        <w:r>
          <w:rPr>
            <w:noProof/>
            <w:webHidden/>
          </w:rPr>
        </w:r>
        <w:r>
          <w:rPr>
            <w:noProof/>
            <w:webHidden/>
          </w:rPr>
          <w:fldChar w:fldCharType="separate"/>
        </w:r>
        <w:r>
          <w:rPr>
            <w:noProof/>
            <w:webHidden/>
          </w:rPr>
          <w:t>27</w:t>
        </w:r>
        <w:r>
          <w:rPr>
            <w:noProof/>
            <w:webHidden/>
          </w:rPr>
          <w:fldChar w:fldCharType="end"/>
        </w:r>
      </w:hyperlink>
    </w:p>
    <w:p w:rsidR="00FE2A9E" w:rsidRDefault="00FE2A9E">
      <w:pPr>
        <w:pStyle w:val="TableofFigures"/>
        <w:tabs>
          <w:tab w:val="left" w:pos="1320"/>
          <w:tab w:val="right" w:pos="8494"/>
        </w:tabs>
        <w:rPr>
          <w:rFonts w:eastAsiaTheme="minorEastAsia" w:cstheme="minorBidi"/>
          <w:noProof/>
          <w:kern w:val="0"/>
          <w:sz w:val="22"/>
          <w:szCs w:val="22"/>
          <w:lang w:eastAsia="fi-FI" w:bidi="ar-SA"/>
        </w:rPr>
      </w:pPr>
      <w:hyperlink w:anchor="_Toc101039932" w:history="1">
        <w:r w:rsidRPr="003F08C3">
          <w:rPr>
            <w:rStyle w:val="Hyperlink"/>
            <w:noProof/>
          </w:rPr>
          <w:t>Kuva 17.</w:t>
        </w:r>
        <w:r>
          <w:rPr>
            <w:rFonts w:eastAsiaTheme="minorEastAsia" w:cstheme="minorBidi"/>
            <w:noProof/>
            <w:kern w:val="0"/>
            <w:sz w:val="22"/>
            <w:szCs w:val="22"/>
            <w:lang w:eastAsia="fi-FI" w:bidi="ar-SA"/>
          </w:rPr>
          <w:tab/>
        </w:r>
        <w:r w:rsidRPr="003F08C3">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_Toc101039932 \h </w:instrText>
        </w:r>
        <w:r>
          <w:rPr>
            <w:noProof/>
            <w:webHidden/>
          </w:rPr>
        </w:r>
        <w:r>
          <w:rPr>
            <w:noProof/>
            <w:webHidden/>
          </w:rPr>
          <w:fldChar w:fldCharType="separate"/>
        </w:r>
        <w:r>
          <w:rPr>
            <w:noProof/>
            <w:webHidden/>
          </w:rPr>
          <w:t>28</w:t>
        </w:r>
        <w:r>
          <w:rPr>
            <w:noProof/>
            <w:webHidden/>
          </w:rPr>
          <w:fldChar w:fldCharType="end"/>
        </w:r>
      </w:hyperlink>
    </w:p>
    <w:p w:rsidR="00FE2A9E" w:rsidRDefault="00FE2A9E">
      <w:pPr>
        <w:pStyle w:val="TableofFigures"/>
        <w:tabs>
          <w:tab w:val="left" w:pos="1100"/>
          <w:tab w:val="right" w:pos="8494"/>
        </w:tabs>
        <w:rPr>
          <w:rFonts w:eastAsiaTheme="minorEastAsia" w:cstheme="minorBidi"/>
          <w:noProof/>
          <w:kern w:val="0"/>
          <w:sz w:val="22"/>
          <w:szCs w:val="22"/>
          <w:lang w:eastAsia="fi-FI" w:bidi="ar-SA"/>
        </w:rPr>
      </w:pPr>
      <w:hyperlink w:anchor="_Toc101039933" w:history="1">
        <w:r w:rsidRPr="003F08C3">
          <w:rPr>
            <w:rStyle w:val="Hyperlink"/>
            <w:noProof/>
          </w:rPr>
          <w:t>Kuva 18.</w:t>
        </w:r>
        <w:r>
          <w:rPr>
            <w:rFonts w:eastAsiaTheme="minorEastAsia" w:cstheme="minorBidi"/>
            <w:noProof/>
            <w:kern w:val="0"/>
            <w:sz w:val="22"/>
            <w:szCs w:val="22"/>
            <w:lang w:eastAsia="fi-FI" w:bidi="ar-SA"/>
          </w:rPr>
          <w:tab/>
        </w:r>
        <w:r w:rsidRPr="003F08C3">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_Toc101039933 \h </w:instrText>
        </w:r>
        <w:r>
          <w:rPr>
            <w:noProof/>
            <w:webHidden/>
          </w:rPr>
        </w:r>
        <w:r>
          <w:rPr>
            <w:noProof/>
            <w:webHidden/>
          </w:rPr>
          <w:fldChar w:fldCharType="separate"/>
        </w:r>
        <w:r>
          <w:rPr>
            <w:noProof/>
            <w:webHidden/>
          </w:rPr>
          <w:t>30</w:t>
        </w:r>
        <w:r>
          <w:rPr>
            <w:noProof/>
            <w:webHidden/>
          </w:rPr>
          <w:fldChar w:fldCharType="end"/>
        </w:r>
      </w:hyperlink>
    </w:p>
    <w:p w:rsidR="00FE2A9E" w:rsidRDefault="00FE2A9E">
      <w:pPr>
        <w:pStyle w:val="TableofFigures"/>
        <w:tabs>
          <w:tab w:val="left" w:pos="1320"/>
          <w:tab w:val="right" w:pos="8494"/>
        </w:tabs>
        <w:rPr>
          <w:rFonts w:eastAsiaTheme="minorEastAsia" w:cstheme="minorBidi"/>
          <w:noProof/>
          <w:kern w:val="0"/>
          <w:sz w:val="22"/>
          <w:szCs w:val="22"/>
          <w:lang w:eastAsia="fi-FI" w:bidi="ar-SA"/>
        </w:rPr>
      </w:pPr>
      <w:hyperlink w:anchor="_Toc101039934" w:history="1">
        <w:r w:rsidRPr="003F08C3">
          <w:rPr>
            <w:rStyle w:val="Hyperlink"/>
            <w:noProof/>
          </w:rPr>
          <w:t>Kuva 19.</w:t>
        </w:r>
        <w:r>
          <w:rPr>
            <w:rFonts w:eastAsiaTheme="minorEastAsia" w:cstheme="minorBidi"/>
            <w:noProof/>
            <w:kern w:val="0"/>
            <w:sz w:val="22"/>
            <w:szCs w:val="22"/>
            <w:lang w:eastAsia="fi-FI" w:bidi="ar-SA"/>
          </w:rPr>
          <w:tab/>
        </w:r>
        <w:r w:rsidRPr="003F08C3">
          <w:rPr>
            <w:rStyle w:val="Hyperlink"/>
            <w:noProof/>
          </w:rPr>
          <w:t xml:space="preserve">Spektrikuvadata. Jokainen piste kuutiossa on yksittäinen lukuarvo. Dataa voi ajatella yksittäisinä kuvina I(x,y) jokaista aallonpituutta </w:t>
        </w:r>
        <w:r w:rsidRPr="003F08C3">
          <w:rPr>
            <w:rStyle w:val="Hyperlink"/>
            <w:rFonts w:cstheme="minorHAnsi"/>
            <w:noProof/>
          </w:rPr>
          <w:t>λ</w:t>
        </w:r>
        <w:r w:rsidRPr="003F08C3">
          <w:rPr>
            <w:rStyle w:val="Hyperlink"/>
            <w:noProof/>
          </w:rPr>
          <w:t xml:space="preserve"> kohti tai spektrinä I(</w:t>
        </w:r>
        <w:r w:rsidRPr="003F08C3">
          <w:rPr>
            <w:rStyle w:val="Hyperlink"/>
            <w:rFonts w:cstheme="minorHAnsi"/>
            <w:noProof/>
          </w:rPr>
          <w:t>λ</w:t>
        </w:r>
        <w:r w:rsidRPr="003F08C3">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_Toc101039934 \h </w:instrText>
        </w:r>
        <w:r>
          <w:rPr>
            <w:noProof/>
            <w:webHidden/>
          </w:rPr>
        </w:r>
        <w:r>
          <w:rPr>
            <w:noProof/>
            <w:webHidden/>
          </w:rPr>
          <w:fldChar w:fldCharType="separate"/>
        </w:r>
        <w:r>
          <w:rPr>
            <w:noProof/>
            <w:webHidden/>
          </w:rPr>
          <w:t>31</w:t>
        </w:r>
        <w:r>
          <w:rPr>
            <w:noProof/>
            <w:webHidden/>
          </w:rPr>
          <w:fldChar w:fldCharType="end"/>
        </w:r>
      </w:hyperlink>
    </w:p>
    <w:p w:rsidR="00FE2A9E" w:rsidRDefault="00FE2A9E">
      <w:pPr>
        <w:pStyle w:val="TableofFigures"/>
        <w:tabs>
          <w:tab w:val="left" w:pos="1100"/>
          <w:tab w:val="right" w:pos="8494"/>
        </w:tabs>
        <w:rPr>
          <w:rFonts w:eastAsiaTheme="minorEastAsia" w:cstheme="minorBidi"/>
          <w:noProof/>
          <w:kern w:val="0"/>
          <w:sz w:val="22"/>
          <w:szCs w:val="22"/>
          <w:lang w:eastAsia="fi-FI" w:bidi="ar-SA"/>
        </w:rPr>
      </w:pPr>
      <w:hyperlink w:anchor="_Toc101039935" w:history="1">
        <w:r w:rsidRPr="003F08C3">
          <w:rPr>
            <w:rStyle w:val="Hyperlink"/>
            <w:noProof/>
          </w:rPr>
          <w:t>Kuva 20.</w:t>
        </w:r>
        <w:r>
          <w:rPr>
            <w:rFonts w:eastAsiaTheme="minorEastAsia" w:cstheme="minorBidi"/>
            <w:noProof/>
            <w:kern w:val="0"/>
            <w:sz w:val="22"/>
            <w:szCs w:val="22"/>
            <w:lang w:eastAsia="fi-FI" w:bidi="ar-SA"/>
          </w:rPr>
          <w:tab/>
        </w:r>
        <w:r w:rsidRPr="003F08C3">
          <w:rPr>
            <w:rStyle w:val="Hyperlink"/>
            <w:noProof/>
          </w:rPr>
          <w:t>Yleiskuva prototyyppijärjestelmästä</w:t>
        </w:r>
        <w:r>
          <w:rPr>
            <w:noProof/>
            <w:webHidden/>
          </w:rPr>
          <w:tab/>
        </w:r>
        <w:r>
          <w:rPr>
            <w:noProof/>
            <w:webHidden/>
          </w:rPr>
          <w:fldChar w:fldCharType="begin"/>
        </w:r>
        <w:r>
          <w:rPr>
            <w:noProof/>
            <w:webHidden/>
          </w:rPr>
          <w:instrText xml:space="preserve"> PAGEREF _Toc101039935 \h </w:instrText>
        </w:r>
        <w:r>
          <w:rPr>
            <w:noProof/>
            <w:webHidden/>
          </w:rPr>
        </w:r>
        <w:r>
          <w:rPr>
            <w:noProof/>
            <w:webHidden/>
          </w:rPr>
          <w:fldChar w:fldCharType="separate"/>
        </w:r>
        <w:r>
          <w:rPr>
            <w:noProof/>
            <w:webHidden/>
          </w:rPr>
          <w:t>33</w:t>
        </w:r>
        <w:r>
          <w:rPr>
            <w:noProof/>
            <w:webHidden/>
          </w:rPr>
          <w:fldChar w:fldCharType="end"/>
        </w:r>
      </w:hyperlink>
    </w:p>
    <w:p w:rsidR="00FE2A9E" w:rsidRDefault="00FE2A9E">
      <w:pPr>
        <w:pStyle w:val="TableofFigures"/>
        <w:tabs>
          <w:tab w:val="left" w:pos="1100"/>
          <w:tab w:val="right" w:pos="8494"/>
        </w:tabs>
        <w:rPr>
          <w:rFonts w:eastAsiaTheme="minorEastAsia" w:cstheme="minorBidi"/>
          <w:noProof/>
          <w:kern w:val="0"/>
          <w:sz w:val="22"/>
          <w:szCs w:val="22"/>
          <w:lang w:eastAsia="fi-FI" w:bidi="ar-SA"/>
        </w:rPr>
      </w:pPr>
      <w:hyperlink w:anchor="_Toc101039936" w:history="1">
        <w:r w:rsidRPr="003F08C3">
          <w:rPr>
            <w:rStyle w:val="Hyperlink"/>
            <w:noProof/>
          </w:rPr>
          <w:t>Kuva 21.</w:t>
        </w:r>
        <w:r>
          <w:rPr>
            <w:rFonts w:eastAsiaTheme="minorEastAsia" w:cstheme="minorBidi"/>
            <w:noProof/>
            <w:kern w:val="0"/>
            <w:sz w:val="22"/>
            <w:szCs w:val="22"/>
            <w:lang w:eastAsia="fi-FI" w:bidi="ar-SA"/>
          </w:rPr>
          <w:tab/>
        </w:r>
        <w:r w:rsidRPr="003F08C3">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_Toc101039936 \h </w:instrText>
        </w:r>
        <w:r>
          <w:rPr>
            <w:noProof/>
            <w:webHidden/>
          </w:rPr>
        </w:r>
        <w:r>
          <w:rPr>
            <w:noProof/>
            <w:webHidden/>
          </w:rPr>
          <w:fldChar w:fldCharType="separate"/>
        </w:r>
        <w:r>
          <w:rPr>
            <w:noProof/>
            <w:webHidden/>
          </w:rPr>
          <w:t>34</w:t>
        </w:r>
        <w:r>
          <w:rPr>
            <w:noProof/>
            <w:webHidden/>
          </w:rPr>
          <w:fldChar w:fldCharType="end"/>
        </w:r>
      </w:hyperlink>
    </w:p>
    <w:p w:rsidR="00FE2A9E" w:rsidRDefault="00FE2A9E">
      <w:pPr>
        <w:pStyle w:val="TableofFigures"/>
        <w:tabs>
          <w:tab w:val="left" w:pos="1100"/>
          <w:tab w:val="right" w:pos="8494"/>
        </w:tabs>
        <w:rPr>
          <w:rFonts w:eastAsiaTheme="minorEastAsia" w:cstheme="minorBidi"/>
          <w:noProof/>
          <w:kern w:val="0"/>
          <w:sz w:val="22"/>
          <w:szCs w:val="22"/>
          <w:lang w:eastAsia="fi-FI" w:bidi="ar-SA"/>
        </w:rPr>
      </w:pPr>
      <w:hyperlink w:anchor="_Toc101039937" w:history="1">
        <w:r w:rsidRPr="003F08C3">
          <w:rPr>
            <w:rStyle w:val="Hyperlink"/>
            <w:noProof/>
          </w:rPr>
          <w:t>Kuva 22.</w:t>
        </w:r>
        <w:r>
          <w:rPr>
            <w:rFonts w:eastAsiaTheme="minorEastAsia" w:cstheme="minorBidi"/>
            <w:noProof/>
            <w:kern w:val="0"/>
            <w:sz w:val="22"/>
            <w:szCs w:val="22"/>
            <w:lang w:eastAsia="fi-FI" w:bidi="ar-SA"/>
          </w:rPr>
          <w:tab/>
        </w:r>
        <w:r w:rsidRPr="003F08C3">
          <w:rPr>
            <w:rStyle w:val="Hyperlink"/>
            <w:noProof/>
          </w:rPr>
          <w:t>Spektrikamera sivusta.</w:t>
        </w:r>
        <w:r>
          <w:rPr>
            <w:noProof/>
            <w:webHidden/>
          </w:rPr>
          <w:tab/>
        </w:r>
        <w:r>
          <w:rPr>
            <w:noProof/>
            <w:webHidden/>
          </w:rPr>
          <w:fldChar w:fldCharType="begin"/>
        </w:r>
        <w:r>
          <w:rPr>
            <w:noProof/>
            <w:webHidden/>
          </w:rPr>
          <w:instrText xml:space="preserve"> PAGEREF _Toc101039937 \h </w:instrText>
        </w:r>
        <w:r>
          <w:rPr>
            <w:noProof/>
            <w:webHidden/>
          </w:rPr>
        </w:r>
        <w:r>
          <w:rPr>
            <w:noProof/>
            <w:webHidden/>
          </w:rPr>
          <w:fldChar w:fldCharType="separate"/>
        </w:r>
        <w:r>
          <w:rPr>
            <w:noProof/>
            <w:webHidden/>
          </w:rPr>
          <w:t>35</w:t>
        </w:r>
        <w:r>
          <w:rPr>
            <w:noProof/>
            <w:webHidden/>
          </w:rPr>
          <w:fldChar w:fldCharType="end"/>
        </w:r>
      </w:hyperlink>
    </w:p>
    <w:p w:rsidR="00FE2A9E" w:rsidRDefault="00FE2A9E">
      <w:pPr>
        <w:pStyle w:val="TableofFigures"/>
        <w:tabs>
          <w:tab w:val="left" w:pos="1320"/>
          <w:tab w:val="right" w:pos="8494"/>
        </w:tabs>
        <w:rPr>
          <w:rFonts w:eastAsiaTheme="minorEastAsia" w:cstheme="minorBidi"/>
          <w:noProof/>
          <w:kern w:val="0"/>
          <w:sz w:val="22"/>
          <w:szCs w:val="22"/>
          <w:lang w:eastAsia="fi-FI" w:bidi="ar-SA"/>
        </w:rPr>
      </w:pPr>
      <w:hyperlink w:anchor="_Toc101039938" w:history="1">
        <w:r w:rsidRPr="003F08C3">
          <w:rPr>
            <w:rStyle w:val="Hyperlink"/>
            <w:noProof/>
          </w:rPr>
          <w:t>Kuva 23.</w:t>
        </w:r>
        <w:r>
          <w:rPr>
            <w:rFonts w:eastAsiaTheme="minorEastAsia" w:cstheme="minorBidi"/>
            <w:noProof/>
            <w:kern w:val="0"/>
            <w:sz w:val="22"/>
            <w:szCs w:val="22"/>
            <w:lang w:eastAsia="fi-FI" w:bidi="ar-SA"/>
          </w:rPr>
          <w:tab/>
        </w:r>
        <w:r w:rsidRPr="003F08C3">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_Toc101039938 \h </w:instrText>
        </w:r>
        <w:r>
          <w:rPr>
            <w:noProof/>
            <w:webHidden/>
          </w:rPr>
        </w:r>
        <w:r>
          <w:rPr>
            <w:noProof/>
            <w:webHidden/>
          </w:rPr>
          <w:fldChar w:fldCharType="separate"/>
        </w:r>
        <w:r>
          <w:rPr>
            <w:noProof/>
            <w:webHidden/>
          </w:rPr>
          <w:t>36</w:t>
        </w:r>
        <w:r>
          <w:rPr>
            <w:noProof/>
            <w:webHidden/>
          </w:rPr>
          <w:fldChar w:fldCharType="end"/>
        </w:r>
      </w:hyperlink>
    </w:p>
    <w:p w:rsidR="00FE2A9E" w:rsidRDefault="00FE2A9E">
      <w:pPr>
        <w:pStyle w:val="TableofFigures"/>
        <w:tabs>
          <w:tab w:val="left" w:pos="1100"/>
          <w:tab w:val="right" w:pos="8494"/>
        </w:tabs>
        <w:rPr>
          <w:rFonts w:eastAsiaTheme="minorEastAsia" w:cstheme="minorBidi"/>
          <w:noProof/>
          <w:kern w:val="0"/>
          <w:sz w:val="22"/>
          <w:szCs w:val="22"/>
          <w:lang w:eastAsia="fi-FI" w:bidi="ar-SA"/>
        </w:rPr>
      </w:pPr>
      <w:hyperlink w:anchor="_Toc101039939" w:history="1">
        <w:r w:rsidRPr="003F08C3">
          <w:rPr>
            <w:rStyle w:val="Hyperlink"/>
            <w:noProof/>
          </w:rPr>
          <w:t>Kuva 24.</w:t>
        </w:r>
        <w:r>
          <w:rPr>
            <w:rFonts w:eastAsiaTheme="minorEastAsia" w:cstheme="minorBidi"/>
            <w:noProof/>
            <w:kern w:val="0"/>
            <w:sz w:val="22"/>
            <w:szCs w:val="22"/>
            <w:lang w:eastAsia="fi-FI" w:bidi="ar-SA"/>
          </w:rPr>
          <w:tab/>
        </w:r>
        <w:r w:rsidRPr="003F08C3">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_Toc101039939 \h </w:instrText>
        </w:r>
        <w:r>
          <w:rPr>
            <w:noProof/>
            <w:webHidden/>
          </w:rPr>
        </w:r>
        <w:r>
          <w:rPr>
            <w:noProof/>
            <w:webHidden/>
          </w:rPr>
          <w:fldChar w:fldCharType="separate"/>
        </w:r>
        <w:r>
          <w:rPr>
            <w:noProof/>
            <w:webHidden/>
          </w:rPr>
          <w:t>36</w:t>
        </w:r>
        <w:r>
          <w:rPr>
            <w:noProof/>
            <w:webHidden/>
          </w:rPr>
          <w:fldChar w:fldCharType="end"/>
        </w:r>
      </w:hyperlink>
    </w:p>
    <w:p w:rsidR="00FE2A9E" w:rsidRDefault="00FE2A9E">
      <w:pPr>
        <w:pStyle w:val="TableofFigures"/>
        <w:tabs>
          <w:tab w:val="left" w:pos="1320"/>
          <w:tab w:val="right" w:pos="8494"/>
        </w:tabs>
        <w:rPr>
          <w:rFonts w:eastAsiaTheme="minorEastAsia" w:cstheme="minorBidi"/>
          <w:noProof/>
          <w:kern w:val="0"/>
          <w:sz w:val="22"/>
          <w:szCs w:val="22"/>
          <w:lang w:eastAsia="fi-FI" w:bidi="ar-SA"/>
        </w:rPr>
      </w:pPr>
      <w:hyperlink w:anchor="_Toc101039940" w:history="1">
        <w:r w:rsidRPr="003F08C3">
          <w:rPr>
            <w:rStyle w:val="Hyperlink"/>
            <w:noProof/>
          </w:rPr>
          <w:t>Kuva 25.</w:t>
        </w:r>
        <w:r>
          <w:rPr>
            <w:rFonts w:eastAsiaTheme="minorEastAsia" w:cstheme="minorBidi"/>
            <w:noProof/>
            <w:kern w:val="0"/>
            <w:sz w:val="22"/>
            <w:szCs w:val="22"/>
            <w:lang w:eastAsia="fi-FI" w:bidi="ar-SA"/>
          </w:rPr>
          <w:tab/>
        </w:r>
        <w:r w:rsidRPr="003F08C3">
          <w:rPr>
            <w:rStyle w:val="Hyperlink"/>
            <w:noProof/>
          </w:rPr>
          <w:t>Spektrikamerassa käytetyn kamerakennon spektrivaste (Basler 2022, Area Scan Cameras/Models/Basler dart USB 3.0/daA2500-14uc).</w:t>
        </w:r>
        <w:r>
          <w:rPr>
            <w:noProof/>
            <w:webHidden/>
          </w:rPr>
          <w:tab/>
        </w:r>
        <w:r>
          <w:rPr>
            <w:noProof/>
            <w:webHidden/>
          </w:rPr>
          <w:fldChar w:fldCharType="begin"/>
        </w:r>
        <w:r>
          <w:rPr>
            <w:noProof/>
            <w:webHidden/>
          </w:rPr>
          <w:instrText xml:space="preserve"> PAGEREF _Toc101039940 \h </w:instrText>
        </w:r>
        <w:r>
          <w:rPr>
            <w:noProof/>
            <w:webHidden/>
          </w:rPr>
        </w:r>
        <w:r>
          <w:rPr>
            <w:noProof/>
            <w:webHidden/>
          </w:rPr>
          <w:fldChar w:fldCharType="separate"/>
        </w:r>
        <w:r>
          <w:rPr>
            <w:noProof/>
            <w:webHidden/>
          </w:rPr>
          <w:t>38</w:t>
        </w:r>
        <w:r>
          <w:rPr>
            <w:noProof/>
            <w:webHidden/>
          </w:rPr>
          <w:fldChar w:fldCharType="end"/>
        </w:r>
      </w:hyperlink>
    </w:p>
    <w:p w:rsidR="00FE2A9E" w:rsidRDefault="00FE2A9E">
      <w:pPr>
        <w:pStyle w:val="TableofFigures"/>
        <w:tabs>
          <w:tab w:val="left" w:pos="1100"/>
          <w:tab w:val="right" w:pos="8494"/>
        </w:tabs>
        <w:rPr>
          <w:rFonts w:eastAsiaTheme="minorEastAsia" w:cstheme="minorBidi"/>
          <w:noProof/>
          <w:kern w:val="0"/>
          <w:sz w:val="22"/>
          <w:szCs w:val="22"/>
          <w:lang w:eastAsia="fi-FI" w:bidi="ar-SA"/>
        </w:rPr>
      </w:pPr>
      <w:hyperlink w:anchor="_Toc101039941" w:history="1">
        <w:r w:rsidRPr="003F08C3">
          <w:rPr>
            <w:rStyle w:val="Hyperlink"/>
            <w:noProof/>
          </w:rPr>
          <w:t>Kuva 26.</w:t>
        </w:r>
        <w:r>
          <w:rPr>
            <w:rFonts w:eastAsiaTheme="minorEastAsia" w:cstheme="minorBidi"/>
            <w:noProof/>
            <w:kern w:val="0"/>
            <w:sz w:val="22"/>
            <w:szCs w:val="22"/>
            <w:lang w:eastAsia="fi-FI" w:bidi="ar-SA"/>
          </w:rPr>
          <w:tab/>
        </w:r>
        <w:r w:rsidRPr="003F08C3">
          <w:rPr>
            <w:rStyle w:val="Hyperlink"/>
            <w:noProof/>
          </w:rPr>
          <w:t>Kameramoduulin BayerGB12-formaatin kuvaus (Genicam 2016, s. 19).</w:t>
        </w:r>
        <w:r>
          <w:rPr>
            <w:noProof/>
            <w:webHidden/>
          </w:rPr>
          <w:tab/>
        </w:r>
        <w:r>
          <w:rPr>
            <w:noProof/>
            <w:webHidden/>
          </w:rPr>
          <w:fldChar w:fldCharType="begin"/>
        </w:r>
        <w:r>
          <w:rPr>
            <w:noProof/>
            <w:webHidden/>
          </w:rPr>
          <w:instrText xml:space="preserve"> PAGEREF _Toc101039941 \h </w:instrText>
        </w:r>
        <w:r>
          <w:rPr>
            <w:noProof/>
            <w:webHidden/>
          </w:rPr>
        </w:r>
        <w:r>
          <w:rPr>
            <w:noProof/>
            <w:webHidden/>
          </w:rPr>
          <w:fldChar w:fldCharType="separate"/>
        </w:r>
        <w:r>
          <w:rPr>
            <w:noProof/>
            <w:webHidden/>
          </w:rPr>
          <w:t>38</w:t>
        </w:r>
        <w:r>
          <w:rPr>
            <w:noProof/>
            <w:webHidden/>
          </w:rPr>
          <w:fldChar w:fldCharType="end"/>
        </w:r>
      </w:hyperlink>
    </w:p>
    <w:p w:rsidR="00FE2A9E" w:rsidRDefault="00FE2A9E">
      <w:pPr>
        <w:pStyle w:val="TableofFigures"/>
        <w:tabs>
          <w:tab w:val="left" w:pos="1100"/>
          <w:tab w:val="right" w:pos="8494"/>
        </w:tabs>
        <w:rPr>
          <w:rFonts w:eastAsiaTheme="minorEastAsia" w:cstheme="minorBidi"/>
          <w:noProof/>
          <w:kern w:val="0"/>
          <w:sz w:val="22"/>
          <w:szCs w:val="22"/>
          <w:lang w:eastAsia="fi-FI" w:bidi="ar-SA"/>
        </w:rPr>
      </w:pPr>
      <w:hyperlink w:anchor="_Toc101039942" w:history="1">
        <w:r w:rsidRPr="003F08C3">
          <w:rPr>
            <w:rStyle w:val="Hyperlink"/>
            <w:noProof/>
          </w:rPr>
          <w:t>Kuva 27.</w:t>
        </w:r>
        <w:r>
          <w:rPr>
            <w:rFonts w:eastAsiaTheme="minorEastAsia" w:cstheme="minorBidi"/>
            <w:noProof/>
            <w:kern w:val="0"/>
            <w:sz w:val="22"/>
            <w:szCs w:val="22"/>
            <w:lang w:eastAsia="fi-FI" w:bidi="ar-SA"/>
          </w:rPr>
          <w:tab/>
        </w:r>
        <w:r w:rsidRPr="003F08C3">
          <w:rPr>
            <w:rStyle w:val="Hyperlink"/>
            <w:noProof/>
          </w:rPr>
          <w:t>12-bittisen pikselin lukuarvon sijoittuminen kameramoduulilta luettavassa datatavuissa BayerGB12-formaatissa (Basler 2022, Area Scan Cameras/Pixel Format).</w:t>
        </w:r>
        <w:r>
          <w:rPr>
            <w:noProof/>
            <w:webHidden/>
          </w:rPr>
          <w:tab/>
        </w:r>
        <w:r>
          <w:rPr>
            <w:noProof/>
            <w:webHidden/>
          </w:rPr>
          <w:fldChar w:fldCharType="begin"/>
        </w:r>
        <w:r>
          <w:rPr>
            <w:noProof/>
            <w:webHidden/>
          </w:rPr>
          <w:instrText xml:space="preserve"> PAGEREF _Toc101039942 \h </w:instrText>
        </w:r>
        <w:r>
          <w:rPr>
            <w:noProof/>
            <w:webHidden/>
          </w:rPr>
        </w:r>
        <w:r>
          <w:rPr>
            <w:noProof/>
            <w:webHidden/>
          </w:rPr>
          <w:fldChar w:fldCharType="separate"/>
        </w:r>
        <w:r>
          <w:rPr>
            <w:noProof/>
            <w:webHidden/>
          </w:rPr>
          <w:t>38</w:t>
        </w:r>
        <w:r>
          <w:rPr>
            <w:noProof/>
            <w:webHidden/>
          </w:rPr>
          <w:fldChar w:fldCharType="end"/>
        </w:r>
      </w:hyperlink>
    </w:p>
    <w:p w:rsidR="00FE2A9E" w:rsidRDefault="00FE2A9E">
      <w:pPr>
        <w:pStyle w:val="TableofFigures"/>
        <w:tabs>
          <w:tab w:val="left" w:pos="1100"/>
          <w:tab w:val="right" w:pos="8494"/>
        </w:tabs>
        <w:rPr>
          <w:rFonts w:eastAsiaTheme="minorEastAsia" w:cstheme="minorBidi"/>
          <w:noProof/>
          <w:kern w:val="0"/>
          <w:sz w:val="22"/>
          <w:szCs w:val="22"/>
          <w:lang w:eastAsia="fi-FI" w:bidi="ar-SA"/>
        </w:rPr>
      </w:pPr>
      <w:hyperlink w:anchor="_Toc101039943" w:history="1">
        <w:r w:rsidRPr="003F08C3">
          <w:rPr>
            <w:rStyle w:val="Hyperlink"/>
            <w:noProof/>
          </w:rPr>
          <w:t>Kuva 28.</w:t>
        </w:r>
        <w:r>
          <w:rPr>
            <w:rFonts w:eastAsiaTheme="minorEastAsia" w:cstheme="minorBidi"/>
            <w:noProof/>
            <w:kern w:val="0"/>
            <w:sz w:val="22"/>
            <w:szCs w:val="22"/>
            <w:lang w:eastAsia="fi-FI" w:bidi="ar-SA"/>
          </w:rPr>
          <w:tab/>
        </w:r>
        <w:r w:rsidRPr="003F08C3">
          <w:rPr>
            <w:rStyle w:val="Hyperlink"/>
            <w:noProof/>
          </w:rPr>
          <w:t>Säädettävä AgMFPI-suodatin (Suomen Akatemia, 2019).</w:t>
        </w:r>
        <w:r>
          <w:rPr>
            <w:noProof/>
            <w:webHidden/>
          </w:rPr>
          <w:tab/>
        </w:r>
        <w:r>
          <w:rPr>
            <w:noProof/>
            <w:webHidden/>
          </w:rPr>
          <w:fldChar w:fldCharType="begin"/>
        </w:r>
        <w:r>
          <w:rPr>
            <w:noProof/>
            <w:webHidden/>
          </w:rPr>
          <w:instrText xml:space="preserve"> PAGEREF _Toc101039943 \h </w:instrText>
        </w:r>
        <w:r>
          <w:rPr>
            <w:noProof/>
            <w:webHidden/>
          </w:rPr>
        </w:r>
        <w:r>
          <w:rPr>
            <w:noProof/>
            <w:webHidden/>
          </w:rPr>
          <w:fldChar w:fldCharType="separate"/>
        </w:r>
        <w:r>
          <w:rPr>
            <w:noProof/>
            <w:webHidden/>
          </w:rPr>
          <w:t>39</w:t>
        </w:r>
        <w:r>
          <w:rPr>
            <w:noProof/>
            <w:webHidden/>
          </w:rPr>
          <w:fldChar w:fldCharType="end"/>
        </w:r>
      </w:hyperlink>
    </w:p>
    <w:p w:rsidR="00FE2A9E" w:rsidRDefault="00FE2A9E">
      <w:pPr>
        <w:pStyle w:val="TableofFigures"/>
        <w:tabs>
          <w:tab w:val="left" w:pos="1100"/>
          <w:tab w:val="right" w:pos="8494"/>
        </w:tabs>
        <w:rPr>
          <w:rFonts w:eastAsiaTheme="minorEastAsia" w:cstheme="minorBidi"/>
          <w:noProof/>
          <w:kern w:val="0"/>
          <w:sz w:val="22"/>
          <w:szCs w:val="22"/>
          <w:lang w:eastAsia="fi-FI" w:bidi="ar-SA"/>
        </w:rPr>
      </w:pPr>
      <w:hyperlink w:anchor="_Toc101039944" w:history="1">
        <w:r w:rsidRPr="003F08C3">
          <w:rPr>
            <w:rStyle w:val="Hyperlink"/>
            <w:noProof/>
          </w:rPr>
          <w:t>Kuva 29.</w:t>
        </w:r>
        <w:r>
          <w:rPr>
            <w:rFonts w:eastAsiaTheme="minorEastAsia" w:cstheme="minorBidi"/>
            <w:noProof/>
            <w:kern w:val="0"/>
            <w:sz w:val="22"/>
            <w:szCs w:val="22"/>
            <w:lang w:eastAsia="fi-FI" w:bidi="ar-SA"/>
          </w:rPr>
          <w:tab/>
        </w:r>
        <w:r w:rsidRPr="003F08C3">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_Toc101039944 \h </w:instrText>
        </w:r>
        <w:r>
          <w:rPr>
            <w:noProof/>
            <w:webHidden/>
          </w:rPr>
        </w:r>
        <w:r>
          <w:rPr>
            <w:noProof/>
            <w:webHidden/>
          </w:rPr>
          <w:fldChar w:fldCharType="separate"/>
        </w:r>
        <w:r>
          <w:rPr>
            <w:noProof/>
            <w:webHidden/>
          </w:rPr>
          <w:t>39</w:t>
        </w:r>
        <w:r>
          <w:rPr>
            <w:noProof/>
            <w:webHidden/>
          </w:rPr>
          <w:fldChar w:fldCharType="end"/>
        </w:r>
      </w:hyperlink>
    </w:p>
    <w:p w:rsidR="00FE2A9E" w:rsidRDefault="00FE2A9E">
      <w:pPr>
        <w:pStyle w:val="TableofFigures"/>
        <w:tabs>
          <w:tab w:val="left" w:pos="1100"/>
          <w:tab w:val="right" w:pos="8494"/>
        </w:tabs>
        <w:rPr>
          <w:rFonts w:eastAsiaTheme="minorEastAsia" w:cstheme="minorBidi"/>
          <w:noProof/>
          <w:kern w:val="0"/>
          <w:sz w:val="22"/>
          <w:szCs w:val="22"/>
          <w:lang w:eastAsia="fi-FI" w:bidi="ar-SA"/>
        </w:rPr>
      </w:pPr>
      <w:hyperlink w:anchor="_Toc101039945" w:history="1">
        <w:r w:rsidRPr="003F08C3">
          <w:rPr>
            <w:rStyle w:val="Hyperlink"/>
            <w:noProof/>
          </w:rPr>
          <w:t>Kuva 30.</w:t>
        </w:r>
        <w:r>
          <w:rPr>
            <w:rFonts w:eastAsiaTheme="minorEastAsia" w:cstheme="minorBidi"/>
            <w:noProof/>
            <w:kern w:val="0"/>
            <w:sz w:val="22"/>
            <w:szCs w:val="22"/>
            <w:lang w:eastAsia="fi-FI" w:bidi="ar-SA"/>
          </w:rPr>
          <w:tab/>
        </w:r>
        <w:r w:rsidRPr="003F08C3">
          <w:rPr>
            <w:rStyle w:val="Hyperlink"/>
            <w:noProof/>
          </w:rPr>
          <w:t>AgMFPI valmistusprosessi (Näsilä ja muut 2018, s. 5-6).</w:t>
        </w:r>
        <w:r>
          <w:rPr>
            <w:noProof/>
            <w:webHidden/>
          </w:rPr>
          <w:tab/>
        </w:r>
        <w:r>
          <w:rPr>
            <w:noProof/>
            <w:webHidden/>
          </w:rPr>
          <w:fldChar w:fldCharType="begin"/>
        </w:r>
        <w:r>
          <w:rPr>
            <w:noProof/>
            <w:webHidden/>
          </w:rPr>
          <w:instrText xml:space="preserve"> PAGEREF _Toc101039945 \h </w:instrText>
        </w:r>
        <w:r>
          <w:rPr>
            <w:noProof/>
            <w:webHidden/>
          </w:rPr>
        </w:r>
        <w:r>
          <w:rPr>
            <w:noProof/>
            <w:webHidden/>
          </w:rPr>
          <w:fldChar w:fldCharType="separate"/>
        </w:r>
        <w:r>
          <w:rPr>
            <w:noProof/>
            <w:webHidden/>
          </w:rPr>
          <w:t>40</w:t>
        </w:r>
        <w:r>
          <w:rPr>
            <w:noProof/>
            <w:webHidden/>
          </w:rPr>
          <w:fldChar w:fldCharType="end"/>
        </w:r>
      </w:hyperlink>
    </w:p>
    <w:p w:rsidR="00FE2A9E" w:rsidRDefault="00FE2A9E">
      <w:pPr>
        <w:pStyle w:val="TableofFigures"/>
        <w:tabs>
          <w:tab w:val="left" w:pos="1100"/>
          <w:tab w:val="right" w:pos="8494"/>
        </w:tabs>
        <w:rPr>
          <w:rFonts w:eastAsiaTheme="minorEastAsia" w:cstheme="minorBidi"/>
          <w:noProof/>
          <w:kern w:val="0"/>
          <w:sz w:val="22"/>
          <w:szCs w:val="22"/>
          <w:lang w:eastAsia="fi-FI" w:bidi="ar-SA"/>
        </w:rPr>
      </w:pPr>
      <w:hyperlink w:anchor="_Toc101039946" w:history="1">
        <w:r w:rsidRPr="003F08C3">
          <w:rPr>
            <w:rStyle w:val="Hyperlink"/>
            <w:noProof/>
          </w:rPr>
          <w:t>Kuva 31.</w:t>
        </w:r>
        <w:r>
          <w:rPr>
            <w:rFonts w:eastAsiaTheme="minorEastAsia" w:cstheme="minorBidi"/>
            <w:noProof/>
            <w:kern w:val="0"/>
            <w:sz w:val="22"/>
            <w:szCs w:val="22"/>
            <w:lang w:eastAsia="fi-FI" w:bidi="ar-SA"/>
          </w:rPr>
          <w:tab/>
        </w:r>
        <w:r w:rsidRPr="003F08C3">
          <w:rPr>
            <w:rStyle w:val="Hyperlink"/>
            <w:noProof/>
          </w:rPr>
          <w:t>LED-valonlähteessä käytettyjen LED:ien spektri (Saari 2020, s. 9).</w:t>
        </w:r>
        <w:r>
          <w:rPr>
            <w:noProof/>
            <w:webHidden/>
          </w:rPr>
          <w:tab/>
        </w:r>
        <w:r>
          <w:rPr>
            <w:noProof/>
            <w:webHidden/>
          </w:rPr>
          <w:fldChar w:fldCharType="begin"/>
        </w:r>
        <w:r>
          <w:rPr>
            <w:noProof/>
            <w:webHidden/>
          </w:rPr>
          <w:instrText xml:space="preserve"> PAGEREF _Toc101039946 \h </w:instrText>
        </w:r>
        <w:r>
          <w:rPr>
            <w:noProof/>
            <w:webHidden/>
          </w:rPr>
        </w:r>
        <w:r>
          <w:rPr>
            <w:noProof/>
            <w:webHidden/>
          </w:rPr>
          <w:fldChar w:fldCharType="separate"/>
        </w:r>
        <w:r>
          <w:rPr>
            <w:noProof/>
            <w:webHidden/>
          </w:rPr>
          <w:t>42</w:t>
        </w:r>
        <w:r>
          <w:rPr>
            <w:noProof/>
            <w:webHidden/>
          </w:rPr>
          <w:fldChar w:fldCharType="end"/>
        </w:r>
      </w:hyperlink>
    </w:p>
    <w:p w:rsidR="00FE2A9E" w:rsidRDefault="00FE2A9E">
      <w:pPr>
        <w:pStyle w:val="TableofFigures"/>
        <w:tabs>
          <w:tab w:val="left" w:pos="1100"/>
          <w:tab w:val="right" w:pos="8494"/>
        </w:tabs>
        <w:rPr>
          <w:rFonts w:eastAsiaTheme="minorEastAsia" w:cstheme="minorBidi"/>
          <w:noProof/>
          <w:kern w:val="0"/>
          <w:sz w:val="22"/>
          <w:szCs w:val="22"/>
          <w:lang w:eastAsia="fi-FI" w:bidi="ar-SA"/>
        </w:rPr>
      </w:pPr>
      <w:hyperlink w:anchor="_Toc101039947" w:history="1">
        <w:r w:rsidRPr="003F08C3">
          <w:rPr>
            <w:rStyle w:val="Hyperlink"/>
            <w:noProof/>
          </w:rPr>
          <w:t>Kuva 32.</w:t>
        </w:r>
        <w:r>
          <w:rPr>
            <w:rFonts w:eastAsiaTheme="minorEastAsia" w:cstheme="minorBidi"/>
            <w:noProof/>
            <w:kern w:val="0"/>
            <w:sz w:val="22"/>
            <w:szCs w:val="22"/>
            <w:lang w:eastAsia="fi-FI" w:bidi="ar-SA"/>
          </w:rPr>
          <w:tab/>
        </w:r>
        <w:r w:rsidRPr="003F08C3">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_Toc101039947 \h </w:instrText>
        </w:r>
        <w:r>
          <w:rPr>
            <w:noProof/>
            <w:webHidden/>
          </w:rPr>
        </w:r>
        <w:r>
          <w:rPr>
            <w:noProof/>
            <w:webHidden/>
          </w:rPr>
          <w:fldChar w:fldCharType="separate"/>
        </w:r>
        <w:r>
          <w:rPr>
            <w:noProof/>
            <w:webHidden/>
          </w:rPr>
          <w:t>45</w:t>
        </w:r>
        <w:r>
          <w:rPr>
            <w:noProof/>
            <w:webHidden/>
          </w:rPr>
          <w:fldChar w:fldCharType="end"/>
        </w:r>
      </w:hyperlink>
    </w:p>
    <w:p w:rsidR="00FE2A9E" w:rsidRDefault="00FE2A9E">
      <w:pPr>
        <w:pStyle w:val="TableofFigures"/>
        <w:tabs>
          <w:tab w:val="left" w:pos="1100"/>
          <w:tab w:val="right" w:pos="8494"/>
        </w:tabs>
        <w:rPr>
          <w:rFonts w:eastAsiaTheme="minorEastAsia" w:cstheme="minorBidi"/>
          <w:noProof/>
          <w:kern w:val="0"/>
          <w:sz w:val="22"/>
          <w:szCs w:val="22"/>
          <w:lang w:eastAsia="fi-FI" w:bidi="ar-SA"/>
        </w:rPr>
      </w:pPr>
      <w:hyperlink w:anchor="_Toc101039948" w:history="1">
        <w:r w:rsidRPr="003F08C3">
          <w:rPr>
            <w:rStyle w:val="Hyperlink"/>
            <w:noProof/>
          </w:rPr>
          <w:t>Kuva 33.</w:t>
        </w:r>
        <w:r>
          <w:rPr>
            <w:rFonts w:eastAsiaTheme="minorEastAsia" w:cstheme="minorBidi"/>
            <w:noProof/>
            <w:kern w:val="0"/>
            <w:sz w:val="22"/>
            <w:szCs w:val="22"/>
            <w:lang w:eastAsia="fi-FI" w:bidi="ar-SA"/>
          </w:rPr>
          <w:tab/>
        </w:r>
        <w:r w:rsidRPr="003F08C3">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_Toc101039948 \h </w:instrText>
        </w:r>
        <w:r>
          <w:rPr>
            <w:noProof/>
            <w:webHidden/>
          </w:rPr>
        </w:r>
        <w:r>
          <w:rPr>
            <w:noProof/>
            <w:webHidden/>
          </w:rPr>
          <w:fldChar w:fldCharType="separate"/>
        </w:r>
        <w:r>
          <w:rPr>
            <w:noProof/>
            <w:webHidden/>
          </w:rPr>
          <w:t>50</w:t>
        </w:r>
        <w:r>
          <w:rPr>
            <w:noProof/>
            <w:webHidden/>
          </w:rPr>
          <w:fldChar w:fldCharType="end"/>
        </w:r>
      </w:hyperlink>
    </w:p>
    <w:p w:rsidR="00FE2A9E" w:rsidRDefault="00FE2A9E">
      <w:pPr>
        <w:pStyle w:val="TableofFigures"/>
        <w:tabs>
          <w:tab w:val="left" w:pos="1100"/>
          <w:tab w:val="right" w:pos="8494"/>
        </w:tabs>
        <w:rPr>
          <w:rFonts w:eastAsiaTheme="minorEastAsia" w:cstheme="minorBidi"/>
          <w:noProof/>
          <w:kern w:val="0"/>
          <w:sz w:val="22"/>
          <w:szCs w:val="22"/>
          <w:lang w:eastAsia="fi-FI" w:bidi="ar-SA"/>
        </w:rPr>
      </w:pPr>
      <w:hyperlink w:anchor="_Toc101039949" w:history="1">
        <w:r w:rsidRPr="003F08C3">
          <w:rPr>
            <w:rStyle w:val="Hyperlink"/>
            <w:noProof/>
          </w:rPr>
          <w:t>Kuva 34.</w:t>
        </w:r>
        <w:r>
          <w:rPr>
            <w:rFonts w:eastAsiaTheme="minorEastAsia" w:cstheme="minorBidi"/>
            <w:noProof/>
            <w:kern w:val="0"/>
            <w:sz w:val="22"/>
            <w:szCs w:val="22"/>
            <w:lang w:eastAsia="fi-FI" w:bidi="ar-SA"/>
          </w:rPr>
          <w:tab/>
        </w:r>
        <w:r w:rsidRPr="003F08C3">
          <w:rPr>
            <w:rStyle w:val="Hyperlink"/>
            <w:noProof/>
          </w:rPr>
          <w:t>Zynq Ultrascale+ EG MPSoC lohkokaavio</w:t>
        </w:r>
        <w:r>
          <w:rPr>
            <w:noProof/>
            <w:webHidden/>
          </w:rPr>
          <w:tab/>
        </w:r>
        <w:r>
          <w:rPr>
            <w:noProof/>
            <w:webHidden/>
          </w:rPr>
          <w:fldChar w:fldCharType="begin"/>
        </w:r>
        <w:r>
          <w:rPr>
            <w:noProof/>
            <w:webHidden/>
          </w:rPr>
          <w:instrText xml:space="preserve"> PAGEREF _Toc101039949 \h </w:instrText>
        </w:r>
        <w:r>
          <w:rPr>
            <w:noProof/>
            <w:webHidden/>
          </w:rPr>
        </w:r>
        <w:r>
          <w:rPr>
            <w:noProof/>
            <w:webHidden/>
          </w:rPr>
          <w:fldChar w:fldCharType="separate"/>
        </w:r>
        <w:r>
          <w:rPr>
            <w:noProof/>
            <w:webHidden/>
          </w:rPr>
          <w:t>51</w:t>
        </w:r>
        <w:r>
          <w:rPr>
            <w:noProof/>
            <w:webHidden/>
          </w:rPr>
          <w:fldChar w:fldCharType="end"/>
        </w:r>
      </w:hyperlink>
    </w:p>
    <w:p w:rsidR="00FE2A9E" w:rsidRDefault="00FE2A9E">
      <w:pPr>
        <w:pStyle w:val="TableofFigures"/>
        <w:tabs>
          <w:tab w:val="left" w:pos="1100"/>
          <w:tab w:val="right" w:pos="8494"/>
        </w:tabs>
        <w:rPr>
          <w:rFonts w:eastAsiaTheme="minorEastAsia" w:cstheme="minorBidi"/>
          <w:noProof/>
          <w:kern w:val="0"/>
          <w:sz w:val="22"/>
          <w:szCs w:val="22"/>
          <w:lang w:eastAsia="fi-FI" w:bidi="ar-SA"/>
        </w:rPr>
      </w:pPr>
      <w:hyperlink w:anchor="_Toc101039950" w:history="1">
        <w:r w:rsidRPr="003F08C3">
          <w:rPr>
            <w:rStyle w:val="Hyperlink"/>
            <w:noProof/>
          </w:rPr>
          <w:t>Kuva 35.</w:t>
        </w:r>
        <w:r>
          <w:rPr>
            <w:rFonts w:eastAsiaTheme="minorEastAsia" w:cstheme="minorBidi"/>
            <w:noProof/>
            <w:kern w:val="0"/>
            <w:sz w:val="22"/>
            <w:szCs w:val="22"/>
            <w:lang w:eastAsia="fi-FI" w:bidi="ar-SA"/>
          </w:rPr>
          <w:tab/>
        </w:r>
        <w:r w:rsidRPr="003F08C3">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_Toc101039950 \h </w:instrText>
        </w:r>
        <w:r>
          <w:rPr>
            <w:noProof/>
            <w:webHidden/>
          </w:rPr>
        </w:r>
        <w:r>
          <w:rPr>
            <w:noProof/>
            <w:webHidden/>
          </w:rPr>
          <w:fldChar w:fldCharType="separate"/>
        </w:r>
        <w:r>
          <w:rPr>
            <w:noProof/>
            <w:webHidden/>
          </w:rPr>
          <w:t>52</w:t>
        </w:r>
        <w:r>
          <w:rPr>
            <w:noProof/>
            <w:webHidden/>
          </w:rPr>
          <w:fldChar w:fldCharType="end"/>
        </w:r>
      </w:hyperlink>
    </w:p>
    <w:p w:rsidR="00FE2A9E" w:rsidRDefault="00FE2A9E">
      <w:pPr>
        <w:pStyle w:val="TableofFigures"/>
        <w:tabs>
          <w:tab w:val="left" w:pos="1100"/>
          <w:tab w:val="right" w:pos="8494"/>
        </w:tabs>
        <w:rPr>
          <w:rFonts w:eastAsiaTheme="minorEastAsia" w:cstheme="minorBidi"/>
          <w:noProof/>
          <w:kern w:val="0"/>
          <w:sz w:val="22"/>
          <w:szCs w:val="22"/>
          <w:lang w:eastAsia="fi-FI" w:bidi="ar-SA"/>
        </w:rPr>
      </w:pPr>
      <w:hyperlink w:anchor="_Toc101039951" w:history="1">
        <w:r w:rsidRPr="003F08C3">
          <w:rPr>
            <w:rStyle w:val="Hyperlink"/>
            <w:noProof/>
          </w:rPr>
          <w:t>Kuva 36.</w:t>
        </w:r>
        <w:r>
          <w:rPr>
            <w:rFonts w:eastAsiaTheme="minorEastAsia" w:cstheme="minorBidi"/>
            <w:noProof/>
            <w:kern w:val="0"/>
            <w:sz w:val="22"/>
            <w:szCs w:val="22"/>
            <w:lang w:eastAsia="fi-FI" w:bidi="ar-SA"/>
          </w:rPr>
          <w:tab/>
        </w:r>
        <w:r w:rsidRPr="003F08C3">
          <w:rPr>
            <w:rStyle w:val="Hyperlink"/>
            <w:noProof/>
          </w:rPr>
          <w:t>PS Ultrascale+ lohkokaavio</w:t>
        </w:r>
        <w:r>
          <w:rPr>
            <w:noProof/>
            <w:webHidden/>
          </w:rPr>
          <w:tab/>
        </w:r>
        <w:r>
          <w:rPr>
            <w:noProof/>
            <w:webHidden/>
          </w:rPr>
          <w:fldChar w:fldCharType="begin"/>
        </w:r>
        <w:r>
          <w:rPr>
            <w:noProof/>
            <w:webHidden/>
          </w:rPr>
          <w:instrText xml:space="preserve"> PAGEREF _Toc101039951 \h </w:instrText>
        </w:r>
        <w:r>
          <w:rPr>
            <w:noProof/>
            <w:webHidden/>
          </w:rPr>
        </w:r>
        <w:r>
          <w:rPr>
            <w:noProof/>
            <w:webHidden/>
          </w:rPr>
          <w:fldChar w:fldCharType="separate"/>
        </w:r>
        <w:r>
          <w:rPr>
            <w:noProof/>
            <w:webHidden/>
          </w:rPr>
          <w:t>54</w:t>
        </w:r>
        <w:r>
          <w:rPr>
            <w:noProof/>
            <w:webHidden/>
          </w:rPr>
          <w:fldChar w:fldCharType="end"/>
        </w:r>
      </w:hyperlink>
    </w:p>
    <w:p w:rsidR="00FE2A9E" w:rsidRDefault="00FE2A9E">
      <w:pPr>
        <w:pStyle w:val="TableofFigures"/>
        <w:tabs>
          <w:tab w:val="left" w:pos="1100"/>
          <w:tab w:val="right" w:pos="8494"/>
        </w:tabs>
        <w:rPr>
          <w:rFonts w:eastAsiaTheme="minorEastAsia" w:cstheme="minorBidi"/>
          <w:noProof/>
          <w:kern w:val="0"/>
          <w:sz w:val="22"/>
          <w:szCs w:val="22"/>
          <w:lang w:eastAsia="fi-FI" w:bidi="ar-SA"/>
        </w:rPr>
      </w:pPr>
      <w:hyperlink w:anchor="_Toc101039952" w:history="1">
        <w:r w:rsidRPr="003F08C3">
          <w:rPr>
            <w:rStyle w:val="Hyperlink"/>
            <w:noProof/>
          </w:rPr>
          <w:t>Kuva 37.</w:t>
        </w:r>
        <w:r>
          <w:rPr>
            <w:rFonts w:eastAsiaTheme="minorEastAsia" w:cstheme="minorBidi"/>
            <w:noProof/>
            <w:kern w:val="0"/>
            <w:sz w:val="22"/>
            <w:szCs w:val="22"/>
            <w:lang w:eastAsia="fi-FI" w:bidi="ar-SA"/>
          </w:rPr>
          <w:tab/>
        </w:r>
        <w:r w:rsidRPr="003F08C3">
          <w:rPr>
            <w:rStyle w:val="Hyperlink"/>
            <w:noProof/>
          </w:rPr>
          <w:t>Yleiskuva tavoitejärjestelmästä.</w:t>
        </w:r>
        <w:r>
          <w:rPr>
            <w:noProof/>
            <w:webHidden/>
          </w:rPr>
          <w:tab/>
        </w:r>
        <w:r>
          <w:rPr>
            <w:noProof/>
            <w:webHidden/>
          </w:rPr>
          <w:fldChar w:fldCharType="begin"/>
        </w:r>
        <w:r>
          <w:rPr>
            <w:noProof/>
            <w:webHidden/>
          </w:rPr>
          <w:instrText xml:space="preserve"> PAGEREF _Toc101039952 \h </w:instrText>
        </w:r>
        <w:r>
          <w:rPr>
            <w:noProof/>
            <w:webHidden/>
          </w:rPr>
        </w:r>
        <w:r>
          <w:rPr>
            <w:noProof/>
            <w:webHidden/>
          </w:rPr>
          <w:fldChar w:fldCharType="separate"/>
        </w:r>
        <w:r>
          <w:rPr>
            <w:noProof/>
            <w:webHidden/>
          </w:rPr>
          <w:t>55</w:t>
        </w:r>
        <w:r>
          <w:rPr>
            <w:noProof/>
            <w:webHidden/>
          </w:rPr>
          <w:fldChar w:fldCharType="end"/>
        </w:r>
      </w:hyperlink>
    </w:p>
    <w:p w:rsidR="00FE2A9E" w:rsidRDefault="00FE2A9E">
      <w:pPr>
        <w:pStyle w:val="TableofFigures"/>
        <w:tabs>
          <w:tab w:val="left" w:pos="1100"/>
          <w:tab w:val="right" w:pos="8494"/>
        </w:tabs>
        <w:rPr>
          <w:rFonts w:eastAsiaTheme="minorEastAsia" w:cstheme="minorBidi"/>
          <w:noProof/>
          <w:kern w:val="0"/>
          <w:sz w:val="22"/>
          <w:szCs w:val="22"/>
          <w:lang w:eastAsia="fi-FI" w:bidi="ar-SA"/>
        </w:rPr>
      </w:pPr>
      <w:hyperlink w:anchor="_Toc101039953" w:history="1">
        <w:r w:rsidRPr="003F08C3">
          <w:rPr>
            <w:rStyle w:val="Hyperlink"/>
            <w:noProof/>
          </w:rPr>
          <w:t>Kuva 38.</w:t>
        </w:r>
        <w:r>
          <w:rPr>
            <w:rFonts w:eastAsiaTheme="minorEastAsia" w:cstheme="minorBidi"/>
            <w:noProof/>
            <w:kern w:val="0"/>
            <w:sz w:val="22"/>
            <w:szCs w:val="22"/>
            <w:lang w:eastAsia="fi-FI" w:bidi="ar-SA"/>
          </w:rPr>
          <w:tab/>
        </w:r>
        <w:r w:rsidRPr="003F08C3">
          <w:rPr>
            <w:rStyle w:val="Hyperlink"/>
            <w:noProof/>
          </w:rPr>
          <w:t>Ohjelmistopakettien liitännät.</w:t>
        </w:r>
        <w:r>
          <w:rPr>
            <w:noProof/>
            <w:webHidden/>
          </w:rPr>
          <w:tab/>
        </w:r>
        <w:r>
          <w:rPr>
            <w:noProof/>
            <w:webHidden/>
          </w:rPr>
          <w:fldChar w:fldCharType="begin"/>
        </w:r>
        <w:r>
          <w:rPr>
            <w:noProof/>
            <w:webHidden/>
          </w:rPr>
          <w:instrText xml:space="preserve"> PAGEREF _Toc101039953 \h </w:instrText>
        </w:r>
        <w:r>
          <w:rPr>
            <w:noProof/>
            <w:webHidden/>
          </w:rPr>
        </w:r>
        <w:r>
          <w:rPr>
            <w:noProof/>
            <w:webHidden/>
          </w:rPr>
          <w:fldChar w:fldCharType="separate"/>
        </w:r>
        <w:r>
          <w:rPr>
            <w:noProof/>
            <w:webHidden/>
          </w:rPr>
          <w:t>56</w:t>
        </w:r>
        <w:r>
          <w:rPr>
            <w:noProof/>
            <w:webHidden/>
          </w:rPr>
          <w:fldChar w:fldCharType="end"/>
        </w:r>
      </w:hyperlink>
    </w:p>
    <w:p w:rsidR="00FE2A9E" w:rsidRDefault="00FE2A9E">
      <w:pPr>
        <w:pStyle w:val="TableofFigures"/>
        <w:tabs>
          <w:tab w:val="left" w:pos="1100"/>
          <w:tab w:val="right" w:pos="8494"/>
        </w:tabs>
        <w:rPr>
          <w:rFonts w:eastAsiaTheme="minorEastAsia" w:cstheme="minorBidi"/>
          <w:noProof/>
          <w:kern w:val="0"/>
          <w:sz w:val="22"/>
          <w:szCs w:val="22"/>
          <w:lang w:eastAsia="fi-FI" w:bidi="ar-SA"/>
        </w:rPr>
      </w:pPr>
      <w:hyperlink w:anchor="_Toc101039954" w:history="1">
        <w:r w:rsidRPr="003F08C3">
          <w:rPr>
            <w:rStyle w:val="Hyperlink"/>
            <w:noProof/>
          </w:rPr>
          <w:t>Kuva 39.</w:t>
        </w:r>
        <w:r>
          <w:rPr>
            <w:rFonts w:eastAsiaTheme="minorEastAsia" w:cstheme="minorBidi"/>
            <w:noProof/>
            <w:kern w:val="0"/>
            <w:sz w:val="22"/>
            <w:szCs w:val="22"/>
            <w:lang w:eastAsia="fi-FI" w:bidi="ar-SA"/>
          </w:rPr>
          <w:tab/>
        </w:r>
        <w:r w:rsidRPr="003F08C3">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_Toc101039954 \h </w:instrText>
        </w:r>
        <w:r>
          <w:rPr>
            <w:noProof/>
            <w:webHidden/>
          </w:rPr>
        </w:r>
        <w:r>
          <w:rPr>
            <w:noProof/>
            <w:webHidden/>
          </w:rPr>
          <w:fldChar w:fldCharType="separate"/>
        </w:r>
        <w:r>
          <w:rPr>
            <w:noProof/>
            <w:webHidden/>
          </w:rPr>
          <w:t>63</w:t>
        </w:r>
        <w:r>
          <w:rPr>
            <w:noProof/>
            <w:webHidden/>
          </w:rPr>
          <w:fldChar w:fldCharType="end"/>
        </w:r>
      </w:hyperlink>
    </w:p>
    <w:p w:rsidR="00FE2A9E" w:rsidRDefault="00FE2A9E">
      <w:pPr>
        <w:pStyle w:val="TableofFigures"/>
        <w:tabs>
          <w:tab w:val="left" w:pos="1100"/>
          <w:tab w:val="right" w:pos="8494"/>
        </w:tabs>
        <w:rPr>
          <w:rFonts w:eastAsiaTheme="minorEastAsia" w:cstheme="minorBidi"/>
          <w:noProof/>
          <w:kern w:val="0"/>
          <w:sz w:val="22"/>
          <w:szCs w:val="22"/>
          <w:lang w:eastAsia="fi-FI" w:bidi="ar-SA"/>
        </w:rPr>
      </w:pPr>
      <w:hyperlink w:anchor="_Toc101039955" w:history="1">
        <w:r w:rsidRPr="003F08C3">
          <w:rPr>
            <w:rStyle w:val="Hyperlink"/>
            <w:noProof/>
          </w:rPr>
          <w:t>Kuva 40.</w:t>
        </w:r>
        <w:r>
          <w:rPr>
            <w:rFonts w:eastAsiaTheme="minorEastAsia" w:cstheme="minorBidi"/>
            <w:noProof/>
            <w:kern w:val="0"/>
            <w:sz w:val="22"/>
            <w:szCs w:val="22"/>
            <w:lang w:eastAsia="fi-FI" w:bidi="ar-SA"/>
          </w:rPr>
          <w:tab/>
        </w:r>
        <w:r w:rsidRPr="003F08C3">
          <w:rPr>
            <w:rStyle w:val="Hyperlink"/>
            <w:noProof/>
          </w:rPr>
          <w:t>Lohkokaavion osa jaetun RAM-muistin liitännöistä</w:t>
        </w:r>
        <w:r>
          <w:rPr>
            <w:noProof/>
            <w:webHidden/>
          </w:rPr>
          <w:tab/>
        </w:r>
        <w:r>
          <w:rPr>
            <w:noProof/>
            <w:webHidden/>
          </w:rPr>
          <w:fldChar w:fldCharType="begin"/>
        </w:r>
        <w:r>
          <w:rPr>
            <w:noProof/>
            <w:webHidden/>
          </w:rPr>
          <w:instrText xml:space="preserve"> PAGEREF _Toc101039955 \h </w:instrText>
        </w:r>
        <w:r>
          <w:rPr>
            <w:noProof/>
            <w:webHidden/>
          </w:rPr>
        </w:r>
        <w:r>
          <w:rPr>
            <w:noProof/>
            <w:webHidden/>
          </w:rPr>
          <w:fldChar w:fldCharType="separate"/>
        </w:r>
        <w:r>
          <w:rPr>
            <w:noProof/>
            <w:webHidden/>
          </w:rPr>
          <w:t>63</w:t>
        </w:r>
        <w:r>
          <w:rPr>
            <w:noProof/>
            <w:webHidden/>
          </w:rPr>
          <w:fldChar w:fldCharType="end"/>
        </w:r>
      </w:hyperlink>
    </w:p>
    <w:p w:rsidR="00FE2A9E" w:rsidRDefault="00FE2A9E">
      <w:pPr>
        <w:pStyle w:val="TableofFigures"/>
        <w:tabs>
          <w:tab w:val="left" w:pos="1100"/>
          <w:tab w:val="right" w:pos="8494"/>
        </w:tabs>
        <w:rPr>
          <w:rFonts w:eastAsiaTheme="minorEastAsia" w:cstheme="minorBidi"/>
          <w:noProof/>
          <w:kern w:val="0"/>
          <w:sz w:val="22"/>
          <w:szCs w:val="22"/>
          <w:lang w:eastAsia="fi-FI" w:bidi="ar-SA"/>
        </w:rPr>
      </w:pPr>
      <w:hyperlink w:anchor="_Toc101039956" w:history="1">
        <w:r w:rsidRPr="003F08C3">
          <w:rPr>
            <w:rStyle w:val="Hyperlink"/>
            <w:noProof/>
          </w:rPr>
          <w:t>Kuva 41.</w:t>
        </w:r>
        <w:r>
          <w:rPr>
            <w:rFonts w:eastAsiaTheme="minorEastAsia" w:cstheme="minorBidi"/>
            <w:noProof/>
            <w:kern w:val="0"/>
            <w:sz w:val="22"/>
            <w:szCs w:val="22"/>
            <w:lang w:eastAsia="fi-FI" w:bidi="ar-SA"/>
          </w:rPr>
          <w:tab/>
        </w:r>
        <w:r w:rsidRPr="003F08C3">
          <w:rPr>
            <w:rStyle w:val="Hyperlink"/>
            <w:noProof/>
          </w:rPr>
          <w:t>AXI-liitäntöjen osoitekartta</w:t>
        </w:r>
        <w:r>
          <w:rPr>
            <w:noProof/>
            <w:webHidden/>
          </w:rPr>
          <w:tab/>
        </w:r>
        <w:r>
          <w:rPr>
            <w:noProof/>
            <w:webHidden/>
          </w:rPr>
          <w:fldChar w:fldCharType="begin"/>
        </w:r>
        <w:r>
          <w:rPr>
            <w:noProof/>
            <w:webHidden/>
          </w:rPr>
          <w:instrText xml:space="preserve"> PAGEREF _Toc101039956 \h </w:instrText>
        </w:r>
        <w:r>
          <w:rPr>
            <w:noProof/>
            <w:webHidden/>
          </w:rPr>
        </w:r>
        <w:r>
          <w:rPr>
            <w:noProof/>
            <w:webHidden/>
          </w:rPr>
          <w:fldChar w:fldCharType="separate"/>
        </w:r>
        <w:r>
          <w:rPr>
            <w:noProof/>
            <w:webHidden/>
          </w:rPr>
          <w:t>64</w:t>
        </w:r>
        <w:r>
          <w:rPr>
            <w:noProof/>
            <w:webHidden/>
          </w:rPr>
          <w:fldChar w:fldCharType="end"/>
        </w:r>
      </w:hyperlink>
    </w:p>
    <w:p w:rsidR="00FE2A9E" w:rsidRDefault="00FE2A9E">
      <w:pPr>
        <w:pStyle w:val="TableofFigures"/>
        <w:tabs>
          <w:tab w:val="left" w:pos="1100"/>
          <w:tab w:val="right" w:pos="8494"/>
        </w:tabs>
        <w:rPr>
          <w:rFonts w:eastAsiaTheme="minorEastAsia" w:cstheme="minorBidi"/>
          <w:noProof/>
          <w:kern w:val="0"/>
          <w:sz w:val="22"/>
          <w:szCs w:val="22"/>
          <w:lang w:eastAsia="fi-FI" w:bidi="ar-SA"/>
        </w:rPr>
      </w:pPr>
      <w:hyperlink w:anchor="_Toc101039957" w:history="1">
        <w:r w:rsidRPr="003F08C3">
          <w:rPr>
            <w:rStyle w:val="Hyperlink"/>
            <w:noProof/>
          </w:rPr>
          <w:t>Kuva 42.</w:t>
        </w:r>
        <w:r>
          <w:rPr>
            <w:rFonts w:eastAsiaTheme="minorEastAsia" w:cstheme="minorBidi"/>
            <w:noProof/>
            <w:kern w:val="0"/>
            <w:sz w:val="22"/>
            <w:szCs w:val="22"/>
            <w:lang w:eastAsia="fi-FI" w:bidi="ar-SA"/>
          </w:rPr>
          <w:tab/>
        </w:r>
        <w:r w:rsidRPr="003F08C3">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_Toc101039957 \h </w:instrText>
        </w:r>
        <w:r>
          <w:rPr>
            <w:noProof/>
            <w:webHidden/>
          </w:rPr>
        </w:r>
        <w:r>
          <w:rPr>
            <w:noProof/>
            <w:webHidden/>
          </w:rPr>
          <w:fldChar w:fldCharType="separate"/>
        </w:r>
        <w:r>
          <w:rPr>
            <w:noProof/>
            <w:webHidden/>
          </w:rPr>
          <w:t>68</w:t>
        </w:r>
        <w:r>
          <w:rPr>
            <w:noProof/>
            <w:webHidden/>
          </w:rPr>
          <w:fldChar w:fldCharType="end"/>
        </w:r>
      </w:hyperlink>
    </w:p>
    <w:p w:rsidR="00FE2A9E" w:rsidRDefault="00FE2A9E">
      <w:pPr>
        <w:pStyle w:val="TableofFigures"/>
        <w:tabs>
          <w:tab w:val="left" w:pos="1100"/>
          <w:tab w:val="right" w:pos="8494"/>
        </w:tabs>
        <w:rPr>
          <w:rFonts w:eastAsiaTheme="minorEastAsia" w:cstheme="minorBidi"/>
          <w:noProof/>
          <w:kern w:val="0"/>
          <w:sz w:val="22"/>
          <w:szCs w:val="22"/>
          <w:lang w:eastAsia="fi-FI" w:bidi="ar-SA"/>
        </w:rPr>
      </w:pPr>
      <w:hyperlink w:anchor="_Toc101039958" w:history="1">
        <w:r w:rsidRPr="003F08C3">
          <w:rPr>
            <w:rStyle w:val="Hyperlink"/>
            <w:noProof/>
          </w:rPr>
          <w:t>Kuva 43.</w:t>
        </w:r>
        <w:r>
          <w:rPr>
            <w:rFonts w:eastAsiaTheme="minorEastAsia" w:cstheme="minorBidi"/>
            <w:noProof/>
            <w:kern w:val="0"/>
            <w:sz w:val="22"/>
            <w:szCs w:val="22"/>
            <w:lang w:eastAsia="fi-FI" w:bidi="ar-SA"/>
          </w:rPr>
          <w:tab/>
        </w:r>
        <w:r w:rsidRPr="003F08C3">
          <w:rPr>
            <w:rStyle w:val="Hyperlink"/>
            <w:noProof/>
          </w:rPr>
          <w:t>Yleiskuva Zybo Z7 kehitysalustan rakenteesta</w:t>
        </w:r>
        <w:r>
          <w:rPr>
            <w:noProof/>
            <w:webHidden/>
          </w:rPr>
          <w:tab/>
        </w:r>
        <w:r>
          <w:rPr>
            <w:noProof/>
            <w:webHidden/>
          </w:rPr>
          <w:fldChar w:fldCharType="begin"/>
        </w:r>
        <w:r>
          <w:rPr>
            <w:noProof/>
            <w:webHidden/>
          </w:rPr>
          <w:instrText xml:space="preserve"> PAGEREF _Toc101039958 \h </w:instrText>
        </w:r>
        <w:r>
          <w:rPr>
            <w:noProof/>
            <w:webHidden/>
          </w:rPr>
        </w:r>
        <w:r>
          <w:rPr>
            <w:noProof/>
            <w:webHidden/>
          </w:rPr>
          <w:fldChar w:fldCharType="separate"/>
        </w:r>
        <w:r>
          <w:rPr>
            <w:noProof/>
            <w:webHidden/>
          </w:rPr>
          <w:t>69</w:t>
        </w:r>
        <w:r>
          <w:rPr>
            <w:noProof/>
            <w:webHidden/>
          </w:rPr>
          <w:fldChar w:fldCharType="end"/>
        </w:r>
      </w:hyperlink>
    </w:p>
    <w:p w:rsidR="00FE2A9E" w:rsidRDefault="00FE2A9E">
      <w:pPr>
        <w:pStyle w:val="TableofFigures"/>
        <w:tabs>
          <w:tab w:val="left" w:pos="1100"/>
          <w:tab w:val="right" w:pos="8494"/>
        </w:tabs>
        <w:rPr>
          <w:rFonts w:eastAsiaTheme="minorEastAsia" w:cstheme="minorBidi"/>
          <w:noProof/>
          <w:kern w:val="0"/>
          <w:sz w:val="22"/>
          <w:szCs w:val="22"/>
          <w:lang w:eastAsia="fi-FI" w:bidi="ar-SA"/>
        </w:rPr>
      </w:pPr>
      <w:hyperlink w:anchor="_Toc101039959" w:history="1">
        <w:r w:rsidRPr="003F08C3">
          <w:rPr>
            <w:rStyle w:val="Hyperlink"/>
            <w:noProof/>
          </w:rPr>
          <w:t>Kuva 44.</w:t>
        </w:r>
        <w:r>
          <w:rPr>
            <w:rFonts w:eastAsiaTheme="minorEastAsia" w:cstheme="minorBidi"/>
            <w:noProof/>
            <w:kern w:val="0"/>
            <w:sz w:val="22"/>
            <w:szCs w:val="22"/>
            <w:lang w:eastAsia="fi-FI" w:bidi="ar-SA"/>
          </w:rPr>
          <w:tab/>
        </w:r>
        <w:r w:rsidRPr="003F08C3">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_Toc101039959 \h </w:instrText>
        </w:r>
        <w:r>
          <w:rPr>
            <w:noProof/>
            <w:webHidden/>
          </w:rPr>
        </w:r>
        <w:r>
          <w:rPr>
            <w:noProof/>
            <w:webHidden/>
          </w:rPr>
          <w:fldChar w:fldCharType="separate"/>
        </w:r>
        <w:r>
          <w:rPr>
            <w:noProof/>
            <w:webHidden/>
          </w:rPr>
          <w:t>70</w:t>
        </w:r>
        <w:r>
          <w:rPr>
            <w:noProof/>
            <w:webHidden/>
          </w:rPr>
          <w:fldChar w:fldCharType="end"/>
        </w:r>
      </w:hyperlink>
    </w:p>
    <w:p w:rsidR="00A44426" w:rsidRPr="00AE51C4" w:rsidRDefault="00107014" w:rsidP="00F87BC4">
      <w:pPr>
        <w:spacing w:line="240" w:lineRule="auto"/>
        <w:jc w:val="left"/>
      </w:pPr>
      <w:r w:rsidRPr="00AE51C4">
        <w:fldChar w:fldCharType="end"/>
      </w:r>
    </w:p>
    <w:p w:rsidR="00E43CA3" w:rsidRPr="00AE51C4" w:rsidRDefault="00E43CA3" w:rsidP="00F87BC4">
      <w:pPr>
        <w:spacing w:line="240" w:lineRule="auto"/>
        <w:jc w:val="left"/>
      </w:pPr>
    </w:p>
    <w:p w:rsidR="00E43CA3" w:rsidRPr="00207E9E" w:rsidRDefault="00E43CA3" w:rsidP="00137178">
      <w:pPr>
        <w:pStyle w:val="Headingsmall"/>
        <w:rPr>
          <w:lang w:val="en-US"/>
        </w:rPr>
      </w:pPr>
      <w:r w:rsidRPr="00207E9E">
        <w:rPr>
          <w:lang w:val="en-US"/>
        </w:rPr>
        <w:t>Kuviot</w:t>
      </w:r>
    </w:p>
    <w:p w:rsidR="00642D35" w:rsidRPr="00207E9E" w:rsidRDefault="00642D35" w:rsidP="00F87BC4">
      <w:pPr>
        <w:spacing w:line="240" w:lineRule="auto"/>
        <w:jc w:val="left"/>
        <w:rPr>
          <w:b/>
          <w:lang w:val="en-US"/>
        </w:rPr>
      </w:pPr>
    </w:p>
    <w:p w:rsidR="00E43CA3" w:rsidRPr="00207E9E" w:rsidRDefault="00107014" w:rsidP="00F87BC4">
      <w:pPr>
        <w:spacing w:line="240" w:lineRule="auto"/>
        <w:jc w:val="left"/>
        <w:rPr>
          <w:lang w:val="en-US"/>
        </w:rPr>
      </w:pPr>
      <w:r w:rsidRPr="00AE51C4">
        <w:rPr>
          <w:szCs w:val="21"/>
        </w:rPr>
        <w:fldChar w:fldCharType="begin"/>
      </w:r>
      <w:r w:rsidRPr="00207E9E">
        <w:rPr>
          <w:lang w:val="en-US"/>
        </w:rPr>
        <w:instrText xml:space="preserve"> TOC \h \z \c "Kuvio" </w:instrText>
      </w:r>
      <w:r w:rsidRPr="00AE51C4">
        <w:rPr>
          <w:szCs w:val="21"/>
        </w:rPr>
        <w:fldChar w:fldCharType="separate"/>
      </w:r>
      <w:r w:rsidR="00FE2A9E">
        <w:rPr>
          <w:b/>
          <w:bCs/>
          <w:noProof/>
          <w:szCs w:val="21"/>
          <w:lang w:val="en-US"/>
        </w:rPr>
        <w:t>No table of figures entries found.</w:t>
      </w:r>
      <w:r w:rsidRPr="00AE51C4">
        <w:fldChar w:fldCharType="end"/>
      </w:r>
    </w:p>
    <w:p w:rsidR="00A44426" w:rsidRPr="00207E9E" w:rsidRDefault="00A44426" w:rsidP="00F87BC4">
      <w:pPr>
        <w:spacing w:line="240" w:lineRule="auto"/>
        <w:jc w:val="left"/>
        <w:rPr>
          <w:lang w:val="en-US"/>
        </w:rPr>
      </w:pPr>
    </w:p>
    <w:p w:rsidR="00E43CA3" w:rsidRPr="00AE51C4" w:rsidRDefault="00E43CA3" w:rsidP="00137178">
      <w:pPr>
        <w:pStyle w:val="Headingsmall"/>
      </w:pPr>
      <w:r w:rsidRPr="00AE51C4">
        <w:t>Taulukot</w:t>
      </w:r>
    </w:p>
    <w:p w:rsidR="00E43CA3" w:rsidRPr="00AE51C4" w:rsidRDefault="00E43CA3" w:rsidP="00F87BC4">
      <w:pPr>
        <w:spacing w:line="240" w:lineRule="auto"/>
        <w:jc w:val="left"/>
      </w:pPr>
    </w:p>
    <w:p w:rsidR="00FE2A9E"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AE51C4">
        <w:fldChar w:fldCharType="begin"/>
      </w:r>
      <w:r w:rsidRPr="00AE51C4">
        <w:instrText xml:space="preserve"> TOC \h \z \c "Taulukko" </w:instrText>
      </w:r>
      <w:r w:rsidRPr="00AE51C4">
        <w:fldChar w:fldCharType="separate"/>
      </w:r>
      <w:hyperlink w:anchor="_Toc101039960" w:history="1">
        <w:r w:rsidR="00FE2A9E" w:rsidRPr="005D411D">
          <w:rPr>
            <w:rStyle w:val="Hyperlink"/>
            <w:noProof/>
          </w:rPr>
          <w:t>Taulukko 1.</w:t>
        </w:r>
        <w:r w:rsidR="00FE2A9E">
          <w:rPr>
            <w:rFonts w:eastAsiaTheme="minorEastAsia" w:cstheme="minorBidi"/>
            <w:noProof/>
            <w:kern w:val="0"/>
            <w:sz w:val="22"/>
            <w:szCs w:val="22"/>
            <w:lang w:eastAsia="fi-FI" w:bidi="ar-SA"/>
          </w:rPr>
          <w:tab/>
        </w:r>
        <w:r w:rsidR="00FE2A9E" w:rsidRPr="005D411D">
          <w:rPr>
            <w:rStyle w:val="Hyperlink"/>
            <w:noProof/>
          </w:rPr>
          <w:t>Baileyn esimerkin mukainen Bayer-kuvio</w:t>
        </w:r>
        <w:r w:rsidR="00FE2A9E">
          <w:rPr>
            <w:noProof/>
            <w:webHidden/>
          </w:rPr>
          <w:tab/>
        </w:r>
        <w:r w:rsidR="00FE2A9E">
          <w:rPr>
            <w:noProof/>
            <w:webHidden/>
          </w:rPr>
          <w:fldChar w:fldCharType="begin"/>
        </w:r>
        <w:r w:rsidR="00FE2A9E">
          <w:rPr>
            <w:noProof/>
            <w:webHidden/>
          </w:rPr>
          <w:instrText xml:space="preserve"> PAGEREF _Toc101039960 \h </w:instrText>
        </w:r>
        <w:r w:rsidR="00FE2A9E">
          <w:rPr>
            <w:noProof/>
            <w:webHidden/>
          </w:rPr>
        </w:r>
        <w:r w:rsidR="00FE2A9E">
          <w:rPr>
            <w:noProof/>
            <w:webHidden/>
          </w:rPr>
          <w:fldChar w:fldCharType="separate"/>
        </w:r>
        <w:r w:rsidR="00FE2A9E">
          <w:rPr>
            <w:noProof/>
            <w:webHidden/>
          </w:rPr>
          <w:t>15</w:t>
        </w:r>
        <w:r w:rsidR="00FE2A9E">
          <w:rPr>
            <w:noProof/>
            <w:webHidden/>
          </w:rPr>
          <w:fldChar w:fldCharType="end"/>
        </w:r>
      </w:hyperlink>
    </w:p>
    <w:p w:rsidR="00FE2A9E" w:rsidRDefault="00FE2A9E">
      <w:pPr>
        <w:pStyle w:val="TableofFigures"/>
        <w:tabs>
          <w:tab w:val="left" w:pos="1320"/>
          <w:tab w:val="right" w:leader="dot" w:pos="8494"/>
        </w:tabs>
        <w:rPr>
          <w:rFonts w:eastAsiaTheme="minorEastAsia" w:cstheme="minorBidi"/>
          <w:noProof/>
          <w:kern w:val="0"/>
          <w:sz w:val="22"/>
          <w:szCs w:val="22"/>
          <w:lang w:eastAsia="fi-FI" w:bidi="ar-SA"/>
        </w:rPr>
      </w:pPr>
      <w:hyperlink w:anchor="_Toc101039961" w:history="1">
        <w:r w:rsidRPr="005D411D">
          <w:rPr>
            <w:rStyle w:val="Hyperlink"/>
            <w:noProof/>
          </w:rPr>
          <w:t>Taulukko 2.</w:t>
        </w:r>
        <w:r>
          <w:rPr>
            <w:rFonts w:eastAsiaTheme="minorEastAsia" w:cstheme="minorBidi"/>
            <w:noProof/>
            <w:kern w:val="0"/>
            <w:sz w:val="22"/>
            <w:szCs w:val="22"/>
            <w:lang w:eastAsia="fi-FI" w:bidi="ar-SA"/>
          </w:rPr>
          <w:tab/>
        </w:r>
        <w:r w:rsidRPr="005D411D">
          <w:rPr>
            <w:rStyle w:val="Hyperlink"/>
            <w:noProof/>
          </w:rPr>
          <w:t>Vakiot</w:t>
        </w:r>
        <w:r>
          <w:rPr>
            <w:noProof/>
            <w:webHidden/>
          </w:rPr>
          <w:tab/>
        </w:r>
        <w:r>
          <w:rPr>
            <w:noProof/>
            <w:webHidden/>
          </w:rPr>
          <w:fldChar w:fldCharType="begin"/>
        </w:r>
        <w:r>
          <w:rPr>
            <w:noProof/>
            <w:webHidden/>
          </w:rPr>
          <w:instrText xml:space="preserve"> PAGEREF _Toc101039961 \h </w:instrText>
        </w:r>
        <w:r>
          <w:rPr>
            <w:noProof/>
            <w:webHidden/>
          </w:rPr>
        </w:r>
        <w:r>
          <w:rPr>
            <w:noProof/>
            <w:webHidden/>
          </w:rPr>
          <w:fldChar w:fldCharType="separate"/>
        </w:r>
        <w:r>
          <w:rPr>
            <w:noProof/>
            <w:webHidden/>
          </w:rPr>
          <w:t>18</w:t>
        </w:r>
        <w:r>
          <w:rPr>
            <w:noProof/>
            <w:webHidden/>
          </w:rPr>
          <w:fldChar w:fldCharType="end"/>
        </w:r>
      </w:hyperlink>
    </w:p>
    <w:p w:rsidR="00FE2A9E" w:rsidRDefault="00FE2A9E">
      <w:pPr>
        <w:pStyle w:val="TableofFigures"/>
        <w:tabs>
          <w:tab w:val="left" w:pos="1320"/>
          <w:tab w:val="right" w:leader="dot" w:pos="8494"/>
        </w:tabs>
        <w:rPr>
          <w:rFonts w:eastAsiaTheme="minorEastAsia" w:cstheme="minorBidi"/>
          <w:noProof/>
          <w:kern w:val="0"/>
          <w:sz w:val="22"/>
          <w:szCs w:val="22"/>
          <w:lang w:eastAsia="fi-FI" w:bidi="ar-SA"/>
        </w:rPr>
      </w:pPr>
      <w:hyperlink w:anchor="_Toc101039962" w:history="1">
        <w:r w:rsidRPr="005D411D">
          <w:rPr>
            <w:rStyle w:val="Hyperlink"/>
            <w:noProof/>
          </w:rPr>
          <w:t>Taulukko 3.</w:t>
        </w:r>
        <w:r>
          <w:rPr>
            <w:rFonts w:eastAsiaTheme="minorEastAsia" w:cstheme="minorBidi"/>
            <w:noProof/>
            <w:kern w:val="0"/>
            <w:sz w:val="22"/>
            <w:szCs w:val="22"/>
            <w:lang w:eastAsia="fi-FI" w:bidi="ar-SA"/>
          </w:rPr>
          <w:tab/>
        </w:r>
        <w:r w:rsidRPr="005D411D">
          <w:rPr>
            <w:rStyle w:val="Hyperlink"/>
            <w:noProof/>
          </w:rPr>
          <w:t>Suureita ja niiden yksiköitä</w:t>
        </w:r>
        <w:r>
          <w:rPr>
            <w:noProof/>
            <w:webHidden/>
          </w:rPr>
          <w:tab/>
        </w:r>
        <w:r>
          <w:rPr>
            <w:noProof/>
            <w:webHidden/>
          </w:rPr>
          <w:fldChar w:fldCharType="begin"/>
        </w:r>
        <w:r>
          <w:rPr>
            <w:noProof/>
            <w:webHidden/>
          </w:rPr>
          <w:instrText xml:space="preserve"> PAGEREF _Toc101039962 \h </w:instrText>
        </w:r>
        <w:r>
          <w:rPr>
            <w:noProof/>
            <w:webHidden/>
          </w:rPr>
        </w:r>
        <w:r>
          <w:rPr>
            <w:noProof/>
            <w:webHidden/>
          </w:rPr>
          <w:fldChar w:fldCharType="separate"/>
        </w:r>
        <w:r>
          <w:rPr>
            <w:noProof/>
            <w:webHidden/>
          </w:rPr>
          <w:t>19</w:t>
        </w:r>
        <w:r>
          <w:rPr>
            <w:noProof/>
            <w:webHidden/>
          </w:rPr>
          <w:fldChar w:fldCharType="end"/>
        </w:r>
      </w:hyperlink>
    </w:p>
    <w:p w:rsidR="00FE2A9E" w:rsidRDefault="00FE2A9E">
      <w:pPr>
        <w:pStyle w:val="TableofFigures"/>
        <w:tabs>
          <w:tab w:val="left" w:pos="1540"/>
          <w:tab w:val="right" w:leader="dot" w:pos="8494"/>
        </w:tabs>
        <w:rPr>
          <w:rFonts w:eastAsiaTheme="minorEastAsia" w:cstheme="minorBidi"/>
          <w:noProof/>
          <w:kern w:val="0"/>
          <w:sz w:val="22"/>
          <w:szCs w:val="22"/>
          <w:lang w:eastAsia="fi-FI" w:bidi="ar-SA"/>
        </w:rPr>
      </w:pPr>
      <w:hyperlink w:anchor="_Toc101039963" w:history="1">
        <w:r w:rsidRPr="005D411D">
          <w:rPr>
            <w:rStyle w:val="Hyperlink"/>
            <w:noProof/>
          </w:rPr>
          <w:t>Taulukko 4.</w:t>
        </w:r>
        <w:r>
          <w:rPr>
            <w:rFonts w:eastAsiaTheme="minorEastAsia" w:cstheme="minorBidi"/>
            <w:noProof/>
            <w:kern w:val="0"/>
            <w:sz w:val="22"/>
            <w:szCs w:val="22"/>
            <w:lang w:eastAsia="fi-FI" w:bidi="ar-SA"/>
          </w:rPr>
          <w:tab/>
        </w:r>
        <w:r w:rsidRPr="005D411D">
          <w:rPr>
            <w:rStyle w:val="Hyperlink"/>
            <w:noProof/>
          </w:rPr>
          <w:t>Basler Dart USB3 daA2500-14uc kameramodulin ominaisuudet (Basler 2022, Area Scan Cameras/Models/Basler dart USB 3.0).</w:t>
        </w:r>
        <w:r>
          <w:rPr>
            <w:noProof/>
            <w:webHidden/>
          </w:rPr>
          <w:tab/>
        </w:r>
        <w:r>
          <w:rPr>
            <w:noProof/>
            <w:webHidden/>
          </w:rPr>
          <w:fldChar w:fldCharType="begin"/>
        </w:r>
        <w:r>
          <w:rPr>
            <w:noProof/>
            <w:webHidden/>
          </w:rPr>
          <w:instrText xml:space="preserve"> PAGEREF _Toc101039963 \h </w:instrText>
        </w:r>
        <w:r>
          <w:rPr>
            <w:noProof/>
            <w:webHidden/>
          </w:rPr>
        </w:r>
        <w:r>
          <w:rPr>
            <w:noProof/>
            <w:webHidden/>
          </w:rPr>
          <w:fldChar w:fldCharType="separate"/>
        </w:r>
        <w:r>
          <w:rPr>
            <w:noProof/>
            <w:webHidden/>
          </w:rPr>
          <w:t>36</w:t>
        </w:r>
        <w:r>
          <w:rPr>
            <w:noProof/>
            <w:webHidden/>
          </w:rPr>
          <w:fldChar w:fldCharType="end"/>
        </w:r>
      </w:hyperlink>
    </w:p>
    <w:p w:rsidR="00FE2A9E" w:rsidRDefault="00FE2A9E">
      <w:pPr>
        <w:pStyle w:val="TableofFigures"/>
        <w:tabs>
          <w:tab w:val="left" w:pos="1320"/>
          <w:tab w:val="right" w:leader="dot" w:pos="8494"/>
        </w:tabs>
        <w:rPr>
          <w:rFonts w:eastAsiaTheme="minorEastAsia" w:cstheme="minorBidi"/>
          <w:noProof/>
          <w:kern w:val="0"/>
          <w:sz w:val="22"/>
          <w:szCs w:val="22"/>
          <w:lang w:eastAsia="fi-FI" w:bidi="ar-SA"/>
        </w:rPr>
      </w:pPr>
      <w:hyperlink w:anchor="_Toc101039964" w:history="1">
        <w:r w:rsidRPr="005D411D">
          <w:rPr>
            <w:rStyle w:val="Hyperlink"/>
            <w:noProof/>
          </w:rPr>
          <w:t>Taulukko 5.</w:t>
        </w:r>
        <w:r>
          <w:rPr>
            <w:rFonts w:eastAsiaTheme="minorEastAsia" w:cstheme="minorBidi"/>
            <w:noProof/>
            <w:kern w:val="0"/>
            <w:sz w:val="22"/>
            <w:szCs w:val="22"/>
            <w:lang w:eastAsia="fi-FI" w:bidi="ar-SA"/>
          </w:rPr>
          <w:tab/>
        </w:r>
        <w:r w:rsidRPr="005D411D">
          <w:rPr>
            <w:rStyle w:val="Hyperlink"/>
            <w:noProof/>
          </w:rPr>
          <w:t>MT9P031 kamerakennon ominaisuudet (ONSEMI 2021, s. 1).</w:t>
        </w:r>
        <w:r>
          <w:rPr>
            <w:noProof/>
            <w:webHidden/>
          </w:rPr>
          <w:tab/>
        </w:r>
        <w:r>
          <w:rPr>
            <w:noProof/>
            <w:webHidden/>
          </w:rPr>
          <w:fldChar w:fldCharType="begin"/>
        </w:r>
        <w:r>
          <w:rPr>
            <w:noProof/>
            <w:webHidden/>
          </w:rPr>
          <w:instrText xml:space="preserve"> PAGEREF _Toc101039964 \h </w:instrText>
        </w:r>
        <w:r>
          <w:rPr>
            <w:noProof/>
            <w:webHidden/>
          </w:rPr>
        </w:r>
        <w:r>
          <w:rPr>
            <w:noProof/>
            <w:webHidden/>
          </w:rPr>
          <w:fldChar w:fldCharType="separate"/>
        </w:r>
        <w:r>
          <w:rPr>
            <w:noProof/>
            <w:webHidden/>
          </w:rPr>
          <w:t>37</w:t>
        </w:r>
        <w:r>
          <w:rPr>
            <w:noProof/>
            <w:webHidden/>
          </w:rPr>
          <w:fldChar w:fldCharType="end"/>
        </w:r>
      </w:hyperlink>
    </w:p>
    <w:p w:rsidR="00FE2A9E" w:rsidRDefault="00FE2A9E">
      <w:pPr>
        <w:pStyle w:val="TableofFigures"/>
        <w:tabs>
          <w:tab w:val="left" w:pos="1320"/>
          <w:tab w:val="right" w:leader="dot" w:pos="8494"/>
        </w:tabs>
        <w:rPr>
          <w:rFonts w:eastAsiaTheme="minorEastAsia" w:cstheme="minorBidi"/>
          <w:noProof/>
          <w:kern w:val="0"/>
          <w:sz w:val="22"/>
          <w:szCs w:val="22"/>
          <w:lang w:eastAsia="fi-FI" w:bidi="ar-SA"/>
        </w:rPr>
      </w:pPr>
      <w:hyperlink w:anchor="_Toc101039965" w:history="1">
        <w:r w:rsidRPr="005D411D">
          <w:rPr>
            <w:rStyle w:val="Hyperlink"/>
            <w:noProof/>
          </w:rPr>
          <w:t>Taulukko 6.</w:t>
        </w:r>
        <w:r>
          <w:rPr>
            <w:rFonts w:eastAsiaTheme="minorEastAsia" w:cstheme="minorBidi"/>
            <w:noProof/>
            <w:kern w:val="0"/>
            <w:sz w:val="22"/>
            <w:szCs w:val="22"/>
            <w:lang w:eastAsia="fi-FI" w:bidi="ar-SA"/>
          </w:rPr>
          <w:tab/>
        </w:r>
        <w:r w:rsidRPr="005D411D">
          <w:rPr>
            <w:rStyle w:val="Hyperlink"/>
            <w:noProof/>
          </w:rPr>
          <w:t>MFPI-suodattimen ominaisuudet (Saari, 2020).</w:t>
        </w:r>
        <w:r>
          <w:rPr>
            <w:noProof/>
            <w:webHidden/>
          </w:rPr>
          <w:tab/>
        </w:r>
        <w:r>
          <w:rPr>
            <w:noProof/>
            <w:webHidden/>
          </w:rPr>
          <w:fldChar w:fldCharType="begin"/>
        </w:r>
        <w:r>
          <w:rPr>
            <w:noProof/>
            <w:webHidden/>
          </w:rPr>
          <w:instrText xml:space="preserve"> PAGEREF _Toc101039965 \h </w:instrText>
        </w:r>
        <w:r>
          <w:rPr>
            <w:noProof/>
            <w:webHidden/>
          </w:rPr>
        </w:r>
        <w:r>
          <w:rPr>
            <w:noProof/>
            <w:webHidden/>
          </w:rPr>
          <w:fldChar w:fldCharType="separate"/>
        </w:r>
        <w:r>
          <w:rPr>
            <w:noProof/>
            <w:webHidden/>
          </w:rPr>
          <w:t>41</w:t>
        </w:r>
        <w:r>
          <w:rPr>
            <w:noProof/>
            <w:webHidden/>
          </w:rPr>
          <w:fldChar w:fldCharType="end"/>
        </w:r>
      </w:hyperlink>
    </w:p>
    <w:p w:rsidR="00FE2A9E" w:rsidRDefault="00FE2A9E">
      <w:pPr>
        <w:pStyle w:val="TableofFigures"/>
        <w:tabs>
          <w:tab w:val="left" w:pos="1320"/>
          <w:tab w:val="right" w:leader="dot" w:pos="8494"/>
        </w:tabs>
        <w:rPr>
          <w:rFonts w:eastAsiaTheme="minorEastAsia" w:cstheme="minorBidi"/>
          <w:noProof/>
          <w:kern w:val="0"/>
          <w:sz w:val="22"/>
          <w:szCs w:val="22"/>
          <w:lang w:eastAsia="fi-FI" w:bidi="ar-SA"/>
        </w:rPr>
      </w:pPr>
      <w:hyperlink w:anchor="_Toc101039966" w:history="1">
        <w:r w:rsidRPr="005D411D">
          <w:rPr>
            <w:rStyle w:val="Hyperlink"/>
            <w:noProof/>
          </w:rPr>
          <w:t>Taulukko 7.</w:t>
        </w:r>
        <w:r>
          <w:rPr>
            <w:rFonts w:eastAsiaTheme="minorEastAsia" w:cstheme="minorBidi"/>
            <w:noProof/>
            <w:kern w:val="0"/>
            <w:sz w:val="22"/>
            <w:szCs w:val="22"/>
            <w:lang w:eastAsia="fi-FI" w:bidi="ar-SA"/>
          </w:rPr>
          <w:tab/>
        </w:r>
        <w:r w:rsidRPr="005D411D">
          <w:rPr>
            <w:rStyle w:val="Hyperlink"/>
            <w:noProof/>
          </w:rPr>
          <w:t>LED valaisun ominaisuudet (Saari, 2020).</w:t>
        </w:r>
        <w:r>
          <w:rPr>
            <w:noProof/>
            <w:webHidden/>
          </w:rPr>
          <w:tab/>
        </w:r>
        <w:r>
          <w:rPr>
            <w:noProof/>
            <w:webHidden/>
          </w:rPr>
          <w:fldChar w:fldCharType="begin"/>
        </w:r>
        <w:r>
          <w:rPr>
            <w:noProof/>
            <w:webHidden/>
          </w:rPr>
          <w:instrText xml:space="preserve"> PAGEREF _Toc101039966 \h </w:instrText>
        </w:r>
        <w:r>
          <w:rPr>
            <w:noProof/>
            <w:webHidden/>
          </w:rPr>
        </w:r>
        <w:r>
          <w:rPr>
            <w:noProof/>
            <w:webHidden/>
          </w:rPr>
          <w:fldChar w:fldCharType="separate"/>
        </w:r>
        <w:r>
          <w:rPr>
            <w:noProof/>
            <w:webHidden/>
          </w:rPr>
          <w:t>42</w:t>
        </w:r>
        <w:r>
          <w:rPr>
            <w:noProof/>
            <w:webHidden/>
          </w:rPr>
          <w:fldChar w:fldCharType="end"/>
        </w:r>
      </w:hyperlink>
    </w:p>
    <w:p w:rsidR="00FE2A9E" w:rsidRDefault="00FE2A9E">
      <w:pPr>
        <w:pStyle w:val="TableofFigures"/>
        <w:tabs>
          <w:tab w:val="left" w:pos="1320"/>
          <w:tab w:val="right" w:leader="dot" w:pos="8494"/>
        </w:tabs>
        <w:rPr>
          <w:rFonts w:eastAsiaTheme="minorEastAsia" w:cstheme="minorBidi"/>
          <w:noProof/>
          <w:kern w:val="0"/>
          <w:sz w:val="22"/>
          <w:szCs w:val="22"/>
          <w:lang w:eastAsia="fi-FI" w:bidi="ar-SA"/>
        </w:rPr>
      </w:pPr>
      <w:hyperlink w:anchor="_Toc101039967" w:history="1">
        <w:r w:rsidRPr="005D411D">
          <w:rPr>
            <w:rStyle w:val="Hyperlink"/>
            <w:noProof/>
          </w:rPr>
          <w:t>Taulukko 8.</w:t>
        </w:r>
        <w:r>
          <w:rPr>
            <w:rFonts w:eastAsiaTheme="minorEastAsia" w:cstheme="minorBidi"/>
            <w:noProof/>
            <w:kern w:val="0"/>
            <w:sz w:val="22"/>
            <w:szCs w:val="22"/>
            <w:lang w:eastAsia="fi-FI" w:bidi="ar-SA"/>
          </w:rPr>
          <w:tab/>
        </w:r>
        <w:r w:rsidRPr="005D411D">
          <w:rPr>
            <w:rStyle w:val="Hyperlink"/>
            <w:noProof/>
          </w:rPr>
          <w:t>VTT:n dokumentaatio spektrikamerasta.</w:t>
        </w:r>
        <w:r>
          <w:rPr>
            <w:noProof/>
            <w:webHidden/>
          </w:rPr>
          <w:tab/>
        </w:r>
        <w:r>
          <w:rPr>
            <w:noProof/>
            <w:webHidden/>
          </w:rPr>
          <w:fldChar w:fldCharType="begin"/>
        </w:r>
        <w:r>
          <w:rPr>
            <w:noProof/>
            <w:webHidden/>
          </w:rPr>
          <w:instrText xml:space="preserve"> PAGEREF _Toc101039967 \h </w:instrText>
        </w:r>
        <w:r>
          <w:rPr>
            <w:noProof/>
            <w:webHidden/>
          </w:rPr>
        </w:r>
        <w:r>
          <w:rPr>
            <w:noProof/>
            <w:webHidden/>
          </w:rPr>
          <w:fldChar w:fldCharType="separate"/>
        </w:r>
        <w:r>
          <w:rPr>
            <w:noProof/>
            <w:webHidden/>
          </w:rPr>
          <w:t>42</w:t>
        </w:r>
        <w:r>
          <w:rPr>
            <w:noProof/>
            <w:webHidden/>
          </w:rPr>
          <w:fldChar w:fldCharType="end"/>
        </w:r>
      </w:hyperlink>
    </w:p>
    <w:p w:rsidR="00FE2A9E" w:rsidRDefault="00FE2A9E">
      <w:pPr>
        <w:pStyle w:val="TableofFigures"/>
        <w:tabs>
          <w:tab w:val="left" w:pos="1320"/>
          <w:tab w:val="right" w:leader="dot" w:pos="8494"/>
        </w:tabs>
        <w:rPr>
          <w:rFonts w:eastAsiaTheme="minorEastAsia" w:cstheme="minorBidi"/>
          <w:noProof/>
          <w:kern w:val="0"/>
          <w:sz w:val="22"/>
          <w:szCs w:val="22"/>
          <w:lang w:eastAsia="fi-FI" w:bidi="ar-SA"/>
        </w:rPr>
      </w:pPr>
      <w:hyperlink w:anchor="_Toc101039968" w:history="1">
        <w:r w:rsidRPr="005D411D">
          <w:rPr>
            <w:rStyle w:val="Hyperlink"/>
            <w:noProof/>
          </w:rPr>
          <w:t>Taulukko 9.</w:t>
        </w:r>
        <w:r>
          <w:rPr>
            <w:rFonts w:eastAsiaTheme="minorEastAsia" w:cstheme="minorBidi"/>
            <w:noProof/>
            <w:kern w:val="0"/>
            <w:sz w:val="22"/>
            <w:szCs w:val="22"/>
            <w:lang w:eastAsia="fi-FI" w:bidi="ar-SA"/>
          </w:rPr>
          <w:tab/>
        </w:r>
        <w:r w:rsidRPr="005D411D">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_Toc101039968 \h </w:instrText>
        </w:r>
        <w:r>
          <w:rPr>
            <w:noProof/>
            <w:webHidden/>
          </w:rPr>
        </w:r>
        <w:r>
          <w:rPr>
            <w:noProof/>
            <w:webHidden/>
          </w:rPr>
          <w:fldChar w:fldCharType="separate"/>
        </w:r>
        <w:r>
          <w:rPr>
            <w:noProof/>
            <w:webHidden/>
          </w:rPr>
          <w:t>43</w:t>
        </w:r>
        <w:r>
          <w:rPr>
            <w:noProof/>
            <w:webHidden/>
          </w:rPr>
          <w:fldChar w:fldCharType="end"/>
        </w:r>
      </w:hyperlink>
    </w:p>
    <w:p w:rsidR="00FE2A9E" w:rsidRDefault="00FE2A9E">
      <w:pPr>
        <w:pStyle w:val="TableofFigures"/>
        <w:tabs>
          <w:tab w:val="left" w:pos="1540"/>
          <w:tab w:val="right" w:leader="dot" w:pos="8494"/>
        </w:tabs>
        <w:rPr>
          <w:rFonts w:eastAsiaTheme="minorEastAsia" w:cstheme="minorBidi"/>
          <w:noProof/>
          <w:kern w:val="0"/>
          <w:sz w:val="22"/>
          <w:szCs w:val="22"/>
          <w:lang w:eastAsia="fi-FI" w:bidi="ar-SA"/>
        </w:rPr>
      </w:pPr>
      <w:hyperlink w:anchor="_Toc101039969" w:history="1">
        <w:r w:rsidRPr="005D411D">
          <w:rPr>
            <w:rStyle w:val="Hyperlink"/>
            <w:noProof/>
          </w:rPr>
          <w:t>Taulukko 10.</w:t>
        </w:r>
        <w:r>
          <w:rPr>
            <w:rFonts w:eastAsiaTheme="minorEastAsia" w:cstheme="minorBidi"/>
            <w:noProof/>
            <w:kern w:val="0"/>
            <w:sz w:val="22"/>
            <w:szCs w:val="22"/>
            <w:lang w:eastAsia="fi-FI" w:bidi="ar-SA"/>
          </w:rPr>
          <w:tab/>
        </w:r>
        <w:r w:rsidRPr="005D411D">
          <w:rPr>
            <w:rStyle w:val="Hyperlink"/>
            <w:noProof/>
          </w:rPr>
          <w:t>Spektrikameran kalibroidut kuvausasetukset</w:t>
        </w:r>
        <w:r>
          <w:rPr>
            <w:noProof/>
            <w:webHidden/>
          </w:rPr>
          <w:tab/>
        </w:r>
        <w:r>
          <w:rPr>
            <w:noProof/>
            <w:webHidden/>
          </w:rPr>
          <w:fldChar w:fldCharType="begin"/>
        </w:r>
        <w:r>
          <w:rPr>
            <w:noProof/>
            <w:webHidden/>
          </w:rPr>
          <w:instrText xml:space="preserve"> PAGEREF _Toc101039969 \h </w:instrText>
        </w:r>
        <w:r>
          <w:rPr>
            <w:noProof/>
            <w:webHidden/>
          </w:rPr>
        </w:r>
        <w:r>
          <w:rPr>
            <w:noProof/>
            <w:webHidden/>
          </w:rPr>
          <w:fldChar w:fldCharType="separate"/>
        </w:r>
        <w:r>
          <w:rPr>
            <w:noProof/>
            <w:webHidden/>
          </w:rPr>
          <w:t>46</w:t>
        </w:r>
        <w:r>
          <w:rPr>
            <w:noProof/>
            <w:webHidden/>
          </w:rPr>
          <w:fldChar w:fldCharType="end"/>
        </w:r>
      </w:hyperlink>
    </w:p>
    <w:p w:rsidR="00FE2A9E" w:rsidRDefault="00FE2A9E">
      <w:pPr>
        <w:pStyle w:val="TableofFigures"/>
        <w:tabs>
          <w:tab w:val="left" w:pos="1540"/>
          <w:tab w:val="right" w:leader="dot" w:pos="8494"/>
        </w:tabs>
        <w:rPr>
          <w:rFonts w:eastAsiaTheme="minorEastAsia" w:cstheme="minorBidi"/>
          <w:noProof/>
          <w:kern w:val="0"/>
          <w:sz w:val="22"/>
          <w:szCs w:val="22"/>
          <w:lang w:eastAsia="fi-FI" w:bidi="ar-SA"/>
        </w:rPr>
      </w:pPr>
      <w:hyperlink w:anchor="_Toc101039970" w:history="1">
        <w:r w:rsidRPr="005D411D">
          <w:rPr>
            <w:rStyle w:val="Hyperlink"/>
            <w:noProof/>
          </w:rPr>
          <w:t>Taulukko 11.</w:t>
        </w:r>
        <w:r>
          <w:rPr>
            <w:rFonts w:eastAsiaTheme="minorEastAsia" w:cstheme="minorBidi"/>
            <w:noProof/>
            <w:kern w:val="0"/>
            <w:sz w:val="22"/>
            <w:szCs w:val="22"/>
            <w:lang w:eastAsia="fi-FI" w:bidi="ar-SA"/>
          </w:rPr>
          <w:tab/>
        </w:r>
        <w:r w:rsidRPr="005D411D">
          <w:rPr>
            <w:rStyle w:val="Hyperlink"/>
            <w:noProof/>
          </w:rPr>
          <w:t>Spektrikameran kalibroidut LED:ien ohjaukset</w:t>
        </w:r>
        <w:r>
          <w:rPr>
            <w:noProof/>
            <w:webHidden/>
          </w:rPr>
          <w:tab/>
        </w:r>
        <w:r>
          <w:rPr>
            <w:noProof/>
            <w:webHidden/>
          </w:rPr>
          <w:fldChar w:fldCharType="begin"/>
        </w:r>
        <w:r>
          <w:rPr>
            <w:noProof/>
            <w:webHidden/>
          </w:rPr>
          <w:instrText xml:space="preserve"> PAGEREF _Toc101039970 \h </w:instrText>
        </w:r>
        <w:r>
          <w:rPr>
            <w:noProof/>
            <w:webHidden/>
          </w:rPr>
        </w:r>
        <w:r>
          <w:rPr>
            <w:noProof/>
            <w:webHidden/>
          </w:rPr>
          <w:fldChar w:fldCharType="separate"/>
        </w:r>
        <w:r>
          <w:rPr>
            <w:noProof/>
            <w:webHidden/>
          </w:rPr>
          <w:t>46</w:t>
        </w:r>
        <w:r>
          <w:rPr>
            <w:noProof/>
            <w:webHidden/>
          </w:rPr>
          <w:fldChar w:fldCharType="end"/>
        </w:r>
      </w:hyperlink>
    </w:p>
    <w:p w:rsidR="00FE2A9E" w:rsidRDefault="00FE2A9E">
      <w:pPr>
        <w:pStyle w:val="TableofFigures"/>
        <w:tabs>
          <w:tab w:val="left" w:pos="1540"/>
          <w:tab w:val="right" w:leader="dot" w:pos="8494"/>
        </w:tabs>
        <w:rPr>
          <w:rFonts w:eastAsiaTheme="minorEastAsia" w:cstheme="minorBidi"/>
          <w:noProof/>
          <w:kern w:val="0"/>
          <w:sz w:val="22"/>
          <w:szCs w:val="22"/>
          <w:lang w:eastAsia="fi-FI" w:bidi="ar-SA"/>
        </w:rPr>
      </w:pPr>
      <w:hyperlink w:anchor="_Toc101039971" w:history="1">
        <w:r w:rsidRPr="005D411D">
          <w:rPr>
            <w:rStyle w:val="Hyperlink"/>
            <w:noProof/>
          </w:rPr>
          <w:t>Taulukko 12.</w:t>
        </w:r>
        <w:r>
          <w:rPr>
            <w:rFonts w:eastAsiaTheme="minorEastAsia" w:cstheme="minorBidi"/>
            <w:noProof/>
            <w:kern w:val="0"/>
            <w:sz w:val="22"/>
            <w:szCs w:val="22"/>
            <w:lang w:eastAsia="fi-FI" w:bidi="ar-SA"/>
          </w:rPr>
          <w:tab/>
        </w:r>
        <w:r w:rsidRPr="005D411D">
          <w:rPr>
            <w:rStyle w:val="Hyperlink"/>
            <w:noProof/>
          </w:rPr>
          <w:t>Spektrikamerasta julkaisuja</w:t>
        </w:r>
        <w:r>
          <w:rPr>
            <w:noProof/>
            <w:webHidden/>
          </w:rPr>
          <w:tab/>
        </w:r>
        <w:r>
          <w:rPr>
            <w:noProof/>
            <w:webHidden/>
          </w:rPr>
          <w:fldChar w:fldCharType="begin"/>
        </w:r>
        <w:r>
          <w:rPr>
            <w:noProof/>
            <w:webHidden/>
          </w:rPr>
          <w:instrText xml:space="preserve"> PAGEREF _Toc101039971 \h </w:instrText>
        </w:r>
        <w:r>
          <w:rPr>
            <w:noProof/>
            <w:webHidden/>
          </w:rPr>
        </w:r>
        <w:r>
          <w:rPr>
            <w:noProof/>
            <w:webHidden/>
          </w:rPr>
          <w:fldChar w:fldCharType="separate"/>
        </w:r>
        <w:r>
          <w:rPr>
            <w:noProof/>
            <w:webHidden/>
          </w:rPr>
          <w:t>48</w:t>
        </w:r>
        <w:r>
          <w:rPr>
            <w:noProof/>
            <w:webHidden/>
          </w:rPr>
          <w:fldChar w:fldCharType="end"/>
        </w:r>
      </w:hyperlink>
    </w:p>
    <w:p w:rsidR="00FE2A9E" w:rsidRDefault="00FE2A9E">
      <w:pPr>
        <w:pStyle w:val="TableofFigures"/>
        <w:tabs>
          <w:tab w:val="left" w:pos="1540"/>
          <w:tab w:val="right" w:leader="dot" w:pos="8494"/>
        </w:tabs>
        <w:rPr>
          <w:rFonts w:eastAsiaTheme="minorEastAsia" w:cstheme="minorBidi"/>
          <w:noProof/>
          <w:kern w:val="0"/>
          <w:sz w:val="22"/>
          <w:szCs w:val="22"/>
          <w:lang w:eastAsia="fi-FI" w:bidi="ar-SA"/>
        </w:rPr>
      </w:pPr>
      <w:hyperlink w:anchor="_Toc101039972" w:history="1">
        <w:r w:rsidRPr="005D411D">
          <w:rPr>
            <w:rStyle w:val="Hyperlink"/>
            <w:noProof/>
          </w:rPr>
          <w:t>Taulukko 13.</w:t>
        </w:r>
        <w:r>
          <w:rPr>
            <w:rFonts w:eastAsiaTheme="minorEastAsia" w:cstheme="minorBidi"/>
            <w:noProof/>
            <w:kern w:val="0"/>
            <w:sz w:val="22"/>
            <w:szCs w:val="22"/>
            <w:lang w:eastAsia="fi-FI" w:bidi="ar-SA"/>
          </w:rPr>
          <w:tab/>
        </w:r>
        <w:r w:rsidRPr="005D411D">
          <w:rPr>
            <w:rStyle w:val="Hyperlink"/>
            <w:noProof/>
          </w:rPr>
          <w:t>MATRIX VISION ajurirajapinnat</w:t>
        </w:r>
        <w:r>
          <w:rPr>
            <w:noProof/>
            <w:webHidden/>
          </w:rPr>
          <w:tab/>
        </w:r>
        <w:r>
          <w:rPr>
            <w:noProof/>
            <w:webHidden/>
          </w:rPr>
          <w:fldChar w:fldCharType="begin"/>
        </w:r>
        <w:r>
          <w:rPr>
            <w:noProof/>
            <w:webHidden/>
          </w:rPr>
          <w:instrText xml:space="preserve"> PAGEREF _Toc101039972 \h </w:instrText>
        </w:r>
        <w:r>
          <w:rPr>
            <w:noProof/>
            <w:webHidden/>
          </w:rPr>
        </w:r>
        <w:r>
          <w:rPr>
            <w:noProof/>
            <w:webHidden/>
          </w:rPr>
          <w:fldChar w:fldCharType="separate"/>
        </w:r>
        <w:r>
          <w:rPr>
            <w:noProof/>
            <w:webHidden/>
          </w:rPr>
          <w:t>57</w:t>
        </w:r>
        <w:r>
          <w:rPr>
            <w:noProof/>
            <w:webHidden/>
          </w:rPr>
          <w:fldChar w:fldCharType="end"/>
        </w:r>
      </w:hyperlink>
    </w:p>
    <w:p w:rsidR="00FE2A9E" w:rsidRDefault="00FE2A9E">
      <w:pPr>
        <w:pStyle w:val="TableofFigures"/>
        <w:tabs>
          <w:tab w:val="left" w:pos="1540"/>
          <w:tab w:val="right" w:leader="dot" w:pos="8494"/>
        </w:tabs>
        <w:rPr>
          <w:rFonts w:eastAsiaTheme="minorEastAsia" w:cstheme="minorBidi"/>
          <w:noProof/>
          <w:kern w:val="0"/>
          <w:sz w:val="22"/>
          <w:szCs w:val="22"/>
          <w:lang w:eastAsia="fi-FI" w:bidi="ar-SA"/>
        </w:rPr>
      </w:pPr>
      <w:hyperlink w:anchor="_Toc101039973" w:history="1">
        <w:r w:rsidRPr="005D411D">
          <w:rPr>
            <w:rStyle w:val="Hyperlink"/>
            <w:noProof/>
          </w:rPr>
          <w:t>Taulukko 14.</w:t>
        </w:r>
        <w:r>
          <w:rPr>
            <w:rFonts w:eastAsiaTheme="minorEastAsia" w:cstheme="minorBidi"/>
            <w:noProof/>
            <w:kern w:val="0"/>
            <w:sz w:val="22"/>
            <w:szCs w:val="22"/>
            <w:lang w:eastAsia="fi-FI" w:bidi="ar-SA"/>
          </w:rPr>
          <w:tab/>
        </w:r>
        <w:r w:rsidRPr="005D411D">
          <w:rPr>
            <w:rStyle w:val="Hyperlink"/>
            <w:noProof/>
          </w:rPr>
          <w:t>Python ohjelmointiympäristön paketit</w:t>
        </w:r>
        <w:r>
          <w:rPr>
            <w:noProof/>
            <w:webHidden/>
          </w:rPr>
          <w:tab/>
        </w:r>
        <w:r>
          <w:rPr>
            <w:noProof/>
            <w:webHidden/>
          </w:rPr>
          <w:fldChar w:fldCharType="begin"/>
        </w:r>
        <w:r>
          <w:rPr>
            <w:noProof/>
            <w:webHidden/>
          </w:rPr>
          <w:instrText xml:space="preserve"> PAGEREF _Toc101039973 \h </w:instrText>
        </w:r>
        <w:r>
          <w:rPr>
            <w:noProof/>
            <w:webHidden/>
          </w:rPr>
        </w:r>
        <w:r>
          <w:rPr>
            <w:noProof/>
            <w:webHidden/>
          </w:rPr>
          <w:fldChar w:fldCharType="separate"/>
        </w:r>
        <w:r>
          <w:rPr>
            <w:noProof/>
            <w:webHidden/>
          </w:rPr>
          <w:t>59</w:t>
        </w:r>
        <w:r>
          <w:rPr>
            <w:noProof/>
            <w:webHidden/>
          </w:rPr>
          <w:fldChar w:fldCharType="end"/>
        </w:r>
      </w:hyperlink>
    </w:p>
    <w:p w:rsidR="00FE2A9E" w:rsidRDefault="00FE2A9E">
      <w:pPr>
        <w:pStyle w:val="TableofFigures"/>
        <w:tabs>
          <w:tab w:val="left" w:pos="1540"/>
          <w:tab w:val="right" w:leader="dot" w:pos="8494"/>
        </w:tabs>
        <w:rPr>
          <w:rFonts w:eastAsiaTheme="minorEastAsia" w:cstheme="minorBidi"/>
          <w:noProof/>
          <w:kern w:val="0"/>
          <w:sz w:val="22"/>
          <w:szCs w:val="22"/>
          <w:lang w:eastAsia="fi-FI" w:bidi="ar-SA"/>
        </w:rPr>
      </w:pPr>
      <w:hyperlink w:anchor="_Toc101039974" w:history="1">
        <w:r w:rsidRPr="005D411D">
          <w:rPr>
            <w:rStyle w:val="Hyperlink"/>
            <w:noProof/>
          </w:rPr>
          <w:t>Taulukko 15.</w:t>
        </w:r>
        <w:r>
          <w:rPr>
            <w:rFonts w:eastAsiaTheme="minorEastAsia" w:cstheme="minorBidi"/>
            <w:noProof/>
            <w:kern w:val="0"/>
            <w:sz w:val="22"/>
            <w:szCs w:val="22"/>
            <w:lang w:eastAsia="fi-FI" w:bidi="ar-SA"/>
          </w:rPr>
          <w:tab/>
        </w:r>
        <w:r w:rsidRPr="005D411D">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_Toc101039974 \h </w:instrText>
        </w:r>
        <w:r>
          <w:rPr>
            <w:noProof/>
            <w:webHidden/>
          </w:rPr>
        </w:r>
        <w:r>
          <w:rPr>
            <w:noProof/>
            <w:webHidden/>
          </w:rPr>
          <w:fldChar w:fldCharType="separate"/>
        </w:r>
        <w:r>
          <w:rPr>
            <w:noProof/>
            <w:webHidden/>
          </w:rPr>
          <w:t>60</w:t>
        </w:r>
        <w:r>
          <w:rPr>
            <w:noProof/>
            <w:webHidden/>
          </w:rPr>
          <w:fldChar w:fldCharType="end"/>
        </w:r>
      </w:hyperlink>
    </w:p>
    <w:p w:rsidR="00FE2A9E" w:rsidRDefault="00FE2A9E">
      <w:pPr>
        <w:pStyle w:val="TableofFigures"/>
        <w:tabs>
          <w:tab w:val="left" w:pos="1540"/>
          <w:tab w:val="right" w:leader="dot" w:pos="8494"/>
        </w:tabs>
        <w:rPr>
          <w:rFonts w:eastAsiaTheme="minorEastAsia" w:cstheme="minorBidi"/>
          <w:noProof/>
          <w:kern w:val="0"/>
          <w:sz w:val="22"/>
          <w:szCs w:val="22"/>
          <w:lang w:eastAsia="fi-FI" w:bidi="ar-SA"/>
        </w:rPr>
      </w:pPr>
      <w:hyperlink w:anchor="_Toc101039975" w:history="1">
        <w:r w:rsidRPr="005D411D">
          <w:rPr>
            <w:rStyle w:val="Hyperlink"/>
            <w:noProof/>
          </w:rPr>
          <w:t>Taulukko 16.</w:t>
        </w:r>
        <w:r>
          <w:rPr>
            <w:rFonts w:eastAsiaTheme="minorEastAsia" w:cstheme="minorBidi"/>
            <w:noProof/>
            <w:kern w:val="0"/>
            <w:sz w:val="22"/>
            <w:szCs w:val="22"/>
            <w:lang w:eastAsia="fi-FI" w:bidi="ar-SA"/>
          </w:rPr>
          <w:tab/>
        </w:r>
        <w:r w:rsidRPr="005D411D">
          <w:rPr>
            <w:rStyle w:val="Hyperlink"/>
            <w:noProof/>
          </w:rPr>
          <w:t>Ohjelmistokirjastotason ohjelmistokomponentit</w:t>
        </w:r>
        <w:r>
          <w:rPr>
            <w:noProof/>
            <w:webHidden/>
          </w:rPr>
          <w:tab/>
        </w:r>
        <w:r>
          <w:rPr>
            <w:noProof/>
            <w:webHidden/>
          </w:rPr>
          <w:fldChar w:fldCharType="begin"/>
        </w:r>
        <w:r>
          <w:rPr>
            <w:noProof/>
            <w:webHidden/>
          </w:rPr>
          <w:instrText xml:space="preserve"> PAGEREF _Toc101039975 \h </w:instrText>
        </w:r>
        <w:r>
          <w:rPr>
            <w:noProof/>
            <w:webHidden/>
          </w:rPr>
        </w:r>
        <w:r>
          <w:rPr>
            <w:noProof/>
            <w:webHidden/>
          </w:rPr>
          <w:fldChar w:fldCharType="separate"/>
        </w:r>
        <w:r>
          <w:rPr>
            <w:noProof/>
            <w:webHidden/>
          </w:rPr>
          <w:t>60</w:t>
        </w:r>
        <w:r>
          <w:rPr>
            <w:noProof/>
            <w:webHidden/>
          </w:rPr>
          <w:fldChar w:fldCharType="end"/>
        </w:r>
      </w:hyperlink>
    </w:p>
    <w:p w:rsidR="00FE2A9E" w:rsidRDefault="00FE2A9E">
      <w:pPr>
        <w:pStyle w:val="TableofFigures"/>
        <w:tabs>
          <w:tab w:val="left" w:pos="1540"/>
          <w:tab w:val="right" w:leader="dot" w:pos="8494"/>
        </w:tabs>
        <w:rPr>
          <w:rFonts w:eastAsiaTheme="minorEastAsia" w:cstheme="minorBidi"/>
          <w:noProof/>
          <w:kern w:val="0"/>
          <w:sz w:val="22"/>
          <w:szCs w:val="22"/>
          <w:lang w:eastAsia="fi-FI" w:bidi="ar-SA"/>
        </w:rPr>
      </w:pPr>
      <w:hyperlink w:anchor="_Toc101039976" w:history="1">
        <w:r w:rsidRPr="005D411D">
          <w:rPr>
            <w:rStyle w:val="Hyperlink"/>
            <w:noProof/>
          </w:rPr>
          <w:t>Taulukko 17.</w:t>
        </w:r>
        <w:r>
          <w:rPr>
            <w:rFonts w:eastAsiaTheme="minorEastAsia" w:cstheme="minorBidi"/>
            <w:noProof/>
            <w:kern w:val="0"/>
            <w:sz w:val="22"/>
            <w:szCs w:val="22"/>
            <w:lang w:eastAsia="fi-FI" w:bidi="ar-SA"/>
          </w:rPr>
          <w:tab/>
        </w:r>
        <w:r w:rsidRPr="005D411D">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_Toc101039976 \h </w:instrText>
        </w:r>
        <w:r>
          <w:rPr>
            <w:noProof/>
            <w:webHidden/>
          </w:rPr>
        </w:r>
        <w:r>
          <w:rPr>
            <w:noProof/>
            <w:webHidden/>
          </w:rPr>
          <w:fldChar w:fldCharType="separate"/>
        </w:r>
        <w:r>
          <w:rPr>
            <w:noProof/>
            <w:webHidden/>
          </w:rPr>
          <w:t>62</w:t>
        </w:r>
        <w:r>
          <w:rPr>
            <w:noProof/>
            <w:webHidden/>
          </w:rPr>
          <w:fldChar w:fldCharType="end"/>
        </w:r>
      </w:hyperlink>
    </w:p>
    <w:p w:rsidR="00FE2A9E" w:rsidRDefault="00FE2A9E">
      <w:pPr>
        <w:pStyle w:val="TableofFigures"/>
        <w:tabs>
          <w:tab w:val="left" w:pos="1760"/>
          <w:tab w:val="right" w:leader="dot" w:pos="8494"/>
        </w:tabs>
        <w:rPr>
          <w:rFonts w:eastAsiaTheme="minorEastAsia" w:cstheme="minorBidi"/>
          <w:noProof/>
          <w:kern w:val="0"/>
          <w:sz w:val="22"/>
          <w:szCs w:val="22"/>
          <w:lang w:eastAsia="fi-FI" w:bidi="ar-SA"/>
        </w:rPr>
      </w:pPr>
      <w:hyperlink w:anchor="_Toc101039977" w:history="1">
        <w:r w:rsidRPr="005D411D">
          <w:rPr>
            <w:rStyle w:val="Hyperlink"/>
            <w:noProof/>
          </w:rPr>
          <w:t>Taulukko 18.</w:t>
        </w:r>
        <w:r>
          <w:rPr>
            <w:rFonts w:eastAsiaTheme="minorEastAsia" w:cstheme="minorBidi"/>
            <w:noProof/>
            <w:kern w:val="0"/>
            <w:sz w:val="22"/>
            <w:szCs w:val="22"/>
            <w:lang w:eastAsia="fi-FI" w:bidi="ar-SA"/>
          </w:rPr>
          <w:tab/>
        </w:r>
        <w:r w:rsidRPr="005D411D">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_Toc101039977 \h </w:instrText>
        </w:r>
        <w:r>
          <w:rPr>
            <w:noProof/>
            <w:webHidden/>
          </w:rPr>
        </w:r>
        <w:r>
          <w:rPr>
            <w:noProof/>
            <w:webHidden/>
          </w:rPr>
          <w:fldChar w:fldCharType="separate"/>
        </w:r>
        <w:r>
          <w:rPr>
            <w:noProof/>
            <w:webHidden/>
          </w:rPr>
          <w:t>65</w:t>
        </w:r>
        <w:r>
          <w:rPr>
            <w:noProof/>
            <w:webHidden/>
          </w:rPr>
          <w:fldChar w:fldCharType="end"/>
        </w:r>
      </w:hyperlink>
    </w:p>
    <w:p w:rsidR="00FE2A9E" w:rsidRDefault="00FE2A9E">
      <w:pPr>
        <w:pStyle w:val="TableofFigures"/>
        <w:tabs>
          <w:tab w:val="left" w:pos="1760"/>
          <w:tab w:val="right" w:leader="dot" w:pos="8494"/>
        </w:tabs>
        <w:rPr>
          <w:rFonts w:eastAsiaTheme="minorEastAsia" w:cstheme="minorBidi"/>
          <w:noProof/>
          <w:kern w:val="0"/>
          <w:sz w:val="22"/>
          <w:szCs w:val="22"/>
          <w:lang w:eastAsia="fi-FI" w:bidi="ar-SA"/>
        </w:rPr>
      </w:pPr>
      <w:hyperlink w:anchor="_Toc101039978" w:history="1">
        <w:r w:rsidRPr="005D411D">
          <w:rPr>
            <w:rStyle w:val="Hyperlink"/>
            <w:noProof/>
          </w:rPr>
          <w:t>Taulukko 19.</w:t>
        </w:r>
        <w:r>
          <w:rPr>
            <w:rFonts w:eastAsiaTheme="minorEastAsia" w:cstheme="minorBidi"/>
            <w:noProof/>
            <w:kern w:val="0"/>
            <w:sz w:val="22"/>
            <w:szCs w:val="22"/>
            <w:lang w:eastAsia="fi-FI" w:bidi="ar-SA"/>
          </w:rPr>
          <w:tab/>
        </w:r>
        <w:r w:rsidRPr="005D411D">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_Toc101039978 \h </w:instrText>
        </w:r>
        <w:r>
          <w:rPr>
            <w:noProof/>
            <w:webHidden/>
          </w:rPr>
        </w:r>
        <w:r>
          <w:rPr>
            <w:noProof/>
            <w:webHidden/>
          </w:rPr>
          <w:fldChar w:fldCharType="separate"/>
        </w:r>
        <w:r>
          <w:rPr>
            <w:noProof/>
            <w:webHidden/>
          </w:rPr>
          <w:t>67</w:t>
        </w:r>
        <w:r>
          <w:rPr>
            <w:noProof/>
            <w:webHidden/>
          </w:rPr>
          <w:fldChar w:fldCharType="end"/>
        </w:r>
      </w:hyperlink>
    </w:p>
    <w:p w:rsidR="00FE2A9E" w:rsidRDefault="00FE2A9E">
      <w:pPr>
        <w:pStyle w:val="TableofFigures"/>
        <w:tabs>
          <w:tab w:val="left" w:pos="1540"/>
          <w:tab w:val="right" w:leader="dot" w:pos="8494"/>
        </w:tabs>
        <w:rPr>
          <w:rFonts w:eastAsiaTheme="minorEastAsia" w:cstheme="minorBidi"/>
          <w:noProof/>
          <w:kern w:val="0"/>
          <w:sz w:val="22"/>
          <w:szCs w:val="22"/>
          <w:lang w:eastAsia="fi-FI" w:bidi="ar-SA"/>
        </w:rPr>
      </w:pPr>
      <w:hyperlink w:anchor="_Toc101039979" w:history="1">
        <w:r w:rsidRPr="005D411D">
          <w:rPr>
            <w:rStyle w:val="Hyperlink"/>
            <w:noProof/>
          </w:rPr>
          <w:t>Taulukko 20.</w:t>
        </w:r>
        <w:r>
          <w:rPr>
            <w:rFonts w:eastAsiaTheme="minorEastAsia" w:cstheme="minorBidi"/>
            <w:noProof/>
            <w:kern w:val="0"/>
            <w:sz w:val="22"/>
            <w:szCs w:val="22"/>
            <w:lang w:eastAsia="fi-FI" w:bidi="ar-SA"/>
          </w:rPr>
          <w:tab/>
        </w:r>
        <w:r w:rsidRPr="005D411D">
          <w:rPr>
            <w:rStyle w:val="Hyperlink"/>
            <w:noProof/>
          </w:rPr>
          <w:t>Zybo Z7 kehitysalustan ominaisuudet (Digilent, 2020a).</w:t>
        </w:r>
        <w:r>
          <w:rPr>
            <w:noProof/>
            <w:webHidden/>
          </w:rPr>
          <w:tab/>
        </w:r>
        <w:r>
          <w:rPr>
            <w:noProof/>
            <w:webHidden/>
          </w:rPr>
          <w:fldChar w:fldCharType="begin"/>
        </w:r>
        <w:r>
          <w:rPr>
            <w:noProof/>
            <w:webHidden/>
          </w:rPr>
          <w:instrText xml:space="preserve"> PAGEREF _Toc101039979 \h </w:instrText>
        </w:r>
        <w:r>
          <w:rPr>
            <w:noProof/>
            <w:webHidden/>
          </w:rPr>
        </w:r>
        <w:r>
          <w:rPr>
            <w:noProof/>
            <w:webHidden/>
          </w:rPr>
          <w:fldChar w:fldCharType="separate"/>
        </w:r>
        <w:r>
          <w:rPr>
            <w:noProof/>
            <w:webHidden/>
          </w:rPr>
          <w:t>70</w:t>
        </w:r>
        <w:r>
          <w:rPr>
            <w:noProof/>
            <w:webHidden/>
          </w:rPr>
          <w:fldChar w:fldCharType="end"/>
        </w:r>
      </w:hyperlink>
    </w:p>
    <w:p w:rsidR="00FE2A9E" w:rsidRDefault="00FE2A9E">
      <w:pPr>
        <w:pStyle w:val="TableofFigures"/>
        <w:tabs>
          <w:tab w:val="left" w:pos="1540"/>
          <w:tab w:val="right" w:leader="dot" w:pos="8494"/>
        </w:tabs>
        <w:rPr>
          <w:rFonts w:eastAsiaTheme="minorEastAsia" w:cstheme="minorBidi"/>
          <w:noProof/>
          <w:kern w:val="0"/>
          <w:sz w:val="22"/>
          <w:szCs w:val="22"/>
          <w:lang w:eastAsia="fi-FI" w:bidi="ar-SA"/>
        </w:rPr>
      </w:pPr>
      <w:hyperlink w:anchor="_Toc101039980" w:history="1">
        <w:r w:rsidRPr="005D411D">
          <w:rPr>
            <w:rStyle w:val="Hyperlink"/>
            <w:noProof/>
          </w:rPr>
          <w:t>Taulukko 21.</w:t>
        </w:r>
        <w:r>
          <w:rPr>
            <w:rFonts w:eastAsiaTheme="minorEastAsia" w:cstheme="minorBidi"/>
            <w:noProof/>
            <w:kern w:val="0"/>
            <w:sz w:val="22"/>
            <w:szCs w:val="22"/>
            <w:lang w:eastAsia="fi-FI" w:bidi="ar-SA"/>
          </w:rPr>
          <w:tab/>
        </w:r>
        <w:r w:rsidRPr="005D411D">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_Toc101039980 \h </w:instrText>
        </w:r>
        <w:r>
          <w:rPr>
            <w:noProof/>
            <w:webHidden/>
          </w:rPr>
        </w:r>
        <w:r>
          <w:rPr>
            <w:noProof/>
            <w:webHidden/>
          </w:rPr>
          <w:fldChar w:fldCharType="separate"/>
        </w:r>
        <w:r>
          <w:rPr>
            <w:noProof/>
            <w:webHidden/>
          </w:rPr>
          <w:t>73</w:t>
        </w:r>
        <w:r>
          <w:rPr>
            <w:noProof/>
            <w:webHidden/>
          </w:rPr>
          <w:fldChar w:fldCharType="end"/>
        </w:r>
      </w:hyperlink>
    </w:p>
    <w:p w:rsidR="00E43CA3" w:rsidRPr="00AE51C4" w:rsidRDefault="00107014" w:rsidP="00F87BC4">
      <w:pPr>
        <w:spacing w:line="240" w:lineRule="auto"/>
        <w:jc w:val="left"/>
      </w:pPr>
      <w:r w:rsidRPr="00AE51C4">
        <w:fldChar w:fldCharType="end"/>
      </w:r>
    </w:p>
    <w:p w:rsidR="00E43CA3" w:rsidRPr="00AE51C4" w:rsidRDefault="00E43CA3" w:rsidP="00F87BC4">
      <w:pPr>
        <w:spacing w:line="240" w:lineRule="auto"/>
        <w:jc w:val="left"/>
      </w:pPr>
    </w:p>
    <w:p w:rsidR="00E43CA3" w:rsidRPr="00207E9E" w:rsidRDefault="00E43CA3" w:rsidP="00137178">
      <w:pPr>
        <w:pStyle w:val="Headingsmall"/>
        <w:rPr>
          <w:lang w:val="en-US"/>
        </w:rPr>
      </w:pPr>
      <w:r w:rsidRPr="00207E9E">
        <w:rPr>
          <w:lang w:val="en-US"/>
        </w:rPr>
        <w:t>Lyhenteet</w:t>
      </w:r>
    </w:p>
    <w:p w:rsidR="00E43CA3" w:rsidRPr="00207E9E" w:rsidRDefault="00E43CA3" w:rsidP="00F87BC4">
      <w:pPr>
        <w:spacing w:line="240" w:lineRule="auto"/>
        <w:jc w:val="left"/>
        <w:rPr>
          <w:lang w:val="en-US"/>
        </w:rPr>
      </w:pPr>
    </w:p>
    <w:p w:rsidR="002C3014" w:rsidRPr="00207E9E" w:rsidRDefault="002C3014" w:rsidP="004640B0">
      <w:pPr>
        <w:spacing w:line="240" w:lineRule="auto"/>
        <w:jc w:val="left"/>
        <w:rPr>
          <w:lang w:val="en-US"/>
        </w:rPr>
      </w:pPr>
      <w:r w:rsidRPr="00207E9E">
        <w:rPr>
          <w:lang w:val="en-US"/>
        </w:rPr>
        <w:t>ADC</w:t>
      </w:r>
      <w:r w:rsidRPr="00207E9E">
        <w:rPr>
          <w:lang w:val="en-US"/>
        </w:rPr>
        <w:tab/>
      </w:r>
      <w:r w:rsidRPr="00207E9E">
        <w:rPr>
          <w:lang w:val="en-US"/>
        </w:rPr>
        <w:tab/>
      </w:r>
      <w:r w:rsidRPr="00207E9E">
        <w:rPr>
          <w:lang w:val="en-US"/>
        </w:rPr>
        <w:tab/>
        <w:t>Analog-to-Digital Converter</w:t>
      </w:r>
    </w:p>
    <w:p w:rsidR="00B506A0" w:rsidRPr="00207E9E" w:rsidRDefault="00B506A0" w:rsidP="004640B0">
      <w:pPr>
        <w:spacing w:line="240" w:lineRule="auto"/>
        <w:jc w:val="left"/>
        <w:rPr>
          <w:lang w:val="en-US"/>
        </w:rPr>
      </w:pPr>
      <w:r w:rsidRPr="00207E9E">
        <w:rPr>
          <w:lang w:val="en-US"/>
        </w:rPr>
        <w:t>ADU</w:t>
      </w:r>
      <w:r w:rsidRPr="00207E9E">
        <w:rPr>
          <w:lang w:val="en-US"/>
        </w:rPr>
        <w:tab/>
      </w:r>
      <w:r w:rsidRPr="00207E9E">
        <w:rPr>
          <w:lang w:val="en-US"/>
        </w:rPr>
        <w:tab/>
      </w:r>
      <w:r w:rsidRPr="00207E9E">
        <w:rPr>
          <w:lang w:val="en-US"/>
        </w:rPr>
        <w:tab/>
        <w:t>Analog-to-Digital Units</w:t>
      </w:r>
      <w:r w:rsidR="003166D5" w:rsidRPr="00207E9E">
        <w:rPr>
          <w:lang w:val="en-US"/>
        </w:rPr>
        <w:t xml:space="preserve"> (</w:t>
      </w:r>
      <w:r w:rsidR="001253DB" w:rsidRPr="00207E9E">
        <w:rPr>
          <w:lang w:val="en-US"/>
        </w:rPr>
        <w:t xml:space="preserve">ADC:n </w:t>
      </w:r>
      <w:r w:rsidR="000E29F7" w:rsidRPr="00207E9E">
        <w:rPr>
          <w:lang w:val="en-US"/>
        </w:rPr>
        <w:t xml:space="preserve">tuottama </w:t>
      </w:r>
      <w:r w:rsidR="001253DB" w:rsidRPr="00207E9E">
        <w:rPr>
          <w:lang w:val="en-US"/>
        </w:rPr>
        <w:t>arvo</w:t>
      </w:r>
      <w:r w:rsidR="003166D5" w:rsidRPr="00207E9E">
        <w:rPr>
          <w:lang w:val="en-US"/>
        </w:rPr>
        <w:t>)</w:t>
      </w:r>
    </w:p>
    <w:p w:rsidR="004640B0" w:rsidRPr="00207E9E" w:rsidRDefault="004640B0" w:rsidP="004640B0">
      <w:pPr>
        <w:spacing w:line="240" w:lineRule="auto"/>
        <w:jc w:val="left"/>
        <w:rPr>
          <w:lang w:val="en-US"/>
        </w:rPr>
      </w:pPr>
      <w:r w:rsidRPr="00207E9E">
        <w:rPr>
          <w:lang w:val="en-US"/>
        </w:rPr>
        <w:t>APSoC</w:t>
      </w:r>
      <w:r w:rsidRPr="00207E9E">
        <w:rPr>
          <w:lang w:val="en-US"/>
        </w:rPr>
        <w:tab/>
      </w:r>
      <w:r w:rsidRPr="00207E9E">
        <w:rPr>
          <w:lang w:val="en-US"/>
        </w:rPr>
        <w:tab/>
      </w:r>
      <w:r w:rsidRPr="00207E9E">
        <w:rPr>
          <w:lang w:val="en-US"/>
        </w:rPr>
        <w:tab/>
        <w:t>All Programmable System on Chip</w:t>
      </w:r>
    </w:p>
    <w:p w:rsidR="00CB77A6" w:rsidRPr="00207E9E" w:rsidRDefault="00CB77A6" w:rsidP="004640B0">
      <w:pPr>
        <w:spacing w:line="240" w:lineRule="auto"/>
        <w:jc w:val="left"/>
        <w:rPr>
          <w:lang w:val="en-US"/>
        </w:rPr>
      </w:pPr>
      <w:r w:rsidRPr="00207E9E">
        <w:rPr>
          <w:lang w:val="en-US"/>
        </w:rPr>
        <w:t>BRDF</w:t>
      </w:r>
      <w:r w:rsidRPr="00207E9E">
        <w:rPr>
          <w:lang w:val="en-US"/>
        </w:rPr>
        <w:tab/>
      </w:r>
      <w:r w:rsidRPr="00207E9E">
        <w:rPr>
          <w:lang w:val="en-US"/>
        </w:rPr>
        <w:tab/>
      </w:r>
      <w:r w:rsidRPr="00207E9E">
        <w:rPr>
          <w:lang w:val="en-US"/>
        </w:rPr>
        <w:tab/>
        <w:t>Bidirectional Reflectance Distribution F</w:t>
      </w:r>
    </w:p>
    <w:p w:rsidR="002E4B83" w:rsidRPr="00207E9E" w:rsidRDefault="002E4B83" w:rsidP="004640B0">
      <w:pPr>
        <w:spacing w:line="240" w:lineRule="auto"/>
        <w:jc w:val="left"/>
        <w:rPr>
          <w:lang w:val="en-US"/>
        </w:rPr>
      </w:pPr>
      <w:r w:rsidRPr="00207E9E">
        <w:rPr>
          <w:lang w:val="en-US"/>
        </w:rPr>
        <w:t>Camazing</w:t>
      </w:r>
      <w:r w:rsidRPr="00207E9E">
        <w:rPr>
          <w:lang w:val="en-US"/>
        </w:rPr>
        <w:tab/>
      </w:r>
      <w:r w:rsidRPr="00207E9E">
        <w:rPr>
          <w:lang w:val="en-US"/>
        </w:rPr>
        <w:tab/>
        <w:t>Python ohjelmistokirjasto VTT:n spektrikameran käyttämiseen</w:t>
      </w:r>
    </w:p>
    <w:p w:rsidR="004640B0" w:rsidRPr="00207E9E" w:rsidRDefault="004640B0" w:rsidP="004640B0">
      <w:pPr>
        <w:spacing w:line="240" w:lineRule="auto"/>
        <w:jc w:val="left"/>
        <w:rPr>
          <w:lang w:val="en-US"/>
        </w:rPr>
      </w:pPr>
      <w:r w:rsidRPr="00207E9E">
        <w:rPr>
          <w:lang w:val="en-US"/>
        </w:rPr>
        <w:t>CAT</w:t>
      </w:r>
      <w:r w:rsidRPr="00207E9E">
        <w:rPr>
          <w:lang w:val="en-US"/>
        </w:rPr>
        <w:tab/>
      </w:r>
      <w:r w:rsidRPr="00207E9E">
        <w:rPr>
          <w:lang w:val="en-US"/>
        </w:rPr>
        <w:tab/>
      </w:r>
      <w:r w:rsidRPr="00207E9E">
        <w:rPr>
          <w:lang w:val="en-US"/>
        </w:rPr>
        <w:tab/>
        <w:t>Computerized Axial Tomography</w:t>
      </w:r>
    </w:p>
    <w:p w:rsidR="006F1CB1" w:rsidRPr="00207E9E" w:rsidRDefault="006F1CB1" w:rsidP="004640B0">
      <w:pPr>
        <w:spacing w:line="240" w:lineRule="auto"/>
        <w:jc w:val="left"/>
        <w:rPr>
          <w:lang w:val="en-US"/>
        </w:rPr>
      </w:pPr>
      <w:r w:rsidRPr="00207E9E">
        <w:rPr>
          <w:lang w:val="en-US"/>
        </w:rPr>
        <w:t>CCD</w:t>
      </w:r>
      <w:r w:rsidRPr="00207E9E">
        <w:rPr>
          <w:lang w:val="en-US"/>
        </w:rPr>
        <w:tab/>
      </w:r>
      <w:r w:rsidRPr="00207E9E">
        <w:rPr>
          <w:lang w:val="en-US"/>
        </w:rPr>
        <w:tab/>
      </w:r>
      <w:r w:rsidRPr="00207E9E">
        <w:rPr>
          <w:lang w:val="en-US"/>
        </w:rPr>
        <w:tab/>
        <w:t>Charge Coupled Device</w:t>
      </w:r>
    </w:p>
    <w:p w:rsidR="00D57D90" w:rsidRPr="006D76E3" w:rsidRDefault="00D57D90" w:rsidP="004640B0">
      <w:pPr>
        <w:spacing w:line="240" w:lineRule="auto"/>
        <w:jc w:val="left"/>
        <w:rPr>
          <w:lang w:val="en-US"/>
        </w:rPr>
      </w:pPr>
      <w:r w:rsidRPr="006D76E3">
        <w:rPr>
          <w:lang w:val="en-US"/>
        </w:rPr>
        <w:t>CMOS</w:t>
      </w:r>
      <w:r w:rsidRPr="006D76E3">
        <w:rPr>
          <w:lang w:val="en-US"/>
        </w:rPr>
        <w:tab/>
      </w:r>
      <w:r w:rsidRPr="006D76E3">
        <w:rPr>
          <w:lang w:val="en-US"/>
        </w:rPr>
        <w:tab/>
      </w:r>
      <w:r w:rsidRPr="006D76E3">
        <w:rPr>
          <w:lang w:val="en-US"/>
        </w:rPr>
        <w:tab/>
        <w:t>Complementary Metal Oxyde Semiconductor</w:t>
      </w:r>
    </w:p>
    <w:p w:rsidR="004640B0" w:rsidRPr="006D76E3" w:rsidRDefault="004640B0" w:rsidP="004640B0">
      <w:pPr>
        <w:spacing w:line="240" w:lineRule="auto"/>
        <w:jc w:val="left"/>
        <w:rPr>
          <w:lang w:val="en-US"/>
        </w:rPr>
      </w:pPr>
      <w:r w:rsidRPr="006D76E3">
        <w:rPr>
          <w:lang w:val="en-US"/>
        </w:rPr>
        <w:t>CT</w:t>
      </w:r>
      <w:r w:rsidRPr="006D76E3">
        <w:rPr>
          <w:lang w:val="en-US"/>
        </w:rPr>
        <w:tab/>
      </w:r>
      <w:r w:rsidRPr="006D76E3">
        <w:rPr>
          <w:lang w:val="en-US"/>
        </w:rPr>
        <w:tab/>
      </w:r>
      <w:r w:rsidRPr="006D76E3">
        <w:rPr>
          <w:lang w:val="en-US"/>
        </w:rPr>
        <w:tab/>
        <w:t>Computed Tomography</w:t>
      </w:r>
    </w:p>
    <w:p w:rsidR="006B047E" w:rsidRPr="006D76E3" w:rsidRDefault="006B047E" w:rsidP="006B047E">
      <w:pPr>
        <w:spacing w:line="240" w:lineRule="auto"/>
        <w:jc w:val="left"/>
        <w:rPr>
          <w:lang w:val="en-US"/>
        </w:rPr>
      </w:pPr>
      <w:r w:rsidRPr="006D76E3">
        <w:rPr>
          <w:lang w:val="en-US"/>
        </w:rPr>
        <w:t>DMA</w:t>
      </w:r>
      <w:r w:rsidRPr="006D76E3">
        <w:rPr>
          <w:lang w:val="en-US"/>
        </w:rPr>
        <w:tab/>
      </w:r>
      <w:r w:rsidRPr="006D76E3">
        <w:rPr>
          <w:lang w:val="en-US"/>
        </w:rPr>
        <w:tab/>
      </w:r>
      <w:r w:rsidRPr="006D76E3">
        <w:rPr>
          <w:lang w:val="en-US"/>
        </w:rPr>
        <w:tab/>
        <w:t>Direct Memory Access</w:t>
      </w:r>
    </w:p>
    <w:p w:rsidR="00E3569D" w:rsidRPr="006D76E3" w:rsidRDefault="00E3569D" w:rsidP="006B047E">
      <w:pPr>
        <w:spacing w:line="240" w:lineRule="auto"/>
        <w:jc w:val="left"/>
        <w:rPr>
          <w:lang w:val="en-US"/>
        </w:rPr>
      </w:pPr>
      <w:r w:rsidRPr="006D76E3">
        <w:rPr>
          <w:lang w:val="en-US"/>
        </w:rPr>
        <w:t>DN</w:t>
      </w:r>
      <w:r w:rsidRPr="006D76E3">
        <w:rPr>
          <w:lang w:val="en-US"/>
        </w:rPr>
        <w:tab/>
      </w:r>
      <w:r w:rsidRPr="006D76E3">
        <w:rPr>
          <w:lang w:val="en-US"/>
        </w:rPr>
        <w:tab/>
      </w:r>
      <w:r w:rsidRPr="006D76E3">
        <w:rPr>
          <w:lang w:val="en-US"/>
        </w:rPr>
        <w:tab/>
        <w:t>Digital Number</w:t>
      </w:r>
      <w:r w:rsidR="00592B8E" w:rsidRPr="006D76E3">
        <w:rPr>
          <w:lang w:val="en-US"/>
        </w:rPr>
        <w:t xml:space="preserve"> </w:t>
      </w:r>
      <w:r w:rsidR="00E46CD9" w:rsidRPr="006D76E3">
        <w:rPr>
          <w:lang w:val="en-US"/>
        </w:rPr>
        <w:t>(ADC:n tuottama arvo)</w:t>
      </w:r>
    </w:p>
    <w:p w:rsidR="00DD69F5" w:rsidRPr="006D76E3" w:rsidRDefault="00DD69F5" w:rsidP="006B047E">
      <w:pPr>
        <w:spacing w:line="240" w:lineRule="auto"/>
        <w:jc w:val="left"/>
        <w:rPr>
          <w:lang w:val="en-US"/>
        </w:rPr>
      </w:pPr>
      <w:r w:rsidRPr="006D76E3">
        <w:rPr>
          <w:lang w:val="en-US"/>
        </w:rPr>
        <w:t>EM</w:t>
      </w:r>
      <w:r w:rsidRPr="006D76E3">
        <w:rPr>
          <w:lang w:val="en-US"/>
        </w:rPr>
        <w:tab/>
      </w:r>
      <w:r w:rsidRPr="006D76E3">
        <w:rPr>
          <w:lang w:val="en-US"/>
        </w:rPr>
        <w:tab/>
      </w:r>
      <w:r w:rsidRPr="006D76E3">
        <w:rPr>
          <w:lang w:val="en-US"/>
        </w:rPr>
        <w:tab/>
        <w:t>ElectroMagnetic</w:t>
      </w:r>
    </w:p>
    <w:p w:rsidR="004640B0" w:rsidRPr="006D76E3" w:rsidRDefault="006B047E" w:rsidP="004640B0">
      <w:pPr>
        <w:spacing w:line="240" w:lineRule="auto"/>
        <w:jc w:val="left"/>
        <w:rPr>
          <w:lang w:val="en-US"/>
        </w:rPr>
      </w:pPr>
      <w:r w:rsidRPr="006D76E3">
        <w:rPr>
          <w:lang w:val="en-US"/>
        </w:rPr>
        <w:t>FPGA</w:t>
      </w:r>
      <w:r w:rsidRPr="006D76E3">
        <w:rPr>
          <w:lang w:val="en-US"/>
        </w:rPr>
        <w:tab/>
      </w:r>
      <w:r w:rsidRPr="006D76E3">
        <w:rPr>
          <w:lang w:val="en-US"/>
        </w:rPr>
        <w:tab/>
      </w:r>
      <w:r w:rsidRPr="006D76E3">
        <w:rPr>
          <w:lang w:val="en-US"/>
        </w:rPr>
        <w:tab/>
        <w:t>Field Programmable Gate</w:t>
      </w:r>
      <w:r w:rsidR="004640B0" w:rsidRPr="006D76E3">
        <w:rPr>
          <w:lang w:val="en-US"/>
        </w:rPr>
        <w:t xml:space="preserve"> Array</w:t>
      </w:r>
    </w:p>
    <w:p w:rsidR="004640B0" w:rsidRPr="006D76E3" w:rsidRDefault="004640B0" w:rsidP="004640B0">
      <w:pPr>
        <w:spacing w:line="240" w:lineRule="auto"/>
        <w:jc w:val="left"/>
        <w:rPr>
          <w:lang w:val="en-US"/>
        </w:rPr>
      </w:pPr>
      <w:r w:rsidRPr="006D76E3">
        <w:rPr>
          <w:lang w:val="en-US"/>
        </w:rPr>
        <w:t>FPI</w:t>
      </w:r>
      <w:r w:rsidRPr="006D76E3">
        <w:rPr>
          <w:lang w:val="en-US"/>
        </w:rPr>
        <w:tab/>
      </w:r>
      <w:r w:rsidRPr="006D76E3">
        <w:rPr>
          <w:lang w:val="en-US"/>
        </w:rPr>
        <w:tab/>
      </w:r>
      <w:r w:rsidRPr="006D76E3">
        <w:rPr>
          <w:lang w:val="en-US"/>
        </w:rPr>
        <w:tab/>
        <w:t>Fabry Perot Interferometer</w:t>
      </w:r>
    </w:p>
    <w:p w:rsidR="004640B0" w:rsidRPr="006D76E3" w:rsidRDefault="004640B0" w:rsidP="004640B0">
      <w:pPr>
        <w:spacing w:line="240" w:lineRule="auto"/>
        <w:jc w:val="left"/>
        <w:rPr>
          <w:lang w:val="en-US"/>
        </w:rPr>
      </w:pPr>
      <w:r w:rsidRPr="006D76E3">
        <w:rPr>
          <w:lang w:val="en-US"/>
        </w:rPr>
        <w:t>FPI-HSI</w:t>
      </w:r>
      <w:r w:rsidRPr="006D76E3">
        <w:rPr>
          <w:lang w:val="en-US"/>
        </w:rPr>
        <w:tab/>
      </w:r>
      <w:r w:rsidRPr="006D76E3">
        <w:rPr>
          <w:lang w:val="en-US"/>
        </w:rPr>
        <w:tab/>
        <w:t>Fabry Perot Interferometer Hyperspectral Imager</w:t>
      </w:r>
    </w:p>
    <w:p w:rsidR="002C79EE" w:rsidRPr="00AE51C4" w:rsidRDefault="002C79EE" w:rsidP="002C79EE">
      <w:pPr>
        <w:spacing w:line="240" w:lineRule="auto"/>
        <w:jc w:val="left"/>
      </w:pPr>
      <w:r w:rsidRPr="00AE51C4">
        <w:t>Fpipy</w:t>
      </w:r>
      <w:r w:rsidRPr="00AE51C4">
        <w:tab/>
      </w:r>
      <w:r w:rsidRPr="00AE51C4">
        <w:tab/>
      </w:r>
      <w:r w:rsidRPr="00AE51C4">
        <w:tab/>
        <w:t>Python ohjelmistokirjasto VTT:n spektrikameran käyttämiseen</w:t>
      </w:r>
    </w:p>
    <w:p w:rsidR="004640B0" w:rsidRPr="006D76E3" w:rsidRDefault="004640B0" w:rsidP="004640B0">
      <w:pPr>
        <w:spacing w:line="240" w:lineRule="auto"/>
        <w:jc w:val="left"/>
        <w:rPr>
          <w:lang w:val="en-US"/>
        </w:rPr>
      </w:pPr>
      <w:r w:rsidRPr="006D76E3">
        <w:rPr>
          <w:lang w:val="en-US"/>
        </w:rPr>
        <w:t>FWHM</w:t>
      </w:r>
      <w:r w:rsidRPr="006D76E3">
        <w:rPr>
          <w:lang w:val="en-US"/>
        </w:rPr>
        <w:tab/>
      </w:r>
      <w:r w:rsidRPr="006D76E3">
        <w:rPr>
          <w:lang w:val="en-US"/>
        </w:rPr>
        <w:tab/>
        <w:t>Full width at half maximum</w:t>
      </w:r>
    </w:p>
    <w:p w:rsidR="004640B0" w:rsidRPr="006D76E3" w:rsidRDefault="004640B0" w:rsidP="004640B0">
      <w:pPr>
        <w:spacing w:line="240" w:lineRule="auto"/>
        <w:ind w:left="1935" w:hanging="1935"/>
        <w:jc w:val="left"/>
        <w:rPr>
          <w:lang w:val="en-US"/>
        </w:rPr>
      </w:pPr>
      <w:r w:rsidRPr="006D76E3">
        <w:rPr>
          <w:lang w:val="en-US"/>
        </w:rPr>
        <w:t>GenICam</w:t>
      </w:r>
      <w:r w:rsidRPr="006D76E3">
        <w:rPr>
          <w:lang w:val="en-US"/>
        </w:rPr>
        <w:tab/>
        <w:t>Generic Interface for Cameras</w:t>
      </w:r>
    </w:p>
    <w:p w:rsidR="004640B0" w:rsidRPr="006D76E3" w:rsidRDefault="004640B0" w:rsidP="004640B0">
      <w:pPr>
        <w:spacing w:line="240" w:lineRule="auto"/>
        <w:ind w:left="1935" w:hanging="1935"/>
        <w:jc w:val="left"/>
        <w:rPr>
          <w:lang w:val="en-US"/>
        </w:rPr>
      </w:pPr>
      <w:r w:rsidRPr="006D76E3">
        <w:rPr>
          <w:lang w:val="en-US"/>
        </w:rPr>
        <w:t>HSI</w:t>
      </w:r>
      <w:r w:rsidRPr="006D76E3">
        <w:rPr>
          <w:lang w:val="en-US"/>
        </w:rPr>
        <w:tab/>
        <w:t>Hyperspectral Imager</w:t>
      </w:r>
    </w:p>
    <w:p w:rsidR="002179A5" w:rsidRPr="006D76E3" w:rsidRDefault="002179A5" w:rsidP="004640B0">
      <w:pPr>
        <w:spacing w:line="240" w:lineRule="auto"/>
        <w:ind w:left="1935" w:hanging="1935"/>
        <w:jc w:val="left"/>
        <w:rPr>
          <w:lang w:val="en-US"/>
        </w:rPr>
      </w:pPr>
      <w:r w:rsidRPr="006D76E3">
        <w:rPr>
          <w:lang w:val="en-US"/>
        </w:rPr>
        <w:t>LE</w:t>
      </w:r>
      <w:r w:rsidRPr="006D76E3">
        <w:rPr>
          <w:lang w:val="en-US"/>
        </w:rPr>
        <w:tab/>
        <w:t>Logic Element</w:t>
      </w:r>
    </w:p>
    <w:p w:rsidR="004640B0" w:rsidRPr="006D76E3" w:rsidRDefault="004640B0" w:rsidP="004640B0">
      <w:pPr>
        <w:spacing w:line="240" w:lineRule="auto"/>
        <w:ind w:left="1935" w:hanging="1935"/>
        <w:jc w:val="left"/>
        <w:rPr>
          <w:lang w:val="en-US"/>
        </w:rPr>
      </w:pPr>
      <w:r w:rsidRPr="006D76E3">
        <w:rPr>
          <w:lang w:val="en-US"/>
        </w:rPr>
        <w:t>MEMS</w:t>
      </w:r>
      <w:r w:rsidRPr="006D76E3">
        <w:rPr>
          <w:lang w:val="en-US"/>
        </w:rPr>
        <w:tab/>
        <w:t>Micro</w:t>
      </w:r>
      <w:r w:rsidR="005A10E5" w:rsidRPr="006D76E3">
        <w:rPr>
          <w:lang w:val="en-US"/>
        </w:rPr>
        <w:t>ElectroMe</w:t>
      </w:r>
      <w:r w:rsidRPr="006D76E3">
        <w:rPr>
          <w:lang w:val="en-US"/>
        </w:rPr>
        <w:t>chanical Systems</w:t>
      </w:r>
    </w:p>
    <w:p w:rsidR="004640B0" w:rsidRPr="006D76E3" w:rsidRDefault="004640B0" w:rsidP="004640B0">
      <w:pPr>
        <w:spacing w:line="240" w:lineRule="auto"/>
        <w:ind w:left="1935" w:hanging="1935"/>
        <w:jc w:val="left"/>
        <w:rPr>
          <w:lang w:val="en-US"/>
        </w:rPr>
      </w:pPr>
      <w:r w:rsidRPr="006D76E3">
        <w:rPr>
          <w:lang w:val="en-US"/>
        </w:rPr>
        <w:t>MFPI</w:t>
      </w:r>
      <w:r w:rsidRPr="006D76E3">
        <w:rPr>
          <w:lang w:val="en-US"/>
        </w:rPr>
        <w:tab/>
        <w:t>MEMS FPI</w:t>
      </w:r>
    </w:p>
    <w:p w:rsidR="004640B0" w:rsidRPr="006D76E3" w:rsidRDefault="004640B0" w:rsidP="004640B0">
      <w:pPr>
        <w:spacing w:line="240" w:lineRule="auto"/>
        <w:ind w:left="1935" w:hanging="1935"/>
        <w:jc w:val="left"/>
        <w:rPr>
          <w:lang w:val="en-US"/>
        </w:rPr>
      </w:pPr>
      <w:r w:rsidRPr="006D76E3">
        <w:rPr>
          <w:lang w:val="en-US"/>
        </w:rPr>
        <w:t>MRI</w:t>
      </w:r>
      <w:r w:rsidRPr="006D76E3">
        <w:rPr>
          <w:lang w:val="en-US"/>
        </w:rPr>
        <w:tab/>
        <w:t>Magnetic Resonance Imaging</w:t>
      </w:r>
    </w:p>
    <w:p w:rsidR="00316002" w:rsidRPr="006D76E3" w:rsidRDefault="00316002" w:rsidP="004640B0">
      <w:pPr>
        <w:spacing w:line="240" w:lineRule="auto"/>
        <w:ind w:left="1935" w:hanging="1935"/>
        <w:jc w:val="left"/>
        <w:rPr>
          <w:lang w:val="en-US"/>
        </w:rPr>
      </w:pPr>
      <w:r w:rsidRPr="006D76E3">
        <w:rPr>
          <w:lang w:val="en-US"/>
        </w:rPr>
        <w:t>NIR</w:t>
      </w:r>
      <w:r w:rsidRPr="006D76E3">
        <w:rPr>
          <w:lang w:val="en-US"/>
        </w:rPr>
        <w:tab/>
        <w:t>Near InfraRed</w:t>
      </w:r>
    </w:p>
    <w:p w:rsidR="00074EB7" w:rsidRPr="006D76E3" w:rsidRDefault="00074EB7" w:rsidP="004640B0">
      <w:pPr>
        <w:spacing w:line="240" w:lineRule="auto"/>
        <w:ind w:left="1935" w:hanging="1935"/>
        <w:jc w:val="left"/>
        <w:rPr>
          <w:lang w:val="en-US"/>
        </w:rPr>
      </w:pPr>
      <w:r w:rsidRPr="006D76E3">
        <w:rPr>
          <w:lang w:val="en-US"/>
        </w:rPr>
        <w:t>NumPy</w:t>
      </w:r>
      <w:r w:rsidRPr="006D76E3">
        <w:rPr>
          <w:lang w:val="en-US"/>
        </w:rPr>
        <w:tab/>
        <w:t>Numerical Python</w:t>
      </w:r>
    </w:p>
    <w:p w:rsidR="004640B0" w:rsidRPr="006D76E3" w:rsidRDefault="004640B0" w:rsidP="004640B0">
      <w:pPr>
        <w:spacing w:line="240" w:lineRule="auto"/>
        <w:ind w:left="1935" w:hanging="1935"/>
        <w:jc w:val="left"/>
        <w:rPr>
          <w:lang w:val="en-US"/>
        </w:rPr>
      </w:pPr>
      <w:r w:rsidRPr="006D76E3">
        <w:rPr>
          <w:lang w:val="en-US"/>
        </w:rPr>
        <w:t>PET</w:t>
      </w:r>
      <w:r w:rsidRPr="006D76E3">
        <w:rPr>
          <w:lang w:val="en-US"/>
        </w:rPr>
        <w:tab/>
        <w:t>Positron Emission Tomography</w:t>
      </w:r>
    </w:p>
    <w:p w:rsidR="0072311E" w:rsidRPr="006D76E3" w:rsidRDefault="0072311E" w:rsidP="004640B0">
      <w:pPr>
        <w:spacing w:line="240" w:lineRule="auto"/>
        <w:ind w:left="1935" w:hanging="1935"/>
        <w:jc w:val="left"/>
        <w:rPr>
          <w:lang w:val="en-US"/>
        </w:rPr>
      </w:pPr>
      <w:r w:rsidRPr="006D76E3">
        <w:rPr>
          <w:lang w:val="en-US"/>
        </w:rPr>
        <w:t>PetaLinux</w:t>
      </w:r>
      <w:r w:rsidRPr="006D76E3">
        <w:rPr>
          <w:lang w:val="en-US"/>
        </w:rPr>
        <w:tab/>
        <w:t>?</w:t>
      </w:r>
    </w:p>
    <w:p w:rsidR="009348B3" w:rsidRPr="006D76E3" w:rsidRDefault="009348B3" w:rsidP="004640B0">
      <w:pPr>
        <w:spacing w:line="240" w:lineRule="auto"/>
        <w:ind w:left="1935" w:hanging="1935"/>
        <w:jc w:val="left"/>
        <w:rPr>
          <w:lang w:val="en-US"/>
        </w:rPr>
      </w:pPr>
      <w:r w:rsidRPr="006D76E3">
        <w:rPr>
          <w:lang w:val="en-US"/>
        </w:rPr>
        <w:t>PFPI</w:t>
      </w:r>
      <w:r w:rsidRPr="006D76E3">
        <w:rPr>
          <w:lang w:val="en-US"/>
        </w:rPr>
        <w:tab/>
        <w:t>?</w:t>
      </w:r>
    </w:p>
    <w:p w:rsidR="001759AC" w:rsidRPr="006D76E3" w:rsidRDefault="001759AC" w:rsidP="004640B0">
      <w:pPr>
        <w:spacing w:line="240" w:lineRule="auto"/>
        <w:ind w:left="1935" w:hanging="1935"/>
        <w:jc w:val="left"/>
        <w:rPr>
          <w:lang w:val="en-US"/>
        </w:rPr>
      </w:pPr>
      <w:r w:rsidRPr="006D76E3">
        <w:rPr>
          <w:lang w:val="en-US"/>
        </w:rPr>
        <w:t>Pixel</w:t>
      </w:r>
      <w:r w:rsidRPr="006D76E3">
        <w:rPr>
          <w:lang w:val="en-US"/>
        </w:rPr>
        <w:tab/>
        <w:t>Picture Element</w:t>
      </w:r>
    </w:p>
    <w:p w:rsidR="000774F6" w:rsidRPr="006D76E3" w:rsidRDefault="000774F6" w:rsidP="004640B0">
      <w:pPr>
        <w:spacing w:line="240" w:lineRule="auto"/>
        <w:ind w:left="1935" w:hanging="1935"/>
        <w:jc w:val="left"/>
        <w:rPr>
          <w:lang w:val="en-US"/>
        </w:rPr>
      </w:pPr>
      <w:r w:rsidRPr="006D76E3">
        <w:rPr>
          <w:lang w:val="en-US"/>
        </w:rPr>
        <w:t>PL</w:t>
      </w:r>
      <w:r w:rsidRPr="006D76E3">
        <w:rPr>
          <w:lang w:val="en-US"/>
        </w:rPr>
        <w:tab/>
        <w:t>Programming Logic</w:t>
      </w:r>
    </w:p>
    <w:p w:rsidR="000774F6" w:rsidRPr="00AE51C4" w:rsidRDefault="000774F6" w:rsidP="004640B0">
      <w:pPr>
        <w:spacing w:line="240" w:lineRule="auto"/>
        <w:ind w:left="1935" w:hanging="1935"/>
        <w:jc w:val="left"/>
      </w:pPr>
      <w:r w:rsidRPr="00AE51C4">
        <w:t>PS</w:t>
      </w:r>
      <w:r w:rsidRPr="00AE51C4">
        <w:tab/>
        <w:t>Processing System</w:t>
      </w:r>
    </w:p>
    <w:p w:rsidR="007B4DF2" w:rsidRPr="00AE51C4" w:rsidRDefault="007B4DF2" w:rsidP="004640B0">
      <w:pPr>
        <w:spacing w:line="240" w:lineRule="auto"/>
        <w:ind w:left="1935" w:hanging="1935"/>
        <w:jc w:val="left"/>
      </w:pPr>
      <w:r w:rsidRPr="00AE51C4">
        <w:t>Python</w:t>
      </w:r>
      <w:r w:rsidRPr="00AE51C4">
        <w:tab/>
        <w:t>Ohjelmointikieli</w:t>
      </w:r>
    </w:p>
    <w:p w:rsidR="00B14E18" w:rsidRPr="00AE51C4" w:rsidRDefault="00B14E18" w:rsidP="004640B0">
      <w:pPr>
        <w:spacing w:line="240" w:lineRule="auto"/>
        <w:ind w:left="1935" w:hanging="1935"/>
        <w:jc w:val="left"/>
      </w:pPr>
      <w:r w:rsidRPr="00AE51C4">
        <w:lastRenderedPageBreak/>
        <w:t>RGB</w:t>
      </w:r>
      <w:r w:rsidRPr="00AE51C4">
        <w:tab/>
        <w:t>Red Green Blue (Punainen Vihreä Sininen)</w:t>
      </w:r>
    </w:p>
    <w:p w:rsidR="004640B0" w:rsidRPr="006D76E3" w:rsidRDefault="004640B0" w:rsidP="004640B0">
      <w:pPr>
        <w:spacing w:line="240" w:lineRule="auto"/>
        <w:ind w:left="1935" w:hanging="1935"/>
        <w:jc w:val="left"/>
        <w:rPr>
          <w:lang w:val="en-US"/>
        </w:rPr>
      </w:pPr>
      <w:r w:rsidRPr="006D76E3">
        <w:rPr>
          <w:lang w:val="en-US"/>
        </w:rPr>
        <w:t>SICSURFIS</w:t>
      </w:r>
      <w:r w:rsidRPr="006D76E3">
        <w:rPr>
          <w:lang w:val="en-US"/>
        </w:rPr>
        <w:tab/>
        <w:t>Spectral Imaging of Complex SURFace tomographIeS</w:t>
      </w:r>
    </w:p>
    <w:p w:rsidR="004640B0" w:rsidRPr="00AE51C4" w:rsidRDefault="004640B0" w:rsidP="004640B0">
      <w:pPr>
        <w:spacing w:line="240" w:lineRule="auto"/>
        <w:ind w:left="1935" w:hanging="1935"/>
        <w:jc w:val="left"/>
      </w:pPr>
      <w:r w:rsidRPr="00AE51C4">
        <w:t>SoC</w:t>
      </w:r>
      <w:r w:rsidRPr="00AE51C4">
        <w:tab/>
        <w:t>System on Chip</w:t>
      </w:r>
    </w:p>
    <w:p w:rsidR="00411008" w:rsidRPr="00AE51C4" w:rsidRDefault="00411008" w:rsidP="00411008">
      <w:pPr>
        <w:spacing w:line="240" w:lineRule="auto"/>
        <w:jc w:val="left"/>
      </w:pPr>
      <w:r w:rsidRPr="00AE51C4">
        <w:t>Spectracular</w:t>
      </w:r>
      <w:r w:rsidRPr="00AE51C4">
        <w:tab/>
      </w:r>
      <w:r w:rsidRPr="00AE51C4">
        <w:tab/>
        <w:t>Python ohjelmistokirjasto VTT:n spektrikameran käyttämiseen</w:t>
      </w:r>
    </w:p>
    <w:p w:rsidR="002068D6" w:rsidRPr="006D76E3" w:rsidRDefault="002068D6" w:rsidP="004640B0">
      <w:pPr>
        <w:spacing w:line="240" w:lineRule="auto"/>
        <w:ind w:left="1935" w:hanging="1935"/>
        <w:jc w:val="left"/>
        <w:rPr>
          <w:lang w:val="en-US"/>
        </w:rPr>
      </w:pPr>
      <w:r w:rsidRPr="006D76E3">
        <w:rPr>
          <w:lang w:val="en-US"/>
        </w:rPr>
        <w:t>Ubuntu</w:t>
      </w:r>
      <w:r w:rsidRPr="006D76E3">
        <w:rPr>
          <w:lang w:val="en-US"/>
        </w:rPr>
        <w:tab/>
        <w:t>?</w:t>
      </w:r>
    </w:p>
    <w:p w:rsidR="00193A0A" w:rsidRPr="006D76E3" w:rsidRDefault="00193A0A" w:rsidP="004640B0">
      <w:pPr>
        <w:spacing w:line="240" w:lineRule="auto"/>
        <w:ind w:left="1935" w:hanging="1935"/>
        <w:jc w:val="left"/>
        <w:rPr>
          <w:lang w:val="en-US"/>
        </w:rPr>
      </w:pPr>
      <w:r w:rsidRPr="006D76E3">
        <w:rPr>
          <w:lang w:val="en-US"/>
        </w:rPr>
        <w:t>USB</w:t>
      </w:r>
      <w:r w:rsidRPr="006D76E3">
        <w:rPr>
          <w:lang w:val="en-US"/>
        </w:rPr>
        <w:tab/>
        <w:t>Universal Serial Bus</w:t>
      </w:r>
    </w:p>
    <w:p w:rsidR="004640B0" w:rsidRPr="006D76E3" w:rsidRDefault="004640B0" w:rsidP="004640B0">
      <w:pPr>
        <w:spacing w:line="240" w:lineRule="auto"/>
        <w:ind w:left="1935" w:hanging="1935"/>
        <w:jc w:val="left"/>
        <w:rPr>
          <w:lang w:val="en-US"/>
        </w:rPr>
      </w:pPr>
      <w:r w:rsidRPr="006D76E3">
        <w:rPr>
          <w:lang w:val="en-US"/>
        </w:rPr>
        <w:t>VHDL</w:t>
      </w:r>
      <w:r w:rsidRPr="006D76E3">
        <w:rPr>
          <w:lang w:val="en-US"/>
        </w:rPr>
        <w:tab/>
        <w:t>VHSIC-HDL, Very High Speed Integrated Circuit Hardware Description Language</w:t>
      </w:r>
    </w:p>
    <w:p w:rsidR="00DF0C29" w:rsidRPr="006D76E3" w:rsidRDefault="00DF0C29" w:rsidP="004640B0">
      <w:pPr>
        <w:spacing w:line="240" w:lineRule="auto"/>
        <w:ind w:left="1935" w:hanging="1935"/>
        <w:jc w:val="left"/>
        <w:rPr>
          <w:lang w:val="en-US"/>
        </w:rPr>
      </w:pPr>
      <w:r w:rsidRPr="006D76E3">
        <w:rPr>
          <w:lang w:val="en-US"/>
        </w:rPr>
        <w:t>VNIR</w:t>
      </w:r>
      <w:r w:rsidRPr="006D76E3">
        <w:rPr>
          <w:lang w:val="en-US"/>
        </w:rPr>
        <w:tab/>
        <w:t>Visual</w:t>
      </w:r>
      <w:r w:rsidR="00A343B0" w:rsidRPr="006D76E3">
        <w:rPr>
          <w:lang w:val="en-US"/>
        </w:rPr>
        <w:t xml:space="preserve"> (Visible)</w:t>
      </w:r>
      <w:r w:rsidRPr="006D76E3">
        <w:rPr>
          <w:lang w:val="en-US"/>
        </w:rPr>
        <w:t xml:space="preserve"> and Near Infrared</w:t>
      </w:r>
    </w:p>
    <w:p w:rsidR="004D5860" w:rsidRPr="00AE51C4" w:rsidRDefault="004D5860" w:rsidP="004640B0">
      <w:pPr>
        <w:spacing w:line="240" w:lineRule="auto"/>
        <w:ind w:left="1935" w:hanging="1935"/>
        <w:jc w:val="left"/>
      </w:pPr>
      <w:r w:rsidRPr="00AE51C4">
        <w:t>Vivado</w:t>
      </w:r>
      <w:r w:rsidRPr="00AE51C4">
        <w:tab/>
        <w:t>?</w:t>
      </w:r>
    </w:p>
    <w:p w:rsidR="004640B0" w:rsidRPr="00AE51C4" w:rsidRDefault="004640B0" w:rsidP="004640B0">
      <w:pPr>
        <w:spacing w:line="240" w:lineRule="auto"/>
        <w:ind w:left="1935" w:hanging="1935"/>
        <w:jc w:val="left"/>
      </w:pPr>
      <w:r w:rsidRPr="00AE51C4">
        <w:t>VTT</w:t>
      </w:r>
      <w:r w:rsidRPr="00AE51C4">
        <w:tab/>
        <w:t>Teknologian tutkimuskeskus Oy (ent. Valtion Teknillinen Tutkimuskeskus)</w:t>
      </w:r>
    </w:p>
    <w:p w:rsidR="004640B0" w:rsidRPr="00AE51C4" w:rsidRDefault="004640B0" w:rsidP="00F87BC4">
      <w:pPr>
        <w:spacing w:line="240" w:lineRule="auto"/>
        <w:jc w:val="left"/>
      </w:pPr>
    </w:p>
    <w:p w:rsidR="00A7743E" w:rsidRPr="00AE51C4" w:rsidRDefault="00A7743E" w:rsidP="00A90DA3">
      <w:pPr>
        <w:spacing w:line="240" w:lineRule="auto"/>
        <w:jc w:val="left"/>
      </w:pPr>
    </w:p>
    <w:p w:rsidR="003A2C7E" w:rsidRPr="00AE51C4" w:rsidRDefault="003A2C7E" w:rsidP="003A2C7E">
      <w:pPr>
        <w:spacing w:line="240" w:lineRule="auto"/>
        <w:ind w:left="1935" w:hanging="1935"/>
        <w:jc w:val="left"/>
      </w:pPr>
    </w:p>
    <w:p w:rsidR="004503BF" w:rsidRPr="00AE51C4" w:rsidRDefault="004503BF" w:rsidP="004503BF">
      <w:pPr>
        <w:pStyle w:val="Heading1"/>
      </w:pPr>
      <w:bookmarkStart w:id="2" w:name="_Toc101039866"/>
      <w:r w:rsidRPr="00AE51C4">
        <w:lastRenderedPageBreak/>
        <w:t>Johdanto</w:t>
      </w:r>
      <w:bookmarkEnd w:id="2"/>
    </w:p>
    <w:p w:rsidR="00D73839" w:rsidRPr="00AE51C4" w:rsidRDefault="00D73839" w:rsidP="00D73839">
      <w:r w:rsidRPr="00AE51C4">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AE51C4">
        <w:t xml:space="preserve"> </w:t>
      </w:r>
      <w:r w:rsidR="004E60E9" w:rsidRPr="00AE51C4">
        <w:t>Kattava käsittely s</w:t>
      </w:r>
      <w:r w:rsidR="006C4AD3" w:rsidRPr="00AE51C4">
        <w:t xml:space="preserve">äteilyn haitallisista vaikutuksista esimerkiksi </w:t>
      </w:r>
      <w:r w:rsidR="00740765" w:rsidRPr="00AE51C4">
        <w:t xml:space="preserve">teoksessa </w:t>
      </w:r>
      <w:r w:rsidR="00D10AA0" w:rsidRPr="00AE51C4">
        <w:t xml:space="preserve">Kelsey ja </w:t>
      </w:r>
      <w:r w:rsidR="006C4AD3" w:rsidRPr="00AE51C4">
        <w:t>muut (2019).</w:t>
      </w:r>
    </w:p>
    <w:p w:rsidR="00D73839" w:rsidRPr="00AE51C4" w:rsidRDefault="00D73839" w:rsidP="00D73839">
      <w:pPr>
        <w:pStyle w:val="BodyText"/>
        <w:rPr>
          <w:lang w:val="fi-FI"/>
        </w:rPr>
      </w:pPr>
    </w:p>
    <w:p w:rsidR="00B43870" w:rsidRPr="00AE51C4" w:rsidRDefault="00B43870" w:rsidP="00B43870">
      <w:r w:rsidRPr="00AE51C4">
        <w:t>Vaasan yliopisto on mukana nelivuotisessa SICSURFIS-tutkimusprojektissa (Spectral Imaging of Complex SURFace tomographIeS), jossa kehitetään optista kuvau</w:t>
      </w:r>
      <w:r w:rsidR="00D44F2E" w:rsidRPr="00AE51C4">
        <w:t>slaitetta ja ohjelmistoa ihon sekä</w:t>
      </w:r>
      <w:r w:rsidRPr="00AE51C4">
        <w:t xml:space="preserve"> hampaiden kuvantamiseen. Lopullisena tavoitteena on tunnistaa ihoa kuvaamalla ihosyöpää ja hampaita kuvaamalla kariesta. (Vaasan yliopisto, 2017.)</w:t>
      </w:r>
    </w:p>
    <w:p w:rsidR="00B43870" w:rsidRPr="00AE51C4" w:rsidRDefault="00B43870" w:rsidP="00B43870"/>
    <w:p w:rsidR="00B43870" w:rsidRPr="00AE51C4" w:rsidRDefault="00B43870" w:rsidP="00B43870">
      <w:r w:rsidRPr="00AE51C4">
        <w:t>Tässä SICSURFIS-tutkimushankkeessa ovat Vaasan yliopiston lisäksi mukana myös VTT</w:t>
      </w:r>
      <w:r w:rsidR="00DE26B2" w:rsidRPr="00AE51C4">
        <w:t xml:space="preserve"> (Valtion Teknillinen Tutkimuskeskus, nykyisin Teknologian Tutkimuskeskus Oy)</w:t>
      </w:r>
      <w:r w:rsidRPr="00AE51C4">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AE51C4" w:rsidRDefault="00B43870" w:rsidP="00D73839">
      <w:pPr>
        <w:pStyle w:val="BodyText"/>
        <w:rPr>
          <w:lang w:val="fi-FI"/>
        </w:rPr>
      </w:pPr>
    </w:p>
    <w:p w:rsidR="007F071D" w:rsidRPr="00AE51C4" w:rsidRDefault="007F071D" w:rsidP="007F071D">
      <w:r w:rsidRPr="00AE51C4">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AE51C4">
        <w:t xml:space="preserve">suuren määrän </w:t>
      </w:r>
      <w:r w:rsidRPr="00AE51C4">
        <w:t xml:space="preserve">muita valon aallonpituuksia ja </w:t>
      </w:r>
      <w:r w:rsidR="007C51BC" w:rsidRPr="00AE51C4">
        <w:t>erott</w:t>
      </w:r>
      <w:r w:rsidR="001137B9" w:rsidRPr="00AE51C4">
        <w:t>ele</w:t>
      </w:r>
      <w:r w:rsidR="007C51BC" w:rsidRPr="00AE51C4">
        <w:t xml:space="preserve">maan </w:t>
      </w:r>
      <w:r w:rsidRPr="00AE51C4">
        <w:t>yhteensä</w:t>
      </w:r>
      <w:r w:rsidR="00847665" w:rsidRPr="00AE51C4">
        <w:t xml:space="preserve"> 306</w:t>
      </w:r>
      <w:r w:rsidRPr="00AE51C4">
        <w:t xml:space="preserve"> erillistä valon aallonpituuskaistaa eli huomattavasti enemmän (Saari, 2020). SICSURFIS-</w:t>
      </w:r>
      <w:r w:rsidRPr="00AE51C4">
        <w:lastRenderedPageBreak/>
        <w:t>tutkimusprojektin spektrikamerassa on myös mahdollisuus valaista kohde kolmesta eri suunnasta, jolloin kohteen pinnasta voidaan muodosta kolmiulotteinen malli (Saari, 2020).</w:t>
      </w:r>
    </w:p>
    <w:p w:rsidR="00F35196" w:rsidRPr="00AE51C4" w:rsidRDefault="00F35196" w:rsidP="007F071D"/>
    <w:p w:rsidR="00F35196" w:rsidRPr="00AE51C4" w:rsidRDefault="00F35196" w:rsidP="00F35196">
      <w:r w:rsidRPr="00AE51C4">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AE51C4">
        <w:t xml:space="preserve">ja tehokkaalla </w:t>
      </w:r>
      <w:r w:rsidRPr="00AE51C4">
        <w:t>laskentayksiköllä.</w:t>
      </w:r>
    </w:p>
    <w:p w:rsidR="00F35196" w:rsidRPr="00AE51C4" w:rsidRDefault="00F35196" w:rsidP="00F35196"/>
    <w:p w:rsidR="003D43DB" w:rsidRPr="00AE51C4" w:rsidRDefault="00716774" w:rsidP="003D43DB">
      <w:r w:rsidRPr="00AE51C4">
        <w:t xml:space="preserve">Ohjelmoitaviin logiikkoihin kuuluvat </w:t>
      </w:r>
      <w:r w:rsidR="00F35196" w:rsidRPr="00AE51C4">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AE51C4" w:rsidRDefault="003D43DB" w:rsidP="003D43DB"/>
    <w:p w:rsidR="00E23A47" w:rsidRPr="00AE51C4" w:rsidRDefault="00184844" w:rsidP="00CA4A22">
      <w:r w:rsidRPr="00AE51C4">
        <w:t>Kandidaatin tutkielmassani liitän spektrikameran PC-tietokoneen sijaan FPGA SoC:hen (System On a Chi</w:t>
      </w:r>
      <w:r w:rsidR="003D43DB" w:rsidRPr="00AE51C4">
        <w:t xml:space="preserve">p) ja </w:t>
      </w:r>
      <w:r w:rsidR="00F72B3F" w:rsidRPr="00AE51C4">
        <w:t xml:space="preserve">tarkastelen tapaa </w:t>
      </w:r>
      <w:r w:rsidR="003D43DB" w:rsidRPr="00AE51C4">
        <w:t>toteut</w:t>
      </w:r>
      <w:r w:rsidR="00F72B3F" w:rsidRPr="00AE51C4">
        <w:t>taa</w:t>
      </w:r>
      <w:r w:rsidR="003D43DB" w:rsidRPr="00AE51C4">
        <w:t xml:space="preserve"> </w:t>
      </w:r>
      <w:r w:rsidR="00F72B3F" w:rsidRPr="00AE51C4">
        <w:t>spektri</w:t>
      </w:r>
      <w:r w:rsidR="003D43DB" w:rsidRPr="00AE51C4">
        <w:t>kuv</w:t>
      </w:r>
      <w:r w:rsidR="00F72B3F" w:rsidRPr="00AE51C4">
        <w:t>ie</w:t>
      </w:r>
      <w:r w:rsidR="003D43DB" w:rsidRPr="00AE51C4">
        <w:t xml:space="preserve">n käsittelyn </w:t>
      </w:r>
      <w:r w:rsidRPr="00AE51C4">
        <w:t>lasken</w:t>
      </w:r>
      <w:r w:rsidR="00F72B3F" w:rsidRPr="00AE51C4">
        <w:t>toja</w:t>
      </w:r>
      <w:r w:rsidRPr="00AE51C4">
        <w:t xml:space="preserve"> pienikokoisella elektroniikalla ja energiatehokkaasti, jolloin pienikokoisen itsenäisen laitteen toteuttaminen tulee mahdolliseksi.</w:t>
      </w:r>
    </w:p>
    <w:p w:rsidR="00C47B5F" w:rsidRPr="00AE51C4" w:rsidRDefault="00C47B5F" w:rsidP="00CA4A22"/>
    <w:p w:rsidR="00C47B5F" w:rsidRPr="00AE51C4" w:rsidRDefault="003754BA" w:rsidP="00CA4A22">
      <w:r w:rsidRPr="00AE51C4">
        <w:t>Kandidaati</w:t>
      </w:r>
      <w:r w:rsidR="00B41209" w:rsidRPr="00AE51C4">
        <w:t>n tutkielman</w:t>
      </w:r>
      <w:r w:rsidR="00CD739F" w:rsidRPr="00AE51C4">
        <w:t xml:space="preserve">i koostuu viidestä osasta. Ensimmäinen osa on tämä johdanto-osa, jossa esitän </w:t>
      </w:r>
      <w:r w:rsidR="00DE4E28" w:rsidRPr="00AE51C4">
        <w:t xml:space="preserve">työn </w:t>
      </w:r>
      <w:r w:rsidR="00CD739F" w:rsidRPr="00AE51C4">
        <w:t xml:space="preserve">lähtökohdat ja tavoitteet. </w:t>
      </w:r>
      <w:r w:rsidR="00DE4E28" w:rsidRPr="00AE51C4">
        <w:t xml:space="preserve">Toinen osa on teoria-osa, jossa esitän yleistä taustatietoa niistä ilmiöistä ja </w:t>
      </w:r>
      <w:r w:rsidR="00271325" w:rsidRPr="00AE51C4">
        <w:t>tärkeimmistä komponenteista mihin tämän työn prototyyppijärjestelmä perustuu.</w:t>
      </w:r>
      <w:r w:rsidR="003E0E41" w:rsidRPr="00AE51C4">
        <w:t xml:space="preserve"> Kolmas osa kuvaa tässä työssä toteuttamani prototyyppijärjestelmän ja sen toiminnan. </w:t>
      </w:r>
      <w:r w:rsidR="00EB0D94" w:rsidRPr="00AE51C4">
        <w:t>Neljäs osaa kuvaa muut ennen varsinaisen toimivan prototyyppijärjestelmän rakentamista testaamani spektrikameran käyttöympäristöt. Viides osa työni perusteella keräämäni johtopäätökset.</w:t>
      </w:r>
    </w:p>
    <w:p w:rsidR="00C743D0" w:rsidRPr="00AE51C4" w:rsidRDefault="000454B1" w:rsidP="00C743D0">
      <w:pPr>
        <w:pStyle w:val="Heading1"/>
      </w:pPr>
      <w:bookmarkStart w:id="3" w:name="_Toc65969359"/>
      <w:bookmarkStart w:id="4" w:name="_Toc101039867"/>
      <w:r w:rsidRPr="00AE51C4">
        <w:lastRenderedPageBreak/>
        <w:t>Teoria</w:t>
      </w:r>
      <w:bookmarkEnd w:id="3"/>
      <w:bookmarkEnd w:id="4"/>
    </w:p>
    <w:p w:rsidR="00C743D0" w:rsidRPr="00AE51C4" w:rsidRDefault="00DC65A7" w:rsidP="00C743D0">
      <w:pPr>
        <w:pStyle w:val="Heading2"/>
      </w:pPr>
      <w:bookmarkStart w:id="5" w:name="_Toc101039868"/>
      <w:r w:rsidRPr="00AE51C4">
        <w:t>E</w:t>
      </w:r>
      <w:r w:rsidR="00BE45E2" w:rsidRPr="00AE51C4">
        <w:t>lektromagneettinen säteily</w:t>
      </w:r>
      <w:r w:rsidRPr="00AE51C4">
        <w:t xml:space="preserve"> ja valo</w:t>
      </w:r>
      <w:bookmarkEnd w:id="5"/>
    </w:p>
    <w:p w:rsidR="00C97BBB" w:rsidRPr="00AE51C4" w:rsidRDefault="00C97BBB" w:rsidP="00C97BBB">
      <w:pPr>
        <w:pStyle w:val="BodyText"/>
        <w:rPr>
          <w:lang w:val="fi-FI"/>
        </w:rPr>
      </w:pPr>
      <w:r w:rsidRPr="00AE51C4">
        <w:rPr>
          <w:lang w:val="fi-FI"/>
        </w:rPr>
        <w:t>Tässä kappaleessa kerron valosta elektromagneettisena aaltona, spektristä ja eri aallonpituusalueista.</w:t>
      </w:r>
    </w:p>
    <w:p w:rsidR="00E8152F" w:rsidRPr="00AE51C4" w:rsidRDefault="00E8152F" w:rsidP="00C97BBB">
      <w:pPr>
        <w:pStyle w:val="BodyText"/>
        <w:rPr>
          <w:lang w:val="fi-FI"/>
        </w:rPr>
      </w:pPr>
      <w:r w:rsidRPr="00AE51C4">
        <w:rPr>
          <w:lang w:val="fi-FI"/>
        </w:rPr>
        <w:t>Murphy ja muiden (2012, s. 23) mukaan valo voidaan esittää elektromagneettisena aaltona. Edelleen Murphyn mukaan tällöin valo etenee aaltona, jossa on kaksi kohtisuoraan toisiaan vastaan siniaallon mukaisesti oskilloivaa kenttää eli sähkökenttä (E) sekä magneettikenttä (B).</w:t>
      </w:r>
    </w:p>
    <w:p w:rsidR="00C97BBB" w:rsidRPr="00AE51C4" w:rsidRDefault="00C97BBB" w:rsidP="007C7DA7">
      <w:pPr>
        <w:pStyle w:val="BodyText"/>
        <w:jc w:val="center"/>
        <w:rPr>
          <w:lang w:val="fi-FI"/>
        </w:rPr>
      </w:pPr>
      <w:r w:rsidRPr="00AE51C4">
        <w:rPr>
          <w:noProof/>
          <w:lang w:val="fi-FI" w:eastAsia="fi-FI" w:bidi="ar-SA"/>
        </w:rPr>
        <w:drawing>
          <wp:inline distT="0" distB="0" distL="0" distR="0" wp14:anchorId="22B2B7F9" wp14:editId="12894F7D">
            <wp:extent cx="5400040" cy="38595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859530"/>
                    </a:xfrm>
                    <a:prstGeom prst="rect">
                      <a:avLst/>
                    </a:prstGeom>
                  </pic:spPr>
                </pic:pic>
              </a:graphicData>
            </a:graphic>
          </wp:inline>
        </w:drawing>
      </w:r>
    </w:p>
    <w:p w:rsidR="00C97BBB" w:rsidRPr="00AE51C4" w:rsidRDefault="00C97BBB" w:rsidP="00C97BBB">
      <w:pPr>
        <w:pStyle w:val="Caption"/>
        <w:rPr>
          <w:b w:val="0"/>
        </w:rPr>
      </w:pPr>
      <w:bookmarkStart w:id="6" w:name="_Toc101039916"/>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FE2A9E">
        <w:rPr>
          <w:noProof/>
        </w:rPr>
        <w:t>1</w:t>
      </w:r>
      <w:r w:rsidRPr="00AE51C4">
        <w:rPr>
          <w:noProof/>
        </w:rPr>
        <w:fldChar w:fldCharType="end"/>
      </w:r>
      <w:r w:rsidRPr="00AE51C4">
        <w:t>.</w:t>
      </w:r>
      <w:r w:rsidRPr="00AE51C4">
        <w:rPr>
          <w:b w:val="0"/>
        </w:rPr>
        <w:tab/>
        <w:t>Valo elektromagneettisena aaltona (Murphy ja muut, 2012, s. 23).</w:t>
      </w:r>
      <w:bookmarkEnd w:id="6"/>
    </w:p>
    <w:p w:rsidR="00C97BBB" w:rsidRPr="00AE51C4" w:rsidRDefault="00C97BBB" w:rsidP="00C97BBB">
      <w:pPr>
        <w:pStyle w:val="BodyText"/>
        <w:rPr>
          <w:lang w:val="fi-FI"/>
        </w:rPr>
      </w:pPr>
    </w:p>
    <w:p w:rsidR="00C743D0" w:rsidRPr="00AE51C4" w:rsidRDefault="00635646" w:rsidP="00C743D0">
      <w:pPr>
        <w:pStyle w:val="BodyText"/>
        <w:rPr>
          <w:lang w:val="fi-FI"/>
        </w:rPr>
      </w:pPr>
      <w:r w:rsidRPr="00AE51C4">
        <w:rPr>
          <w:lang w:val="fi-FI"/>
        </w:rPr>
        <w:t xml:space="preserve">Cochardin (2020, s. 26) mukaan koemme tavanomaisesti aallonpituuksien 10 nm ja 1000 nm välisen alueen valona. </w:t>
      </w:r>
      <w:r w:rsidR="00704669" w:rsidRPr="00AE51C4">
        <w:rPr>
          <w:lang w:val="fi-FI"/>
        </w:rPr>
        <w:t xml:space="preserve">Eskelisen (2019, s. 16) mukaan Newton </w:t>
      </w:r>
      <w:r w:rsidR="000F7B20" w:rsidRPr="00AE51C4">
        <w:rPr>
          <w:lang w:val="fi-FI"/>
        </w:rPr>
        <w:t>oli ensimmäinen, joka julkaisi</w:t>
      </w:r>
      <w:r w:rsidR="00132515" w:rsidRPr="00AE51C4">
        <w:rPr>
          <w:lang w:val="fi-FI"/>
        </w:rPr>
        <w:t xml:space="preserve"> vuonna 1704 </w:t>
      </w:r>
      <w:r w:rsidR="00704669" w:rsidRPr="00AE51C4">
        <w:rPr>
          <w:lang w:val="fi-FI"/>
        </w:rPr>
        <w:t>onnistu</w:t>
      </w:r>
      <w:r w:rsidR="00132515" w:rsidRPr="00AE51C4">
        <w:rPr>
          <w:lang w:val="fi-FI"/>
        </w:rPr>
        <w:t>neensa</w:t>
      </w:r>
      <w:r w:rsidR="00704669" w:rsidRPr="00AE51C4">
        <w:rPr>
          <w:lang w:val="fi-FI"/>
        </w:rPr>
        <w:t xml:space="preserve"> erottamaan </w:t>
      </w:r>
      <w:r w:rsidR="00120AAD" w:rsidRPr="00AE51C4">
        <w:rPr>
          <w:lang w:val="fi-FI"/>
        </w:rPr>
        <w:t xml:space="preserve">prismaa käyttämällä </w:t>
      </w:r>
      <w:r w:rsidR="00DB3BF3" w:rsidRPr="00AE51C4">
        <w:rPr>
          <w:lang w:val="fi-FI"/>
        </w:rPr>
        <w:t xml:space="preserve">valkoisen </w:t>
      </w:r>
      <w:r w:rsidR="00CB431E" w:rsidRPr="00AE51C4">
        <w:rPr>
          <w:lang w:val="fi-FI"/>
        </w:rPr>
        <w:t xml:space="preserve">valon </w:t>
      </w:r>
      <w:r w:rsidR="0034444E" w:rsidRPr="00AE51C4">
        <w:rPr>
          <w:lang w:val="fi-FI"/>
        </w:rPr>
        <w:t xml:space="preserve">sen </w:t>
      </w:r>
      <w:r w:rsidR="0094181A" w:rsidRPr="00AE51C4">
        <w:rPr>
          <w:lang w:val="fi-FI"/>
        </w:rPr>
        <w:lastRenderedPageBreak/>
        <w:t xml:space="preserve">eri </w:t>
      </w:r>
      <w:r w:rsidR="00CB431E" w:rsidRPr="00AE51C4">
        <w:rPr>
          <w:lang w:val="fi-FI"/>
        </w:rPr>
        <w:t>aallonpituuksien mukaisiin komponentteihin</w:t>
      </w:r>
      <w:r w:rsidR="00570884" w:rsidRPr="00AE51C4">
        <w:rPr>
          <w:lang w:val="fi-FI"/>
        </w:rPr>
        <w:t xml:space="preserve">. </w:t>
      </w:r>
      <w:r w:rsidR="00C743D0" w:rsidRPr="00AE51C4">
        <w:rPr>
          <w:lang w:val="fi-FI"/>
        </w:rPr>
        <w:t>Seuraava kuva esittää valon elektromagneettisen spektrin.</w:t>
      </w:r>
    </w:p>
    <w:p w:rsidR="00C743D0" w:rsidRPr="00AE51C4" w:rsidRDefault="00C743D0" w:rsidP="00921FC2">
      <w:pPr>
        <w:pStyle w:val="Image"/>
      </w:pPr>
      <w:r w:rsidRPr="00AE51C4">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AE51C4" w:rsidRDefault="00C743D0" w:rsidP="00C743D0">
      <w:pPr>
        <w:pStyle w:val="Caption"/>
        <w:rPr>
          <w:b w:val="0"/>
        </w:rPr>
      </w:pPr>
      <w:bookmarkStart w:id="7" w:name="_Toc65969371"/>
      <w:bookmarkStart w:id="8" w:name="_Toc101039917"/>
      <w:r w:rsidRPr="00AE51C4">
        <w:t xml:space="preserve">Kuva </w:t>
      </w:r>
      <w:r w:rsidR="00473C25" w:rsidRPr="00AE51C4">
        <w:rPr>
          <w:noProof/>
        </w:rPr>
        <w:fldChar w:fldCharType="begin"/>
      </w:r>
      <w:r w:rsidR="00473C25" w:rsidRPr="00AE51C4">
        <w:rPr>
          <w:noProof/>
        </w:rPr>
        <w:instrText xml:space="preserve"> SEQ Kuva \* ARABIC </w:instrText>
      </w:r>
      <w:r w:rsidR="00473C25" w:rsidRPr="00AE51C4">
        <w:rPr>
          <w:noProof/>
        </w:rPr>
        <w:fldChar w:fldCharType="separate"/>
      </w:r>
      <w:r w:rsidR="00FE2A9E">
        <w:rPr>
          <w:noProof/>
        </w:rPr>
        <w:t>2</w:t>
      </w:r>
      <w:r w:rsidR="00473C25" w:rsidRPr="00AE51C4">
        <w:rPr>
          <w:noProof/>
        </w:rPr>
        <w:fldChar w:fldCharType="end"/>
      </w:r>
      <w:r w:rsidRPr="00AE51C4">
        <w:t>.</w:t>
      </w:r>
      <w:r w:rsidRPr="00AE51C4">
        <w:rPr>
          <w:b w:val="0"/>
        </w:rPr>
        <w:tab/>
        <w:t>Valon elektromagneettinen spektri (Cochard, 2020, s. 27).</w:t>
      </w:r>
      <w:bookmarkEnd w:id="7"/>
      <w:bookmarkEnd w:id="8"/>
    </w:p>
    <w:p w:rsidR="00C743D0" w:rsidRPr="00AE51C4" w:rsidRDefault="00C743D0" w:rsidP="00C743D0"/>
    <w:p w:rsidR="00F84B6B" w:rsidRPr="00AE51C4" w:rsidRDefault="00C743D0" w:rsidP="00C743D0">
      <w:r w:rsidRPr="00AE51C4">
        <w:t xml:space="preserve">Cochard (2020, s. 26) jakaa valon </w:t>
      </w:r>
      <w:r w:rsidR="00EB1C67" w:rsidRPr="00AE51C4">
        <w:t xml:space="preserve">sen </w:t>
      </w:r>
      <w:r w:rsidRPr="00AE51C4">
        <w:t xml:space="preserve">aallonpituuksien mukaan kolmeen ryhmään: ultravioletti (10 nm – 380 nm), </w:t>
      </w:r>
      <w:r w:rsidR="00A877EE" w:rsidRPr="00AE51C4">
        <w:t>näkyvä valo (380 nm – 750 nm) sekä</w:t>
      </w:r>
      <w:r w:rsidRPr="00AE51C4">
        <w:t xml:space="preserve"> infrapuna (750 nm – 1000 nm). </w:t>
      </w:r>
      <w:r w:rsidR="00C20A98" w:rsidRPr="00AE51C4">
        <w:t xml:space="preserve">Ihminen havaitsee </w:t>
      </w:r>
      <w:r w:rsidR="00B01F9B" w:rsidRPr="00AE51C4">
        <w:t xml:space="preserve">paljain silmin </w:t>
      </w:r>
      <w:r w:rsidR="00C20A98" w:rsidRPr="00AE51C4">
        <w:t>n</w:t>
      </w:r>
      <w:r w:rsidRPr="00AE51C4">
        <w:t>ä</w:t>
      </w:r>
      <w:r w:rsidR="00C20A98" w:rsidRPr="00AE51C4">
        <w:t>istä valon aallonpituusalueista a</w:t>
      </w:r>
      <w:r w:rsidRPr="00AE51C4">
        <w:t xml:space="preserve">inoastaan näkyvän valon alueen, mutta sopivalla </w:t>
      </w:r>
      <w:r w:rsidR="005158C6" w:rsidRPr="00AE51C4">
        <w:t xml:space="preserve">elektronisella </w:t>
      </w:r>
      <w:r w:rsidRPr="00AE51C4">
        <w:t>kuvauslaitteella voidaan kuvata myös ultraviolet</w:t>
      </w:r>
      <w:r w:rsidR="001E613B" w:rsidRPr="00AE51C4">
        <w:t xml:space="preserve">tialuetta ja infrapuna-aluetta. </w:t>
      </w:r>
    </w:p>
    <w:p w:rsidR="00FE7A35" w:rsidRPr="00AE51C4" w:rsidRDefault="00FE7A35" w:rsidP="00C743D0"/>
    <w:p w:rsidR="00FE7A35" w:rsidRPr="00AE51C4" w:rsidRDefault="00FE7A35" w:rsidP="00C743D0">
      <w:r w:rsidRPr="00AE51C4">
        <w:t>Tässä olisi hyvä kertoa valon intensiteetistä.</w:t>
      </w:r>
    </w:p>
    <w:p w:rsidR="00C303F2" w:rsidRPr="00AE51C4" w:rsidRDefault="00C303F2" w:rsidP="00C743D0">
      <w:r w:rsidRPr="00AE51C4">
        <w:t>Tässä olisi hyvä kertoa kollimaatiosta tai sitten siellä interferenssin yhteydessä.</w:t>
      </w:r>
    </w:p>
    <w:p w:rsidR="00C303F2" w:rsidRPr="00AE51C4" w:rsidRDefault="00C303F2" w:rsidP="00C743D0"/>
    <w:p w:rsidR="00C303F2" w:rsidRPr="00AE51C4" w:rsidRDefault="00C303F2" w:rsidP="00C743D0">
      <w:r w:rsidRPr="00AE51C4">
        <w:t>Murphy ja muut (2012, s. 26) määrittelevät kollimaation siten, että valon aallonpituudesta riippumatta kaikki valoaallot etenevät samansuuntaisia akseleita myötäen.</w:t>
      </w:r>
    </w:p>
    <w:p w:rsidR="00E847D3" w:rsidRPr="00AE51C4" w:rsidRDefault="00E847D3" w:rsidP="00C743D0"/>
    <w:p w:rsidR="00E847D3" w:rsidRPr="00AE51C4" w:rsidRDefault="002E670B" w:rsidP="00E847D3">
      <w:pPr>
        <w:pStyle w:val="Heading2"/>
      </w:pPr>
      <w:bookmarkStart w:id="9" w:name="_Toc101039869"/>
      <w:r w:rsidRPr="00AE51C4">
        <w:t>Digitaalinen kamerakenno ja spektrikuvaus</w:t>
      </w:r>
      <w:bookmarkEnd w:id="9"/>
    </w:p>
    <w:p w:rsidR="002E670B" w:rsidRPr="00AE51C4" w:rsidRDefault="002E670B" w:rsidP="002E670B">
      <w:pPr>
        <w:pStyle w:val="BodyText"/>
        <w:rPr>
          <w:lang w:val="fi-FI"/>
        </w:rPr>
      </w:pPr>
      <w:r w:rsidRPr="00AE51C4">
        <w:rPr>
          <w:lang w:val="fi-FI"/>
        </w:rPr>
        <w:t xml:space="preserve">Tässä kappaleessa kerron </w:t>
      </w:r>
      <w:r w:rsidR="0000375F" w:rsidRPr="00AE51C4">
        <w:rPr>
          <w:lang w:val="fi-FI"/>
        </w:rPr>
        <w:t xml:space="preserve">valon mittauksesta </w:t>
      </w:r>
      <w:r w:rsidRPr="00AE51C4">
        <w:rPr>
          <w:lang w:val="fi-FI"/>
        </w:rPr>
        <w:t>digitaalise</w:t>
      </w:r>
      <w:r w:rsidR="0000375F" w:rsidRPr="00AE51C4">
        <w:rPr>
          <w:lang w:val="fi-FI"/>
        </w:rPr>
        <w:t>lla kamerakennolla</w:t>
      </w:r>
      <w:r w:rsidR="00CE3ED5" w:rsidRPr="00AE51C4">
        <w:rPr>
          <w:lang w:val="fi-FI"/>
        </w:rPr>
        <w:t>, värillisestä kamerakennosta</w:t>
      </w:r>
      <w:r w:rsidR="0000375F" w:rsidRPr="00AE51C4">
        <w:rPr>
          <w:lang w:val="fi-FI"/>
        </w:rPr>
        <w:t xml:space="preserve"> ja spektrikuvauksen FWHM käsitteestä.</w:t>
      </w:r>
    </w:p>
    <w:p w:rsidR="002E670B" w:rsidRPr="00AE51C4" w:rsidRDefault="002E670B" w:rsidP="002E670B">
      <w:pPr>
        <w:pStyle w:val="BodyText"/>
        <w:rPr>
          <w:lang w:val="fi-FI"/>
        </w:rPr>
      </w:pPr>
    </w:p>
    <w:p w:rsidR="002E670B" w:rsidRPr="00AE51C4" w:rsidRDefault="002E670B" w:rsidP="002E670B">
      <w:pPr>
        <w:pStyle w:val="BodyText"/>
        <w:rPr>
          <w:lang w:val="fi-FI"/>
        </w:rPr>
      </w:pPr>
      <w:r w:rsidRPr="00AE51C4">
        <w:rPr>
          <w:lang w:val="fi-FI"/>
        </w:rPr>
        <w:t xml:space="preserve">Fernandez-Maloignen ja muiden (2012, s. 125) mukaan (elektroniseen) kuvaamiseen näkyvän valon alueella käytetään kahta erilaista teknologiaa: CCD sekä CMOS. Seuraava </w:t>
      </w:r>
      <w:r w:rsidRPr="00AE51C4">
        <w:rPr>
          <w:lang w:val="fi-FI"/>
        </w:rPr>
        <w:lastRenderedPageBreak/>
        <w:t>kuva esittää vertailun ihmisen silmän, CCD- ja CMOS-teknologian herkkyydelle eri aallonpituusalueilla.</w:t>
      </w:r>
    </w:p>
    <w:p w:rsidR="002E670B" w:rsidRPr="00AE51C4" w:rsidRDefault="002E670B" w:rsidP="002E670B">
      <w:pPr>
        <w:pStyle w:val="Figure"/>
      </w:pPr>
      <w:r w:rsidRPr="00AE51C4">
        <w:rPr>
          <w:noProof/>
          <w:lang w:eastAsia="fi-FI" w:bidi="ar-SA"/>
        </w:rPr>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93174" cy="2086117"/>
                    </a:xfrm>
                    <a:prstGeom prst="rect">
                      <a:avLst/>
                    </a:prstGeom>
                  </pic:spPr>
                </pic:pic>
              </a:graphicData>
            </a:graphic>
          </wp:inline>
        </w:drawing>
      </w:r>
    </w:p>
    <w:p w:rsidR="002E670B" w:rsidRPr="00AE51C4" w:rsidRDefault="002E670B" w:rsidP="002E670B">
      <w:pPr>
        <w:pStyle w:val="Caption"/>
        <w:rPr>
          <w:b w:val="0"/>
        </w:rPr>
      </w:pPr>
      <w:bookmarkStart w:id="10" w:name="_Toc101039918"/>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FE2A9E">
        <w:rPr>
          <w:noProof/>
        </w:rPr>
        <w:t>3</w:t>
      </w:r>
      <w:r w:rsidRPr="00AE51C4">
        <w:rPr>
          <w:noProof/>
        </w:rPr>
        <w:fldChar w:fldCharType="end"/>
      </w:r>
      <w:r w:rsidRPr="00AE51C4">
        <w:t>.</w:t>
      </w:r>
      <w:r w:rsidRPr="00AE51C4">
        <w:rPr>
          <w:b w:val="0"/>
        </w:rPr>
        <w:tab/>
      </w:r>
      <w:r w:rsidR="002F11C0" w:rsidRPr="00AE51C4">
        <w:rPr>
          <w:b w:val="0"/>
        </w:rPr>
        <w:t>CCD- ja CMOS-</w:t>
      </w:r>
      <w:r w:rsidRPr="00AE51C4">
        <w:rPr>
          <w:b w:val="0"/>
        </w:rPr>
        <w:t>tyyppis</w:t>
      </w:r>
      <w:r w:rsidR="002F11C0" w:rsidRPr="00AE51C4">
        <w:rPr>
          <w:b w:val="0"/>
        </w:rPr>
        <w:t>i</w:t>
      </w:r>
      <w:r w:rsidRPr="00AE51C4">
        <w:rPr>
          <w:b w:val="0"/>
        </w:rPr>
        <w:t>en kennojen normalisoitu herkkyys sekä ihmisen silmän havaitsema aallonpituusalue (Fernandez-Maloigne ja muut 2012, s. 139).</w:t>
      </w:r>
      <w:bookmarkEnd w:id="10"/>
    </w:p>
    <w:p w:rsidR="002E670B" w:rsidRPr="00AE51C4" w:rsidRDefault="002E670B" w:rsidP="002E670B">
      <w:pPr>
        <w:pStyle w:val="BodyText"/>
        <w:rPr>
          <w:lang w:val="fi-FI"/>
        </w:rPr>
      </w:pPr>
    </w:p>
    <w:p w:rsidR="002E670B" w:rsidRPr="00AE51C4" w:rsidRDefault="002E670B" w:rsidP="002E670B">
      <w:pPr>
        <w:pStyle w:val="BodyText"/>
        <w:rPr>
          <w:lang w:val="fi-FI"/>
        </w:rPr>
      </w:pPr>
      <w:r w:rsidRPr="00AE51C4">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Pr="00AE51C4" w:rsidRDefault="006A5F33" w:rsidP="00E847D3">
      <w:pPr>
        <w:pStyle w:val="BodyText"/>
        <w:rPr>
          <w:lang w:val="fi-FI"/>
        </w:rPr>
      </w:pPr>
    </w:p>
    <w:p w:rsidR="0000375F" w:rsidRPr="00AE51C4" w:rsidRDefault="0000375F" w:rsidP="00E847D3">
      <w:pPr>
        <w:pStyle w:val="BodyText"/>
        <w:rPr>
          <w:lang w:val="fi-FI"/>
        </w:rPr>
      </w:pPr>
      <w:r w:rsidRPr="00AE51C4">
        <w:rPr>
          <w:lang w:val="fi-FI"/>
        </w:rPr>
        <w:t xml:space="preserve">Tässä </w:t>
      </w:r>
      <w:r w:rsidR="000062EF" w:rsidRPr="00AE51C4">
        <w:rPr>
          <w:lang w:val="fi-FI"/>
        </w:rPr>
        <w:t xml:space="preserve">seuraavaksi </w:t>
      </w:r>
      <w:r w:rsidRPr="00AE51C4">
        <w:rPr>
          <w:lang w:val="fi-FI"/>
        </w:rPr>
        <w:t>kerron värillisen kamerakennon rakenteesta ja herkkyydestä.</w:t>
      </w:r>
    </w:p>
    <w:p w:rsidR="0000375F" w:rsidRPr="00AE51C4" w:rsidRDefault="0000375F" w:rsidP="00E847D3">
      <w:pPr>
        <w:pStyle w:val="BodyText"/>
        <w:rPr>
          <w:lang w:val="fi-FI"/>
        </w:rPr>
      </w:pPr>
    </w:p>
    <w:p w:rsidR="000062EF" w:rsidRPr="00AE51C4" w:rsidRDefault="000062EF" w:rsidP="00E847D3">
      <w:pPr>
        <w:pStyle w:val="BodyText"/>
        <w:rPr>
          <w:lang w:val="fi-FI"/>
        </w:rPr>
      </w:pPr>
      <w:r w:rsidRPr="00AE51C4">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0062EF" w:rsidRPr="00AE51C4" w:rsidRDefault="000062EF" w:rsidP="00E847D3">
      <w:pPr>
        <w:pStyle w:val="BodyText"/>
        <w:rPr>
          <w:lang w:val="fi-FI"/>
        </w:rPr>
      </w:pPr>
    </w:p>
    <w:p w:rsidR="0079036E" w:rsidRPr="00AE51C4" w:rsidRDefault="0079036E" w:rsidP="0079036E">
      <w:pPr>
        <w:pStyle w:val="BodyText"/>
        <w:rPr>
          <w:lang w:val="fi-FI"/>
        </w:rPr>
      </w:pPr>
      <w:r w:rsidRPr="00AE51C4">
        <w:rPr>
          <w:lang w:val="fi-FI"/>
        </w:rPr>
        <w:t xml:space="preserve">Baileyn (2011, s. 384 - 385) mukaan suurin osa kameroista käyttää värikuvien ottamisessa värisuodatinruudukkoa. Edelleen Baileyn mukaan yleisin tällainen </w:t>
      </w:r>
      <w:r w:rsidRPr="00AE51C4">
        <w:rPr>
          <w:lang w:val="fi-FI"/>
        </w:rPr>
        <w:lastRenderedPageBreak/>
        <w:t>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AE51C4" w:rsidRDefault="0079036E" w:rsidP="0079036E">
      <w:pPr>
        <w:pStyle w:val="BodyText"/>
        <w:rPr>
          <w:lang w:val="fi-FI"/>
        </w:rPr>
      </w:pPr>
    </w:p>
    <w:p w:rsidR="0079036E" w:rsidRPr="00AE51C4" w:rsidRDefault="0079036E" w:rsidP="0079036E">
      <w:pPr>
        <w:pStyle w:val="Caption"/>
        <w:rPr>
          <w:b w:val="0"/>
        </w:rPr>
      </w:pPr>
      <w:bookmarkStart w:id="11" w:name="_Toc101039960"/>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FE2A9E">
        <w:rPr>
          <w:noProof/>
        </w:rPr>
        <w:t>1</w:t>
      </w:r>
      <w:r w:rsidRPr="00AE51C4">
        <w:rPr>
          <w:noProof/>
        </w:rPr>
        <w:fldChar w:fldCharType="end"/>
      </w:r>
      <w:r w:rsidRPr="00AE51C4">
        <w:t>.</w:t>
      </w:r>
      <w:r w:rsidRPr="00AE51C4">
        <w:rPr>
          <w:b w:val="0"/>
        </w:rPr>
        <w:tab/>
        <w:t>Baileyn esimerkin mukainen Bayer-kuvio</w:t>
      </w:r>
      <w:bookmarkEnd w:id="11"/>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AE51C4" w:rsidTr="008B62EB">
        <w:tc>
          <w:tcPr>
            <w:tcW w:w="1271" w:type="dxa"/>
          </w:tcPr>
          <w:p w:rsidR="0079036E" w:rsidRPr="00AE51C4" w:rsidRDefault="0079036E" w:rsidP="008B62EB">
            <w:pPr>
              <w:pStyle w:val="BodyText"/>
              <w:rPr>
                <w:lang w:val="fi-FI"/>
              </w:rPr>
            </w:pPr>
            <w:r w:rsidRPr="00AE51C4">
              <w:rPr>
                <w:lang w:val="fi-FI"/>
              </w:rPr>
              <w:t>Rivi 0</w:t>
            </w:r>
          </w:p>
          <w:p w:rsidR="0079036E" w:rsidRPr="00AE51C4" w:rsidRDefault="0079036E" w:rsidP="008B62EB">
            <w:pPr>
              <w:pStyle w:val="BodyText"/>
              <w:rPr>
                <w:lang w:val="fi-FI"/>
              </w:rPr>
            </w:pPr>
            <w:r w:rsidRPr="00AE51C4">
              <w:rPr>
                <w:lang w:val="fi-FI"/>
              </w:rPr>
              <w:t>Parillinen</w:t>
            </w:r>
          </w:p>
        </w:tc>
        <w:tc>
          <w:tcPr>
            <w:tcW w:w="1134" w:type="dxa"/>
            <w:shd w:val="clear" w:color="auto" w:fill="92D050"/>
          </w:tcPr>
          <w:p w:rsidR="0079036E" w:rsidRPr="00AE51C4" w:rsidRDefault="0079036E" w:rsidP="008B62EB">
            <w:pPr>
              <w:pStyle w:val="BodyText"/>
              <w:rPr>
                <w:lang w:val="fi-FI"/>
              </w:rPr>
            </w:pPr>
            <w:r w:rsidRPr="00AE51C4">
              <w:rPr>
                <w:lang w:val="fi-FI"/>
              </w:rPr>
              <w:t>Sarake 0</w:t>
            </w:r>
          </w:p>
          <w:p w:rsidR="0079036E" w:rsidRPr="00AE51C4" w:rsidRDefault="0079036E" w:rsidP="008B62EB">
            <w:pPr>
              <w:pStyle w:val="BodyText"/>
              <w:rPr>
                <w:lang w:val="fi-FI"/>
              </w:rPr>
            </w:pPr>
            <w:r w:rsidRPr="00AE51C4">
              <w:rPr>
                <w:lang w:val="fi-FI"/>
              </w:rPr>
              <w:t>Vihreä</w:t>
            </w:r>
          </w:p>
        </w:tc>
        <w:tc>
          <w:tcPr>
            <w:tcW w:w="1134" w:type="dxa"/>
            <w:shd w:val="clear" w:color="auto" w:fill="E63A3A"/>
          </w:tcPr>
          <w:p w:rsidR="0079036E" w:rsidRPr="00AE51C4" w:rsidRDefault="0079036E" w:rsidP="008B62EB">
            <w:pPr>
              <w:pStyle w:val="BodyText"/>
              <w:rPr>
                <w:lang w:val="fi-FI"/>
              </w:rPr>
            </w:pPr>
            <w:r w:rsidRPr="00AE51C4">
              <w:rPr>
                <w:lang w:val="fi-FI"/>
              </w:rPr>
              <w:t>Sarake 1</w:t>
            </w:r>
          </w:p>
          <w:p w:rsidR="0079036E" w:rsidRPr="00AE51C4" w:rsidRDefault="0079036E" w:rsidP="008B62EB">
            <w:pPr>
              <w:pStyle w:val="BodyText"/>
              <w:rPr>
                <w:lang w:val="fi-FI"/>
              </w:rPr>
            </w:pPr>
            <w:r w:rsidRPr="00AE51C4">
              <w:rPr>
                <w:lang w:val="fi-FI"/>
              </w:rPr>
              <w:t>Punainen</w:t>
            </w:r>
          </w:p>
        </w:tc>
        <w:tc>
          <w:tcPr>
            <w:tcW w:w="1134" w:type="dxa"/>
            <w:shd w:val="clear" w:color="auto" w:fill="92D050"/>
          </w:tcPr>
          <w:p w:rsidR="0079036E" w:rsidRPr="00AE51C4" w:rsidRDefault="0079036E" w:rsidP="008B62EB">
            <w:pPr>
              <w:pStyle w:val="BodyText"/>
              <w:rPr>
                <w:lang w:val="fi-FI"/>
              </w:rPr>
            </w:pPr>
            <w:r w:rsidRPr="00AE51C4">
              <w:rPr>
                <w:lang w:val="fi-FI"/>
              </w:rPr>
              <w:t>Sarake 2</w:t>
            </w:r>
          </w:p>
          <w:p w:rsidR="0079036E" w:rsidRPr="00AE51C4" w:rsidRDefault="0079036E" w:rsidP="008B62EB">
            <w:pPr>
              <w:pStyle w:val="BodyText"/>
              <w:rPr>
                <w:lang w:val="fi-FI"/>
              </w:rPr>
            </w:pPr>
            <w:r w:rsidRPr="00AE51C4">
              <w:rPr>
                <w:lang w:val="fi-FI"/>
              </w:rPr>
              <w:t>Vihreä</w:t>
            </w:r>
          </w:p>
        </w:tc>
        <w:tc>
          <w:tcPr>
            <w:tcW w:w="1276" w:type="dxa"/>
            <w:shd w:val="clear" w:color="auto" w:fill="E63A3A"/>
          </w:tcPr>
          <w:p w:rsidR="0079036E" w:rsidRPr="00AE51C4" w:rsidRDefault="0079036E" w:rsidP="008B62EB">
            <w:pPr>
              <w:pStyle w:val="BodyText"/>
              <w:rPr>
                <w:lang w:val="fi-FI"/>
              </w:rPr>
            </w:pPr>
            <w:r w:rsidRPr="00AE51C4">
              <w:rPr>
                <w:lang w:val="fi-FI"/>
              </w:rPr>
              <w:t>Sarake 3</w:t>
            </w:r>
          </w:p>
          <w:p w:rsidR="0079036E" w:rsidRPr="00AE51C4" w:rsidRDefault="0079036E" w:rsidP="008B62EB">
            <w:pPr>
              <w:pStyle w:val="BodyText"/>
              <w:rPr>
                <w:lang w:val="fi-FI"/>
              </w:rPr>
            </w:pPr>
            <w:r w:rsidRPr="00AE51C4">
              <w:rPr>
                <w:lang w:val="fi-FI"/>
              </w:rPr>
              <w:t>Punainen</w:t>
            </w:r>
          </w:p>
        </w:tc>
        <w:tc>
          <w:tcPr>
            <w:tcW w:w="1276" w:type="dxa"/>
            <w:shd w:val="clear" w:color="auto" w:fill="92D050"/>
          </w:tcPr>
          <w:p w:rsidR="0079036E" w:rsidRPr="00AE51C4" w:rsidRDefault="0079036E" w:rsidP="008B62EB">
            <w:pPr>
              <w:pStyle w:val="BodyText"/>
              <w:rPr>
                <w:lang w:val="fi-FI"/>
              </w:rPr>
            </w:pPr>
            <w:r w:rsidRPr="00AE51C4">
              <w:rPr>
                <w:lang w:val="fi-FI"/>
              </w:rPr>
              <w:t>Sarake 4</w:t>
            </w:r>
          </w:p>
          <w:p w:rsidR="0079036E" w:rsidRPr="00AE51C4" w:rsidRDefault="0079036E" w:rsidP="008B62EB">
            <w:pPr>
              <w:pStyle w:val="BodyText"/>
              <w:rPr>
                <w:lang w:val="fi-FI"/>
              </w:rPr>
            </w:pPr>
            <w:r w:rsidRPr="00AE51C4">
              <w:rPr>
                <w:lang w:val="fi-FI"/>
              </w:rPr>
              <w:t>Vihreä</w:t>
            </w:r>
          </w:p>
        </w:tc>
        <w:tc>
          <w:tcPr>
            <w:tcW w:w="1283" w:type="dxa"/>
            <w:shd w:val="clear" w:color="auto" w:fill="E63A3A"/>
          </w:tcPr>
          <w:p w:rsidR="0079036E" w:rsidRPr="00AE51C4" w:rsidRDefault="0079036E" w:rsidP="008B62EB">
            <w:pPr>
              <w:pStyle w:val="BodyText"/>
              <w:rPr>
                <w:lang w:val="fi-FI"/>
              </w:rPr>
            </w:pPr>
            <w:r w:rsidRPr="00AE51C4">
              <w:rPr>
                <w:lang w:val="fi-FI"/>
              </w:rPr>
              <w:t>Sarake 5</w:t>
            </w:r>
          </w:p>
          <w:p w:rsidR="0079036E" w:rsidRPr="00AE51C4" w:rsidRDefault="0079036E" w:rsidP="008B62EB">
            <w:pPr>
              <w:pStyle w:val="BodyText"/>
              <w:rPr>
                <w:lang w:val="fi-FI"/>
              </w:rPr>
            </w:pPr>
            <w:r w:rsidRPr="00AE51C4">
              <w:rPr>
                <w:lang w:val="fi-FI"/>
              </w:rPr>
              <w:t>Punainen</w:t>
            </w:r>
          </w:p>
        </w:tc>
      </w:tr>
      <w:tr w:rsidR="0079036E" w:rsidRPr="00AE51C4" w:rsidTr="008B62EB">
        <w:tc>
          <w:tcPr>
            <w:tcW w:w="1271" w:type="dxa"/>
          </w:tcPr>
          <w:p w:rsidR="0079036E" w:rsidRPr="00AE51C4" w:rsidRDefault="0079036E" w:rsidP="008B62EB">
            <w:pPr>
              <w:pStyle w:val="BodyText"/>
              <w:rPr>
                <w:lang w:val="fi-FI"/>
              </w:rPr>
            </w:pPr>
            <w:r w:rsidRPr="00AE51C4">
              <w:rPr>
                <w:lang w:val="fi-FI"/>
              </w:rPr>
              <w:t>Rivi 1</w:t>
            </w:r>
          </w:p>
          <w:p w:rsidR="0079036E" w:rsidRPr="00AE51C4" w:rsidRDefault="0079036E" w:rsidP="008B62EB">
            <w:pPr>
              <w:pStyle w:val="BodyText"/>
              <w:rPr>
                <w:lang w:val="fi-FI"/>
              </w:rPr>
            </w:pPr>
            <w:r w:rsidRPr="00AE51C4">
              <w:rPr>
                <w:lang w:val="fi-FI"/>
              </w:rPr>
              <w:t>Pariton</w:t>
            </w:r>
          </w:p>
        </w:tc>
        <w:tc>
          <w:tcPr>
            <w:tcW w:w="1134" w:type="dxa"/>
            <w:shd w:val="clear" w:color="auto" w:fill="B4C6E7"/>
          </w:tcPr>
          <w:p w:rsidR="0079036E" w:rsidRPr="00AE51C4" w:rsidRDefault="0079036E" w:rsidP="008B62EB">
            <w:pPr>
              <w:pStyle w:val="BodyText"/>
              <w:rPr>
                <w:lang w:val="fi-FI"/>
              </w:rPr>
            </w:pPr>
            <w:r w:rsidRPr="00AE51C4">
              <w:rPr>
                <w:lang w:val="fi-FI"/>
              </w:rPr>
              <w:t>Sarake 2592</w:t>
            </w:r>
          </w:p>
          <w:p w:rsidR="0079036E" w:rsidRPr="00AE51C4" w:rsidRDefault="0079036E" w:rsidP="008B62EB">
            <w:pPr>
              <w:pStyle w:val="BodyText"/>
              <w:rPr>
                <w:lang w:val="fi-FI"/>
              </w:rPr>
            </w:pPr>
            <w:r w:rsidRPr="00AE51C4">
              <w:rPr>
                <w:lang w:val="fi-FI"/>
              </w:rPr>
              <w:t>Sininen</w:t>
            </w:r>
          </w:p>
        </w:tc>
        <w:tc>
          <w:tcPr>
            <w:tcW w:w="1134" w:type="dxa"/>
            <w:shd w:val="clear" w:color="auto" w:fill="92D050"/>
          </w:tcPr>
          <w:p w:rsidR="0079036E" w:rsidRPr="00AE51C4" w:rsidRDefault="0079036E" w:rsidP="008B62EB">
            <w:pPr>
              <w:pStyle w:val="BodyText"/>
              <w:rPr>
                <w:lang w:val="fi-FI"/>
              </w:rPr>
            </w:pPr>
            <w:r w:rsidRPr="00AE51C4">
              <w:rPr>
                <w:lang w:val="fi-FI"/>
              </w:rPr>
              <w:t xml:space="preserve">Sarake </w:t>
            </w:r>
          </w:p>
          <w:p w:rsidR="0079036E" w:rsidRPr="00AE51C4" w:rsidRDefault="0079036E" w:rsidP="008B62EB">
            <w:pPr>
              <w:pStyle w:val="BodyText"/>
              <w:rPr>
                <w:lang w:val="fi-FI"/>
              </w:rPr>
            </w:pPr>
            <w:r w:rsidRPr="00AE51C4">
              <w:rPr>
                <w:lang w:val="fi-FI"/>
              </w:rPr>
              <w:t>2593</w:t>
            </w:r>
          </w:p>
          <w:p w:rsidR="0079036E" w:rsidRPr="00AE51C4" w:rsidRDefault="0079036E" w:rsidP="008B62EB">
            <w:pPr>
              <w:pStyle w:val="BodyText"/>
              <w:rPr>
                <w:lang w:val="fi-FI"/>
              </w:rPr>
            </w:pPr>
            <w:r w:rsidRPr="00AE51C4">
              <w:rPr>
                <w:lang w:val="fi-FI"/>
              </w:rPr>
              <w:t>Vihreä</w:t>
            </w:r>
          </w:p>
        </w:tc>
        <w:tc>
          <w:tcPr>
            <w:tcW w:w="1134" w:type="dxa"/>
            <w:shd w:val="clear" w:color="auto" w:fill="B4C6E7"/>
          </w:tcPr>
          <w:p w:rsidR="0079036E" w:rsidRPr="00AE51C4" w:rsidRDefault="0079036E" w:rsidP="008B62EB">
            <w:pPr>
              <w:pStyle w:val="BodyText"/>
              <w:rPr>
                <w:lang w:val="fi-FI"/>
              </w:rPr>
            </w:pPr>
            <w:r w:rsidRPr="00AE51C4">
              <w:rPr>
                <w:lang w:val="fi-FI"/>
              </w:rPr>
              <w:t xml:space="preserve">Sarake </w:t>
            </w:r>
          </w:p>
          <w:p w:rsidR="0079036E" w:rsidRPr="00AE51C4" w:rsidRDefault="0079036E" w:rsidP="008B62EB">
            <w:pPr>
              <w:pStyle w:val="BodyText"/>
              <w:rPr>
                <w:lang w:val="fi-FI"/>
              </w:rPr>
            </w:pPr>
            <w:r w:rsidRPr="00AE51C4">
              <w:rPr>
                <w:lang w:val="fi-FI"/>
              </w:rPr>
              <w:t>2594</w:t>
            </w:r>
          </w:p>
          <w:p w:rsidR="0079036E" w:rsidRPr="00AE51C4" w:rsidRDefault="0079036E" w:rsidP="008B62EB">
            <w:pPr>
              <w:pStyle w:val="BodyText"/>
              <w:rPr>
                <w:lang w:val="fi-FI"/>
              </w:rPr>
            </w:pPr>
            <w:r w:rsidRPr="00AE51C4">
              <w:rPr>
                <w:lang w:val="fi-FI"/>
              </w:rPr>
              <w:t>Sininen</w:t>
            </w:r>
          </w:p>
        </w:tc>
        <w:tc>
          <w:tcPr>
            <w:tcW w:w="1276" w:type="dxa"/>
            <w:shd w:val="clear" w:color="auto" w:fill="92D050"/>
          </w:tcPr>
          <w:p w:rsidR="0079036E" w:rsidRPr="00AE51C4" w:rsidRDefault="0079036E" w:rsidP="008B62EB">
            <w:pPr>
              <w:pStyle w:val="BodyText"/>
              <w:rPr>
                <w:lang w:val="fi-FI"/>
              </w:rPr>
            </w:pPr>
            <w:r w:rsidRPr="00AE51C4">
              <w:rPr>
                <w:lang w:val="fi-FI"/>
              </w:rPr>
              <w:t xml:space="preserve">Sarake </w:t>
            </w:r>
          </w:p>
          <w:p w:rsidR="0079036E" w:rsidRPr="00AE51C4" w:rsidRDefault="0079036E" w:rsidP="008B62EB">
            <w:pPr>
              <w:pStyle w:val="BodyText"/>
              <w:rPr>
                <w:lang w:val="fi-FI"/>
              </w:rPr>
            </w:pPr>
            <w:r w:rsidRPr="00AE51C4">
              <w:rPr>
                <w:lang w:val="fi-FI"/>
              </w:rPr>
              <w:t>2595</w:t>
            </w:r>
          </w:p>
          <w:p w:rsidR="0079036E" w:rsidRPr="00AE51C4" w:rsidRDefault="0079036E" w:rsidP="008B62EB">
            <w:pPr>
              <w:pStyle w:val="BodyText"/>
              <w:rPr>
                <w:lang w:val="fi-FI"/>
              </w:rPr>
            </w:pPr>
            <w:r w:rsidRPr="00AE51C4">
              <w:rPr>
                <w:lang w:val="fi-FI"/>
              </w:rPr>
              <w:t>Vihreä</w:t>
            </w:r>
          </w:p>
        </w:tc>
        <w:tc>
          <w:tcPr>
            <w:tcW w:w="1276" w:type="dxa"/>
            <w:shd w:val="clear" w:color="auto" w:fill="B4C6E7"/>
          </w:tcPr>
          <w:p w:rsidR="0079036E" w:rsidRPr="00AE51C4" w:rsidRDefault="0079036E" w:rsidP="008B62EB">
            <w:pPr>
              <w:pStyle w:val="BodyText"/>
              <w:rPr>
                <w:lang w:val="fi-FI"/>
              </w:rPr>
            </w:pPr>
            <w:r w:rsidRPr="00AE51C4">
              <w:rPr>
                <w:lang w:val="fi-FI"/>
              </w:rPr>
              <w:t>Sarake</w:t>
            </w:r>
          </w:p>
          <w:p w:rsidR="0079036E" w:rsidRPr="00AE51C4" w:rsidRDefault="0079036E" w:rsidP="008B62EB">
            <w:pPr>
              <w:pStyle w:val="BodyText"/>
              <w:rPr>
                <w:lang w:val="fi-FI"/>
              </w:rPr>
            </w:pPr>
            <w:r w:rsidRPr="00AE51C4">
              <w:rPr>
                <w:lang w:val="fi-FI"/>
              </w:rPr>
              <w:t>2596</w:t>
            </w:r>
          </w:p>
          <w:p w:rsidR="0079036E" w:rsidRPr="00AE51C4" w:rsidRDefault="0079036E" w:rsidP="008B62EB">
            <w:pPr>
              <w:pStyle w:val="BodyText"/>
              <w:rPr>
                <w:lang w:val="fi-FI"/>
              </w:rPr>
            </w:pPr>
            <w:r w:rsidRPr="00AE51C4">
              <w:rPr>
                <w:lang w:val="fi-FI"/>
              </w:rPr>
              <w:t>Sininen</w:t>
            </w:r>
          </w:p>
        </w:tc>
        <w:tc>
          <w:tcPr>
            <w:tcW w:w="1283" w:type="dxa"/>
            <w:shd w:val="clear" w:color="auto" w:fill="92D050"/>
          </w:tcPr>
          <w:p w:rsidR="0079036E" w:rsidRPr="00AE51C4" w:rsidRDefault="0079036E" w:rsidP="008B62EB">
            <w:pPr>
              <w:pStyle w:val="BodyText"/>
              <w:rPr>
                <w:lang w:val="fi-FI"/>
              </w:rPr>
            </w:pPr>
            <w:r w:rsidRPr="00AE51C4">
              <w:rPr>
                <w:lang w:val="fi-FI"/>
              </w:rPr>
              <w:t xml:space="preserve">Sarake </w:t>
            </w:r>
          </w:p>
          <w:p w:rsidR="0079036E" w:rsidRPr="00AE51C4" w:rsidRDefault="0079036E" w:rsidP="008B62EB">
            <w:pPr>
              <w:pStyle w:val="BodyText"/>
              <w:rPr>
                <w:lang w:val="fi-FI"/>
              </w:rPr>
            </w:pPr>
            <w:r w:rsidRPr="00AE51C4">
              <w:rPr>
                <w:lang w:val="fi-FI"/>
              </w:rPr>
              <w:t>2597</w:t>
            </w:r>
          </w:p>
          <w:p w:rsidR="0079036E" w:rsidRPr="00AE51C4" w:rsidRDefault="0079036E" w:rsidP="008B62EB">
            <w:pPr>
              <w:pStyle w:val="BodyText"/>
              <w:rPr>
                <w:lang w:val="fi-FI"/>
              </w:rPr>
            </w:pPr>
            <w:r w:rsidRPr="00AE51C4">
              <w:rPr>
                <w:lang w:val="fi-FI"/>
              </w:rPr>
              <w:t>Vihreä</w:t>
            </w:r>
          </w:p>
        </w:tc>
      </w:tr>
    </w:tbl>
    <w:p w:rsidR="0079036E" w:rsidRPr="00AE51C4" w:rsidRDefault="0079036E" w:rsidP="00E847D3">
      <w:pPr>
        <w:pStyle w:val="BodyText"/>
        <w:rPr>
          <w:lang w:val="fi-FI"/>
        </w:rPr>
      </w:pPr>
    </w:p>
    <w:p w:rsidR="0079036E" w:rsidRPr="00AE51C4" w:rsidRDefault="0079036E" w:rsidP="00E847D3">
      <w:pPr>
        <w:pStyle w:val="BodyText"/>
        <w:rPr>
          <w:lang w:val="fi-FI"/>
        </w:rPr>
      </w:pPr>
      <w:r w:rsidRPr="00AE51C4">
        <w:rPr>
          <w:lang w:val="fi-FI"/>
        </w:rPr>
        <w:t>Tällaisen värisuodattimilla varustetun digitaalisen kamerakennon spektrivaste on esimerkiksi seuraavan kuvan mukainen.</w:t>
      </w:r>
    </w:p>
    <w:p w:rsidR="0079036E" w:rsidRPr="00AE51C4" w:rsidRDefault="0079036E" w:rsidP="00E847D3">
      <w:pPr>
        <w:pStyle w:val="BodyText"/>
        <w:rPr>
          <w:lang w:val="fi-FI"/>
        </w:rPr>
      </w:pPr>
    </w:p>
    <w:p w:rsidR="0079036E" w:rsidRPr="00AE51C4" w:rsidRDefault="0079036E" w:rsidP="0079036E">
      <w:pPr>
        <w:spacing w:line="240" w:lineRule="auto"/>
        <w:jc w:val="left"/>
      </w:pPr>
    </w:p>
    <w:p w:rsidR="0079036E" w:rsidRPr="00AE51C4" w:rsidRDefault="0079036E" w:rsidP="0079036E">
      <w:pPr>
        <w:spacing w:line="240" w:lineRule="auto"/>
        <w:jc w:val="left"/>
      </w:pPr>
      <w:r w:rsidRPr="00AE51C4">
        <w:rPr>
          <w:noProof/>
          <w:lang w:eastAsia="fi-FI" w:bidi="ar-SA"/>
        </w:rPr>
        <w:drawing>
          <wp:inline distT="0" distB="0" distL="0" distR="0" wp14:anchorId="26C866D5" wp14:editId="711DD0F8">
            <wp:extent cx="5400040" cy="37680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768090"/>
                    </a:xfrm>
                    <a:prstGeom prst="rect">
                      <a:avLst/>
                    </a:prstGeom>
                  </pic:spPr>
                </pic:pic>
              </a:graphicData>
            </a:graphic>
          </wp:inline>
        </w:drawing>
      </w:r>
    </w:p>
    <w:p w:rsidR="0079036E" w:rsidRPr="00AE51C4" w:rsidRDefault="0079036E" w:rsidP="0079036E">
      <w:pPr>
        <w:pStyle w:val="Caption"/>
        <w:rPr>
          <w:b w:val="0"/>
        </w:rPr>
      </w:pPr>
      <w:r w:rsidRPr="00AE51C4">
        <w:lastRenderedPageBreak/>
        <w:t xml:space="preserve"> </w:t>
      </w:r>
      <w:bookmarkStart w:id="12" w:name="_Toc101039919"/>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FE2A9E">
        <w:rPr>
          <w:noProof/>
        </w:rPr>
        <w:t>4</w:t>
      </w:r>
      <w:r w:rsidRPr="00AE51C4">
        <w:rPr>
          <w:noProof/>
        </w:rPr>
        <w:fldChar w:fldCharType="end"/>
      </w:r>
      <w:r w:rsidRPr="00AE51C4">
        <w:t>.</w:t>
      </w:r>
      <w:r w:rsidRPr="00AE51C4">
        <w:rPr>
          <w:b w:val="0"/>
        </w:rPr>
        <w:tab/>
        <w:t>Spektrikamerassa käytetyn kamerakennon spektrivaste.</w:t>
      </w:r>
      <w:bookmarkEnd w:id="12"/>
    </w:p>
    <w:p w:rsidR="0079036E" w:rsidRPr="00AE51C4" w:rsidRDefault="00EB61EB" w:rsidP="0079036E">
      <w:hyperlink r:id="rId14" w:anchor="spectral-response" w:history="1">
        <w:r w:rsidR="0079036E" w:rsidRPr="00AE51C4">
          <w:rPr>
            <w:rStyle w:val="Hyperlink"/>
          </w:rPr>
          <w:t>https://docs.baslerweb.com/daa2500-14uc#spectral-response</w:t>
        </w:r>
      </w:hyperlink>
    </w:p>
    <w:p w:rsidR="0000375F" w:rsidRPr="00AE51C4" w:rsidRDefault="0000375F" w:rsidP="00E847D3">
      <w:pPr>
        <w:pStyle w:val="BodyText"/>
        <w:rPr>
          <w:lang w:val="fi-FI"/>
        </w:rPr>
      </w:pPr>
    </w:p>
    <w:p w:rsidR="00E847D3" w:rsidRPr="00AE51C4" w:rsidRDefault="006A5F33" w:rsidP="00E847D3">
      <w:pPr>
        <w:pStyle w:val="BodyText"/>
        <w:rPr>
          <w:lang w:val="fi-FI"/>
        </w:rPr>
      </w:pPr>
      <w:r w:rsidRPr="00AE51C4">
        <w:rPr>
          <w:lang w:val="fi-FI"/>
        </w:rPr>
        <w:t xml:space="preserve">Ideaalisessa </w:t>
      </w:r>
      <w:r w:rsidR="00E847D3" w:rsidRPr="00AE51C4">
        <w:rPr>
          <w:lang w:val="fi-FI"/>
        </w:rPr>
        <w:t>spektrikuvaukses</w:t>
      </w:r>
      <w:r w:rsidRPr="00AE51C4">
        <w:rPr>
          <w:lang w:val="fi-FI"/>
        </w:rPr>
        <w:t xml:space="preserve">sa </w:t>
      </w:r>
      <w:r w:rsidR="00E847D3" w:rsidRPr="00AE51C4">
        <w:rPr>
          <w:lang w:val="fi-FI"/>
        </w:rPr>
        <w:t>tavoitteena olisi äärimmäisen kapea ja tarkka valon intensiteetin mittaus. Esittelen tässä yhteydessä full width at half maximum (FWHM) käsitteen.</w:t>
      </w:r>
    </w:p>
    <w:p w:rsidR="00E847D3" w:rsidRPr="00AE51C4" w:rsidRDefault="00E847D3" w:rsidP="00E847D3">
      <w:pPr>
        <w:pStyle w:val="BodyText"/>
        <w:rPr>
          <w:lang w:val="fi-FI"/>
        </w:rPr>
      </w:pPr>
    </w:p>
    <w:p w:rsidR="00E847D3" w:rsidRPr="00AE51C4" w:rsidRDefault="00E847D3" w:rsidP="00E847D3">
      <w:pPr>
        <w:pStyle w:val="BodyText"/>
        <w:rPr>
          <w:lang w:val="fi-FI"/>
        </w:rPr>
      </w:pPr>
      <w:r w:rsidRPr="00AE51C4">
        <w:rPr>
          <w:noProof/>
          <w:lang w:val="fi-FI" w:eastAsia="fi-FI" w:bidi="ar-SA"/>
        </w:rPr>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592195"/>
                    </a:xfrm>
                    <a:prstGeom prst="rect">
                      <a:avLst/>
                    </a:prstGeom>
                  </pic:spPr>
                </pic:pic>
              </a:graphicData>
            </a:graphic>
          </wp:inline>
        </w:drawing>
      </w:r>
    </w:p>
    <w:p w:rsidR="00E847D3" w:rsidRPr="006D76E3" w:rsidRDefault="00E847D3" w:rsidP="00E847D3">
      <w:pPr>
        <w:pStyle w:val="Caption"/>
        <w:rPr>
          <w:b w:val="0"/>
          <w:lang w:val="en-US"/>
        </w:rPr>
      </w:pPr>
      <w:bookmarkStart w:id="13" w:name="_Toc101039920"/>
      <w:r w:rsidRPr="006D76E3">
        <w:rPr>
          <w:lang w:val="en-US"/>
        </w:rPr>
        <w:t xml:space="preserve">Kuva </w:t>
      </w:r>
      <w:r w:rsidRPr="00AE51C4">
        <w:rPr>
          <w:noProof/>
        </w:rPr>
        <w:fldChar w:fldCharType="begin"/>
      </w:r>
      <w:r w:rsidRPr="006D76E3">
        <w:rPr>
          <w:noProof/>
          <w:lang w:val="en-US"/>
        </w:rPr>
        <w:instrText xml:space="preserve"> SEQ Kuva \* ARABIC </w:instrText>
      </w:r>
      <w:r w:rsidRPr="00AE51C4">
        <w:rPr>
          <w:noProof/>
        </w:rPr>
        <w:fldChar w:fldCharType="separate"/>
      </w:r>
      <w:r w:rsidR="00FE2A9E">
        <w:rPr>
          <w:noProof/>
          <w:lang w:val="en-US"/>
        </w:rPr>
        <w:t>5</w:t>
      </w:r>
      <w:r w:rsidRPr="00AE51C4">
        <w:rPr>
          <w:noProof/>
        </w:rPr>
        <w:fldChar w:fldCharType="end"/>
      </w:r>
      <w:r w:rsidRPr="006D76E3">
        <w:rPr>
          <w:lang w:val="en-US"/>
        </w:rPr>
        <w:t>.</w:t>
      </w:r>
      <w:r w:rsidRPr="006D76E3">
        <w:rPr>
          <w:b w:val="0"/>
          <w:lang w:val="en-US"/>
        </w:rPr>
        <w:tab/>
        <w:t>Full width at half maximum määritelmä.</w:t>
      </w:r>
      <w:bookmarkEnd w:id="13"/>
    </w:p>
    <w:p w:rsidR="00E847D3" w:rsidRPr="006D76E3" w:rsidRDefault="00EB61EB" w:rsidP="00E847D3">
      <w:pPr>
        <w:pStyle w:val="BodyText"/>
        <w:rPr>
          <w:lang w:val="en-US"/>
        </w:rPr>
      </w:pPr>
      <w:hyperlink r:id="rId16" w:history="1">
        <w:r w:rsidR="00E847D3" w:rsidRPr="006D76E3">
          <w:rPr>
            <w:rStyle w:val="Hyperlink"/>
            <w:lang w:val="en-US"/>
          </w:rPr>
          <w:t>https://upload.wikimedia.org/wikipedia/commons/c/cb/FWHM.svg</w:t>
        </w:r>
      </w:hyperlink>
    </w:p>
    <w:p w:rsidR="0035222F" w:rsidRPr="00AE51C4" w:rsidRDefault="002E670B" w:rsidP="00C743D0">
      <w:r w:rsidRPr="00AE51C4">
        <w:t>Tämän kuvan tilalle voisin etsiä sopivammankin.</w:t>
      </w:r>
    </w:p>
    <w:p w:rsidR="002E670B" w:rsidRPr="00AE51C4" w:rsidRDefault="002E670B" w:rsidP="00C743D0"/>
    <w:p w:rsidR="002E670B" w:rsidRPr="00AE51C4" w:rsidRDefault="002E670B" w:rsidP="00C743D0"/>
    <w:p w:rsidR="00607A3C" w:rsidRPr="00AE51C4" w:rsidRDefault="002B4B84" w:rsidP="00607A3C">
      <w:pPr>
        <w:pStyle w:val="Heading2"/>
      </w:pPr>
      <w:bookmarkStart w:id="14" w:name="_Toc101039870"/>
      <w:r w:rsidRPr="00AE51C4">
        <w:t>Valon vuorovaikutus aineen kanssa</w:t>
      </w:r>
      <w:bookmarkEnd w:id="14"/>
    </w:p>
    <w:p w:rsidR="00607A3C" w:rsidRPr="00AE51C4" w:rsidRDefault="00E0028E" w:rsidP="00E0028E">
      <w:pPr>
        <w:pStyle w:val="BodyText"/>
        <w:rPr>
          <w:lang w:val="fi-FI"/>
        </w:rPr>
      </w:pPr>
      <w:r w:rsidRPr="00AE51C4">
        <w:rPr>
          <w:lang w:val="fi-FI"/>
        </w:rPr>
        <w:t xml:space="preserve">Tässä kappaleessa taustoitan valon mittaukseen ja heijastumiseen liittyviä käsitteitä. </w:t>
      </w:r>
      <w:r w:rsidR="00607A3C" w:rsidRPr="00AE51C4">
        <w:rPr>
          <w:lang w:val="fi-FI"/>
        </w:rPr>
        <w:t>Yleisellä tasolla Gurdeep</w:t>
      </w:r>
      <w:r w:rsidR="00A65FDE" w:rsidRPr="00AE51C4">
        <w:rPr>
          <w:lang w:val="fi-FI"/>
        </w:rPr>
        <w:t>in</w:t>
      </w:r>
      <w:r w:rsidR="00607A3C" w:rsidRPr="00AE51C4">
        <w:rPr>
          <w:lang w:val="fi-FI"/>
        </w:rPr>
        <w:t xml:space="preserve"> ja muiden (2008, s. 14) mukaan spektroskopia tutkii elektromagneettisen säteilyn vuorovaikutusta aineen kanssa. Pölönen (2013, s. 15) </w:t>
      </w:r>
      <w:r w:rsidR="00607A3C" w:rsidRPr="00AE51C4">
        <w:rPr>
          <w:lang w:val="fi-FI"/>
        </w:rPr>
        <w:lastRenderedPageBreak/>
        <w:t>toteaa spektroskopian perusperiaatteeksi erilaisten aineiden heijastavan eri valon aallonpituuskaistoja eri tavalla.</w:t>
      </w:r>
    </w:p>
    <w:p w:rsidR="00607A3C" w:rsidRPr="00AE51C4" w:rsidRDefault="00607A3C" w:rsidP="00607A3C"/>
    <w:p w:rsidR="00607A3C" w:rsidRPr="00AE51C4" w:rsidRDefault="00607A3C" w:rsidP="00607A3C">
      <w:r w:rsidRPr="00AE51C4">
        <w:t>Tupinin ja muiden (2014, s. 31) mukaan optiset anturit mittaavat havainnoitavan pinnan heijastamaa valoa tietyillä aallonpituuksilla.</w:t>
      </w:r>
    </w:p>
    <w:p w:rsidR="00763328" w:rsidRPr="00AE51C4" w:rsidRDefault="00763328" w:rsidP="00C743D0"/>
    <w:p w:rsidR="00662182" w:rsidRPr="00AE51C4" w:rsidRDefault="00763328" w:rsidP="00C743D0">
      <w:r w:rsidRPr="00AE51C4">
        <w:t xml:space="preserve">Cépaduèsin (2012, s. 175) mukaan optisilla instrumenteilla voidaan mitata fotonien kuljettamaa energian määrää ja fotonilla on tietyllä aallonpituudella </w:t>
      </w:r>
      <w:r w:rsidRPr="00AE51C4">
        <w:rPr>
          <w:rFonts w:cstheme="minorHAnsi"/>
        </w:rPr>
        <w:t>λ</w:t>
      </w:r>
      <w:r w:rsidR="003756C7" w:rsidRPr="00AE51C4">
        <w:rPr>
          <w:rFonts w:cstheme="minorHAnsi"/>
        </w:rPr>
        <w:t xml:space="preserve"> [m</w:t>
      </w:r>
      <w:r w:rsidR="000B3D13" w:rsidRPr="00AE51C4">
        <w:rPr>
          <w:rFonts w:cstheme="minorHAnsi"/>
        </w:rPr>
        <w:t>etriä</w:t>
      </w:r>
      <w:r w:rsidR="003756C7" w:rsidRPr="00AE51C4">
        <w:rPr>
          <w:rFonts w:cstheme="minorHAnsi"/>
        </w:rPr>
        <w:t>]</w:t>
      </w:r>
      <w:r w:rsidRPr="00AE51C4">
        <w:t xml:space="preserve"> energia Q</w:t>
      </w:r>
      <w:r w:rsidR="003756C7" w:rsidRPr="00AE51C4">
        <w:t xml:space="preserve"> [Joulea]</w:t>
      </w:r>
      <w:r w:rsidRPr="00AE51C4">
        <w:t xml:space="preserve"> seuraavan kaavan mukaisesti:</w:t>
      </w:r>
    </w:p>
    <w:p w:rsidR="00763328" w:rsidRPr="00AE51C4" w:rsidRDefault="00595466" w:rsidP="00C743D0">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893668" w:rsidRPr="00AE51C4" w:rsidRDefault="00893668" w:rsidP="00893668">
      <w:pPr>
        <w:tabs>
          <w:tab w:val="left" w:pos="2903"/>
        </w:tabs>
      </w:pPr>
      <w:r w:rsidRPr="00AE51C4">
        <w:t>Tässä kaavassa c = 2.998 * 10</w:t>
      </w:r>
      <w:r w:rsidR="003F78AF" w:rsidRPr="00AE51C4">
        <w:rPr>
          <w:vertAlign w:val="superscript"/>
        </w:rPr>
        <w:t>8</w:t>
      </w:r>
      <w:r w:rsidRPr="00AE51C4">
        <w:t xml:space="preserve"> m/s eli valon nopeus ja h = 6.62 * 10</w:t>
      </w:r>
      <w:r w:rsidR="00AF5A9A" w:rsidRPr="00AE51C4">
        <w:rPr>
          <w:vertAlign w:val="superscript"/>
        </w:rPr>
        <w:t>-34</w:t>
      </w:r>
      <w:r w:rsidRPr="00AE51C4">
        <w:t xml:space="preserve"> J</w:t>
      </w:r>
      <w:r w:rsidRPr="00AE51C4">
        <w:tab/>
      </w:r>
      <w:r w:rsidR="00D83521" w:rsidRPr="00AE51C4">
        <w:t>eli Planckin vakio.</w:t>
      </w:r>
    </w:p>
    <w:p w:rsidR="009C4D4D" w:rsidRPr="00AE51C4" w:rsidRDefault="009C4D4D" w:rsidP="00893668">
      <w:pPr>
        <w:tabs>
          <w:tab w:val="left" w:pos="956"/>
        </w:tabs>
      </w:pPr>
    </w:p>
    <w:p w:rsidR="00481130" w:rsidRPr="00AE51C4" w:rsidRDefault="00481130" w:rsidP="00893668">
      <w:pPr>
        <w:tabs>
          <w:tab w:val="left" w:pos="956"/>
        </w:tabs>
      </w:pPr>
      <w:r w:rsidRPr="00AE51C4">
        <w:t>Cépaduèsin (2012, s. 177) mukaan s</w:t>
      </w:r>
      <w:r w:rsidR="00893668" w:rsidRPr="00AE51C4">
        <w:t>äteilyvuo (radiant flux)</w:t>
      </w:r>
      <w:r w:rsidR="00B36BDA" w:rsidRPr="00AE51C4">
        <w:t xml:space="preserve"> P (Wattia</w:t>
      </w:r>
      <w:r w:rsidR="006A38CE" w:rsidRPr="00AE51C4">
        <w:t xml:space="preserve"> eli J</w:t>
      </w:r>
      <w:r w:rsidR="007D423E" w:rsidRPr="00AE51C4">
        <w:t>oulea</w:t>
      </w:r>
      <w:r w:rsidR="006A38CE" w:rsidRPr="00AE51C4">
        <w:t>/s</w:t>
      </w:r>
      <w:r w:rsidR="007D423E" w:rsidRPr="00AE51C4">
        <w:t>ekunti</w:t>
      </w:r>
      <w:r w:rsidR="00B36BDA" w:rsidRPr="00AE51C4">
        <w:t>)</w:t>
      </w:r>
      <w:r w:rsidRPr="00AE51C4">
        <w:t xml:space="preserve"> on säteilevä energia aikayksikköä kohden seuraavan kaavan mukaisesti:</w:t>
      </w:r>
    </w:p>
    <w:p w:rsidR="00481130" w:rsidRPr="00AE51C4"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AE51C4" w:rsidRDefault="009C4D4D" w:rsidP="00C743D0"/>
    <w:p w:rsidR="009B6D53" w:rsidRPr="00AE51C4" w:rsidRDefault="009B6D53" w:rsidP="00C743D0">
      <w:r w:rsidRPr="00AE51C4">
        <w:t xml:space="preserve">Cépaduèsin (2012, s. 177) mukaan säteilyvuon tiheys (flux density) </w:t>
      </w:r>
      <w:r w:rsidR="009C6D6A" w:rsidRPr="00AE51C4">
        <w:rPr>
          <w:rFonts w:cstheme="minorHAnsi"/>
        </w:rPr>
        <w:t>φ</w:t>
      </w:r>
      <w:r w:rsidR="006651FA" w:rsidRPr="00AE51C4">
        <w:t xml:space="preserve"> (W/m</w:t>
      </w:r>
      <w:r w:rsidR="006651FA" w:rsidRPr="00AE51C4">
        <w:rPr>
          <w:vertAlign w:val="superscript"/>
        </w:rPr>
        <w:t>2</w:t>
      </w:r>
      <w:r w:rsidRPr="00AE51C4">
        <w:t xml:space="preserve">) määritetään </w:t>
      </w:r>
      <w:r w:rsidR="00093ED6" w:rsidRPr="00AE51C4">
        <w:t>säteilyvuona dP yksikköpinta-alaa kohden dS seuraavan kaavan mukaisesti:</w:t>
      </w:r>
    </w:p>
    <w:p w:rsidR="00093ED6" w:rsidRPr="00AE51C4"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AE51C4" w:rsidRDefault="00AB1C86" w:rsidP="00C743D0"/>
    <w:p w:rsidR="007D1BD8" w:rsidRPr="00AE51C4" w:rsidRDefault="009C6D6A" w:rsidP="00DD1D6E">
      <w:r w:rsidRPr="00AE51C4">
        <w:t>Cépaduèsin (2012, s. 177) mukaan radianss</w:t>
      </w:r>
      <w:r w:rsidR="00EA1631" w:rsidRPr="00AE51C4">
        <w:t>i L määritetään säteilyvuona d</w:t>
      </w:r>
      <w:r w:rsidR="00EA1631" w:rsidRPr="00AE51C4">
        <w:rPr>
          <w:vertAlign w:val="superscript"/>
        </w:rPr>
        <w:t>2</w:t>
      </w:r>
      <w:r w:rsidRPr="00AE51C4">
        <w:t xml:space="preserve">P suuntaan </w:t>
      </w:r>
      <w:r w:rsidR="00DD1D6E" w:rsidRPr="00AE51C4">
        <w:rPr>
          <w:rFonts w:cstheme="minorHAnsi"/>
        </w:rPr>
        <w:t>θ per yksikköpinta-ala dS cos θ ja per yksikkö kulma dω seuraavan kaavan mukaisesti:</w:t>
      </w:r>
    </w:p>
    <w:p w:rsidR="00DD1D6E" w:rsidRPr="00AE51C4"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AE51C4" w:rsidRDefault="00DD1D6E" w:rsidP="00DD1D6E"/>
    <w:p w:rsidR="006B58C5" w:rsidRPr="00AE51C4" w:rsidRDefault="00651C69" w:rsidP="00DD1D6E">
      <w:r w:rsidRPr="00AE51C4">
        <w:t>Seuraava kuva esittää radianssi</w:t>
      </w:r>
      <w:r w:rsidR="00A20A01" w:rsidRPr="00AE51C4">
        <w:t>in liittyviä suureita</w:t>
      </w:r>
      <w:r w:rsidR="0074184E" w:rsidRPr="00AE51C4">
        <w:t xml:space="preserve"> ja niiden suhteita:</w:t>
      </w:r>
    </w:p>
    <w:p w:rsidR="007C5220" w:rsidRPr="00AE51C4" w:rsidRDefault="007C5220" w:rsidP="007C5220">
      <w:pPr>
        <w:pStyle w:val="Image"/>
      </w:pPr>
      <w:r w:rsidRPr="00AE51C4">
        <w:rPr>
          <w:noProof/>
          <w:lang w:eastAsia="fi-FI" w:bidi="ar-SA"/>
        </w:rPr>
        <w:lastRenderedPageBreak/>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17"/>
                    <a:stretch>
                      <a:fillRect/>
                    </a:stretch>
                  </pic:blipFill>
                  <pic:spPr>
                    <a:xfrm>
                      <a:off x="0" y="0"/>
                      <a:ext cx="2897216" cy="2516307"/>
                    </a:xfrm>
                    <a:prstGeom prst="rect">
                      <a:avLst/>
                    </a:prstGeom>
                  </pic:spPr>
                </pic:pic>
              </a:graphicData>
            </a:graphic>
          </wp:inline>
        </w:drawing>
      </w:r>
    </w:p>
    <w:p w:rsidR="007C5220" w:rsidRPr="00AE51C4" w:rsidRDefault="007C5220" w:rsidP="007C5220">
      <w:pPr>
        <w:pStyle w:val="Caption"/>
        <w:rPr>
          <w:b w:val="0"/>
        </w:rPr>
      </w:pPr>
      <w:bookmarkStart w:id="15" w:name="_Toc101039921"/>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FE2A9E">
        <w:rPr>
          <w:noProof/>
        </w:rPr>
        <w:t>6</w:t>
      </w:r>
      <w:r w:rsidRPr="00AE51C4">
        <w:rPr>
          <w:noProof/>
        </w:rPr>
        <w:fldChar w:fldCharType="end"/>
      </w:r>
      <w:r w:rsidRPr="00AE51C4">
        <w:t>.</w:t>
      </w:r>
      <w:r w:rsidRPr="00AE51C4">
        <w:rPr>
          <w:b w:val="0"/>
        </w:rPr>
        <w:tab/>
      </w:r>
      <w:r w:rsidR="00320EE4" w:rsidRPr="00AE51C4">
        <w:rPr>
          <w:b w:val="0"/>
        </w:rPr>
        <w:t>Radianssiin liittyvät suureet</w:t>
      </w:r>
      <w:r w:rsidR="00802939" w:rsidRPr="00AE51C4">
        <w:rPr>
          <w:b w:val="0"/>
        </w:rPr>
        <w:t xml:space="preserve"> ja niiden suhteet</w:t>
      </w:r>
      <w:r w:rsidR="00320EE4" w:rsidRPr="00AE51C4">
        <w:rPr>
          <w:b w:val="0"/>
        </w:rPr>
        <w:t xml:space="preserve"> (Cépaduèsin, 2012, s. 177)</w:t>
      </w:r>
      <w:r w:rsidRPr="00AE51C4">
        <w:rPr>
          <w:b w:val="0"/>
        </w:rPr>
        <w:t>.</w:t>
      </w:r>
      <w:bookmarkEnd w:id="15"/>
    </w:p>
    <w:p w:rsidR="00651C69" w:rsidRPr="00AE51C4" w:rsidRDefault="00651C69" w:rsidP="00DD1D6E"/>
    <w:p w:rsidR="00C12990" w:rsidRPr="00AE51C4" w:rsidRDefault="00C12990" w:rsidP="00DD1D6E">
      <w:r w:rsidRPr="00AE51C4">
        <w:t>Cépaduèsin (2012, s. 181) mukaan aineen optiset ominaisuudet määrittyvät sen reflektanssista, emissiivisyydestä ja transmittanssista. Edelleen Cépaduèsin mukaan reflektanssi tarkoittaa kappaleen kykyä heijastaa siihen osuva energia.</w:t>
      </w:r>
    </w:p>
    <w:p w:rsidR="000D6AC1" w:rsidRPr="00AE51C4" w:rsidRDefault="000D6AC1" w:rsidP="00DD1D6E"/>
    <w:p w:rsidR="00664E36" w:rsidRPr="00AE51C4" w:rsidRDefault="00664E36" w:rsidP="00DD1D6E">
      <w:r w:rsidRPr="00AE51C4">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AE51C4">
        <w:t xml:space="preserve"> Edelleen Tupinin mukaan esimerkiksi tasainen tuore lumipinta tai mattapintainen hiekka on lähes Lambertilainen pinta.</w:t>
      </w:r>
    </w:p>
    <w:p w:rsidR="00664E36" w:rsidRPr="00AE51C4" w:rsidRDefault="00664E36" w:rsidP="00C30AB9"/>
    <w:p w:rsidR="000A1BA6" w:rsidRPr="006D76E3" w:rsidRDefault="000A1BA6" w:rsidP="00C30AB9">
      <w:pPr>
        <w:rPr>
          <w:lang w:val="en-US"/>
        </w:rPr>
      </w:pPr>
      <w:r w:rsidRPr="006D76E3">
        <w:rPr>
          <w:lang w:val="en-US"/>
        </w:rPr>
        <w:t>Bidirectional reflectance factor R</w:t>
      </w:r>
    </w:p>
    <w:p w:rsidR="00296477" w:rsidRPr="006D76E3" w:rsidRDefault="00296477" w:rsidP="00C30AB9">
      <w:pPr>
        <w:rPr>
          <w:lang w:val="en-US"/>
        </w:rPr>
      </w:pPr>
    </w:p>
    <w:p w:rsidR="000A1BA6" w:rsidRPr="006D76E3" w:rsidRDefault="00A50350" w:rsidP="00C30AB9">
      <w:pPr>
        <w:rPr>
          <w:lang w:val="en-US"/>
        </w:rPr>
      </w:pPr>
      <w:r w:rsidRPr="006D76E3">
        <w:rPr>
          <w:lang w:val="en-US"/>
        </w:rPr>
        <w:t xml:space="preserve">Reflectance </w:t>
      </w:r>
      <w:r w:rsidRPr="00AE51C4">
        <w:rPr>
          <w:rFonts w:cstheme="minorHAnsi"/>
        </w:rPr>
        <w:t>ρ</w:t>
      </w:r>
      <w:r w:rsidRPr="006D76E3">
        <w:rPr>
          <w:rFonts w:cstheme="minorHAnsi"/>
          <w:lang w:val="en-US"/>
        </w:rPr>
        <w:t>, ratio of incoming and reflected flux</w:t>
      </w:r>
    </w:p>
    <w:p w:rsidR="000A1BA6" w:rsidRPr="006D76E3" w:rsidRDefault="000A1BA6" w:rsidP="00C30AB9">
      <w:pPr>
        <w:rPr>
          <w:lang w:val="en-US"/>
        </w:rPr>
      </w:pPr>
    </w:p>
    <w:p w:rsidR="000D6AC1" w:rsidRPr="00AE51C4" w:rsidRDefault="000D6AC1" w:rsidP="000D6AC1">
      <w:pPr>
        <w:pStyle w:val="Caption"/>
      </w:pPr>
      <w:bookmarkStart w:id="16" w:name="_Toc101039961"/>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FE2A9E">
        <w:rPr>
          <w:noProof/>
        </w:rPr>
        <w:t>2</w:t>
      </w:r>
      <w:r w:rsidRPr="00AE51C4">
        <w:rPr>
          <w:noProof/>
        </w:rPr>
        <w:fldChar w:fldCharType="end"/>
      </w:r>
      <w:r w:rsidRPr="00AE51C4">
        <w:t>.</w:t>
      </w:r>
      <w:r w:rsidRPr="00AE51C4">
        <w:rPr>
          <w:b w:val="0"/>
        </w:rPr>
        <w:tab/>
        <w:t>Vakiot</w:t>
      </w:r>
      <w:bookmarkEnd w:id="16"/>
    </w:p>
    <w:tbl>
      <w:tblPr>
        <w:tblStyle w:val="TableGrid"/>
        <w:tblW w:w="0" w:type="auto"/>
        <w:tblLook w:val="04A0" w:firstRow="1" w:lastRow="0" w:firstColumn="1" w:lastColumn="0" w:noHBand="0" w:noVBand="1"/>
      </w:tblPr>
      <w:tblGrid>
        <w:gridCol w:w="2123"/>
        <w:gridCol w:w="1558"/>
        <w:gridCol w:w="2689"/>
        <w:gridCol w:w="2124"/>
      </w:tblGrid>
      <w:tr w:rsidR="000D6AC1" w:rsidRPr="00AE51C4" w:rsidTr="00D274FA">
        <w:tc>
          <w:tcPr>
            <w:tcW w:w="3681" w:type="dxa"/>
            <w:gridSpan w:val="2"/>
          </w:tcPr>
          <w:p w:rsidR="000D6AC1" w:rsidRPr="00AE51C4" w:rsidRDefault="004C0483" w:rsidP="004C0483">
            <w:pPr>
              <w:jc w:val="center"/>
            </w:pPr>
            <w:r w:rsidRPr="00AE51C4">
              <w:t>Vakio</w:t>
            </w:r>
          </w:p>
        </w:tc>
        <w:tc>
          <w:tcPr>
            <w:tcW w:w="4813" w:type="dxa"/>
            <w:gridSpan w:val="2"/>
          </w:tcPr>
          <w:p w:rsidR="000D6AC1" w:rsidRPr="00AE51C4" w:rsidRDefault="000D6AC1" w:rsidP="00BE76D4">
            <w:pPr>
              <w:jc w:val="center"/>
            </w:pPr>
            <w:r w:rsidRPr="00AE51C4">
              <w:t>Yksikkö</w:t>
            </w:r>
          </w:p>
        </w:tc>
      </w:tr>
      <w:tr w:rsidR="000D6AC1" w:rsidRPr="00AE51C4" w:rsidTr="00D274FA">
        <w:tc>
          <w:tcPr>
            <w:tcW w:w="2123" w:type="dxa"/>
          </w:tcPr>
          <w:p w:rsidR="000D6AC1" w:rsidRPr="00AE51C4" w:rsidRDefault="000D6AC1" w:rsidP="00BE76D4">
            <w:r w:rsidRPr="00AE51C4">
              <w:t>Nimi</w:t>
            </w:r>
          </w:p>
        </w:tc>
        <w:tc>
          <w:tcPr>
            <w:tcW w:w="1558" w:type="dxa"/>
          </w:tcPr>
          <w:p w:rsidR="000D6AC1" w:rsidRPr="00AE51C4" w:rsidRDefault="000D6AC1" w:rsidP="00BE76D4">
            <w:r w:rsidRPr="00AE51C4">
              <w:t>Symboli</w:t>
            </w:r>
          </w:p>
        </w:tc>
        <w:tc>
          <w:tcPr>
            <w:tcW w:w="2689" w:type="dxa"/>
          </w:tcPr>
          <w:p w:rsidR="000D6AC1" w:rsidRPr="00AE51C4" w:rsidRDefault="000D6AC1" w:rsidP="00BE76D4">
            <w:r w:rsidRPr="00AE51C4">
              <w:t>Nimi</w:t>
            </w:r>
          </w:p>
        </w:tc>
        <w:tc>
          <w:tcPr>
            <w:tcW w:w="2124" w:type="dxa"/>
          </w:tcPr>
          <w:p w:rsidR="000D6AC1" w:rsidRPr="00AE51C4" w:rsidRDefault="000D6AC1" w:rsidP="00BE76D4">
            <w:r w:rsidRPr="00AE51C4">
              <w:t>Symboli</w:t>
            </w:r>
          </w:p>
        </w:tc>
      </w:tr>
      <w:tr w:rsidR="001B3C96" w:rsidRPr="00AE51C4" w:rsidTr="00D274FA">
        <w:tc>
          <w:tcPr>
            <w:tcW w:w="2123" w:type="dxa"/>
          </w:tcPr>
          <w:p w:rsidR="001B3C96" w:rsidRPr="00AE51C4" w:rsidRDefault="001B3C96" w:rsidP="00BE76D4">
            <w:r w:rsidRPr="00AE51C4">
              <w:t>Valon nopeus</w:t>
            </w:r>
          </w:p>
        </w:tc>
        <w:tc>
          <w:tcPr>
            <w:tcW w:w="1558" w:type="dxa"/>
          </w:tcPr>
          <w:p w:rsidR="001B3C96" w:rsidRPr="00AE51C4" w:rsidRDefault="001B3C96" w:rsidP="00BE76D4">
            <w:r w:rsidRPr="00AE51C4">
              <w:t>c</w:t>
            </w:r>
          </w:p>
        </w:tc>
        <w:tc>
          <w:tcPr>
            <w:tcW w:w="2689" w:type="dxa"/>
          </w:tcPr>
          <w:p w:rsidR="001B3C96" w:rsidRPr="00AE51C4" w:rsidRDefault="001B3C96" w:rsidP="00BE76D4">
            <w:r w:rsidRPr="00AE51C4">
              <w:t>Metriä per sekunti</w:t>
            </w:r>
          </w:p>
        </w:tc>
        <w:tc>
          <w:tcPr>
            <w:tcW w:w="2124" w:type="dxa"/>
          </w:tcPr>
          <w:p w:rsidR="001B3C96" w:rsidRPr="00AE51C4" w:rsidRDefault="001B3C96" w:rsidP="00BE76D4">
            <w:r w:rsidRPr="00AE51C4">
              <w:t>m/s</w:t>
            </w:r>
          </w:p>
        </w:tc>
      </w:tr>
      <w:tr w:rsidR="001B3C96" w:rsidRPr="00AE51C4" w:rsidTr="00D274FA">
        <w:tc>
          <w:tcPr>
            <w:tcW w:w="2123" w:type="dxa"/>
          </w:tcPr>
          <w:p w:rsidR="001B3C96" w:rsidRPr="00AE51C4" w:rsidRDefault="00D274FA" w:rsidP="00BE76D4">
            <w:r w:rsidRPr="00AE51C4">
              <w:lastRenderedPageBreak/>
              <w:t>Planckin vakio</w:t>
            </w:r>
          </w:p>
        </w:tc>
        <w:tc>
          <w:tcPr>
            <w:tcW w:w="1558" w:type="dxa"/>
          </w:tcPr>
          <w:p w:rsidR="001B3C96" w:rsidRPr="00AE51C4" w:rsidRDefault="00D274FA" w:rsidP="00BE76D4">
            <w:r w:rsidRPr="00AE51C4">
              <w:t>h</w:t>
            </w:r>
          </w:p>
        </w:tc>
        <w:tc>
          <w:tcPr>
            <w:tcW w:w="2689" w:type="dxa"/>
          </w:tcPr>
          <w:p w:rsidR="001B3C96" w:rsidRPr="00AE51C4" w:rsidRDefault="007252A3" w:rsidP="00BE76D4">
            <w:r w:rsidRPr="00AE51C4">
              <w:t>Joul</w:t>
            </w:r>
            <w:r w:rsidR="001F2E20" w:rsidRPr="00AE51C4">
              <w:t>e</w:t>
            </w:r>
          </w:p>
        </w:tc>
        <w:tc>
          <w:tcPr>
            <w:tcW w:w="2124" w:type="dxa"/>
          </w:tcPr>
          <w:p w:rsidR="001B3C96" w:rsidRPr="00AE51C4" w:rsidRDefault="007252A3" w:rsidP="00BE76D4">
            <w:r w:rsidRPr="00AE51C4">
              <w:t>J</w:t>
            </w:r>
          </w:p>
        </w:tc>
      </w:tr>
    </w:tbl>
    <w:p w:rsidR="000D6AC1" w:rsidRPr="00AE51C4" w:rsidRDefault="000D6AC1" w:rsidP="00DD1D6E"/>
    <w:p w:rsidR="00A000E2" w:rsidRPr="00AE51C4" w:rsidRDefault="00A000E2" w:rsidP="00DD1D6E"/>
    <w:p w:rsidR="00162585" w:rsidRPr="00AE51C4" w:rsidRDefault="00A000E2" w:rsidP="00A000E2">
      <w:pPr>
        <w:pStyle w:val="Caption"/>
      </w:pPr>
      <w:bookmarkStart w:id="17" w:name="_Toc101039962"/>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FE2A9E">
        <w:rPr>
          <w:noProof/>
        </w:rPr>
        <w:t>3</w:t>
      </w:r>
      <w:r w:rsidRPr="00AE51C4">
        <w:rPr>
          <w:noProof/>
        </w:rPr>
        <w:fldChar w:fldCharType="end"/>
      </w:r>
      <w:r w:rsidRPr="00AE51C4">
        <w:t>.</w:t>
      </w:r>
      <w:r w:rsidRPr="00AE51C4">
        <w:rPr>
          <w:b w:val="0"/>
        </w:rPr>
        <w:tab/>
        <w:t>Suure</w:t>
      </w:r>
      <w:r w:rsidR="005F1DE9" w:rsidRPr="00AE51C4">
        <w:rPr>
          <w:b w:val="0"/>
        </w:rPr>
        <w:t>ita</w:t>
      </w:r>
      <w:r w:rsidRPr="00AE51C4">
        <w:rPr>
          <w:b w:val="0"/>
        </w:rPr>
        <w:t xml:space="preserve"> ja </w:t>
      </w:r>
      <w:r w:rsidR="005F1DE9" w:rsidRPr="00AE51C4">
        <w:rPr>
          <w:b w:val="0"/>
        </w:rPr>
        <w:t xml:space="preserve">niiden </w:t>
      </w:r>
      <w:r w:rsidRPr="00AE51C4">
        <w:rPr>
          <w:b w:val="0"/>
        </w:rPr>
        <w:t>yksikö</w:t>
      </w:r>
      <w:r w:rsidR="005F1DE9" w:rsidRPr="00AE51C4">
        <w:rPr>
          <w:b w:val="0"/>
        </w:rPr>
        <w:t>itä</w:t>
      </w:r>
      <w:bookmarkEnd w:id="17"/>
    </w:p>
    <w:tbl>
      <w:tblPr>
        <w:tblStyle w:val="TableGrid"/>
        <w:tblW w:w="0" w:type="auto"/>
        <w:tblLook w:val="04A0" w:firstRow="1" w:lastRow="0" w:firstColumn="1" w:lastColumn="0" w:noHBand="0" w:noVBand="1"/>
      </w:tblPr>
      <w:tblGrid>
        <w:gridCol w:w="2123"/>
        <w:gridCol w:w="1133"/>
        <w:gridCol w:w="3114"/>
        <w:gridCol w:w="2124"/>
      </w:tblGrid>
      <w:tr w:rsidR="00952373" w:rsidRPr="00AE51C4" w:rsidTr="00992BB9">
        <w:tc>
          <w:tcPr>
            <w:tcW w:w="3256" w:type="dxa"/>
            <w:gridSpan w:val="2"/>
          </w:tcPr>
          <w:p w:rsidR="00952373" w:rsidRPr="00AE51C4" w:rsidRDefault="00952373" w:rsidP="00952373">
            <w:pPr>
              <w:jc w:val="center"/>
            </w:pPr>
            <w:r w:rsidRPr="00AE51C4">
              <w:t>Suure</w:t>
            </w:r>
          </w:p>
        </w:tc>
        <w:tc>
          <w:tcPr>
            <w:tcW w:w="5238" w:type="dxa"/>
            <w:gridSpan w:val="2"/>
          </w:tcPr>
          <w:p w:rsidR="00952373" w:rsidRPr="00AE51C4" w:rsidRDefault="00952373" w:rsidP="00952373">
            <w:pPr>
              <w:jc w:val="center"/>
            </w:pPr>
            <w:r w:rsidRPr="00AE51C4">
              <w:t>Yksikkö</w:t>
            </w:r>
          </w:p>
        </w:tc>
      </w:tr>
      <w:tr w:rsidR="00ED460F" w:rsidRPr="00AE51C4" w:rsidTr="00992BB9">
        <w:tc>
          <w:tcPr>
            <w:tcW w:w="2123" w:type="dxa"/>
          </w:tcPr>
          <w:p w:rsidR="00ED460F" w:rsidRPr="00AE51C4" w:rsidRDefault="00ED460F" w:rsidP="00DD1D6E">
            <w:r w:rsidRPr="00AE51C4">
              <w:t>Nimi</w:t>
            </w:r>
          </w:p>
        </w:tc>
        <w:tc>
          <w:tcPr>
            <w:tcW w:w="1133" w:type="dxa"/>
          </w:tcPr>
          <w:p w:rsidR="00ED460F" w:rsidRPr="00AE51C4" w:rsidRDefault="00ED460F" w:rsidP="00DD1D6E">
            <w:r w:rsidRPr="00AE51C4">
              <w:t>Symboli</w:t>
            </w:r>
          </w:p>
        </w:tc>
        <w:tc>
          <w:tcPr>
            <w:tcW w:w="3114" w:type="dxa"/>
          </w:tcPr>
          <w:p w:rsidR="00ED460F" w:rsidRPr="00AE51C4" w:rsidRDefault="00ED460F" w:rsidP="00DD1D6E">
            <w:r w:rsidRPr="00AE51C4">
              <w:t>Nimi</w:t>
            </w:r>
          </w:p>
        </w:tc>
        <w:tc>
          <w:tcPr>
            <w:tcW w:w="2124" w:type="dxa"/>
          </w:tcPr>
          <w:p w:rsidR="00ED460F" w:rsidRPr="00AE51C4" w:rsidRDefault="00ED460F" w:rsidP="00DD1D6E">
            <w:r w:rsidRPr="00AE51C4">
              <w:t>Symboli</w:t>
            </w:r>
          </w:p>
        </w:tc>
      </w:tr>
      <w:tr w:rsidR="001C6574" w:rsidRPr="00AE51C4" w:rsidTr="00992BB9">
        <w:tc>
          <w:tcPr>
            <w:tcW w:w="2123" w:type="dxa"/>
          </w:tcPr>
          <w:p w:rsidR="001C6574" w:rsidRPr="00AE51C4" w:rsidRDefault="001C6574" w:rsidP="00DD1D6E">
            <w:r w:rsidRPr="00AE51C4">
              <w:t>Aallonpituus</w:t>
            </w:r>
          </w:p>
        </w:tc>
        <w:tc>
          <w:tcPr>
            <w:tcW w:w="1133" w:type="dxa"/>
          </w:tcPr>
          <w:p w:rsidR="001C6574" w:rsidRPr="00AE51C4" w:rsidRDefault="001C6574" w:rsidP="00DD1D6E">
            <w:r w:rsidRPr="00AE51C4">
              <w:rPr>
                <w:rFonts w:cstheme="minorHAnsi"/>
              </w:rPr>
              <w:t>λ</w:t>
            </w:r>
          </w:p>
        </w:tc>
        <w:tc>
          <w:tcPr>
            <w:tcW w:w="3114" w:type="dxa"/>
          </w:tcPr>
          <w:p w:rsidR="001C6574" w:rsidRPr="00AE51C4" w:rsidRDefault="001C6574" w:rsidP="00DD1D6E">
            <w:r w:rsidRPr="00AE51C4">
              <w:t>Metri</w:t>
            </w:r>
          </w:p>
        </w:tc>
        <w:tc>
          <w:tcPr>
            <w:tcW w:w="2124" w:type="dxa"/>
          </w:tcPr>
          <w:p w:rsidR="001C6574" w:rsidRPr="00AE51C4" w:rsidRDefault="001C6574" w:rsidP="00DD1D6E">
            <w:r w:rsidRPr="00AE51C4">
              <w:t>m</w:t>
            </w:r>
          </w:p>
        </w:tc>
      </w:tr>
      <w:tr w:rsidR="006939D6" w:rsidRPr="00AE51C4" w:rsidTr="00992BB9">
        <w:tc>
          <w:tcPr>
            <w:tcW w:w="2123" w:type="dxa"/>
          </w:tcPr>
          <w:p w:rsidR="006939D6" w:rsidRPr="00AE51C4" w:rsidRDefault="006939D6" w:rsidP="00DD1D6E">
            <w:r w:rsidRPr="00AE51C4">
              <w:t>Fotonin energia</w:t>
            </w:r>
          </w:p>
        </w:tc>
        <w:tc>
          <w:tcPr>
            <w:tcW w:w="1133" w:type="dxa"/>
          </w:tcPr>
          <w:p w:rsidR="006939D6" w:rsidRPr="00AE51C4" w:rsidRDefault="00ED460F" w:rsidP="00DD1D6E">
            <w:r w:rsidRPr="00AE51C4">
              <w:t>Q</w:t>
            </w:r>
          </w:p>
        </w:tc>
        <w:tc>
          <w:tcPr>
            <w:tcW w:w="3114" w:type="dxa"/>
          </w:tcPr>
          <w:p w:rsidR="006939D6" w:rsidRPr="00AE51C4" w:rsidRDefault="00ED460F" w:rsidP="003377CD">
            <w:r w:rsidRPr="00AE51C4">
              <w:t>Joule</w:t>
            </w:r>
          </w:p>
        </w:tc>
        <w:tc>
          <w:tcPr>
            <w:tcW w:w="2124" w:type="dxa"/>
          </w:tcPr>
          <w:p w:rsidR="006939D6" w:rsidRPr="00AE51C4" w:rsidRDefault="00F6500A" w:rsidP="00DD1D6E">
            <w:r w:rsidRPr="00AE51C4">
              <w:t>J</w:t>
            </w:r>
          </w:p>
        </w:tc>
      </w:tr>
      <w:tr w:rsidR="001C0048" w:rsidRPr="00AE51C4" w:rsidTr="00992BB9">
        <w:tc>
          <w:tcPr>
            <w:tcW w:w="2123" w:type="dxa"/>
          </w:tcPr>
          <w:p w:rsidR="001C0048" w:rsidRPr="00AE51C4" w:rsidRDefault="001C0048" w:rsidP="00DD1D6E">
            <w:r w:rsidRPr="00AE51C4">
              <w:t>Säteilyvuo</w:t>
            </w:r>
          </w:p>
        </w:tc>
        <w:tc>
          <w:tcPr>
            <w:tcW w:w="1133" w:type="dxa"/>
          </w:tcPr>
          <w:p w:rsidR="001C0048" w:rsidRPr="00AE51C4" w:rsidRDefault="001C0048" w:rsidP="00DD1D6E">
            <w:r w:rsidRPr="00AE51C4">
              <w:t xml:space="preserve">P, </w:t>
            </w:r>
          </w:p>
        </w:tc>
        <w:tc>
          <w:tcPr>
            <w:tcW w:w="3114" w:type="dxa"/>
          </w:tcPr>
          <w:p w:rsidR="001C0048" w:rsidRPr="00AE51C4" w:rsidRDefault="00AF5D45" w:rsidP="00DD1D6E">
            <w:r w:rsidRPr="00AE51C4">
              <w:t>Watti</w:t>
            </w:r>
          </w:p>
        </w:tc>
        <w:tc>
          <w:tcPr>
            <w:tcW w:w="2124" w:type="dxa"/>
          </w:tcPr>
          <w:p w:rsidR="001C0048" w:rsidRPr="00AE51C4" w:rsidRDefault="00E972AC" w:rsidP="002B77A9">
            <w:r w:rsidRPr="00AE51C4">
              <w:t>W eli J/s</w:t>
            </w:r>
          </w:p>
        </w:tc>
      </w:tr>
      <w:tr w:rsidR="00A457F1" w:rsidRPr="00AE51C4" w:rsidTr="00992BB9">
        <w:tc>
          <w:tcPr>
            <w:tcW w:w="2123" w:type="dxa"/>
          </w:tcPr>
          <w:p w:rsidR="00A457F1" w:rsidRPr="00AE51C4" w:rsidRDefault="00780D3E" w:rsidP="00780D3E">
            <w:r w:rsidRPr="00AE51C4">
              <w:t>Solid angle</w:t>
            </w:r>
          </w:p>
        </w:tc>
        <w:tc>
          <w:tcPr>
            <w:tcW w:w="1133" w:type="dxa"/>
          </w:tcPr>
          <w:p w:rsidR="00A457F1" w:rsidRPr="00AE51C4" w:rsidRDefault="00780D3E" w:rsidP="00DD1D6E">
            <w:r w:rsidRPr="00AE51C4">
              <w:rPr>
                <w:rFonts w:cstheme="minorHAnsi"/>
              </w:rPr>
              <w:t>Ω</w:t>
            </w:r>
          </w:p>
        </w:tc>
        <w:tc>
          <w:tcPr>
            <w:tcW w:w="3114" w:type="dxa"/>
          </w:tcPr>
          <w:p w:rsidR="00A457F1" w:rsidRPr="00AE51C4" w:rsidRDefault="00A457F1" w:rsidP="00DD1D6E">
            <w:r w:rsidRPr="00AE51C4">
              <w:t>Steradian</w:t>
            </w:r>
          </w:p>
        </w:tc>
        <w:tc>
          <w:tcPr>
            <w:tcW w:w="2124" w:type="dxa"/>
          </w:tcPr>
          <w:p w:rsidR="00A457F1" w:rsidRPr="00AE51C4" w:rsidRDefault="00A457F1" w:rsidP="002B77A9"/>
        </w:tc>
      </w:tr>
      <w:tr w:rsidR="00162585" w:rsidRPr="00AE51C4" w:rsidTr="00992BB9">
        <w:tc>
          <w:tcPr>
            <w:tcW w:w="2123" w:type="dxa"/>
          </w:tcPr>
          <w:p w:rsidR="00162585" w:rsidRPr="00AE51C4" w:rsidRDefault="00162585" w:rsidP="00DD1D6E">
            <w:r w:rsidRPr="00AE51C4">
              <w:t>Radianssi</w:t>
            </w:r>
          </w:p>
        </w:tc>
        <w:tc>
          <w:tcPr>
            <w:tcW w:w="1133" w:type="dxa"/>
          </w:tcPr>
          <w:p w:rsidR="00162585" w:rsidRPr="00AE51C4" w:rsidRDefault="00BD2C41" w:rsidP="00DD1D6E">
            <w:r w:rsidRPr="00AE51C4">
              <w:t>L</w:t>
            </w:r>
          </w:p>
        </w:tc>
        <w:tc>
          <w:tcPr>
            <w:tcW w:w="3114" w:type="dxa"/>
          </w:tcPr>
          <w:p w:rsidR="00162585" w:rsidRPr="00AE51C4" w:rsidRDefault="00BD2C41" w:rsidP="00F1750A">
            <w:pPr>
              <w:jc w:val="left"/>
            </w:pPr>
            <w:r w:rsidRPr="00AE51C4">
              <w:t>Wattia per steradiaani per metri</w:t>
            </w:r>
          </w:p>
        </w:tc>
        <w:tc>
          <w:tcPr>
            <w:tcW w:w="2124" w:type="dxa"/>
          </w:tcPr>
          <w:p w:rsidR="00162585" w:rsidRPr="00AE51C4"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AE51C4" w:rsidTr="00992BB9">
        <w:tc>
          <w:tcPr>
            <w:tcW w:w="2123" w:type="dxa"/>
          </w:tcPr>
          <w:p w:rsidR="00D84792" w:rsidRPr="00AE51C4" w:rsidRDefault="00D84792" w:rsidP="00DD1D6E">
            <w:r w:rsidRPr="00AE51C4">
              <w:t>Spektriradianssi</w:t>
            </w:r>
          </w:p>
        </w:tc>
        <w:tc>
          <w:tcPr>
            <w:tcW w:w="1133" w:type="dxa"/>
          </w:tcPr>
          <w:p w:rsidR="00D84792" w:rsidRPr="00AE51C4" w:rsidRDefault="00D84792" w:rsidP="00DD1D6E">
            <w:pPr>
              <w:rPr>
                <w:vertAlign w:val="subscript"/>
              </w:rPr>
            </w:pPr>
            <w:r w:rsidRPr="00AE51C4">
              <w:t>L</w:t>
            </w:r>
            <w:r w:rsidRPr="00AE51C4">
              <w:rPr>
                <w:rFonts w:cstheme="minorHAnsi"/>
                <w:vertAlign w:val="subscript"/>
              </w:rPr>
              <w:t>λ</w:t>
            </w:r>
          </w:p>
        </w:tc>
        <w:tc>
          <w:tcPr>
            <w:tcW w:w="3114" w:type="dxa"/>
          </w:tcPr>
          <w:p w:rsidR="00D84792" w:rsidRPr="00AE51C4" w:rsidRDefault="00601C31" w:rsidP="00F1750A">
            <w:pPr>
              <w:jc w:val="left"/>
            </w:pPr>
            <w:r w:rsidRPr="00AE51C4">
              <w:t>Wattia per steradiaani per neliömetri per metri</w:t>
            </w:r>
          </w:p>
        </w:tc>
        <w:tc>
          <w:tcPr>
            <w:tcW w:w="2124" w:type="dxa"/>
          </w:tcPr>
          <w:p w:rsidR="00D84792" w:rsidRPr="00AE51C4"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AE51C4" w:rsidTr="00992BB9">
        <w:tc>
          <w:tcPr>
            <w:tcW w:w="2123" w:type="dxa"/>
          </w:tcPr>
          <w:p w:rsidR="00A908B9" w:rsidRPr="00AE51C4" w:rsidRDefault="00A94E7E" w:rsidP="00A60F08">
            <w:r w:rsidRPr="00AE51C4">
              <w:t>(</w:t>
            </w:r>
            <w:r w:rsidR="00920361" w:rsidRPr="00AE51C4">
              <w:t>Bidirectional</w:t>
            </w:r>
            <w:r w:rsidRPr="00AE51C4">
              <w:t>)</w:t>
            </w:r>
            <w:r w:rsidR="00920361" w:rsidRPr="00AE51C4">
              <w:t xml:space="preserve"> </w:t>
            </w:r>
            <w:r w:rsidR="00A60F08" w:rsidRPr="00AE51C4">
              <w:t>R</w:t>
            </w:r>
            <w:r w:rsidR="00920361" w:rsidRPr="00AE51C4">
              <w:t>eflectance factor</w:t>
            </w:r>
          </w:p>
        </w:tc>
        <w:tc>
          <w:tcPr>
            <w:tcW w:w="1133" w:type="dxa"/>
          </w:tcPr>
          <w:p w:rsidR="00A908B9" w:rsidRPr="00AE51C4" w:rsidRDefault="00920361" w:rsidP="004759E7">
            <w:pPr>
              <w:tabs>
                <w:tab w:val="center" w:pos="953"/>
              </w:tabs>
            </w:pPr>
            <w:r w:rsidRPr="00AE51C4">
              <w:t>R</w:t>
            </w:r>
            <w:r w:rsidR="004759E7" w:rsidRPr="00AE51C4">
              <w:tab/>
            </w:r>
          </w:p>
        </w:tc>
        <w:tc>
          <w:tcPr>
            <w:tcW w:w="3114" w:type="dxa"/>
          </w:tcPr>
          <w:p w:rsidR="00A908B9" w:rsidRPr="00AE51C4" w:rsidRDefault="00524F0C" w:rsidP="00F1750A">
            <w:pPr>
              <w:jc w:val="left"/>
            </w:pPr>
            <w:r w:rsidRPr="00AE51C4">
              <w:t>Ei yksikköä, suhdeluku</w:t>
            </w:r>
          </w:p>
        </w:tc>
        <w:tc>
          <w:tcPr>
            <w:tcW w:w="2124" w:type="dxa"/>
          </w:tcPr>
          <w:p w:rsidR="00A908B9" w:rsidRPr="00AE51C4" w:rsidRDefault="00A634A5" w:rsidP="00A634A5">
            <w:pPr>
              <w:jc w:val="left"/>
              <w:rPr>
                <w:rFonts w:ascii="Calibri" w:hAnsi="Calibri"/>
              </w:rPr>
            </w:pPr>
            <w:r w:rsidRPr="00AE51C4">
              <w:rPr>
                <w:rFonts w:ascii="Calibri" w:hAnsi="Calibri"/>
              </w:rPr>
              <w:t>-</w:t>
            </w:r>
          </w:p>
        </w:tc>
      </w:tr>
      <w:tr w:rsidR="00FF0388" w:rsidRPr="00AE51C4" w:rsidTr="00992BB9">
        <w:tc>
          <w:tcPr>
            <w:tcW w:w="2123" w:type="dxa"/>
          </w:tcPr>
          <w:p w:rsidR="00FF0388" w:rsidRPr="00AE51C4" w:rsidRDefault="00FF0388" w:rsidP="00DD1D6E">
            <w:r w:rsidRPr="00AE51C4">
              <w:t>Reflektanssi</w:t>
            </w:r>
          </w:p>
        </w:tc>
        <w:tc>
          <w:tcPr>
            <w:tcW w:w="1133" w:type="dxa"/>
          </w:tcPr>
          <w:p w:rsidR="00FF0388" w:rsidRPr="00AE51C4" w:rsidRDefault="00FF0388" w:rsidP="00DD1D6E">
            <w:r w:rsidRPr="00AE51C4">
              <w:rPr>
                <w:rFonts w:cstheme="minorHAnsi"/>
              </w:rPr>
              <w:t>ρ</w:t>
            </w:r>
          </w:p>
        </w:tc>
        <w:tc>
          <w:tcPr>
            <w:tcW w:w="3114" w:type="dxa"/>
          </w:tcPr>
          <w:p w:rsidR="00FF0388" w:rsidRPr="00AE51C4" w:rsidRDefault="004451AE" w:rsidP="00F1750A">
            <w:pPr>
              <w:jc w:val="left"/>
            </w:pPr>
            <w:r w:rsidRPr="00AE51C4">
              <w:t>Ei yksikköä, suhdeluku</w:t>
            </w:r>
          </w:p>
        </w:tc>
        <w:tc>
          <w:tcPr>
            <w:tcW w:w="2124" w:type="dxa"/>
          </w:tcPr>
          <w:p w:rsidR="00FF0388" w:rsidRPr="00AE51C4" w:rsidRDefault="00FF0388" w:rsidP="00A634A5">
            <w:pPr>
              <w:jc w:val="left"/>
              <w:rPr>
                <w:rFonts w:ascii="Calibri" w:hAnsi="Calibri"/>
              </w:rPr>
            </w:pPr>
          </w:p>
        </w:tc>
      </w:tr>
    </w:tbl>
    <w:p w:rsidR="00162585" w:rsidRPr="00AE51C4" w:rsidRDefault="00162585" w:rsidP="00DD1D6E"/>
    <w:p w:rsidR="00DD2C3F" w:rsidRPr="00AE51C4" w:rsidRDefault="00DD2C3F" w:rsidP="00DD1D6E"/>
    <w:p w:rsidR="0053491A" w:rsidRPr="006D76E3" w:rsidRDefault="0053491A" w:rsidP="00DD1D6E">
      <w:pPr>
        <w:rPr>
          <w:lang w:val="en-US"/>
        </w:rPr>
      </w:pPr>
      <w:r w:rsidRPr="006D76E3">
        <w:rPr>
          <w:lang w:val="en-US"/>
        </w:rPr>
        <w:t xml:space="preserve">Tupin, F., Inglada, J., &amp; Nicolas, J. (Eds.). (2014). Remote sensing imagery. ProQuest Ebook Central </w:t>
      </w:r>
      <w:hyperlink r:id="rId18" w:history="1">
        <w:r w:rsidRPr="006D76E3">
          <w:rPr>
            <w:rStyle w:val="Hyperlink"/>
            <w:lang w:val="en-US"/>
          </w:rPr>
          <w:t>https://ebookcentral-proquest-com.proxy.uwasa.fi</w:t>
        </w:r>
      </w:hyperlink>
    </w:p>
    <w:p w:rsidR="0053491A" w:rsidRPr="006D76E3" w:rsidRDefault="0053491A" w:rsidP="00DD1D6E">
      <w:pPr>
        <w:rPr>
          <w:lang w:val="en-US"/>
        </w:rPr>
      </w:pPr>
    </w:p>
    <w:p w:rsidR="0053491A" w:rsidRPr="00AE51C4" w:rsidRDefault="0053491A" w:rsidP="00DD1D6E">
      <w:r w:rsidRPr="00AE51C4">
        <w:t>Ei sopiva lähde:</w:t>
      </w:r>
    </w:p>
    <w:p w:rsidR="001C0048" w:rsidRPr="006D76E3" w:rsidRDefault="001C0048" w:rsidP="00DD1D6E">
      <w:pPr>
        <w:rPr>
          <w:lang w:val="en-US"/>
        </w:rPr>
      </w:pPr>
      <w:r w:rsidRPr="00AE51C4">
        <w:t xml:space="preserve">Linne, M. A. (2002). </w:t>
      </w:r>
      <w:r w:rsidRPr="006D76E3">
        <w:rPr>
          <w:lang w:val="en-US"/>
        </w:rPr>
        <w:t xml:space="preserve">Spectroscopic measurement : An introduction to the fundamentals. ProQuest Ebook Central </w:t>
      </w:r>
      <w:hyperlink r:id="rId19" w:history="1">
        <w:r w:rsidRPr="006D76E3">
          <w:rPr>
            <w:rStyle w:val="Hyperlink"/>
            <w:lang w:val="en-US"/>
          </w:rPr>
          <w:t>https://ebookcentral-proquest-com.proxy.uwasa.fi</w:t>
        </w:r>
      </w:hyperlink>
    </w:p>
    <w:p w:rsidR="001C0048" w:rsidRPr="006D76E3" w:rsidRDefault="001C0048" w:rsidP="00DD1D6E">
      <w:pPr>
        <w:rPr>
          <w:lang w:val="en-US"/>
        </w:rPr>
      </w:pPr>
    </w:p>
    <w:p w:rsidR="006E2489" w:rsidRPr="006D76E3" w:rsidRDefault="00EB61EB" w:rsidP="00DD1D6E">
      <w:pPr>
        <w:rPr>
          <w:lang w:val="en-US"/>
        </w:rPr>
      </w:pPr>
      <w:hyperlink r:id="rId20" w:history="1">
        <w:r w:rsidR="006E2489" w:rsidRPr="006D76E3">
          <w:rPr>
            <w:rStyle w:val="Hyperlink"/>
            <w:lang w:val="en-US"/>
          </w:rPr>
          <w:t>https://jyx.jyu.fi/discover?scope=%2F&amp;query=p%C3%B6l%C3%B6nen+hyperspectral&amp;submit</w:t>
        </w:r>
      </w:hyperlink>
      <w:r w:rsidR="006E2489" w:rsidRPr="006D76E3">
        <w:rPr>
          <w:lang w:val="en-US"/>
        </w:rPr>
        <w:t>=</w:t>
      </w:r>
    </w:p>
    <w:p w:rsidR="006E2489" w:rsidRPr="006D76E3" w:rsidRDefault="006E2489" w:rsidP="00DD1D6E">
      <w:pPr>
        <w:rPr>
          <w:lang w:val="en-US"/>
        </w:rPr>
      </w:pPr>
    </w:p>
    <w:p w:rsidR="008F64A9" w:rsidRPr="006D76E3" w:rsidRDefault="008F64A9" w:rsidP="00DD1D6E">
      <w:pPr>
        <w:rPr>
          <w:lang w:val="en-US"/>
        </w:rPr>
      </w:pPr>
    </w:p>
    <w:p w:rsidR="006B58C5" w:rsidRPr="006D76E3" w:rsidRDefault="006B58C5" w:rsidP="00DD1D6E">
      <w:pPr>
        <w:rPr>
          <w:lang w:val="en-US"/>
        </w:rPr>
      </w:pPr>
    </w:p>
    <w:p w:rsidR="00D9621D" w:rsidRPr="00AE51C4" w:rsidRDefault="00D9621D" w:rsidP="00D9621D">
      <w:pPr>
        <w:pStyle w:val="Heading2"/>
      </w:pPr>
      <w:bookmarkStart w:id="18" w:name="_Toc65969362"/>
      <w:bookmarkStart w:id="19" w:name="_Toc101039871"/>
      <w:r w:rsidRPr="00AE51C4">
        <w:t>Valon aaltoluonne ja interferenssi</w:t>
      </w:r>
      <w:bookmarkEnd w:id="19"/>
    </w:p>
    <w:p w:rsidR="00D9621D" w:rsidRPr="00AE51C4" w:rsidRDefault="00D9621D" w:rsidP="00D9621D">
      <w:pPr>
        <w:pStyle w:val="BodyText"/>
        <w:rPr>
          <w:lang w:val="fi-FI"/>
        </w:rPr>
      </w:pPr>
      <w:r w:rsidRPr="00AE51C4">
        <w:rPr>
          <w:lang w:val="fi-FI"/>
        </w:rPr>
        <w:t>Valolla on sekä hiukkas-, että aaltoluonne. Valon aaltoluonteeseen liittyy superpositioperiaate, jonka mukaan kahdesta yhtäaikaisesti toisiinsa vaikuttavasta valoaallosta syntyy summa-aalto ja tämän summa-aallon intensiteetti kussakin pisteessä on summa yksittäisten aaltojen intensiteeteistä (hanki tälle lähde).</w:t>
      </w:r>
    </w:p>
    <w:p w:rsidR="00551371" w:rsidRPr="00AE51C4" w:rsidRDefault="00551371" w:rsidP="00D9621D">
      <w:pPr>
        <w:pStyle w:val="BodyText"/>
        <w:rPr>
          <w:lang w:val="fi-FI"/>
        </w:rPr>
      </w:pPr>
    </w:p>
    <w:p w:rsidR="00551371" w:rsidRPr="00AE51C4" w:rsidRDefault="001E5572" w:rsidP="00D9621D">
      <w:pPr>
        <w:pStyle w:val="BodyText"/>
        <w:rPr>
          <w:lang w:val="fi-FI"/>
        </w:rPr>
      </w:pPr>
      <w:r w:rsidRPr="00AE51C4">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sidRPr="00AE51C4">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Pr="00AE51C4" w:rsidRDefault="00D9621D" w:rsidP="00D9621D">
      <w:pPr>
        <w:pStyle w:val="BodyText"/>
        <w:rPr>
          <w:lang w:val="fi-FI"/>
        </w:rPr>
      </w:pPr>
    </w:p>
    <w:p w:rsidR="00D9621D" w:rsidRPr="00AE51C4" w:rsidRDefault="00D9621D" w:rsidP="00D9621D">
      <w:pPr>
        <w:pStyle w:val="BodyText"/>
        <w:rPr>
          <w:lang w:val="fi-FI"/>
        </w:rPr>
      </w:pPr>
      <w:r w:rsidRPr="00AE51C4">
        <w:rPr>
          <w:lang w:val="fi-FI"/>
        </w:rPr>
        <w:t>Tätä valoaaltojen superpositioperiaatteen mukaan tapahtuvaa keskinäistä vuorovaikutusta kutsutaan interferenssiksi. (hanki tälle lähde). Tkachenkon (2006</w:t>
      </w:r>
      <w:r w:rsidR="005709F4" w:rsidRPr="00AE51C4">
        <w:rPr>
          <w:lang w:val="fi-FI"/>
        </w:rPr>
        <w:t>, s. 19-20</w:t>
      </w:r>
      <w:r w:rsidRPr="00AE51C4">
        <w:rPr>
          <w:lang w:val="fi-FI"/>
        </w:rPr>
        <w:t xml:space="preserve">) mukaan </w:t>
      </w:r>
      <w:r w:rsidR="00A15C41" w:rsidRPr="00AE51C4">
        <w:rPr>
          <w:lang w:val="fi-FI"/>
        </w:rPr>
        <w:t>monet optiset välineet hyödyntävät aaltojen interferenssiä ja tällaisia välineitä kutsutaan interferometreiksi.</w:t>
      </w:r>
      <w:r w:rsidR="00C76865" w:rsidRPr="00AE51C4">
        <w:rPr>
          <w:lang w:val="fi-FI"/>
        </w:rPr>
        <w:t xml:space="preserve"> Edelleen Tkachenkon mukaan spektroskopian kannalta on olemassa kaksi erityisen tärkeää interferometrityyppiä: Michelson interferometri ja Fabry-Perot interferometri.</w:t>
      </w:r>
    </w:p>
    <w:p w:rsidR="00D9621D" w:rsidRPr="00AE51C4" w:rsidRDefault="00D9621D" w:rsidP="00D9621D">
      <w:pPr>
        <w:pStyle w:val="BodyText"/>
        <w:rPr>
          <w:lang w:val="fi-FI"/>
        </w:rPr>
      </w:pPr>
    </w:p>
    <w:p w:rsidR="00D9621D" w:rsidRPr="00AE51C4" w:rsidRDefault="00D9621D" w:rsidP="00D9621D">
      <w:pPr>
        <w:pStyle w:val="BodyText"/>
        <w:rPr>
          <w:lang w:val="fi-FI"/>
        </w:rPr>
      </w:pPr>
      <w:r w:rsidRPr="00AE51C4">
        <w:rPr>
          <w:lang w:val="fi-FI"/>
        </w:rPr>
        <w:t>Juha Merikoski</w:t>
      </w:r>
    </w:p>
    <w:p w:rsidR="00D9621D" w:rsidRPr="00AE51C4" w:rsidRDefault="00EB61EB" w:rsidP="00D9621D">
      <w:pPr>
        <w:pStyle w:val="BodyText"/>
        <w:rPr>
          <w:lang w:val="fi-FI"/>
        </w:rPr>
      </w:pPr>
      <w:hyperlink r:id="rId21" w:history="1">
        <w:r w:rsidR="00D9621D" w:rsidRPr="00AE51C4">
          <w:rPr>
            <w:rStyle w:val="Hyperlink"/>
            <w:lang w:val="fi-FI"/>
          </w:rPr>
          <w:t>http://users.jyu.fi/~merikosk/F3materiaalia/Luennot6.pdf</w:t>
        </w:r>
      </w:hyperlink>
    </w:p>
    <w:p w:rsidR="000F347B" w:rsidRPr="00AE51C4" w:rsidRDefault="000F347B" w:rsidP="00D9621D">
      <w:pPr>
        <w:pStyle w:val="BodyText"/>
        <w:rPr>
          <w:lang w:val="fi-FI"/>
        </w:rPr>
      </w:pPr>
    </w:p>
    <w:p w:rsidR="001827FB" w:rsidRPr="00AE51C4" w:rsidRDefault="001827FB" w:rsidP="001827FB">
      <w:pPr>
        <w:pStyle w:val="Heading2"/>
      </w:pPr>
      <w:bookmarkStart w:id="20" w:name="_Toc101039872"/>
      <w:r w:rsidRPr="00AE51C4">
        <w:lastRenderedPageBreak/>
        <w:t>Fabry-Perot interferometri</w:t>
      </w:r>
      <w:bookmarkEnd w:id="18"/>
      <w:bookmarkEnd w:id="20"/>
    </w:p>
    <w:p w:rsidR="00F43E35" w:rsidRPr="00AE51C4" w:rsidRDefault="00F43E35" w:rsidP="00F43E35">
      <w:pPr>
        <w:pStyle w:val="BodyText"/>
        <w:rPr>
          <w:lang w:val="fi-FI"/>
        </w:rPr>
      </w:pPr>
      <w:r w:rsidRPr="00AE51C4">
        <w:rPr>
          <w:lang w:val="fi-FI"/>
        </w:rPr>
        <w:t>Tässä kappaleessa esitän Fabry-Perot interferometrin toimintaperiaatteen ja siihen liittyvät keskeiset käsitteet.</w:t>
      </w:r>
      <w:r w:rsidR="009F04D9" w:rsidRPr="00AE51C4">
        <w:rPr>
          <w:lang w:val="fi-FI"/>
        </w:rPr>
        <w:t xml:space="preserve"> Tärkeä käsite</w:t>
      </w:r>
      <w:r w:rsidR="00D568FA" w:rsidRPr="00AE51C4">
        <w:rPr>
          <w:lang w:val="fi-FI"/>
        </w:rPr>
        <w:t xml:space="preserve"> on FPI:n läpäisevyysfunktiossa </w:t>
      </w:r>
      <w:r w:rsidR="009F04D9" w:rsidRPr="00AE51C4">
        <w:rPr>
          <w:lang w:val="fi-FI"/>
        </w:rPr>
        <w:t>periodisuus, minkä johdosta läpäisevyysfunktiossa tulee useita huippuja</w:t>
      </w:r>
      <w:r w:rsidR="00D568FA" w:rsidRPr="00AE51C4">
        <w:rPr>
          <w:lang w:val="fi-FI"/>
        </w:rPr>
        <w:t xml:space="preserve">. Haluttaessa erottaa yksittäinen huippu </w:t>
      </w:r>
      <w:r w:rsidR="009F04D9" w:rsidRPr="00AE51C4">
        <w:rPr>
          <w:lang w:val="fi-FI"/>
        </w:rPr>
        <w:t xml:space="preserve">optisella polulla </w:t>
      </w:r>
      <w:r w:rsidR="00D568FA" w:rsidRPr="00AE51C4">
        <w:rPr>
          <w:lang w:val="fi-FI"/>
        </w:rPr>
        <w:t xml:space="preserve">tyypillisesti </w:t>
      </w:r>
      <w:r w:rsidR="009F04D9" w:rsidRPr="00AE51C4">
        <w:rPr>
          <w:lang w:val="fi-FI"/>
        </w:rPr>
        <w:t>tarvitaan myös ulkopuolista suodatusta pelkän FPI:n lisäksi.</w:t>
      </w:r>
    </w:p>
    <w:p w:rsidR="00997DD8" w:rsidRPr="00AE51C4" w:rsidRDefault="00997DD8" w:rsidP="00F43E35">
      <w:pPr>
        <w:pStyle w:val="BodyText"/>
        <w:rPr>
          <w:lang w:val="fi-FI"/>
        </w:rPr>
      </w:pPr>
    </w:p>
    <w:p w:rsidR="00997DD8" w:rsidRPr="00AE51C4" w:rsidRDefault="00997DD8" w:rsidP="00F43E35">
      <w:pPr>
        <w:pStyle w:val="BodyText"/>
        <w:rPr>
          <w:lang w:val="fi-FI"/>
        </w:rPr>
      </w:pPr>
      <w:r w:rsidRPr="00AE51C4">
        <w:rPr>
          <w:lang w:val="fi-FI"/>
        </w:rPr>
        <w:t>Esitän tässä lyhyesti Fabry-Perot interferometrin</w:t>
      </w:r>
      <w:r w:rsidR="00A10EC2" w:rsidRPr="00AE51C4">
        <w:rPr>
          <w:lang w:val="fi-FI"/>
        </w:rPr>
        <w:t xml:space="preserve"> (FPI)</w:t>
      </w:r>
      <w:r w:rsidRPr="00AE51C4">
        <w:rPr>
          <w:lang w:val="fi-FI"/>
        </w:rPr>
        <w:t xml:space="preserve"> rakenteen ja toimintaperiaatteen perustuen Tkachenkon (2006, s. 22-2</w:t>
      </w:r>
      <w:r w:rsidR="00D32CAD" w:rsidRPr="00AE51C4">
        <w:rPr>
          <w:lang w:val="fi-FI"/>
        </w:rPr>
        <w:t>4) kuvaukseen.</w:t>
      </w:r>
      <w:r w:rsidR="00A10EC2" w:rsidRPr="00AE51C4">
        <w:rPr>
          <w:lang w:val="fi-FI"/>
        </w:rPr>
        <w:t xml:space="preserve"> Tkachenkon mukaan FPI koostuu kahdesta toisistaan lyhyen etäisyyden ”d” päähän rinnakkain asetetusta peilistä M1 ja M2. Seuraava kuva esittää rakenteen.</w:t>
      </w:r>
    </w:p>
    <w:p w:rsidR="00D32CAD" w:rsidRPr="00AE51C4" w:rsidRDefault="00D32CAD" w:rsidP="00F43E35">
      <w:pPr>
        <w:pStyle w:val="BodyText"/>
        <w:rPr>
          <w:lang w:val="fi-FI"/>
        </w:rPr>
      </w:pPr>
    </w:p>
    <w:p w:rsidR="00D32CAD" w:rsidRPr="00AE51C4" w:rsidRDefault="00D32CAD" w:rsidP="00376E92">
      <w:pPr>
        <w:pStyle w:val="BodyText"/>
        <w:jc w:val="center"/>
        <w:rPr>
          <w:lang w:val="fi-FI"/>
        </w:rPr>
      </w:pPr>
      <w:r w:rsidRPr="00AE51C4">
        <w:rPr>
          <w:noProof/>
          <w:lang w:val="fi-FI" w:eastAsia="fi-FI" w:bidi="ar-SA"/>
        </w:rPr>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8058" cy="3067478"/>
                    </a:xfrm>
                    <a:prstGeom prst="rect">
                      <a:avLst/>
                    </a:prstGeom>
                  </pic:spPr>
                </pic:pic>
              </a:graphicData>
            </a:graphic>
          </wp:inline>
        </w:drawing>
      </w:r>
    </w:p>
    <w:p w:rsidR="00D32CAD" w:rsidRPr="00AE51C4" w:rsidRDefault="00D32CAD" w:rsidP="00D32CAD">
      <w:pPr>
        <w:pStyle w:val="Caption"/>
        <w:rPr>
          <w:b w:val="0"/>
        </w:rPr>
      </w:pPr>
      <w:bookmarkStart w:id="21" w:name="_Toc101039922"/>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FE2A9E">
        <w:rPr>
          <w:noProof/>
        </w:rPr>
        <w:t>7</w:t>
      </w:r>
      <w:r w:rsidRPr="00AE51C4">
        <w:rPr>
          <w:noProof/>
        </w:rPr>
        <w:fldChar w:fldCharType="end"/>
      </w:r>
      <w:r w:rsidRPr="00AE51C4">
        <w:t>.</w:t>
      </w:r>
      <w:r w:rsidRPr="00AE51C4">
        <w:rPr>
          <w:b w:val="0"/>
        </w:rPr>
        <w:tab/>
        <w:t>Fabry-Perot interferometrin rakenne (Tkachenko 2006, s.22).</w:t>
      </w:r>
      <w:bookmarkEnd w:id="21"/>
    </w:p>
    <w:p w:rsidR="00997DD8" w:rsidRPr="00AE51C4" w:rsidRDefault="00997DD8" w:rsidP="00F43E35">
      <w:pPr>
        <w:pStyle w:val="BodyText"/>
        <w:rPr>
          <w:lang w:val="fi-FI"/>
        </w:rPr>
      </w:pPr>
    </w:p>
    <w:p w:rsidR="00A10EC2" w:rsidRPr="00AE51C4" w:rsidRDefault="00A10EC2" w:rsidP="00F43E35">
      <w:pPr>
        <w:pStyle w:val="BodyText"/>
        <w:rPr>
          <w:lang w:val="fi-FI"/>
        </w:rPr>
      </w:pPr>
      <w:r w:rsidRPr="00AE51C4">
        <w:rPr>
          <w:lang w:val="fi-FI"/>
        </w:rPr>
        <w:t>Kuvassa vasemmalla näkyy ensimmäisen peilipinnan saavuttava valoaalto ja sen sähkökenttää kuvaava E. Peilin M1 lävitse kulken</w:t>
      </w:r>
      <w:r w:rsidR="006C26A4" w:rsidRPr="00AE51C4">
        <w:rPr>
          <w:lang w:val="fi-FI"/>
        </w:rPr>
        <w:t>eesta</w:t>
      </w:r>
      <w:r w:rsidRPr="00AE51C4">
        <w:rPr>
          <w:lang w:val="fi-FI"/>
        </w:rPr>
        <w:t xml:space="preserve"> </w:t>
      </w:r>
      <w:r w:rsidR="006C26A4" w:rsidRPr="00AE51C4">
        <w:rPr>
          <w:lang w:val="fi-FI"/>
        </w:rPr>
        <w:t xml:space="preserve">valoaallosta osa kulkee peilipinnan M2 lävitse ja ensimmäistä lävitse kulkenutta osaa kuvaa E1. Toinen osa taas heijastuu takaisin peilistä M2 peilille M1 ja sieltä uudestaan osittain peilin M2 lävitse muodostaen </w:t>
      </w:r>
      <w:r w:rsidR="006C26A4" w:rsidRPr="00AE51C4">
        <w:rPr>
          <w:lang w:val="fi-FI"/>
        </w:rPr>
        <w:lastRenderedPageBreak/>
        <w:t>seuraavan lävitse kulkevan osan, jota on merkitty kuvassa E2. Tällä tavalla heijasteluista ja M2 lävitse kulkevista osista muodostuu ääretön jono E1, E2, E3, …</w:t>
      </w:r>
      <w:r w:rsidR="00583518" w:rsidRPr="00AE51C4">
        <w:rPr>
          <w:lang w:val="fi-FI"/>
        </w:rPr>
        <w:t xml:space="preserve"> ja niiden summasta muodostuu FPI:n lävitse kulkeva aalto.</w:t>
      </w:r>
    </w:p>
    <w:p w:rsidR="007B58C9" w:rsidRPr="00AE51C4" w:rsidRDefault="007B58C9" w:rsidP="00F43E35">
      <w:pPr>
        <w:pStyle w:val="BodyText"/>
        <w:rPr>
          <w:lang w:val="fi-FI"/>
        </w:rPr>
      </w:pPr>
    </w:p>
    <w:p w:rsidR="00F43E35" w:rsidRPr="00AE51C4" w:rsidRDefault="007B58C9" w:rsidP="00F43E35">
      <w:pPr>
        <w:pStyle w:val="BodyText"/>
        <w:rPr>
          <w:lang w:val="fi-FI"/>
        </w:rPr>
      </w:pPr>
      <w:r w:rsidRPr="00AE51C4">
        <w:rPr>
          <w:lang w:val="fi-FI"/>
        </w:rPr>
        <w:t>Tkachenkon (2006, s. 23) mukaan tälle FPI:n jälkeiselle summa-aallon intensiteetille voidaan johtaa seuraava kaava.</w:t>
      </w:r>
    </w:p>
    <w:p w:rsidR="005709F4" w:rsidRPr="00AE51C4" w:rsidRDefault="005709F4" w:rsidP="00376E92">
      <w:pPr>
        <w:pStyle w:val="BodyText"/>
        <w:jc w:val="center"/>
        <w:rPr>
          <w:lang w:val="fi-FI"/>
        </w:rPr>
      </w:pPr>
      <w:r w:rsidRPr="00AE51C4">
        <w:rPr>
          <w:noProof/>
          <w:lang w:val="fi-FI"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81847" cy="828791"/>
                    </a:xfrm>
                    <a:prstGeom prst="rect">
                      <a:avLst/>
                    </a:prstGeom>
                  </pic:spPr>
                </pic:pic>
              </a:graphicData>
            </a:graphic>
          </wp:inline>
        </w:drawing>
      </w:r>
    </w:p>
    <w:p w:rsidR="005709F4" w:rsidRPr="00AE51C4" w:rsidRDefault="005709F4" w:rsidP="005709F4">
      <w:pPr>
        <w:pStyle w:val="Caption"/>
        <w:rPr>
          <w:b w:val="0"/>
        </w:rPr>
      </w:pPr>
      <w:bookmarkStart w:id="22" w:name="_Toc101039923"/>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FE2A9E">
        <w:rPr>
          <w:noProof/>
        </w:rPr>
        <w:t>8</w:t>
      </w:r>
      <w:r w:rsidRPr="00AE51C4">
        <w:rPr>
          <w:noProof/>
        </w:rPr>
        <w:fldChar w:fldCharType="end"/>
      </w:r>
      <w:r w:rsidRPr="00AE51C4">
        <w:t>.</w:t>
      </w:r>
      <w:r w:rsidRPr="00AE51C4">
        <w:rPr>
          <w:b w:val="0"/>
        </w:rPr>
        <w:tab/>
      </w:r>
      <w:r w:rsidR="00C61675" w:rsidRPr="00AE51C4">
        <w:rPr>
          <w:b w:val="0"/>
        </w:rPr>
        <w:t xml:space="preserve">Lähtevän valon intensiteetti sen kuljettua </w:t>
      </w:r>
      <w:r w:rsidRPr="00AE51C4">
        <w:rPr>
          <w:b w:val="0"/>
        </w:rPr>
        <w:t>Fa</w:t>
      </w:r>
      <w:r w:rsidR="00C61675" w:rsidRPr="00AE51C4">
        <w:rPr>
          <w:b w:val="0"/>
        </w:rPr>
        <w:t>bry-Perot interferometrin lävitse</w:t>
      </w:r>
      <w:r w:rsidRPr="00AE51C4">
        <w:rPr>
          <w:b w:val="0"/>
        </w:rPr>
        <w:t xml:space="preserve"> (Tkachenko 2006, s.24).</w:t>
      </w:r>
      <w:bookmarkEnd w:id="22"/>
    </w:p>
    <w:p w:rsidR="00CD339B" w:rsidRPr="00AE51C4" w:rsidRDefault="00CD339B" w:rsidP="00CD339B">
      <w:r w:rsidRPr="00AE51C4">
        <w:t xml:space="preserve">Kaavassa näkyy kuinka FPI:n jälkeisen lähtevän valon intensiteetti  </w:t>
      </w:r>
      <w:r w:rsidRPr="00AE51C4">
        <w:rPr>
          <w:i/>
        </w:rPr>
        <w:t>I</w:t>
      </w:r>
      <w:r w:rsidRPr="00AE51C4">
        <w:rPr>
          <w:vertAlign w:val="subscript"/>
        </w:rPr>
        <w:t>out</w:t>
      </w:r>
      <w:r w:rsidRPr="00AE51C4">
        <w:t xml:space="preserve">  riippuu ainoastaan FPI:hin sisääntulevan valon intensiteetistä</w:t>
      </w:r>
      <w:r w:rsidRPr="00AE51C4">
        <w:rPr>
          <w:vertAlign w:val="subscript"/>
        </w:rPr>
        <w:t xml:space="preserve">  </w:t>
      </w:r>
      <w:r w:rsidRPr="00AE51C4">
        <w:rPr>
          <w:i/>
        </w:rPr>
        <w:t>I</w:t>
      </w:r>
      <w:r w:rsidRPr="00AE51C4">
        <w:rPr>
          <w:vertAlign w:val="subscript"/>
        </w:rPr>
        <w:t>in</w:t>
      </w:r>
      <w:r w:rsidRPr="00AE51C4">
        <w:t xml:space="preserve"> </w:t>
      </w:r>
      <w:r w:rsidRPr="00AE51C4">
        <w:rPr>
          <w:vertAlign w:val="subscript"/>
        </w:rPr>
        <w:t xml:space="preserve"> </w:t>
      </w:r>
      <w:r w:rsidRPr="00AE51C4">
        <w:t xml:space="preserve">, </w:t>
      </w:r>
      <w:r w:rsidR="000A3399" w:rsidRPr="00AE51C4">
        <w:t xml:space="preserve">sisääntulevan valon aallonpituudesta </w:t>
      </w:r>
      <w:r w:rsidR="000A3399" w:rsidRPr="00AE51C4">
        <w:rPr>
          <w:rFonts w:cstheme="minorHAnsi"/>
        </w:rPr>
        <w:t>λ</w:t>
      </w:r>
      <w:r w:rsidR="000A3399" w:rsidRPr="00AE51C4">
        <w:t xml:space="preserve">, peilien heijastavuudesta </w:t>
      </w:r>
      <w:r w:rsidR="000A3399" w:rsidRPr="00AE51C4">
        <w:rPr>
          <w:i/>
        </w:rPr>
        <w:t>R</w:t>
      </w:r>
      <w:r w:rsidR="000A3399" w:rsidRPr="00AE51C4">
        <w:t xml:space="preserve">, sekä erityisesti peilien välisestä etäisyydestä </w:t>
      </w:r>
      <w:r w:rsidR="000A3399" w:rsidRPr="00AE51C4">
        <w:rPr>
          <w:i/>
        </w:rPr>
        <w:t>d</w:t>
      </w:r>
      <w:r w:rsidR="000A3399" w:rsidRPr="00AE51C4">
        <w:t xml:space="preserve">. </w:t>
      </w:r>
    </w:p>
    <w:p w:rsidR="00741C04" w:rsidRPr="00AE51C4" w:rsidRDefault="00741C04" w:rsidP="00741C04"/>
    <w:p w:rsidR="00741C04" w:rsidRPr="00AE51C4" w:rsidRDefault="00741C04" w:rsidP="00376E92">
      <w:pPr>
        <w:jc w:val="center"/>
      </w:pPr>
      <w:r w:rsidRPr="00AE51C4">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71791" cy="352474"/>
                    </a:xfrm>
                    <a:prstGeom prst="rect">
                      <a:avLst/>
                    </a:prstGeom>
                  </pic:spPr>
                </pic:pic>
              </a:graphicData>
            </a:graphic>
          </wp:inline>
        </w:drawing>
      </w:r>
    </w:p>
    <w:p w:rsidR="00741C04" w:rsidRPr="00AE51C4" w:rsidRDefault="00741C04" w:rsidP="00741C04">
      <w:pPr>
        <w:pStyle w:val="Caption"/>
        <w:rPr>
          <w:b w:val="0"/>
        </w:rPr>
      </w:pPr>
      <w:bookmarkStart w:id="23" w:name="_Toc101039924"/>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FE2A9E">
        <w:rPr>
          <w:noProof/>
        </w:rPr>
        <w:t>9</w:t>
      </w:r>
      <w:r w:rsidRPr="00AE51C4">
        <w:rPr>
          <w:noProof/>
        </w:rPr>
        <w:fldChar w:fldCharType="end"/>
      </w:r>
      <w:r w:rsidRPr="00AE51C4">
        <w:t>.</w:t>
      </w:r>
      <w:r w:rsidRPr="00AE51C4">
        <w:rPr>
          <w:b w:val="0"/>
        </w:rPr>
        <w:tab/>
        <w:t>Fabry-Perot interferometrin transmittansi eli sisääntulevan valon ja lähtevän valon suhde (Tkachenko 2006, s.24).</w:t>
      </w:r>
      <w:bookmarkEnd w:id="23"/>
    </w:p>
    <w:p w:rsidR="00741C04" w:rsidRPr="00AE51C4" w:rsidRDefault="00741C04" w:rsidP="00741C04"/>
    <w:p w:rsidR="00741C04" w:rsidRPr="00AE51C4" w:rsidRDefault="00741C04" w:rsidP="00741C04"/>
    <w:p w:rsidR="00E02802" w:rsidRPr="00AE51C4" w:rsidRDefault="00E02802" w:rsidP="00741C04"/>
    <w:p w:rsidR="00741C04" w:rsidRPr="00AE51C4" w:rsidRDefault="00741C04" w:rsidP="00376E92">
      <w:pPr>
        <w:jc w:val="center"/>
      </w:pPr>
      <w:r w:rsidRPr="00AE51C4">
        <w:rPr>
          <w:noProof/>
          <w:lang w:eastAsia="fi-FI" w:bidi="ar-SA"/>
        </w:rPr>
        <w:lastRenderedPageBreak/>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7587" cy="4086795"/>
                    </a:xfrm>
                    <a:prstGeom prst="rect">
                      <a:avLst/>
                    </a:prstGeom>
                  </pic:spPr>
                </pic:pic>
              </a:graphicData>
            </a:graphic>
          </wp:inline>
        </w:drawing>
      </w:r>
    </w:p>
    <w:p w:rsidR="00741C04" w:rsidRPr="00AE51C4" w:rsidRDefault="00741C04" w:rsidP="00741C04">
      <w:pPr>
        <w:pStyle w:val="Caption"/>
        <w:rPr>
          <w:b w:val="0"/>
        </w:rPr>
      </w:pPr>
      <w:bookmarkStart w:id="24" w:name="_Toc101039925"/>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FE2A9E">
        <w:rPr>
          <w:noProof/>
        </w:rPr>
        <w:t>10</w:t>
      </w:r>
      <w:r w:rsidRPr="00AE51C4">
        <w:rPr>
          <w:noProof/>
        </w:rPr>
        <w:fldChar w:fldCharType="end"/>
      </w:r>
      <w:r w:rsidRPr="00AE51C4">
        <w:t>.</w:t>
      </w:r>
      <w:r w:rsidRPr="00AE51C4">
        <w:rPr>
          <w:b w:val="0"/>
        </w:rPr>
        <w:tab/>
        <w:t>Fabry-Perot interferometrin transmittansi valon aallonpituuden suhteen. Kuva muodostettu edeltävien yhtälöiden mukaan, joissa d = 0.01 mm ja esitetty kahdella peilin reflektanssiarvolle R = 0.9 tai R = 0.5 (Tkachenko 2006, s.24).</w:t>
      </w:r>
      <w:bookmarkEnd w:id="24"/>
    </w:p>
    <w:p w:rsidR="00741C04" w:rsidRPr="00AE51C4" w:rsidRDefault="00741C04" w:rsidP="00741C04"/>
    <w:p w:rsidR="00991C2D" w:rsidRPr="00AE51C4" w:rsidRDefault="00991C2D" w:rsidP="00741C04">
      <w:r w:rsidRPr="00AE51C4">
        <w:t xml:space="preserve">Hobbsin (2009, s. 37) mukaan Fabry-Perot interferometrin </w:t>
      </w:r>
      <w:r w:rsidR="005729A1" w:rsidRPr="00AE51C4">
        <w:t>kokonais</w:t>
      </w:r>
      <w:r w:rsidRPr="00AE51C4">
        <w:t>transmittansin kaava</w:t>
      </w:r>
      <w:r w:rsidR="005729A1" w:rsidRPr="00AE51C4">
        <w:t>.</w:t>
      </w:r>
    </w:p>
    <w:p w:rsidR="00991C2D" w:rsidRPr="00AE51C4" w:rsidRDefault="00991C2D" w:rsidP="00741C04">
      <w:r w:rsidRPr="00AE51C4">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48637" cy="1086002"/>
                    </a:xfrm>
                    <a:prstGeom prst="rect">
                      <a:avLst/>
                    </a:prstGeom>
                  </pic:spPr>
                </pic:pic>
              </a:graphicData>
            </a:graphic>
          </wp:inline>
        </w:drawing>
      </w:r>
    </w:p>
    <w:p w:rsidR="00991C2D" w:rsidRPr="00AE51C4" w:rsidRDefault="00991C2D" w:rsidP="00991C2D">
      <w:pPr>
        <w:pStyle w:val="Caption"/>
        <w:rPr>
          <w:b w:val="0"/>
        </w:rPr>
      </w:pPr>
      <w:bookmarkStart w:id="25" w:name="_Toc101039926"/>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FE2A9E">
        <w:rPr>
          <w:noProof/>
        </w:rPr>
        <w:t>11</w:t>
      </w:r>
      <w:r w:rsidRPr="00AE51C4">
        <w:rPr>
          <w:noProof/>
        </w:rPr>
        <w:fldChar w:fldCharType="end"/>
      </w:r>
      <w:r w:rsidRPr="00AE51C4">
        <w:t>.</w:t>
      </w:r>
      <w:r w:rsidRPr="00AE51C4">
        <w:rPr>
          <w:b w:val="0"/>
        </w:rPr>
        <w:tab/>
        <w:t>Fabry-Perot interferometrin transmittansi (Hobbs 2009, s.37).</w:t>
      </w:r>
      <w:bookmarkEnd w:id="25"/>
    </w:p>
    <w:p w:rsidR="00991C2D" w:rsidRPr="00AE51C4" w:rsidRDefault="00991C2D" w:rsidP="00991C2D"/>
    <w:p w:rsidR="00991C2D" w:rsidRPr="00AE51C4" w:rsidRDefault="00991C2D" w:rsidP="00741C04"/>
    <w:p w:rsidR="00991C2D" w:rsidRPr="00AE51C4" w:rsidRDefault="00991C2D" w:rsidP="00741C04"/>
    <w:p w:rsidR="001F02BC" w:rsidRPr="00AE51C4" w:rsidRDefault="001F02BC" w:rsidP="001F02BC">
      <w:r w:rsidRPr="00AE51C4">
        <w:t>Hariharanin (2006, s. 135) mukaan Fabry-Perot interferometrin lävitse kulkeneen valon intensiteetti saadaan seuraavalla kaavalla.</w:t>
      </w:r>
    </w:p>
    <w:p w:rsidR="001F02BC" w:rsidRPr="00AE51C4" w:rsidRDefault="001F02BC" w:rsidP="001F02BC">
      <w:r w:rsidRPr="00AE51C4">
        <w:rPr>
          <w:noProof/>
          <w:lang w:eastAsia="fi-FI" w:bidi="ar-SA"/>
        </w:rPr>
        <w:lastRenderedPageBreak/>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08513" cy="492414"/>
                    </a:xfrm>
                    <a:prstGeom prst="rect">
                      <a:avLst/>
                    </a:prstGeom>
                  </pic:spPr>
                </pic:pic>
              </a:graphicData>
            </a:graphic>
          </wp:inline>
        </w:drawing>
      </w:r>
    </w:p>
    <w:p w:rsidR="00477833" w:rsidRPr="00AE51C4" w:rsidRDefault="00477833" w:rsidP="001F02BC">
      <w:r w:rsidRPr="00AE51C4">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41167" cy="304039"/>
                    </a:xfrm>
                    <a:prstGeom prst="rect">
                      <a:avLst/>
                    </a:prstGeom>
                  </pic:spPr>
                </pic:pic>
              </a:graphicData>
            </a:graphic>
          </wp:inline>
        </w:drawing>
      </w:r>
    </w:p>
    <w:p w:rsidR="001F02BC" w:rsidRPr="00AE51C4" w:rsidRDefault="001F02BC" w:rsidP="001F02BC">
      <w:pPr>
        <w:pStyle w:val="Caption"/>
        <w:rPr>
          <w:b w:val="0"/>
        </w:rPr>
      </w:pPr>
      <w:bookmarkStart w:id="26" w:name="_Toc101039927"/>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FE2A9E">
        <w:rPr>
          <w:noProof/>
        </w:rPr>
        <w:t>12</w:t>
      </w:r>
      <w:r w:rsidRPr="00AE51C4">
        <w:rPr>
          <w:noProof/>
        </w:rPr>
        <w:fldChar w:fldCharType="end"/>
      </w:r>
      <w:r w:rsidRPr="00AE51C4">
        <w:t>.</w:t>
      </w:r>
      <w:r w:rsidRPr="00AE51C4">
        <w:rPr>
          <w:b w:val="0"/>
        </w:rPr>
        <w:tab/>
        <w:t>Fabry-Perot interferometrin lävitse kulkeva valon intensiteetti (Hariharan 2006, s.135).</w:t>
      </w:r>
      <w:bookmarkEnd w:id="26"/>
    </w:p>
    <w:p w:rsidR="00477833" w:rsidRPr="00AE51C4" w:rsidRDefault="00477833" w:rsidP="00477833"/>
    <w:p w:rsidR="00477833" w:rsidRPr="00AE51C4" w:rsidRDefault="00477833" w:rsidP="00741C04">
      <w:r w:rsidRPr="00AE51C4">
        <w:t>Edelleen seuraavat määritelmät Hariharanin mukaan free sepectral range (FSR) sekä full width at half maximum (FWHM) käsitteille.</w:t>
      </w:r>
    </w:p>
    <w:p w:rsidR="00477833" w:rsidRPr="00AE51C4" w:rsidRDefault="00477833" w:rsidP="00741C04">
      <w:r w:rsidRPr="00AE51C4">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38529" cy="400106"/>
                    </a:xfrm>
                    <a:prstGeom prst="rect">
                      <a:avLst/>
                    </a:prstGeom>
                  </pic:spPr>
                </pic:pic>
              </a:graphicData>
            </a:graphic>
          </wp:inline>
        </w:drawing>
      </w:r>
    </w:p>
    <w:p w:rsidR="00477833" w:rsidRPr="00AE51C4" w:rsidRDefault="00477833" w:rsidP="00741C04">
      <w:r w:rsidRPr="00AE51C4">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15163" cy="428685"/>
                    </a:xfrm>
                    <a:prstGeom prst="rect">
                      <a:avLst/>
                    </a:prstGeom>
                  </pic:spPr>
                </pic:pic>
              </a:graphicData>
            </a:graphic>
          </wp:inline>
        </w:drawing>
      </w:r>
    </w:p>
    <w:p w:rsidR="00477833" w:rsidRPr="006D76E3" w:rsidRDefault="00477833" w:rsidP="00477833">
      <w:pPr>
        <w:pStyle w:val="Caption"/>
        <w:rPr>
          <w:b w:val="0"/>
          <w:lang w:val="en-US"/>
        </w:rPr>
      </w:pPr>
      <w:bookmarkStart w:id="27" w:name="_Toc101039928"/>
      <w:r w:rsidRPr="006D76E3">
        <w:rPr>
          <w:lang w:val="en-US"/>
        </w:rPr>
        <w:t xml:space="preserve">Kuva </w:t>
      </w:r>
      <w:r w:rsidRPr="00AE51C4">
        <w:rPr>
          <w:noProof/>
        </w:rPr>
        <w:fldChar w:fldCharType="begin"/>
      </w:r>
      <w:r w:rsidRPr="006D76E3">
        <w:rPr>
          <w:noProof/>
          <w:lang w:val="en-US"/>
        </w:rPr>
        <w:instrText xml:space="preserve"> SEQ Kuva \* ARABIC </w:instrText>
      </w:r>
      <w:r w:rsidRPr="00AE51C4">
        <w:rPr>
          <w:noProof/>
        </w:rPr>
        <w:fldChar w:fldCharType="separate"/>
      </w:r>
      <w:r w:rsidR="00FE2A9E">
        <w:rPr>
          <w:noProof/>
          <w:lang w:val="en-US"/>
        </w:rPr>
        <w:t>13</w:t>
      </w:r>
      <w:r w:rsidRPr="00AE51C4">
        <w:rPr>
          <w:noProof/>
        </w:rPr>
        <w:fldChar w:fldCharType="end"/>
      </w:r>
      <w:r w:rsidRPr="006D76E3">
        <w:rPr>
          <w:lang w:val="en-US"/>
        </w:rPr>
        <w:t>.</w:t>
      </w:r>
      <w:r w:rsidRPr="006D76E3">
        <w:rPr>
          <w:b w:val="0"/>
          <w:lang w:val="en-US"/>
        </w:rPr>
        <w:tab/>
        <w:t>Fabry-Perot interferometrille Free spectral range ja full width at half maximum määritelmät Hariharanin mukaan (Hariharan 2006, s.135).</w:t>
      </w:r>
      <w:bookmarkEnd w:id="27"/>
    </w:p>
    <w:p w:rsidR="001F02BC" w:rsidRPr="006D76E3" w:rsidRDefault="001F02BC" w:rsidP="00741C04">
      <w:pPr>
        <w:rPr>
          <w:lang w:val="en-US"/>
        </w:rPr>
      </w:pPr>
    </w:p>
    <w:p w:rsidR="001827FB" w:rsidRPr="00AE51C4" w:rsidRDefault="001827FB" w:rsidP="001827FB">
      <w:pPr>
        <w:pStyle w:val="BodyText"/>
        <w:rPr>
          <w:lang w:val="fi-FI"/>
        </w:rPr>
      </w:pPr>
      <w:r w:rsidRPr="00AE51C4">
        <w:rPr>
          <w:lang w:val="fi-FI"/>
        </w:rPr>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AE51C4" w:rsidRDefault="001827FB" w:rsidP="001827FB">
      <w:pPr>
        <w:pStyle w:val="BodyText"/>
        <w:rPr>
          <w:lang w:val="fi-FI"/>
        </w:rPr>
      </w:pPr>
    </w:p>
    <w:p w:rsidR="001827FB" w:rsidRPr="00AE51C4" w:rsidRDefault="001827FB" w:rsidP="001827FB">
      <w:pPr>
        <w:pStyle w:val="Image"/>
      </w:pPr>
      <w:r w:rsidRPr="00AE51C4">
        <w:rPr>
          <w:noProof/>
          <w:lang w:eastAsia="fi-FI" w:bidi="ar-SA"/>
        </w:rPr>
        <w:lastRenderedPageBreak/>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31"/>
                    <a:stretch>
                      <a:fillRect/>
                    </a:stretch>
                  </pic:blipFill>
                  <pic:spPr>
                    <a:xfrm>
                      <a:off x="0" y="0"/>
                      <a:ext cx="2519238" cy="2581501"/>
                    </a:xfrm>
                    <a:prstGeom prst="rect">
                      <a:avLst/>
                    </a:prstGeom>
                  </pic:spPr>
                </pic:pic>
              </a:graphicData>
            </a:graphic>
          </wp:inline>
        </w:drawing>
      </w:r>
    </w:p>
    <w:p w:rsidR="001827FB" w:rsidRPr="00AE51C4" w:rsidRDefault="001827FB" w:rsidP="001827FB">
      <w:pPr>
        <w:pStyle w:val="Caption"/>
        <w:rPr>
          <w:b w:val="0"/>
        </w:rPr>
      </w:pPr>
      <w:bookmarkStart w:id="28" w:name="_Toc101039929"/>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FE2A9E">
        <w:rPr>
          <w:noProof/>
        </w:rPr>
        <w:t>14</w:t>
      </w:r>
      <w:r w:rsidRPr="00AE51C4">
        <w:rPr>
          <w:noProof/>
        </w:rPr>
        <w:fldChar w:fldCharType="end"/>
      </w:r>
      <w:r w:rsidRPr="00AE51C4">
        <w:t>.</w:t>
      </w:r>
      <w:r w:rsidRPr="00AE51C4">
        <w:rPr>
          <w:b w:val="0"/>
        </w:rPr>
        <w:tab/>
        <w:t>Fabry-Perot interferometrin rakenne (Saari ja muut 2009, s. 3).</w:t>
      </w:r>
      <w:bookmarkEnd w:id="28"/>
    </w:p>
    <w:p w:rsidR="001827FB" w:rsidRPr="00AE51C4" w:rsidRDefault="001827FB" w:rsidP="001827FB">
      <w:pPr>
        <w:pStyle w:val="BodyText"/>
        <w:rPr>
          <w:lang w:val="fi-FI"/>
        </w:rPr>
      </w:pPr>
    </w:p>
    <w:p w:rsidR="001827FB" w:rsidRPr="00AE51C4" w:rsidRDefault="001827FB" w:rsidP="001827FB">
      <w:pPr>
        <w:pStyle w:val="BodyText"/>
        <w:rPr>
          <w:lang w:val="fi-FI"/>
        </w:rPr>
      </w:pPr>
      <w:r w:rsidRPr="00AE51C4">
        <w:rPr>
          <w:lang w:val="fi-FI"/>
        </w:rPr>
        <w:t xml:space="preserve">Saaren ja muiden (2009, s. 2) mukaan FPI:n </w:t>
      </w:r>
      <w:r w:rsidR="00833917" w:rsidRPr="00AE51C4">
        <w:rPr>
          <w:lang w:val="fi-FI"/>
        </w:rPr>
        <w:t>transmittansia</w:t>
      </w:r>
      <w:r w:rsidRPr="00AE51C4">
        <w:rPr>
          <w:lang w:val="fi-FI"/>
        </w:rPr>
        <w:t xml:space="preserve"> voidaan approximoida peilien etäisyyden d ja aallonpituuden </w:t>
      </w:r>
      <m:oMath>
        <m:r>
          <w:rPr>
            <w:rFonts w:ascii="Cambria Math" w:hAnsi="Cambria Math"/>
            <w:lang w:val="fi-FI"/>
          </w:rPr>
          <m:t>λ</m:t>
        </m:r>
      </m:oMath>
      <w:r w:rsidRPr="00AE51C4">
        <w:rPr>
          <w:lang w:val="fi-FI"/>
        </w:rPr>
        <w:t xml:space="preserve"> funktiona seuraavan kaavan mukaan:</w:t>
      </w:r>
    </w:p>
    <w:p w:rsidR="001827FB" w:rsidRPr="00AE51C4"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AE51C4" w:rsidRDefault="001827FB" w:rsidP="001827FB">
      <w:pPr>
        <w:pStyle w:val="BodyText"/>
        <w:rPr>
          <w:lang w:val="fi-FI"/>
        </w:rPr>
      </w:pPr>
      <w:r w:rsidRPr="00AE51C4">
        <w:rPr>
          <w:lang w:val="fi-FI"/>
        </w:rPr>
        <w:t xml:space="preserve">tässä d on ilmavälin leveys, </w:t>
      </w:r>
      <m:oMath>
        <m:r>
          <w:rPr>
            <w:rFonts w:ascii="Cambria Math" w:hAnsi="Cambria Math"/>
            <w:lang w:val="fi-FI"/>
          </w:rPr>
          <m:t>θ</m:t>
        </m:r>
      </m:oMath>
      <w:r w:rsidRPr="00AE51C4">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AE51C4">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AE51C4">
        <w:rPr>
          <w:lang w:val="fi-FI"/>
        </w:rPr>
        <w:t xml:space="preserve"> on Fabry-Perot peilien aallonpituudesta riippuva heijastavuus.</w:t>
      </w:r>
    </w:p>
    <w:p w:rsidR="001827FB" w:rsidRPr="00AE51C4" w:rsidRDefault="001827FB" w:rsidP="001827FB">
      <w:pPr>
        <w:pStyle w:val="BodyText"/>
        <w:rPr>
          <w:lang w:val="fi-FI"/>
        </w:rPr>
      </w:pPr>
    </w:p>
    <w:p w:rsidR="001827FB" w:rsidRPr="00AE51C4" w:rsidRDefault="001827FB" w:rsidP="001827FB">
      <w:pPr>
        <w:pStyle w:val="BodyText"/>
        <w:rPr>
          <w:lang w:val="fi-FI"/>
        </w:rPr>
      </w:pPr>
      <w:r w:rsidRPr="00AE51C4">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AE51C4" w:rsidRDefault="001827FB" w:rsidP="001827FB">
      <w:pPr>
        <w:pStyle w:val="Image"/>
      </w:pPr>
      <w:r w:rsidRPr="00AE51C4">
        <w:rPr>
          <w:noProof/>
          <w:lang w:eastAsia="fi-FI" w:bidi="ar-SA"/>
        </w:rPr>
        <w:lastRenderedPageBreak/>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32">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AE51C4" w:rsidRDefault="001827FB" w:rsidP="001827FB">
      <w:pPr>
        <w:pStyle w:val="Caption"/>
        <w:rPr>
          <w:b w:val="0"/>
        </w:rPr>
      </w:pPr>
      <w:bookmarkStart w:id="29" w:name="_Toc101039930"/>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FE2A9E">
        <w:rPr>
          <w:noProof/>
        </w:rPr>
        <w:t>15</w:t>
      </w:r>
      <w:r w:rsidRPr="00AE51C4">
        <w:rPr>
          <w:noProof/>
        </w:rPr>
        <w:fldChar w:fldCharType="end"/>
      </w:r>
      <w:r w:rsidRPr="00AE51C4">
        <w:t>.</w:t>
      </w:r>
      <w:r w:rsidRPr="00AE51C4">
        <w:rPr>
          <w:b w:val="0"/>
        </w:rPr>
        <w:tab/>
        <w:t>Simulointitulos valon eri aallonpituuksien vahvuudesta niiden kulkiessa FPI:n läpi (Eskelinen 2019, s. 25).</w:t>
      </w:r>
      <w:bookmarkEnd w:id="29"/>
    </w:p>
    <w:p w:rsidR="00545A5D" w:rsidRPr="00AE51C4" w:rsidRDefault="00545A5D" w:rsidP="00545A5D"/>
    <w:p w:rsidR="00545A5D" w:rsidRPr="00AE51C4" w:rsidRDefault="00545A5D" w:rsidP="00545A5D">
      <w:r w:rsidRPr="00AE51C4">
        <w:rPr>
          <w:noProof/>
          <w:lang w:eastAsia="fi-FI" w:bidi="ar-SA"/>
        </w:rPr>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4512945"/>
                    </a:xfrm>
                    <a:prstGeom prst="rect">
                      <a:avLst/>
                    </a:prstGeom>
                  </pic:spPr>
                </pic:pic>
              </a:graphicData>
            </a:graphic>
          </wp:inline>
        </w:drawing>
      </w:r>
    </w:p>
    <w:p w:rsidR="00545A5D" w:rsidRPr="00AE51C4" w:rsidRDefault="00545A5D" w:rsidP="00545A5D">
      <w:pPr>
        <w:pStyle w:val="Caption"/>
        <w:rPr>
          <w:b w:val="0"/>
        </w:rPr>
      </w:pPr>
      <w:bookmarkStart w:id="30" w:name="_Toc101039931"/>
      <w:r w:rsidRPr="00AE51C4">
        <w:lastRenderedPageBreak/>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FE2A9E">
        <w:rPr>
          <w:noProof/>
        </w:rPr>
        <w:t>16</w:t>
      </w:r>
      <w:r w:rsidRPr="00AE51C4">
        <w:rPr>
          <w:noProof/>
        </w:rPr>
        <w:fldChar w:fldCharType="end"/>
      </w:r>
      <w:r w:rsidRPr="00AE51C4">
        <w:t>.</w:t>
      </w:r>
      <w:r w:rsidRPr="00AE51C4">
        <w:rPr>
          <w:b w:val="0"/>
        </w:rPr>
        <w:tab/>
        <w:t>Interferometrin läpäisevyys ja siihen liittyvä terminologia (Khan, 2015).</w:t>
      </w:r>
      <w:bookmarkEnd w:id="30"/>
    </w:p>
    <w:p w:rsidR="00545A5D" w:rsidRPr="00AE51C4" w:rsidRDefault="00EB61EB" w:rsidP="00545A5D">
      <w:hyperlink r:id="rId34" w:history="1">
        <w:r w:rsidR="00545A5D" w:rsidRPr="00AE51C4">
          <w:rPr>
            <w:rStyle w:val="Hyperlink"/>
          </w:rPr>
          <w:t>https://jyx.jyu.fi/bitstream/handle/123456789/48460/1/URN%3ANBN%3Afi%3Ajyu-201601261277.pdf</w:t>
        </w:r>
      </w:hyperlink>
    </w:p>
    <w:p w:rsidR="001827FB" w:rsidRPr="00AE51C4" w:rsidRDefault="001827FB" w:rsidP="001827FB">
      <w:pPr>
        <w:pStyle w:val="BodyText"/>
        <w:rPr>
          <w:lang w:val="fi-FI"/>
        </w:rPr>
      </w:pPr>
    </w:p>
    <w:p w:rsidR="001827FB" w:rsidRPr="00AE51C4" w:rsidRDefault="001827FB" w:rsidP="001827FB">
      <w:pPr>
        <w:pStyle w:val="BodyText"/>
        <w:rPr>
          <w:lang w:val="fi-FI"/>
        </w:rPr>
      </w:pPr>
      <w:r w:rsidRPr="00AE51C4">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 2020, s. 4).</w:t>
      </w:r>
    </w:p>
    <w:p w:rsidR="001827FB" w:rsidRPr="00AE51C4" w:rsidRDefault="001827FB" w:rsidP="001827FB">
      <w:pPr>
        <w:pStyle w:val="BodyText"/>
        <w:rPr>
          <w:lang w:val="fi-FI"/>
        </w:rPr>
      </w:pPr>
    </w:p>
    <w:p w:rsidR="001827FB" w:rsidRPr="00AE51C4" w:rsidRDefault="001827FB" w:rsidP="001827FB">
      <w:pPr>
        <w:pStyle w:val="BodyText"/>
        <w:rPr>
          <w:lang w:val="fi-FI"/>
        </w:rPr>
      </w:pPr>
      <w:r w:rsidRPr="00AE51C4">
        <w:rPr>
          <w:lang w:val="fi-FI"/>
        </w:rPr>
        <w:t>Saroden (2007, s. 25) mukaan Fabry-Perot interferometrillä on erittäin korkea resoluutio lähellä infrapuna-alueelta ultraviolettialueelle. Tämän on todennut myös Sharman (2006, s. 289), jonka mukaan Fabry-Perot interferometrillä on paras spektriresoluutio perinteisten spektroskopisten instrumenttien joukossa.</w:t>
      </w:r>
    </w:p>
    <w:p w:rsidR="001827FB" w:rsidRPr="00AE51C4" w:rsidRDefault="001827FB" w:rsidP="001827FB">
      <w:pPr>
        <w:pStyle w:val="BodyText"/>
        <w:rPr>
          <w:lang w:val="fi-FI"/>
        </w:rPr>
      </w:pPr>
    </w:p>
    <w:p w:rsidR="001827FB" w:rsidRPr="00AE51C4" w:rsidRDefault="001827FB" w:rsidP="001827FB">
      <w:pPr>
        <w:pStyle w:val="BodyText"/>
        <w:rPr>
          <w:lang w:val="fi-FI"/>
        </w:rPr>
      </w:pPr>
      <w:r w:rsidRPr="00AE51C4">
        <w:rPr>
          <w:lang w:val="fi-FI"/>
        </w:rPr>
        <w:t>Trops (2019) ja muiden mukaan VTT valmistaa kahta eri tyyppistä FPI:tä: MOEMS FPI:tä (MFPI) sekä Piezo-pohjaista FPI:tä (PFPI).</w:t>
      </w:r>
    </w:p>
    <w:p w:rsidR="001827FB" w:rsidRPr="00AE51C4" w:rsidRDefault="001827FB" w:rsidP="001827FB">
      <w:pPr>
        <w:pStyle w:val="BodyText"/>
        <w:rPr>
          <w:lang w:val="fi-FI"/>
        </w:rPr>
      </w:pPr>
    </w:p>
    <w:p w:rsidR="001827FB" w:rsidRPr="00AE51C4" w:rsidRDefault="001827FB" w:rsidP="001827FB">
      <w:pPr>
        <w:pStyle w:val="BodyText"/>
        <w:rPr>
          <w:lang w:val="fi-FI"/>
        </w:rPr>
      </w:pPr>
      <w:r w:rsidRPr="00AE51C4">
        <w:rPr>
          <w:lang w:val="fi-FI"/>
        </w:rPr>
        <w:t xml:space="preserve">Seuraava kuva esittää SICSURFIS-tutkimushankkeen MFPI-suodattimen toimintaperiaatteen ja sen sijoittumisen suhteessa optiikkaan (Suomen Akatemia, 2019, s. 10). </w:t>
      </w:r>
    </w:p>
    <w:p w:rsidR="001827FB" w:rsidRPr="00AE51C4" w:rsidRDefault="001827FB" w:rsidP="001827FB">
      <w:pPr>
        <w:pStyle w:val="Image"/>
      </w:pPr>
      <w:r w:rsidRPr="00AE51C4">
        <w:rPr>
          <w:noProof/>
          <w:lang w:eastAsia="fi-FI" w:bidi="ar-SA"/>
        </w:rPr>
        <w:lastRenderedPageBreak/>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90540" cy="2990794"/>
                    </a:xfrm>
                    <a:prstGeom prst="rect">
                      <a:avLst/>
                    </a:prstGeom>
                  </pic:spPr>
                </pic:pic>
              </a:graphicData>
            </a:graphic>
          </wp:inline>
        </w:drawing>
      </w:r>
    </w:p>
    <w:p w:rsidR="001827FB" w:rsidRPr="00AE51C4" w:rsidRDefault="001827FB" w:rsidP="001827FB">
      <w:pPr>
        <w:pStyle w:val="Caption"/>
        <w:rPr>
          <w:b w:val="0"/>
        </w:rPr>
      </w:pPr>
      <w:bookmarkStart w:id="31" w:name="_Toc101039932"/>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FE2A9E">
        <w:rPr>
          <w:noProof/>
        </w:rPr>
        <w:t>17</w:t>
      </w:r>
      <w:r w:rsidRPr="00AE51C4">
        <w:rPr>
          <w:noProof/>
        </w:rPr>
        <w:fldChar w:fldCharType="end"/>
      </w:r>
      <w:r w:rsidRPr="00AE51C4">
        <w:t>.</w:t>
      </w:r>
      <w:r w:rsidRPr="00AE51C4">
        <w:rPr>
          <w:b w:val="0"/>
        </w:rPr>
        <w:tab/>
        <w:t>SICUSURFIS-tutkimushankkeen säädettävän AgMFPI-suodattimen toimintaperiaate (Suomen Akatemia, 2019, s. 10).</w:t>
      </w:r>
      <w:bookmarkEnd w:id="31"/>
    </w:p>
    <w:p w:rsidR="001827FB" w:rsidRPr="00AE51C4" w:rsidRDefault="001827FB" w:rsidP="001827FB">
      <w:pPr>
        <w:pStyle w:val="BodyText"/>
        <w:rPr>
          <w:lang w:val="fi-FI"/>
        </w:rPr>
      </w:pPr>
    </w:p>
    <w:p w:rsidR="001827FB" w:rsidRPr="00AE51C4" w:rsidRDefault="001827FB" w:rsidP="001827FB">
      <w:pPr>
        <w:pStyle w:val="BodyText"/>
        <w:rPr>
          <w:lang w:val="fi-FI"/>
        </w:rPr>
      </w:pPr>
      <w:r w:rsidRPr="00AE51C4">
        <w:rPr>
          <w:lang w:val="fi-FI"/>
        </w:rPr>
        <w:t>Kubbyn (2011, s. 74) mukaan MEMS-teknologia sopii hyvin optisiin sovelluksiin, koska valolla ei ole massaa ja muutoksiin tarvitaan vain vähän voimaa.</w:t>
      </w:r>
    </w:p>
    <w:p w:rsidR="001827FB" w:rsidRPr="00AE51C4" w:rsidRDefault="001827FB" w:rsidP="001827FB">
      <w:pPr>
        <w:pStyle w:val="BodyText"/>
        <w:rPr>
          <w:lang w:val="fi-FI"/>
        </w:rPr>
      </w:pPr>
    </w:p>
    <w:p w:rsidR="001827FB" w:rsidRPr="00AE51C4" w:rsidRDefault="001827FB" w:rsidP="001827FB">
      <w:pPr>
        <w:pStyle w:val="BodyText"/>
        <w:rPr>
          <w:lang w:val="fi-FI"/>
        </w:rPr>
      </w:pPr>
      <w:r w:rsidRPr="00AE51C4">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AE51C4" w:rsidRDefault="001827FB" w:rsidP="001827FB">
      <w:pPr>
        <w:pStyle w:val="BodyText"/>
        <w:rPr>
          <w:lang w:val="fi-FI"/>
        </w:rPr>
      </w:pPr>
    </w:p>
    <w:p w:rsidR="00AF469C" w:rsidRPr="00AE51C4" w:rsidRDefault="00AF469C" w:rsidP="001827FB">
      <w:pPr>
        <w:pStyle w:val="BodyText"/>
        <w:rPr>
          <w:lang w:val="fi-FI"/>
        </w:rPr>
      </w:pPr>
    </w:p>
    <w:p w:rsidR="00AF469C" w:rsidRPr="00AE51C4" w:rsidRDefault="00AF469C" w:rsidP="001827FB">
      <w:pPr>
        <w:pStyle w:val="BodyText"/>
        <w:rPr>
          <w:lang w:val="fi-FI"/>
        </w:rPr>
      </w:pPr>
    </w:p>
    <w:p w:rsidR="005B2357" w:rsidRPr="00AE51C4" w:rsidRDefault="005B2357" w:rsidP="005B2357">
      <w:pPr>
        <w:pStyle w:val="Heading2"/>
      </w:pPr>
      <w:bookmarkStart w:id="32" w:name="_Toc65969366"/>
      <w:bookmarkStart w:id="33" w:name="_Toc101039873"/>
      <w:r w:rsidRPr="00AE51C4">
        <w:t>Digitaalinen kamerakenno</w:t>
      </w:r>
      <w:bookmarkEnd w:id="33"/>
    </w:p>
    <w:p w:rsidR="005B2357" w:rsidRPr="00AE51C4" w:rsidRDefault="005B2357" w:rsidP="005B2357">
      <w:pPr>
        <w:pStyle w:val="BodyText"/>
        <w:rPr>
          <w:lang w:val="fi-FI"/>
        </w:rPr>
      </w:pPr>
      <w:r w:rsidRPr="00AE51C4">
        <w:rPr>
          <w:lang w:val="fi-FI"/>
        </w:rPr>
        <w:t>Garinin ja muiden (2006, s. 735) mukaan kuvaaminen tarkoittaa aikaan ja paikkaan ja kokoon liittyvän informaation hankkimista jostakin kohteesta.</w:t>
      </w:r>
    </w:p>
    <w:p w:rsidR="005B2357" w:rsidRPr="00AE51C4" w:rsidRDefault="005B2357" w:rsidP="005B2357">
      <w:pPr>
        <w:pStyle w:val="BodyText"/>
        <w:rPr>
          <w:lang w:val="fi-FI"/>
        </w:rPr>
      </w:pPr>
    </w:p>
    <w:p w:rsidR="005B2357" w:rsidRPr="00AE51C4" w:rsidRDefault="005B2357" w:rsidP="000062EF">
      <w:pPr>
        <w:pStyle w:val="BodyText"/>
        <w:rPr>
          <w:lang w:val="fi-FI"/>
        </w:rPr>
      </w:pPr>
    </w:p>
    <w:p w:rsidR="005B2357" w:rsidRPr="00AE51C4" w:rsidRDefault="005B2357" w:rsidP="005B2357"/>
    <w:p w:rsidR="005B2357" w:rsidRPr="00AE51C4" w:rsidRDefault="005B2357" w:rsidP="005B2357">
      <w:pPr>
        <w:pStyle w:val="BodyText"/>
        <w:rPr>
          <w:lang w:val="fi-FI"/>
        </w:rPr>
      </w:pPr>
      <w:r w:rsidRPr="00AE51C4">
        <w:rPr>
          <w:lang w:val="fi-FI"/>
        </w:rPr>
        <w:lastRenderedPageBreak/>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5B2357" w:rsidRPr="00AE51C4" w:rsidRDefault="005B2357" w:rsidP="005B2357">
      <w:pPr>
        <w:pStyle w:val="BodyText"/>
        <w:rPr>
          <w:lang w:val="fi-FI"/>
        </w:rPr>
      </w:pPr>
    </w:p>
    <w:p w:rsidR="005B2357" w:rsidRPr="00AE51C4" w:rsidRDefault="005B2357" w:rsidP="005B2357">
      <w:pPr>
        <w:pStyle w:val="BodyText"/>
        <w:rPr>
          <w:lang w:val="fi-FI"/>
        </w:rPr>
      </w:pPr>
      <w:r w:rsidRPr="00AE51C4">
        <w:rPr>
          <w:lang w:val="fi-FI"/>
        </w:rPr>
        <w:t>VTT:n SICSURFIS-tutkimushankkeessa kehittämä AgMFPI-H019 spektrikamera soveltuu kuvaamiseen valon aallonpituuksilla 500 nm – 950 nm (Saari, 2020). Tämän spektrikameran kuvausalue ei siis kata kokonaan näkyvän valon aluetta, vaan sinisen valon aallonpituusalue jää osittain kuvausalueen ulkopuolelle. Sen sijaan AgMFPI-H019 spektrikamera soveltuu kuvaamiseen myös infrapuna-alueella.</w:t>
      </w:r>
    </w:p>
    <w:p w:rsidR="005B2357" w:rsidRPr="00AE51C4" w:rsidRDefault="005B2357" w:rsidP="005B2357">
      <w:pPr>
        <w:pStyle w:val="BodyText"/>
        <w:rPr>
          <w:lang w:val="fi-FI"/>
        </w:rPr>
      </w:pPr>
    </w:p>
    <w:p w:rsidR="005B2357" w:rsidRPr="006D76E3" w:rsidRDefault="005B2357" w:rsidP="005B2357">
      <w:pPr>
        <w:pStyle w:val="BodyText"/>
        <w:rPr>
          <w:lang w:val="en-US"/>
        </w:rPr>
      </w:pPr>
      <w:r w:rsidRPr="006D76E3">
        <w:rPr>
          <w:lang w:val="en-US"/>
        </w:rPr>
        <w:t xml:space="preserve">Fernandez-Maloigne, C., Robert-Inacio, F., &amp; Macaire, L. (Eds.). (2012). Digital color : Acquisition, perception, coding and rendering. ProQuest Ebook Central </w:t>
      </w:r>
      <w:hyperlink r:id="rId36" w:history="1">
        <w:r w:rsidRPr="006D76E3">
          <w:rPr>
            <w:rStyle w:val="Hyperlink"/>
            <w:lang w:val="en-US"/>
          </w:rPr>
          <w:t>https://ebookcentral-proquest-com.proxy.uwasa.fi</w:t>
        </w:r>
      </w:hyperlink>
    </w:p>
    <w:p w:rsidR="005B2357" w:rsidRPr="006D76E3" w:rsidRDefault="005B2357" w:rsidP="005B2357">
      <w:pPr>
        <w:pStyle w:val="BodyText"/>
        <w:rPr>
          <w:lang w:val="en-US"/>
        </w:rPr>
      </w:pPr>
    </w:p>
    <w:p w:rsidR="005B2357" w:rsidRPr="006D76E3" w:rsidRDefault="005B2357" w:rsidP="005B2357">
      <w:pPr>
        <w:pStyle w:val="BodyText"/>
        <w:rPr>
          <w:lang w:val="en-US"/>
        </w:rPr>
      </w:pPr>
      <w:r w:rsidRPr="006D76E3">
        <w:rPr>
          <w:lang w:val="en-US"/>
        </w:rPr>
        <w:t>Chapter 5 Image Sensor Technology</w:t>
      </w:r>
    </w:p>
    <w:p w:rsidR="005B2357" w:rsidRPr="006D76E3" w:rsidRDefault="005B2357" w:rsidP="005B2357">
      <w:pPr>
        <w:pStyle w:val="BodyText"/>
        <w:rPr>
          <w:lang w:val="en-US"/>
        </w:rPr>
      </w:pPr>
    </w:p>
    <w:p w:rsidR="005B2357" w:rsidRPr="006D76E3" w:rsidRDefault="005B2357" w:rsidP="005B2357">
      <w:pPr>
        <w:pStyle w:val="BodyText"/>
        <w:rPr>
          <w:lang w:val="en-US"/>
        </w:rPr>
      </w:pPr>
      <w:r w:rsidRPr="006D76E3">
        <w:rPr>
          <w:lang w:val="en-US"/>
        </w:rPr>
        <w:t xml:space="preserve">Stone, M. (2003). A field guide to digital color. ProQuest Ebook Central </w:t>
      </w:r>
      <w:hyperlink r:id="rId37" w:history="1">
        <w:r w:rsidRPr="006D76E3">
          <w:rPr>
            <w:rStyle w:val="Hyperlink"/>
            <w:lang w:val="en-US"/>
          </w:rPr>
          <w:t>https://ebookcentral-proquest-com.proxy.uwasa.fi</w:t>
        </w:r>
      </w:hyperlink>
    </w:p>
    <w:p w:rsidR="005B2357" w:rsidRPr="006D76E3" w:rsidRDefault="005B2357" w:rsidP="005B2357">
      <w:pPr>
        <w:pStyle w:val="BodyText"/>
        <w:rPr>
          <w:lang w:val="en-US"/>
        </w:rPr>
      </w:pPr>
    </w:p>
    <w:p w:rsidR="005B2357" w:rsidRPr="006D76E3" w:rsidRDefault="005B2357" w:rsidP="005B2357">
      <w:pPr>
        <w:pStyle w:val="BodyText"/>
        <w:rPr>
          <w:lang w:val="en-US"/>
        </w:rPr>
      </w:pPr>
    </w:p>
    <w:p w:rsidR="005B2357" w:rsidRPr="006D76E3" w:rsidRDefault="005B2357" w:rsidP="005B2357">
      <w:pPr>
        <w:pStyle w:val="BodyText"/>
        <w:rPr>
          <w:lang w:val="en-US"/>
        </w:rPr>
      </w:pPr>
    </w:p>
    <w:p w:rsidR="005B2357" w:rsidRPr="00AE51C4" w:rsidRDefault="005B2357" w:rsidP="005B2357">
      <w:pPr>
        <w:pStyle w:val="BodyText"/>
        <w:rPr>
          <w:lang w:val="fi-FI"/>
        </w:rPr>
      </w:pPr>
      <w:r w:rsidRPr="00AE51C4">
        <w:rPr>
          <w:lang w:val="fi-FI"/>
        </w:rPr>
        <w:t>Tällaisessa 2 x 2 Bayer-kuviossa on siis 50% vihreää, 25% punaista ja 25% sinistä väritietoa. Jotta jokaista 2 x 2 neliön pistettä kohden saadaan värillinen kuvapiste, joudutaan käyttämään laskennallista menetelmää approximoimaan puuttuville väriarvoille sopivat likiarvot. Baileyn (2011, s. 385) mukaan tällaista puuttuvan väriarvon likiarvon laskentaa kutsutaan demosaic-operaatioksi.</w:t>
      </w:r>
    </w:p>
    <w:p w:rsidR="005B2357" w:rsidRPr="00AE51C4" w:rsidRDefault="005B2357" w:rsidP="005B2357">
      <w:pPr>
        <w:pStyle w:val="BodyText"/>
        <w:rPr>
          <w:lang w:val="fi-FI"/>
        </w:rPr>
      </w:pPr>
    </w:p>
    <w:p w:rsidR="00D20E60" w:rsidRPr="00AE51C4" w:rsidRDefault="00D20E60" w:rsidP="00D20E60">
      <w:pPr>
        <w:pStyle w:val="Heading2"/>
      </w:pPr>
      <w:bookmarkStart w:id="34" w:name="_Toc101039874"/>
      <w:r w:rsidRPr="00AE51C4">
        <w:lastRenderedPageBreak/>
        <w:t>FPGA-teknologia</w:t>
      </w:r>
      <w:bookmarkEnd w:id="32"/>
      <w:bookmarkEnd w:id="34"/>
    </w:p>
    <w:p w:rsidR="00D20E60" w:rsidRPr="00AE51C4" w:rsidRDefault="00D20E60" w:rsidP="00D20E60">
      <w:pPr>
        <w:pStyle w:val="BodyText"/>
        <w:rPr>
          <w:lang w:val="fi-FI"/>
        </w:rPr>
      </w:pPr>
      <w:r w:rsidRPr="00AE51C4">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AE51C4" w:rsidRDefault="00D20E60" w:rsidP="00D20E60">
      <w:pPr>
        <w:pStyle w:val="BodyText"/>
        <w:rPr>
          <w:lang w:val="fi-FI"/>
        </w:rPr>
      </w:pPr>
    </w:p>
    <w:p w:rsidR="00D20E60" w:rsidRPr="00AE51C4" w:rsidRDefault="00D20E60" w:rsidP="00D20E60">
      <w:pPr>
        <w:pStyle w:val="BodyText"/>
        <w:rPr>
          <w:lang w:val="fi-FI"/>
        </w:rPr>
      </w:pPr>
      <w:r w:rsidRPr="00AE51C4">
        <w:rPr>
          <w:lang w:val="fi-FI"/>
        </w:rPr>
        <w:t>Hauck ja muiden (2007, xxvi) mukaan FPGA koostuu logiikkaelementeistä upotettuna yleiseen signaalien reititysrakenteeseen. Edelleen Hauckin mukaan logiikkaelementit voivat suorittaa kombinatorisia logiikkaoperaatioita tai sekventaalisia operaatioita (flip-flopit). Seuraava kuva esittää abstraktin yleiskuvan FPGA:sta.</w:t>
      </w:r>
    </w:p>
    <w:p w:rsidR="00D20E60" w:rsidRPr="00AE51C4" w:rsidRDefault="00D20E60" w:rsidP="00D20E60">
      <w:pPr>
        <w:pStyle w:val="BodyText"/>
        <w:rPr>
          <w:lang w:val="fi-FI"/>
        </w:rPr>
      </w:pPr>
    </w:p>
    <w:p w:rsidR="00D20E60" w:rsidRPr="00AE51C4" w:rsidRDefault="00D20E60" w:rsidP="00D20E60">
      <w:pPr>
        <w:pStyle w:val="Image"/>
      </w:pPr>
      <w:r w:rsidRPr="00AE51C4">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38">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AE51C4" w:rsidRDefault="00D20E60" w:rsidP="00D20E60">
      <w:pPr>
        <w:pStyle w:val="Caption"/>
        <w:rPr>
          <w:b w:val="0"/>
        </w:rPr>
      </w:pPr>
      <w:bookmarkStart w:id="35" w:name="_Toc101039933"/>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FE2A9E">
        <w:rPr>
          <w:noProof/>
        </w:rPr>
        <w:t>18</w:t>
      </w:r>
      <w:r w:rsidRPr="00AE51C4">
        <w:rPr>
          <w:noProof/>
        </w:rPr>
        <w:fldChar w:fldCharType="end"/>
      </w:r>
      <w:r w:rsidRPr="00AE51C4">
        <w:t>.</w:t>
      </w:r>
      <w:r w:rsidRPr="00AE51C4">
        <w:rPr>
          <w:b w:val="0"/>
        </w:rPr>
        <w:tab/>
        <w:t>Abstrakti yleiskuva FPGA:n rakenteesta, logiikkaelementit upotettuina yleiseen signaalien reititysrakenteeseen (Hauck ja muut, 2007, s. xxvi).</w:t>
      </w:r>
      <w:bookmarkEnd w:id="35"/>
    </w:p>
    <w:p w:rsidR="00D20E60" w:rsidRPr="00AE51C4" w:rsidRDefault="00D20E60" w:rsidP="00D20E60">
      <w:pPr>
        <w:pStyle w:val="BodyText"/>
        <w:rPr>
          <w:lang w:val="fi-FI"/>
        </w:rPr>
      </w:pPr>
    </w:p>
    <w:p w:rsidR="00D20E60" w:rsidRPr="00AE51C4" w:rsidRDefault="00D20E60" w:rsidP="00D20E60">
      <w:pPr>
        <w:pStyle w:val="BodyText"/>
        <w:rPr>
          <w:lang w:val="fi-FI"/>
        </w:rPr>
      </w:pPr>
      <w:r w:rsidRPr="00AE51C4">
        <w:rPr>
          <w:lang w:val="fi-FI"/>
        </w:rPr>
        <w:t xml:space="preserve">Hauck ja muut (2007, xxvii) kertovat FPGA:n tarvitsevan uudelleen konfiguroinnin jokaisella sähkön päällekytkentäkerralla tai käyttäjän halutessa muuttaa FPGA-piirin toimintaa, jonka jälkeen FPGA-piiri toimii räätälöitynä digitaalilogiikkapiirinä.  Edelleen </w:t>
      </w:r>
      <w:r w:rsidRPr="00AE51C4">
        <w:rPr>
          <w:lang w:val="fi-FI"/>
        </w:rPr>
        <w:lastRenderedPageBreak/>
        <w:t>Hauckin ja muiden mukaan tämä FPGA:n käytön aikainen uudelleenkonfiguroitavuus avaakin uusia mahdollisuuksia optimoida laskentaa erityisiin tarpeisiin sekuntitasolla.</w:t>
      </w:r>
    </w:p>
    <w:p w:rsidR="00D20E60" w:rsidRPr="00AE51C4" w:rsidRDefault="00D20E60" w:rsidP="00D20E60">
      <w:pPr>
        <w:pStyle w:val="BodyText"/>
        <w:rPr>
          <w:lang w:val="fi-FI"/>
        </w:rPr>
      </w:pPr>
    </w:p>
    <w:p w:rsidR="00D20E60" w:rsidRPr="00AE51C4" w:rsidRDefault="00D20E60" w:rsidP="00D20E60">
      <w:pPr>
        <w:pStyle w:val="BodyText"/>
        <w:rPr>
          <w:lang w:val="fi-FI"/>
        </w:rPr>
      </w:pPr>
      <w:r w:rsidRPr="00AE51C4">
        <w:rPr>
          <w:lang w:val="fi-FI"/>
        </w:rPr>
        <w:t>Baileyn (2011, s. xi) mukaan monet kuvankäsittelyn operaatiot ovat rinnakkaisia ja FPGA:t tarjoavat ohjelmoitavaa rinnakkaista hardwarea.</w:t>
      </w:r>
      <w:r w:rsidR="003275B2" w:rsidRPr="00AE51C4">
        <w:rPr>
          <w:lang w:val="fi-FI"/>
        </w:rPr>
        <w:t xml:space="preserve"> Yhtenä esimerkkinä aiemmassa kappaleessa esitelty demosaic-operaatio soveltuu hyvin rinnakkaiseen laskentaan.</w:t>
      </w:r>
    </w:p>
    <w:p w:rsidR="00D20E60" w:rsidRPr="00AE51C4" w:rsidRDefault="00D20E60" w:rsidP="00D20E60">
      <w:pPr>
        <w:pStyle w:val="BodyText"/>
        <w:rPr>
          <w:lang w:val="fi-FI"/>
        </w:rPr>
      </w:pPr>
    </w:p>
    <w:p w:rsidR="00267980" w:rsidRPr="00AE51C4" w:rsidRDefault="00267980" w:rsidP="00267980">
      <w:pPr>
        <w:pStyle w:val="Heading2"/>
      </w:pPr>
      <w:bookmarkStart w:id="36" w:name="_Toc101039875"/>
      <w:r w:rsidRPr="00AE51C4">
        <w:t>Spektrikuva</w:t>
      </w:r>
      <w:r w:rsidR="008D5DFE" w:rsidRPr="00AE51C4">
        <w:t>ntaminen</w:t>
      </w:r>
      <w:bookmarkEnd w:id="36"/>
    </w:p>
    <w:p w:rsidR="00267980" w:rsidRPr="00AE51C4" w:rsidRDefault="00267980" w:rsidP="00267980">
      <w:pPr>
        <w:pStyle w:val="BodyText"/>
        <w:rPr>
          <w:lang w:val="fi-FI"/>
        </w:rPr>
      </w:pPr>
    </w:p>
    <w:p w:rsidR="002F21D2" w:rsidRPr="00AE51C4" w:rsidRDefault="002F21D2" w:rsidP="002F21D2">
      <w:pPr>
        <w:pStyle w:val="Figure"/>
      </w:pPr>
      <w:r w:rsidRPr="00AE51C4">
        <w:rPr>
          <w:noProof/>
          <w:lang w:eastAsia="fi-FI" w:bidi="ar-SA"/>
        </w:rPr>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AE51C4" w:rsidRDefault="002F21D2" w:rsidP="002F21D2">
      <w:pPr>
        <w:pStyle w:val="Caption"/>
        <w:rPr>
          <w:b w:val="0"/>
        </w:rPr>
      </w:pPr>
      <w:bookmarkStart w:id="37" w:name="_Toc101039934"/>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FE2A9E">
        <w:rPr>
          <w:noProof/>
        </w:rPr>
        <w:t>19</w:t>
      </w:r>
      <w:r w:rsidRPr="00AE51C4">
        <w:rPr>
          <w:noProof/>
        </w:rPr>
        <w:fldChar w:fldCharType="end"/>
      </w:r>
      <w:r w:rsidRPr="00AE51C4">
        <w:t>.</w:t>
      </w:r>
      <w:r w:rsidRPr="00AE51C4">
        <w:rPr>
          <w:b w:val="0"/>
        </w:rPr>
        <w:tab/>
      </w:r>
      <w:r w:rsidR="00417D98" w:rsidRPr="00AE51C4">
        <w:rPr>
          <w:b w:val="0"/>
        </w:rPr>
        <w:t xml:space="preserve">Spektrikuvadata. </w:t>
      </w:r>
      <w:r w:rsidR="00B22282" w:rsidRPr="00AE51C4">
        <w:rPr>
          <w:b w:val="0"/>
        </w:rPr>
        <w:t xml:space="preserve">Jokainen piste kuutiossa on yksittäinen lukuarvo. Dataa voi ajatella yksittäisinä kuvina I(x,y) jokaista aallonpituutta </w:t>
      </w:r>
      <w:r w:rsidR="0013137C" w:rsidRPr="00AE51C4">
        <w:rPr>
          <w:rFonts w:cstheme="minorHAnsi"/>
          <w:b w:val="0"/>
        </w:rPr>
        <w:t>λ</w:t>
      </w:r>
      <w:r w:rsidR="00B22282" w:rsidRPr="00AE51C4">
        <w:rPr>
          <w:b w:val="0"/>
        </w:rPr>
        <w:t xml:space="preserve"> kohti tai spektrinä I(</w:t>
      </w:r>
      <w:r w:rsidR="0013137C" w:rsidRPr="00AE51C4">
        <w:rPr>
          <w:rFonts w:cstheme="minorHAnsi"/>
          <w:b w:val="0"/>
        </w:rPr>
        <w:t>λ</w:t>
      </w:r>
      <w:r w:rsidR="00B22282" w:rsidRPr="00AE51C4">
        <w:rPr>
          <w:b w:val="0"/>
        </w:rPr>
        <w:t>) jokaisen pikselin</w:t>
      </w:r>
      <w:r w:rsidR="0013137C" w:rsidRPr="00AE51C4">
        <w:rPr>
          <w:b w:val="0"/>
        </w:rPr>
        <w:t xml:space="preserve"> (x,y)</w:t>
      </w:r>
      <w:r w:rsidR="00B22282" w:rsidRPr="00AE51C4">
        <w:rPr>
          <w:b w:val="0"/>
        </w:rPr>
        <w:t xml:space="preserve"> kohdalla</w:t>
      </w:r>
      <w:r w:rsidRPr="00AE51C4">
        <w:rPr>
          <w:b w:val="0"/>
        </w:rPr>
        <w:t xml:space="preserve"> (</w:t>
      </w:r>
      <w:r w:rsidR="00A200FD" w:rsidRPr="00AE51C4">
        <w:rPr>
          <w:b w:val="0"/>
        </w:rPr>
        <w:t>Garini ja muut 2006, s. 738</w:t>
      </w:r>
      <w:r w:rsidRPr="00AE51C4">
        <w:rPr>
          <w:b w:val="0"/>
        </w:rPr>
        <w:t>).</w:t>
      </w:r>
      <w:bookmarkEnd w:id="37"/>
    </w:p>
    <w:p w:rsidR="002F21D2" w:rsidRPr="00AE51C4" w:rsidRDefault="002F21D2" w:rsidP="00267980">
      <w:pPr>
        <w:pStyle w:val="BodyText"/>
        <w:rPr>
          <w:lang w:val="fi-FI"/>
        </w:rPr>
      </w:pPr>
    </w:p>
    <w:p w:rsidR="002F21D2" w:rsidRPr="006D76E3" w:rsidRDefault="002F21D2" w:rsidP="00267980">
      <w:pPr>
        <w:pStyle w:val="BodyText"/>
        <w:rPr>
          <w:lang w:val="en-US"/>
        </w:rPr>
      </w:pPr>
      <w:r w:rsidRPr="006D76E3">
        <w:rPr>
          <w:lang w:val="en-US"/>
        </w:rPr>
        <w:t xml:space="preserve">Garini, Y., Young, I.T. and McNamara, G. (2006), Spectral imaging: Principles and applications. Cytometry, 69A: 735-747. </w:t>
      </w:r>
      <w:hyperlink r:id="rId40" w:history="1">
        <w:r w:rsidRPr="006D76E3">
          <w:rPr>
            <w:rStyle w:val="Hyperlink"/>
            <w:lang w:val="en-US"/>
          </w:rPr>
          <w:t>https://doi-org.proxy.uwasa.fi/10.1002/cyto.a.20311</w:t>
        </w:r>
      </w:hyperlink>
    </w:p>
    <w:p w:rsidR="002F21D2" w:rsidRPr="006D76E3" w:rsidRDefault="002F21D2" w:rsidP="00267980">
      <w:pPr>
        <w:pStyle w:val="BodyText"/>
        <w:rPr>
          <w:lang w:val="en-US"/>
        </w:rPr>
      </w:pPr>
    </w:p>
    <w:p w:rsidR="00A34884" w:rsidRPr="00AE51C4" w:rsidRDefault="00A34884" w:rsidP="00A34884">
      <w:r w:rsidRPr="00AE51C4">
        <w:t>Daviesin (2012, s. 738) mukaan multispektrikuvassa on enintään joitain kymmeniä spektrikaistoja, joiden välissä on aukkoja. Sitä vastoin hyperspektrikuva sisältää Daviesin mukaan satoja tai jopa tuhansia vierekkäisiä spektrikaistoja.</w:t>
      </w:r>
    </w:p>
    <w:p w:rsidR="00A34884" w:rsidRPr="00AE51C4" w:rsidRDefault="00A34884" w:rsidP="00A34884"/>
    <w:p w:rsidR="00A34884" w:rsidRPr="00AE51C4" w:rsidRDefault="00A34884" w:rsidP="00A34884">
      <w:r w:rsidRPr="00AE51C4">
        <w:lastRenderedPageBreak/>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 2020, s. 4 ja 17). Näiden ominaisuuksien perusteella on perusteltua kutsua VTT:n spektrikameraa hyperspektrikameraksi.</w:t>
      </w:r>
    </w:p>
    <w:p w:rsidR="00A34884" w:rsidRPr="00AE51C4" w:rsidRDefault="00A34884" w:rsidP="00A34884"/>
    <w:p w:rsidR="00757CA6" w:rsidRPr="00AE51C4" w:rsidRDefault="00A34884" w:rsidP="00FE3E17">
      <w:r w:rsidRPr="00AE51C4">
        <w:t>AgMFP-H019 spektrikameralla pystyy ottamaan VTT:n toimittamista kalibrointitiedostoista koostamillani kuvau</w:t>
      </w:r>
      <w:r w:rsidR="0097738A" w:rsidRPr="00AE51C4">
        <w:t>sasetustiedostoilla yhteensä 306</w:t>
      </w:r>
      <w:r w:rsidRPr="00AE51C4">
        <w:t xml:space="preserve"> erillistä kuvaa eli valon aallonpituuskaistaa.</w:t>
      </w:r>
    </w:p>
    <w:p w:rsidR="00D40222" w:rsidRPr="00AE51C4" w:rsidRDefault="00D40222" w:rsidP="00FE3E17"/>
    <w:p w:rsidR="00E57785" w:rsidRPr="00AE51C4" w:rsidRDefault="00177237" w:rsidP="00E57785">
      <w:pPr>
        <w:pStyle w:val="Heading1"/>
      </w:pPr>
      <w:bookmarkStart w:id="38" w:name="_Toc101039876"/>
      <w:r w:rsidRPr="00AE51C4">
        <w:lastRenderedPageBreak/>
        <w:t>Prototyyppijärjestelmä</w:t>
      </w:r>
      <w:bookmarkEnd w:id="38"/>
    </w:p>
    <w:p w:rsidR="006128C6" w:rsidRPr="00AE51C4" w:rsidRDefault="006128C6" w:rsidP="006128C6">
      <w:pPr>
        <w:pStyle w:val="Heading2"/>
      </w:pPr>
      <w:bookmarkStart w:id="39" w:name="_Toc101039877"/>
      <w:r w:rsidRPr="00AE51C4">
        <w:t>Johdanto</w:t>
      </w:r>
      <w:bookmarkEnd w:id="39"/>
    </w:p>
    <w:p w:rsidR="00592DFF" w:rsidRPr="00AE51C4" w:rsidRDefault="00592DFF" w:rsidP="00592DFF">
      <w:pPr>
        <w:pStyle w:val="BodyText"/>
        <w:rPr>
          <w:lang w:val="fi-FI"/>
        </w:rPr>
      </w:pPr>
      <w:r w:rsidRPr="00AE51C4">
        <w:rPr>
          <w:lang w:val="fi-FI"/>
        </w:rPr>
        <w:t>Tässä kappaleessa kuvaan prototyyppijärjestelmän osat</w:t>
      </w:r>
      <w:r w:rsidR="001557AE" w:rsidRPr="00AE51C4">
        <w:rPr>
          <w:lang w:val="fi-FI"/>
        </w:rPr>
        <w:t xml:space="preserve"> </w:t>
      </w:r>
      <w:r w:rsidRPr="00AE51C4">
        <w:rPr>
          <w:lang w:val="fi-FI"/>
        </w:rPr>
        <w:t>ja niiden toiminnot yleisellä tasolla.</w:t>
      </w:r>
      <w:r w:rsidR="001557AE" w:rsidRPr="00AE51C4">
        <w:rPr>
          <w:lang w:val="fi-FI"/>
        </w:rPr>
        <w:t xml:space="preserve"> </w:t>
      </w:r>
      <w:r w:rsidRPr="00AE51C4">
        <w:rPr>
          <w:lang w:val="fi-FI"/>
        </w:rPr>
        <w:t>Prototyyppijärjestelmä koos</w:t>
      </w:r>
      <w:r w:rsidR="001557AE" w:rsidRPr="00AE51C4">
        <w:rPr>
          <w:lang w:val="fi-FI"/>
        </w:rPr>
        <w:t>tuu SICSURFIS-</w:t>
      </w:r>
      <w:r w:rsidR="00544107" w:rsidRPr="00AE51C4">
        <w:rPr>
          <w:lang w:val="fi-FI"/>
        </w:rPr>
        <w:t xml:space="preserve">projektin </w:t>
      </w:r>
      <w:r w:rsidR="001557AE" w:rsidRPr="00AE51C4">
        <w:rPr>
          <w:lang w:val="fi-FI"/>
        </w:rPr>
        <w:t>spektrikamerasta ja Genesys ZU-3EG kehityskitistä.</w:t>
      </w:r>
      <w:r w:rsidR="00F7124F" w:rsidRPr="00AE51C4">
        <w:rPr>
          <w:noProof/>
          <w:lang w:val="fi-FI" w:eastAsia="fi-FI" w:bidi="ar-SA"/>
        </w:rPr>
        <w:t xml:space="preserve"> </w:t>
      </w:r>
    </w:p>
    <w:p w:rsidR="009A4C58" w:rsidRPr="00AE51C4" w:rsidRDefault="00F7124F" w:rsidP="00592DFF">
      <w:pPr>
        <w:pStyle w:val="BodyText"/>
        <w:rPr>
          <w:lang w:val="fi-FI"/>
        </w:rPr>
      </w:pPr>
      <w:r w:rsidRPr="00AE51C4">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sidRPr="00AE51C4">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906C5" w:rsidRDefault="00D906C5" w:rsidP="00F96138">
                              <w:pPr>
                                <w:jc w:val="center"/>
                              </w:pPr>
                              <w:r>
                                <w:t>SICSURFIS-projektin</w:t>
                              </w:r>
                            </w:p>
                            <w:p w:rsidR="00D906C5" w:rsidRDefault="00D906C5"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906C5" w:rsidRDefault="00D906C5"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D906C5" w:rsidRDefault="00D906C5"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906C5" w:rsidRDefault="00D906C5"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906C5" w:rsidRDefault="00D906C5" w:rsidP="00D8395E">
                              <w:pPr>
                                <w:pStyle w:val="NormalWeb"/>
                                <w:spacing w:before="0" w:beforeAutospacing="0" w:after="0" w:afterAutospacing="0"/>
                                <w:jc w:val="both"/>
                                <w:rPr>
                                  <w:rFonts w:eastAsia="NSimSun" w:cs="Mangal"/>
                                  <w:kern w:val="2"/>
                                </w:rPr>
                              </w:pPr>
                              <w:r>
                                <w:rPr>
                                  <w:rFonts w:eastAsia="NSimSun" w:cs="Mangal"/>
                                  <w:kern w:val="2"/>
                                </w:rPr>
                                <w:t>USB</w:t>
                              </w:r>
                            </w:p>
                            <w:p w:rsidR="00D906C5" w:rsidRDefault="00D906C5"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906C5" w:rsidRDefault="00D906C5"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D906C5" w:rsidRDefault="00D906C5" w:rsidP="00F96138">
                        <w:pPr>
                          <w:jc w:val="center"/>
                        </w:pPr>
                        <w:r>
                          <w:t>SICSURFIS-projektin</w:t>
                        </w:r>
                      </w:p>
                      <w:p w:rsidR="00D906C5" w:rsidRDefault="00D906C5"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D906C5" w:rsidRDefault="00D906C5"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D906C5" w:rsidRDefault="00D906C5"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D906C5" w:rsidRDefault="00D906C5"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D906C5" w:rsidRDefault="00D906C5" w:rsidP="00D8395E">
                        <w:pPr>
                          <w:pStyle w:val="NormalWeb"/>
                          <w:spacing w:before="0" w:beforeAutospacing="0" w:after="0" w:afterAutospacing="0"/>
                          <w:jc w:val="both"/>
                          <w:rPr>
                            <w:rFonts w:eastAsia="NSimSun" w:cs="Mangal"/>
                            <w:kern w:val="2"/>
                          </w:rPr>
                        </w:pPr>
                        <w:r>
                          <w:rPr>
                            <w:rFonts w:eastAsia="NSimSun" w:cs="Mangal"/>
                            <w:kern w:val="2"/>
                          </w:rPr>
                          <w:t>USB</w:t>
                        </w:r>
                      </w:p>
                      <w:p w:rsidR="00D906C5" w:rsidRDefault="00D906C5"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D906C5" w:rsidRDefault="00D906C5"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AE51C4" w:rsidRDefault="00814E1C" w:rsidP="00814E1C">
      <w:pPr>
        <w:pStyle w:val="Caption"/>
        <w:rPr>
          <w:b w:val="0"/>
        </w:rPr>
      </w:pPr>
      <w:bookmarkStart w:id="40" w:name="_Toc101039935"/>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FE2A9E">
        <w:rPr>
          <w:noProof/>
        </w:rPr>
        <w:t>20</w:t>
      </w:r>
      <w:r w:rsidRPr="00AE51C4">
        <w:rPr>
          <w:noProof/>
        </w:rPr>
        <w:fldChar w:fldCharType="end"/>
      </w:r>
      <w:r w:rsidRPr="00AE51C4">
        <w:t>.</w:t>
      </w:r>
      <w:r w:rsidRPr="00AE51C4">
        <w:rPr>
          <w:b w:val="0"/>
        </w:rPr>
        <w:tab/>
        <w:t>Yleiskuva prototyyppijärjestelmästä</w:t>
      </w:r>
      <w:bookmarkEnd w:id="40"/>
    </w:p>
    <w:p w:rsidR="00544107" w:rsidRPr="00AE51C4" w:rsidRDefault="00544107" w:rsidP="00592DFF">
      <w:pPr>
        <w:pStyle w:val="BodyText"/>
        <w:rPr>
          <w:lang w:val="fi-FI"/>
        </w:rPr>
      </w:pPr>
    </w:p>
    <w:p w:rsidR="00544107" w:rsidRPr="00AE51C4" w:rsidRDefault="00544107" w:rsidP="00592DFF">
      <w:pPr>
        <w:pStyle w:val="BodyText"/>
        <w:rPr>
          <w:lang w:val="fi-FI"/>
        </w:rPr>
      </w:pPr>
      <w:r w:rsidRPr="00AE51C4">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Pr="00AE51C4" w:rsidRDefault="00544107" w:rsidP="00592DFF">
      <w:pPr>
        <w:pStyle w:val="BodyText"/>
        <w:rPr>
          <w:lang w:val="fi-FI"/>
        </w:rPr>
      </w:pPr>
    </w:p>
    <w:p w:rsidR="00E57785" w:rsidRPr="00AE51C4" w:rsidRDefault="00544107" w:rsidP="00576513">
      <w:pPr>
        <w:pStyle w:val="BodyText"/>
        <w:rPr>
          <w:lang w:val="fi-FI"/>
        </w:rPr>
      </w:pPr>
      <w:r w:rsidRPr="00AE51C4">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AE51C4" w:rsidRDefault="00E57785" w:rsidP="00E57785"/>
    <w:p w:rsidR="008418A6" w:rsidRPr="00AE51C4" w:rsidRDefault="00B76FAA" w:rsidP="008418A6">
      <w:pPr>
        <w:pStyle w:val="Heading2"/>
      </w:pPr>
      <w:bookmarkStart w:id="41" w:name="_Toc101039878"/>
      <w:r w:rsidRPr="00AE51C4">
        <w:t>SICSURFIS</w:t>
      </w:r>
      <w:r w:rsidR="00C53238" w:rsidRPr="00AE51C4">
        <w:t xml:space="preserve">-projektin </w:t>
      </w:r>
      <w:r w:rsidR="004677DB" w:rsidRPr="00AE51C4">
        <w:t>s</w:t>
      </w:r>
      <w:r w:rsidR="008418A6" w:rsidRPr="00AE51C4">
        <w:t>pektrikamera</w:t>
      </w:r>
      <w:bookmarkEnd w:id="41"/>
    </w:p>
    <w:p w:rsidR="00B76FAA" w:rsidRPr="00AE51C4" w:rsidRDefault="00B76FAA" w:rsidP="00B76FAA">
      <w:pPr>
        <w:pStyle w:val="Heading3"/>
      </w:pPr>
      <w:bookmarkStart w:id="42" w:name="_Toc101039879"/>
      <w:r w:rsidRPr="00AE51C4">
        <w:t>Johdanto</w:t>
      </w:r>
      <w:bookmarkEnd w:id="42"/>
    </w:p>
    <w:p w:rsidR="00B76FAA" w:rsidRPr="00AE51C4" w:rsidRDefault="00B76FAA" w:rsidP="00B76FAA">
      <w:pPr>
        <w:pStyle w:val="BodyText"/>
        <w:rPr>
          <w:lang w:val="fi-FI"/>
        </w:rPr>
      </w:pPr>
      <w:r w:rsidRPr="00AE51C4">
        <w:rPr>
          <w:lang w:val="fi-FI"/>
        </w:rPr>
        <w:t>Tässä kappaleessa kuvaan SICSURFIS-projektissa käytetyn VTT:n spektrikameran.</w:t>
      </w:r>
    </w:p>
    <w:p w:rsidR="001C7279" w:rsidRPr="00AE51C4" w:rsidRDefault="001C7279" w:rsidP="00B76FAA">
      <w:pPr>
        <w:pStyle w:val="BodyText"/>
        <w:rPr>
          <w:lang w:val="fi-FI"/>
        </w:rPr>
      </w:pPr>
      <w:r w:rsidRPr="00AE51C4">
        <w:rPr>
          <w:lang w:val="fi-FI"/>
        </w:rPr>
        <w:t xml:space="preserve">Spektrikameran toimintaidea on helpointa esittää seuraavan kuvan mukaisesti. Kuvassa vasemmalla näkyy värillisen kameramoduulin spektrivaste. Kuvassa oikealla ylhäällä </w:t>
      </w:r>
      <w:r w:rsidRPr="00AE51C4">
        <w:rPr>
          <w:lang w:val="fi-FI"/>
        </w:rPr>
        <w:lastRenderedPageBreak/>
        <w:t>näkyy spektrikameraan syötetty spektri, jossa näkyy kaksi MFPI-suodattimen läpi tulevaa huippua. Kuvassa oikealla alhaalla näkyy laskennallisesti saatu spektri, kun MFPI-suodattimen jälkeisen spektrin arvoja painotetaan kalibroinnin aikana määritetyillä sopivilla kertoimilla.</w:t>
      </w:r>
    </w:p>
    <w:p w:rsidR="001C7279" w:rsidRPr="00AE51C4" w:rsidRDefault="001C7279" w:rsidP="00B76FAA">
      <w:pPr>
        <w:pStyle w:val="BodyText"/>
        <w:rPr>
          <w:lang w:val="fi-FI"/>
        </w:rPr>
      </w:pPr>
      <w:r w:rsidRPr="00AE51C4">
        <w:rPr>
          <w:noProof/>
          <w:lang w:val="fi-FI" w:eastAsia="fi-FI" w:bidi="ar-SA"/>
        </w:rPr>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228850"/>
                    </a:xfrm>
                    <a:prstGeom prst="rect">
                      <a:avLst/>
                    </a:prstGeom>
                  </pic:spPr>
                </pic:pic>
              </a:graphicData>
            </a:graphic>
          </wp:inline>
        </w:drawing>
      </w:r>
    </w:p>
    <w:p w:rsidR="001C7279" w:rsidRPr="00AE51C4" w:rsidRDefault="001C7279" w:rsidP="001C7279">
      <w:pPr>
        <w:pStyle w:val="Caption"/>
        <w:rPr>
          <w:b w:val="0"/>
        </w:rPr>
      </w:pPr>
      <w:bookmarkStart w:id="43" w:name="_Toc101039936"/>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FE2A9E">
        <w:rPr>
          <w:noProof/>
        </w:rPr>
        <w:t>21</w:t>
      </w:r>
      <w:r w:rsidRPr="00AE51C4">
        <w:rPr>
          <w:noProof/>
        </w:rPr>
        <w:fldChar w:fldCharType="end"/>
      </w:r>
      <w:r w:rsidRPr="00AE51C4">
        <w:t>.</w:t>
      </w:r>
      <w:r w:rsidRPr="00AE51C4">
        <w:rPr>
          <w:b w:val="0"/>
        </w:rPr>
        <w:tab/>
        <w:t>Spektrikameran kalibrointi (Näsilä ja muut 2018, s. 6).</w:t>
      </w:r>
      <w:bookmarkEnd w:id="43"/>
    </w:p>
    <w:p w:rsidR="00B76FAA" w:rsidRPr="00AE51C4" w:rsidRDefault="00B76FAA" w:rsidP="00B76FAA">
      <w:pPr>
        <w:pStyle w:val="BodyText"/>
        <w:rPr>
          <w:lang w:val="fi-FI"/>
        </w:rPr>
      </w:pPr>
    </w:p>
    <w:p w:rsidR="00444376" w:rsidRPr="00AE51C4" w:rsidRDefault="00444376" w:rsidP="00444376">
      <w:pPr>
        <w:pStyle w:val="Heading3"/>
      </w:pPr>
      <w:bookmarkStart w:id="44" w:name="_Toc101039880"/>
      <w:r w:rsidRPr="00AE51C4">
        <w:t>Mekaniikka</w:t>
      </w:r>
      <w:bookmarkEnd w:id="44"/>
    </w:p>
    <w:p w:rsidR="00444376" w:rsidRPr="00AE51C4" w:rsidRDefault="00444376" w:rsidP="00444376">
      <w:pPr>
        <w:pStyle w:val="BodyText"/>
        <w:rPr>
          <w:lang w:val="fi-FI"/>
        </w:rPr>
      </w:pPr>
      <w:r w:rsidRPr="00AE51C4">
        <w:rPr>
          <w:lang w:val="fi-FI"/>
        </w:rPr>
        <w:t>Tässä kappaleessa esittelen VTT:n valmistaman spektrikameran rakenteen ja sen toiminnot.</w:t>
      </w:r>
    </w:p>
    <w:p w:rsidR="00444376" w:rsidRPr="00AE51C4" w:rsidRDefault="00444376" w:rsidP="00444376">
      <w:pPr>
        <w:pStyle w:val="BodyText"/>
        <w:rPr>
          <w:lang w:val="fi-FI"/>
        </w:rPr>
      </w:pPr>
      <w:r w:rsidRPr="00AE51C4">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AE51C4" w:rsidRDefault="00444376" w:rsidP="00444376">
      <w:pPr>
        <w:pStyle w:val="BodyText"/>
        <w:jc w:val="center"/>
        <w:rPr>
          <w:lang w:val="fi-FI"/>
        </w:rPr>
      </w:pPr>
      <w:r w:rsidRPr="00AE51C4">
        <w:rPr>
          <w:noProof/>
          <w:lang w:val="fi-FI" w:eastAsia="fi-FI" w:bidi="ar-SA"/>
        </w:rPr>
        <w:lastRenderedPageBreak/>
        <w:drawing>
          <wp:inline distT="0" distB="0" distL="0" distR="0" wp14:anchorId="18A69542" wp14:editId="49B8C4AA">
            <wp:extent cx="5400040" cy="30607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42">
                      <a:extLst>
                        <a:ext uri="{28A0092B-C50C-407E-A947-70E740481C1C}">
                          <a14:useLocalDpi xmlns:a14="http://schemas.microsoft.com/office/drawing/2010/main" val="0"/>
                        </a:ext>
                      </a:extLst>
                    </a:blip>
                    <a:stretch>
                      <a:fillRect/>
                    </a:stretch>
                  </pic:blipFill>
                  <pic:spPr>
                    <a:xfrm>
                      <a:off x="0" y="0"/>
                      <a:ext cx="5400040" cy="3060700"/>
                    </a:xfrm>
                    <a:prstGeom prst="rect">
                      <a:avLst/>
                    </a:prstGeom>
                  </pic:spPr>
                </pic:pic>
              </a:graphicData>
            </a:graphic>
          </wp:inline>
        </w:drawing>
      </w:r>
    </w:p>
    <w:p w:rsidR="00444376" w:rsidRPr="00AE51C4" w:rsidRDefault="00444376" w:rsidP="00444376">
      <w:pPr>
        <w:pStyle w:val="Caption"/>
        <w:rPr>
          <w:b w:val="0"/>
        </w:rPr>
      </w:pPr>
      <w:bookmarkStart w:id="45" w:name="_Toc101039937"/>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FE2A9E">
        <w:rPr>
          <w:noProof/>
        </w:rPr>
        <w:t>22</w:t>
      </w:r>
      <w:r w:rsidRPr="00AE51C4">
        <w:rPr>
          <w:noProof/>
        </w:rPr>
        <w:fldChar w:fldCharType="end"/>
      </w:r>
      <w:r w:rsidRPr="00AE51C4">
        <w:t>.</w:t>
      </w:r>
      <w:r w:rsidRPr="00AE51C4">
        <w:rPr>
          <w:b w:val="0"/>
        </w:rPr>
        <w:tab/>
        <w:t>Spektrikamera sivusta.</w:t>
      </w:r>
      <w:bookmarkEnd w:id="45"/>
    </w:p>
    <w:p w:rsidR="00444376" w:rsidRPr="00AE51C4" w:rsidRDefault="00444376" w:rsidP="00444376">
      <w:pPr>
        <w:pStyle w:val="BodyText"/>
        <w:rPr>
          <w:lang w:val="fi-FI"/>
        </w:rPr>
      </w:pPr>
      <w:r w:rsidRPr="00AE51C4">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AE51C4" w:rsidRDefault="00444376" w:rsidP="00444376">
      <w:pPr>
        <w:pStyle w:val="BodyText"/>
        <w:jc w:val="center"/>
        <w:rPr>
          <w:lang w:val="fi-FI"/>
        </w:rPr>
      </w:pPr>
      <w:r w:rsidRPr="00AE51C4">
        <w:rPr>
          <w:noProof/>
          <w:lang w:val="fi-FI" w:eastAsia="fi-FI" w:bidi="ar-SA"/>
        </w:rPr>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43">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AE51C4" w:rsidRDefault="00444376" w:rsidP="00444376">
      <w:pPr>
        <w:pStyle w:val="Caption"/>
        <w:rPr>
          <w:b w:val="0"/>
        </w:rPr>
      </w:pPr>
      <w:bookmarkStart w:id="46" w:name="_Toc101039938"/>
      <w:r w:rsidRPr="00AE51C4">
        <w:lastRenderedPageBreak/>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FE2A9E">
        <w:rPr>
          <w:noProof/>
        </w:rPr>
        <w:t>23</w:t>
      </w:r>
      <w:r w:rsidRPr="00AE51C4">
        <w:rPr>
          <w:noProof/>
        </w:rPr>
        <w:fldChar w:fldCharType="end"/>
      </w:r>
      <w:r w:rsidRPr="00AE51C4">
        <w:t>.</w:t>
      </w:r>
      <w:r w:rsidRPr="00AE51C4">
        <w:rPr>
          <w:b w:val="0"/>
        </w:rPr>
        <w:tab/>
        <w:t>Spektrikamera kuvausoptiikan puolelta, varjostinosa avattuna ja LED-valonlähteen 27 LED:iä näkyvissä.</w:t>
      </w:r>
      <w:bookmarkEnd w:id="46"/>
    </w:p>
    <w:p w:rsidR="00444376" w:rsidRPr="00AE51C4" w:rsidRDefault="00444376" w:rsidP="00444376"/>
    <w:p w:rsidR="00444376" w:rsidRPr="00AE51C4" w:rsidRDefault="00444376" w:rsidP="00444376">
      <w:r w:rsidRPr="00AE51C4">
        <w:t>Kamera koostuu kolmesta pääosasta: kamerakenno, MFPI-suodatin, optiikka ja LED-valonlähde. Runko-osan sisälle on sijoitettu kamerakenno, MFPI-suodatin sekä suurin osa kameran optiikasta. Varjostinosan sisälle on sijoitettu kuvattavan kohteen valaiseva LED-valonlähde (Saari, 2020.)</w:t>
      </w:r>
    </w:p>
    <w:p w:rsidR="00444376" w:rsidRPr="00AE51C4" w:rsidRDefault="00444376" w:rsidP="00444376">
      <w:pPr>
        <w:pStyle w:val="BodyText"/>
        <w:rPr>
          <w:lang w:val="fi-FI"/>
        </w:rPr>
      </w:pPr>
    </w:p>
    <w:p w:rsidR="00444376" w:rsidRPr="00AE51C4" w:rsidRDefault="0076474D" w:rsidP="00444376">
      <w:pPr>
        <w:pStyle w:val="Heading3"/>
      </w:pPr>
      <w:bookmarkStart w:id="47" w:name="_Toc101039881"/>
      <w:r w:rsidRPr="00AE51C4">
        <w:t>Kameramoduuli</w:t>
      </w:r>
      <w:bookmarkEnd w:id="47"/>
    </w:p>
    <w:p w:rsidR="00444376" w:rsidRPr="00AE51C4" w:rsidRDefault="00EE7D25" w:rsidP="00444376">
      <w:pPr>
        <w:pStyle w:val="BodyText"/>
        <w:rPr>
          <w:lang w:val="fi-FI"/>
        </w:rPr>
      </w:pPr>
      <w:r w:rsidRPr="00AE51C4">
        <w:rPr>
          <w:lang w:val="fi-FI"/>
        </w:rPr>
        <w:t xml:space="preserve">Tässä kappaleessa kerron SICSURFIS-spektrikameran käyttämästä kameramoduulista. </w:t>
      </w:r>
      <w:r w:rsidR="00444376" w:rsidRPr="00AE51C4">
        <w:rPr>
          <w:lang w:val="fi-FI"/>
        </w:rPr>
        <w:t xml:space="preserve">Spektrikamerassa on Basler Dart USB3 </w:t>
      </w:r>
      <w:r w:rsidR="00A61829" w:rsidRPr="00AE51C4">
        <w:rPr>
          <w:lang w:val="fi-FI"/>
        </w:rPr>
        <w:t>daA2500-14uc</w:t>
      </w:r>
      <w:r w:rsidR="00A61829" w:rsidRPr="00AE51C4">
        <w:rPr>
          <w:lang w:val="fi-FI"/>
        </w:rPr>
        <w:t xml:space="preserve"> </w:t>
      </w:r>
      <w:r w:rsidR="00444376" w:rsidRPr="00AE51C4">
        <w:rPr>
          <w:lang w:val="fi-FI"/>
        </w:rPr>
        <w:t>kameramoduuli ja se sisältää OnSemi MT9P031 kamera</w:t>
      </w:r>
      <w:r w:rsidR="00A61829">
        <w:rPr>
          <w:lang w:val="fi-FI"/>
        </w:rPr>
        <w:t>kennon (Suomen Akatemia, 2019). Seuraavat kuvat esittävät kameramoduulin fyysisen ulkoasun.</w:t>
      </w:r>
    </w:p>
    <w:p w:rsidR="00444376" w:rsidRPr="00AE51C4"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RPr="00AE51C4" w:rsidTr="008A72FC">
        <w:tc>
          <w:tcPr>
            <w:tcW w:w="3114" w:type="dxa"/>
          </w:tcPr>
          <w:p w:rsidR="00F87DD6" w:rsidRPr="00AE51C4" w:rsidRDefault="00F87DD6" w:rsidP="00A76035">
            <w:pPr>
              <w:pStyle w:val="BodyText"/>
              <w:jc w:val="right"/>
              <w:rPr>
                <w:lang w:val="fi-FI"/>
              </w:rPr>
            </w:pPr>
            <w:r w:rsidRPr="00AE51C4">
              <w:rPr>
                <w:noProof/>
                <w:lang w:val="fi-FI" w:eastAsia="fi-FI" w:bidi="ar-SA"/>
              </w:rPr>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11531" cy="1698946"/>
                          </a:xfrm>
                          <a:prstGeom prst="rect">
                            <a:avLst/>
                          </a:prstGeom>
                        </pic:spPr>
                      </pic:pic>
                    </a:graphicData>
                  </a:graphic>
                </wp:inline>
              </w:drawing>
            </w:r>
          </w:p>
        </w:tc>
        <w:tc>
          <w:tcPr>
            <w:tcW w:w="1984" w:type="dxa"/>
          </w:tcPr>
          <w:p w:rsidR="00F87DD6" w:rsidRPr="00AE51C4" w:rsidRDefault="00F87DD6" w:rsidP="00A76035">
            <w:pPr>
              <w:pStyle w:val="BodyText"/>
              <w:jc w:val="center"/>
              <w:rPr>
                <w:lang w:val="fi-FI"/>
              </w:rPr>
            </w:pPr>
            <w:r w:rsidRPr="00AE51C4">
              <w:rPr>
                <w:noProof/>
                <w:lang w:val="fi-FI"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70089" cy="1713416"/>
                          </a:xfrm>
                          <a:prstGeom prst="rect">
                            <a:avLst/>
                          </a:prstGeom>
                        </pic:spPr>
                      </pic:pic>
                    </a:graphicData>
                  </a:graphic>
                </wp:inline>
              </w:drawing>
            </w:r>
          </w:p>
        </w:tc>
        <w:tc>
          <w:tcPr>
            <w:tcW w:w="3396" w:type="dxa"/>
          </w:tcPr>
          <w:p w:rsidR="00F87DD6" w:rsidRPr="00AE51C4" w:rsidRDefault="00A76035" w:rsidP="00444376">
            <w:pPr>
              <w:pStyle w:val="BodyText"/>
              <w:rPr>
                <w:lang w:val="fi-FI"/>
              </w:rPr>
            </w:pPr>
            <w:r w:rsidRPr="00AE51C4">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50672" cy="1731981"/>
                          </a:xfrm>
                          <a:prstGeom prst="rect">
                            <a:avLst/>
                          </a:prstGeom>
                        </pic:spPr>
                      </pic:pic>
                    </a:graphicData>
                  </a:graphic>
                </wp:inline>
              </w:drawing>
            </w:r>
          </w:p>
        </w:tc>
      </w:tr>
    </w:tbl>
    <w:p w:rsidR="00A61829" w:rsidRDefault="008A015E" w:rsidP="00A61829">
      <w:pPr>
        <w:pStyle w:val="Caption"/>
        <w:rPr>
          <w:b w:val="0"/>
        </w:rPr>
      </w:pPr>
      <w:bookmarkStart w:id="48" w:name="_Toc101039939"/>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FE2A9E">
        <w:rPr>
          <w:noProof/>
        </w:rPr>
        <w:t>24</w:t>
      </w:r>
      <w:r w:rsidRPr="00AE51C4">
        <w:rPr>
          <w:noProof/>
        </w:rPr>
        <w:fldChar w:fldCharType="end"/>
      </w:r>
      <w:r w:rsidRPr="00AE51C4">
        <w:t>.</w:t>
      </w:r>
      <w:r w:rsidRPr="00AE51C4">
        <w:rPr>
          <w:b w:val="0"/>
        </w:rPr>
        <w:tab/>
        <w:t>Basler Dart USB3 daA2500-14uc kameramoduuli kuvattuna takaa, sivulta ja edestä.</w:t>
      </w:r>
      <w:bookmarkEnd w:id="48"/>
    </w:p>
    <w:p w:rsidR="00A61829" w:rsidRPr="00A61829" w:rsidRDefault="00A61829" w:rsidP="00A61829">
      <w:r>
        <w:t>Baslerin (2022) mukaan Basler dart USB 3.0 kameramoduulien suunnittelutavoitteena on ollut minimaalinen fyysinen koko, vähäinen paino ja vähäinen virrankulutus. Seuraavassa taulukossa on lueteltu kameramodulin tärkeimmät ominaisuudet.</w:t>
      </w:r>
    </w:p>
    <w:p w:rsidR="002A4E38" w:rsidRPr="00AE51C4" w:rsidRDefault="002A4E38" w:rsidP="002A4E38">
      <w:pPr>
        <w:pStyle w:val="Caption"/>
        <w:rPr>
          <w:b w:val="0"/>
        </w:rPr>
      </w:pPr>
      <w:bookmarkStart w:id="49" w:name="_Toc101039963"/>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FE2A9E">
        <w:rPr>
          <w:noProof/>
        </w:rPr>
        <w:t>4</w:t>
      </w:r>
      <w:r w:rsidRPr="00AE51C4">
        <w:rPr>
          <w:noProof/>
        </w:rPr>
        <w:fldChar w:fldCharType="end"/>
      </w:r>
      <w:r w:rsidRPr="00AE51C4">
        <w:t>.</w:t>
      </w:r>
      <w:r w:rsidRPr="00AE51C4">
        <w:rPr>
          <w:b w:val="0"/>
        </w:rPr>
        <w:tab/>
        <w:t>Basler Dart USB3 daA2500-14uc</w:t>
      </w:r>
      <w:r w:rsidRPr="00AE51C4">
        <w:rPr>
          <w:b w:val="0"/>
        </w:rPr>
        <w:t xml:space="preserve"> k</w:t>
      </w:r>
      <w:r w:rsidRPr="00AE51C4">
        <w:rPr>
          <w:b w:val="0"/>
        </w:rPr>
        <w:t>amera</w:t>
      </w:r>
      <w:r w:rsidRPr="00AE51C4">
        <w:rPr>
          <w:b w:val="0"/>
        </w:rPr>
        <w:t>modulin</w:t>
      </w:r>
      <w:r w:rsidRPr="00AE51C4">
        <w:rPr>
          <w:b w:val="0"/>
        </w:rPr>
        <w:t xml:space="preserve"> ominaisuudet (Basler 2022, Area Scan Cameras/Models/Basler dart USB 3.0).</w:t>
      </w:r>
      <w:bookmarkEnd w:id="49"/>
    </w:p>
    <w:tbl>
      <w:tblPr>
        <w:tblStyle w:val="TableGrid"/>
        <w:tblW w:w="0" w:type="auto"/>
        <w:tblLook w:val="04A0" w:firstRow="1" w:lastRow="0" w:firstColumn="1" w:lastColumn="0" w:noHBand="0" w:noVBand="1"/>
      </w:tblPr>
      <w:tblGrid>
        <w:gridCol w:w="4247"/>
        <w:gridCol w:w="4247"/>
      </w:tblGrid>
      <w:tr w:rsidR="002A4E38" w:rsidRPr="00AE51C4" w:rsidTr="00280C0E">
        <w:tc>
          <w:tcPr>
            <w:tcW w:w="4247" w:type="dxa"/>
          </w:tcPr>
          <w:p w:rsidR="002A4E38" w:rsidRPr="00AE51C4" w:rsidRDefault="003D4AC4" w:rsidP="00280C0E">
            <w:pPr>
              <w:pStyle w:val="BodyText"/>
              <w:rPr>
                <w:lang w:val="fi-FI"/>
              </w:rPr>
            </w:pPr>
            <w:r>
              <w:rPr>
                <w:lang w:val="fi-FI"/>
              </w:rPr>
              <w:t>Anturityyppi</w:t>
            </w:r>
          </w:p>
        </w:tc>
        <w:tc>
          <w:tcPr>
            <w:tcW w:w="4247" w:type="dxa"/>
          </w:tcPr>
          <w:p w:rsidR="002A4E38" w:rsidRPr="00AE51C4" w:rsidRDefault="003D4AC4" w:rsidP="00280C0E">
            <w:pPr>
              <w:pStyle w:val="BodyText"/>
              <w:rPr>
                <w:lang w:val="fi-FI"/>
              </w:rPr>
            </w:pPr>
            <w:r>
              <w:rPr>
                <w:lang w:val="fi-FI"/>
              </w:rPr>
              <w:t>OnSemi MT9P031</w:t>
            </w:r>
          </w:p>
        </w:tc>
      </w:tr>
      <w:tr w:rsidR="003D4AC4" w:rsidRPr="00AE51C4" w:rsidTr="00280C0E">
        <w:tc>
          <w:tcPr>
            <w:tcW w:w="4247" w:type="dxa"/>
          </w:tcPr>
          <w:p w:rsidR="003D4AC4" w:rsidRPr="00AE51C4" w:rsidRDefault="003D4AC4" w:rsidP="003D4AC4">
            <w:pPr>
              <w:pStyle w:val="BodyText"/>
              <w:rPr>
                <w:lang w:val="fi-FI"/>
              </w:rPr>
            </w:pPr>
            <w:r w:rsidRPr="00AE51C4">
              <w:rPr>
                <w:lang w:val="fi-FI"/>
              </w:rPr>
              <w:t>Liitäntä</w:t>
            </w:r>
            <w:bookmarkStart w:id="50" w:name="_GoBack"/>
            <w:bookmarkEnd w:id="50"/>
          </w:p>
        </w:tc>
        <w:tc>
          <w:tcPr>
            <w:tcW w:w="4247" w:type="dxa"/>
          </w:tcPr>
          <w:p w:rsidR="003D4AC4" w:rsidRPr="00AE51C4" w:rsidRDefault="003D4AC4" w:rsidP="003D4AC4">
            <w:pPr>
              <w:pStyle w:val="BodyText"/>
              <w:rPr>
                <w:lang w:val="fi-FI"/>
              </w:rPr>
            </w:pPr>
            <w:r w:rsidRPr="00AE51C4">
              <w:rPr>
                <w:lang w:val="fi-FI"/>
              </w:rPr>
              <w:t>USB 3.0</w:t>
            </w:r>
          </w:p>
        </w:tc>
      </w:tr>
      <w:tr w:rsidR="003D4AC4" w:rsidRPr="00AE51C4" w:rsidTr="00280C0E">
        <w:tc>
          <w:tcPr>
            <w:tcW w:w="4247" w:type="dxa"/>
          </w:tcPr>
          <w:p w:rsidR="003D4AC4" w:rsidRPr="00AE51C4" w:rsidRDefault="003D4AC4" w:rsidP="003D4AC4">
            <w:pPr>
              <w:pStyle w:val="BodyText"/>
              <w:rPr>
                <w:lang w:val="fi-FI"/>
              </w:rPr>
            </w:pPr>
            <w:r>
              <w:rPr>
                <w:lang w:val="fi-FI"/>
              </w:rPr>
              <w:lastRenderedPageBreak/>
              <w:t>Tehonkulutus</w:t>
            </w:r>
          </w:p>
        </w:tc>
        <w:tc>
          <w:tcPr>
            <w:tcW w:w="4247" w:type="dxa"/>
          </w:tcPr>
          <w:p w:rsidR="003D4AC4" w:rsidRPr="00AE51C4" w:rsidRDefault="003D4AC4" w:rsidP="003D4AC4">
            <w:pPr>
              <w:pStyle w:val="BodyText"/>
              <w:rPr>
                <w:lang w:val="fi-FI"/>
              </w:rPr>
            </w:pPr>
            <w:r>
              <w:rPr>
                <w:lang w:val="fi-FI"/>
              </w:rPr>
              <w:t>~1.3W @ 5VDC</w:t>
            </w:r>
          </w:p>
        </w:tc>
      </w:tr>
      <w:tr w:rsidR="003D4AC4" w:rsidRPr="009C302F" w:rsidTr="00280C0E">
        <w:tc>
          <w:tcPr>
            <w:tcW w:w="4247" w:type="dxa"/>
          </w:tcPr>
          <w:p w:rsidR="003D4AC4" w:rsidRDefault="003D4AC4" w:rsidP="003D4AC4">
            <w:pPr>
              <w:pStyle w:val="BodyText"/>
              <w:rPr>
                <w:lang w:val="fi-FI"/>
              </w:rPr>
            </w:pPr>
            <w:r>
              <w:rPr>
                <w:lang w:val="fi-FI"/>
              </w:rPr>
              <w:t>Koko</w:t>
            </w:r>
          </w:p>
        </w:tc>
        <w:tc>
          <w:tcPr>
            <w:tcW w:w="4247" w:type="dxa"/>
          </w:tcPr>
          <w:p w:rsidR="003D4AC4" w:rsidRPr="009C302F" w:rsidRDefault="003D4AC4" w:rsidP="003D4AC4">
            <w:pPr>
              <w:pStyle w:val="BodyText"/>
              <w:rPr>
                <w:lang w:val="en-US"/>
              </w:rPr>
            </w:pPr>
            <w:r w:rsidRPr="009C302F">
              <w:rPr>
                <w:lang w:val="en-US"/>
              </w:rPr>
              <w:t>20 mm x 29 mm x 29 mm (S / CS mount)</w:t>
            </w:r>
            <w:r>
              <w:rPr>
                <w:lang w:val="en-US"/>
              </w:rPr>
              <w:br/>
              <w:t>7.2 mm x 27 mm x 27 mm (piirilevymalli)</w:t>
            </w:r>
          </w:p>
        </w:tc>
      </w:tr>
      <w:tr w:rsidR="003D4AC4" w:rsidRPr="009C302F" w:rsidTr="00280C0E">
        <w:tc>
          <w:tcPr>
            <w:tcW w:w="4247" w:type="dxa"/>
          </w:tcPr>
          <w:p w:rsidR="003D4AC4" w:rsidRDefault="003D4AC4" w:rsidP="003D4AC4">
            <w:pPr>
              <w:pStyle w:val="BodyText"/>
              <w:rPr>
                <w:lang w:val="fi-FI"/>
              </w:rPr>
            </w:pPr>
            <w:r>
              <w:rPr>
                <w:lang w:val="fi-FI"/>
              </w:rPr>
              <w:t>Paino</w:t>
            </w:r>
          </w:p>
        </w:tc>
        <w:tc>
          <w:tcPr>
            <w:tcW w:w="4247" w:type="dxa"/>
          </w:tcPr>
          <w:p w:rsidR="003D4AC4" w:rsidRPr="009C302F" w:rsidRDefault="003D4AC4" w:rsidP="003D4AC4">
            <w:pPr>
              <w:pStyle w:val="BodyText"/>
              <w:jc w:val="left"/>
              <w:rPr>
                <w:lang w:val="en-US"/>
              </w:rPr>
            </w:pPr>
            <w:r w:rsidRPr="009C302F">
              <w:rPr>
                <w:lang w:val="en-US"/>
              </w:rPr>
              <w:t xml:space="preserve">&lt; 15 g </w:t>
            </w:r>
            <w:r w:rsidRPr="009C302F">
              <w:rPr>
                <w:lang w:val="en-US"/>
              </w:rPr>
              <w:t>(S / CS mount)</w:t>
            </w:r>
            <w:r w:rsidRPr="009C302F">
              <w:rPr>
                <w:lang w:val="en-US"/>
              </w:rPr>
              <w:br/>
              <w:t>&lt; 5 g (piirilevymalli)</w:t>
            </w:r>
          </w:p>
        </w:tc>
      </w:tr>
    </w:tbl>
    <w:p w:rsidR="008A015E" w:rsidRDefault="008A015E" w:rsidP="008A015E">
      <w:pPr>
        <w:rPr>
          <w:lang w:val="en-US"/>
        </w:rPr>
      </w:pPr>
    </w:p>
    <w:p w:rsidR="00A61829" w:rsidRPr="00A61829" w:rsidRDefault="00A61829" w:rsidP="008A015E">
      <w:r w:rsidRPr="00A61829">
        <w:t xml:space="preserve">Kameramoduuli sisältää </w:t>
      </w:r>
      <w:r w:rsidRPr="00AE51C4">
        <w:t>OnSemi MT9P031 kamera</w:t>
      </w:r>
      <w:r>
        <w:t>kennon</w:t>
      </w:r>
      <w:r>
        <w:t>, jonka tärkeimmät ominaisuudet on lueteltu seuraavassa taulukossa.</w:t>
      </w:r>
    </w:p>
    <w:p w:rsidR="00B77C72" w:rsidRPr="00AE51C4" w:rsidRDefault="00B77C72" w:rsidP="00B77C72">
      <w:pPr>
        <w:pStyle w:val="Caption"/>
        <w:rPr>
          <w:b w:val="0"/>
        </w:rPr>
      </w:pPr>
      <w:bookmarkStart w:id="51" w:name="_Toc101039964"/>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FE2A9E">
        <w:rPr>
          <w:noProof/>
        </w:rPr>
        <w:t>5</w:t>
      </w:r>
      <w:r w:rsidRPr="00AE51C4">
        <w:rPr>
          <w:noProof/>
        </w:rPr>
        <w:fldChar w:fldCharType="end"/>
      </w:r>
      <w:r w:rsidRPr="00AE51C4">
        <w:t>.</w:t>
      </w:r>
      <w:r w:rsidRPr="00AE51C4">
        <w:rPr>
          <w:b w:val="0"/>
        </w:rPr>
        <w:tab/>
        <w:t>M</w:t>
      </w:r>
      <w:r w:rsidR="00CE6F23" w:rsidRPr="00AE51C4">
        <w:rPr>
          <w:b w:val="0"/>
        </w:rPr>
        <w:t xml:space="preserve">T9P031 kamerakennon </w:t>
      </w:r>
      <w:r w:rsidRPr="00AE51C4">
        <w:rPr>
          <w:b w:val="0"/>
        </w:rPr>
        <w:t>ominaisuudet (</w:t>
      </w:r>
      <w:r w:rsidRPr="00AE51C4">
        <w:rPr>
          <w:b w:val="0"/>
        </w:rPr>
        <w:t>ONSEMI 2021, s. 1)</w:t>
      </w:r>
      <w:r w:rsidRPr="00AE51C4">
        <w:rPr>
          <w:b w:val="0"/>
        </w:rPr>
        <w:t>.</w:t>
      </w:r>
      <w:bookmarkEnd w:id="51"/>
    </w:p>
    <w:tbl>
      <w:tblPr>
        <w:tblStyle w:val="TableGrid"/>
        <w:tblW w:w="0" w:type="auto"/>
        <w:tblLook w:val="04A0" w:firstRow="1" w:lastRow="0" w:firstColumn="1" w:lastColumn="0" w:noHBand="0" w:noVBand="1"/>
      </w:tblPr>
      <w:tblGrid>
        <w:gridCol w:w="4247"/>
        <w:gridCol w:w="4247"/>
      </w:tblGrid>
      <w:tr w:rsidR="00B77C72" w:rsidRPr="00AE51C4" w:rsidTr="00280C0E">
        <w:tc>
          <w:tcPr>
            <w:tcW w:w="4247" w:type="dxa"/>
          </w:tcPr>
          <w:p w:rsidR="00B77C72" w:rsidRPr="00AE51C4" w:rsidRDefault="00912140" w:rsidP="00B77C72">
            <w:pPr>
              <w:pStyle w:val="BodyText"/>
              <w:rPr>
                <w:lang w:val="fi-FI"/>
              </w:rPr>
            </w:pPr>
            <w:r w:rsidRPr="00AE51C4">
              <w:rPr>
                <w:lang w:val="fi-FI"/>
              </w:rPr>
              <w:t>Tyyppi</w:t>
            </w:r>
          </w:p>
        </w:tc>
        <w:tc>
          <w:tcPr>
            <w:tcW w:w="4247" w:type="dxa"/>
          </w:tcPr>
          <w:p w:rsidR="00B77C72" w:rsidRPr="00AE51C4" w:rsidRDefault="00912140" w:rsidP="00280C0E">
            <w:pPr>
              <w:pStyle w:val="BodyText"/>
              <w:rPr>
                <w:lang w:val="fi-FI"/>
              </w:rPr>
            </w:pPr>
            <w:r w:rsidRPr="00AE51C4">
              <w:rPr>
                <w:lang w:val="fi-FI"/>
              </w:rPr>
              <w:t>CMOS active pixel</w:t>
            </w:r>
          </w:p>
        </w:tc>
      </w:tr>
      <w:tr w:rsidR="00912140" w:rsidRPr="00AE51C4" w:rsidTr="00280C0E">
        <w:tc>
          <w:tcPr>
            <w:tcW w:w="4247" w:type="dxa"/>
          </w:tcPr>
          <w:p w:rsidR="00912140" w:rsidRPr="00AE51C4" w:rsidRDefault="00912140" w:rsidP="00912140">
            <w:pPr>
              <w:pStyle w:val="BodyText"/>
              <w:rPr>
                <w:lang w:val="fi-FI"/>
              </w:rPr>
            </w:pPr>
            <w:r w:rsidRPr="00AE51C4">
              <w:rPr>
                <w:lang w:val="fi-FI"/>
              </w:rPr>
              <w:t>Kuvausala</w:t>
            </w:r>
          </w:p>
        </w:tc>
        <w:tc>
          <w:tcPr>
            <w:tcW w:w="4247" w:type="dxa"/>
          </w:tcPr>
          <w:p w:rsidR="00912140" w:rsidRPr="00AE51C4" w:rsidRDefault="00912140" w:rsidP="00912140">
            <w:pPr>
              <w:pStyle w:val="BodyText"/>
              <w:rPr>
                <w:lang w:val="fi-FI"/>
              </w:rPr>
            </w:pPr>
            <w:r w:rsidRPr="00AE51C4">
              <w:rPr>
                <w:lang w:val="fi-FI"/>
              </w:rPr>
              <w:t>5.7 mm (H) x 4.28 mm (V)</w:t>
            </w:r>
          </w:p>
        </w:tc>
      </w:tr>
      <w:tr w:rsidR="00912140" w:rsidRPr="00AE51C4" w:rsidTr="00280C0E">
        <w:tc>
          <w:tcPr>
            <w:tcW w:w="4247" w:type="dxa"/>
          </w:tcPr>
          <w:p w:rsidR="00912140" w:rsidRPr="00AE51C4" w:rsidRDefault="00912140" w:rsidP="00912140">
            <w:pPr>
              <w:pStyle w:val="BodyText"/>
              <w:rPr>
                <w:lang w:val="fi-FI"/>
              </w:rPr>
            </w:pPr>
            <w:r w:rsidRPr="00AE51C4">
              <w:rPr>
                <w:lang w:val="fi-FI"/>
              </w:rPr>
              <w:t>Kuvausalan pikselimäärä</w:t>
            </w:r>
          </w:p>
        </w:tc>
        <w:tc>
          <w:tcPr>
            <w:tcW w:w="4247" w:type="dxa"/>
          </w:tcPr>
          <w:p w:rsidR="00912140" w:rsidRPr="00AE51C4" w:rsidRDefault="00912140" w:rsidP="00912140">
            <w:pPr>
              <w:pStyle w:val="BodyText"/>
              <w:rPr>
                <w:lang w:val="fi-FI"/>
              </w:rPr>
            </w:pPr>
            <w:r w:rsidRPr="00AE51C4">
              <w:rPr>
                <w:lang w:val="fi-FI"/>
              </w:rPr>
              <w:t>2592 (H) x 1944 (V)</w:t>
            </w:r>
          </w:p>
        </w:tc>
      </w:tr>
      <w:tr w:rsidR="00912140" w:rsidRPr="00AE51C4" w:rsidTr="00280C0E">
        <w:tc>
          <w:tcPr>
            <w:tcW w:w="4247" w:type="dxa"/>
          </w:tcPr>
          <w:p w:rsidR="00912140" w:rsidRPr="00AE51C4" w:rsidRDefault="00912140" w:rsidP="00912140">
            <w:pPr>
              <w:pStyle w:val="BodyText"/>
              <w:rPr>
                <w:lang w:val="fi-FI"/>
              </w:rPr>
            </w:pPr>
            <w:r w:rsidRPr="00AE51C4">
              <w:rPr>
                <w:lang w:val="fi-FI"/>
              </w:rPr>
              <w:t>Pikselin koko</w:t>
            </w:r>
          </w:p>
        </w:tc>
        <w:tc>
          <w:tcPr>
            <w:tcW w:w="4247" w:type="dxa"/>
          </w:tcPr>
          <w:p w:rsidR="00912140" w:rsidRPr="00AE51C4" w:rsidRDefault="00912140" w:rsidP="00912140">
            <w:pPr>
              <w:pStyle w:val="BodyText"/>
              <w:rPr>
                <w:lang w:val="fi-FI"/>
              </w:rPr>
            </w:pPr>
            <w:r w:rsidRPr="00AE51C4">
              <w:rPr>
                <w:lang w:val="fi-FI"/>
              </w:rPr>
              <w:t xml:space="preserve">2.2 </w:t>
            </w:r>
            <w:r w:rsidRPr="00AE51C4">
              <w:rPr>
                <w:rFonts w:cstheme="minorHAnsi"/>
                <w:lang w:val="fi-FI"/>
              </w:rPr>
              <w:t>μ</w:t>
            </w:r>
            <w:r w:rsidRPr="00AE51C4">
              <w:rPr>
                <w:lang w:val="fi-FI"/>
              </w:rPr>
              <w:t xml:space="preserve">m x </w:t>
            </w:r>
            <w:r w:rsidRPr="00AE51C4">
              <w:rPr>
                <w:lang w:val="fi-FI"/>
              </w:rPr>
              <w:t xml:space="preserve">2.2 </w:t>
            </w:r>
            <w:r w:rsidRPr="00AE51C4">
              <w:rPr>
                <w:rFonts w:cstheme="minorHAnsi"/>
                <w:lang w:val="fi-FI"/>
              </w:rPr>
              <w:t>μ</w:t>
            </w:r>
            <w:r w:rsidRPr="00AE51C4">
              <w:rPr>
                <w:lang w:val="fi-FI"/>
              </w:rPr>
              <w:t>m</w:t>
            </w:r>
          </w:p>
        </w:tc>
      </w:tr>
      <w:tr w:rsidR="00912140" w:rsidRPr="00AE51C4" w:rsidTr="00280C0E">
        <w:tc>
          <w:tcPr>
            <w:tcW w:w="4247" w:type="dxa"/>
          </w:tcPr>
          <w:p w:rsidR="00912140" w:rsidRPr="00AE51C4" w:rsidRDefault="00912140" w:rsidP="00912140">
            <w:pPr>
              <w:pStyle w:val="BodyText"/>
              <w:rPr>
                <w:lang w:val="fi-FI"/>
              </w:rPr>
            </w:pPr>
            <w:r w:rsidRPr="00AE51C4">
              <w:rPr>
                <w:lang w:val="fi-FI"/>
              </w:rPr>
              <w:t>A/D-muunnoksen resoluutio</w:t>
            </w:r>
          </w:p>
        </w:tc>
        <w:tc>
          <w:tcPr>
            <w:tcW w:w="4247" w:type="dxa"/>
          </w:tcPr>
          <w:p w:rsidR="00912140" w:rsidRPr="00AE51C4" w:rsidRDefault="00912140" w:rsidP="00912140">
            <w:pPr>
              <w:pStyle w:val="BodyText"/>
              <w:rPr>
                <w:lang w:val="fi-FI"/>
              </w:rPr>
            </w:pPr>
            <w:r w:rsidRPr="00AE51C4">
              <w:rPr>
                <w:lang w:val="fi-FI"/>
              </w:rPr>
              <w:t>12-bittiä</w:t>
            </w:r>
          </w:p>
        </w:tc>
      </w:tr>
    </w:tbl>
    <w:p w:rsidR="00185B6F" w:rsidRPr="00AE51C4" w:rsidRDefault="00185B6F" w:rsidP="00444376">
      <w:pPr>
        <w:pStyle w:val="BodyText"/>
        <w:rPr>
          <w:lang w:val="fi-FI"/>
        </w:rPr>
      </w:pPr>
    </w:p>
    <w:p w:rsidR="00881F55" w:rsidRPr="00AE51C4" w:rsidRDefault="00A61829" w:rsidP="00A61829">
      <w:pPr>
        <w:pStyle w:val="BodyText"/>
        <w:rPr>
          <w:lang w:val="fi-FI"/>
        </w:rPr>
      </w:pPr>
      <w:r>
        <w:rPr>
          <w:lang w:val="fi-FI"/>
        </w:rPr>
        <w:t>Baslerin (2022) mukaan kameramoduulin spektrivaste on seuraavan kuvan mukainen.</w:t>
      </w:r>
    </w:p>
    <w:p w:rsidR="00881F55" w:rsidRPr="00AE51C4" w:rsidRDefault="00881F55" w:rsidP="00444376">
      <w:pPr>
        <w:spacing w:line="240" w:lineRule="auto"/>
        <w:jc w:val="left"/>
      </w:pPr>
      <w:r w:rsidRPr="00AE51C4">
        <w:rPr>
          <w:noProof/>
          <w:lang w:eastAsia="fi-FI" w:bidi="ar-SA"/>
        </w:rPr>
        <w:drawing>
          <wp:inline distT="0" distB="0" distL="0" distR="0" wp14:anchorId="36EECEEB" wp14:editId="47A54DF5">
            <wp:extent cx="5400040" cy="37680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768090"/>
                    </a:xfrm>
                    <a:prstGeom prst="rect">
                      <a:avLst/>
                    </a:prstGeom>
                  </pic:spPr>
                </pic:pic>
              </a:graphicData>
            </a:graphic>
          </wp:inline>
        </w:drawing>
      </w:r>
    </w:p>
    <w:p w:rsidR="00881F55" w:rsidRPr="00AE51C4" w:rsidRDefault="00881F55" w:rsidP="00881F55">
      <w:pPr>
        <w:pStyle w:val="Caption"/>
        <w:rPr>
          <w:b w:val="0"/>
        </w:rPr>
      </w:pPr>
      <w:r w:rsidRPr="00AE51C4">
        <w:lastRenderedPageBreak/>
        <w:t xml:space="preserve"> </w:t>
      </w:r>
      <w:bookmarkStart w:id="52" w:name="_Toc101039940"/>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FE2A9E">
        <w:rPr>
          <w:noProof/>
        </w:rPr>
        <w:t>25</w:t>
      </w:r>
      <w:r w:rsidRPr="00AE51C4">
        <w:rPr>
          <w:noProof/>
        </w:rPr>
        <w:fldChar w:fldCharType="end"/>
      </w:r>
      <w:r w:rsidRPr="00AE51C4">
        <w:t>.</w:t>
      </w:r>
      <w:r w:rsidRPr="00AE51C4">
        <w:rPr>
          <w:b w:val="0"/>
        </w:rPr>
        <w:tab/>
        <w:t>Spektrikamerassa käytetyn kamerakennon spektrivaste</w:t>
      </w:r>
      <w:r w:rsidR="00EE7D25" w:rsidRPr="00AE51C4">
        <w:rPr>
          <w:b w:val="0"/>
        </w:rPr>
        <w:t xml:space="preserve"> </w:t>
      </w:r>
      <w:r w:rsidR="00EE7D25" w:rsidRPr="00AE51C4">
        <w:rPr>
          <w:b w:val="0"/>
        </w:rPr>
        <w:t>(Basler 2022, Area Scan Cameras/</w:t>
      </w:r>
      <w:r w:rsidR="00EE7D25" w:rsidRPr="00AE51C4">
        <w:rPr>
          <w:b w:val="0"/>
        </w:rPr>
        <w:t>Models/Basler dart USB 3.0/daA2500-14uc</w:t>
      </w:r>
      <w:r w:rsidR="00EE7D25" w:rsidRPr="00AE51C4">
        <w:rPr>
          <w:b w:val="0"/>
        </w:rPr>
        <w:t>)</w:t>
      </w:r>
      <w:r w:rsidRPr="00AE51C4">
        <w:rPr>
          <w:b w:val="0"/>
        </w:rPr>
        <w:t>.</w:t>
      </w:r>
      <w:bookmarkEnd w:id="52"/>
    </w:p>
    <w:p w:rsidR="00450A76" w:rsidRPr="00AE51C4" w:rsidRDefault="00A61829" w:rsidP="00881F55">
      <w:r>
        <w:t>Spektrikameran kanssa käytettäessä kameramoduulilta pyydetään kuvadata ”BayerGB12”-formaatissa (tästä lähteenä Ilkan esimerkkiskripti). Seuraava kuva esittää BayerGB12-formaatin Genicam-standardin mukaisesti.</w:t>
      </w:r>
    </w:p>
    <w:p w:rsidR="00450A76" w:rsidRPr="00AE51C4" w:rsidRDefault="00450A76" w:rsidP="00450A76">
      <w:pPr>
        <w:jc w:val="center"/>
      </w:pPr>
      <w:r w:rsidRPr="00AE51C4">
        <w:drawing>
          <wp:inline distT="0" distB="0" distL="0" distR="0" wp14:anchorId="1448B877" wp14:editId="2A665F76">
            <wp:extent cx="2826636" cy="292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67737" cy="2965502"/>
                    </a:xfrm>
                    <a:prstGeom prst="rect">
                      <a:avLst/>
                    </a:prstGeom>
                  </pic:spPr>
                </pic:pic>
              </a:graphicData>
            </a:graphic>
          </wp:inline>
        </w:drawing>
      </w:r>
    </w:p>
    <w:p w:rsidR="00450A76" w:rsidRPr="00AE51C4" w:rsidRDefault="00450A76" w:rsidP="00450A76">
      <w:pPr>
        <w:pStyle w:val="Caption"/>
        <w:rPr>
          <w:b w:val="0"/>
        </w:rPr>
      </w:pPr>
      <w:bookmarkStart w:id="53" w:name="_Toc101039941"/>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FE2A9E">
        <w:rPr>
          <w:noProof/>
        </w:rPr>
        <w:t>26</w:t>
      </w:r>
      <w:r w:rsidRPr="00AE51C4">
        <w:rPr>
          <w:noProof/>
        </w:rPr>
        <w:fldChar w:fldCharType="end"/>
      </w:r>
      <w:r w:rsidRPr="00AE51C4">
        <w:t>.</w:t>
      </w:r>
      <w:r w:rsidRPr="00AE51C4">
        <w:rPr>
          <w:b w:val="0"/>
        </w:rPr>
        <w:tab/>
      </w:r>
      <w:r w:rsidRPr="00AE51C4">
        <w:rPr>
          <w:b w:val="0"/>
        </w:rPr>
        <w:t>Kameramoduulin BayerGB12-formaatin kuvaus</w:t>
      </w:r>
      <w:r w:rsidR="00A4777C" w:rsidRPr="00AE51C4">
        <w:rPr>
          <w:b w:val="0"/>
        </w:rPr>
        <w:t xml:space="preserve"> (Genicam 2016, s. 19).</w:t>
      </w:r>
      <w:bookmarkEnd w:id="53"/>
    </w:p>
    <w:p w:rsidR="00654AC2" w:rsidRPr="00AE51C4" w:rsidRDefault="00A61829" w:rsidP="00881F55">
      <w:r>
        <w:t>BayerGB12-formaatissa saadaan jokaista pikseliä kohden 12-bittinen A/D-muuntimen lukuarvo. Kameramoduulilta saadaan nämä 12-bittiset lukuarvot sijoitettuna 16-bittiin eli kahteen perättäiseen tavuun. Seuraava kuva esittää miten 12-bittiset lukuarvot on sijoitettu kameramoduulilta saataviin peräkkäisiin tavuihin.</w:t>
      </w:r>
    </w:p>
    <w:p w:rsidR="008F5A35" w:rsidRPr="00AE51C4" w:rsidRDefault="008F5A35" w:rsidP="00881F55">
      <w:r w:rsidRPr="00AE51C4">
        <w:drawing>
          <wp:inline distT="0" distB="0" distL="0" distR="0" wp14:anchorId="19735E33" wp14:editId="7FC9994F">
            <wp:extent cx="540004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165225"/>
                    </a:xfrm>
                    <a:prstGeom prst="rect">
                      <a:avLst/>
                    </a:prstGeom>
                  </pic:spPr>
                </pic:pic>
              </a:graphicData>
            </a:graphic>
          </wp:inline>
        </w:drawing>
      </w:r>
    </w:p>
    <w:p w:rsidR="008F5A35" w:rsidRDefault="008F5A35" w:rsidP="008F5A35">
      <w:pPr>
        <w:pStyle w:val="Caption"/>
        <w:rPr>
          <w:b w:val="0"/>
        </w:rPr>
      </w:pPr>
      <w:bookmarkStart w:id="54" w:name="_Toc101039942"/>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FE2A9E">
        <w:rPr>
          <w:noProof/>
        </w:rPr>
        <w:t>27</w:t>
      </w:r>
      <w:r w:rsidRPr="00AE51C4">
        <w:rPr>
          <w:noProof/>
        </w:rPr>
        <w:fldChar w:fldCharType="end"/>
      </w:r>
      <w:r w:rsidRPr="00AE51C4">
        <w:t>.</w:t>
      </w:r>
      <w:r w:rsidRPr="00AE51C4">
        <w:rPr>
          <w:b w:val="0"/>
        </w:rPr>
        <w:tab/>
      </w:r>
      <w:r w:rsidR="00A61829">
        <w:rPr>
          <w:b w:val="0"/>
        </w:rPr>
        <w:t>12-bittisen p</w:t>
      </w:r>
      <w:r w:rsidRPr="00AE51C4">
        <w:rPr>
          <w:b w:val="0"/>
        </w:rPr>
        <w:t>ikseli</w:t>
      </w:r>
      <w:r w:rsidR="00A61829">
        <w:rPr>
          <w:b w:val="0"/>
        </w:rPr>
        <w:t>n lukuarvon</w:t>
      </w:r>
      <w:r w:rsidRPr="00AE51C4">
        <w:rPr>
          <w:b w:val="0"/>
        </w:rPr>
        <w:t xml:space="preserve"> sijoittuminen kameramoduulilta luettavassa datatavuissa BayerGB12-formaatissa </w:t>
      </w:r>
      <w:r w:rsidRPr="00AE51C4">
        <w:rPr>
          <w:b w:val="0"/>
        </w:rPr>
        <w:t>(</w:t>
      </w:r>
      <w:r w:rsidR="00967E0A" w:rsidRPr="00AE51C4">
        <w:rPr>
          <w:b w:val="0"/>
        </w:rPr>
        <w:t xml:space="preserve">Basler </w:t>
      </w:r>
      <w:r w:rsidR="00267E9E" w:rsidRPr="00AE51C4">
        <w:rPr>
          <w:b w:val="0"/>
        </w:rPr>
        <w:t>2022,</w:t>
      </w:r>
      <w:r w:rsidRPr="00AE51C4">
        <w:rPr>
          <w:b w:val="0"/>
        </w:rPr>
        <w:t xml:space="preserve"> </w:t>
      </w:r>
      <w:r w:rsidR="00267E9E" w:rsidRPr="00AE51C4">
        <w:rPr>
          <w:b w:val="0"/>
        </w:rPr>
        <w:t>Area Scan Cameras/Pixel Format</w:t>
      </w:r>
      <w:r w:rsidRPr="00AE51C4">
        <w:rPr>
          <w:b w:val="0"/>
        </w:rPr>
        <w:t>).</w:t>
      </w:r>
      <w:bookmarkEnd w:id="54"/>
    </w:p>
    <w:p w:rsidR="00444376" w:rsidRPr="00AE51C4" w:rsidRDefault="00444376" w:rsidP="00444376">
      <w:pPr>
        <w:spacing w:line="240" w:lineRule="auto"/>
        <w:jc w:val="left"/>
        <w:rPr>
          <w:rFonts w:eastAsia="Microsoft YaHei"/>
          <w:b/>
          <w:bCs/>
          <w:sz w:val="28"/>
          <w:szCs w:val="32"/>
        </w:rPr>
      </w:pPr>
      <w:r w:rsidRPr="00AE51C4">
        <w:br w:type="page"/>
      </w:r>
    </w:p>
    <w:p w:rsidR="00444376" w:rsidRPr="00AE51C4" w:rsidRDefault="00EE6F5A" w:rsidP="00444376">
      <w:pPr>
        <w:pStyle w:val="Heading3"/>
      </w:pPr>
      <w:bookmarkStart w:id="55" w:name="_Toc101039882"/>
      <w:r w:rsidRPr="00AE51C4">
        <w:lastRenderedPageBreak/>
        <w:t xml:space="preserve">MEMS FPI </w:t>
      </w:r>
      <w:r w:rsidR="00444376" w:rsidRPr="00AE51C4">
        <w:t>suodatin</w:t>
      </w:r>
      <w:bookmarkEnd w:id="55"/>
    </w:p>
    <w:p w:rsidR="00872A3D" w:rsidRPr="00AE51C4" w:rsidRDefault="00872A3D" w:rsidP="00CE2CD0">
      <w:pPr>
        <w:pStyle w:val="BodyText"/>
        <w:rPr>
          <w:lang w:val="fi-FI"/>
        </w:rPr>
      </w:pPr>
      <w:r w:rsidRPr="00AE51C4">
        <w:rPr>
          <w:lang w:val="fi-FI"/>
        </w:rPr>
        <w:t>Tässä kappaleessa kerron tarkemmin SICSURFIS-spektrikameran tärkeimmän osan eli valoa sen aallonpituuden mukaan suodattavan MEMS-tekniikalla toteutetun Fabry-Perot interferometri</w:t>
      </w:r>
      <w:r w:rsidR="00760130" w:rsidRPr="00AE51C4">
        <w:rPr>
          <w:lang w:val="fi-FI"/>
        </w:rPr>
        <w:t>sta (MFPI).</w:t>
      </w:r>
    </w:p>
    <w:p w:rsidR="00CE2CD0" w:rsidRPr="00AE51C4" w:rsidRDefault="00CE2CD0" w:rsidP="00CE2CD0">
      <w:pPr>
        <w:pStyle w:val="BodyText"/>
        <w:rPr>
          <w:lang w:val="fi-FI"/>
        </w:rPr>
      </w:pPr>
      <w:r w:rsidRPr="00AE51C4">
        <w:rPr>
          <w:lang w:val="fi-FI"/>
        </w:rPr>
        <w:t xml:space="preserve">Seuraavassa valokuvassa näkyy oikealla SICSURFIS-tutkimushankkeen MEMS-teknologialla toteutettu MFPI-suodatin ja vasemmalla puolella sen eteen kiinnitettava kansilevy (Suomen Akatemia, 2019, s. 12). </w:t>
      </w:r>
    </w:p>
    <w:p w:rsidR="00CE2CD0" w:rsidRPr="00AE51C4" w:rsidRDefault="00CE2CD0" w:rsidP="00CE2CD0">
      <w:pPr>
        <w:pStyle w:val="Image"/>
      </w:pPr>
      <w:r w:rsidRPr="00AE51C4">
        <w:rPr>
          <w:noProof/>
          <w:lang w:eastAsia="fi-FI" w:bidi="ar-SA"/>
        </w:rPr>
        <w:drawing>
          <wp:inline distT="0" distB="0" distL="0" distR="0" wp14:anchorId="72B8BEEF" wp14:editId="3481C233">
            <wp:extent cx="5382376" cy="2524477"/>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gmfpi_photo.PNG"/>
                    <pic:cNvPicPr/>
                  </pic:nvPicPr>
                  <pic:blipFill>
                    <a:blip r:embed="rId49">
                      <a:extLst>
                        <a:ext uri="{28A0092B-C50C-407E-A947-70E740481C1C}">
                          <a14:useLocalDpi xmlns:a14="http://schemas.microsoft.com/office/drawing/2010/main" val="0"/>
                        </a:ext>
                      </a:extLst>
                    </a:blip>
                    <a:stretch>
                      <a:fillRect/>
                    </a:stretch>
                  </pic:blipFill>
                  <pic:spPr>
                    <a:xfrm>
                      <a:off x="0" y="0"/>
                      <a:ext cx="5382376" cy="2524477"/>
                    </a:xfrm>
                    <a:prstGeom prst="rect">
                      <a:avLst/>
                    </a:prstGeom>
                  </pic:spPr>
                </pic:pic>
              </a:graphicData>
            </a:graphic>
          </wp:inline>
        </w:drawing>
      </w:r>
    </w:p>
    <w:p w:rsidR="00CE2CD0" w:rsidRPr="00AE51C4" w:rsidRDefault="00CE2CD0" w:rsidP="00CE2CD0">
      <w:pPr>
        <w:pStyle w:val="Caption"/>
        <w:rPr>
          <w:b w:val="0"/>
        </w:rPr>
      </w:pPr>
      <w:bookmarkStart w:id="56" w:name="_Toc101039943"/>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FE2A9E">
        <w:rPr>
          <w:noProof/>
        </w:rPr>
        <w:t>28</w:t>
      </w:r>
      <w:r w:rsidRPr="00AE51C4">
        <w:rPr>
          <w:noProof/>
        </w:rPr>
        <w:fldChar w:fldCharType="end"/>
      </w:r>
      <w:r w:rsidRPr="00AE51C4">
        <w:t>.</w:t>
      </w:r>
      <w:r w:rsidRPr="00AE51C4">
        <w:rPr>
          <w:b w:val="0"/>
        </w:rPr>
        <w:tab/>
        <w:t>Säädettävä AgMFPI-suodatin (Suomen Akatemia, 2019).</w:t>
      </w:r>
      <w:bookmarkEnd w:id="56"/>
    </w:p>
    <w:p w:rsidR="00CE2CD0" w:rsidRPr="00AE51C4" w:rsidRDefault="00CE2CD0" w:rsidP="00CE2CD0">
      <w:pPr>
        <w:pStyle w:val="BodyText"/>
        <w:rPr>
          <w:rStyle w:val="Hyperlink"/>
          <w:lang w:val="fi-FI"/>
        </w:rPr>
      </w:pPr>
    </w:p>
    <w:p w:rsidR="0007077B" w:rsidRPr="00AE51C4" w:rsidRDefault="00EE6F5A" w:rsidP="00CE2CD0">
      <w:pPr>
        <w:pStyle w:val="BodyText"/>
        <w:rPr>
          <w:rStyle w:val="Hyperlink"/>
          <w:lang w:val="fi-FI"/>
        </w:rPr>
      </w:pPr>
      <w:r w:rsidRPr="00AE51C4">
        <w:rPr>
          <w:rStyle w:val="Hyperlink"/>
          <w:lang w:val="fi-FI"/>
        </w:rPr>
        <w:t>Se</w:t>
      </w:r>
      <w:r w:rsidR="00D906C5" w:rsidRPr="00AE51C4">
        <w:rPr>
          <w:rStyle w:val="Hyperlink"/>
          <w:lang w:val="fi-FI"/>
        </w:rPr>
        <w:t>uraava kuva havainnollistaa ensin vasemmalla MFPI-suodattimen mekaanisen toiminnan ja sitten oikealla MFPI-suodattimen kerrosmaisen rakenteen ja sähköisen kytkennän.</w:t>
      </w:r>
    </w:p>
    <w:p w:rsidR="0007077B" w:rsidRPr="00AE51C4" w:rsidRDefault="0007077B" w:rsidP="00CE2CD0">
      <w:pPr>
        <w:pStyle w:val="BodyText"/>
        <w:rPr>
          <w:lang w:val="fi-FI"/>
        </w:rPr>
      </w:pPr>
      <w:r w:rsidRPr="00AE51C4">
        <w:rPr>
          <w:noProof/>
          <w:lang w:val="fi-FI"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960755"/>
                    </a:xfrm>
                    <a:prstGeom prst="rect">
                      <a:avLst/>
                    </a:prstGeom>
                  </pic:spPr>
                </pic:pic>
              </a:graphicData>
            </a:graphic>
          </wp:inline>
        </w:drawing>
      </w:r>
    </w:p>
    <w:p w:rsidR="0007077B" w:rsidRPr="00AE51C4" w:rsidRDefault="0007077B" w:rsidP="0007077B">
      <w:pPr>
        <w:pStyle w:val="Caption"/>
        <w:rPr>
          <w:b w:val="0"/>
        </w:rPr>
      </w:pPr>
      <w:bookmarkStart w:id="57" w:name="_Toc101039944"/>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FE2A9E">
        <w:rPr>
          <w:noProof/>
        </w:rPr>
        <w:t>29</w:t>
      </w:r>
      <w:r w:rsidRPr="00AE51C4">
        <w:rPr>
          <w:noProof/>
        </w:rPr>
        <w:fldChar w:fldCharType="end"/>
      </w:r>
      <w:r w:rsidRPr="00AE51C4">
        <w:t>.</w:t>
      </w:r>
      <w:r w:rsidRPr="00AE51C4">
        <w:rPr>
          <w:b w:val="0"/>
        </w:rPr>
        <w:tab/>
        <w:t>Vasemmalla puolella MFPI-suodattimen toimintaperiaate. Oikealla MEMS Fabry-Perot interferometrin</w:t>
      </w:r>
      <w:r w:rsidR="00861372" w:rsidRPr="00AE51C4">
        <w:rPr>
          <w:b w:val="0"/>
        </w:rPr>
        <w:t xml:space="preserve"> rakenne</w:t>
      </w:r>
      <w:r w:rsidRPr="00AE51C4">
        <w:rPr>
          <w:b w:val="0"/>
        </w:rPr>
        <w:t xml:space="preserve"> (N</w:t>
      </w:r>
      <w:r w:rsidR="00B07266" w:rsidRPr="00AE51C4">
        <w:rPr>
          <w:b w:val="0"/>
        </w:rPr>
        <w:t>äsilä ja muut 201</w:t>
      </w:r>
      <w:r w:rsidR="00627D0E" w:rsidRPr="00AE51C4">
        <w:rPr>
          <w:b w:val="0"/>
        </w:rPr>
        <w:t>9</w:t>
      </w:r>
      <w:r w:rsidR="00B07266" w:rsidRPr="00AE51C4">
        <w:rPr>
          <w:b w:val="0"/>
        </w:rPr>
        <w:t xml:space="preserve">, s. </w:t>
      </w:r>
      <w:r w:rsidR="00627D0E" w:rsidRPr="00AE51C4">
        <w:rPr>
          <w:b w:val="0"/>
        </w:rPr>
        <w:t>3</w:t>
      </w:r>
      <w:r w:rsidRPr="00AE51C4">
        <w:rPr>
          <w:b w:val="0"/>
        </w:rPr>
        <w:t>).</w:t>
      </w:r>
      <w:bookmarkEnd w:id="57"/>
    </w:p>
    <w:p w:rsidR="0092799A" w:rsidRPr="00AE51C4" w:rsidRDefault="0092799A" w:rsidP="0092799A"/>
    <w:p w:rsidR="00D906C5" w:rsidRPr="00AE51C4" w:rsidRDefault="00406539" w:rsidP="0007077B">
      <w:pPr>
        <w:pStyle w:val="BodyText"/>
        <w:rPr>
          <w:lang w:val="fi-FI"/>
        </w:rPr>
      </w:pPr>
      <w:r w:rsidRPr="00AE51C4">
        <w:rPr>
          <w:lang w:val="fi-FI"/>
        </w:rPr>
        <w:t xml:space="preserve">Kerron seuraavaksi </w:t>
      </w:r>
      <w:r w:rsidR="00605256" w:rsidRPr="00AE51C4">
        <w:rPr>
          <w:lang w:val="fi-FI"/>
        </w:rPr>
        <w:t xml:space="preserve">Guon </w:t>
      </w:r>
      <w:r w:rsidR="0072432B" w:rsidRPr="00AE51C4">
        <w:rPr>
          <w:lang w:val="fi-FI"/>
        </w:rPr>
        <w:t xml:space="preserve">ja muiden </w:t>
      </w:r>
      <w:r w:rsidR="00760130" w:rsidRPr="00AE51C4">
        <w:rPr>
          <w:lang w:val="fi-FI"/>
        </w:rPr>
        <w:t>(2018, s. 5</w:t>
      </w:r>
      <w:r w:rsidR="00B275FB" w:rsidRPr="00AE51C4">
        <w:rPr>
          <w:lang w:val="fi-FI"/>
        </w:rPr>
        <w:t>-6</w:t>
      </w:r>
      <w:r w:rsidR="00760130" w:rsidRPr="00AE51C4">
        <w:rPr>
          <w:lang w:val="fi-FI"/>
        </w:rPr>
        <w:t xml:space="preserve">) </w:t>
      </w:r>
      <w:r w:rsidRPr="00AE51C4">
        <w:rPr>
          <w:lang w:val="fi-FI"/>
        </w:rPr>
        <w:t xml:space="preserve">käyttämän </w:t>
      </w:r>
      <w:r w:rsidR="00B275FB" w:rsidRPr="00AE51C4">
        <w:rPr>
          <w:lang w:val="fi-FI"/>
        </w:rPr>
        <w:t>Ag</w:t>
      </w:r>
      <w:r w:rsidR="0072432B" w:rsidRPr="00AE51C4">
        <w:rPr>
          <w:lang w:val="fi-FI"/>
        </w:rPr>
        <w:t>MFPI:n valmistus</w:t>
      </w:r>
      <w:r w:rsidRPr="00AE51C4">
        <w:rPr>
          <w:lang w:val="fi-FI"/>
        </w:rPr>
        <w:t xml:space="preserve">prosessin ja viittaan samalla jäljempänä esitetyssä kuvassa mainittuihin </w:t>
      </w:r>
      <w:r w:rsidRPr="00AE51C4">
        <w:rPr>
          <w:lang w:val="fi-FI"/>
        </w:rPr>
        <w:lastRenderedPageBreak/>
        <w:t xml:space="preserve">vaiheisiin A - E. Vaiheessa A </w:t>
      </w:r>
      <w:r w:rsidR="0072432B" w:rsidRPr="00AE51C4">
        <w:rPr>
          <w:lang w:val="fi-FI"/>
        </w:rPr>
        <w:t xml:space="preserve">käytetään </w:t>
      </w:r>
      <w:r w:rsidRPr="00AE51C4">
        <w:rPr>
          <w:lang w:val="fi-FI"/>
        </w:rPr>
        <w:t xml:space="preserve">pohjana </w:t>
      </w:r>
      <w:r w:rsidR="0072432B" w:rsidRPr="00AE51C4">
        <w:rPr>
          <w:lang w:val="fi-FI"/>
        </w:rPr>
        <w:t>kvartsikerrosta</w:t>
      </w:r>
      <w:r w:rsidR="00A80F4F" w:rsidRPr="00AE51C4">
        <w:rPr>
          <w:lang w:val="fi-FI"/>
        </w:rPr>
        <w:t xml:space="preserve">. Näsilän ja muiden (2018, s. 2) mukaan kvartsi on läpinäkyvää (lähes nollahäviöt) näkyvän valon alueella. Edelleen Guon mukaan kvartsiin </w:t>
      </w:r>
      <w:r w:rsidRPr="00AE51C4">
        <w:rPr>
          <w:lang w:val="fi-FI"/>
        </w:rPr>
        <w:t>pinnoitetaan siihen ohuina kalvoina Al</w:t>
      </w:r>
      <w:r w:rsidRPr="00AE51C4">
        <w:rPr>
          <w:vertAlign w:val="subscript"/>
          <w:lang w:val="fi-FI"/>
        </w:rPr>
        <w:t>2</w:t>
      </w:r>
      <w:r w:rsidRPr="00AE51C4">
        <w:rPr>
          <w:lang w:val="fi-FI"/>
        </w:rPr>
        <w:t>O</w:t>
      </w:r>
      <w:r w:rsidRPr="00AE51C4">
        <w:rPr>
          <w:vertAlign w:val="subscript"/>
          <w:lang w:val="fi-FI"/>
        </w:rPr>
        <w:t>3</w:t>
      </w:r>
      <w:r w:rsidRPr="00AE51C4">
        <w:rPr>
          <w:lang w:val="fi-FI"/>
        </w:rPr>
        <w:t xml:space="preserve"> pohjakerros, peilinä toimiva ohut Ag-kerros ja Al</w:t>
      </w:r>
      <w:r w:rsidRPr="00AE51C4">
        <w:rPr>
          <w:vertAlign w:val="subscript"/>
          <w:lang w:val="fi-FI"/>
        </w:rPr>
        <w:t>2</w:t>
      </w:r>
      <w:r w:rsidRPr="00AE51C4">
        <w:rPr>
          <w:lang w:val="fi-FI"/>
        </w:rPr>
        <w:t>O</w:t>
      </w:r>
      <w:r w:rsidRPr="00AE51C4">
        <w:rPr>
          <w:vertAlign w:val="subscript"/>
          <w:lang w:val="fi-FI"/>
        </w:rPr>
        <w:t>3</w:t>
      </w:r>
      <w:r w:rsidRPr="00AE51C4">
        <w:rPr>
          <w:lang w:val="fi-FI"/>
        </w:rPr>
        <w:t xml:space="preserve"> suojakerros. Tämä Ag-kerros</w:t>
      </w:r>
      <w:r w:rsidR="00D75A82" w:rsidRPr="00AE51C4">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sidRPr="00AE51C4">
        <w:rPr>
          <w:vertAlign w:val="subscript"/>
          <w:lang w:val="fi-FI"/>
        </w:rPr>
        <w:t>2</w:t>
      </w:r>
      <w:r w:rsidR="00D75A82" w:rsidRPr="00AE51C4">
        <w:rPr>
          <w:lang w:val="fi-FI"/>
        </w:rPr>
        <w:t xml:space="preserve"> kerros, joka erottaa peilipinnat toisistaan. Vaiheessa C lisätään taas ylempää liikkuvaa peiliä varten Al</w:t>
      </w:r>
      <w:r w:rsidR="00D75A82" w:rsidRPr="00AE51C4">
        <w:rPr>
          <w:vertAlign w:val="subscript"/>
          <w:lang w:val="fi-FI"/>
        </w:rPr>
        <w:t>2</w:t>
      </w:r>
      <w:r w:rsidR="00D75A82" w:rsidRPr="00AE51C4">
        <w:rPr>
          <w:lang w:val="fi-FI"/>
        </w:rPr>
        <w:t>O</w:t>
      </w:r>
      <w:r w:rsidR="00D75A82" w:rsidRPr="00AE51C4">
        <w:rPr>
          <w:vertAlign w:val="subscript"/>
          <w:lang w:val="fi-FI"/>
        </w:rPr>
        <w:t>3</w:t>
      </w:r>
      <w:r w:rsidR="00D75A82" w:rsidRPr="00AE51C4">
        <w:rPr>
          <w:lang w:val="fi-FI"/>
        </w:rPr>
        <w:t xml:space="preserve"> pohjakerros (70 nm), peilinä toimiva ohut Ag-kerros (30 nm) ja Al</w:t>
      </w:r>
      <w:r w:rsidR="00D75A82" w:rsidRPr="00AE51C4">
        <w:rPr>
          <w:vertAlign w:val="subscript"/>
          <w:lang w:val="fi-FI"/>
        </w:rPr>
        <w:t>2</w:t>
      </w:r>
      <w:r w:rsidR="00D75A82" w:rsidRPr="00AE51C4">
        <w:rPr>
          <w:lang w:val="fi-FI"/>
        </w:rPr>
        <w:t>O</w:t>
      </w:r>
      <w:r w:rsidR="00D75A82" w:rsidRPr="00AE51C4">
        <w:rPr>
          <w:vertAlign w:val="subscript"/>
          <w:lang w:val="fi-FI"/>
        </w:rPr>
        <w:t>3</w:t>
      </w:r>
      <w:r w:rsidR="00D75A82" w:rsidRPr="00AE51C4">
        <w:rPr>
          <w:lang w:val="fi-FI"/>
        </w:rPr>
        <w:t xml:space="preserve"> suojakerros (70 nm). Vaiheessa D aukotetaan </w:t>
      </w:r>
      <w:r w:rsidR="00E905B9" w:rsidRPr="00AE51C4">
        <w:rPr>
          <w:lang w:val="fi-FI"/>
        </w:rPr>
        <w:t>ylempi peilipinta. Vaiheessa E poistetaan HF-kaasun avulla kahden peilipinnan välinen PECVD TEOS SiO</w:t>
      </w:r>
      <w:r w:rsidR="00E905B9" w:rsidRPr="00AE51C4">
        <w:rPr>
          <w:vertAlign w:val="subscript"/>
          <w:lang w:val="fi-FI"/>
        </w:rPr>
        <w:t>2</w:t>
      </w:r>
      <w:r w:rsidR="00E905B9" w:rsidRPr="00AE51C4">
        <w:rPr>
          <w:lang w:val="fi-FI"/>
        </w:rPr>
        <w:t xml:space="preserve"> kerros, jolloin ylemmästä peilipinnasta tulee itseään kannatteleva kalvo</w:t>
      </w:r>
      <w:r w:rsidR="00A80F4F" w:rsidRPr="00AE51C4">
        <w:rPr>
          <w:lang w:val="fi-FI"/>
        </w:rPr>
        <w:t xml:space="preserve"> ja peilien väliin jää säädettävä ilmarako</w:t>
      </w:r>
      <w:r w:rsidR="00E905B9" w:rsidRPr="00AE51C4">
        <w:rPr>
          <w:lang w:val="fi-FI"/>
        </w:rPr>
        <w:t>.</w:t>
      </w:r>
    </w:p>
    <w:p w:rsidR="006563EA" w:rsidRPr="00AE51C4" w:rsidRDefault="006563EA" w:rsidP="008100AA">
      <w:pPr>
        <w:pStyle w:val="BodyText"/>
        <w:jc w:val="center"/>
        <w:rPr>
          <w:lang w:val="fi-FI"/>
        </w:rPr>
      </w:pPr>
      <w:r w:rsidRPr="00AE51C4">
        <w:rPr>
          <w:noProof/>
          <w:lang w:val="fi-FI" w:eastAsia="fi-FI" w:bidi="ar-SA"/>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48881" cy="3234394"/>
                    </a:xfrm>
                    <a:prstGeom prst="rect">
                      <a:avLst/>
                    </a:prstGeom>
                  </pic:spPr>
                </pic:pic>
              </a:graphicData>
            </a:graphic>
          </wp:inline>
        </w:drawing>
      </w:r>
    </w:p>
    <w:p w:rsidR="006563EA" w:rsidRPr="00AE51C4" w:rsidRDefault="006563EA" w:rsidP="006563EA">
      <w:pPr>
        <w:pStyle w:val="Caption"/>
        <w:rPr>
          <w:b w:val="0"/>
        </w:rPr>
      </w:pPr>
      <w:bookmarkStart w:id="58" w:name="_Toc101039945"/>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FE2A9E">
        <w:rPr>
          <w:noProof/>
        </w:rPr>
        <w:t>30</w:t>
      </w:r>
      <w:r w:rsidRPr="00AE51C4">
        <w:rPr>
          <w:noProof/>
        </w:rPr>
        <w:fldChar w:fldCharType="end"/>
      </w:r>
      <w:r w:rsidRPr="00AE51C4">
        <w:t>.</w:t>
      </w:r>
      <w:r w:rsidRPr="00AE51C4">
        <w:rPr>
          <w:b w:val="0"/>
        </w:rPr>
        <w:tab/>
        <w:t>AgMFPI valmistusprosessi (Näsilä ja muut 2018, s. 5</w:t>
      </w:r>
      <w:r w:rsidR="00B275FB" w:rsidRPr="00AE51C4">
        <w:rPr>
          <w:b w:val="0"/>
        </w:rPr>
        <w:t>-6</w:t>
      </w:r>
      <w:r w:rsidRPr="00AE51C4">
        <w:rPr>
          <w:b w:val="0"/>
        </w:rPr>
        <w:t>).</w:t>
      </w:r>
      <w:bookmarkEnd w:id="58"/>
    </w:p>
    <w:p w:rsidR="006563EA" w:rsidRPr="00AE51C4" w:rsidRDefault="006563EA" w:rsidP="00627D0E">
      <w:pPr>
        <w:pStyle w:val="BodyText"/>
        <w:rPr>
          <w:lang w:val="fi-FI"/>
        </w:rPr>
      </w:pPr>
    </w:p>
    <w:p w:rsidR="006563EA" w:rsidRPr="00AE51C4" w:rsidRDefault="006563EA" w:rsidP="00627D0E">
      <w:pPr>
        <w:pStyle w:val="BodyText"/>
        <w:rPr>
          <w:lang w:val="fi-FI"/>
        </w:rPr>
      </w:pPr>
    </w:p>
    <w:p w:rsidR="00627D0E" w:rsidRPr="00AE51C4" w:rsidRDefault="00627D0E" w:rsidP="00627D0E">
      <w:pPr>
        <w:pStyle w:val="BodyText"/>
        <w:rPr>
          <w:lang w:val="fi-FI"/>
        </w:rPr>
      </w:pPr>
      <w:r w:rsidRPr="00AE51C4">
        <w:rPr>
          <w:lang w:val="fi-FI"/>
        </w:rPr>
        <w:t>Myös tästä:</w:t>
      </w:r>
    </w:p>
    <w:p w:rsidR="00627D0E" w:rsidRPr="00AE51C4" w:rsidRDefault="00EB61EB" w:rsidP="00627D0E">
      <w:pPr>
        <w:pStyle w:val="BodyText"/>
        <w:rPr>
          <w:rStyle w:val="Hyperlink"/>
          <w:lang w:val="fi-FI"/>
        </w:rPr>
      </w:pPr>
      <w:hyperlink r:id="rId52" w:history="1">
        <w:r w:rsidR="00627D0E" w:rsidRPr="00AE51C4">
          <w:rPr>
            <w:rStyle w:val="Hyperlink"/>
            <w:lang w:val="fi-FI"/>
          </w:rPr>
          <w:t>https://jyx.jyu.fi/bitstream/handle/123456789/48460/1/URN%3ANBN%3Afi%3Ajyu-201601261277.pdf</w:t>
        </w:r>
      </w:hyperlink>
    </w:p>
    <w:p w:rsidR="00627D0E" w:rsidRPr="00AE51C4" w:rsidRDefault="00627D0E" w:rsidP="00627D0E">
      <w:pPr>
        <w:pStyle w:val="BodyText"/>
        <w:rPr>
          <w:lang w:val="fi-FI"/>
        </w:rPr>
      </w:pPr>
    </w:p>
    <w:p w:rsidR="00A14782" w:rsidRPr="00AE51C4" w:rsidRDefault="00A14782" w:rsidP="0007077B">
      <w:pPr>
        <w:pStyle w:val="BodyText"/>
        <w:rPr>
          <w:lang w:val="fi-FI"/>
        </w:rPr>
      </w:pPr>
    </w:p>
    <w:p w:rsidR="00A14782" w:rsidRPr="00AE51C4" w:rsidRDefault="00A14782" w:rsidP="0007077B">
      <w:pPr>
        <w:pStyle w:val="BodyText"/>
        <w:rPr>
          <w:lang w:val="fi-FI"/>
        </w:rPr>
      </w:pPr>
      <w:r w:rsidRPr="00AE51C4">
        <w:rPr>
          <w:lang w:val="fi-FI"/>
        </w:rPr>
        <w:t>SICSURFIS-tutkimushankkeen AgMFPI-H019 spektrikamerassa sisääntuleva valo johdetaan MFPI-suodattimen jälkeen digitaaliselle kuvauskennolle (Saari, 2020, s. 5).</w:t>
      </w:r>
    </w:p>
    <w:p w:rsidR="0007077B" w:rsidRPr="00AE51C4" w:rsidRDefault="0007077B" w:rsidP="00CE2CD0">
      <w:pPr>
        <w:pStyle w:val="BodyText"/>
        <w:rPr>
          <w:lang w:val="fi-FI"/>
        </w:rPr>
      </w:pPr>
    </w:p>
    <w:p w:rsidR="00CE2CD0" w:rsidRPr="00AE51C4" w:rsidRDefault="00CE2CD0" w:rsidP="00CE2CD0">
      <w:pPr>
        <w:pStyle w:val="BodyText"/>
        <w:rPr>
          <w:lang w:val="fi-FI"/>
        </w:rPr>
      </w:pPr>
    </w:p>
    <w:p w:rsidR="00444376" w:rsidRPr="00AE51C4" w:rsidRDefault="00444376" w:rsidP="00444376">
      <w:pPr>
        <w:pStyle w:val="BodyText"/>
        <w:rPr>
          <w:lang w:val="fi-FI"/>
        </w:rPr>
      </w:pPr>
      <w:r w:rsidRPr="00AE51C4">
        <w:rPr>
          <w:lang w:val="fi-FI"/>
        </w:rPr>
        <w:t>Seuraava taulukko esittää MFPI-suodattimen ominaisuuksia.</w:t>
      </w:r>
    </w:p>
    <w:p w:rsidR="00444376" w:rsidRPr="00AE51C4" w:rsidRDefault="00444376" w:rsidP="00444376">
      <w:pPr>
        <w:pStyle w:val="Caption"/>
        <w:rPr>
          <w:b w:val="0"/>
        </w:rPr>
      </w:pPr>
      <w:bookmarkStart w:id="59" w:name="_Toc101039965"/>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FE2A9E">
        <w:rPr>
          <w:noProof/>
        </w:rPr>
        <w:t>6</w:t>
      </w:r>
      <w:r w:rsidRPr="00AE51C4">
        <w:rPr>
          <w:noProof/>
        </w:rPr>
        <w:fldChar w:fldCharType="end"/>
      </w:r>
      <w:r w:rsidRPr="00AE51C4">
        <w:t>.</w:t>
      </w:r>
      <w:r w:rsidRPr="00AE51C4">
        <w:rPr>
          <w:b w:val="0"/>
        </w:rPr>
        <w:tab/>
        <w:t>MFPI-suodattimen ominaisuudet (Saari, 2020).</w:t>
      </w:r>
      <w:bookmarkEnd w:id="59"/>
    </w:p>
    <w:tbl>
      <w:tblPr>
        <w:tblStyle w:val="TableGrid"/>
        <w:tblW w:w="0" w:type="auto"/>
        <w:tblLook w:val="04A0" w:firstRow="1" w:lastRow="0" w:firstColumn="1" w:lastColumn="0" w:noHBand="0" w:noVBand="1"/>
      </w:tblPr>
      <w:tblGrid>
        <w:gridCol w:w="4247"/>
        <w:gridCol w:w="4247"/>
      </w:tblGrid>
      <w:tr w:rsidR="00444376" w:rsidRPr="00AE51C4" w:rsidTr="00CE7FCE">
        <w:tc>
          <w:tcPr>
            <w:tcW w:w="4247" w:type="dxa"/>
          </w:tcPr>
          <w:p w:rsidR="00444376" w:rsidRPr="00AE51C4" w:rsidRDefault="00444376" w:rsidP="00CE7FCE">
            <w:pPr>
              <w:pStyle w:val="BodyText"/>
              <w:rPr>
                <w:lang w:val="fi-FI"/>
              </w:rPr>
            </w:pPr>
            <w:r w:rsidRPr="00AE51C4">
              <w:rPr>
                <w:lang w:val="fi-FI"/>
              </w:rPr>
              <w:t>MFPI spectral range</w:t>
            </w:r>
          </w:p>
        </w:tc>
        <w:tc>
          <w:tcPr>
            <w:tcW w:w="4247" w:type="dxa"/>
          </w:tcPr>
          <w:p w:rsidR="00444376" w:rsidRPr="00AE51C4" w:rsidRDefault="00444376" w:rsidP="00CE7FCE">
            <w:pPr>
              <w:pStyle w:val="BodyText"/>
              <w:rPr>
                <w:lang w:val="fi-FI"/>
              </w:rPr>
            </w:pPr>
            <w:r w:rsidRPr="00AE51C4">
              <w:rPr>
                <w:lang w:val="fi-FI"/>
              </w:rPr>
              <w:t>500 – 950 nm</w:t>
            </w:r>
          </w:p>
        </w:tc>
      </w:tr>
      <w:tr w:rsidR="00444376" w:rsidRPr="00AE51C4" w:rsidTr="00CE7FCE">
        <w:tc>
          <w:tcPr>
            <w:tcW w:w="4247" w:type="dxa"/>
          </w:tcPr>
          <w:p w:rsidR="00444376" w:rsidRPr="00AE51C4" w:rsidRDefault="00444376" w:rsidP="00CE7FCE">
            <w:pPr>
              <w:pStyle w:val="BodyText"/>
              <w:rPr>
                <w:lang w:val="fi-FI"/>
              </w:rPr>
            </w:pPr>
            <w:r w:rsidRPr="00AE51C4">
              <w:rPr>
                <w:lang w:val="fi-FI"/>
              </w:rPr>
              <w:t>Spectral resolution</w:t>
            </w:r>
          </w:p>
        </w:tc>
        <w:tc>
          <w:tcPr>
            <w:tcW w:w="4247" w:type="dxa"/>
          </w:tcPr>
          <w:p w:rsidR="00444376" w:rsidRPr="00AE51C4" w:rsidRDefault="00444376" w:rsidP="00CE7FCE">
            <w:pPr>
              <w:pStyle w:val="BodyText"/>
              <w:rPr>
                <w:lang w:val="fi-FI"/>
              </w:rPr>
            </w:pPr>
            <w:r w:rsidRPr="00AE51C4">
              <w:rPr>
                <w:lang w:val="fi-FI"/>
              </w:rPr>
              <w:t>15 … 32 nm @ FWHM</w:t>
            </w:r>
          </w:p>
        </w:tc>
      </w:tr>
      <w:tr w:rsidR="00444376" w:rsidRPr="00AE51C4" w:rsidTr="00CE7FCE">
        <w:tc>
          <w:tcPr>
            <w:tcW w:w="4247" w:type="dxa"/>
          </w:tcPr>
          <w:p w:rsidR="00444376" w:rsidRPr="00AE51C4" w:rsidRDefault="00444376" w:rsidP="00CE7FCE">
            <w:pPr>
              <w:pStyle w:val="BodyText"/>
              <w:rPr>
                <w:lang w:val="fi-FI"/>
              </w:rPr>
            </w:pPr>
            <w:r w:rsidRPr="00AE51C4">
              <w:rPr>
                <w:lang w:val="fi-FI"/>
              </w:rPr>
              <w:t>Spectral step</w:t>
            </w:r>
          </w:p>
        </w:tc>
        <w:tc>
          <w:tcPr>
            <w:tcW w:w="4247" w:type="dxa"/>
          </w:tcPr>
          <w:p w:rsidR="00444376" w:rsidRPr="00AE51C4" w:rsidRDefault="00444376" w:rsidP="00CE7FCE">
            <w:pPr>
              <w:pStyle w:val="BodyText"/>
              <w:rPr>
                <w:lang w:val="fi-FI"/>
              </w:rPr>
            </w:pPr>
            <w:r w:rsidRPr="00AE51C4">
              <w:rPr>
                <w:lang w:val="fi-FI"/>
              </w:rPr>
              <w:t>&lt; 1 nm</w:t>
            </w:r>
          </w:p>
        </w:tc>
      </w:tr>
      <w:tr w:rsidR="00444376" w:rsidRPr="00AE51C4" w:rsidTr="00CE7FCE">
        <w:tc>
          <w:tcPr>
            <w:tcW w:w="4247" w:type="dxa"/>
          </w:tcPr>
          <w:p w:rsidR="00444376" w:rsidRPr="00AE51C4" w:rsidRDefault="00444376" w:rsidP="00CE7FCE">
            <w:pPr>
              <w:pStyle w:val="BodyText"/>
              <w:rPr>
                <w:lang w:val="fi-FI"/>
              </w:rPr>
            </w:pPr>
            <w:r w:rsidRPr="00AE51C4">
              <w:rPr>
                <w:lang w:val="fi-FI"/>
              </w:rPr>
              <w:t>Optical aperture</w:t>
            </w:r>
          </w:p>
        </w:tc>
        <w:tc>
          <w:tcPr>
            <w:tcW w:w="4247" w:type="dxa"/>
          </w:tcPr>
          <w:p w:rsidR="00444376" w:rsidRPr="00AE51C4" w:rsidRDefault="00444376" w:rsidP="00CE7FCE">
            <w:pPr>
              <w:pStyle w:val="BodyText"/>
              <w:rPr>
                <w:lang w:val="fi-FI"/>
              </w:rPr>
            </w:pPr>
            <w:r w:rsidRPr="00AE51C4">
              <w:rPr>
                <w:lang w:val="fi-FI"/>
              </w:rPr>
              <w:t>3 mm</w:t>
            </w:r>
          </w:p>
        </w:tc>
      </w:tr>
      <w:tr w:rsidR="00444376" w:rsidRPr="00AE51C4" w:rsidTr="00CE7FCE">
        <w:tc>
          <w:tcPr>
            <w:tcW w:w="4247" w:type="dxa"/>
          </w:tcPr>
          <w:p w:rsidR="00444376" w:rsidRPr="00AE51C4" w:rsidRDefault="00444376" w:rsidP="00CE7FCE">
            <w:pPr>
              <w:pStyle w:val="BodyText"/>
              <w:rPr>
                <w:lang w:val="fi-FI"/>
              </w:rPr>
            </w:pPr>
            <w:r w:rsidRPr="00AE51C4">
              <w:rPr>
                <w:lang w:val="fi-FI"/>
              </w:rPr>
              <w:t>Chip size</w:t>
            </w:r>
          </w:p>
        </w:tc>
        <w:tc>
          <w:tcPr>
            <w:tcW w:w="4247" w:type="dxa"/>
          </w:tcPr>
          <w:p w:rsidR="00444376" w:rsidRPr="00AE51C4" w:rsidRDefault="00444376" w:rsidP="00CE7FCE">
            <w:pPr>
              <w:pStyle w:val="BodyText"/>
              <w:rPr>
                <w:lang w:val="fi-FI"/>
              </w:rPr>
            </w:pPr>
            <w:r w:rsidRPr="00AE51C4">
              <w:rPr>
                <w:lang w:val="fi-FI"/>
              </w:rPr>
              <w:t>5.1 mm x 5.1 mm</w:t>
            </w:r>
          </w:p>
        </w:tc>
      </w:tr>
      <w:tr w:rsidR="00444376" w:rsidRPr="00AE51C4" w:rsidTr="00CE7FCE">
        <w:tc>
          <w:tcPr>
            <w:tcW w:w="4247" w:type="dxa"/>
          </w:tcPr>
          <w:p w:rsidR="00444376" w:rsidRPr="00AE51C4" w:rsidRDefault="00444376" w:rsidP="00CE7FCE">
            <w:pPr>
              <w:pStyle w:val="BodyText"/>
              <w:rPr>
                <w:lang w:val="fi-FI"/>
              </w:rPr>
            </w:pPr>
            <w:r w:rsidRPr="00AE51C4">
              <w:rPr>
                <w:lang w:val="fi-FI"/>
              </w:rPr>
              <w:t>PCB size</w:t>
            </w:r>
          </w:p>
        </w:tc>
        <w:tc>
          <w:tcPr>
            <w:tcW w:w="4247" w:type="dxa"/>
          </w:tcPr>
          <w:p w:rsidR="00444376" w:rsidRPr="00AE51C4" w:rsidRDefault="00444376" w:rsidP="00CE7FCE">
            <w:pPr>
              <w:pStyle w:val="BodyText"/>
              <w:rPr>
                <w:lang w:val="fi-FI"/>
              </w:rPr>
            </w:pPr>
            <w:r w:rsidRPr="00AE51C4">
              <w:rPr>
                <w:lang w:val="fi-FI"/>
              </w:rPr>
              <w:t>25 mm x 30 mm x 1.6 mm</w:t>
            </w:r>
          </w:p>
        </w:tc>
      </w:tr>
    </w:tbl>
    <w:p w:rsidR="00444376" w:rsidRPr="00AE51C4" w:rsidRDefault="00444376" w:rsidP="00444376">
      <w:pPr>
        <w:pStyle w:val="BodyText"/>
        <w:rPr>
          <w:lang w:val="fi-FI"/>
        </w:rPr>
      </w:pPr>
    </w:p>
    <w:p w:rsidR="00CE2CD0" w:rsidRPr="00AE51C4" w:rsidRDefault="00444376" w:rsidP="00444376">
      <w:pPr>
        <w:pStyle w:val="BodyText"/>
        <w:rPr>
          <w:lang w:val="fi-FI"/>
        </w:rPr>
      </w:pPr>
      <w:r w:rsidRPr="00AE51C4">
        <w:rPr>
          <w:lang w:val="fi-FI"/>
        </w:rPr>
        <w:t>MFPI-suodattimessa on USB-liitäntä (Saari, 2020).</w:t>
      </w:r>
    </w:p>
    <w:p w:rsidR="00444376" w:rsidRPr="00AE51C4" w:rsidRDefault="00444376" w:rsidP="00444376">
      <w:pPr>
        <w:spacing w:line="240" w:lineRule="auto"/>
        <w:jc w:val="left"/>
        <w:rPr>
          <w:rFonts w:eastAsia="Microsoft YaHei"/>
          <w:b/>
          <w:bCs/>
          <w:sz w:val="28"/>
          <w:szCs w:val="32"/>
        </w:rPr>
      </w:pPr>
    </w:p>
    <w:p w:rsidR="00444376" w:rsidRPr="00AE51C4" w:rsidRDefault="00444376" w:rsidP="00444376">
      <w:pPr>
        <w:pStyle w:val="Heading3"/>
      </w:pPr>
      <w:bookmarkStart w:id="60" w:name="_Toc101039883"/>
      <w:r w:rsidRPr="00AE51C4">
        <w:t>LED-valonlähde</w:t>
      </w:r>
      <w:bookmarkEnd w:id="60"/>
    </w:p>
    <w:p w:rsidR="00461A32" w:rsidRPr="00AE51C4" w:rsidRDefault="00461A32" w:rsidP="00461A32">
      <w:pPr>
        <w:pStyle w:val="BodyText"/>
        <w:rPr>
          <w:lang w:val="fi-FI"/>
        </w:rPr>
      </w:pPr>
      <w:r w:rsidRPr="00AE51C4">
        <w:rPr>
          <w:lang w:val="fi-FI"/>
        </w:rPr>
        <w:t>Tässä kappaleessa kerron SICSURFIS-spektrikameran LED-valonlähteestä.</w:t>
      </w:r>
    </w:p>
    <w:p w:rsidR="00461A32" w:rsidRPr="00AE51C4" w:rsidRDefault="00461A32" w:rsidP="00461A32">
      <w:pPr>
        <w:pStyle w:val="BodyText"/>
        <w:rPr>
          <w:lang w:val="fi-FI"/>
        </w:rPr>
      </w:pPr>
      <w:r w:rsidRPr="00AE51C4">
        <w:rPr>
          <w:noProof/>
          <w:lang w:val="fi-FI" w:eastAsia="fi-FI" w:bidi="ar-SA"/>
        </w:rPr>
        <w:lastRenderedPageBreak/>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653155"/>
                    </a:xfrm>
                    <a:prstGeom prst="rect">
                      <a:avLst/>
                    </a:prstGeom>
                  </pic:spPr>
                </pic:pic>
              </a:graphicData>
            </a:graphic>
          </wp:inline>
        </w:drawing>
      </w:r>
    </w:p>
    <w:p w:rsidR="00461A32" w:rsidRPr="00AE51C4" w:rsidRDefault="00461A32" w:rsidP="00461A32">
      <w:pPr>
        <w:pStyle w:val="Caption"/>
        <w:rPr>
          <w:b w:val="0"/>
        </w:rPr>
      </w:pPr>
      <w:bookmarkStart w:id="61" w:name="_Toc101039946"/>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FE2A9E">
        <w:rPr>
          <w:noProof/>
        </w:rPr>
        <w:t>31</w:t>
      </w:r>
      <w:r w:rsidRPr="00AE51C4">
        <w:rPr>
          <w:noProof/>
        </w:rPr>
        <w:fldChar w:fldCharType="end"/>
      </w:r>
      <w:r w:rsidRPr="00AE51C4">
        <w:t>.</w:t>
      </w:r>
      <w:r w:rsidRPr="00AE51C4">
        <w:rPr>
          <w:b w:val="0"/>
        </w:rPr>
        <w:tab/>
        <w:t>LED-valonlähteessä käytettyjen LED:ien spektri (Saari 2020, s. 9).</w:t>
      </w:r>
      <w:bookmarkEnd w:id="61"/>
    </w:p>
    <w:p w:rsidR="00461A32" w:rsidRPr="00AE51C4" w:rsidRDefault="00461A32" w:rsidP="00461A32">
      <w:pPr>
        <w:pStyle w:val="BodyText"/>
        <w:rPr>
          <w:lang w:val="fi-FI"/>
        </w:rPr>
      </w:pPr>
    </w:p>
    <w:p w:rsidR="00444376" w:rsidRPr="00AE51C4" w:rsidRDefault="00444376" w:rsidP="00444376">
      <w:pPr>
        <w:pStyle w:val="BodyText"/>
        <w:rPr>
          <w:lang w:val="fi-FI"/>
        </w:rPr>
      </w:pPr>
      <w:r w:rsidRPr="00AE51C4">
        <w:rPr>
          <w:lang w:val="fi-FI"/>
        </w:rPr>
        <w:t>LED-valonlähteessä on USB-liitäntä. LED-valonlähteessä on yhteensä 27 kpl LED:ejä seuraavan taulukon mukaisesti.</w:t>
      </w:r>
    </w:p>
    <w:p w:rsidR="00444376" w:rsidRPr="00AE51C4" w:rsidRDefault="00444376" w:rsidP="00444376">
      <w:pPr>
        <w:pStyle w:val="Caption"/>
        <w:rPr>
          <w:b w:val="0"/>
        </w:rPr>
      </w:pPr>
      <w:bookmarkStart w:id="62" w:name="_Toc101039966"/>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FE2A9E">
        <w:rPr>
          <w:noProof/>
        </w:rPr>
        <w:t>7</w:t>
      </w:r>
      <w:r w:rsidRPr="00AE51C4">
        <w:rPr>
          <w:noProof/>
        </w:rPr>
        <w:fldChar w:fldCharType="end"/>
      </w:r>
      <w:r w:rsidRPr="00AE51C4">
        <w:t>.</w:t>
      </w:r>
      <w:r w:rsidRPr="00AE51C4">
        <w:rPr>
          <w:b w:val="0"/>
        </w:rPr>
        <w:tab/>
        <w:t>LED valaisun ominaisuudet (Saari, 2020).</w:t>
      </w:r>
      <w:bookmarkEnd w:id="62"/>
    </w:p>
    <w:tbl>
      <w:tblPr>
        <w:tblStyle w:val="TableGrid"/>
        <w:tblW w:w="0" w:type="auto"/>
        <w:tblLook w:val="04A0" w:firstRow="1" w:lastRow="0" w:firstColumn="1" w:lastColumn="0" w:noHBand="0" w:noVBand="1"/>
      </w:tblPr>
      <w:tblGrid>
        <w:gridCol w:w="3539"/>
        <w:gridCol w:w="3260"/>
        <w:gridCol w:w="1695"/>
      </w:tblGrid>
      <w:tr w:rsidR="00444376" w:rsidRPr="00AE51C4" w:rsidTr="00CE7FCE">
        <w:tc>
          <w:tcPr>
            <w:tcW w:w="3539" w:type="dxa"/>
          </w:tcPr>
          <w:p w:rsidR="00444376" w:rsidRPr="00AE51C4" w:rsidRDefault="00444376" w:rsidP="00CE7FCE">
            <w:pPr>
              <w:pStyle w:val="BodyText"/>
              <w:rPr>
                <w:lang w:val="fi-FI"/>
              </w:rPr>
            </w:pPr>
            <w:r w:rsidRPr="00AE51C4">
              <w:rPr>
                <w:lang w:val="fi-FI"/>
              </w:rPr>
              <w:t>Kuvaus</w:t>
            </w:r>
          </w:p>
        </w:tc>
        <w:tc>
          <w:tcPr>
            <w:tcW w:w="3260" w:type="dxa"/>
          </w:tcPr>
          <w:p w:rsidR="00444376" w:rsidRPr="00AE51C4" w:rsidRDefault="00444376" w:rsidP="00CE7FCE">
            <w:pPr>
              <w:pStyle w:val="BodyText"/>
              <w:rPr>
                <w:lang w:val="fi-FI"/>
              </w:rPr>
            </w:pPr>
            <w:r w:rsidRPr="00AE51C4">
              <w:rPr>
                <w:lang w:val="fi-FI"/>
              </w:rPr>
              <w:t>Arvot</w:t>
            </w:r>
          </w:p>
        </w:tc>
        <w:tc>
          <w:tcPr>
            <w:tcW w:w="1695" w:type="dxa"/>
          </w:tcPr>
          <w:p w:rsidR="00444376" w:rsidRPr="00AE51C4" w:rsidRDefault="00444376" w:rsidP="00CE7FCE">
            <w:pPr>
              <w:pStyle w:val="BodyText"/>
              <w:rPr>
                <w:lang w:val="fi-FI"/>
              </w:rPr>
            </w:pPr>
            <w:r w:rsidRPr="00AE51C4">
              <w:rPr>
                <w:lang w:val="fi-FI"/>
              </w:rPr>
              <w:t>Huomioita</w:t>
            </w:r>
          </w:p>
        </w:tc>
      </w:tr>
      <w:tr w:rsidR="00444376" w:rsidRPr="00AE51C4" w:rsidTr="00CE7FCE">
        <w:tc>
          <w:tcPr>
            <w:tcW w:w="3539" w:type="dxa"/>
          </w:tcPr>
          <w:p w:rsidR="00444376" w:rsidRPr="00AE51C4" w:rsidRDefault="00444376" w:rsidP="00CE7FCE">
            <w:pPr>
              <w:pStyle w:val="BodyText"/>
              <w:rPr>
                <w:lang w:val="fi-FI"/>
              </w:rPr>
            </w:pPr>
            <w:r w:rsidRPr="00AE51C4">
              <w:rPr>
                <w:lang w:val="fi-FI"/>
              </w:rPr>
              <w:t>Valaistu eli kuvattava kohdealue</w:t>
            </w:r>
          </w:p>
        </w:tc>
        <w:tc>
          <w:tcPr>
            <w:tcW w:w="3260" w:type="dxa"/>
          </w:tcPr>
          <w:p w:rsidR="00444376" w:rsidRPr="00AE51C4" w:rsidRDefault="00444376" w:rsidP="00CE7FCE">
            <w:pPr>
              <w:pStyle w:val="BodyText"/>
              <w:rPr>
                <w:lang w:val="fi-FI"/>
              </w:rPr>
            </w:pPr>
            <w:r w:rsidRPr="00AE51C4">
              <w:rPr>
                <w:lang w:val="fi-FI"/>
              </w:rPr>
              <w:t>30 x 40 mm</w:t>
            </w:r>
          </w:p>
        </w:tc>
        <w:tc>
          <w:tcPr>
            <w:tcW w:w="1695" w:type="dxa"/>
          </w:tcPr>
          <w:p w:rsidR="00444376" w:rsidRPr="00AE51C4" w:rsidRDefault="00444376" w:rsidP="00CE7FCE">
            <w:pPr>
              <w:pStyle w:val="BodyText"/>
              <w:rPr>
                <w:lang w:val="fi-FI"/>
              </w:rPr>
            </w:pPr>
          </w:p>
        </w:tc>
      </w:tr>
      <w:tr w:rsidR="00444376" w:rsidRPr="00AE51C4" w:rsidTr="00CE7FCE">
        <w:tc>
          <w:tcPr>
            <w:tcW w:w="3539" w:type="dxa"/>
          </w:tcPr>
          <w:p w:rsidR="00444376" w:rsidRPr="00AE51C4" w:rsidRDefault="00444376" w:rsidP="00CE7FCE">
            <w:pPr>
              <w:pStyle w:val="BodyText"/>
              <w:rPr>
                <w:lang w:val="fi-FI"/>
              </w:rPr>
            </w:pPr>
            <w:r w:rsidRPr="00AE51C4">
              <w:rPr>
                <w:lang w:val="fi-FI"/>
              </w:rPr>
              <w:t>Valkoiset LEDit</w:t>
            </w:r>
          </w:p>
        </w:tc>
        <w:tc>
          <w:tcPr>
            <w:tcW w:w="3260" w:type="dxa"/>
          </w:tcPr>
          <w:p w:rsidR="00444376" w:rsidRPr="00AE51C4" w:rsidRDefault="00444376" w:rsidP="00CE7FCE">
            <w:pPr>
              <w:pStyle w:val="BodyText"/>
              <w:rPr>
                <w:lang w:val="fi-FI"/>
              </w:rPr>
            </w:pPr>
            <w:r w:rsidRPr="00AE51C4">
              <w:rPr>
                <w:lang w:val="fi-FI"/>
              </w:rPr>
              <w:t>500 nm … 650 nm</w:t>
            </w:r>
          </w:p>
        </w:tc>
        <w:tc>
          <w:tcPr>
            <w:tcW w:w="1695" w:type="dxa"/>
          </w:tcPr>
          <w:p w:rsidR="00444376" w:rsidRPr="00AE51C4" w:rsidRDefault="00444376" w:rsidP="00CE7FCE">
            <w:pPr>
              <w:pStyle w:val="BodyText"/>
              <w:rPr>
                <w:lang w:val="fi-FI"/>
              </w:rPr>
            </w:pPr>
            <w:r w:rsidRPr="00AE51C4">
              <w:rPr>
                <w:lang w:val="fi-FI"/>
              </w:rPr>
              <w:t>3 kpl</w:t>
            </w:r>
          </w:p>
        </w:tc>
      </w:tr>
      <w:tr w:rsidR="00444376" w:rsidRPr="00AE51C4" w:rsidTr="00CE7FCE">
        <w:tc>
          <w:tcPr>
            <w:tcW w:w="3539" w:type="dxa"/>
          </w:tcPr>
          <w:p w:rsidR="00444376" w:rsidRPr="00AE51C4" w:rsidRDefault="00444376" w:rsidP="00CE7FCE">
            <w:pPr>
              <w:pStyle w:val="BodyText"/>
              <w:rPr>
                <w:lang w:val="fi-FI"/>
              </w:rPr>
            </w:pPr>
            <w:r w:rsidRPr="00AE51C4">
              <w:rPr>
                <w:lang w:val="fi-FI"/>
              </w:rPr>
              <w:t>Yhden aallonpituuden LEDit</w:t>
            </w:r>
          </w:p>
        </w:tc>
        <w:tc>
          <w:tcPr>
            <w:tcW w:w="3260" w:type="dxa"/>
          </w:tcPr>
          <w:p w:rsidR="00444376" w:rsidRPr="00AE51C4" w:rsidRDefault="00444376" w:rsidP="00CE7FCE">
            <w:pPr>
              <w:pStyle w:val="BodyText"/>
              <w:rPr>
                <w:lang w:val="fi-FI"/>
              </w:rPr>
            </w:pPr>
            <w:r w:rsidRPr="00AE51C4">
              <w:rPr>
                <w:lang w:val="fi-FI"/>
              </w:rPr>
              <w:t>680, 720, 750, 780, 810, 850, 880, 940 nm</w:t>
            </w:r>
          </w:p>
        </w:tc>
        <w:tc>
          <w:tcPr>
            <w:tcW w:w="1695" w:type="dxa"/>
          </w:tcPr>
          <w:p w:rsidR="00444376" w:rsidRPr="00AE51C4" w:rsidRDefault="00444376" w:rsidP="00CE7FCE">
            <w:pPr>
              <w:pStyle w:val="BodyText"/>
              <w:rPr>
                <w:lang w:val="fi-FI"/>
              </w:rPr>
            </w:pPr>
            <w:r w:rsidRPr="00AE51C4">
              <w:rPr>
                <w:lang w:val="fi-FI"/>
              </w:rPr>
              <w:t>3 kpl jokaista aallonpituutta</w:t>
            </w:r>
          </w:p>
        </w:tc>
      </w:tr>
    </w:tbl>
    <w:p w:rsidR="00444376" w:rsidRPr="00AE51C4" w:rsidRDefault="00444376" w:rsidP="00444376">
      <w:pPr>
        <w:pStyle w:val="BodyText"/>
        <w:rPr>
          <w:lang w:val="fi-FI"/>
        </w:rPr>
      </w:pPr>
    </w:p>
    <w:p w:rsidR="003A1FA7" w:rsidRPr="00AE51C4" w:rsidRDefault="003A1FA7" w:rsidP="003A1FA7">
      <w:pPr>
        <w:pStyle w:val="Heading3"/>
      </w:pPr>
      <w:bookmarkStart w:id="63" w:name="_Toc101039884"/>
      <w:r w:rsidRPr="00AE51C4">
        <w:t>VTT:n dokumentaatio spektrikamerasta</w:t>
      </w:r>
      <w:bookmarkEnd w:id="63"/>
    </w:p>
    <w:p w:rsidR="003A1FA7" w:rsidRPr="00AE51C4" w:rsidRDefault="003A1FA7" w:rsidP="003A1FA7">
      <w:pPr>
        <w:pStyle w:val="BodyText"/>
        <w:rPr>
          <w:lang w:val="fi-FI"/>
        </w:rPr>
      </w:pPr>
      <w:r w:rsidRPr="00AE51C4">
        <w:rPr>
          <w:lang w:val="fi-FI"/>
        </w:rPr>
        <w:t>VTT toimitti seuraavan taulukon mukaiset dokumentit spektrikameraan liittyen.</w:t>
      </w:r>
    </w:p>
    <w:p w:rsidR="003A1FA7" w:rsidRPr="00AE51C4" w:rsidRDefault="003A1FA7" w:rsidP="003A1FA7">
      <w:pPr>
        <w:pStyle w:val="Caption"/>
        <w:rPr>
          <w:b w:val="0"/>
        </w:rPr>
      </w:pPr>
      <w:bookmarkStart w:id="64" w:name="_Toc101039967"/>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FE2A9E">
        <w:rPr>
          <w:noProof/>
        </w:rPr>
        <w:t>8</w:t>
      </w:r>
      <w:r w:rsidRPr="00AE51C4">
        <w:rPr>
          <w:noProof/>
        </w:rPr>
        <w:fldChar w:fldCharType="end"/>
      </w:r>
      <w:r w:rsidRPr="00AE51C4">
        <w:t>.</w:t>
      </w:r>
      <w:r w:rsidRPr="00AE51C4">
        <w:rPr>
          <w:b w:val="0"/>
        </w:rPr>
        <w:tab/>
        <w:t>VTT:n dokumentaatio spektrikamerasta.</w:t>
      </w:r>
      <w:bookmarkEnd w:id="64"/>
    </w:p>
    <w:tbl>
      <w:tblPr>
        <w:tblStyle w:val="TableGrid"/>
        <w:tblW w:w="0" w:type="auto"/>
        <w:tblLook w:val="04A0" w:firstRow="1" w:lastRow="0" w:firstColumn="1" w:lastColumn="0" w:noHBand="0" w:noVBand="1"/>
      </w:tblPr>
      <w:tblGrid>
        <w:gridCol w:w="3114"/>
        <w:gridCol w:w="5380"/>
      </w:tblGrid>
      <w:tr w:rsidR="003A1FA7" w:rsidRPr="00AE51C4" w:rsidTr="008B62EB">
        <w:tc>
          <w:tcPr>
            <w:tcW w:w="3114" w:type="dxa"/>
          </w:tcPr>
          <w:p w:rsidR="003A1FA7" w:rsidRPr="00AE51C4" w:rsidRDefault="003A1FA7" w:rsidP="008B62EB">
            <w:pPr>
              <w:pStyle w:val="BodyText"/>
              <w:rPr>
                <w:lang w:val="fi-FI"/>
              </w:rPr>
            </w:pPr>
            <w:r w:rsidRPr="00AE51C4">
              <w:rPr>
                <w:lang w:val="fi-FI"/>
              </w:rPr>
              <w:t>Dokumentti</w:t>
            </w:r>
          </w:p>
        </w:tc>
        <w:tc>
          <w:tcPr>
            <w:tcW w:w="5380" w:type="dxa"/>
          </w:tcPr>
          <w:p w:rsidR="003A1FA7" w:rsidRPr="00AE51C4" w:rsidRDefault="003A1FA7" w:rsidP="008B62EB">
            <w:pPr>
              <w:pStyle w:val="BodyText"/>
              <w:rPr>
                <w:lang w:val="fi-FI"/>
              </w:rPr>
            </w:pPr>
            <w:r w:rsidRPr="00AE51C4">
              <w:rPr>
                <w:lang w:val="fi-FI"/>
              </w:rPr>
              <w:t>Sisältö ja tarkoitus</w:t>
            </w:r>
          </w:p>
        </w:tc>
      </w:tr>
      <w:tr w:rsidR="003A1FA7" w:rsidRPr="00AE51C4" w:rsidTr="008B62EB">
        <w:tc>
          <w:tcPr>
            <w:tcW w:w="3114" w:type="dxa"/>
          </w:tcPr>
          <w:p w:rsidR="003A1FA7" w:rsidRPr="00207E9E" w:rsidRDefault="003A1FA7" w:rsidP="008B62EB">
            <w:pPr>
              <w:pStyle w:val="BodyText"/>
              <w:rPr>
                <w:lang w:val="en-US"/>
              </w:rPr>
            </w:pPr>
            <w:r w:rsidRPr="00207E9E">
              <w:rPr>
                <w:lang w:val="en-US"/>
              </w:rPr>
              <w:lastRenderedPageBreak/>
              <w:t>SICSURFIS-AgMFPI-H019-Vaasa-Univ-Spectral-Imager-Design-description-v01.docx</w:t>
            </w:r>
          </w:p>
        </w:tc>
        <w:tc>
          <w:tcPr>
            <w:tcW w:w="5380" w:type="dxa"/>
          </w:tcPr>
          <w:p w:rsidR="003A1FA7" w:rsidRPr="00AE51C4" w:rsidRDefault="003A1FA7" w:rsidP="008B62EB">
            <w:pPr>
              <w:pStyle w:val="BodyText"/>
              <w:rPr>
                <w:lang w:val="fi-FI"/>
              </w:rPr>
            </w:pPr>
            <w:r w:rsidRPr="00AE51C4">
              <w:rPr>
                <w:lang w:val="fi-FI"/>
              </w:rPr>
              <w:t>Spektrikameran kuvaus ja kalibroinnin kuvaus</w:t>
            </w:r>
          </w:p>
        </w:tc>
      </w:tr>
      <w:tr w:rsidR="003A1FA7" w:rsidRPr="00AE51C4" w:rsidTr="008B62EB">
        <w:tc>
          <w:tcPr>
            <w:tcW w:w="3114" w:type="dxa"/>
          </w:tcPr>
          <w:p w:rsidR="003A1FA7" w:rsidRPr="00207E9E" w:rsidRDefault="003A1FA7" w:rsidP="008B62EB">
            <w:pPr>
              <w:pStyle w:val="BodyText"/>
              <w:rPr>
                <w:lang w:val="en-US"/>
              </w:rPr>
            </w:pPr>
            <w:r w:rsidRPr="00207E9E">
              <w:rPr>
                <w:lang w:val="en-US"/>
              </w:rPr>
              <w:t>AgMFPI-H019-SICSURFIS-Vaasa-cal-file-and-Led-selection-v01.xlsx</w:t>
            </w:r>
          </w:p>
        </w:tc>
        <w:tc>
          <w:tcPr>
            <w:tcW w:w="5380" w:type="dxa"/>
          </w:tcPr>
          <w:p w:rsidR="003A1FA7" w:rsidRPr="00AE51C4" w:rsidRDefault="003A1FA7" w:rsidP="008B62EB">
            <w:pPr>
              <w:pStyle w:val="BodyText"/>
              <w:rPr>
                <w:lang w:val="fi-FI"/>
              </w:rPr>
            </w:pPr>
            <w:r w:rsidRPr="00AE51C4">
              <w:rPr>
                <w:lang w:val="fi-FI"/>
              </w:rPr>
              <w:t>289 MFPI-asetusta ja niiden kanssa käytettävien pikseliarvojen kalibrointikertoimia ja niiden kanssa käytettäviä LED:ien asetuksia sisältävä tiedosto</w:t>
            </w:r>
          </w:p>
        </w:tc>
      </w:tr>
      <w:tr w:rsidR="003A1FA7" w:rsidRPr="00AE51C4" w:rsidTr="008B62EB">
        <w:tc>
          <w:tcPr>
            <w:tcW w:w="3114" w:type="dxa"/>
          </w:tcPr>
          <w:p w:rsidR="003A1FA7" w:rsidRPr="00207E9E" w:rsidRDefault="003A1FA7" w:rsidP="008B62EB">
            <w:pPr>
              <w:pStyle w:val="BodyText"/>
              <w:rPr>
                <w:lang w:val="en-US"/>
              </w:rPr>
            </w:pPr>
            <w:r w:rsidRPr="00207E9E">
              <w:rPr>
                <w:lang w:val="en-US"/>
              </w:rPr>
              <w:t>AgMFPI-H019-SICSURFIS-Vaasa-VIS-cal-file-v02.txt</w:t>
            </w:r>
          </w:p>
        </w:tc>
        <w:tc>
          <w:tcPr>
            <w:tcW w:w="5380" w:type="dxa"/>
          </w:tcPr>
          <w:p w:rsidR="003A1FA7" w:rsidRPr="00AE51C4" w:rsidRDefault="003A1FA7" w:rsidP="008B62EB">
            <w:pPr>
              <w:pStyle w:val="BodyText"/>
              <w:rPr>
                <w:lang w:val="fi-FI"/>
              </w:rPr>
            </w:pPr>
            <w:r w:rsidRPr="00AE51C4">
              <w:rPr>
                <w:lang w:val="fi-FI"/>
              </w:rPr>
              <w:t>119 MFPI-asetusta ja niiden kanssa käytettävien pikseliarvojen kalibrointikertoimia sisältävä kalibraatiotiedosto</w:t>
            </w:r>
          </w:p>
        </w:tc>
      </w:tr>
      <w:tr w:rsidR="003A1FA7" w:rsidRPr="00AE51C4" w:rsidTr="008B62EB">
        <w:tc>
          <w:tcPr>
            <w:tcW w:w="3114" w:type="dxa"/>
          </w:tcPr>
          <w:p w:rsidR="003A1FA7" w:rsidRPr="00207E9E" w:rsidRDefault="003A1FA7" w:rsidP="008B62EB">
            <w:pPr>
              <w:pStyle w:val="BodyText"/>
              <w:rPr>
                <w:lang w:val="en-US"/>
              </w:rPr>
            </w:pPr>
            <w:r w:rsidRPr="00207E9E">
              <w:rPr>
                <w:lang w:val="en-US"/>
              </w:rPr>
              <w:t>AgMFPI-H019-SICSURFIS-Vaasa-VNIR1-cal-file-v02.txt</w:t>
            </w:r>
          </w:p>
        </w:tc>
        <w:tc>
          <w:tcPr>
            <w:tcW w:w="5380" w:type="dxa"/>
          </w:tcPr>
          <w:p w:rsidR="003A1FA7" w:rsidRPr="00AE51C4" w:rsidRDefault="003A1FA7" w:rsidP="008B62EB">
            <w:pPr>
              <w:pStyle w:val="BodyText"/>
              <w:rPr>
                <w:lang w:val="fi-FI"/>
              </w:rPr>
            </w:pPr>
            <w:r w:rsidRPr="00AE51C4">
              <w:rPr>
                <w:lang w:val="fi-FI"/>
              </w:rPr>
              <w:t>103 MFPI-asetusta ja niiden kanssa käytettävien pikseliarvojen kalibrointikertoimia sisältävä kalibraatiotiedosto</w:t>
            </w:r>
          </w:p>
        </w:tc>
      </w:tr>
      <w:tr w:rsidR="003A1FA7" w:rsidRPr="00AE51C4" w:rsidTr="008B62EB">
        <w:tc>
          <w:tcPr>
            <w:tcW w:w="3114" w:type="dxa"/>
          </w:tcPr>
          <w:p w:rsidR="003A1FA7" w:rsidRPr="00207E9E" w:rsidRDefault="003A1FA7" w:rsidP="008B62EB">
            <w:pPr>
              <w:pStyle w:val="BodyText"/>
              <w:rPr>
                <w:lang w:val="en-US"/>
              </w:rPr>
            </w:pPr>
            <w:r w:rsidRPr="00207E9E">
              <w:rPr>
                <w:lang w:val="en-US"/>
              </w:rPr>
              <w:t>AgMFPI-H019-SICSURFIS-Vaasa-VNIR2-cal-file-v02.txt</w:t>
            </w:r>
          </w:p>
        </w:tc>
        <w:tc>
          <w:tcPr>
            <w:tcW w:w="5380" w:type="dxa"/>
          </w:tcPr>
          <w:p w:rsidR="003A1FA7" w:rsidRPr="00AE51C4" w:rsidRDefault="003A1FA7" w:rsidP="008B62EB">
            <w:pPr>
              <w:pStyle w:val="BodyText"/>
              <w:rPr>
                <w:lang w:val="fi-FI"/>
              </w:rPr>
            </w:pPr>
            <w:r w:rsidRPr="00AE51C4">
              <w:rPr>
                <w:lang w:val="fi-FI"/>
              </w:rPr>
              <w:t>67 MFPI-asetusta ja niiden kanssa käytettävien pikseliarvojen kalibrointikertoimia sisältävä kalibraatiotiedosto</w:t>
            </w:r>
          </w:p>
        </w:tc>
      </w:tr>
      <w:tr w:rsidR="003A1FA7" w:rsidRPr="00AE51C4" w:rsidTr="008B62EB">
        <w:tc>
          <w:tcPr>
            <w:tcW w:w="3114" w:type="dxa"/>
          </w:tcPr>
          <w:p w:rsidR="003A1FA7" w:rsidRPr="00207E9E" w:rsidRDefault="003A1FA7" w:rsidP="008B62EB">
            <w:pPr>
              <w:pStyle w:val="BodyText"/>
              <w:rPr>
                <w:lang w:val="en-US"/>
              </w:rPr>
            </w:pPr>
            <w:r w:rsidRPr="00207E9E">
              <w:rPr>
                <w:lang w:val="en-US"/>
              </w:rPr>
              <w:t>SICSURFIS-AgMFPI-H019-HSI-monochromator-cal-results-20201002-v01.xlsx</w:t>
            </w:r>
          </w:p>
        </w:tc>
        <w:tc>
          <w:tcPr>
            <w:tcW w:w="5380" w:type="dxa"/>
          </w:tcPr>
          <w:p w:rsidR="003A1FA7" w:rsidRPr="00AE51C4" w:rsidRDefault="003A1FA7" w:rsidP="008B62EB">
            <w:pPr>
              <w:pStyle w:val="BodyText"/>
              <w:rPr>
                <w:lang w:val="fi-FI"/>
              </w:rPr>
            </w:pPr>
            <w:r w:rsidRPr="00AE51C4">
              <w:rPr>
                <w:lang w:val="fi-FI"/>
              </w:rPr>
              <w:t>Spektrikameran kalibroinnin mittausarvoja</w:t>
            </w:r>
          </w:p>
        </w:tc>
      </w:tr>
    </w:tbl>
    <w:p w:rsidR="003A1FA7" w:rsidRPr="00AE51C4" w:rsidRDefault="003A1FA7" w:rsidP="003A1FA7">
      <w:pPr>
        <w:spacing w:line="240" w:lineRule="auto"/>
        <w:jc w:val="left"/>
        <w:rPr>
          <w:rFonts w:eastAsia="Microsoft YaHei"/>
          <w:b/>
          <w:bCs/>
          <w:sz w:val="28"/>
          <w:szCs w:val="32"/>
        </w:rPr>
      </w:pPr>
    </w:p>
    <w:p w:rsidR="003A1FA7" w:rsidRPr="00AE51C4" w:rsidRDefault="003A1FA7" w:rsidP="003A1FA7">
      <w:pPr>
        <w:spacing w:line="240" w:lineRule="auto"/>
        <w:jc w:val="left"/>
        <w:rPr>
          <w:rFonts w:eastAsia="Microsoft YaHei"/>
          <w:b/>
          <w:bCs/>
          <w:sz w:val="28"/>
          <w:szCs w:val="32"/>
        </w:rPr>
      </w:pPr>
    </w:p>
    <w:p w:rsidR="003A1FA7" w:rsidRPr="00AE51C4" w:rsidRDefault="003A1FA7" w:rsidP="003A1FA7">
      <w:pPr>
        <w:pStyle w:val="Heading3"/>
      </w:pPr>
      <w:bookmarkStart w:id="65" w:name="_Toc101039885"/>
      <w:r w:rsidRPr="00AE51C4">
        <w:t>Jyväskylän ohjelmistot</w:t>
      </w:r>
      <w:bookmarkEnd w:id="65"/>
    </w:p>
    <w:p w:rsidR="003A1FA7" w:rsidRPr="00AE51C4" w:rsidRDefault="003A1FA7" w:rsidP="003A1FA7">
      <w:pPr>
        <w:pStyle w:val="BodyText"/>
        <w:rPr>
          <w:lang w:val="fi-FI"/>
        </w:rPr>
      </w:pPr>
      <w:r w:rsidRPr="00AE51C4">
        <w:rPr>
          <w:lang w:val="fi-FI"/>
        </w:rPr>
        <w:t>Jyväskylän yliopisto toimitti seuraavan taulukon mukaisen esimerkkiohjelman ja ohjelmistot spektrikameran käyttämiseen.</w:t>
      </w:r>
    </w:p>
    <w:p w:rsidR="003A1FA7" w:rsidRPr="00AE51C4" w:rsidRDefault="003A1FA7" w:rsidP="003A1FA7">
      <w:pPr>
        <w:pStyle w:val="Caption"/>
        <w:rPr>
          <w:b w:val="0"/>
        </w:rPr>
      </w:pPr>
      <w:bookmarkStart w:id="66" w:name="_Toc101039968"/>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FE2A9E">
        <w:rPr>
          <w:noProof/>
        </w:rPr>
        <w:t>9</w:t>
      </w:r>
      <w:r w:rsidRPr="00AE51C4">
        <w:rPr>
          <w:noProof/>
        </w:rPr>
        <w:fldChar w:fldCharType="end"/>
      </w:r>
      <w:r w:rsidRPr="00AE51C4">
        <w:t>.</w:t>
      </w:r>
      <w:r w:rsidRPr="00AE51C4">
        <w:rPr>
          <w:b w:val="0"/>
        </w:rPr>
        <w:tab/>
        <w:t>Jyväskylän yliopiston ohjelmistoja spektrikameran käyttöön</w:t>
      </w:r>
      <w:bookmarkEnd w:id="66"/>
    </w:p>
    <w:tbl>
      <w:tblPr>
        <w:tblStyle w:val="TableGrid"/>
        <w:tblW w:w="0" w:type="auto"/>
        <w:tblLook w:val="04A0" w:firstRow="1" w:lastRow="0" w:firstColumn="1" w:lastColumn="0" w:noHBand="0" w:noVBand="1"/>
      </w:tblPr>
      <w:tblGrid>
        <w:gridCol w:w="1980"/>
        <w:gridCol w:w="6514"/>
      </w:tblGrid>
      <w:tr w:rsidR="003A1FA7" w:rsidRPr="00AE51C4" w:rsidTr="008B62EB">
        <w:tc>
          <w:tcPr>
            <w:tcW w:w="1980" w:type="dxa"/>
          </w:tcPr>
          <w:p w:rsidR="003A1FA7" w:rsidRPr="00AE51C4" w:rsidRDefault="003A1FA7" w:rsidP="008B62EB">
            <w:pPr>
              <w:pStyle w:val="BodyText"/>
              <w:rPr>
                <w:lang w:val="fi-FI"/>
              </w:rPr>
            </w:pPr>
            <w:r w:rsidRPr="00AE51C4">
              <w:rPr>
                <w:lang w:val="fi-FI"/>
              </w:rPr>
              <w:t>Dokumentti</w:t>
            </w:r>
          </w:p>
        </w:tc>
        <w:tc>
          <w:tcPr>
            <w:tcW w:w="6514" w:type="dxa"/>
          </w:tcPr>
          <w:p w:rsidR="003A1FA7" w:rsidRPr="00AE51C4" w:rsidRDefault="003A1FA7" w:rsidP="008B62EB">
            <w:pPr>
              <w:pStyle w:val="BodyText"/>
              <w:rPr>
                <w:lang w:val="fi-FI"/>
              </w:rPr>
            </w:pPr>
            <w:r w:rsidRPr="00AE51C4">
              <w:rPr>
                <w:lang w:val="fi-FI"/>
              </w:rPr>
              <w:t>Sisältö ja tarkoitus</w:t>
            </w:r>
          </w:p>
        </w:tc>
      </w:tr>
      <w:tr w:rsidR="003A1FA7" w:rsidRPr="00AE51C4" w:rsidTr="008B62EB">
        <w:tc>
          <w:tcPr>
            <w:tcW w:w="1980" w:type="dxa"/>
          </w:tcPr>
          <w:p w:rsidR="003A1FA7" w:rsidRPr="00AE51C4" w:rsidRDefault="003A1FA7" w:rsidP="008B62EB">
            <w:pPr>
              <w:pStyle w:val="BodyText"/>
              <w:rPr>
                <w:lang w:val="fi-FI"/>
              </w:rPr>
            </w:pPr>
            <w:r w:rsidRPr="00AE51C4">
              <w:rPr>
                <w:lang w:val="fi-FI"/>
              </w:rPr>
              <w:t>esimerkki.py</w:t>
            </w:r>
          </w:p>
        </w:tc>
        <w:tc>
          <w:tcPr>
            <w:tcW w:w="6514" w:type="dxa"/>
          </w:tcPr>
          <w:p w:rsidR="003A1FA7" w:rsidRPr="00AE51C4" w:rsidRDefault="003A1FA7" w:rsidP="008B62EB">
            <w:pPr>
              <w:pStyle w:val="BodyText"/>
              <w:rPr>
                <w:lang w:val="fi-FI"/>
              </w:rPr>
            </w:pPr>
            <w:r w:rsidRPr="00AE51C4">
              <w:rPr>
                <w:lang w:val="fi-FI"/>
              </w:rPr>
              <w:t>Sähköpostissa esitetty esimerkkiohjelma spektrikameralla kuvaamiseen (Python)</w:t>
            </w:r>
          </w:p>
        </w:tc>
      </w:tr>
      <w:tr w:rsidR="003A1FA7" w:rsidRPr="00AE51C4" w:rsidTr="008B62EB">
        <w:tc>
          <w:tcPr>
            <w:tcW w:w="1980" w:type="dxa"/>
          </w:tcPr>
          <w:p w:rsidR="003A1FA7" w:rsidRPr="00AE51C4" w:rsidRDefault="003A1FA7" w:rsidP="008B62EB">
            <w:pPr>
              <w:pStyle w:val="BodyText"/>
              <w:rPr>
                <w:lang w:val="fi-FI"/>
              </w:rPr>
            </w:pPr>
            <w:r w:rsidRPr="00AE51C4">
              <w:rPr>
                <w:lang w:val="fi-FI"/>
              </w:rPr>
              <w:t>fpipy</w:t>
            </w:r>
          </w:p>
        </w:tc>
        <w:tc>
          <w:tcPr>
            <w:tcW w:w="6514" w:type="dxa"/>
          </w:tcPr>
          <w:p w:rsidR="003A1FA7" w:rsidRPr="00AE51C4" w:rsidRDefault="003A1FA7" w:rsidP="008B62EB">
            <w:pPr>
              <w:pStyle w:val="BodyText"/>
              <w:rPr>
                <w:lang w:val="fi-FI"/>
              </w:rPr>
            </w:pPr>
            <w:r w:rsidRPr="00AE51C4">
              <w:rPr>
                <w:lang w:val="fi-FI"/>
              </w:rPr>
              <w:t>Ohjelmistokirjasto MFPI-suodattimen ohjaamiseen (Python)</w:t>
            </w:r>
          </w:p>
        </w:tc>
      </w:tr>
      <w:tr w:rsidR="003A1FA7" w:rsidRPr="00AE51C4" w:rsidTr="008B62EB">
        <w:tc>
          <w:tcPr>
            <w:tcW w:w="1980" w:type="dxa"/>
          </w:tcPr>
          <w:p w:rsidR="003A1FA7" w:rsidRPr="00AE51C4" w:rsidRDefault="003A1FA7" w:rsidP="008B62EB">
            <w:pPr>
              <w:pStyle w:val="BodyText"/>
              <w:rPr>
                <w:lang w:val="fi-FI"/>
              </w:rPr>
            </w:pPr>
            <w:r w:rsidRPr="00AE51C4">
              <w:rPr>
                <w:lang w:val="fi-FI"/>
              </w:rPr>
              <w:t>leddriver</w:t>
            </w:r>
          </w:p>
        </w:tc>
        <w:tc>
          <w:tcPr>
            <w:tcW w:w="6514" w:type="dxa"/>
          </w:tcPr>
          <w:p w:rsidR="003A1FA7" w:rsidRPr="00AE51C4" w:rsidRDefault="003A1FA7" w:rsidP="008B62EB">
            <w:pPr>
              <w:pStyle w:val="BodyText"/>
              <w:rPr>
                <w:lang w:val="fi-FI"/>
              </w:rPr>
            </w:pPr>
            <w:r w:rsidRPr="00AE51C4">
              <w:rPr>
                <w:lang w:val="fi-FI"/>
              </w:rPr>
              <w:t>Ohjelmistokirjasto LED:ien ohjaamiseen (Python)</w:t>
            </w:r>
          </w:p>
        </w:tc>
      </w:tr>
      <w:tr w:rsidR="003A1FA7" w:rsidRPr="00AE51C4" w:rsidTr="008B62EB">
        <w:tc>
          <w:tcPr>
            <w:tcW w:w="1980" w:type="dxa"/>
          </w:tcPr>
          <w:p w:rsidR="003A1FA7" w:rsidRPr="00AE51C4" w:rsidRDefault="003A1FA7" w:rsidP="008B62EB">
            <w:pPr>
              <w:pStyle w:val="BodyText"/>
              <w:rPr>
                <w:lang w:val="fi-FI"/>
              </w:rPr>
            </w:pPr>
            <w:r w:rsidRPr="00AE51C4">
              <w:rPr>
                <w:lang w:val="fi-FI"/>
              </w:rPr>
              <w:lastRenderedPageBreak/>
              <w:t>camazing</w:t>
            </w:r>
          </w:p>
        </w:tc>
        <w:tc>
          <w:tcPr>
            <w:tcW w:w="6514" w:type="dxa"/>
          </w:tcPr>
          <w:p w:rsidR="003A1FA7" w:rsidRPr="00AE51C4" w:rsidRDefault="003A1FA7" w:rsidP="008B62EB">
            <w:pPr>
              <w:pStyle w:val="BodyText"/>
              <w:rPr>
                <w:lang w:val="fi-FI"/>
              </w:rPr>
            </w:pPr>
            <w:r w:rsidRPr="00AE51C4">
              <w:rPr>
                <w:lang w:val="fi-FI"/>
              </w:rPr>
              <w:t>Ohjelmistokirjasto GenICam-rajapinnan kanssa yhteensopivien kameroiden ohjaamiseen (Python)</w:t>
            </w:r>
          </w:p>
        </w:tc>
      </w:tr>
      <w:tr w:rsidR="003A1FA7" w:rsidRPr="00AE51C4" w:rsidTr="008B62EB">
        <w:tc>
          <w:tcPr>
            <w:tcW w:w="1980" w:type="dxa"/>
          </w:tcPr>
          <w:p w:rsidR="003A1FA7" w:rsidRPr="00AE51C4" w:rsidRDefault="003A1FA7" w:rsidP="008B62EB">
            <w:pPr>
              <w:pStyle w:val="BodyText"/>
              <w:rPr>
                <w:lang w:val="fi-FI"/>
              </w:rPr>
            </w:pPr>
            <w:r w:rsidRPr="00AE51C4">
              <w:rPr>
                <w:lang w:val="fi-FI"/>
              </w:rPr>
              <w:t>spectracular</w:t>
            </w:r>
          </w:p>
        </w:tc>
        <w:tc>
          <w:tcPr>
            <w:tcW w:w="6514" w:type="dxa"/>
          </w:tcPr>
          <w:p w:rsidR="003A1FA7" w:rsidRPr="00AE51C4" w:rsidRDefault="003A1FA7" w:rsidP="008B62EB">
            <w:pPr>
              <w:pStyle w:val="BodyText"/>
              <w:rPr>
                <w:lang w:val="fi-FI"/>
              </w:rPr>
            </w:pPr>
            <w:r w:rsidRPr="00AE51C4">
              <w:rPr>
                <w:lang w:val="fi-FI"/>
              </w:rPr>
              <w:t>Ohjelmistokirjasto spektrikuvien ottamiseen (Python)</w:t>
            </w:r>
          </w:p>
        </w:tc>
      </w:tr>
    </w:tbl>
    <w:p w:rsidR="003A1FA7" w:rsidRPr="00AE51C4" w:rsidRDefault="003A1FA7" w:rsidP="003A1FA7">
      <w:pPr>
        <w:pStyle w:val="BodyText"/>
        <w:rPr>
          <w:lang w:val="fi-FI"/>
        </w:rPr>
      </w:pPr>
    </w:p>
    <w:p w:rsidR="002B6F45" w:rsidRPr="00AE51C4" w:rsidRDefault="002B6F45" w:rsidP="002B6F45">
      <w:pPr>
        <w:pStyle w:val="BodyText"/>
        <w:rPr>
          <w:lang w:val="fi-FI"/>
        </w:rPr>
      </w:pPr>
      <w:r w:rsidRPr="00AE51C4">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AE51C4" w:rsidRDefault="002B6F45" w:rsidP="002B6F45">
      <w:pPr>
        <w:pStyle w:val="BodyText"/>
        <w:rPr>
          <w:lang w:val="fi-FI"/>
        </w:rPr>
      </w:pPr>
    </w:p>
    <w:p w:rsidR="002B6F45" w:rsidRPr="00AE51C4" w:rsidRDefault="002B6F45" w:rsidP="002B6F45">
      <w:pPr>
        <w:spacing w:line="240" w:lineRule="auto"/>
        <w:jc w:val="center"/>
      </w:pPr>
      <w:r w:rsidRPr="00AE51C4">
        <w:rPr>
          <w:noProof/>
          <w:lang w:eastAsia="fi-FI" w:bidi="ar-SA"/>
        </w:rPr>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AE51C4" w:rsidRDefault="002B6F45" w:rsidP="002B6F45">
      <w:pPr>
        <w:pStyle w:val="Caption"/>
        <w:rPr>
          <w:b w:val="0"/>
        </w:rPr>
      </w:pPr>
      <w:bookmarkStart w:id="67" w:name="_Toc101039947"/>
      <w:r w:rsidRPr="00AE51C4">
        <w:lastRenderedPageBreak/>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FE2A9E">
        <w:rPr>
          <w:noProof/>
        </w:rPr>
        <w:t>32</w:t>
      </w:r>
      <w:r w:rsidRPr="00AE51C4">
        <w:rPr>
          <w:noProof/>
        </w:rPr>
        <w:fldChar w:fldCharType="end"/>
      </w:r>
      <w:r w:rsidRPr="00AE51C4">
        <w:t>.</w:t>
      </w:r>
      <w:r w:rsidRPr="00AE51C4">
        <w:rPr>
          <w:b w:val="0"/>
        </w:rPr>
        <w:tab/>
        <w:t>Kerroksittainen esitys spektrikameran laitteistotasolta sovellustasolle</w:t>
      </w:r>
      <w:bookmarkEnd w:id="67"/>
    </w:p>
    <w:p w:rsidR="002B6F45" w:rsidRPr="00AE51C4" w:rsidRDefault="002B6F45" w:rsidP="002B6F45"/>
    <w:p w:rsidR="003A1FA7" w:rsidRPr="00AE51C4" w:rsidRDefault="002B6F45" w:rsidP="002B6F45">
      <w:pPr>
        <w:pStyle w:val="BodyText"/>
        <w:rPr>
          <w:lang w:val="fi-FI"/>
        </w:rPr>
      </w:pPr>
      <w:r w:rsidRPr="00AE51C4">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MFPI-suodattimen ohjaamiseen, LED-valonlähteen ohjaamiseen ja toisaalta hieman korkeamman tason kirjasto spektrikuvaukseen.  Lopulta kuvassa ylimpänä on sovellusten kerros, joka kuvaa käyttäjän kirjoittamia sovellusohjelmia.</w:t>
      </w:r>
    </w:p>
    <w:p w:rsidR="00711C89" w:rsidRPr="00AE51C4" w:rsidRDefault="00711C89" w:rsidP="002B6F45">
      <w:pPr>
        <w:pStyle w:val="BodyText"/>
        <w:rPr>
          <w:lang w:val="fi-FI"/>
        </w:rPr>
      </w:pPr>
    </w:p>
    <w:p w:rsidR="00711C89" w:rsidRPr="00AE51C4" w:rsidRDefault="00B638E8" w:rsidP="00B638E8">
      <w:pPr>
        <w:pStyle w:val="Heading3"/>
      </w:pPr>
      <w:bookmarkStart w:id="68" w:name="_Toc101039886"/>
      <w:r w:rsidRPr="00AE51C4">
        <w:t>Jyväskylän o</w:t>
      </w:r>
      <w:r w:rsidR="00711C89" w:rsidRPr="00AE51C4">
        <w:t>hjelmiston ongelmat</w:t>
      </w:r>
      <w:bookmarkEnd w:id="68"/>
    </w:p>
    <w:p w:rsidR="00711C89" w:rsidRPr="00AE51C4" w:rsidRDefault="00711C89" w:rsidP="00711C89">
      <w:pPr>
        <w:pStyle w:val="BodyText"/>
        <w:rPr>
          <w:lang w:val="fi-FI"/>
        </w:rPr>
      </w:pPr>
      <w:r w:rsidRPr="00AE51C4">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Pr="00AE51C4" w:rsidRDefault="00711C89" w:rsidP="00711C89">
      <w:pPr>
        <w:pStyle w:val="BodyText"/>
        <w:rPr>
          <w:lang w:val="fi-FI"/>
        </w:rPr>
      </w:pPr>
    </w:p>
    <w:p w:rsidR="00711C89" w:rsidRPr="00AE51C4" w:rsidRDefault="00711C89" w:rsidP="002B6F45">
      <w:pPr>
        <w:pStyle w:val="BodyText"/>
        <w:rPr>
          <w:lang w:val="fi-FI"/>
        </w:rPr>
      </w:pPr>
      <w:r w:rsidRPr="00AE51C4">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sidRPr="00AE51C4">
        <w:rPr>
          <w:lang w:val="fi-FI"/>
        </w:rPr>
        <w:t xml:space="preserve"> Tämä mahdollistaa myös kohteen kuvauksen kaikilla aallonpituuskaistoilla ilman että kohdetta tarvitsee siirtää eri LED-asetusten välillä.</w:t>
      </w:r>
    </w:p>
    <w:p w:rsidR="002B6F45" w:rsidRPr="00AE51C4" w:rsidRDefault="002B6F45" w:rsidP="003A1FA7">
      <w:pPr>
        <w:pStyle w:val="BodyText"/>
        <w:rPr>
          <w:lang w:val="fi-FI"/>
        </w:rPr>
      </w:pPr>
    </w:p>
    <w:p w:rsidR="00444376" w:rsidRPr="00AE51C4" w:rsidRDefault="00444376" w:rsidP="00444376">
      <w:pPr>
        <w:pStyle w:val="Heading3"/>
      </w:pPr>
      <w:bookmarkStart w:id="69" w:name="_Toc101039887"/>
      <w:r w:rsidRPr="00AE51C4">
        <w:t>Spektrikamera</w:t>
      </w:r>
      <w:r w:rsidR="00BD6812" w:rsidRPr="00AE51C4">
        <w:t>n aallonpituuskaistat</w:t>
      </w:r>
      <w:bookmarkEnd w:id="69"/>
    </w:p>
    <w:p w:rsidR="00444376" w:rsidRPr="00AE51C4" w:rsidRDefault="00444376" w:rsidP="00444376">
      <w:pPr>
        <w:pStyle w:val="BodyText"/>
        <w:rPr>
          <w:lang w:val="fi-FI"/>
        </w:rPr>
      </w:pPr>
      <w:r w:rsidRPr="00AE51C4">
        <w:rPr>
          <w:lang w:val="fi-FI"/>
        </w:rPr>
        <w:t>Spektrikameran kanssa kuvaaminen tapahtuu asettamalla ensin MFPI-suodattimen ilmaväli ja asettamalla LED-valonlähteessä tietyt LEDit päälle.</w:t>
      </w:r>
    </w:p>
    <w:p w:rsidR="00444376" w:rsidRPr="00AE51C4" w:rsidRDefault="00444376" w:rsidP="00444376">
      <w:pPr>
        <w:pStyle w:val="BodyText"/>
        <w:rPr>
          <w:lang w:val="fi-FI"/>
        </w:rPr>
      </w:pPr>
      <w:r w:rsidRPr="00AE51C4">
        <w:rPr>
          <w:lang w:val="fi-FI"/>
        </w:rPr>
        <w:lastRenderedPageBreak/>
        <w:t>Näitä kalibroituja asetuksia on yhteensä 355 kpl eli spektrikameralla voidaan kuvata 355 eri aallonpituutta. Seuraava taulukko esittää spektrikameran kalibroidut kuvausasetukset.</w:t>
      </w:r>
    </w:p>
    <w:p w:rsidR="00444376" w:rsidRPr="00AE51C4" w:rsidRDefault="00444376" w:rsidP="00444376">
      <w:pPr>
        <w:pStyle w:val="Caption"/>
        <w:rPr>
          <w:b w:val="0"/>
        </w:rPr>
      </w:pPr>
      <w:bookmarkStart w:id="70" w:name="_Toc101039969"/>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FE2A9E">
        <w:rPr>
          <w:noProof/>
        </w:rPr>
        <w:t>10</w:t>
      </w:r>
      <w:r w:rsidRPr="00AE51C4">
        <w:rPr>
          <w:noProof/>
        </w:rPr>
        <w:fldChar w:fldCharType="end"/>
      </w:r>
      <w:r w:rsidRPr="00AE51C4">
        <w:t>.</w:t>
      </w:r>
      <w:r w:rsidRPr="00AE51C4">
        <w:rPr>
          <w:b w:val="0"/>
        </w:rPr>
        <w:tab/>
        <w:t>Spektrikameran kalibroidut kuvausasetukset</w:t>
      </w:r>
      <w:bookmarkEnd w:id="70"/>
    </w:p>
    <w:tbl>
      <w:tblPr>
        <w:tblStyle w:val="TableGrid"/>
        <w:tblW w:w="0" w:type="auto"/>
        <w:tblLook w:val="04A0" w:firstRow="1" w:lastRow="0" w:firstColumn="1" w:lastColumn="0" w:noHBand="0" w:noVBand="1"/>
      </w:tblPr>
      <w:tblGrid>
        <w:gridCol w:w="2547"/>
        <w:gridCol w:w="2835"/>
        <w:gridCol w:w="3112"/>
      </w:tblGrid>
      <w:tr w:rsidR="00444376" w:rsidRPr="00AE51C4" w:rsidTr="00CE7FCE">
        <w:tc>
          <w:tcPr>
            <w:tcW w:w="2547" w:type="dxa"/>
          </w:tcPr>
          <w:p w:rsidR="00444376" w:rsidRPr="00207E9E" w:rsidRDefault="00444376" w:rsidP="00CE7FCE">
            <w:pPr>
              <w:rPr>
                <w:lang w:val="en-US"/>
              </w:rPr>
            </w:pPr>
            <w:r w:rsidRPr="00207E9E">
              <w:rPr>
                <w:lang w:val="en-US"/>
              </w:rPr>
              <w:t>LED set and peak WL</w:t>
            </w:r>
          </w:p>
        </w:tc>
        <w:tc>
          <w:tcPr>
            <w:tcW w:w="2835" w:type="dxa"/>
          </w:tcPr>
          <w:p w:rsidR="00444376" w:rsidRPr="00AE51C4" w:rsidRDefault="00444376" w:rsidP="00CE7FCE">
            <w:r w:rsidRPr="00AE51C4">
              <w:t>Wavelength</w:t>
            </w:r>
            <w:r w:rsidRPr="00AE51C4">
              <w:br/>
              <w:t>range [nm]</w:t>
            </w:r>
          </w:p>
        </w:tc>
        <w:tc>
          <w:tcPr>
            <w:tcW w:w="3112" w:type="dxa"/>
          </w:tcPr>
          <w:p w:rsidR="00444376" w:rsidRPr="00AE51C4" w:rsidRDefault="00444376" w:rsidP="00CE7FCE">
            <w:r w:rsidRPr="00AE51C4">
              <w:t>Wavelength count</w:t>
            </w:r>
          </w:p>
        </w:tc>
      </w:tr>
      <w:tr w:rsidR="00444376" w:rsidRPr="00AE51C4" w:rsidTr="00CE7FCE">
        <w:tc>
          <w:tcPr>
            <w:tcW w:w="2547" w:type="dxa"/>
          </w:tcPr>
          <w:p w:rsidR="00444376" w:rsidRPr="00AE51C4" w:rsidRDefault="00444376" w:rsidP="00CE7FCE">
            <w:r w:rsidRPr="00AE51C4">
              <w:t>C WL1</w:t>
            </w:r>
          </w:p>
        </w:tc>
        <w:tc>
          <w:tcPr>
            <w:tcW w:w="2835" w:type="dxa"/>
          </w:tcPr>
          <w:p w:rsidR="00444376" w:rsidRPr="00AE51C4" w:rsidRDefault="00444376" w:rsidP="00CE7FCE">
            <w:r w:rsidRPr="00AE51C4">
              <w:t>504.5 - 612.2</w:t>
            </w:r>
          </w:p>
        </w:tc>
        <w:tc>
          <w:tcPr>
            <w:tcW w:w="3112" w:type="dxa"/>
          </w:tcPr>
          <w:p w:rsidR="00444376" w:rsidRPr="00AE51C4" w:rsidRDefault="00444376" w:rsidP="00CE7FCE">
            <w:r w:rsidRPr="00AE51C4">
              <w:t>75</w:t>
            </w:r>
          </w:p>
        </w:tc>
      </w:tr>
      <w:tr w:rsidR="00444376" w:rsidRPr="00AE51C4" w:rsidTr="00CE7FCE">
        <w:tc>
          <w:tcPr>
            <w:tcW w:w="2547" w:type="dxa"/>
          </w:tcPr>
          <w:p w:rsidR="00444376" w:rsidRPr="00AE51C4" w:rsidRDefault="00444376" w:rsidP="00CE7FCE">
            <w:r w:rsidRPr="00AE51C4">
              <w:t>B WL1</w:t>
            </w:r>
          </w:p>
        </w:tc>
        <w:tc>
          <w:tcPr>
            <w:tcW w:w="2835" w:type="dxa"/>
          </w:tcPr>
          <w:p w:rsidR="00444376" w:rsidRPr="00AE51C4" w:rsidRDefault="00444376" w:rsidP="00CE7FCE">
            <w:r w:rsidRPr="00AE51C4">
              <w:t>533.8 - 568.2</w:t>
            </w:r>
          </w:p>
        </w:tc>
        <w:tc>
          <w:tcPr>
            <w:tcW w:w="3112" w:type="dxa"/>
          </w:tcPr>
          <w:p w:rsidR="00444376" w:rsidRPr="00AE51C4" w:rsidRDefault="00444376" w:rsidP="00CE7FCE">
            <w:r w:rsidRPr="00AE51C4">
              <w:t>31</w:t>
            </w:r>
          </w:p>
        </w:tc>
      </w:tr>
      <w:tr w:rsidR="00444376" w:rsidRPr="00AE51C4" w:rsidTr="00CE7FCE">
        <w:tc>
          <w:tcPr>
            <w:tcW w:w="2547" w:type="dxa"/>
          </w:tcPr>
          <w:p w:rsidR="00444376" w:rsidRPr="00AE51C4" w:rsidRDefault="00444376" w:rsidP="00CE7FCE">
            <w:r w:rsidRPr="00AE51C4">
              <w:t>A WL1</w:t>
            </w:r>
          </w:p>
        </w:tc>
        <w:tc>
          <w:tcPr>
            <w:tcW w:w="2835" w:type="dxa"/>
          </w:tcPr>
          <w:p w:rsidR="00444376" w:rsidRPr="00AE51C4" w:rsidRDefault="00444376" w:rsidP="00CE7FCE">
            <w:r w:rsidRPr="00AE51C4">
              <w:t>542.8 - 552.8</w:t>
            </w:r>
          </w:p>
        </w:tc>
        <w:tc>
          <w:tcPr>
            <w:tcW w:w="3112" w:type="dxa"/>
          </w:tcPr>
          <w:p w:rsidR="00444376" w:rsidRPr="00AE51C4" w:rsidRDefault="00444376" w:rsidP="00CE7FCE">
            <w:r w:rsidRPr="00AE51C4">
              <w:t>12</w:t>
            </w:r>
          </w:p>
        </w:tc>
      </w:tr>
      <w:tr w:rsidR="00444376" w:rsidRPr="00AE51C4" w:rsidTr="00CE7FCE">
        <w:tc>
          <w:tcPr>
            <w:tcW w:w="2547" w:type="dxa"/>
          </w:tcPr>
          <w:p w:rsidR="00444376" w:rsidRPr="00AE51C4" w:rsidRDefault="00444376" w:rsidP="00CE7FCE">
            <w:r w:rsidRPr="00AE51C4">
              <w:t>C WL2</w:t>
            </w:r>
          </w:p>
        </w:tc>
        <w:tc>
          <w:tcPr>
            <w:tcW w:w="2835" w:type="dxa"/>
          </w:tcPr>
          <w:p w:rsidR="00444376" w:rsidRPr="00AE51C4" w:rsidRDefault="00444376" w:rsidP="00CE7FCE">
            <w:r w:rsidRPr="00AE51C4">
              <w:t>587.2 - 658.6</w:t>
            </w:r>
          </w:p>
        </w:tc>
        <w:tc>
          <w:tcPr>
            <w:tcW w:w="3112" w:type="dxa"/>
          </w:tcPr>
          <w:p w:rsidR="00444376" w:rsidRPr="00AE51C4" w:rsidRDefault="00444376" w:rsidP="00CE7FCE">
            <w:r w:rsidRPr="00AE51C4">
              <w:t>26</w:t>
            </w:r>
          </w:p>
        </w:tc>
      </w:tr>
      <w:tr w:rsidR="00444376" w:rsidRPr="00AE51C4" w:rsidTr="00CE7FCE">
        <w:tc>
          <w:tcPr>
            <w:tcW w:w="2547" w:type="dxa"/>
          </w:tcPr>
          <w:p w:rsidR="00444376" w:rsidRPr="00AE51C4" w:rsidRDefault="00444376" w:rsidP="00CE7FCE">
            <w:r w:rsidRPr="00AE51C4">
              <w:t>D</w:t>
            </w:r>
          </w:p>
        </w:tc>
        <w:tc>
          <w:tcPr>
            <w:tcW w:w="2835" w:type="dxa"/>
          </w:tcPr>
          <w:p w:rsidR="00444376" w:rsidRPr="00AE51C4" w:rsidRDefault="00444376" w:rsidP="00CE7FCE">
            <w:r w:rsidRPr="00AE51C4">
              <w:t>695.9 - 738.7</w:t>
            </w:r>
          </w:p>
        </w:tc>
        <w:tc>
          <w:tcPr>
            <w:tcW w:w="3112" w:type="dxa"/>
          </w:tcPr>
          <w:p w:rsidR="00444376" w:rsidRPr="00AE51C4" w:rsidRDefault="00444376" w:rsidP="00CE7FCE">
            <w:r w:rsidRPr="00AE51C4">
              <w:t>34</w:t>
            </w:r>
          </w:p>
        </w:tc>
      </w:tr>
      <w:tr w:rsidR="00444376" w:rsidRPr="00AE51C4" w:rsidTr="00CE7FCE">
        <w:tc>
          <w:tcPr>
            <w:tcW w:w="2547" w:type="dxa"/>
          </w:tcPr>
          <w:p w:rsidR="00444376" w:rsidRPr="00AE51C4" w:rsidRDefault="00444376" w:rsidP="00CE7FCE">
            <w:r w:rsidRPr="00AE51C4">
              <w:t>B WL2</w:t>
            </w:r>
          </w:p>
        </w:tc>
        <w:tc>
          <w:tcPr>
            <w:tcW w:w="2835" w:type="dxa"/>
          </w:tcPr>
          <w:p w:rsidR="00444376" w:rsidRPr="00AE51C4" w:rsidRDefault="00444376" w:rsidP="00CE7FCE">
            <w:r w:rsidRPr="00AE51C4">
              <w:t>660.5 - 700.3</w:t>
            </w:r>
          </w:p>
        </w:tc>
        <w:tc>
          <w:tcPr>
            <w:tcW w:w="3112" w:type="dxa"/>
          </w:tcPr>
          <w:p w:rsidR="00444376" w:rsidRPr="00AE51C4" w:rsidRDefault="00444376" w:rsidP="00CE7FCE">
            <w:r w:rsidRPr="00AE51C4">
              <w:t>31</w:t>
            </w:r>
          </w:p>
        </w:tc>
      </w:tr>
      <w:tr w:rsidR="00444376" w:rsidRPr="00AE51C4" w:rsidTr="00CE7FCE">
        <w:tc>
          <w:tcPr>
            <w:tcW w:w="2547" w:type="dxa"/>
          </w:tcPr>
          <w:p w:rsidR="00444376" w:rsidRPr="00AE51C4" w:rsidRDefault="00444376" w:rsidP="00CE7FCE">
            <w:r w:rsidRPr="00AE51C4">
              <w:t>A WL2</w:t>
            </w:r>
          </w:p>
        </w:tc>
        <w:tc>
          <w:tcPr>
            <w:tcW w:w="2835" w:type="dxa"/>
          </w:tcPr>
          <w:p w:rsidR="00444376" w:rsidRPr="00AE51C4" w:rsidRDefault="00444376" w:rsidP="00CE7FCE">
            <w:r w:rsidRPr="00AE51C4">
              <w:t>701.3 - 710.1</w:t>
            </w:r>
          </w:p>
        </w:tc>
        <w:tc>
          <w:tcPr>
            <w:tcW w:w="3112" w:type="dxa"/>
          </w:tcPr>
          <w:p w:rsidR="00444376" w:rsidRPr="00AE51C4" w:rsidRDefault="00444376" w:rsidP="00CE7FCE">
            <w:r w:rsidRPr="00AE51C4">
              <w:t>12</w:t>
            </w:r>
          </w:p>
        </w:tc>
      </w:tr>
      <w:tr w:rsidR="00444376" w:rsidRPr="00AE51C4" w:rsidTr="00CE7FCE">
        <w:tc>
          <w:tcPr>
            <w:tcW w:w="2547" w:type="dxa"/>
          </w:tcPr>
          <w:p w:rsidR="00444376" w:rsidRPr="00AE51C4" w:rsidRDefault="00444376" w:rsidP="00CE7FCE">
            <w:r w:rsidRPr="00AE51C4">
              <w:t>E *</w:t>
            </w:r>
          </w:p>
        </w:tc>
        <w:tc>
          <w:tcPr>
            <w:tcW w:w="2835" w:type="dxa"/>
          </w:tcPr>
          <w:p w:rsidR="00444376" w:rsidRPr="00AE51C4" w:rsidRDefault="00444376" w:rsidP="00CE7FCE">
            <w:r w:rsidRPr="00AE51C4">
              <w:t>740.2 - 778.9</w:t>
            </w:r>
          </w:p>
        </w:tc>
        <w:tc>
          <w:tcPr>
            <w:tcW w:w="3112" w:type="dxa"/>
          </w:tcPr>
          <w:p w:rsidR="00444376" w:rsidRPr="00AE51C4" w:rsidRDefault="00444376" w:rsidP="00CE7FCE">
            <w:r w:rsidRPr="00AE51C4">
              <w:t>19</w:t>
            </w:r>
          </w:p>
        </w:tc>
      </w:tr>
      <w:tr w:rsidR="00444376" w:rsidRPr="00AE51C4" w:rsidTr="00CE7FCE">
        <w:tc>
          <w:tcPr>
            <w:tcW w:w="2547" w:type="dxa"/>
          </w:tcPr>
          <w:p w:rsidR="00444376" w:rsidRPr="00AE51C4" w:rsidRDefault="00444376" w:rsidP="00CE7FCE">
            <w:r w:rsidRPr="00AE51C4">
              <w:t>F *</w:t>
            </w:r>
          </w:p>
        </w:tc>
        <w:tc>
          <w:tcPr>
            <w:tcW w:w="2835" w:type="dxa"/>
          </w:tcPr>
          <w:p w:rsidR="00444376" w:rsidRPr="00AE51C4" w:rsidRDefault="00444376" w:rsidP="00CE7FCE">
            <w:r w:rsidRPr="00AE51C4">
              <w:t>775.0 - 818.8</w:t>
            </w:r>
          </w:p>
        </w:tc>
        <w:tc>
          <w:tcPr>
            <w:tcW w:w="3112" w:type="dxa"/>
          </w:tcPr>
          <w:p w:rsidR="00444376" w:rsidRPr="00AE51C4" w:rsidRDefault="00444376" w:rsidP="00CE7FCE">
            <w:r w:rsidRPr="00AE51C4">
              <w:t>22</w:t>
            </w:r>
          </w:p>
        </w:tc>
      </w:tr>
      <w:tr w:rsidR="00444376" w:rsidRPr="00AE51C4" w:rsidTr="00CE7FCE">
        <w:tc>
          <w:tcPr>
            <w:tcW w:w="2547" w:type="dxa"/>
          </w:tcPr>
          <w:p w:rsidR="00444376" w:rsidRPr="00AE51C4" w:rsidRDefault="00444376" w:rsidP="00CE7FCE">
            <w:r w:rsidRPr="00AE51C4">
              <w:t>G *</w:t>
            </w:r>
          </w:p>
        </w:tc>
        <w:tc>
          <w:tcPr>
            <w:tcW w:w="2835" w:type="dxa"/>
          </w:tcPr>
          <w:p w:rsidR="00444376" w:rsidRPr="00AE51C4" w:rsidRDefault="00444376" w:rsidP="00CE7FCE">
            <w:r w:rsidRPr="00AE51C4">
              <w:t>810.0 - 848.0</w:t>
            </w:r>
          </w:p>
        </w:tc>
        <w:tc>
          <w:tcPr>
            <w:tcW w:w="3112" w:type="dxa"/>
          </w:tcPr>
          <w:p w:rsidR="00444376" w:rsidRPr="00AE51C4" w:rsidRDefault="00444376" w:rsidP="00CE7FCE">
            <w:r w:rsidRPr="00AE51C4">
              <w:t>17</w:t>
            </w:r>
          </w:p>
        </w:tc>
      </w:tr>
      <w:tr w:rsidR="00444376" w:rsidRPr="00AE51C4" w:rsidTr="00CE7FCE">
        <w:tc>
          <w:tcPr>
            <w:tcW w:w="2547" w:type="dxa"/>
          </w:tcPr>
          <w:p w:rsidR="00444376" w:rsidRPr="00AE51C4" w:rsidRDefault="00444376" w:rsidP="00CE7FCE">
            <w:r w:rsidRPr="00AE51C4">
              <w:t>H *</w:t>
            </w:r>
          </w:p>
        </w:tc>
        <w:tc>
          <w:tcPr>
            <w:tcW w:w="2835" w:type="dxa"/>
          </w:tcPr>
          <w:p w:rsidR="00444376" w:rsidRPr="00AE51C4" w:rsidRDefault="00444376" w:rsidP="00CE7FCE">
            <w:r w:rsidRPr="00AE51C4">
              <w:t>851.0 - 939.6</w:t>
            </w:r>
          </w:p>
        </w:tc>
        <w:tc>
          <w:tcPr>
            <w:tcW w:w="3112" w:type="dxa"/>
          </w:tcPr>
          <w:p w:rsidR="00444376" w:rsidRPr="00AE51C4" w:rsidRDefault="00444376" w:rsidP="00CE7FCE">
            <w:r w:rsidRPr="00AE51C4">
              <w:t>27</w:t>
            </w:r>
          </w:p>
        </w:tc>
      </w:tr>
      <w:tr w:rsidR="00444376" w:rsidRPr="00AE51C4" w:rsidTr="00CE7FCE">
        <w:tc>
          <w:tcPr>
            <w:tcW w:w="5382" w:type="dxa"/>
            <w:gridSpan w:val="2"/>
          </w:tcPr>
          <w:p w:rsidR="00444376" w:rsidRPr="00AE51C4" w:rsidRDefault="00444376" w:rsidP="00CE7FCE">
            <w:pPr>
              <w:jc w:val="right"/>
            </w:pPr>
            <w:r w:rsidRPr="00AE51C4">
              <w:t>Yhteensä:</w:t>
            </w:r>
          </w:p>
        </w:tc>
        <w:tc>
          <w:tcPr>
            <w:tcW w:w="3112" w:type="dxa"/>
          </w:tcPr>
          <w:p w:rsidR="00444376" w:rsidRPr="00AE51C4" w:rsidRDefault="00444376" w:rsidP="00CE7FCE">
            <w:r w:rsidRPr="00AE51C4">
              <w:t>306</w:t>
            </w:r>
          </w:p>
        </w:tc>
      </w:tr>
    </w:tbl>
    <w:p w:rsidR="00444376" w:rsidRPr="00AE51C4" w:rsidRDefault="00444376" w:rsidP="00444376">
      <w:pPr>
        <w:pStyle w:val="BodyText"/>
        <w:rPr>
          <w:lang w:val="fi-FI"/>
        </w:rPr>
      </w:pPr>
    </w:p>
    <w:p w:rsidR="00444376" w:rsidRPr="00AE51C4" w:rsidRDefault="00444376" w:rsidP="00444376">
      <w:pPr>
        <w:pStyle w:val="BodyText"/>
        <w:rPr>
          <w:lang w:val="fi-FI"/>
        </w:rPr>
      </w:pPr>
    </w:p>
    <w:p w:rsidR="00444376" w:rsidRPr="00AE51C4" w:rsidRDefault="00444376" w:rsidP="00444376">
      <w:pPr>
        <w:pStyle w:val="Caption"/>
        <w:rPr>
          <w:b w:val="0"/>
        </w:rPr>
      </w:pPr>
      <w:bookmarkStart w:id="71" w:name="_Toc101039970"/>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FE2A9E">
        <w:rPr>
          <w:noProof/>
        </w:rPr>
        <w:t>11</w:t>
      </w:r>
      <w:r w:rsidRPr="00AE51C4">
        <w:rPr>
          <w:noProof/>
        </w:rPr>
        <w:fldChar w:fldCharType="end"/>
      </w:r>
      <w:r w:rsidRPr="00AE51C4">
        <w:t>.</w:t>
      </w:r>
      <w:r w:rsidRPr="00AE51C4">
        <w:rPr>
          <w:b w:val="0"/>
        </w:rPr>
        <w:tab/>
        <w:t>Spektrikameran kalibroidut LED:ien ohjaukset</w:t>
      </w:r>
      <w:bookmarkEnd w:id="71"/>
    </w:p>
    <w:tbl>
      <w:tblPr>
        <w:tblStyle w:val="TableGrid"/>
        <w:tblW w:w="0" w:type="auto"/>
        <w:tblLook w:val="04A0" w:firstRow="1" w:lastRow="0" w:firstColumn="1" w:lastColumn="0" w:noHBand="0" w:noVBand="1"/>
      </w:tblPr>
      <w:tblGrid>
        <w:gridCol w:w="2689"/>
        <w:gridCol w:w="5805"/>
      </w:tblGrid>
      <w:tr w:rsidR="00444376" w:rsidRPr="00AE51C4" w:rsidTr="00CE7FCE">
        <w:tc>
          <w:tcPr>
            <w:tcW w:w="2689" w:type="dxa"/>
          </w:tcPr>
          <w:p w:rsidR="00444376" w:rsidRPr="00207E9E" w:rsidRDefault="00444376" w:rsidP="00CE7FCE">
            <w:pPr>
              <w:rPr>
                <w:lang w:val="en-US"/>
              </w:rPr>
            </w:pPr>
            <w:r w:rsidRPr="00207E9E">
              <w:rPr>
                <w:lang w:val="en-US"/>
              </w:rPr>
              <w:t>LED set and peak WL</w:t>
            </w:r>
          </w:p>
        </w:tc>
        <w:tc>
          <w:tcPr>
            <w:tcW w:w="5805" w:type="dxa"/>
          </w:tcPr>
          <w:p w:rsidR="00444376" w:rsidRPr="00AE51C4" w:rsidRDefault="00444376" w:rsidP="00CE7FCE">
            <w:r w:rsidRPr="00AE51C4">
              <w:t>LED control (reversed)</w:t>
            </w:r>
          </w:p>
        </w:tc>
      </w:tr>
      <w:tr w:rsidR="00444376" w:rsidRPr="00AE51C4" w:rsidTr="00CE7FCE">
        <w:tc>
          <w:tcPr>
            <w:tcW w:w="2689" w:type="dxa"/>
          </w:tcPr>
          <w:p w:rsidR="00444376" w:rsidRPr="00AE51C4" w:rsidRDefault="00444376" w:rsidP="00CE7FCE">
            <w:r w:rsidRPr="00AE51C4">
              <w:t>C WL1</w:t>
            </w:r>
          </w:p>
        </w:tc>
        <w:tc>
          <w:tcPr>
            <w:tcW w:w="5805" w:type="dxa"/>
          </w:tcPr>
          <w:p w:rsidR="00444376" w:rsidRPr="00AE51C4" w:rsidRDefault="00444376" w:rsidP="00CE7FCE">
            <w:r w:rsidRPr="00AE51C4">
              <w:t>000000001000000001000000001</w:t>
            </w:r>
          </w:p>
        </w:tc>
      </w:tr>
      <w:tr w:rsidR="00444376" w:rsidRPr="00AE51C4" w:rsidTr="00CE7FCE">
        <w:tc>
          <w:tcPr>
            <w:tcW w:w="2689" w:type="dxa"/>
          </w:tcPr>
          <w:p w:rsidR="00444376" w:rsidRPr="00AE51C4" w:rsidRDefault="00444376" w:rsidP="00CE7FCE">
            <w:r w:rsidRPr="00AE51C4">
              <w:t>B WL1</w:t>
            </w:r>
          </w:p>
        </w:tc>
        <w:tc>
          <w:tcPr>
            <w:tcW w:w="5805" w:type="dxa"/>
          </w:tcPr>
          <w:p w:rsidR="00444376" w:rsidRPr="00AE51C4" w:rsidRDefault="00444376" w:rsidP="00CE7FCE">
            <w:r w:rsidRPr="00AE51C4">
              <w:t>000000011000000011000000011</w:t>
            </w:r>
          </w:p>
        </w:tc>
      </w:tr>
      <w:tr w:rsidR="00444376" w:rsidRPr="00AE51C4" w:rsidTr="00CE7FCE">
        <w:tc>
          <w:tcPr>
            <w:tcW w:w="2689" w:type="dxa"/>
          </w:tcPr>
          <w:p w:rsidR="00444376" w:rsidRPr="00AE51C4" w:rsidRDefault="00444376" w:rsidP="00CE7FCE">
            <w:r w:rsidRPr="00AE51C4">
              <w:t>A WL1</w:t>
            </w:r>
          </w:p>
        </w:tc>
        <w:tc>
          <w:tcPr>
            <w:tcW w:w="5805" w:type="dxa"/>
          </w:tcPr>
          <w:p w:rsidR="00444376" w:rsidRPr="00AE51C4" w:rsidRDefault="00444376" w:rsidP="00CE7FCE">
            <w:r w:rsidRPr="00AE51C4">
              <w:t>000000111000000111000000111</w:t>
            </w:r>
          </w:p>
        </w:tc>
      </w:tr>
      <w:tr w:rsidR="00444376" w:rsidRPr="00AE51C4" w:rsidTr="00CE7FCE">
        <w:tc>
          <w:tcPr>
            <w:tcW w:w="2689" w:type="dxa"/>
          </w:tcPr>
          <w:p w:rsidR="00444376" w:rsidRPr="00AE51C4" w:rsidRDefault="00444376" w:rsidP="00CE7FCE">
            <w:r w:rsidRPr="00AE51C4">
              <w:t>C WL2</w:t>
            </w:r>
          </w:p>
        </w:tc>
        <w:tc>
          <w:tcPr>
            <w:tcW w:w="5805" w:type="dxa"/>
          </w:tcPr>
          <w:p w:rsidR="00444376" w:rsidRPr="00AE51C4" w:rsidRDefault="00444376" w:rsidP="00CE7FCE">
            <w:r w:rsidRPr="00AE51C4">
              <w:t>000000001000000001000000001</w:t>
            </w:r>
          </w:p>
        </w:tc>
      </w:tr>
      <w:tr w:rsidR="00444376" w:rsidRPr="00AE51C4" w:rsidTr="00CE7FCE">
        <w:tc>
          <w:tcPr>
            <w:tcW w:w="2689" w:type="dxa"/>
          </w:tcPr>
          <w:p w:rsidR="00444376" w:rsidRPr="00AE51C4" w:rsidRDefault="00444376" w:rsidP="00CE7FCE">
            <w:r w:rsidRPr="00AE51C4">
              <w:t>D</w:t>
            </w:r>
          </w:p>
        </w:tc>
        <w:tc>
          <w:tcPr>
            <w:tcW w:w="5805" w:type="dxa"/>
          </w:tcPr>
          <w:p w:rsidR="00444376" w:rsidRPr="00AE51C4" w:rsidRDefault="00444376" w:rsidP="00CE7FCE">
            <w:r w:rsidRPr="00AE51C4">
              <w:t>000011110000011110000011110</w:t>
            </w:r>
          </w:p>
        </w:tc>
      </w:tr>
      <w:tr w:rsidR="00444376" w:rsidRPr="00AE51C4" w:rsidTr="00CE7FCE">
        <w:tc>
          <w:tcPr>
            <w:tcW w:w="2689" w:type="dxa"/>
          </w:tcPr>
          <w:p w:rsidR="00444376" w:rsidRPr="00AE51C4" w:rsidRDefault="00444376" w:rsidP="00CE7FCE">
            <w:r w:rsidRPr="00AE51C4">
              <w:t>B WL2</w:t>
            </w:r>
          </w:p>
        </w:tc>
        <w:tc>
          <w:tcPr>
            <w:tcW w:w="5805" w:type="dxa"/>
          </w:tcPr>
          <w:p w:rsidR="00444376" w:rsidRPr="00AE51C4" w:rsidRDefault="00444376" w:rsidP="00CE7FCE">
            <w:r w:rsidRPr="00AE51C4">
              <w:t>000000011000000011000000011</w:t>
            </w:r>
          </w:p>
        </w:tc>
      </w:tr>
      <w:tr w:rsidR="00444376" w:rsidRPr="00AE51C4" w:rsidTr="00CE7FCE">
        <w:trPr>
          <w:trHeight w:val="257"/>
        </w:trPr>
        <w:tc>
          <w:tcPr>
            <w:tcW w:w="2689" w:type="dxa"/>
          </w:tcPr>
          <w:p w:rsidR="00444376" w:rsidRPr="00AE51C4" w:rsidRDefault="00444376" w:rsidP="00CE7FCE">
            <w:r w:rsidRPr="00AE51C4">
              <w:t>A WL2</w:t>
            </w:r>
          </w:p>
        </w:tc>
        <w:tc>
          <w:tcPr>
            <w:tcW w:w="5805" w:type="dxa"/>
          </w:tcPr>
          <w:p w:rsidR="00444376" w:rsidRPr="00AE51C4" w:rsidRDefault="00444376" w:rsidP="00CE7FCE">
            <w:r w:rsidRPr="00AE51C4">
              <w:t>000000111000000111000000111</w:t>
            </w:r>
          </w:p>
        </w:tc>
      </w:tr>
      <w:tr w:rsidR="00444376" w:rsidRPr="00AE51C4" w:rsidTr="00CE7FCE">
        <w:trPr>
          <w:trHeight w:val="257"/>
        </w:trPr>
        <w:tc>
          <w:tcPr>
            <w:tcW w:w="2689" w:type="dxa"/>
          </w:tcPr>
          <w:p w:rsidR="00444376" w:rsidRPr="00AE51C4" w:rsidRDefault="00444376" w:rsidP="00CE7FCE">
            <w:r w:rsidRPr="00AE51C4">
              <w:lastRenderedPageBreak/>
              <w:t>E</w:t>
            </w:r>
          </w:p>
        </w:tc>
        <w:tc>
          <w:tcPr>
            <w:tcW w:w="5805" w:type="dxa"/>
          </w:tcPr>
          <w:p w:rsidR="00444376" w:rsidRPr="00AE51C4" w:rsidRDefault="00444376" w:rsidP="00CE7FCE">
            <w:r w:rsidRPr="00AE51C4">
              <w:t>000111100000111100000111100</w:t>
            </w:r>
          </w:p>
        </w:tc>
      </w:tr>
      <w:tr w:rsidR="00444376" w:rsidRPr="00AE51C4" w:rsidTr="00CE7FCE">
        <w:trPr>
          <w:trHeight w:val="257"/>
        </w:trPr>
        <w:tc>
          <w:tcPr>
            <w:tcW w:w="2689" w:type="dxa"/>
          </w:tcPr>
          <w:p w:rsidR="00444376" w:rsidRPr="00AE51C4" w:rsidRDefault="00444376" w:rsidP="00CE7FCE">
            <w:r w:rsidRPr="00AE51C4">
              <w:t>F</w:t>
            </w:r>
          </w:p>
        </w:tc>
        <w:tc>
          <w:tcPr>
            <w:tcW w:w="5805" w:type="dxa"/>
          </w:tcPr>
          <w:p w:rsidR="00444376" w:rsidRPr="00AE51C4" w:rsidRDefault="00444376" w:rsidP="00CE7FCE">
            <w:r w:rsidRPr="00AE51C4">
              <w:t>001111000001111000001111000</w:t>
            </w:r>
          </w:p>
        </w:tc>
      </w:tr>
      <w:tr w:rsidR="00444376" w:rsidRPr="00AE51C4" w:rsidTr="00CE7FCE">
        <w:trPr>
          <w:trHeight w:val="257"/>
        </w:trPr>
        <w:tc>
          <w:tcPr>
            <w:tcW w:w="2689" w:type="dxa"/>
          </w:tcPr>
          <w:p w:rsidR="00444376" w:rsidRPr="00AE51C4" w:rsidRDefault="00444376" w:rsidP="00CE7FCE">
            <w:r w:rsidRPr="00AE51C4">
              <w:t>G</w:t>
            </w:r>
          </w:p>
        </w:tc>
        <w:tc>
          <w:tcPr>
            <w:tcW w:w="5805" w:type="dxa"/>
          </w:tcPr>
          <w:p w:rsidR="00444376" w:rsidRPr="00AE51C4" w:rsidRDefault="00444376" w:rsidP="00CE7FCE">
            <w:r w:rsidRPr="00AE51C4">
              <w:t>011110000011110000011110000</w:t>
            </w:r>
          </w:p>
        </w:tc>
      </w:tr>
      <w:tr w:rsidR="00444376" w:rsidRPr="00AE51C4" w:rsidTr="00CE7FCE">
        <w:trPr>
          <w:trHeight w:val="257"/>
        </w:trPr>
        <w:tc>
          <w:tcPr>
            <w:tcW w:w="2689" w:type="dxa"/>
          </w:tcPr>
          <w:p w:rsidR="00444376" w:rsidRPr="00AE51C4" w:rsidRDefault="00444376" w:rsidP="00CE7FCE">
            <w:r w:rsidRPr="00AE51C4">
              <w:t>H</w:t>
            </w:r>
          </w:p>
        </w:tc>
        <w:tc>
          <w:tcPr>
            <w:tcW w:w="5805" w:type="dxa"/>
          </w:tcPr>
          <w:p w:rsidR="00444376" w:rsidRPr="00AE51C4" w:rsidRDefault="00444376" w:rsidP="00CE7FCE">
            <w:r w:rsidRPr="00AE51C4">
              <w:t>111100000111100000111100000</w:t>
            </w:r>
          </w:p>
        </w:tc>
      </w:tr>
    </w:tbl>
    <w:p w:rsidR="00444376" w:rsidRPr="00AE51C4" w:rsidRDefault="00444376" w:rsidP="00444376">
      <w:pPr>
        <w:pStyle w:val="BodyText"/>
        <w:rPr>
          <w:lang w:val="fi-FI"/>
        </w:rPr>
      </w:pPr>
    </w:p>
    <w:p w:rsidR="00444376" w:rsidRPr="00AE51C4" w:rsidRDefault="00444376" w:rsidP="00444376">
      <w:pPr>
        <w:pStyle w:val="BodyText"/>
        <w:rPr>
          <w:lang w:val="fi-FI"/>
        </w:rPr>
      </w:pPr>
      <w:r w:rsidRPr="00AE51C4">
        <w:rPr>
          <w:lang w:val="fi-FI"/>
        </w:rPr>
        <w:t>Spektrikameran kuvien käsittely muodostuu kahdesta vaiheesta: demosaic-operaatio ja kalibraatiolaskennat. Kuvaan seuraavaksi ensin demosaic-operaation ja sitten kalibraatiolaskennan.</w:t>
      </w:r>
    </w:p>
    <w:p w:rsidR="00444376" w:rsidRPr="00AE51C4" w:rsidRDefault="00444376" w:rsidP="00444376">
      <w:pPr>
        <w:pStyle w:val="BodyText"/>
        <w:rPr>
          <w:lang w:val="fi-FI"/>
        </w:rPr>
      </w:pPr>
    </w:p>
    <w:p w:rsidR="00444376" w:rsidRPr="00AE51C4" w:rsidRDefault="00444376" w:rsidP="00444376">
      <w:pPr>
        <w:pStyle w:val="BodyText"/>
        <w:rPr>
          <w:lang w:val="fi-FI"/>
        </w:rPr>
      </w:pPr>
      <w:r w:rsidRPr="00AE51C4">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AE51C4" w:rsidRDefault="00444376" w:rsidP="00444376">
      <w:pPr>
        <w:pStyle w:val="BodyText"/>
        <w:rPr>
          <w:lang w:val="fi-FI"/>
        </w:rPr>
      </w:pPr>
    </w:p>
    <w:p w:rsidR="00444376" w:rsidRPr="00AE51C4" w:rsidRDefault="00B638E8" w:rsidP="00444376">
      <w:pPr>
        <w:pStyle w:val="Heading3"/>
      </w:pPr>
      <w:bookmarkStart w:id="72" w:name="_Toc101039888"/>
      <w:r w:rsidRPr="00AE51C4">
        <w:t>Kuvausprosessi ja l</w:t>
      </w:r>
      <w:r w:rsidR="00444376" w:rsidRPr="00AE51C4">
        <w:t>askennat</w:t>
      </w:r>
      <w:bookmarkEnd w:id="72"/>
    </w:p>
    <w:p w:rsidR="00B638E8" w:rsidRPr="00AE51C4" w:rsidRDefault="00B638E8" w:rsidP="00B638E8">
      <w:pPr>
        <w:pStyle w:val="BodyText"/>
        <w:rPr>
          <w:lang w:val="fi-FI"/>
        </w:rPr>
      </w:pPr>
      <w:r w:rsidRPr="00AE51C4">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AE51C4" w:rsidRDefault="00B638E8" w:rsidP="00B638E8">
      <w:pPr>
        <w:pStyle w:val="BodyText"/>
        <w:rPr>
          <w:lang w:val="fi-FI"/>
        </w:rPr>
      </w:pPr>
    </w:p>
    <w:p w:rsidR="00444376" w:rsidRPr="00AE51C4" w:rsidRDefault="00444376" w:rsidP="00444376">
      <w:pPr>
        <w:pStyle w:val="BodyText"/>
        <w:rPr>
          <w:lang w:val="fi-FI"/>
        </w:rPr>
      </w:pPr>
      <w:r w:rsidRPr="00AE51C4">
        <w:rPr>
          <w:lang w:val="fi-FI"/>
        </w:rPr>
        <w:t>Eskelisen (2019, s. 33) esittelee neljä spektrikameran kuvauksessa tarvittavaa laskentaa: pimeäkuvan korjauslaskenta, demosaic-operaatio, radianssin laskenta ja reflektanssiarvon laskenta.</w:t>
      </w:r>
    </w:p>
    <w:p w:rsidR="00444376" w:rsidRPr="00AE51C4" w:rsidRDefault="00444376" w:rsidP="00444376">
      <w:pPr>
        <w:pStyle w:val="BodyText"/>
        <w:rPr>
          <w:lang w:val="fi-FI"/>
        </w:rPr>
      </w:pPr>
    </w:p>
    <w:p w:rsidR="00444376" w:rsidRPr="00AE51C4" w:rsidRDefault="00444376" w:rsidP="00444376">
      <w:pPr>
        <w:pStyle w:val="BodyText"/>
        <w:rPr>
          <w:lang w:val="fi-FI"/>
        </w:rPr>
      </w:pPr>
    </w:p>
    <w:p w:rsidR="00444376" w:rsidRPr="00AE51C4" w:rsidRDefault="00444376" w:rsidP="00444376">
      <w:pPr>
        <w:pStyle w:val="BodyText"/>
        <w:rPr>
          <w:lang w:val="fi-FI"/>
        </w:rPr>
      </w:pPr>
      <w:r w:rsidRPr="00207E9E">
        <w:rPr>
          <w:lang w:val="en-US"/>
        </w:rPr>
        <w:t xml:space="preserve">Cépaduès, É. (2012). Satellite imagery : From acquisition principles to processing of optical images for observing the earth. </w:t>
      </w:r>
      <w:r w:rsidRPr="00AE51C4">
        <w:rPr>
          <w:lang w:val="fi-FI"/>
        </w:rPr>
        <w:t xml:space="preserve">ProQuest Ebook Central </w:t>
      </w:r>
      <w:hyperlink r:id="rId55" w:history="1">
        <w:r w:rsidRPr="00AE51C4">
          <w:rPr>
            <w:rStyle w:val="Hyperlink"/>
            <w:lang w:val="fi-FI"/>
          </w:rPr>
          <w:t>https://ebookcentral-proquest-com.proxy.uwasa.fi</w:t>
        </w:r>
      </w:hyperlink>
    </w:p>
    <w:p w:rsidR="00444376" w:rsidRPr="00AE51C4" w:rsidRDefault="00444376" w:rsidP="00444376">
      <w:pPr>
        <w:pStyle w:val="BodyText"/>
        <w:rPr>
          <w:lang w:val="fi-FI"/>
        </w:rPr>
      </w:pPr>
    </w:p>
    <w:p w:rsidR="00444376" w:rsidRPr="00AE51C4" w:rsidRDefault="00444376" w:rsidP="00444376">
      <w:pPr>
        <w:pStyle w:val="BodyText"/>
        <w:rPr>
          <w:lang w:val="fi-FI"/>
        </w:rPr>
      </w:pPr>
    </w:p>
    <w:p w:rsidR="001137B9" w:rsidRPr="00AE51C4" w:rsidRDefault="001137B9" w:rsidP="001137B9">
      <w:pPr>
        <w:pStyle w:val="Heading3"/>
      </w:pPr>
      <w:bookmarkStart w:id="73" w:name="_Toc101039889"/>
      <w:r w:rsidRPr="00AE51C4">
        <w:lastRenderedPageBreak/>
        <w:t>Julkaisut</w:t>
      </w:r>
      <w:r w:rsidR="00A836BD" w:rsidRPr="00AE51C4">
        <w:t xml:space="preserve"> spektrikameraan liittyen</w:t>
      </w:r>
      <w:bookmarkEnd w:id="73"/>
    </w:p>
    <w:p w:rsidR="001137B9" w:rsidRPr="00AE51C4" w:rsidRDefault="001137B9" w:rsidP="001137B9">
      <w:pPr>
        <w:pStyle w:val="BodyText"/>
        <w:rPr>
          <w:lang w:val="fi-FI"/>
        </w:rPr>
      </w:pPr>
      <w:r w:rsidRPr="00AE51C4">
        <w:rPr>
          <w:lang w:val="fi-FI"/>
        </w:rPr>
        <w:t>Julkaisut</w:t>
      </w:r>
    </w:p>
    <w:p w:rsidR="001137B9" w:rsidRPr="00AE51C4" w:rsidRDefault="001137B9" w:rsidP="001137B9">
      <w:pPr>
        <w:pStyle w:val="BodyText"/>
        <w:rPr>
          <w:lang w:val="fi-FI"/>
        </w:rPr>
      </w:pPr>
    </w:p>
    <w:p w:rsidR="001137B9" w:rsidRPr="00AE51C4" w:rsidRDefault="001137B9" w:rsidP="001137B9">
      <w:pPr>
        <w:pStyle w:val="Caption"/>
        <w:rPr>
          <w:b w:val="0"/>
        </w:rPr>
      </w:pPr>
      <w:bookmarkStart w:id="74" w:name="_Toc101039971"/>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FE2A9E">
        <w:rPr>
          <w:noProof/>
        </w:rPr>
        <w:t>12</w:t>
      </w:r>
      <w:r w:rsidRPr="00AE51C4">
        <w:rPr>
          <w:noProof/>
        </w:rPr>
        <w:fldChar w:fldCharType="end"/>
      </w:r>
      <w:r w:rsidRPr="00AE51C4">
        <w:t>.</w:t>
      </w:r>
      <w:r w:rsidRPr="00AE51C4">
        <w:rPr>
          <w:b w:val="0"/>
        </w:rPr>
        <w:tab/>
        <w:t>Spektrikamerasta julkaisuja</w:t>
      </w:r>
      <w:bookmarkEnd w:id="74"/>
    </w:p>
    <w:tbl>
      <w:tblPr>
        <w:tblStyle w:val="TableGrid"/>
        <w:tblW w:w="0" w:type="auto"/>
        <w:tblLook w:val="04A0" w:firstRow="1" w:lastRow="0" w:firstColumn="1" w:lastColumn="0" w:noHBand="0" w:noVBand="1"/>
      </w:tblPr>
      <w:tblGrid>
        <w:gridCol w:w="1254"/>
        <w:gridCol w:w="3754"/>
        <w:gridCol w:w="2098"/>
        <w:gridCol w:w="1388"/>
      </w:tblGrid>
      <w:tr w:rsidR="001137B9" w:rsidRPr="00AE51C4" w:rsidTr="00CE7FCE">
        <w:tc>
          <w:tcPr>
            <w:tcW w:w="1271" w:type="dxa"/>
          </w:tcPr>
          <w:p w:rsidR="001137B9" w:rsidRPr="00AE51C4" w:rsidRDefault="001137B9" w:rsidP="00CE7FCE">
            <w:pPr>
              <w:pStyle w:val="BodyText"/>
              <w:rPr>
                <w:lang w:val="fi-FI"/>
              </w:rPr>
            </w:pPr>
            <w:r w:rsidRPr="00AE51C4">
              <w:rPr>
                <w:lang w:val="fi-FI"/>
              </w:rPr>
              <w:t>Vuosi</w:t>
            </w:r>
          </w:p>
        </w:tc>
        <w:tc>
          <w:tcPr>
            <w:tcW w:w="3827" w:type="dxa"/>
          </w:tcPr>
          <w:p w:rsidR="001137B9" w:rsidRPr="00AE51C4" w:rsidRDefault="001137B9" w:rsidP="00CE7FCE">
            <w:pPr>
              <w:pStyle w:val="BodyText"/>
              <w:rPr>
                <w:lang w:val="fi-FI"/>
              </w:rPr>
            </w:pPr>
            <w:r w:rsidRPr="00AE51C4">
              <w:rPr>
                <w:lang w:val="fi-FI"/>
              </w:rPr>
              <w:t>Nimi</w:t>
            </w:r>
          </w:p>
        </w:tc>
        <w:tc>
          <w:tcPr>
            <w:tcW w:w="2127" w:type="dxa"/>
          </w:tcPr>
          <w:p w:rsidR="001137B9" w:rsidRPr="00AE51C4" w:rsidRDefault="001137B9" w:rsidP="00CE7FCE">
            <w:pPr>
              <w:pStyle w:val="BodyText"/>
              <w:rPr>
                <w:lang w:val="fi-FI"/>
              </w:rPr>
            </w:pPr>
            <w:r w:rsidRPr="00AE51C4">
              <w:rPr>
                <w:lang w:val="fi-FI"/>
              </w:rPr>
              <w:t>Tekijät</w:t>
            </w:r>
          </w:p>
        </w:tc>
        <w:tc>
          <w:tcPr>
            <w:tcW w:w="1269" w:type="dxa"/>
          </w:tcPr>
          <w:p w:rsidR="001137B9" w:rsidRPr="00AE51C4" w:rsidRDefault="001137B9" w:rsidP="00CE7FCE">
            <w:pPr>
              <w:pStyle w:val="BodyText"/>
              <w:rPr>
                <w:lang w:val="fi-FI"/>
              </w:rPr>
            </w:pPr>
            <w:r w:rsidRPr="00AE51C4">
              <w:rPr>
                <w:lang w:val="fi-FI"/>
              </w:rPr>
              <w:t>Huom.</w:t>
            </w:r>
          </w:p>
        </w:tc>
      </w:tr>
      <w:tr w:rsidR="001137B9" w:rsidRPr="00AE51C4" w:rsidTr="00CE7FCE">
        <w:tc>
          <w:tcPr>
            <w:tcW w:w="1271" w:type="dxa"/>
          </w:tcPr>
          <w:p w:rsidR="001137B9" w:rsidRPr="00AE51C4" w:rsidRDefault="001137B9" w:rsidP="00CE7FCE">
            <w:pPr>
              <w:pStyle w:val="BodyText"/>
              <w:rPr>
                <w:lang w:val="fi-FI"/>
              </w:rPr>
            </w:pPr>
            <w:r w:rsidRPr="00AE51C4">
              <w:rPr>
                <w:lang w:val="fi-FI"/>
              </w:rPr>
              <w:t>2009 SPIE</w:t>
            </w:r>
          </w:p>
        </w:tc>
        <w:tc>
          <w:tcPr>
            <w:tcW w:w="3827" w:type="dxa"/>
          </w:tcPr>
          <w:p w:rsidR="001137B9" w:rsidRPr="006D76E3" w:rsidRDefault="001137B9" w:rsidP="00CE7FCE">
            <w:pPr>
              <w:pStyle w:val="BodyText"/>
              <w:rPr>
                <w:lang w:val="en-US"/>
              </w:rPr>
            </w:pPr>
            <w:r w:rsidRPr="006D76E3">
              <w:rPr>
                <w:lang w:val="en-US"/>
              </w:rPr>
              <w:t>NOVEL MINIATURIZED HYPERSPECTRAL SENSOR FOR UAV</w:t>
            </w:r>
          </w:p>
          <w:p w:rsidR="001137B9" w:rsidRPr="00AE51C4" w:rsidRDefault="001137B9" w:rsidP="00CE7FCE">
            <w:pPr>
              <w:pStyle w:val="BodyText"/>
              <w:rPr>
                <w:lang w:val="fi-FI"/>
              </w:rPr>
            </w:pPr>
            <w:r w:rsidRPr="00AE51C4">
              <w:rPr>
                <w:lang w:val="fi-FI"/>
              </w:rPr>
              <w:t>AND SPACE APPLICATIONS</w:t>
            </w:r>
          </w:p>
        </w:tc>
        <w:tc>
          <w:tcPr>
            <w:tcW w:w="2127" w:type="dxa"/>
          </w:tcPr>
          <w:p w:rsidR="001137B9" w:rsidRPr="00AE51C4" w:rsidRDefault="001137B9" w:rsidP="00CE7FCE">
            <w:pPr>
              <w:pStyle w:val="BodyText"/>
              <w:rPr>
                <w:lang w:val="fi-FI"/>
              </w:rPr>
            </w:pPr>
            <w:r w:rsidRPr="00AE51C4">
              <w:rPr>
                <w:lang w:val="fi-FI"/>
              </w:rPr>
              <w:t>Saari, Holmlund</w:t>
            </w:r>
          </w:p>
        </w:tc>
        <w:tc>
          <w:tcPr>
            <w:tcW w:w="1269" w:type="dxa"/>
          </w:tcPr>
          <w:p w:rsidR="001137B9" w:rsidRPr="00AE51C4" w:rsidRDefault="001137B9" w:rsidP="00CE7FCE">
            <w:pPr>
              <w:pStyle w:val="BodyText"/>
              <w:rPr>
                <w:lang w:val="fi-FI"/>
              </w:rPr>
            </w:pPr>
          </w:p>
        </w:tc>
      </w:tr>
      <w:tr w:rsidR="001137B9" w:rsidRPr="00AE51C4" w:rsidTr="00CE7FCE">
        <w:tc>
          <w:tcPr>
            <w:tcW w:w="1271" w:type="dxa"/>
          </w:tcPr>
          <w:p w:rsidR="001137B9" w:rsidRPr="00AE51C4" w:rsidRDefault="001137B9" w:rsidP="00CE7FCE">
            <w:pPr>
              <w:pStyle w:val="BodyText"/>
              <w:rPr>
                <w:lang w:val="fi-FI"/>
              </w:rPr>
            </w:pPr>
            <w:r w:rsidRPr="00AE51C4">
              <w:rPr>
                <w:lang w:val="fi-FI"/>
              </w:rPr>
              <w:t>2013 SPIE</w:t>
            </w:r>
          </w:p>
        </w:tc>
        <w:tc>
          <w:tcPr>
            <w:tcW w:w="3827" w:type="dxa"/>
          </w:tcPr>
          <w:p w:rsidR="001137B9" w:rsidRPr="006D76E3" w:rsidRDefault="001137B9" w:rsidP="00CE7FCE">
            <w:pPr>
              <w:pStyle w:val="BodyText"/>
              <w:rPr>
                <w:lang w:val="en-US"/>
              </w:rPr>
            </w:pPr>
            <w:r w:rsidRPr="006D76E3">
              <w:rPr>
                <w:lang w:val="en-US"/>
              </w:rPr>
              <w:t>Miniaturized hyperspectral imager calibration and UAV flight</w:t>
            </w:r>
          </w:p>
          <w:p w:rsidR="001137B9" w:rsidRPr="00AE51C4" w:rsidRDefault="001137B9" w:rsidP="00CE7FCE">
            <w:pPr>
              <w:pStyle w:val="BodyText"/>
              <w:rPr>
                <w:lang w:val="fi-FI"/>
              </w:rPr>
            </w:pPr>
            <w:r w:rsidRPr="00AE51C4">
              <w:rPr>
                <w:lang w:val="fi-FI"/>
              </w:rPr>
              <w:t>campaigns</w:t>
            </w:r>
          </w:p>
        </w:tc>
        <w:tc>
          <w:tcPr>
            <w:tcW w:w="2127" w:type="dxa"/>
          </w:tcPr>
          <w:p w:rsidR="001137B9" w:rsidRPr="00AE51C4" w:rsidRDefault="001137B9" w:rsidP="00CE7FCE">
            <w:pPr>
              <w:pStyle w:val="BodyText"/>
              <w:rPr>
                <w:lang w:val="fi-FI"/>
              </w:rPr>
            </w:pPr>
            <w:r w:rsidRPr="00AE51C4">
              <w:rPr>
                <w:lang w:val="fi-FI"/>
              </w:rPr>
              <w:t>Saari, Holmlund, Pölönen</w:t>
            </w:r>
          </w:p>
        </w:tc>
        <w:tc>
          <w:tcPr>
            <w:tcW w:w="1269" w:type="dxa"/>
          </w:tcPr>
          <w:p w:rsidR="001137B9" w:rsidRPr="00AE51C4" w:rsidRDefault="001137B9" w:rsidP="00CE7FCE">
            <w:pPr>
              <w:pStyle w:val="BodyText"/>
              <w:rPr>
                <w:lang w:val="fi-FI"/>
              </w:rPr>
            </w:pPr>
          </w:p>
        </w:tc>
      </w:tr>
      <w:tr w:rsidR="001137B9" w:rsidRPr="00AE51C4" w:rsidTr="00CE7FCE">
        <w:tc>
          <w:tcPr>
            <w:tcW w:w="1271" w:type="dxa"/>
          </w:tcPr>
          <w:p w:rsidR="001137B9" w:rsidRPr="00AE51C4" w:rsidRDefault="001137B9" w:rsidP="00CE7FCE">
            <w:pPr>
              <w:pStyle w:val="BodyText"/>
              <w:rPr>
                <w:lang w:val="fi-FI"/>
              </w:rPr>
            </w:pPr>
            <w:r w:rsidRPr="00AE51C4">
              <w:rPr>
                <w:lang w:val="fi-FI"/>
              </w:rPr>
              <w:t>2018 SPIE</w:t>
            </w:r>
          </w:p>
        </w:tc>
        <w:tc>
          <w:tcPr>
            <w:tcW w:w="3827" w:type="dxa"/>
          </w:tcPr>
          <w:p w:rsidR="001137B9" w:rsidRPr="006D76E3" w:rsidRDefault="001137B9" w:rsidP="00CE7FCE">
            <w:pPr>
              <w:pStyle w:val="BodyText"/>
              <w:rPr>
                <w:lang w:val="en-US"/>
              </w:rPr>
            </w:pPr>
            <w:r w:rsidRPr="006D76E3">
              <w:rPr>
                <w:lang w:val="en-US"/>
              </w:rPr>
              <w:t>Hand-held MEMS hyperspectral imager for VNIR mobile applications</w:t>
            </w:r>
          </w:p>
        </w:tc>
        <w:tc>
          <w:tcPr>
            <w:tcW w:w="2127" w:type="dxa"/>
          </w:tcPr>
          <w:p w:rsidR="001137B9" w:rsidRPr="00AE51C4" w:rsidRDefault="001137B9" w:rsidP="00CE7FCE">
            <w:pPr>
              <w:pStyle w:val="BodyText"/>
              <w:rPr>
                <w:lang w:val="fi-FI"/>
              </w:rPr>
            </w:pPr>
            <w:r w:rsidRPr="00AE51C4">
              <w:rPr>
                <w:lang w:val="fi-FI"/>
              </w:rPr>
              <w:t>Saari</w:t>
            </w:r>
          </w:p>
        </w:tc>
        <w:tc>
          <w:tcPr>
            <w:tcW w:w="1269" w:type="dxa"/>
          </w:tcPr>
          <w:p w:rsidR="001137B9" w:rsidRPr="00AE51C4" w:rsidRDefault="001137B9" w:rsidP="00CE7FCE">
            <w:pPr>
              <w:pStyle w:val="BodyText"/>
              <w:rPr>
                <w:lang w:val="fi-FI"/>
              </w:rPr>
            </w:pPr>
            <w:r w:rsidRPr="00AE51C4">
              <w:rPr>
                <w:lang w:val="fi-FI"/>
              </w:rPr>
              <w:t>MEMS FPI, wireless</w:t>
            </w:r>
          </w:p>
        </w:tc>
      </w:tr>
      <w:tr w:rsidR="001137B9" w:rsidRPr="00AE51C4" w:rsidTr="00CE7FCE">
        <w:tc>
          <w:tcPr>
            <w:tcW w:w="1271" w:type="dxa"/>
          </w:tcPr>
          <w:p w:rsidR="001137B9" w:rsidRPr="00AE51C4" w:rsidRDefault="001137B9" w:rsidP="00CE7FCE">
            <w:pPr>
              <w:pStyle w:val="BodyText"/>
              <w:rPr>
                <w:lang w:val="fi-FI"/>
              </w:rPr>
            </w:pPr>
            <w:r w:rsidRPr="00AE51C4">
              <w:rPr>
                <w:lang w:val="fi-FI"/>
              </w:rPr>
              <w:t>2018 SPIE</w:t>
            </w:r>
          </w:p>
        </w:tc>
        <w:tc>
          <w:tcPr>
            <w:tcW w:w="3827" w:type="dxa"/>
          </w:tcPr>
          <w:p w:rsidR="001137B9" w:rsidRPr="006D76E3" w:rsidRDefault="001137B9" w:rsidP="00CE7FCE">
            <w:pPr>
              <w:pStyle w:val="BodyText"/>
              <w:rPr>
                <w:lang w:val="en-US"/>
              </w:rPr>
            </w:pPr>
            <w:r w:rsidRPr="006D76E3">
              <w:rPr>
                <w:lang w:val="en-US"/>
              </w:rPr>
              <w:t>Wide-band large-aperture Ag surface-micro-machined MEMS Fabry-Perot</w:t>
            </w:r>
          </w:p>
          <w:p w:rsidR="001137B9" w:rsidRPr="006D76E3" w:rsidRDefault="001137B9" w:rsidP="00CE7FCE">
            <w:pPr>
              <w:pStyle w:val="BodyText"/>
              <w:rPr>
                <w:lang w:val="en-US"/>
              </w:rPr>
            </w:pPr>
            <w:r w:rsidRPr="006D76E3">
              <w:rPr>
                <w:lang w:val="en-US"/>
              </w:rPr>
              <w:t>interferometers (AgMFPIs) for miniaturized hyperspectral imaging</w:t>
            </w:r>
          </w:p>
        </w:tc>
        <w:tc>
          <w:tcPr>
            <w:tcW w:w="2127" w:type="dxa"/>
          </w:tcPr>
          <w:p w:rsidR="001137B9" w:rsidRPr="00AE51C4" w:rsidRDefault="001137B9" w:rsidP="00CE7FCE">
            <w:pPr>
              <w:pStyle w:val="BodyText"/>
              <w:rPr>
                <w:lang w:val="fi-FI"/>
              </w:rPr>
            </w:pPr>
            <w:r w:rsidRPr="00AE51C4">
              <w:rPr>
                <w:lang w:val="fi-FI"/>
              </w:rPr>
              <w:t>Saari</w:t>
            </w:r>
          </w:p>
        </w:tc>
        <w:tc>
          <w:tcPr>
            <w:tcW w:w="1269" w:type="dxa"/>
          </w:tcPr>
          <w:p w:rsidR="001137B9" w:rsidRPr="00AE51C4" w:rsidRDefault="001137B9" w:rsidP="00CE7FCE">
            <w:pPr>
              <w:pStyle w:val="BodyText"/>
              <w:rPr>
                <w:lang w:val="fi-FI"/>
              </w:rPr>
            </w:pPr>
            <w:r w:rsidRPr="00AE51C4">
              <w:rPr>
                <w:lang w:val="fi-FI"/>
              </w:rPr>
              <w:t>AgMFPI</w:t>
            </w:r>
          </w:p>
        </w:tc>
      </w:tr>
      <w:tr w:rsidR="001137B9" w:rsidRPr="00AE51C4" w:rsidTr="00CE7FCE">
        <w:tc>
          <w:tcPr>
            <w:tcW w:w="1271" w:type="dxa"/>
          </w:tcPr>
          <w:p w:rsidR="001137B9" w:rsidRPr="00AE51C4" w:rsidRDefault="001137B9" w:rsidP="00CE7FCE">
            <w:pPr>
              <w:pStyle w:val="BodyText"/>
              <w:rPr>
                <w:lang w:val="fi-FI"/>
              </w:rPr>
            </w:pPr>
            <w:r w:rsidRPr="00AE51C4">
              <w:rPr>
                <w:lang w:val="fi-FI"/>
              </w:rPr>
              <w:t>2019 SPIE</w:t>
            </w:r>
          </w:p>
        </w:tc>
        <w:tc>
          <w:tcPr>
            <w:tcW w:w="3827" w:type="dxa"/>
          </w:tcPr>
          <w:p w:rsidR="001137B9" w:rsidRPr="006D76E3" w:rsidRDefault="001137B9" w:rsidP="00CE7FCE">
            <w:pPr>
              <w:pStyle w:val="BodyText"/>
              <w:rPr>
                <w:lang w:val="en-US"/>
              </w:rPr>
            </w:pPr>
            <w:r w:rsidRPr="006D76E3">
              <w:rPr>
                <w:lang w:val="en-US"/>
              </w:rPr>
              <w:t>Cubic-inch MOEMS spectral imager</w:t>
            </w:r>
          </w:p>
        </w:tc>
        <w:tc>
          <w:tcPr>
            <w:tcW w:w="2127" w:type="dxa"/>
          </w:tcPr>
          <w:p w:rsidR="001137B9" w:rsidRPr="00AE51C4" w:rsidRDefault="001137B9" w:rsidP="00CE7FCE">
            <w:pPr>
              <w:pStyle w:val="BodyText"/>
              <w:rPr>
                <w:lang w:val="fi-FI"/>
              </w:rPr>
            </w:pPr>
            <w:r w:rsidRPr="00AE51C4">
              <w:rPr>
                <w:lang w:val="fi-FI"/>
              </w:rPr>
              <w:t>Saari</w:t>
            </w:r>
          </w:p>
        </w:tc>
        <w:tc>
          <w:tcPr>
            <w:tcW w:w="1269" w:type="dxa"/>
          </w:tcPr>
          <w:p w:rsidR="001137B9" w:rsidRPr="00AE51C4" w:rsidRDefault="001137B9" w:rsidP="00CE7FCE">
            <w:pPr>
              <w:pStyle w:val="BodyText"/>
              <w:rPr>
                <w:lang w:val="fi-FI"/>
              </w:rPr>
            </w:pPr>
            <w:r w:rsidRPr="00AE51C4">
              <w:rPr>
                <w:lang w:val="fi-FI"/>
              </w:rPr>
              <w:t>Space applications</w:t>
            </w:r>
          </w:p>
        </w:tc>
      </w:tr>
      <w:tr w:rsidR="001137B9" w:rsidRPr="00AE51C4" w:rsidTr="00CE7FCE">
        <w:tc>
          <w:tcPr>
            <w:tcW w:w="1271" w:type="dxa"/>
          </w:tcPr>
          <w:p w:rsidR="001137B9" w:rsidRPr="00AE51C4" w:rsidRDefault="001137B9" w:rsidP="00CE7FCE">
            <w:pPr>
              <w:pStyle w:val="BodyText"/>
              <w:rPr>
                <w:lang w:val="fi-FI"/>
              </w:rPr>
            </w:pPr>
          </w:p>
        </w:tc>
        <w:tc>
          <w:tcPr>
            <w:tcW w:w="3827" w:type="dxa"/>
          </w:tcPr>
          <w:p w:rsidR="001137B9" w:rsidRPr="00AE51C4" w:rsidRDefault="001137B9" w:rsidP="00CE7FCE">
            <w:pPr>
              <w:pStyle w:val="BodyText"/>
              <w:rPr>
                <w:lang w:val="fi-FI"/>
              </w:rPr>
            </w:pPr>
          </w:p>
        </w:tc>
        <w:tc>
          <w:tcPr>
            <w:tcW w:w="2127" w:type="dxa"/>
          </w:tcPr>
          <w:p w:rsidR="001137B9" w:rsidRPr="00AE51C4" w:rsidRDefault="001137B9" w:rsidP="00CE7FCE">
            <w:pPr>
              <w:pStyle w:val="BodyText"/>
              <w:rPr>
                <w:lang w:val="fi-FI"/>
              </w:rPr>
            </w:pPr>
          </w:p>
        </w:tc>
        <w:tc>
          <w:tcPr>
            <w:tcW w:w="1269" w:type="dxa"/>
          </w:tcPr>
          <w:p w:rsidR="001137B9" w:rsidRPr="00AE51C4" w:rsidRDefault="001137B9" w:rsidP="00CE7FCE">
            <w:pPr>
              <w:pStyle w:val="BodyText"/>
              <w:rPr>
                <w:lang w:val="fi-FI"/>
              </w:rPr>
            </w:pPr>
          </w:p>
        </w:tc>
      </w:tr>
    </w:tbl>
    <w:p w:rsidR="001137B9" w:rsidRPr="00AE51C4" w:rsidRDefault="001137B9" w:rsidP="001137B9">
      <w:pPr>
        <w:pStyle w:val="BodyText"/>
        <w:rPr>
          <w:lang w:val="fi-FI"/>
        </w:rPr>
      </w:pPr>
    </w:p>
    <w:p w:rsidR="008418A6" w:rsidRPr="006D76E3" w:rsidRDefault="008418A6" w:rsidP="008418A6">
      <w:pPr>
        <w:pStyle w:val="BodyText"/>
        <w:rPr>
          <w:lang w:val="en-US"/>
        </w:rPr>
      </w:pPr>
      <w:r w:rsidRPr="006D76E3">
        <w:rPr>
          <w:lang w:val="en-US"/>
        </w:rPr>
        <w:t xml:space="preserve">Hunt, R. W. G., &amp; Pointer, M. R. (2011). Measuring colour. ProQuest Ebook Central </w:t>
      </w:r>
      <w:hyperlink r:id="rId56" w:history="1">
        <w:r w:rsidRPr="006D76E3">
          <w:rPr>
            <w:rStyle w:val="Hyperlink"/>
            <w:lang w:val="en-US"/>
          </w:rPr>
          <w:t>https://ebookcentral-proquest-com.proxy.uwasa.fi</w:t>
        </w:r>
      </w:hyperlink>
    </w:p>
    <w:p w:rsidR="008418A6" w:rsidRPr="006D76E3" w:rsidRDefault="008418A6" w:rsidP="008418A6">
      <w:pPr>
        <w:pStyle w:val="BodyText"/>
        <w:rPr>
          <w:lang w:val="en-US"/>
        </w:rPr>
      </w:pPr>
      <w:r w:rsidRPr="006D76E3">
        <w:rPr>
          <w:lang w:val="en-US"/>
        </w:rPr>
        <w:t>12.5.4 Camera white balance s. 251 (problems)</w:t>
      </w:r>
    </w:p>
    <w:p w:rsidR="008418A6" w:rsidRPr="006D76E3" w:rsidRDefault="008418A6" w:rsidP="008418A6">
      <w:pPr>
        <w:pStyle w:val="BodyText"/>
        <w:rPr>
          <w:lang w:val="en-US"/>
        </w:rPr>
      </w:pPr>
    </w:p>
    <w:p w:rsidR="008418A6" w:rsidRPr="006D76E3" w:rsidRDefault="008418A6" w:rsidP="008418A6">
      <w:pPr>
        <w:pStyle w:val="BodyText"/>
        <w:rPr>
          <w:lang w:val="en-US"/>
        </w:rPr>
      </w:pPr>
      <w:r w:rsidRPr="006D76E3">
        <w:rPr>
          <w:lang w:val="en-US"/>
        </w:rPr>
        <w:t xml:space="preserve">Chang, C. (Ed.). (2007). Hyperspectral data exploitation : Theory and applications. ProQuest Ebook Central </w:t>
      </w:r>
      <w:hyperlink r:id="rId57" w:history="1">
        <w:r w:rsidRPr="006D76E3">
          <w:rPr>
            <w:rStyle w:val="Hyperlink"/>
            <w:lang w:val="en-US"/>
          </w:rPr>
          <w:t>https://ebookcentral-proquest-com.proxy.uwasa.fi</w:t>
        </w:r>
      </w:hyperlink>
    </w:p>
    <w:p w:rsidR="008418A6" w:rsidRPr="006D76E3" w:rsidRDefault="008418A6" w:rsidP="008418A6">
      <w:pPr>
        <w:pStyle w:val="BodyText"/>
        <w:rPr>
          <w:lang w:val="en-US"/>
        </w:rPr>
      </w:pPr>
    </w:p>
    <w:p w:rsidR="008418A6" w:rsidRPr="006D76E3" w:rsidRDefault="008418A6" w:rsidP="008418A6">
      <w:pPr>
        <w:pStyle w:val="BodyText"/>
        <w:rPr>
          <w:lang w:val="en-US"/>
        </w:rPr>
      </w:pPr>
      <w:r w:rsidRPr="006D76E3">
        <w:rPr>
          <w:lang w:val="en-US"/>
        </w:rPr>
        <w:lastRenderedPageBreak/>
        <w:t>Seung-Hwan Baek, Incheol Kim, Diego Gutierrez, and Min H. Kim. 2017. Compact single-shot hyperspectral imaging using a prism. ACM Trans. Graph. 36, 6, Article 217 (November 2017), 12 pages. DOI:https://doi-org.proxy.uwasa.fi/10.1145/3130800.3130896</w:t>
      </w:r>
    </w:p>
    <w:p w:rsidR="008418A6" w:rsidRPr="006D76E3" w:rsidRDefault="008418A6" w:rsidP="008418A6">
      <w:pPr>
        <w:pStyle w:val="BodyText"/>
        <w:rPr>
          <w:lang w:val="en-US"/>
        </w:rPr>
      </w:pPr>
    </w:p>
    <w:p w:rsidR="008418A6" w:rsidRPr="006D76E3" w:rsidRDefault="008418A6" w:rsidP="008418A6">
      <w:pPr>
        <w:pStyle w:val="BodyText"/>
        <w:rPr>
          <w:lang w:val="en-US"/>
        </w:rPr>
      </w:pPr>
      <w:r w:rsidRPr="006D76E3">
        <w:rPr>
          <w:lang w:val="en-US"/>
        </w:rPr>
        <w:t>M. Rosenberger and R. Celestre, "Smart multispectral imager for industrial applications," 2016 IEEE International Conference on Imaging Systems and Techniques (IST), 2016, pp. 7-12, doi: 10.1109/IST.2016.7738189.</w:t>
      </w:r>
    </w:p>
    <w:p w:rsidR="008418A6" w:rsidRPr="006D76E3" w:rsidRDefault="008418A6" w:rsidP="008418A6">
      <w:pPr>
        <w:pStyle w:val="BodyText"/>
        <w:rPr>
          <w:lang w:val="en-US"/>
        </w:rPr>
      </w:pPr>
    </w:p>
    <w:p w:rsidR="008418A6" w:rsidRPr="00AE51C4" w:rsidRDefault="008418A6" w:rsidP="008418A6">
      <w:pPr>
        <w:pStyle w:val="BodyText"/>
        <w:rPr>
          <w:lang w:val="fi-FI"/>
        </w:rPr>
      </w:pPr>
      <w:r w:rsidRPr="00AE51C4">
        <w:rPr>
          <w:lang w:val="fi-FI"/>
        </w:rPr>
        <w:t>Valery Zheludev, Ilkka Pölönen, Noora Neittaanmäki-Perttu, Amir Averbuch, Pekka Neittaanmäki, Mari Grönroos, Heikki Saari,</w:t>
      </w:r>
    </w:p>
    <w:p w:rsidR="008418A6" w:rsidRPr="006D76E3" w:rsidRDefault="008418A6" w:rsidP="008418A6">
      <w:pPr>
        <w:pStyle w:val="BodyText"/>
        <w:rPr>
          <w:lang w:val="en-US"/>
        </w:rPr>
      </w:pPr>
      <w:r w:rsidRPr="006D76E3">
        <w:rPr>
          <w:lang w:val="en-US"/>
        </w:rPr>
        <w:t>Delineation of malignant skin tumors by hyperspectral imaging using diffusion maps dimensionality reduction,</w:t>
      </w:r>
    </w:p>
    <w:p w:rsidR="008418A6" w:rsidRPr="006D76E3" w:rsidRDefault="008418A6" w:rsidP="008418A6">
      <w:pPr>
        <w:pStyle w:val="BodyText"/>
        <w:rPr>
          <w:lang w:val="en-US"/>
        </w:rPr>
      </w:pPr>
      <w:r w:rsidRPr="006D76E3">
        <w:rPr>
          <w:lang w:val="en-US"/>
        </w:rPr>
        <w:t>Biomedical Signal Processing and Control,</w:t>
      </w:r>
    </w:p>
    <w:p w:rsidR="008418A6" w:rsidRPr="006D76E3" w:rsidRDefault="008418A6" w:rsidP="008418A6">
      <w:pPr>
        <w:pStyle w:val="BodyText"/>
        <w:rPr>
          <w:lang w:val="en-US"/>
        </w:rPr>
      </w:pPr>
      <w:r w:rsidRPr="006D76E3">
        <w:rPr>
          <w:lang w:val="en-US"/>
        </w:rPr>
        <w:t>Volume 16,</w:t>
      </w:r>
    </w:p>
    <w:p w:rsidR="008418A6" w:rsidRPr="006D76E3" w:rsidRDefault="008418A6" w:rsidP="008418A6">
      <w:pPr>
        <w:pStyle w:val="BodyText"/>
        <w:rPr>
          <w:lang w:val="en-US"/>
        </w:rPr>
      </w:pPr>
      <w:r w:rsidRPr="006D76E3">
        <w:rPr>
          <w:lang w:val="en-US"/>
        </w:rPr>
        <w:t>2015,</w:t>
      </w:r>
    </w:p>
    <w:p w:rsidR="008418A6" w:rsidRPr="006D76E3" w:rsidRDefault="008418A6" w:rsidP="008418A6">
      <w:pPr>
        <w:pStyle w:val="BodyText"/>
        <w:rPr>
          <w:lang w:val="en-US"/>
        </w:rPr>
      </w:pPr>
      <w:r w:rsidRPr="006D76E3">
        <w:rPr>
          <w:lang w:val="en-US"/>
        </w:rPr>
        <w:t>Pages 48-60,</w:t>
      </w:r>
    </w:p>
    <w:p w:rsidR="008418A6" w:rsidRPr="006D76E3" w:rsidRDefault="008418A6" w:rsidP="008418A6">
      <w:pPr>
        <w:pStyle w:val="BodyText"/>
        <w:rPr>
          <w:lang w:val="en-US"/>
        </w:rPr>
      </w:pPr>
      <w:r w:rsidRPr="006D76E3">
        <w:rPr>
          <w:lang w:val="en-US"/>
        </w:rPr>
        <w:t>ISSN 1746-8094,</w:t>
      </w:r>
    </w:p>
    <w:p w:rsidR="008418A6" w:rsidRPr="006D76E3" w:rsidRDefault="008418A6" w:rsidP="008418A6">
      <w:pPr>
        <w:pStyle w:val="BodyText"/>
        <w:rPr>
          <w:lang w:val="en-US"/>
        </w:rPr>
      </w:pPr>
      <w:r w:rsidRPr="006D76E3">
        <w:rPr>
          <w:lang w:val="en-US"/>
        </w:rPr>
        <w:t>https://doi.org/10.1016/j.bspc.2014.10.010.</w:t>
      </w:r>
    </w:p>
    <w:p w:rsidR="008418A6" w:rsidRPr="006D76E3" w:rsidRDefault="008418A6" w:rsidP="008418A6">
      <w:pPr>
        <w:pStyle w:val="BodyText"/>
        <w:rPr>
          <w:lang w:val="en-US"/>
        </w:rPr>
      </w:pPr>
      <w:r w:rsidRPr="006D76E3">
        <w:rPr>
          <w:lang w:val="en-US"/>
        </w:rPr>
        <w:t>(</w:t>
      </w:r>
      <w:hyperlink r:id="rId58" w:history="1">
        <w:r w:rsidRPr="006D76E3">
          <w:rPr>
            <w:rStyle w:val="Hyperlink"/>
            <w:lang w:val="en-US"/>
          </w:rPr>
          <w:t>https://www.sciencedirect.com/science/article/pii/S1746809414001608</w:t>
        </w:r>
      </w:hyperlink>
      <w:r w:rsidRPr="006D76E3">
        <w:rPr>
          <w:lang w:val="en-US"/>
        </w:rPr>
        <w:t>)</w:t>
      </w:r>
    </w:p>
    <w:p w:rsidR="008418A6" w:rsidRPr="006D76E3" w:rsidRDefault="008418A6" w:rsidP="008418A6">
      <w:pPr>
        <w:pStyle w:val="BodyText"/>
        <w:rPr>
          <w:lang w:val="en-US"/>
        </w:rPr>
      </w:pPr>
    </w:p>
    <w:p w:rsidR="008418A6" w:rsidRPr="006D76E3" w:rsidRDefault="008418A6" w:rsidP="008418A6">
      <w:pPr>
        <w:pStyle w:val="BodyText"/>
        <w:rPr>
          <w:lang w:val="en-US"/>
        </w:rPr>
      </w:pPr>
      <w:r w:rsidRPr="006D76E3">
        <w:rPr>
          <w:lang w:val="en-US"/>
        </w:rPr>
        <w:t xml:space="preserve">Lodhi, V., Chakravarty, D. &amp; Mitra, P. Hyperspectral Imaging System: Development Aspects and Recent Trends. Sens Imaging 20, 35 (2019). </w:t>
      </w:r>
      <w:hyperlink r:id="rId59" w:history="1">
        <w:r w:rsidRPr="006D76E3">
          <w:rPr>
            <w:rStyle w:val="Hyperlink"/>
            <w:lang w:val="en-US"/>
          </w:rPr>
          <w:t>https://doi-org.proxy.uwasa.fi/10.1007/s11220-019-0257-8</w:t>
        </w:r>
      </w:hyperlink>
      <w:r w:rsidRPr="006D76E3">
        <w:rPr>
          <w:lang w:val="en-US"/>
        </w:rPr>
        <w:t xml:space="preserve"> (ScienceDirect)</w:t>
      </w:r>
    </w:p>
    <w:p w:rsidR="008418A6" w:rsidRPr="006D76E3" w:rsidRDefault="008418A6" w:rsidP="008418A6">
      <w:pPr>
        <w:pStyle w:val="BodyText"/>
        <w:rPr>
          <w:lang w:val="en-US"/>
        </w:rPr>
      </w:pPr>
    </w:p>
    <w:p w:rsidR="008418A6" w:rsidRPr="006D76E3" w:rsidRDefault="008418A6" w:rsidP="008418A6">
      <w:pPr>
        <w:pStyle w:val="BodyText"/>
        <w:rPr>
          <w:lang w:val="en-US"/>
        </w:rPr>
      </w:pPr>
    </w:p>
    <w:p w:rsidR="008418A6" w:rsidRPr="006D76E3" w:rsidRDefault="008418A6" w:rsidP="008418A6">
      <w:pPr>
        <w:pStyle w:val="BodyText"/>
        <w:rPr>
          <w:lang w:val="en-US"/>
        </w:rPr>
      </w:pPr>
      <w:r w:rsidRPr="006D76E3">
        <w:rPr>
          <w:lang w:val="en-US"/>
        </w:rPr>
        <w:t xml:space="preserve">Kern, C, Speck, U, Riesenberg, R, et al. Mobile snapshot hyperspectral imaging device for skin evaluation using diffractive optical elements. Skin Res Technol. 2021; 27: 589– 598. </w:t>
      </w:r>
      <w:hyperlink r:id="rId60" w:history="1">
        <w:r w:rsidRPr="006D76E3">
          <w:rPr>
            <w:rStyle w:val="Hyperlink"/>
            <w:lang w:val="en-US"/>
          </w:rPr>
          <w:t>https://doi-org.proxy.uwasa.fi/10.1111/srt.12991</w:t>
        </w:r>
      </w:hyperlink>
      <w:r w:rsidRPr="006D76E3">
        <w:rPr>
          <w:lang w:val="en-US"/>
        </w:rPr>
        <w:t xml:space="preserve"> (Wiley Online Library)</w:t>
      </w:r>
    </w:p>
    <w:p w:rsidR="008418A6" w:rsidRPr="006D76E3" w:rsidRDefault="008418A6" w:rsidP="008418A6">
      <w:pPr>
        <w:pStyle w:val="BodyText"/>
        <w:rPr>
          <w:lang w:val="en-US"/>
        </w:rPr>
      </w:pPr>
    </w:p>
    <w:p w:rsidR="00EB133F" w:rsidRPr="00AE51C4" w:rsidRDefault="00592DFF" w:rsidP="00E57785">
      <w:pPr>
        <w:pStyle w:val="Heading2"/>
      </w:pPr>
      <w:bookmarkStart w:id="75" w:name="_Toc101039890"/>
      <w:r w:rsidRPr="00AE51C4">
        <w:lastRenderedPageBreak/>
        <w:t>Genesys ZU 3EG</w:t>
      </w:r>
      <w:bookmarkEnd w:id="75"/>
    </w:p>
    <w:p w:rsidR="00A9167A" w:rsidRPr="00AE51C4" w:rsidRDefault="0047439B" w:rsidP="00A9167A">
      <w:pPr>
        <w:pStyle w:val="Heading3"/>
      </w:pPr>
      <w:bookmarkStart w:id="76" w:name="_Toc101039891"/>
      <w:r w:rsidRPr="00AE51C4">
        <w:t>Johdanto</w:t>
      </w:r>
      <w:bookmarkEnd w:id="76"/>
    </w:p>
    <w:p w:rsidR="0027040A" w:rsidRPr="00AE51C4" w:rsidRDefault="00044A31" w:rsidP="0047439B">
      <w:pPr>
        <w:pStyle w:val="BodyText"/>
        <w:rPr>
          <w:lang w:val="fi-FI"/>
        </w:rPr>
      </w:pPr>
      <w:r w:rsidRPr="00AE51C4">
        <w:rPr>
          <w:lang w:val="fi-FI"/>
        </w:rPr>
        <w:t xml:space="preserve">Tässä kappaleessa kuvaan </w:t>
      </w:r>
      <w:r w:rsidR="00AB616B" w:rsidRPr="00AE51C4">
        <w:rPr>
          <w:lang w:val="fi-FI"/>
        </w:rPr>
        <w:t>prototyyppijärjestelmässä spektrikameran ohjausta ja kuvadatan käsittelyä varten rakentamaani osuutta.</w:t>
      </w:r>
    </w:p>
    <w:p w:rsidR="003228BE" w:rsidRPr="00AE51C4" w:rsidRDefault="00F85477" w:rsidP="0047439B">
      <w:pPr>
        <w:pStyle w:val="BodyText"/>
        <w:rPr>
          <w:lang w:val="fi-FI"/>
        </w:rPr>
      </w:pPr>
      <w:r w:rsidRPr="00AE51C4">
        <w:rPr>
          <w:noProof/>
          <w:lang w:val="fi-FI" w:eastAsia="fi-FI" w:bidi="ar-SA"/>
        </w:rPr>
        <w:drawing>
          <wp:inline distT="0" distB="0" distL="0" distR="0" wp14:anchorId="61A0DFE3" wp14:editId="36B51BE4">
            <wp:extent cx="5400040" cy="54311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5431155"/>
                    </a:xfrm>
                    <a:prstGeom prst="rect">
                      <a:avLst/>
                    </a:prstGeom>
                  </pic:spPr>
                </pic:pic>
              </a:graphicData>
            </a:graphic>
          </wp:inline>
        </w:drawing>
      </w:r>
    </w:p>
    <w:p w:rsidR="00F85477" w:rsidRPr="00AE51C4" w:rsidRDefault="00F85477" w:rsidP="00F85477">
      <w:pPr>
        <w:pStyle w:val="Caption"/>
        <w:rPr>
          <w:b w:val="0"/>
        </w:rPr>
      </w:pPr>
      <w:bookmarkStart w:id="77" w:name="_Toc101039948"/>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FE2A9E">
        <w:rPr>
          <w:noProof/>
        </w:rPr>
        <w:t>33</w:t>
      </w:r>
      <w:r w:rsidRPr="00AE51C4">
        <w:rPr>
          <w:noProof/>
        </w:rPr>
        <w:fldChar w:fldCharType="end"/>
      </w:r>
      <w:r w:rsidRPr="00AE51C4">
        <w:t>.</w:t>
      </w:r>
      <w:r w:rsidRPr="00AE51C4">
        <w:rPr>
          <w:b w:val="0"/>
        </w:rPr>
        <w:tab/>
      </w:r>
      <w:r w:rsidR="00186CF2" w:rsidRPr="00AE51C4">
        <w:rPr>
          <w:b w:val="0"/>
        </w:rPr>
        <w:t>Zynq Ultrascale+ EG</w:t>
      </w:r>
      <w:r w:rsidR="005F4736" w:rsidRPr="00AE51C4">
        <w:rPr>
          <w:b w:val="0"/>
        </w:rPr>
        <w:t xml:space="preserve"> FPGA-</w:t>
      </w:r>
      <w:r w:rsidR="00186CF2" w:rsidRPr="00AE51C4">
        <w:rPr>
          <w:b w:val="0"/>
        </w:rPr>
        <w:t xml:space="preserve">piirin ympärille rakennettu </w:t>
      </w:r>
      <w:r w:rsidRPr="00AE51C4">
        <w:rPr>
          <w:b w:val="0"/>
        </w:rPr>
        <w:t>Digilentin valmistama Genesys ZU</w:t>
      </w:r>
      <w:r w:rsidR="00186CF2" w:rsidRPr="00AE51C4">
        <w:rPr>
          <w:b w:val="0"/>
        </w:rPr>
        <w:t>-3EG kehityskitti</w:t>
      </w:r>
      <w:bookmarkEnd w:id="77"/>
    </w:p>
    <w:p w:rsidR="00F85477" w:rsidRPr="00AE51C4" w:rsidRDefault="00EB61EB" w:rsidP="00F85477">
      <w:pPr>
        <w:pStyle w:val="BodyText"/>
        <w:rPr>
          <w:lang w:val="fi-FI"/>
        </w:rPr>
      </w:pPr>
      <w:hyperlink r:id="rId62" w:history="1">
        <w:r w:rsidR="00F85477" w:rsidRPr="00AE51C4">
          <w:rPr>
            <w:rStyle w:val="Hyperlink"/>
            <w:lang w:val="fi-FI"/>
          </w:rPr>
          <w:t>https://digilent.com/shop/genesys-zu-zynq-ultrascale-mpsoc-development-board/</w:t>
        </w:r>
      </w:hyperlink>
    </w:p>
    <w:p w:rsidR="00F85477" w:rsidRPr="00AE51C4" w:rsidRDefault="00F85477" w:rsidP="00F85477">
      <w:pPr>
        <w:pStyle w:val="BodyText"/>
        <w:rPr>
          <w:lang w:val="fi-FI"/>
        </w:rPr>
      </w:pPr>
    </w:p>
    <w:p w:rsidR="003228BE" w:rsidRPr="00AE51C4" w:rsidRDefault="003228BE" w:rsidP="0047439B">
      <w:pPr>
        <w:pStyle w:val="BodyText"/>
        <w:rPr>
          <w:lang w:val="fi-FI"/>
        </w:rPr>
      </w:pPr>
    </w:p>
    <w:p w:rsidR="003228BE" w:rsidRPr="00AE51C4" w:rsidRDefault="001C1F40" w:rsidP="00F87DD6">
      <w:pPr>
        <w:pStyle w:val="Heading3"/>
      </w:pPr>
      <w:bookmarkStart w:id="78" w:name="_Toc101039892"/>
      <w:r w:rsidRPr="00AE51C4">
        <w:lastRenderedPageBreak/>
        <w:t>Zynq Ultrascale+ EG MPSoC</w:t>
      </w:r>
      <w:bookmarkEnd w:id="78"/>
    </w:p>
    <w:p w:rsidR="00EB30A3" w:rsidRPr="00AE51C4" w:rsidRDefault="00EB30A3" w:rsidP="00EB30A3">
      <w:pPr>
        <w:pStyle w:val="BodyText"/>
        <w:rPr>
          <w:lang w:val="fi-FI"/>
        </w:rPr>
      </w:pPr>
      <w:r w:rsidRPr="00AE51C4">
        <w:rPr>
          <w:lang w:val="fi-FI"/>
        </w:rPr>
        <w:t>Tässä kappaleessa esittelen Zynq Ultrascale+ EG MPSoC piirin rakenteen ja mitä sen toimintoja hyödynnän prototyyppijärjestelmässä. Seuraava kuva esittää piirin lohkokaavion.</w:t>
      </w:r>
    </w:p>
    <w:p w:rsidR="003D0911" w:rsidRPr="00AE51C4" w:rsidRDefault="003D0911" w:rsidP="0047439B">
      <w:pPr>
        <w:pStyle w:val="BodyText"/>
        <w:rPr>
          <w:lang w:val="fi-FI"/>
        </w:rPr>
      </w:pPr>
      <w:r w:rsidRPr="00AE51C4">
        <w:rPr>
          <w:noProof/>
          <w:lang w:val="fi-FI" w:eastAsia="fi-FI" w:bidi="ar-SA"/>
        </w:rPr>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795395"/>
                    </a:xfrm>
                    <a:prstGeom prst="rect">
                      <a:avLst/>
                    </a:prstGeom>
                  </pic:spPr>
                </pic:pic>
              </a:graphicData>
            </a:graphic>
          </wp:inline>
        </w:drawing>
      </w:r>
    </w:p>
    <w:p w:rsidR="003D0911" w:rsidRPr="00AE51C4" w:rsidRDefault="003D0911" w:rsidP="003D0911">
      <w:pPr>
        <w:pStyle w:val="Caption"/>
        <w:rPr>
          <w:b w:val="0"/>
        </w:rPr>
      </w:pPr>
      <w:bookmarkStart w:id="79" w:name="_Toc101039949"/>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FE2A9E">
        <w:rPr>
          <w:noProof/>
        </w:rPr>
        <w:t>34</w:t>
      </w:r>
      <w:r w:rsidRPr="00AE51C4">
        <w:rPr>
          <w:noProof/>
        </w:rPr>
        <w:fldChar w:fldCharType="end"/>
      </w:r>
      <w:r w:rsidRPr="00AE51C4">
        <w:t>.</w:t>
      </w:r>
      <w:r w:rsidRPr="00AE51C4">
        <w:rPr>
          <w:b w:val="0"/>
        </w:rPr>
        <w:tab/>
        <w:t>Zynq Ultrascale+ EG MPSoC lohkokaavio</w:t>
      </w:r>
      <w:bookmarkEnd w:id="79"/>
    </w:p>
    <w:p w:rsidR="00090156" w:rsidRPr="00AE51C4" w:rsidRDefault="00090156" w:rsidP="00090156"/>
    <w:p w:rsidR="008B43B1" w:rsidRPr="00AE51C4" w:rsidRDefault="008B43B1" w:rsidP="0047439B">
      <w:pPr>
        <w:pStyle w:val="BodyText"/>
        <w:rPr>
          <w:lang w:val="fi-FI"/>
        </w:rPr>
      </w:pPr>
      <w:r w:rsidRPr="00AE51C4">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sidRPr="00AE51C4">
        <w:rPr>
          <w:lang w:val="fi-FI"/>
        </w:rPr>
        <w:t>arten.</w:t>
      </w:r>
    </w:p>
    <w:p w:rsidR="00090156" w:rsidRPr="00AE51C4" w:rsidRDefault="00090156" w:rsidP="0047439B">
      <w:pPr>
        <w:pStyle w:val="BodyText"/>
        <w:rPr>
          <w:lang w:val="fi-FI"/>
        </w:rPr>
      </w:pPr>
    </w:p>
    <w:p w:rsidR="00090156" w:rsidRPr="00AE51C4" w:rsidRDefault="00090156" w:rsidP="0047439B">
      <w:pPr>
        <w:pStyle w:val="BodyText"/>
        <w:rPr>
          <w:lang w:val="fi-FI"/>
        </w:rPr>
      </w:pPr>
      <w:r w:rsidRPr="00AE51C4">
        <w:rPr>
          <w:lang w:val="fi-FI"/>
        </w:rPr>
        <w:t xml:space="preserve">PS osuudesta prototyyppijärjestelmän kannalta olennaisia osuuksia ovat 4 kpl ARM Cortex-A53 prosessoriydintä, DDR RAM-muistiohjain, SD-korttiliitäntä, USB-liitännät, </w:t>
      </w:r>
      <w:r w:rsidRPr="00AE51C4">
        <w:rPr>
          <w:lang w:val="fi-FI"/>
        </w:rPr>
        <w:lastRenderedPageBreak/>
        <w:t>Ethernet-liitäntä, SATA-liitäntä sekä DisplayPort-liitäntä. Esittelen tarkemmin PS osuutta ja sen käyttöä myöhemmin omassa kappaleessaan.</w:t>
      </w:r>
    </w:p>
    <w:p w:rsidR="00090156" w:rsidRPr="00AE51C4" w:rsidRDefault="00090156" w:rsidP="0047439B">
      <w:pPr>
        <w:pStyle w:val="BodyText"/>
        <w:rPr>
          <w:lang w:val="fi-FI"/>
        </w:rPr>
      </w:pPr>
    </w:p>
    <w:p w:rsidR="003D0911" w:rsidRPr="00AE51C4" w:rsidRDefault="00090156" w:rsidP="0047439B">
      <w:pPr>
        <w:pStyle w:val="BodyText"/>
        <w:rPr>
          <w:lang w:val="fi-FI"/>
        </w:rPr>
      </w:pPr>
      <w:r w:rsidRPr="00AE51C4">
        <w:rPr>
          <w:lang w:val="fi-FI"/>
        </w:rPr>
        <w:t>PL osuudesta prototyyppijärjestelmän kannalta olennaisia osuuksia ovat itse ohjelmoitava logiikka, Block RAM sekä DSP-yksiköt. Esittelen tarkemmin PS osuutta ja sen käyttöä myöhemmin omassa kappaleessaan.</w:t>
      </w:r>
    </w:p>
    <w:p w:rsidR="00734FA4" w:rsidRPr="00AE51C4" w:rsidRDefault="00734FA4" w:rsidP="00734FA4">
      <w:pPr>
        <w:pStyle w:val="BodyText"/>
        <w:rPr>
          <w:lang w:val="fi-FI"/>
        </w:rPr>
      </w:pPr>
    </w:p>
    <w:p w:rsidR="008B43B1" w:rsidRPr="00AE51C4" w:rsidRDefault="008B43B1" w:rsidP="008B43B1">
      <w:pPr>
        <w:pStyle w:val="Heading3"/>
      </w:pPr>
      <w:bookmarkStart w:id="80" w:name="_Toc101039893"/>
      <w:r w:rsidRPr="00AE51C4">
        <w:t>PS ja PL liitäntävaihtoehdot</w:t>
      </w:r>
      <w:bookmarkEnd w:id="80"/>
    </w:p>
    <w:p w:rsidR="008B43B1" w:rsidRPr="00AE51C4" w:rsidRDefault="008B43B1" w:rsidP="008B43B1">
      <w:pPr>
        <w:pStyle w:val="BodyText"/>
        <w:rPr>
          <w:lang w:val="fi-FI"/>
        </w:rPr>
      </w:pPr>
      <w:r w:rsidRPr="00AE51C4">
        <w:rPr>
          <w:lang w:val="fi-FI"/>
        </w:rPr>
        <w:t>Tässä kappaleessa kuvaan PS ja PL järjestelmien välisiä liitäntävaihtoehtoja ja niiden ominaisuuksia. Prototyyppijärjestelmässä olen käyttänyt M_AXI_HPM0_LPD vaihtoehtoa.</w:t>
      </w:r>
    </w:p>
    <w:p w:rsidR="008B43B1" w:rsidRPr="00AE51C4" w:rsidRDefault="008B43B1" w:rsidP="008B43B1">
      <w:pPr>
        <w:pStyle w:val="BodyText"/>
        <w:rPr>
          <w:lang w:val="fi-FI"/>
        </w:rPr>
      </w:pPr>
      <w:r w:rsidRPr="00AE51C4">
        <w:rPr>
          <w:noProof/>
          <w:lang w:val="fi-FI" w:eastAsia="fi-FI" w:bidi="ar-SA"/>
        </w:rPr>
        <w:drawing>
          <wp:inline distT="0" distB="0" distL="0" distR="0" wp14:anchorId="3EB1D18D" wp14:editId="46C0F387">
            <wp:extent cx="5400040" cy="4599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4599940"/>
                    </a:xfrm>
                    <a:prstGeom prst="rect">
                      <a:avLst/>
                    </a:prstGeom>
                  </pic:spPr>
                </pic:pic>
              </a:graphicData>
            </a:graphic>
          </wp:inline>
        </w:drawing>
      </w:r>
    </w:p>
    <w:p w:rsidR="008B43B1" w:rsidRPr="00AE51C4" w:rsidRDefault="008B43B1" w:rsidP="008B43B1">
      <w:pPr>
        <w:pStyle w:val="Caption"/>
        <w:rPr>
          <w:b w:val="0"/>
        </w:rPr>
      </w:pPr>
      <w:bookmarkStart w:id="81" w:name="_Toc101039950"/>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FE2A9E">
        <w:rPr>
          <w:noProof/>
        </w:rPr>
        <w:t>35</w:t>
      </w:r>
      <w:r w:rsidRPr="00AE51C4">
        <w:rPr>
          <w:noProof/>
        </w:rPr>
        <w:fldChar w:fldCharType="end"/>
      </w:r>
      <w:r w:rsidRPr="00AE51C4">
        <w:t>.</w:t>
      </w:r>
      <w:r w:rsidRPr="00AE51C4">
        <w:rPr>
          <w:b w:val="0"/>
        </w:rPr>
        <w:tab/>
        <w:t>PS ja PL järjestelmien väliset liitäntävaihtoehdot.</w:t>
      </w:r>
      <w:bookmarkEnd w:id="81"/>
    </w:p>
    <w:p w:rsidR="008B43B1" w:rsidRPr="00AE51C4" w:rsidRDefault="008B43B1" w:rsidP="008B43B1"/>
    <w:p w:rsidR="008B43B1" w:rsidRPr="00AE51C4" w:rsidRDefault="008B43B1" w:rsidP="008B43B1">
      <w:pPr>
        <w:pStyle w:val="BodyText"/>
        <w:rPr>
          <w:lang w:val="fi-FI"/>
        </w:rPr>
      </w:pPr>
    </w:p>
    <w:p w:rsidR="008B43B1" w:rsidRPr="00AE51C4" w:rsidRDefault="008B43B1" w:rsidP="008B43B1">
      <w:pPr>
        <w:pStyle w:val="BodyText"/>
        <w:rPr>
          <w:lang w:val="fi-FI"/>
        </w:rPr>
      </w:pPr>
    </w:p>
    <w:p w:rsidR="008B43B1" w:rsidRPr="00AE51C4" w:rsidRDefault="008B43B1" w:rsidP="008B43B1">
      <w:pPr>
        <w:pStyle w:val="BodyText"/>
        <w:rPr>
          <w:lang w:val="fi-FI"/>
        </w:rPr>
      </w:pPr>
    </w:p>
    <w:p w:rsidR="008B43B1" w:rsidRPr="00AE51C4" w:rsidRDefault="008B43B1" w:rsidP="008B43B1">
      <w:pPr>
        <w:pStyle w:val="BodyText"/>
        <w:rPr>
          <w:lang w:val="fi-FI"/>
        </w:rPr>
      </w:pPr>
    </w:p>
    <w:p w:rsidR="008B43B1" w:rsidRPr="00AE51C4" w:rsidRDefault="008B43B1" w:rsidP="008B43B1">
      <w:pPr>
        <w:pStyle w:val="BodyText"/>
        <w:rPr>
          <w:lang w:val="fi-FI"/>
        </w:rPr>
      </w:pPr>
    </w:p>
    <w:p w:rsidR="004C4492" w:rsidRPr="00AE51C4" w:rsidRDefault="007851EB" w:rsidP="004C4492">
      <w:pPr>
        <w:pStyle w:val="Heading3"/>
      </w:pPr>
      <w:bookmarkStart w:id="82" w:name="_Toc101039894"/>
      <w:r w:rsidRPr="00AE51C4">
        <w:t>Kehitysympäristö</w:t>
      </w:r>
      <w:bookmarkEnd w:id="82"/>
    </w:p>
    <w:p w:rsidR="004C4492" w:rsidRPr="00AE51C4" w:rsidRDefault="004C4492" w:rsidP="004C4492">
      <w:pPr>
        <w:pStyle w:val="BodyText"/>
        <w:rPr>
          <w:lang w:val="fi-FI"/>
        </w:rPr>
      </w:pPr>
      <w:r w:rsidRPr="00AE51C4">
        <w:rPr>
          <w:lang w:val="fi-FI"/>
        </w:rPr>
        <w:t>Järjestelmän tärkeimmät hardware-resurssit ovat SD-kortti, ARM Cortex-A9 suoritin, USB-portti ja FPGA. Tässä työssä käytän Zybo Z7 kehityskittiä.</w:t>
      </w:r>
    </w:p>
    <w:p w:rsidR="004C4492" w:rsidRPr="00AE51C4" w:rsidRDefault="004C4492" w:rsidP="004C4492">
      <w:pPr>
        <w:pStyle w:val="BodyText"/>
        <w:rPr>
          <w:lang w:val="fi-FI"/>
        </w:rPr>
      </w:pPr>
      <w:r w:rsidRPr="00AE51C4">
        <w:rPr>
          <w:lang w:val="fi-FI"/>
        </w:rPr>
        <w:t>SD-kortti ja ARM Cortex-A9 suoritin ovat tarpeen Linux-käyttöjärjestelmän sekä muiden ohjelmistokomponenttien asentamista ja suorittamista varten.</w:t>
      </w:r>
    </w:p>
    <w:p w:rsidR="007851EB" w:rsidRPr="00AE51C4" w:rsidRDefault="007851EB" w:rsidP="004C4492">
      <w:pPr>
        <w:pStyle w:val="BodyText"/>
        <w:rPr>
          <w:lang w:val="fi-FI"/>
        </w:rPr>
      </w:pPr>
    </w:p>
    <w:p w:rsidR="00393768" w:rsidRPr="00AE51C4" w:rsidRDefault="00393768" w:rsidP="004C4492">
      <w:pPr>
        <w:pStyle w:val="BodyText"/>
        <w:rPr>
          <w:lang w:val="fi-FI"/>
        </w:rPr>
      </w:pPr>
      <w:r w:rsidRPr="00AE51C4">
        <w:rPr>
          <w:lang w:val="fi-FI"/>
        </w:rPr>
        <w:t>xczu3eg-sfvc784-1-e</w:t>
      </w:r>
    </w:p>
    <w:p w:rsidR="00126ECB" w:rsidRPr="00AE51C4" w:rsidRDefault="00126ECB" w:rsidP="004C4492">
      <w:pPr>
        <w:pStyle w:val="BodyText"/>
        <w:rPr>
          <w:lang w:val="fi-FI"/>
        </w:rPr>
      </w:pPr>
    </w:p>
    <w:p w:rsidR="00126ECB" w:rsidRPr="00AE51C4" w:rsidRDefault="00EB61EB" w:rsidP="004C4492">
      <w:pPr>
        <w:pStyle w:val="BodyText"/>
        <w:rPr>
          <w:lang w:val="fi-FI"/>
        </w:rPr>
      </w:pPr>
      <w:hyperlink r:id="rId65" w:history="1">
        <w:r w:rsidR="00126ECB" w:rsidRPr="00AE51C4">
          <w:rPr>
            <w:rStyle w:val="Hyperlink"/>
            <w:lang w:val="fi-FI"/>
          </w:rPr>
          <w:t>https://digilent.com/reference/programmable-logic/genesys-zu/reference-manual?redirect=1</w:t>
        </w:r>
      </w:hyperlink>
    </w:p>
    <w:p w:rsidR="00126ECB" w:rsidRPr="00AE51C4" w:rsidRDefault="00126ECB" w:rsidP="004C4492">
      <w:pPr>
        <w:pStyle w:val="BodyText"/>
        <w:rPr>
          <w:lang w:val="fi-FI"/>
        </w:rPr>
      </w:pPr>
    </w:p>
    <w:p w:rsidR="004C4492" w:rsidRPr="00AE51C4" w:rsidRDefault="004C4492" w:rsidP="004C4492">
      <w:pPr>
        <w:pStyle w:val="BodyText"/>
        <w:rPr>
          <w:lang w:val="fi-FI"/>
        </w:rPr>
      </w:pPr>
    </w:p>
    <w:p w:rsidR="00734FA4" w:rsidRPr="00AE51C4" w:rsidRDefault="00734FA4" w:rsidP="004C4492">
      <w:pPr>
        <w:pStyle w:val="Heading3"/>
      </w:pPr>
      <w:bookmarkStart w:id="83" w:name="_Toc101039895"/>
      <w:r w:rsidRPr="00AE51C4">
        <w:t>Programmable System (PS)</w:t>
      </w:r>
      <w:bookmarkEnd w:id="83"/>
    </w:p>
    <w:p w:rsidR="0049524F" w:rsidRPr="00AE51C4" w:rsidRDefault="0049524F" w:rsidP="0049524F">
      <w:pPr>
        <w:pStyle w:val="Heading4"/>
      </w:pPr>
      <w:r w:rsidRPr="00AE51C4">
        <w:t>Johdanto</w:t>
      </w:r>
    </w:p>
    <w:p w:rsidR="004C4492" w:rsidRPr="00AE51C4" w:rsidRDefault="0049524F" w:rsidP="004C4492">
      <w:pPr>
        <w:pStyle w:val="BodyText"/>
        <w:rPr>
          <w:lang w:val="fi-FI"/>
        </w:rPr>
      </w:pPr>
      <w:r w:rsidRPr="00AE51C4">
        <w:rPr>
          <w:lang w:val="fi-FI"/>
        </w:rPr>
        <w:t xml:space="preserve">Tässä kappaleessa kuvaan prosessorilla suoritettavaa ohjelmistoa. Prosessorilla suoritettava ohjelmisto sisältää täydellisen Linux-käyttöjärjestelmän kaikkine oheislaiteajureineen. </w:t>
      </w:r>
      <w:r w:rsidR="00B8622A" w:rsidRPr="00AE51C4">
        <w:rPr>
          <w:lang w:val="fi-FI"/>
        </w:rPr>
        <w:t>Ensisijaisesti p</w:t>
      </w:r>
      <w:r w:rsidRPr="00AE51C4">
        <w:rPr>
          <w:lang w:val="fi-FI"/>
        </w:rPr>
        <w:t>rosessori</w:t>
      </w:r>
      <w:r w:rsidR="00B8622A" w:rsidRPr="00AE51C4">
        <w:rPr>
          <w:lang w:val="fi-FI"/>
        </w:rPr>
        <w:t xml:space="preserve">ympäristö tarvitaan </w:t>
      </w:r>
      <w:r w:rsidRPr="00AE51C4">
        <w:rPr>
          <w:lang w:val="fi-FI"/>
        </w:rPr>
        <w:t>spek</w:t>
      </w:r>
      <w:r w:rsidR="00B8622A" w:rsidRPr="00AE51C4">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AE51C4" w:rsidRDefault="009203F8" w:rsidP="004C4492">
      <w:pPr>
        <w:pStyle w:val="BodyText"/>
        <w:rPr>
          <w:lang w:val="fi-FI"/>
        </w:rPr>
      </w:pPr>
    </w:p>
    <w:p w:rsidR="009203F8" w:rsidRPr="00AE51C4" w:rsidRDefault="009203F8" w:rsidP="009203F8">
      <w:pPr>
        <w:pStyle w:val="BodyText"/>
        <w:rPr>
          <w:lang w:val="fi-FI"/>
        </w:rPr>
      </w:pPr>
      <w:r w:rsidRPr="00AE51C4">
        <w:rPr>
          <w:noProof/>
          <w:lang w:val="fi-FI" w:eastAsia="fi-FI" w:bidi="ar-SA"/>
        </w:rPr>
        <w:lastRenderedPageBreak/>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540760"/>
                    </a:xfrm>
                    <a:prstGeom prst="rect">
                      <a:avLst/>
                    </a:prstGeom>
                  </pic:spPr>
                </pic:pic>
              </a:graphicData>
            </a:graphic>
          </wp:inline>
        </w:drawing>
      </w:r>
    </w:p>
    <w:p w:rsidR="009203F8" w:rsidRPr="00AE51C4" w:rsidRDefault="009203F8" w:rsidP="009203F8">
      <w:pPr>
        <w:pStyle w:val="Caption"/>
        <w:rPr>
          <w:b w:val="0"/>
        </w:rPr>
      </w:pPr>
      <w:bookmarkStart w:id="84" w:name="_Toc101039951"/>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FE2A9E">
        <w:rPr>
          <w:noProof/>
        </w:rPr>
        <w:t>36</w:t>
      </w:r>
      <w:r w:rsidRPr="00AE51C4">
        <w:rPr>
          <w:noProof/>
        </w:rPr>
        <w:fldChar w:fldCharType="end"/>
      </w:r>
      <w:r w:rsidRPr="00AE51C4">
        <w:t>.</w:t>
      </w:r>
      <w:r w:rsidRPr="00AE51C4">
        <w:rPr>
          <w:b w:val="0"/>
        </w:rPr>
        <w:tab/>
        <w:t>PS Ultrascale+ lohkokaavio</w:t>
      </w:r>
      <w:bookmarkEnd w:id="84"/>
    </w:p>
    <w:p w:rsidR="00576513" w:rsidRPr="00AE51C4" w:rsidRDefault="00576513" w:rsidP="00576513"/>
    <w:p w:rsidR="009203F8" w:rsidRPr="00AE51C4" w:rsidRDefault="009203F8" w:rsidP="004C4492">
      <w:pPr>
        <w:pStyle w:val="BodyText"/>
        <w:rPr>
          <w:lang w:val="fi-FI"/>
        </w:rPr>
      </w:pPr>
    </w:p>
    <w:p w:rsidR="009203F8" w:rsidRPr="00AE51C4" w:rsidRDefault="009203F8" w:rsidP="004C4492">
      <w:pPr>
        <w:pStyle w:val="BodyText"/>
        <w:rPr>
          <w:lang w:val="fi-FI"/>
        </w:rPr>
      </w:pPr>
    </w:p>
    <w:p w:rsidR="00734FA4" w:rsidRPr="00AE51C4" w:rsidRDefault="00734FA4" w:rsidP="00734FA4">
      <w:pPr>
        <w:pStyle w:val="BodyText"/>
        <w:rPr>
          <w:lang w:val="fi-FI"/>
        </w:rPr>
      </w:pPr>
    </w:p>
    <w:p w:rsidR="001C671C" w:rsidRPr="00AE51C4" w:rsidRDefault="001C671C" w:rsidP="001C671C">
      <w:pPr>
        <w:pStyle w:val="Heading4"/>
      </w:pPr>
      <w:r w:rsidRPr="00AE51C4">
        <w:t>Ohjelmistopakettien liitännät</w:t>
      </w:r>
    </w:p>
    <w:p w:rsidR="00576513" w:rsidRPr="00AE51C4" w:rsidRDefault="00576513" w:rsidP="00576513">
      <w:pPr>
        <w:pStyle w:val="BodyText"/>
        <w:rPr>
          <w:lang w:val="fi-FI"/>
        </w:rPr>
      </w:pPr>
      <w:r w:rsidRPr="00AE51C4">
        <w:rPr>
          <w:lang w:val="fi-FI"/>
        </w:rPr>
        <w:t>Tässä työssä tutkitaan spektrikuvia liukuhihnan avulla käsittelevää järjestelmää. Tällaisen järjestelmän rakentamiseksi tarvitaan seuraavan kuvan mukaisia komponentteja.</w:t>
      </w:r>
    </w:p>
    <w:p w:rsidR="00576513" w:rsidRPr="00AE51C4" w:rsidRDefault="00576513" w:rsidP="00576513">
      <w:pPr>
        <w:pStyle w:val="BodyText"/>
        <w:jc w:val="center"/>
        <w:rPr>
          <w:lang w:val="fi-FI"/>
        </w:rPr>
      </w:pPr>
      <w:r w:rsidRPr="00AE51C4">
        <w:rPr>
          <w:noProof/>
          <w:lang w:val="fi-FI" w:eastAsia="fi-FI" w:bidi="ar-SA"/>
        </w:rPr>
        <w:lastRenderedPageBreak/>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AE51C4" w:rsidRDefault="00576513" w:rsidP="00576513">
      <w:pPr>
        <w:pStyle w:val="Caption"/>
        <w:rPr>
          <w:b w:val="0"/>
        </w:rPr>
      </w:pPr>
      <w:bookmarkStart w:id="85" w:name="_Toc101039952"/>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FE2A9E">
        <w:rPr>
          <w:noProof/>
        </w:rPr>
        <w:t>37</w:t>
      </w:r>
      <w:r w:rsidRPr="00AE51C4">
        <w:rPr>
          <w:noProof/>
        </w:rPr>
        <w:fldChar w:fldCharType="end"/>
      </w:r>
      <w:r w:rsidRPr="00AE51C4">
        <w:t>.</w:t>
      </w:r>
      <w:r w:rsidRPr="00AE51C4">
        <w:rPr>
          <w:b w:val="0"/>
        </w:rPr>
        <w:tab/>
        <w:t>Yleiskuva tavoitejärjestelmästä.</w:t>
      </w:r>
      <w:bookmarkEnd w:id="85"/>
    </w:p>
    <w:p w:rsidR="00576513" w:rsidRPr="00AE51C4" w:rsidRDefault="00576513" w:rsidP="00576513">
      <w:pPr>
        <w:pStyle w:val="BodyText"/>
        <w:rPr>
          <w:lang w:val="fi-FI"/>
        </w:rPr>
      </w:pPr>
      <w:r w:rsidRPr="00AE51C4">
        <w:rPr>
          <w:lang w:val="fi-FI"/>
        </w:rPr>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AE51C4" w:rsidRDefault="001C671C" w:rsidP="001C671C">
      <w:pPr>
        <w:pStyle w:val="BodyText"/>
        <w:jc w:val="center"/>
        <w:rPr>
          <w:lang w:val="fi-FI"/>
        </w:rPr>
      </w:pPr>
      <w:r w:rsidRPr="00AE51C4">
        <w:rPr>
          <w:noProof/>
          <w:lang w:val="fi-FI"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AE51C4" w:rsidRDefault="001C671C" w:rsidP="001C671C">
      <w:pPr>
        <w:pStyle w:val="Caption"/>
        <w:rPr>
          <w:b w:val="0"/>
        </w:rPr>
      </w:pPr>
      <w:bookmarkStart w:id="86" w:name="_Toc101039953"/>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FE2A9E">
        <w:rPr>
          <w:noProof/>
        </w:rPr>
        <w:t>38</w:t>
      </w:r>
      <w:r w:rsidRPr="00AE51C4">
        <w:rPr>
          <w:noProof/>
        </w:rPr>
        <w:fldChar w:fldCharType="end"/>
      </w:r>
      <w:r w:rsidRPr="00AE51C4">
        <w:t>.</w:t>
      </w:r>
      <w:r w:rsidRPr="00AE51C4">
        <w:rPr>
          <w:b w:val="0"/>
        </w:rPr>
        <w:tab/>
        <w:t>Ohjelmistopakettien liitännät.</w:t>
      </w:r>
      <w:bookmarkEnd w:id="86"/>
    </w:p>
    <w:p w:rsidR="001C671C" w:rsidRPr="00AE51C4" w:rsidRDefault="001C671C" w:rsidP="001C671C"/>
    <w:p w:rsidR="004C4492" w:rsidRPr="00AE51C4" w:rsidRDefault="004C4492" w:rsidP="004C4492">
      <w:pPr>
        <w:pStyle w:val="Heading4"/>
      </w:pPr>
      <w:r w:rsidRPr="00AE51C4">
        <w:t>PetaLinux 2017.4</w:t>
      </w:r>
    </w:p>
    <w:p w:rsidR="004C4492" w:rsidRPr="00AE51C4" w:rsidRDefault="004C4492" w:rsidP="004C4492">
      <w:pPr>
        <w:pStyle w:val="BodyText"/>
        <w:rPr>
          <w:lang w:val="fi-FI"/>
        </w:rPr>
      </w:pPr>
      <w:r w:rsidRPr="00AE51C4">
        <w:rPr>
          <w:lang w:val="fi-FI"/>
        </w:rPr>
        <w:t>PetaLinux on Xilinxin työkalujen avulla konfiguroitava ja itse käännettävä Linux-distribuutio. Tässä työssä käyt</w:t>
      </w:r>
      <w:r w:rsidR="00321422" w:rsidRPr="00AE51C4">
        <w:rPr>
          <w:lang w:val="fi-FI"/>
        </w:rPr>
        <w:t xml:space="preserve">än PetaLinuxista ainoastaan </w:t>
      </w:r>
      <w:r w:rsidRPr="00AE51C4">
        <w:rPr>
          <w:lang w:val="fi-FI"/>
        </w:rPr>
        <w:t>kehityskitin boottaamisen liittyviä osuuksia ja PetaLinuxilla kääntämääni Linux-kerneliä.</w:t>
      </w:r>
    </w:p>
    <w:p w:rsidR="004C4492" w:rsidRPr="00AE51C4" w:rsidRDefault="004C4492" w:rsidP="004C4492">
      <w:pPr>
        <w:pStyle w:val="BodyText"/>
        <w:rPr>
          <w:lang w:val="fi-FI"/>
        </w:rPr>
      </w:pPr>
      <w:r w:rsidRPr="00AE51C4">
        <w:rPr>
          <w:lang w:val="fi-FI"/>
        </w:rPr>
        <w:t>Boottaamisen jälkeen siirryn suorittamaan Ubuntu 18.04.5 (bionic) Linux-distribuutiota.</w:t>
      </w:r>
    </w:p>
    <w:p w:rsidR="004C4492" w:rsidRPr="00AE51C4" w:rsidRDefault="004C4492" w:rsidP="004C4492">
      <w:pPr>
        <w:pStyle w:val="BodyText"/>
        <w:rPr>
          <w:lang w:val="fi-FI"/>
        </w:rPr>
      </w:pPr>
    </w:p>
    <w:p w:rsidR="0049524F" w:rsidRPr="00AE51C4" w:rsidRDefault="0049524F" w:rsidP="0049524F">
      <w:pPr>
        <w:pStyle w:val="Heading4"/>
      </w:pPr>
      <w:r w:rsidRPr="00AE51C4">
        <w:lastRenderedPageBreak/>
        <w:t>Ubuntu Minimal cdc_acm</w:t>
      </w:r>
    </w:p>
    <w:p w:rsidR="0049524F" w:rsidRPr="00AE51C4" w:rsidRDefault="0049524F" w:rsidP="0049524F">
      <w:pPr>
        <w:pStyle w:val="BodyText"/>
        <w:rPr>
          <w:lang w:val="fi-FI"/>
        </w:rPr>
      </w:pPr>
      <w:r w:rsidRPr="00AE51C4">
        <w:rPr>
          <w:lang w:val="fi-FI"/>
        </w:rPr>
        <w:t>usbutils</w:t>
      </w:r>
    </w:p>
    <w:p w:rsidR="0049524F" w:rsidRPr="00AE51C4" w:rsidRDefault="0049524F" w:rsidP="0049524F">
      <w:pPr>
        <w:pStyle w:val="BodyText"/>
        <w:rPr>
          <w:lang w:val="fi-FI"/>
        </w:rPr>
      </w:pPr>
      <w:r w:rsidRPr="00AE51C4">
        <w:rPr>
          <w:lang w:val="fi-FI"/>
        </w:rPr>
        <w:t>petalinux-config –c kernel</w:t>
      </w:r>
    </w:p>
    <w:p w:rsidR="0049524F" w:rsidRPr="00AE51C4" w:rsidRDefault="0049524F" w:rsidP="0049524F">
      <w:pPr>
        <w:pStyle w:val="BodyText"/>
        <w:rPr>
          <w:lang w:val="fi-FI"/>
        </w:rPr>
      </w:pPr>
      <w:r w:rsidRPr="00AE51C4">
        <w:rPr>
          <w:lang w:val="fi-FI"/>
        </w:rPr>
        <w:t>USB Modem (CDC ACM) support</w:t>
      </w:r>
    </w:p>
    <w:p w:rsidR="0049524F" w:rsidRPr="00AE51C4" w:rsidRDefault="0049524F" w:rsidP="0049524F">
      <w:pPr>
        <w:pStyle w:val="BodyText"/>
        <w:rPr>
          <w:lang w:val="fi-FI"/>
        </w:rPr>
      </w:pPr>
    </w:p>
    <w:p w:rsidR="0049524F" w:rsidRPr="00AE51C4" w:rsidRDefault="0049524F" w:rsidP="0049524F">
      <w:pPr>
        <w:pStyle w:val="BodyText"/>
        <w:rPr>
          <w:lang w:val="fi-FI"/>
        </w:rPr>
      </w:pPr>
    </w:p>
    <w:p w:rsidR="004C4492" w:rsidRPr="00AE51C4" w:rsidRDefault="004C4492" w:rsidP="004C4492">
      <w:pPr>
        <w:pStyle w:val="Heading4"/>
      </w:pPr>
      <w:r w:rsidRPr="00AE51C4">
        <w:t>Ubuntu 18.04.5</w:t>
      </w:r>
    </w:p>
    <w:p w:rsidR="004C4492" w:rsidRPr="00AE51C4" w:rsidRDefault="004C4492" w:rsidP="004C4492">
      <w:pPr>
        <w:pStyle w:val="BodyText"/>
        <w:rPr>
          <w:lang w:val="fi-FI"/>
        </w:rPr>
      </w:pPr>
      <w:r w:rsidRPr="00AE51C4">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AE51C4" w:rsidRDefault="004C4492" w:rsidP="004C4492">
      <w:pPr>
        <w:pStyle w:val="BodyText"/>
        <w:rPr>
          <w:lang w:val="fi-FI"/>
        </w:rPr>
      </w:pPr>
    </w:p>
    <w:p w:rsidR="007A23FF" w:rsidRPr="00AE51C4" w:rsidRDefault="007A23FF" w:rsidP="007A23FF">
      <w:pPr>
        <w:pStyle w:val="Heading4"/>
      </w:pPr>
      <w:r w:rsidRPr="00AE51C4">
        <w:t>MATRIX VISION API</w:t>
      </w:r>
    </w:p>
    <w:p w:rsidR="007A23FF" w:rsidRPr="00AE51C4" w:rsidRDefault="007A23FF" w:rsidP="007A23FF">
      <w:pPr>
        <w:pStyle w:val="BodyText"/>
        <w:rPr>
          <w:lang w:val="fi-FI"/>
        </w:rPr>
      </w:pPr>
    </w:p>
    <w:p w:rsidR="007A23FF" w:rsidRPr="00AE51C4" w:rsidRDefault="007A23FF" w:rsidP="007A23FF">
      <w:pPr>
        <w:pStyle w:val="Caption"/>
        <w:rPr>
          <w:b w:val="0"/>
        </w:rPr>
      </w:pPr>
      <w:bookmarkStart w:id="87" w:name="_Toc101039972"/>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FE2A9E">
        <w:rPr>
          <w:noProof/>
        </w:rPr>
        <w:t>13</w:t>
      </w:r>
      <w:r w:rsidRPr="00AE51C4">
        <w:rPr>
          <w:noProof/>
        </w:rPr>
        <w:fldChar w:fldCharType="end"/>
      </w:r>
      <w:r w:rsidRPr="00AE51C4">
        <w:t>.</w:t>
      </w:r>
      <w:r w:rsidRPr="00AE51C4">
        <w:rPr>
          <w:b w:val="0"/>
        </w:rPr>
        <w:tab/>
        <w:t>MATRIX VISION ajurirajapinnat</w:t>
      </w:r>
      <w:bookmarkEnd w:id="87"/>
    </w:p>
    <w:tbl>
      <w:tblPr>
        <w:tblStyle w:val="TableGrid"/>
        <w:tblW w:w="0" w:type="auto"/>
        <w:tblLook w:val="04A0" w:firstRow="1" w:lastRow="0" w:firstColumn="1" w:lastColumn="0" w:noHBand="0" w:noVBand="1"/>
      </w:tblPr>
      <w:tblGrid>
        <w:gridCol w:w="3375"/>
        <w:gridCol w:w="1440"/>
        <w:gridCol w:w="3679"/>
      </w:tblGrid>
      <w:tr w:rsidR="007A23FF" w:rsidRPr="00AE51C4" w:rsidTr="00CE7FCE">
        <w:tc>
          <w:tcPr>
            <w:tcW w:w="3375" w:type="dxa"/>
          </w:tcPr>
          <w:p w:rsidR="007A23FF" w:rsidRPr="00AE51C4" w:rsidRDefault="007A23FF" w:rsidP="00CE7FCE">
            <w:pPr>
              <w:pStyle w:val="BodyText"/>
              <w:rPr>
                <w:lang w:val="fi-FI"/>
              </w:rPr>
            </w:pPr>
            <w:r w:rsidRPr="00AE51C4">
              <w:rPr>
                <w:lang w:val="fi-FI"/>
              </w:rPr>
              <w:t>Nimi</w:t>
            </w:r>
          </w:p>
        </w:tc>
        <w:tc>
          <w:tcPr>
            <w:tcW w:w="1440" w:type="dxa"/>
          </w:tcPr>
          <w:p w:rsidR="007A23FF" w:rsidRPr="00AE51C4" w:rsidRDefault="007A23FF" w:rsidP="00CE7FCE">
            <w:pPr>
              <w:pStyle w:val="BodyText"/>
              <w:rPr>
                <w:lang w:val="fi-FI"/>
              </w:rPr>
            </w:pPr>
            <w:r w:rsidRPr="00AE51C4">
              <w:rPr>
                <w:lang w:val="fi-FI"/>
              </w:rPr>
              <w:t>Ohjelmointi-kieli</w:t>
            </w:r>
          </w:p>
        </w:tc>
        <w:tc>
          <w:tcPr>
            <w:tcW w:w="3679" w:type="dxa"/>
          </w:tcPr>
          <w:p w:rsidR="007A23FF" w:rsidRPr="00AE51C4" w:rsidRDefault="007A23FF" w:rsidP="00CE7FCE">
            <w:pPr>
              <w:pStyle w:val="BodyText"/>
              <w:rPr>
                <w:lang w:val="fi-FI"/>
              </w:rPr>
            </w:pPr>
            <w:r w:rsidRPr="00AE51C4">
              <w:rPr>
                <w:lang w:val="fi-FI"/>
              </w:rPr>
              <w:t>Kuvaus</w:t>
            </w:r>
          </w:p>
        </w:tc>
      </w:tr>
      <w:tr w:rsidR="007A23FF" w:rsidRPr="00AE51C4" w:rsidTr="00CE7FCE">
        <w:tc>
          <w:tcPr>
            <w:tcW w:w="3375" w:type="dxa"/>
          </w:tcPr>
          <w:p w:rsidR="007A23FF" w:rsidRPr="00AE51C4" w:rsidRDefault="007A23FF" w:rsidP="00CE7FCE">
            <w:pPr>
              <w:pStyle w:val="BodyText"/>
              <w:rPr>
                <w:lang w:val="fi-FI"/>
              </w:rPr>
            </w:pPr>
            <w:r w:rsidRPr="00AE51C4">
              <w:rPr>
                <w:lang w:val="fi-FI"/>
              </w:rPr>
              <w:t>mvIMPACT Acquire API C</w:t>
            </w:r>
          </w:p>
        </w:tc>
        <w:tc>
          <w:tcPr>
            <w:tcW w:w="1440" w:type="dxa"/>
          </w:tcPr>
          <w:p w:rsidR="007A23FF" w:rsidRPr="00AE51C4" w:rsidRDefault="007A23FF" w:rsidP="00CE7FCE">
            <w:pPr>
              <w:pStyle w:val="BodyText"/>
              <w:rPr>
                <w:lang w:val="fi-FI"/>
              </w:rPr>
            </w:pPr>
            <w:r w:rsidRPr="00AE51C4">
              <w:rPr>
                <w:lang w:val="fi-FI"/>
              </w:rPr>
              <w:t>C</w:t>
            </w:r>
          </w:p>
        </w:tc>
        <w:tc>
          <w:tcPr>
            <w:tcW w:w="3679" w:type="dxa"/>
          </w:tcPr>
          <w:p w:rsidR="007A23FF" w:rsidRPr="00AE51C4" w:rsidRDefault="007A23FF" w:rsidP="00CE7FCE">
            <w:pPr>
              <w:pStyle w:val="BodyText"/>
              <w:rPr>
                <w:lang w:val="fi-FI"/>
              </w:rPr>
            </w:pPr>
          </w:p>
        </w:tc>
      </w:tr>
      <w:tr w:rsidR="007A23FF" w:rsidRPr="00AE51C4" w:rsidTr="00CE7FCE">
        <w:tc>
          <w:tcPr>
            <w:tcW w:w="3375" w:type="dxa"/>
          </w:tcPr>
          <w:p w:rsidR="007A23FF" w:rsidRPr="00AE51C4" w:rsidRDefault="007A23FF" w:rsidP="00CE7FCE">
            <w:pPr>
              <w:pStyle w:val="BodyText"/>
              <w:rPr>
                <w:lang w:val="fi-FI"/>
              </w:rPr>
            </w:pPr>
            <w:r w:rsidRPr="00AE51C4">
              <w:rPr>
                <w:lang w:val="fi-FI"/>
              </w:rPr>
              <w:t>mvIMPACT Acquire API C++</w:t>
            </w:r>
          </w:p>
        </w:tc>
        <w:tc>
          <w:tcPr>
            <w:tcW w:w="1440" w:type="dxa"/>
          </w:tcPr>
          <w:p w:rsidR="007A23FF" w:rsidRPr="00AE51C4" w:rsidRDefault="007A23FF" w:rsidP="00CE7FCE">
            <w:pPr>
              <w:pStyle w:val="BodyText"/>
              <w:rPr>
                <w:lang w:val="fi-FI"/>
              </w:rPr>
            </w:pPr>
            <w:r w:rsidRPr="00AE51C4">
              <w:rPr>
                <w:lang w:val="fi-FI"/>
              </w:rPr>
              <w:t>C++</w:t>
            </w:r>
          </w:p>
        </w:tc>
        <w:tc>
          <w:tcPr>
            <w:tcW w:w="3679" w:type="dxa"/>
          </w:tcPr>
          <w:p w:rsidR="007A23FF" w:rsidRPr="00AE51C4" w:rsidRDefault="007A23FF" w:rsidP="00CE7FCE">
            <w:pPr>
              <w:pStyle w:val="BodyText"/>
              <w:rPr>
                <w:lang w:val="fi-FI"/>
              </w:rPr>
            </w:pPr>
          </w:p>
        </w:tc>
      </w:tr>
      <w:tr w:rsidR="007A23FF" w:rsidRPr="00AE51C4" w:rsidTr="00CE7FCE">
        <w:tc>
          <w:tcPr>
            <w:tcW w:w="3375" w:type="dxa"/>
          </w:tcPr>
          <w:p w:rsidR="007A23FF" w:rsidRPr="00AE51C4" w:rsidRDefault="007A23FF" w:rsidP="00CE7FCE">
            <w:pPr>
              <w:pStyle w:val="BodyText"/>
              <w:rPr>
                <w:lang w:val="fi-FI"/>
              </w:rPr>
            </w:pPr>
            <w:r w:rsidRPr="00AE51C4">
              <w:rPr>
                <w:lang w:val="fi-FI"/>
              </w:rPr>
              <w:t>mvIMPACT Acquire API Java</w:t>
            </w:r>
          </w:p>
        </w:tc>
        <w:tc>
          <w:tcPr>
            <w:tcW w:w="1440" w:type="dxa"/>
          </w:tcPr>
          <w:p w:rsidR="007A23FF" w:rsidRPr="00AE51C4" w:rsidRDefault="007A23FF" w:rsidP="00CE7FCE">
            <w:pPr>
              <w:pStyle w:val="BodyText"/>
              <w:rPr>
                <w:lang w:val="fi-FI"/>
              </w:rPr>
            </w:pPr>
            <w:r w:rsidRPr="00AE51C4">
              <w:rPr>
                <w:lang w:val="fi-FI"/>
              </w:rPr>
              <w:t>Java</w:t>
            </w:r>
          </w:p>
        </w:tc>
        <w:tc>
          <w:tcPr>
            <w:tcW w:w="3679" w:type="dxa"/>
          </w:tcPr>
          <w:p w:rsidR="007A23FF" w:rsidRPr="00AE51C4" w:rsidRDefault="007A23FF" w:rsidP="00CE7FCE">
            <w:pPr>
              <w:pStyle w:val="BodyText"/>
              <w:rPr>
                <w:lang w:val="fi-FI"/>
              </w:rPr>
            </w:pPr>
          </w:p>
        </w:tc>
      </w:tr>
      <w:tr w:rsidR="007A23FF" w:rsidRPr="00AE51C4" w:rsidTr="00CE7FCE">
        <w:tc>
          <w:tcPr>
            <w:tcW w:w="3375" w:type="dxa"/>
          </w:tcPr>
          <w:p w:rsidR="007A23FF" w:rsidRPr="00AE51C4" w:rsidRDefault="007A23FF" w:rsidP="00CE7FCE">
            <w:pPr>
              <w:pStyle w:val="BodyText"/>
              <w:rPr>
                <w:lang w:val="fi-FI"/>
              </w:rPr>
            </w:pPr>
            <w:r w:rsidRPr="00AE51C4">
              <w:rPr>
                <w:lang w:val="fi-FI"/>
              </w:rPr>
              <w:t>mvIMPACT Acquire API .NET</w:t>
            </w:r>
          </w:p>
        </w:tc>
        <w:tc>
          <w:tcPr>
            <w:tcW w:w="1440" w:type="dxa"/>
          </w:tcPr>
          <w:p w:rsidR="007A23FF" w:rsidRPr="00AE51C4" w:rsidRDefault="007A23FF" w:rsidP="00CE7FCE">
            <w:pPr>
              <w:pStyle w:val="BodyText"/>
              <w:rPr>
                <w:lang w:val="fi-FI"/>
              </w:rPr>
            </w:pPr>
            <w:r w:rsidRPr="00AE51C4">
              <w:rPr>
                <w:lang w:val="fi-FI"/>
              </w:rPr>
              <w:t>.NET</w:t>
            </w:r>
          </w:p>
        </w:tc>
        <w:tc>
          <w:tcPr>
            <w:tcW w:w="3679" w:type="dxa"/>
          </w:tcPr>
          <w:p w:rsidR="007A23FF" w:rsidRPr="00AE51C4" w:rsidRDefault="007A23FF" w:rsidP="00CE7FCE">
            <w:pPr>
              <w:pStyle w:val="BodyText"/>
              <w:rPr>
                <w:lang w:val="fi-FI"/>
              </w:rPr>
            </w:pPr>
          </w:p>
        </w:tc>
      </w:tr>
      <w:tr w:rsidR="007A23FF" w:rsidRPr="00AE51C4" w:rsidTr="00CE7FCE">
        <w:tc>
          <w:tcPr>
            <w:tcW w:w="3375" w:type="dxa"/>
          </w:tcPr>
          <w:p w:rsidR="007A23FF" w:rsidRPr="00AE51C4" w:rsidRDefault="007A23FF" w:rsidP="00CE7FCE">
            <w:pPr>
              <w:pStyle w:val="BodyText"/>
              <w:rPr>
                <w:lang w:val="fi-FI"/>
              </w:rPr>
            </w:pPr>
            <w:r w:rsidRPr="00AE51C4">
              <w:rPr>
                <w:lang w:val="fi-FI"/>
              </w:rPr>
              <w:t>mvIMPACT Acquire API Python</w:t>
            </w:r>
          </w:p>
        </w:tc>
        <w:tc>
          <w:tcPr>
            <w:tcW w:w="1440" w:type="dxa"/>
          </w:tcPr>
          <w:p w:rsidR="007A23FF" w:rsidRPr="00AE51C4" w:rsidRDefault="007A23FF" w:rsidP="00CE7FCE">
            <w:pPr>
              <w:pStyle w:val="BodyText"/>
              <w:rPr>
                <w:lang w:val="fi-FI"/>
              </w:rPr>
            </w:pPr>
            <w:r w:rsidRPr="00AE51C4">
              <w:rPr>
                <w:lang w:val="fi-FI"/>
              </w:rPr>
              <w:t>Python</w:t>
            </w:r>
          </w:p>
        </w:tc>
        <w:tc>
          <w:tcPr>
            <w:tcW w:w="3679" w:type="dxa"/>
          </w:tcPr>
          <w:p w:rsidR="007A23FF" w:rsidRPr="00AE51C4" w:rsidRDefault="007A23FF" w:rsidP="00CE7FCE">
            <w:pPr>
              <w:pStyle w:val="BodyText"/>
              <w:rPr>
                <w:lang w:val="fi-FI"/>
              </w:rPr>
            </w:pPr>
          </w:p>
        </w:tc>
      </w:tr>
    </w:tbl>
    <w:p w:rsidR="007A23FF" w:rsidRPr="00AE51C4" w:rsidRDefault="007A23FF" w:rsidP="007A23FF">
      <w:pPr>
        <w:pStyle w:val="BodyText"/>
        <w:rPr>
          <w:lang w:val="fi-FI"/>
        </w:rPr>
      </w:pPr>
    </w:p>
    <w:p w:rsidR="007A23FF" w:rsidRPr="00AE51C4" w:rsidRDefault="00EB61EB" w:rsidP="007A23FF">
      <w:pPr>
        <w:pStyle w:val="BodyText"/>
        <w:rPr>
          <w:lang w:val="fi-FI"/>
        </w:rPr>
      </w:pPr>
      <w:hyperlink r:id="rId69" w:history="1">
        <w:r w:rsidR="007A23FF" w:rsidRPr="00AE51C4">
          <w:rPr>
            <w:rStyle w:val="Hyperlink"/>
            <w:lang w:val="fi-FI"/>
          </w:rPr>
          <w:t>https://www.matrix-vision.com/manuals/</w:t>
        </w:r>
      </w:hyperlink>
    </w:p>
    <w:p w:rsidR="007A23FF" w:rsidRPr="00AE51C4" w:rsidRDefault="007A23FF" w:rsidP="007A23FF">
      <w:pPr>
        <w:pStyle w:val="BodyText"/>
        <w:rPr>
          <w:lang w:val="fi-FI"/>
        </w:rPr>
      </w:pPr>
    </w:p>
    <w:p w:rsidR="007A23FF" w:rsidRPr="00AE51C4" w:rsidRDefault="007A23FF" w:rsidP="007A23FF">
      <w:pPr>
        <w:pStyle w:val="Heading5"/>
      </w:pPr>
      <w:r w:rsidRPr="00AE51C4">
        <w:t>C++ rajapinta</w:t>
      </w:r>
    </w:p>
    <w:p w:rsidR="007A23FF" w:rsidRPr="00AE51C4" w:rsidRDefault="00EB61EB" w:rsidP="007A23FF">
      <w:pPr>
        <w:pStyle w:val="BodyText"/>
        <w:rPr>
          <w:lang w:val="fi-FI"/>
        </w:rPr>
      </w:pPr>
      <w:hyperlink r:id="rId70" w:history="1">
        <w:r w:rsidR="007A23FF" w:rsidRPr="00AE51C4">
          <w:rPr>
            <w:rStyle w:val="Hyperlink"/>
            <w:lang w:val="fi-FI"/>
          </w:rPr>
          <w:t>https://www.matrix-vision.com/manuals/SDK_CPP/index.html</w:t>
        </w:r>
      </w:hyperlink>
    </w:p>
    <w:p w:rsidR="007A23FF" w:rsidRPr="006D76E3" w:rsidRDefault="007A23FF" w:rsidP="007A23FF">
      <w:pPr>
        <w:pStyle w:val="BodyText"/>
        <w:rPr>
          <w:lang w:val="en-US" w:eastAsia="fi-FI"/>
        </w:rPr>
      </w:pPr>
      <w:r w:rsidRPr="006D76E3">
        <w:rPr>
          <w:lang w:val="en-US" w:eastAsia="fi-FI"/>
        </w:rPr>
        <w:t>C:\Program Files\MATRIX VISION\mvIMPACT Acquire\apps\samples.VC12.sln</w:t>
      </w:r>
    </w:p>
    <w:p w:rsidR="007A23FF" w:rsidRPr="006D76E3" w:rsidRDefault="007A23FF" w:rsidP="007A23FF">
      <w:pPr>
        <w:pStyle w:val="BodyText"/>
        <w:rPr>
          <w:lang w:val="en-US"/>
        </w:rPr>
      </w:pPr>
      <w:r w:rsidRPr="006D76E3">
        <w:rPr>
          <w:lang w:val="en-US"/>
        </w:rPr>
        <w:t>Käänsin Windowsissa Microsoft Visual Studio Express 2017 for Windows Desktop</w:t>
      </w:r>
    </w:p>
    <w:p w:rsidR="007A23FF" w:rsidRPr="00AE51C4" w:rsidRDefault="007A23FF" w:rsidP="007A23FF">
      <w:pPr>
        <w:pStyle w:val="BodyText"/>
        <w:rPr>
          <w:lang w:val="fi-FI"/>
        </w:rPr>
      </w:pPr>
      <w:r w:rsidRPr="00AE51C4">
        <w:rPr>
          <w:lang w:val="fi-FI"/>
        </w:rPr>
        <w:lastRenderedPageBreak/>
        <w:t>Esimerkkiprojekti “SingleCapture”</w:t>
      </w:r>
    </w:p>
    <w:p w:rsidR="007A23FF" w:rsidRPr="00AE51C4" w:rsidRDefault="007A23FF" w:rsidP="007A23FF">
      <w:pPr>
        <w:pStyle w:val="BodyText"/>
        <w:rPr>
          <w:lang w:val="fi-FI"/>
        </w:rPr>
      </w:pPr>
    </w:p>
    <w:p w:rsidR="007A23FF" w:rsidRPr="00AE51C4" w:rsidRDefault="007A23FF" w:rsidP="007A23FF">
      <w:pPr>
        <w:pStyle w:val="BodyText"/>
        <w:rPr>
          <w:lang w:val="fi-FI" w:eastAsia="fi-FI"/>
        </w:rPr>
      </w:pPr>
      <w:r w:rsidRPr="00AE51C4">
        <w:rPr>
          <w:lang w:val="fi-FI"/>
        </w:rPr>
        <w:t xml:space="preserve">Käänsin Zybossa </w:t>
      </w:r>
      <w:r w:rsidRPr="00AE51C4">
        <w:rPr>
          <w:lang w:val="fi-FI" w:eastAsia="fi-FI"/>
        </w:rPr>
        <w:t>gcc (Ubuntu/Linaro 7.5.0-3ubuntu1~18.04) 7.5.0</w:t>
      </w:r>
    </w:p>
    <w:p w:rsidR="007A23FF" w:rsidRPr="00AE51C4" w:rsidRDefault="007A23FF" w:rsidP="007A23FF">
      <w:pPr>
        <w:pStyle w:val="BodyText"/>
        <w:rPr>
          <w:lang w:val="fi-FI"/>
        </w:rPr>
      </w:pPr>
      <w:r w:rsidRPr="00AE51C4">
        <w:rPr>
          <w:lang w:val="fi-FI"/>
        </w:rPr>
        <w:t>Esimerkkiprojekti “SingleCapture” targetille “armhf”</w:t>
      </w:r>
    </w:p>
    <w:p w:rsidR="007A23FF" w:rsidRPr="00AE51C4" w:rsidRDefault="007A23FF" w:rsidP="007A23FF">
      <w:pPr>
        <w:pStyle w:val="BodyText"/>
        <w:rPr>
          <w:lang w:val="fi-FI"/>
        </w:rPr>
      </w:pPr>
    </w:p>
    <w:p w:rsidR="007A23FF" w:rsidRPr="00AE51C4" w:rsidRDefault="007A23FF" w:rsidP="007A23FF">
      <w:pPr>
        <w:pStyle w:val="BodyText"/>
        <w:rPr>
          <w:lang w:val="fi-FI"/>
        </w:rPr>
      </w:pPr>
    </w:p>
    <w:p w:rsidR="007A23FF" w:rsidRPr="00AE51C4" w:rsidRDefault="007A23FF" w:rsidP="007A23FF">
      <w:pPr>
        <w:pStyle w:val="BodyText"/>
        <w:rPr>
          <w:lang w:val="fi-FI"/>
        </w:rPr>
      </w:pPr>
    </w:p>
    <w:p w:rsidR="00F00E4D" w:rsidRPr="00AE51C4" w:rsidRDefault="00F00E4D" w:rsidP="00F00E4D">
      <w:pPr>
        <w:pStyle w:val="Heading4"/>
      </w:pPr>
      <w:r w:rsidRPr="00AE51C4">
        <w:t>mvGenTL Acquire</w:t>
      </w:r>
    </w:p>
    <w:p w:rsidR="00F00E4D" w:rsidRPr="00AE51C4" w:rsidRDefault="00F00E4D" w:rsidP="00F00E4D">
      <w:pPr>
        <w:pStyle w:val="BodyText"/>
        <w:rPr>
          <w:lang w:val="fi-FI"/>
        </w:rPr>
      </w:pPr>
      <w:r w:rsidRPr="00AE51C4">
        <w:rPr>
          <w:lang w:val="fi-FI"/>
        </w:rPr>
        <w:t xml:space="preserve">Kameramoduulin valmistajan eli Matrix Visionin ajuriohjelmisto on nimeltään mvGenTL Acquire. </w:t>
      </w:r>
    </w:p>
    <w:p w:rsidR="00F00E4D" w:rsidRPr="00AE51C4" w:rsidRDefault="00F00E4D" w:rsidP="00F00E4D">
      <w:pPr>
        <w:pStyle w:val="BodyText"/>
        <w:rPr>
          <w:lang w:val="fi-FI"/>
        </w:rPr>
      </w:pPr>
    </w:p>
    <w:p w:rsidR="0008152E" w:rsidRPr="00AE51C4" w:rsidRDefault="0008152E" w:rsidP="0008152E">
      <w:pPr>
        <w:pStyle w:val="Heading4"/>
      </w:pPr>
      <w:r w:rsidRPr="00AE51C4">
        <w:t>Python 3.6.9</w:t>
      </w:r>
    </w:p>
    <w:p w:rsidR="0008152E" w:rsidRPr="00AE51C4" w:rsidRDefault="0008152E" w:rsidP="0008152E">
      <w:pPr>
        <w:pStyle w:val="BodyText"/>
        <w:rPr>
          <w:lang w:val="fi-FI"/>
        </w:rPr>
      </w:pPr>
      <w:r w:rsidRPr="00AE51C4">
        <w:rPr>
          <w:lang w:val="fi-FI"/>
        </w:rPr>
        <w:t>Python on tutkijoiden suosima ohjelmointikieli. Tässä työssä spektrikameran ohjaamiseen tarvittavat ohjelmistopaketit on kirjoitettu Python-kielellä.</w:t>
      </w:r>
    </w:p>
    <w:p w:rsidR="0008152E" w:rsidRPr="00AE51C4" w:rsidRDefault="0008152E" w:rsidP="0008152E">
      <w:pPr>
        <w:pStyle w:val="BodyText"/>
        <w:rPr>
          <w:lang w:val="fi-FI"/>
        </w:rPr>
      </w:pPr>
    </w:p>
    <w:p w:rsidR="0008152E" w:rsidRPr="00AE51C4" w:rsidRDefault="0008152E" w:rsidP="0008152E">
      <w:pPr>
        <w:pStyle w:val="Heading4"/>
      </w:pPr>
      <w:r w:rsidRPr="00AE51C4">
        <w:t>Python-ohjelmointiympäristö</w:t>
      </w:r>
    </w:p>
    <w:p w:rsidR="0008152E" w:rsidRPr="00AE51C4" w:rsidRDefault="0008152E" w:rsidP="0008152E">
      <w:pPr>
        <w:pStyle w:val="BodyText"/>
        <w:rPr>
          <w:lang w:val="fi-FI"/>
        </w:rPr>
      </w:pPr>
      <w:r w:rsidRPr="00AE51C4">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08152E" w:rsidRPr="00AE51C4" w:rsidRDefault="0008152E" w:rsidP="0008152E">
      <w:pPr>
        <w:pStyle w:val="BodyText"/>
        <w:rPr>
          <w:lang w:val="fi-FI"/>
        </w:rPr>
      </w:pPr>
    </w:p>
    <w:p w:rsidR="0008152E" w:rsidRPr="00AE51C4" w:rsidRDefault="0008152E" w:rsidP="0008152E">
      <w:pPr>
        <w:pStyle w:val="BodyText"/>
        <w:rPr>
          <w:lang w:val="fi-FI"/>
        </w:rPr>
      </w:pPr>
      <w:r w:rsidRPr="00AE51C4">
        <w:rPr>
          <w:lang w:val="fi-FI"/>
        </w:rPr>
        <w:t xml:space="preserve">Eskelisen (2019, s. 18) mukaan ensimmäinen VTT:n spektriprototyyppikamera oli ohjattavissa ainoastaan luonteeltaan suljettujen Labview- ja Matlab-ohjelmistojen avulla. Edelleen Eskelisen mukaan heidän tutkimuksensa aikana syntyi kimmoke kehittää uusi </w:t>
      </w:r>
      <w:r w:rsidRPr="00AE51C4">
        <w:rPr>
          <w:lang w:val="fi-FI"/>
        </w:rPr>
        <w:lastRenderedPageBreak/>
        <w:t>ohjelmisto avoimen ja ilmaisesti saatavilla olevan Python ohjelmointikielen varaan ja hyödyntää samalla Pythonille saatavilla olevia koneoppimisen kirjastoja.</w:t>
      </w:r>
    </w:p>
    <w:p w:rsidR="0008152E" w:rsidRPr="00AE51C4" w:rsidRDefault="0008152E" w:rsidP="0008152E">
      <w:pPr>
        <w:pStyle w:val="BodyText"/>
        <w:rPr>
          <w:lang w:val="fi-FI"/>
        </w:rPr>
      </w:pPr>
    </w:p>
    <w:p w:rsidR="0008152E" w:rsidRPr="00AE51C4" w:rsidRDefault="0008152E" w:rsidP="0008152E">
      <w:pPr>
        <w:pStyle w:val="BodyText"/>
        <w:rPr>
          <w:lang w:val="fi-FI"/>
        </w:rPr>
      </w:pPr>
      <w:r w:rsidRPr="00AE51C4">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08152E" w:rsidRPr="00AE51C4" w:rsidRDefault="0008152E" w:rsidP="0008152E">
      <w:pPr>
        <w:pStyle w:val="BodyText"/>
        <w:tabs>
          <w:tab w:val="clear" w:pos="1770"/>
          <w:tab w:val="left" w:pos="4946"/>
        </w:tabs>
        <w:rPr>
          <w:lang w:val="fi-FI"/>
        </w:rPr>
      </w:pPr>
      <w:r w:rsidRPr="00AE51C4">
        <w:rPr>
          <w:lang w:val="fi-FI"/>
        </w:rPr>
        <w:tab/>
      </w:r>
    </w:p>
    <w:p w:rsidR="0008152E" w:rsidRPr="00AE51C4" w:rsidRDefault="0008152E" w:rsidP="0008152E">
      <w:pPr>
        <w:pStyle w:val="BodyText"/>
        <w:tabs>
          <w:tab w:val="clear" w:pos="1770"/>
          <w:tab w:val="left" w:pos="4946"/>
        </w:tabs>
        <w:rPr>
          <w:lang w:val="fi-FI"/>
        </w:rPr>
      </w:pPr>
      <w:r w:rsidRPr="00AE51C4">
        <w:rPr>
          <w:lang w:val="fi-FI"/>
        </w:rPr>
        <w:t>Eskelisen (2019, s. 30) mukaan fpipy kirjasto sisältää Python-kielisiä toteutuksia algoritmeille, joilla raakoja kameran kuvia ja niihin liittyvää metadataa voidaan muuntaa spektrin radianssikuviksi.</w:t>
      </w:r>
    </w:p>
    <w:p w:rsidR="0008152E" w:rsidRPr="00AE51C4" w:rsidRDefault="0008152E" w:rsidP="0008152E">
      <w:pPr>
        <w:pStyle w:val="BodyText"/>
        <w:tabs>
          <w:tab w:val="clear" w:pos="1770"/>
          <w:tab w:val="left" w:pos="4946"/>
        </w:tabs>
        <w:rPr>
          <w:lang w:val="fi-FI"/>
        </w:rPr>
      </w:pPr>
    </w:p>
    <w:p w:rsidR="0008152E" w:rsidRPr="00AE51C4" w:rsidRDefault="0008152E" w:rsidP="0008152E">
      <w:pPr>
        <w:pStyle w:val="BodyText"/>
        <w:tabs>
          <w:tab w:val="clear" w:pos="1770"/>
          <w:tab w:val="left" w:pos="4946"/>
        </w:tabs>
        <w:rPr>
          <w:lang w:val="fi-FI"/>
        </w:rPr>
      </w:pPr>
    </w:p>
    <w:p w:rsidR="0008152E" w:rsidRPr="00AE51C4" w:rsidRDefault="00EB61EB" w:rsidP="0008152E">
      <w:pPr>
        <w:pStyle w:val="BodyText"/>
        <w:rPr>
          <w:lang w:val="fi-FI"/>
        </w:rPr>
      </w:pPr>
      <w:hyperlink r:id="rId71" w:anchor="why-was-python-created-in-the-first-place" w:history="1">
        <w:r w:rsidR="0008152E" w:rsidRPr="00AE51C4">
          <w:rPr>
            <w:rStyle w:val="Hyperlink"/>
            <w:lang w:val="fi-FI"/>
          </w:rPr>
          <w:t>https://docs.python.org/3/faq/general.html#why-was-python-created-in-the-first-place</w:t>
        </w:r>
      </w:hyperlink>
    </w:p>
    <w:p w:rsidR="0008152E" w:rsidRPr="00AE51C4" w:rsidRDefault="0008152E" w:rsidP="0008152E">
      <w:pPr>
        <w:pStyle w:val="BodyText"/>
        <w:rPr>
          <w:lang w:val="fi-FI"/>
        </w:rPr>
      </w:pPr>
    </w:p>
    <w:p w:rsidR="0008152E" w:rsidRPr="00AE51C4" w:rsidRDefault="0008152E" w:rsidP="0008152E">
      <w:pPr>
        <w:pStyle w:val="BodyText"/>
        <w:rPr>
          <w:lang w:val="fi-FI"/>
        </w:rPr>
      </w:pPr>
    </w:p>
    <w:p w:rsidR="00B000D3" w:rsidRPr="00AE51C4" w:rsidRDefault="00B000D3" w:rsidP="00B000D3">
      <w:pPr>
        <w:pStyle w:val="Heading4"/>
      </w:pPr>
      <w:r w:rsidRPr="00AE51C4">
        <w:t>Python ohjelmointiympäristö</w:t>
      </w:r>
    </w:p>
    <w:p w:rsidR="00B000D3" w:rsidRPr="00AE51C4" w:rsidRDefault="00B000D3" w:rsidP="00B000D3">
      <w:pPr>
        <w:pStyle w:val="BodyText"/>
        <w:rPr>
          <w:lang w:val="fi-FI"/>
        </w:rPr>
      </w:pPr>
      <w:r w:rsidRPr="00AE51C4">
        <w:rPr>
          <w:lang w:val="fi-FI"/>
        </w:rPr>
        <w:t>Tässä kerron hieman Python-ohjelmointiympäristöstä ja käytettävistä standardikirjastoista.</w:t>
      </w:r>
    </w:p>
    <w:p w:rsidR="00B000D3" w:rsidRPr="00AE51C4" w:rsidRDefault="00B000D3" w:rsidP="00B000D3">
      <w:pPr>
        <w:pStyle w:val="Caption"/>
        <w:rPr>
          <w:b w:val="0"/>
        </w:rPr>
      </w:pPr>
      <w:bookmarkStart w:id="88" w:name="_Toc101039973"/>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FE2A9E">
        <w:rPr>
          <w:noProof/>
        </w:rPr>
        <w:t>14</w:t>
      </w:r>
      <w:r w:rsidRPr="00AE51C4">
        <w:rPr>
          <w:noProof/>
        </w:rPr>
        <w:fldChar w:fldCharType="end"/>
      </w:r>
      <w:r w:rsidRPr="00AE51C4">
        <w:t>.</w:t>
      </w:r>
      <w:r w:rsidRPr="00AE51C4">
        <w:rPr>
          <w:b w:val="0"/>
        </w:rPr>
        <w:tab/>
        <w:t>Python ohjelmointiympäristön paketit</w:t>
      </w:r>
      <w:bookmarkEnd w:id="88"/>
    </w:p>
    <w:tbl>
      <w:tblPr>
        <w:tblStyle w:val="TableGrid"/>
        <w:tblW w:w="0" w:type="auto"/>
        <w:tblLook w:val="04A0" w:firstRow="1" w:lastRow="0" w:firstColumn="1" w:lastColumn="0" w:noHBand="0" w:noVBand="1"/>
      </w:tblPr>
      <w:tblGrid>
        <w:gridCol w:w="2830"/>
        <w:gridCol w:w="5664"/>
      </w:tblGrid>
      <w:tr w:rsidR="00B000D3" w:rsidRPr="00AE51C4" w:rsidTr="0055222F">
        <w:tc>
          <w:tcPr>
            <w:tcW w:w="2830" w:type="dxa"/>
          </w:tcPr>
          <w:p w:rsidR="00B000D3" w:rsidRPr="00AE51C4" w:rsidRDefault="00B000D3" w:rsidP="0055222F">
            <w:r w:rsidRPr="00AE51C4">
              <w:t>Ohjelmistokomponentti</w:t>
            </w:r>
          </w:p>
        </w:tc>
        <w:tc>
          <w:tcPr>
            <w:tcW w:w="5664" w:type="dxa"/>
          </w:tcPr>
          <w:p w:rsidR="00B000D3" w:rsidRPr="00AE51C4" w:rsidRDefault="00B000D3" w:rsidP="0055222F">
            <w:r w:rsidRPr="00AE51C4">
              <w:t>Kuvaus</w:t>
            </w:r>
          </w:p>
        </w:tc>
      </w:tr>
      <w:tr w:rsidR="00B000D3" w:rsidRPr="00AE51C4" w:rsidTr="0055222F">
        <w:tc>
          <w:tcPr>
            <w:tcW w:w="2830" w:type="dxa"/>
          </w:tcPr>
          <w:p w:rsidR="00B000D3" w:rsidRPr="00AE51C4" w:rsidRDefault="00B000D3" w:rsidP="0055222F">
            <w:r w:rsidRPr="00AE51C4">
              <w:t>numpy</w:t>
            </w:r>
          </w:p>
        </w:tc>
        <w:tc>
          <w:tcPr>
            <w:tcW w:w="5664" w:type="dxa"/>
          </w:tcPr>
          <w:p w:rsidR="00B000D3" w:rsidRPr="00AE51C4" w:rsidRDefault="00B000D3" w:rsidP="0055222F">
            <w:r w:rsidRPr="00AE51C4">
              <w:t>Esittely…</w:t>
            </w:r>
          </w:p>
        </w:tc>
      </w:tr>
      <w:tr w:rsidR="00B000D3" w:rsidRPr="00AE51C4" w:rsidTr="0055222F">
        <w:tc>
          <w:tcPr>
            <w:tcW w:w="2830" w:type="dxa"/>
          </w:tcPr>
          <w:p w:rsidR="00B000D3" w:rsidRPr="00AE51C4" w:rsidRDefault="00B000D3" w:rsidP="0055222F">
            <w:r w:rsidRPr="00AE51C4">
              <w:t>pandas</w:t>
            </w:r>
          </w:p>
        </w:tc>
        <w:tc>
          <w:tcPr>
            <w:tcW w:w="5664" w:type="dxa"/>
          </w:tcPr>
          <w:p w:rsidR="00B000D3" w:rsidRPr="00AE51C4" w:rsidRDefault="00B000D3" w:rsidP="0055222F">
            <w:r w:rsidRPr="00AE51C4">
              <w:t>Esittely…</w:t>
            </w:r>
          </w:p>
        </w:tc>
      </w:tr>
      <w:tr w:rsidR="00B000D3" w:rsidRPr="00AE51C4" w:rsidTr="0055222F">
        <w:tc>
          <w:tcPr>
            <w:tcW w:w="2830" w:type="dxa"/>
          </w:tcPr>
          <w:p w:rsidR="00B000D3" w:rsidRPr="00AE51C4" w:rsidRDefault="00B000D3" w:rsidP="0055222F">
            <w:r w:rsidRPr="00AE51C4">
              <w:t>scipy</w:t>
            </w:r>
          </w:p>
        </w:tc>
        <w:tc>
          <w:tcPr>
            <w:tcW w:w="5664" w:type="dxa"/>
          </w:tcPr>
          <w:p w:rsidR="00B000D3" w:rsidRPr="00AE51C4" w:rsidRDefault="00B000D3" w:rsidP="0055222F">
            <w:r w:rsidRPr="00AE51C4">
              <w:t>Esittely…</w:t>
            </w:r>
          </w:p>
        </w:tc>
      </w:tr>
      <w:tr w:rsidR="00B000D3" w:rsidRPr="00AE51C4" w:rsidTr="0055222F">
        <w:tc>
          <w:tcPr>
            <w:tcW w:w="2830" w:type="dxa"/>
          </w:tcPr>
          <w:p w:rsidR="00B000D3" w:rsidRPr="00AE51C4" w:rsidRDefault="00B000D3" w:rsidP="0055222F">
            <w:r w:rsidRPr="00AE51C4">
              <w:t>matplotlib</w:t>
            </w:r>
          </w:p>
        </w:tc>
        <w:tc>
          <w:tcPr>
            <w:tcW w:w="5664" w:type="dxa"/>
          </w:tcPr>
          <w:p w:rsidR="00B000D3" w:rsidRPr="00AE51C4" w:rsidRDefault="00B000D3" w:rsidP="0055222F">
            <w:r w:rsidRPr="00AE51C4">
              <w:t>Esittely…</w:t>
            </w:r>
          </w:p>
        </w:tc>
      </w:tr>
    </w:tbl>
    <w:p w:rsidR="00B000D3" w:rsidRPr="00AE51C4" w:rsidRDefault="00B000D3" w:rsidP="00B000D3">
      <w:pPr>
        <w:pStyle w:val="BodyText"/>
        <w:rPr>
          <w:lang w:val="fi-FI"/>
        </w:rPr>
      </w:pPr>
    </w:p>
    <w:p w:rsidR="00B000D3" w:rsidRPr="00AE51C4" w:rsidRDefault="00B000D3" w:rsidP="00B000D3">
      <w:pPr>
        <w:pStyle w:val="Heading4"/>
      </w:pPr>
      <w:r w:rsidRPr="00AE51C4">
        <w:lastRenderedPageBreak/>
        <w:t>Ajuritason ohjelmistokomponentit</w:t>
      </w:r>
    </w:p>
    <w:p w:rsidR="00B000D3" w:rsidRPr="00AE51C4" w:rsidRDefault="00B000D3" w:rsidP="00B000D3">
      <w:pPr>
        <w:pStyle w:val="Caption"/>
        <w:rPr>
          <w:b w:val="0"/>
        </w:rPr>
      </w:pPr>
      <w:bookmarkStart w:id="89" w:name="_Toc101039974"/>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FE2A9E">
        <w:rPr>
          <w:noProof/>
        </w:rPr>
        <w:t>15</w:t>
      </w:r>
      <w:r w:rsidRPr="00AE51C4">
        <w:rPr>
          <w:noProof/>
        </w:rPr>
        <w:fldChar w:fldCharType="end"/>
      </w:r>
      <w:r w:rsidRPr="00AE51C4">
        <w:t>.</w:t>
      </w:r>
      <w:r w:rsidRPr="00AE51C4">
        <w:rPr>
          <w:b w:val="0"/>
        </w:rPr>
        <w:tab/>
        <w:t>Spektrikameran ohjaukseen tarvittavat ajuritason ohjelmistokomponentit</w:t>
      </w:r>
      <w:bookmarkEnd w:id="89"/>
    </w:p>
    <w:tbl>
      <w:tblPr>
        <w:tblStyle w:val="TableGrid"/>
        <w:tblW w:w="0" w:type="auto"/>
        <w:tblLook w:val="04A0" w:firstRow="1" w:lastRow="0" w:firstColumn="1" w:lastColumn="0" w:noHBand="0" w:noVBand="1"/>
      </w:tblPr>
      <w:tblGrid>
        <w:gridCol w:w="2830"/>
        <w:gridCol w:w="5664"/>
      </w:tblGrid>
      <w:tr w:rsidR="00B000D3" w:rsidRPr="00AE51C4" w:rsidTr="0055222F">
        <w:tc>
          <w:tcPr>
            <w:tcW w:w="2830" w:type="dxa"/>
          </w:tcPr>
          <w:p w:rsidR="00B000D3" w:rsidRPr="00AE51C4" w:rsidRDefault="00B000D3" w:rsidP="0055222F">
            <w:r w:rsidRPr="00AE51C4">
              <w:t>Ohjelmistokomponentti</w:t>
            </w:r>
          </w:p>
        </w:tc>
        <w:tc>
          <w:tcPr>
            <w:tcW w:w="5664" w:type="dxa"/>
          </w:tcPr>
          <w:p w:rsidR="00B000D3" w:rsidRPr="00AE51C4" w:rsidRDefault="00B000D3" w:rsidP="0055222F">
            <w:r w:rsidRPr="00AE51C4">
              <w:t>Kuvaus</w:t>
            </w:r>
          </w:p>
        </w:tc>
      </w:tr>
      <w:tr w:rsidR="00B000D3" w:rsidRPr="00AE51C4" w:rsidTr="0055222F">
        <w:tc>
          <w:tcPr>
            <w:tcW w:w="2830" w:type="dxa"/>
          </w:tcPr>
          <w:p w:rsidR="00B000D3" w:rsidRPr="00AE51C4" w:rsidRDefault="00B000D3" w:rsidP="0055222F">
            <w:r w:rsidRPr="00AE51C4">
              <w:t>mvGenTL Acquire</w:t>
            </w:r>
          </w:p>
        </w:tc>
        <w:tc>
          <w:tcPr>
            <w:tcW w:w="5664" w:type="dxa"/>
          </w:tcPr>
          <w:p w:rsidR="00B000D3" w:rsidRPr="00AE51C4" w:rsidRDefault="00B000D3" w:rsidP="0055222F">
            <w:r w:rsidRPr="00AE51C4">
              <w:t>Kameramoduulin valmistajan Matrix Visionin ajuri USB-liitäntäisen kameramoduulin ohjaamiseen eli kuvaamiseen</w:t>
            </w:r>
          </w:p>
        </w:tc>
      </w:tr>
      <w:tr w:rsidR="00B000D3" w:rsidRPr="00AE51C4" w:rsidTr="0055222F">
        <w:tc>
          <w:tcPr>
            <w:tcW w:w="2830" w:type="dxa"/>
          </w:tcPr>
          <w:p w:rsidR="00B000D3" w:rsidRPr="00AE51C4" w:rsidRDefault="00B000D3" w:rsidP="0055222F">
            <w:r w:rsidRPr="00AE51C4">
              <w:t>GenICam2</w:t>
            </w:r>
          </w:p>
        </w:tc>
        <w:tc>
          <w:tcPr>
            <w:tcW w:w="5664" w:type="dxa"/>
          </w:tcPr>
          <w:p w:rsidR="00B000D3" w:rsidRPr="00AE51C4" w:rsidRDefault="00B000D3" w:rsidP="0055222F">
            <w:pPr>
              <w:rPr>
                <w:b/>
              </w:rPr>
            </w:pPr>
            <w:r w:rsidRPr="00AE51C4">
              <w:rPr>
                <w:b/>
              </w:rPr>
              <w:t>Virallinen GenICam GenAPI ja GenTL producerien rajapinta Python-ohjelmointiympäristöön (Huom. tämä ei vielä tue ARM hard float prosessoria!)</w:t>
            </w:r>
          </w:p>
        </w:tc>
      </w:tr>
      <w:tr w:rsidR="00B000D3" w:rsidRPr="00AE51C4" w:rsidTr="0055222F">
        <w:tc>
          <w:tcPr>
            <w:tcW w:w="2830" w:type="dxa"/>
          </w:tcPr>
          <w:p w:rsidR="00B000D3" w:rsidRPr="00AE51C4" w:rsidRDefault="00B000D3" w:rsidP="0055222F">
            <w:r w:rsidRPr="00AE51C4">
              <w:t>mvGenTL Acquire Python binding</w:t>
            </w:r>
          </w:p>
        </w:tc>
        <w:tc>
          <w:tcPr>
            <w:tcW w:w="5664" w:type="dxa"/>
          </w:tcPr>
          <w:p w:rsidR="00B000D3" w:rsidRPr="00AE51C4" w:rsidRDefault="00B000D3" w:rsidP="0055222F">
            <w:r w:rsidRPr="00AE51C4">
              <w:t>Kameramoduulin valmistajan Matrix Visionin ajurin rajapinta Python-ohjelmointiympäristöön (Huom. tämän kautta voi ohittaa GenICam2-ajurikomponentin ARM hard float prosessorilla).</w:t>
            </w:r>
          </w:p>
        </w:tc>
      </w:tr>
      <w:tr w:rsidR="00B000D3" w:rsidRPr="00AE51C4" w:rsidTr="0055222F">
        <w:tc>
          <w:tcPr>
            <w:tcW w:w="2830" w:type="dxa"/>
          </w:tcPr>
          <w:p w:rsidR="00B000D3" w:rsidRPr="00AE51C4" w:rsidRDefault="00B000D3" w:rsidP="0055222F">
            <w:r w:rsidRPr="00AE51C4">
              <w:t>pyserial</w:t>
            </w:r>
          </w:p>
        </w:tc>
        <w:tc>
          <w:tcPr>
            <w:tcW w:w="5664" w:type="dxa"/>
          </w:tcPr>
          <w:p w:rsidR="00B000D3" w:rsidRPr="00AE51C4" w:rsidRDefault="00B000D3" w:rsidP="0055222F">
            <w:r w:rsidRPr="00AE51C4">
              <w:t>Tavallisen tai virtuaalisen sarjaportin rajapinta Python-ohjelmointiympäristössä (Huom. Linuxissa vaatii cdc_acm-moduulin!)</w:t>
            </w:r>
          </w:p>
        </w:tc>
      </w:tr>
    </w:tbl>
    <w:p w:rsidR="00B000D3" w:rsidRPr="00AE51C4" w:rsidRDefault="00B000D3" w:rsidP="00B000D3"/>
    <w:p w:rsidR="00B000D3" w:rsidRPr="00AE51C4" w:rsidRDefault="00B000D3" w:rsidP="00B000D3">
      <w:pPr>
        <w:pStyle w:val="Heading4"/>
      </w:pPr>
      <w:r w:rsidRPr="00AE51C4">
        <w:t>Ohjelmistokirjastotason ohjelmistokomponentit</w:t>
      </w:r>
    </w:p>
    <w:p w:rsidR="00B000D3" w:rsidRPr="00AE51C4" w:rsidRDefault="00B000D3" w:rsidP="00B000D3">
      <w:pPr>
        <w:pStyle w:val="Caption"/>
        <w:rPr>
          <w:b w:val="0"/>
        </w:rPr>
      </w:pPr>
      <w:bookmarkStart w:id="90" w:name="_Toc101039975"/>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FE2A9E">
        <w:rPr>
          <w:noProof/>
        </w:rPr>
        <w:t>16</w:t>
      </w:r>
      <w:r w:rsidRPr="00AE51C4">
        <w:rPr>
          <w:noProof/>
        </w:rPr>
        <w:fldChar w:fldCharType="end"/>
      </w:r>
      <w:r w:rsidRPr="00AE51C4">
        <w:t>.</w:t>
      </w:r>
      <w:r w:rsidRPr="00AE51C4">
        <w:rPr>
          <w:b w:val="0"/>
        </w:rPr>
        <w:tab/>
        <w:t>Ohjelmistokirjastotason ohjelmistokomponentit</w:t>
      </w:r>
      <w:bookmarkEnd w:id="90"/>
    </w:p>
    <w:tbl>
      <w:tblPr>
        <w:tblStyle w:val="TableGrid"/>
        <w:tblW w:w="0" w:type="auto"/>
        <w:tblLook w:val="04A0" w:firstRow="1" w:lastRow="0" w:firstColumn="1" w:lastColumn="0" w:noHBand="0" w:noVBand="1"/>
      </w:tblPr>
      <w:tblGrid>
        <w:gridCol w:w="2830"/>
        <w:gridCol w:w="5664"/>
      </w:tblGrid>
      <w:tr w:rsidR="00B000D3" w:rsidRPr="00AE51C4" w:rsidTr="0055222F">
        <w:tc>
          <w:tcPr>
            <w:tcW w:w="2830" w:type="dxa"/>
          </w:tcPr>
          <w:p w:rsidR="00B000D3" w:rsidRPr="00AE51C4" w:rsidRDefault="00B000D3" w:rsidP="0055222F">
            <w:r w:rsidRPr="00AE51C4">
              <w:t>Ohjelmistokomponentti</w:t>
            </w:r>
          </w:p>
        </w:tc>
        <w:tc>
          <w:tcPr>
            <w:tcW w:w="5664" w:type="dxa"/>
          </w:tcPr>
          <w:p w:rsidR="00B000D3" w:rsidRPr="00AE51C4" w:rsidRDefault="00B000D3" w:rsidP="0055222F">
            <w:r w:rsidRPr="00AE51C4">
              <w:t>Kuvaus</w:t>
            </w:r>
          </w:p>
        </w:tc>
      </w:tr>
      <w:tr w:rsidR="00B000D3" w:rsidRPr="00AE51C4" w:rsidTr="0055222F">
        <w:tc>
          <w:tcPr>
            <w:tcW w:w="2830" w:type="dxa"/>
          </w:tcPr>
          <w:p w:rsidR="00B000D3" w:rsidRPr="00AE51C4" w:rsidRDefault="00B000D3" w:rsidP="0055222F">
            <w:r w:rsidRPr="00AE51C4">
              <w:t>fpipy</w:t>
            </w:r>
          </w:p>
        </w:tc>
        <w:tc>
          <w:tcPr>
            <w:tcW w:w="5664" w:type="dxa"/>
          </w:tcPr>
          <w:p w:rsidR="00B000D3" w:rsidRPr="00AE51C4" w:rsidRDefault="00B000D3" w:rsidP="0055222F">
            <w:pPr>
              <w:pStyle w:val="BodyText"/>
              <w:rPr>
                <w:lang w:val="fi-FI"/>
              </w:rPr>
            </w:pPr>
            <w:r w:rsidRPr="00AE51C4">
              <w:rPr>
                <w:lang w:val="fi-FI"/>
              </w:rPr>
              <w:t>Ohjelmistokirjasto MFPI-suodattimen ohjaamiseen</w:t>
            </w:r>
          </w:p>
        </w:tc>
      </w:tr>
      <w:tr w:rsidR="00B000D3" w:rsidRPr="00AE51C4" w:rsidTr="0055222F">
        <w:tc>
          <w:tcPr>
            <w:tcW w:w="2830" w:type="dxa"/>
          </w:tcPr>
          <w:p w:rsidR="00B000D3" w:rsidRPr="00AE51C4" w:rsidRDefault="00B000D3" w:rsidP="0055222F">
            <w:r w:rsidRPr="00AE51C4">
              <w:t>leddriver</w:t>
            </w:r>
          </w:p>
        </w:tc>
        <w:tc>
          <w:tcPr>
            <w:tcW w:w="5664" w:type="dxa"/>
          </w:tcPr>
          <w:p w:rsidR="00B000D3" w:rsidRPr="00AE51C4" w:rsidRDefault="00B000D3" w:rsidP="0055222F">
            <w:pPr>
              <w:pStyle w:val="BodyText"/>
              <w:rPr>
                <w:lang w:val="fi-FI"/>
              </w:rPr>
            </w:pPr>
            <w:r w:rsidRPr="00AE51C4">
              <w:rPr>
                <w:lang w:val="fi-FI"/>
              </w:rPr>
              <w:t>Ohjelmistokirjasto LED:ien ohjaamiseen</w:t>
            </w:r>
          </w:p>
        </w:tc>
      </w:tr>
      <w:tr w:rsidR="00B000D3" w:rsidRPr="00AE51C4" w:rsidTr="0055222F">
        <w:tc>
          <w:tcPr>
            <w:tcW w:w="2830" w:type="dxa"/>
          </w:tcPr>
          <w:p w:rsidR="00B000D3" w:rsidRPr="00AE51C4" w:rsidRDefault="00B000D3" w:rsidP="0055222F">
            <w:r w:rsidRPr="00AE51C4">
              <w:t>camazing</w:t>
            </w:r>
          </w:p>
        </w:tc>
        <w:tc>
          <w:tcPr>
            <w:tcW w:w="5664" w:type="dxa"/>
          </w:tcPr>
          <w:p w:rsidR="00B000D3" w:rsidRPr="00AE51C4" w:rsidRDefault="00B000D3" w:rsidP="0055222F">
            <w:pPr>
              <w:pStyle w:val="BodyText"/>
              <w:rPr>
                <w:lang w:val="fi-FI"/>
              </w:rPr>
            </w:pPr>
            <w:r w:rsidRPr="00AE51C4">
              <w:rPr>
                <w:lang w:val="fi-FI"/>
              </w:rPr>
              <w:t>Ohjelmistokirjasto GenICam-rajapinnan kanssa yhteensopivien kameroiden ohjaamiseen</w:t>
            </w:r>
          </w:p>
        </w:tc>
      </w:tr>
      <w:tr w:rsidR="00B000D3" w:rsidRPr="00AE51C4" w:rsidTr="0055222F">
        <w:tc>
          <w:tcPr>
            <w:tcW w:w="2830" w:type="dxa"/>
          </w:tcPr>
          <w:p w:rsidR="00B000D3" w:rsidRPr="00AE51C4" w:rsidRDefault="00B000D3" w:rsidP="0055222F">
            <w:r w:rsidRPr="00AE51C4">
              <w:t>spectracular</w:t>
            </w:r>
          </w:p>
        </w:tc>
        <w:tc>
          <w:tcPr>
            <w:tcW w:w="5664" w:type="dxa"/>
          </w:tcPr>
          <w:p w:rsidR="00B000D3" w:rsidRPr="00AE51C4" w:rsidRDefault="00B000D3" w:rsidP="0055222F">
            <w:pPr>
              <w:pStyle w:val="BodyText"/>
              <w:rPr>
                <w:lang w:val="fi-FI"/>
              </w:rPr>
            </w:pPr>
            <w:r w:rsidRPr="00AE51C4">
              <w:rPr>
                <w:lang w:val="fi-FI"/>
              </w:rPr>
              <w:t>Ohjelmistokirjasto spektrikuvien ottamiseen</w:t>
            </w:r>
          </w:p>
        </w:tc>
      </w:tr>
    </w:tbl>
    <w:p w:rsidR="00B000D3" w:rsidRPr="00AE51C4" w:rsidRDefault="00B000D3" w:rsidP="00B000D3">
      <w:pPr>
        <w:pStyle w:val="BodyText"/>
        <w:rPr>
          <w:lang w:val="fi-FI"/>
        </w:rPr>
      </w:pPr>
    </w:p>
    <w:p w:rsidR="00B000D3" w:rsidRPr="00AE51C4" w:rsidRDefault="00B000D3" w:rsidP="00B000D3">
      <w:pPr>
        <w:pStyle w:val="BodyText"/>
        <w:rPr>
          <w:lang w:val="fi-FI"/>
        </w:rPr>
      </w:pPr>
    </w:p>
    <w:p w:rsidR="00F00E4D" w:rsidRPr="00AE51C4" w:rsidRDefault="00F00E4D" w:rsidP="00F00E4D">
      <w:pPr>
        <w:pStyle w:val="Heading4"/>
      </w:pPr>
      <w:r w:rsidRPr="00AE51C4">
        <w:lastRenderedPageBreak/>
        <w:t>Spectracular, FPIPY, leddriver</w:t>
      </w:r>
    </w:p>
    <w:p w:rsidR="00F00E4D" w:rsidRPr="00AE51C4" w:rsidRDefault="00F00E4D" w:rsidP="00F00E4D">
      <w:pPr>
        <w:pStyle w:val="BodyText"/>
        <w:rPr>
          <w:lang w:val="fi-FI"/>
        </w:rPr>
      </w:pPr>
      <w:r w:rsidRPr="00AE51C4">
        <w:rPr>
          <w:lang w:val="fi-FI"/>
        </w:rPr>
        <w:t>Spectracular, FPIPY ja leddriver ohjelmistopaketit ovat Jyväskylän yliopiston kautta saatuja spektrikameran ohjaamiseen tarvittavia ohjelmistopaketteja. Spectracular hallinnoi kuvien ottamista ja niiden laskentaa. FPIPY ohjaa spektrikamerassa sijaitsevaa MFPI-suodatinta. Leddriver ohjaa spektrikamerassa sijaitsevaa kuvattavan kohteen LED-valaistusta.</w:t>
      </w:r>
    </w:p>
    <w:p w:rsidR="00F00E4D" w:rsidRPr="00AE51C4" w:rsidRDefault="00F00E4D" w:rsidP="00F00E4D">
      <w:pPr>
        <w:pStyle w:val="BodyText"/>
        <w:rPr>
          <w:lang w:val="fi-FI"/>
        </w:rPr>
      </w:pPr>
    </w:p>
    <w:p w:rsidR="00F00E4D" w:rsidRPr="00AE51C4" w:rsidRDefault="00A12D59" w:rsidP="00F00E4D">
      <w:pPr>
        <w:pStyle w:val="Heading4"/>
      </w:pPr>
      <w:r w:rsidRPr="00AE51C4">
        <w:t>led_spectral_images2.py</w:t>
      </w:r>
    </w:p>
    <w:p w:rsidR="00F00E4D" w:rsidRPr="00AE51C4" w:rsidRDefault="00F00E4D" w:rsidP="00F00E4D">
      <w:pPr>
        <w:pStyle w:val="BodyText"/>
        <w:rPr>
          <w:lang w:val="fi-FI"/>
        </w:rPr>
      </w:pPr>
      <w:r w:rsidRPr="00AE51C4">
        <w:rPr>
          <w:lang w:val="fi-FI"/>
        </w:rPr>
        <w:t>Applications sisältää työni aikana kehittämäni ohjelmistot eri toimintojen testaamiseen ja kuvien ottamiseen ja kuvien käsittelyyn.</w:t>
      </w:r>
    </w:p>
    <w:p w:rsidR="00864C33" w:rsidRPr="00AE51C4" w:rsidRDefault="00864C33" w:rsidP="00F00E4D">
      <w:pPr>
        <w:pStyle w:val="BodyText"/>
        <w:rPr>
          <w:lang w:val="fi-FI"/>
        </w:rPr>
      </w:pPr>
    </w:p>
    <w:p w:rsidR="00864C33" w:rsidRPr="00AE51C4" w:rsidRDefault="00864C33" w:rsidP="00864C33">
      <w:pPr>
        <w:pStyle w:val="Heading4"/>
      </w:pPr>
      <w:r w:rsidRPr="00AE51C4">
        <w:t>bramtest.c</w:t>
      </w:r>
    </w:p>
    <w:p w:rsidR="00864C33" w:rsidRPr="00AE51C4" w:rsidRDefault="00864C33" w:rsidP="00F00E4D">
      <w:pPr>
        <w:pStyle w:val="BodyText"/>
        <w:rPr>
          <w:lang w:val="fi-FI"/>
        </w:rPr>
      </w:pPr>
      <w:r w:rsidRPr="00AE51C4">
        <w:rPr>
          <w:lang w:val="fi-FI"/>
        </w:rPr>
        <w:t>Tämä ohjelma siirtää kuvadataa prosessoriympäristön ja ja ohjelmoitavan logiikan välillä.</w:t>
      </w:r>
    </w:p>
    <w:p w:rsidR="0051443F" w:rsidRPr="00AE51C4" w:rsidRDefault="0051443F" w:rsidP="00F00E4D">
      <w:pPr>
        <w:pStyle w:val="BodyText"/>
        <w:rPr>
          <w:lang w:val="fi-FI"/>
        </w:rPr>
      </w:pPr>
    </w:p>
    <w:p w:rsidR="0051443F" w:rsidRPr="00AE51C4" w:rsidRDefault="0051443F" w:rsidP="0051443F">
      <w:pPr>
        <w:pStyle w:val="Heading4"/>
      </w:pPr>
      <w:r w:rsidRPr="00AE51C4">
        <w:t>DMA:n käyttö</w:t>
      </w:r>
    </w:p>
    <w:p w:rsidR="0051443F" w:rsidRPr="00AE51C4" w:rsidRDefault="00064F51" w:rsidP="00F00E4D">
      <w:pPr>
        <w:pStyle w:val="BodyText"/>
        <w:rPr>
          <w:lang w:val="fi-FI"/>
        </w:rPr>
      </w:pPr>
      <w:r w:rsidRPr="00AE51C4">
        <w:rPr>
          <w:lang w:val="fi-FI"/>
        </w:rPr>
        <w:t>Tarvittaessa j</w:t>
      </w:r>
      <w:r w:rsidR="0051443F" w:rsidRPr="00AE51C4">
        <w:rPr>
          <w:lang w:val="fi-FI"/>
        </w:rPr>
        <w:t>aetun RAM-muistin kanssa on mahdollista käyttää DMA:ta tiedonsiirtoon, jolloin prosessoriaikaa vapautuu muuhun toimintaan.</w:t>
      </w:r>
    </w:p>
    <w:p w:rsidR="00F00E4D" w:rsidRPr="00AE51C4" w:rsidRDefault="00F00E4D" w:rsidP="00F00E4D">
      <w:pPr>
        <w:pStyle w:val="BodyText"/>
        <w:rPr>
          <w:lang w:val="fi-FI"/>
        </w:rPr>
      </w:pPr>
    </w:p>
    <w:p w:rsidR="00B638E8" w:rsidRPr="00AE51C4" w:rsidRDefault="00B638E8" w:rsidP="00B638E8">
      <w:pPr>
        <w:pStyle w:val="Heading4"/>
      </w:pPr>
      <w:r w:rsidRPr="00AE51C4">
        <w:t>Spektrikameran kuvaformaatti</w:t>
      </w:r>
    </w:p>
    <w:p w:rsidR="00B638E8" w:rsidRPr="00AE51C4" w:rsidRDefault="00B638E8" w:rsidP="00B638E8">
      <w:pPr>
        <w:pStyle w:val="BodyText"/>
        <w:rPr>
          <w:rFonts w:ascii="Times New Roman" w:eastAsia="Times New Roman" w:hAnsi="Times New Roman" w:cs="Times New Roman"/>
          <w:lang w:val="fi-FI" w:eastAsia="fi-FI"/>
        </w:rPr>
      </w:pPr>
      <w:r w:rsidRPr="00AE51C4">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AE51C4">
        <w:rPr>
          <w:rFonts w:ascii="Times New Roman" w:eastAsia="Times New Roman" w:hAnsi="Times New Roman" w:cs="Times New Roman"/>
          <w:lang w:val="fi-FI" w:eastAsia="fi-FI"/>
        </w:rPr>
        <w:t>10077696 tavua.</w:t>
      </w:r>
    </w:p>
    <w:p w:rsidR="00B638E8" w:rsidRPr="00AE51C4" w:rsidRDefault="00B638E8" w:rsidP="00B638E8">
      <w:pPr>
        <w:pStyle w:val="BodyText"/>
        <w:rPr>
          <w:lang w:val="fi-FI"/>
        </w:rPr>
      </w:pPr>
      <w:r w:rsidRPr="00AE51C4">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AE51C4">
        <w:rPr>
          <w:lang w:val="fi-FI"/>
        </w:rPr>
        <w:t xml:space="preserve">BayerGB12-formaatissa kuvan parilliset ja parittomat rivit ovat sisällöltään </w:t>
      </w:r>
      <w:r w:rsidRPr="00AE51C4">
        <w:rPr>
          <w:lang w:val="fi-FI"/>
        </w:rPr>
        <w:lastRenderedPageBreak/>
        <w:t>erilaisia eli sisältävät eri värejä vastaavia lukuarvoja eri järjestyksessä, seuraavan taulukon mukaisesti.</w:t>
      </w:r>
    </w:p>
    <w:p w:rsidR="00B638E8" w:rsidRPr="00AE51C4" w:rsidRDefault="00B638E8" w:rsidP="00B638E8">
      <w:pPr>
        <w:pStyle w:val="BodyText"/>
        <w:rPr>
          <w:lang w:val="fi-FI"/>
        </w:rPr>
      </w:pPr>
    </w:p>
    <w:p w:rsidR="00B638E8" w:rsidRPr="00AE51C4" w:rsidRDefault="00B638E8" w:rsidP="00B638E8">
      <w:pPr>
        <w:pStyle w:val="Caption"/>
        <w:rPr>
          <w:b w:val="0"/>
        </w:rPr>
      </w:pPr>
      <w:bookmarkStart w:id="91" w:name="_Toc101039976"/>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FE2A9E">
        <w:rPr>
          <w:noProof/>
        </w:rPr>
        <w:t>17</w:t>
      </w:r>
      <w:r w:rsidRPr="00AE51C4">
        <w:rPr>
          <w:noProof/>
        </w:rPr>
        <w:fldChar w:fldCharType="end"/>
      </w:r>
      <w:r w:rsidRPr="00AE51C4">
        <w:t>.</w:t>
      </w:r>
      <w:r w:rsidRPr="00AE51C4">
        <w:rPr>
          <w:b w:val="0"/>
        </w:rPr>
        <w:tab/>
        <w:t>Spektrikameran BayerGB12-raakakuvaformaatin värisuodattimien järjestys</w:t>
      </w:r>
      <w:bookmarkEnd w:id="91"/>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AE51C4" w:rsidTr="008B62EB">
        <w:tc>
          <w:tcPr>
            <w:tcW w:w="1271" w:type="dxa"/>
          </w:tcPr>
          <w:p w:rsidR="00B638E8" w:rsidRPr="00AE51C4" w:rsidRDefault="00B638E8" w:rsidP="008B62EB">
            <w:pPr>
              <w:pStyle w:val="BodyText"/>
              <w:rPr>
                <w:lang w:val="fi-FI"/>
              </w:rPr>
            </w:pPr>
            <w:r w:rsidRPr="00AE51C4">
              <w:rPr>
                <w:lang w:val="fi-FI"/>
              </w:rPr>
              <w:t>Rivi 0</w:t>
            </w:r>
          </w:p>
          <w:p w:rsidR="00B638E8" w:rsidRPr="00AE51C4" w:rsidRDefault="00B638E8" w:rsidP="008B62EB">
            <w:pPr>
              <w:pStyle w:val="BodyText"/>
              <w:rPr>
                <w:lang w:val="fi-FI"/>
              </w:rPr>
            </w:pPr>
            <w:r w:rsidRPr="00AE51C4">
              <w:rPr>
                <w:lang w:val="fi-FI"/>
              </w:rPr>
              <w:t>Parillinen</w:t>
            </w:r>
          </w:p>
        </w:tc>
        <w:tc>
          <w:tcPr>
            <w:tcW w:w="1134" w:type="dxa"/>
            <w:shd w:val="clear" w:color="auto" w:fill="92D050"/>
          </w:tcPr>
          <w:p w:rsidR="00B638E8" w:rsidRPr="00AE51C4" w:rsidRDefault="00B638E8" w:rsidP="008B62EB">
            <w:pPr>
              <w:pStyle w:val="BodyText"/>
              <w:rPr>
                <w:lang w:val="fi-FI"/>
              </w:rPr>
            </w:pPr>
            <w:r w:rsidRPr="00AE51C4">
              <w:rPr>
                <w:lang w:val="fi-FI"/>
              </w:rPr>
              <w:t>Sarake 0</w:t>
            </w:r>
          </w:p>
          <w:p w:rsidR="00B638E8" w:rsidRPr="00AE51C4" w:rsidRDefault="00B638E8" w:rsidP="008B62EB">
            <w:pPr>
              <w:pStyle w:val="BodyText"/>
              <w:rPr>
                <w:lang w:val="fi-FI"/>
              </w:rPr>
            </w:pPr>
            <w:r w:rsidRPr="00AE51C4">
              <w:rPr>
                <w:lang w:val="fi-FI"/>
              </w:rPr>
              <w:t>Vihreä</w:t>
            </w:r>
          </w:p>
        </w:tc>
        <w:tc>
          <w:tcPr>
            <w:tcW w:w="1134" w:type="dxa"/>
            <w:shd w:val="clear" w:color="auto" w:fill="B4C6E7" w:themeFill="accent5" w:themeFillTint="66"/>
          </w:tcPr>
          <w:p w:rsidR="00B638E8" w:rsidRPr="00AE51C4" w:rsidRDefault="00B638E8" w:rsidP="008B62EB">
            <w:pPr>
              <w:pStyle w:val="BodyText"/>
              <w:rPr>
                <w:lang w:val="fi-FI"/>
              </w:rPr>
            </w:pPr>
            <w:r w:rsidRPr="00AE51C4">
              <w:rPr>
                <w:lang w:val="fi-FI"/>
              </w:rPr>
              <w:t>Sarake 1</w:t>
            </w:r>
          </w:p>
          <w:p w:rsidR="00B638E8" w:rsidRPr="00AE51C4" w:rsidRDefault="00B638E8" w:rsidP="008B62EB">
            <w:pPr>
              <w:pStyle w:val="BodyText"/>
              <w:rPr>
                <w:lang w:val="fi-FI"/>
              </w:rPr>
            </w:pPr>
            <w:r w:rsidRPr="00AE51C4">
              <w:rPr>
                <w:lang w:val="fi-FI"/>
              </w:rPr>
              <w:t>Sininen</w:t>
            </w:r>
          </w:p>
        </w:tc>
        <w:tc>
          <w:tcPr>
            <w:tcW w:w="1134" w:type="dxa"/>
            <w:shd w:val="clear" w:color="auto" w:fill="92D050"/>
          </w:tcPr>
          <w:p w:rsidR="00B638E8" w:rsidRPr="00AE51C4" w:rsidRDefault="00B638E8" w:rsidP="008B62EB">
            <w:pPr>
              <w:pStyle w:val="BodyText"/>
              <w:rPr>
                <w:lang w:val="fi-FI"/>
              </w:rPr>
            </w:pPr>
            <w:r w:rsidRPr="00AE51C4">
              <w:rPr>
                <w:lang w:val="fi-FI"/>
              </w:rPr>
              <w:t>Sarake 2</w:t>
            </w:r>
          </w:p>
          <w:p w:rsidR="00B638E8" w:rsidRPr="00AE51C4" w:rsidRDefault="00B638E8" w:rsidP="008B62EB">
            <w:pPr>
              <w:pStyle w:val="BodyText"/>
              <w:rPr>
                <w:lang w:val="fi-FI"/>
              </w:rPr>
            </w:pPr>
            <w:r w:rsidRPr="00AE51C4">
              <w:rPr>
                <w:lang w:val="fi-FI"/>
              </w:rPr>
              <w:t>Vihreä</w:t>
            </w:r>
          </w:p>
        </w:tc>
        <w:tc>
          <w:tcPr>
            <w:tcW w:w="1276" w:type="dxa"/>
            <w:shd w:val="clear" w:color="auto" w:fill="B4C6E7" w:themeFill="accent5" w:themeFillTint="66"/>
          </w:tcPr>
          <w:p w:rsidR="00B638E8" w:rsidRPr="00AE51C4" w:rsidRDefault="00B638E8" w:rsidP="008B62EB">
            <w:pPr>
              <w:pStyle w:val="BodyText"/>
              <w:rPr>
                <w:lang w:val="fi-FI"/>
              </w:rPr>
            </w:pPr>
            <w:r w:rsidRPr="00AE51C4">
              <w:rPr>
                <w:lang w:val="fi-FI"/>
              </w:rPr>
              <w:t>Sarake 3</w:t>
            </w:r>
          </w:p>
          <w:p w:rsidR="00B638E8" w:rsidRPr="00AE51C4" w:rsidRDefault="00B638E8" w:rsidP="008B62EB">
            <w:pPr>
              <w:pStyle w:val="BodyText"/>
              <w:rPr>
                <w:lang w:val="fi-FI"/>
              </w:rPr>
            </w:pPr>
            <w:r w:rsidRPr="00AE51C4">
              <w:rPr>
                <w:lang w:val="fi-FI"/>
              </w:rPr>
              <w:t>Sininen</w:t>
            </w:r>
          </w:p>
        </w:tc>
        <w:tc>
          <w:tcPr>
            <w:tcW w:w="1276" w:type="dxa"/>
            <w:shd w:val="clear" w:color="auto" w:fill="92D050"/>
          </w:tcPr>
          <w:p w:rsidR="00B638E8" w:rsidRPr="00AE51C4" w:rsidRDefault="00B638E8" w:rsidP="008B62EB">
            <w:pPr>
              <w:pStyle w:val="BodyText"/>
              <w:rPr>
                <w:lang w:val="fi-FI"/>
              </w:rPr>
            </w:pPr>
            <w:r w:rsidRPr="00AE51C4">
              <w:rPr>
                <w:lang w:val="fi-FI"/>
              </w:rPr>
              <w:t>Sarake 4</w:t>
            </w:r>
          </w:p>
          <w:p w:rsidR="00B638E8" w:rsidRPr="00AE51C4" w:rsidRDefault="00B638E8" w:rsidP="008B62EB">
            <w:pPr>
              <w:pStyle w:val="BodyText"/>
              <w:rPr>
                <w:lang w:val="fi-FI"/>
              </w:rPr>
            </w:pPr>
            <w:r w:rsidRPr="00AE51C4">
              <w:rPr>
                <w:lang w:val="fi-FI"/>
              </w:rPr>
              <w:t>Vihreä</w:t>
            </w:r>
          </w:p>
        </w:tc>
        <w:tc>
          <w:tcPr>
            <w:tcW w:w="1283" w:type="dxa"/>
            <w:shd w:val="clear" w:color="auto" w:fill="B4C6E7" w:themeFill="accent5" w:themeFillTint="66"/>
          </w:tcPr>
          <w:p w:rsidR="00B638E8" w:rsidRPr="00AE51C4" w:rsidRDefault="00B638E8" w:rsidP="008B62EB">
            <w:pPr>
              <w:pStyle w:val="BodyText"/>
              <w:rPr>
                <w:lang w:val="fi-FI"/>
              </w:rPr>
            </w:pPr>
            <w:r w:rsidRPr="00AE51C4">
              <w:rPr>
                <w:lang w:val="fi-FI"/>
              </w:rPr>
              <w:t>Sarake 5</w:t>
            </w:r>
          </w:p>
          <w:p w:rsidR="00B638E8" w:rsidRPr="00AE51C4" w:rsidRDefault="00B638E8" w:rsidP="008B62EB">
            <w:pPr>
              <w:pStyle w:val="BodyText"/>
              <w:rPr>
                <w:lang w:val="fi-FI"/>
              </w:rPr>
            </w:pPr>
            <w:r w:rsidRPr="00AE51C4">
              <w:rPr>
                <w:lang w:val="fi-FI"/>
              </w:rPr>
              <w:t>Sininen</w:t>
            </w:r>
          </w:p>
        </w:tc>
      </w:tr>
      <w:tr w:rsidR="00B638E8" w:rsidRPr="00AE51C4" w:rsidTr="008B62EB">
        <w:tc>
          <w:tcPr>
            <w:tcW w:w="1271" w:type="dxa"/>
          </w:tcPr>
          <w:p w:rsidR="00B638E8" w:rsidRPr="00AE51C4" w:rsidRDefault="00B638E8" w:rsidP="008B62EB">
            <w:pPr>
              <w:pStyle w:val="BodyText"/>
              <w:rPr>
                <w:lang w:val="fi-FI"/>
              </w:rPr>
            </w:pPr>
            <w:r w:rsidRPr="00AE51C4">
              <w:rPr>
                <w:lang w:val="fi-FI"/>
              </w:rPr>
              <w:t>Rivi 1</w:t>
            </w:r>
          </w:p>
          <w:p w:rsidR="00B638E8" w:rsidRPr="00AE51C4" w:rsidRDefault="00B638E8" w:rsidP="008B62EB">
            <w:pPr>
              <w:pStyle w:val="BodyText"/>
              <w:rPr>
                <w:lang w:val="fi-FI"/>
              </w:rPr>
            </w:pPr>
            <w:r w:rsidRPr="00AE51C4">
              <w:rPr>
                <w:lang w:val="fi-FI"/>
              </w:rPr>
              <w:t>Pariton</w:t>
            </w:r>
          </w:p>
        </w:tc>
        <w:tc>
          <w:tcPr>
            <w:tcW w:w="1134" w:type="dxa"/>
            <w:shd w:val="clear" w:color="auto" w:fill="E63A3A"/>
          </w:tcPr>
          <w:p w:rsidR="00B638E8" w:rsidRPr="00AE51C4" w:rsidRDefault="00B638E8" w:rsidP="008B62EB">
            <w:pPr>
              <w:pStyle w:val="BodyText"/>
              <w:rPr>
                <w:lang w:val="fi-FI"/>
              </w:rPr>
            </w:pPr>
            <w:r w:rsidRPr="00AE51C4">
              <w:rPr>
                <w:lang w:val="fi-FI"/>
              </w:rPr>
              <w:t>Sarake 2592</w:t>
            </w:r>
          </w:p>
          <w:p w:rsidR="00B638E8" w:rsidRPr="00AE51C4" w:rsidRDefault="00B638E8" w:rsidP="008B62EB">
            <w:pPr>
              <w:pStyle w:val="BodyText"/>
              <w:rPr>
                <w:lang w:val="fi-FI"/>
              </w:rPr>
            </w:pPr>
            <w:r w:rsidRPr="00AE51C4">
              <w:rPr>
                <w:lang w:val="fi-FI"/>
              </w:rPr>
              <w:t>Punainen</w:t>
            </w:r>
          </w:p>
        </w:tc>
        <w:tc>
          <w:tcPr>
            <w:tcW w:w="1134" w:type="dxa"/>
            <w:shd w:val="clear" w:color="auto" w:fill="92D050"/>
          </w:tcPr>
          <w:p w:rsidR="00B638E8" w:rsidRPr="00AE51C4" w:rsidRDefault="00B638E8" w:rsidP="008B62EB">
            <w:pPr>
              <w:pStyle w:val="BodyText"/>
              <w:rPr>
                <w:lang w:val="fi-FI"/>
              </w:rPr>
            </w:pPr>
            <w:r w:rsidRPr="00AE51C4">
              <w:rPr>
                <w:lang w:val="fi-FI"/>
              </w:rPr>
              <w:t xml:space="preserve">Sarake </w:t>
            </w:r>
          </w:p>
          <w:p w:rsidR="00B638E8" w:rsidRPr="00AE51C4" w:rsidRDefault="00B638E8" w:rsidP="008B62EB">
            <w:pPr>
              <w:pStyle w:val="BodyText"/>
              <w:rPr>
                <w:lang w:val="fi-FI"/>
              </w:rPr>
            </w:pPr>
            <w:r w:rsidRPr="00AE51C4">
              <w:rPr>
                <w:lang w:val="fi-FI"/>
              </w:rPr>
              <w:t>2593</w:t>
            </w:r>
          </w:p>
          <w:p w:rsidR="00B638E8" w:rsidRPr="00AE51C4" w:rsidRDefault="00B638E8" w:rsidP="008B62EB">
            <w:pPr>
              <w:pStyle w:val="BodyText"/>
              <w:rPr>
                <w:lang w:val="fi-FI"/>
              </w:rPr>
            </w:pPr>
            <w:r w:rsidRPr="00AE51C4">
              <w:rPr>
                <w:lang w:val="fi-FI"/>
              </w:rPr>
              <w:t>Vihreä</w:t>
            </w:r>
          </w:p>
        </w:tc>
        <w:tc>
          <w:tcPr>
            <w:tcW w:w="1134" w:type="dxa"/>
            <w:shd w:val="clear" w:color="auto" w:fill="E63A3A"/>
          </w:tcPr>
          <w:p w:rsidR="00B638E8" w:rsidRPr="00AE51C4" w:rsidRDefault="00B638E8" w:rsidP="008B62EB">
            <w:pPr>
              <w:pStyle w:val="BodyText"/>
              <w:rPr>
                <w:lang w:val="fi-FI"/>
              </w:rPr>
            </w:pPr>
            <w:r w:rsidRPr="00AE51C4">
              <w:rPr>
                <w:lang w:val="fi-FI"/>
              </w:rPr>
              <w:t xml:space="preserve">Sarake </w:t>
            </w:r>
          </w:p>
          <w:p w:rsidR="00B638E8" w:rsidRPr="00AE51C4" w:rsidRDefault="00B638E8" w:rsidP="008B62EB">
            <w:pPr>
              <w:pStyle w:val="BodyText"/>
              <w:rPr>
                <w:lang w:val="fi-FI"/>
              </w:rPr>
            </w:pPr>
            <w:r w:rsidRPr="00AE51C4">
              <w:rPr>
                <w:lang w:val="fi-FI"/>
              </w:rPr>
              <w:t>2594</w:t>
            </w:r>
          </w:p>
          <w:p w:rsidR="00B638E8" w:rsidRPr="00AE51C4" w:rsidRDefault="00B638E8" w:rsidP="008B62EB">
            <w:pPr>
              <w:pStyle w:val="BodyText"/>
              <w:rPr>
                <w:lang w:val="fi-FI"/>
              </w:rPr>
            </w:pPr>
            <w:r w:rsidRPr="00AE51C4">
              <w:rPr>
                <w:lang w:val="fi-FI"/>
              </w:rPr>
              <w:t>Punainen</w:t>
            </w:r>
          </w:p>
        </w:tc>
        <w:tc>
          <w:tcPr>
            <w:tcW w:w="1276" w:type="dxa"/>
            <w:shd w:val="clear" w:color="auto" w:fill="92D050"/>
          </w:tcPr>
          <w:p w:rsidR="00B638E8" w:rsidRPr="00AE51C4" w:rsidRDefault="00B638E8" w:rsidP="008B62EB">
            <w:pPr>
              <w:pStyle w:val="BodyText"/>
              <w:rPr>
                <w:lang w:val="fi-FI"/>
              </w:rPr>
            </w:pPr>
            <w:r w:rsidRPr="00AE51C4">
              <w:rPr>
                <w:lang w:val="fi-FI"/>
              </w:rPr>
              <w:t xml:space="preserve">Sarake </w:t>
            </w:r>
          </w:p>
          <w:p w:rsidR="00B638E8" w:rsidRPr="00AE51C4" w:rsidRDefault="00B638E8" w:rsidP="008B62EB">
            <w:pPr>
              <w:pStyle w:val="BodyText"/>
              <w:rPr>
                <w:lang w:val="fi-FI"/>
              </w:rPr>
            </w:pPr>
            <w:r w:rsidRPr="00AE51C4">
              <w:rPr>
                <w:lang w:val="fi-FI"/>
              </w:rPr>
              <w:t>2595</w:t>
            </w:r>
          </w:p>
          <w:p w:rsidR="00B638E8" w:rsidRPr="00AE51C4" w:rsidRDefault="00B638E8" w:rsidP="008B62EB">
            <w:pPr>
              <w:pStyle w:val="BodyText"/>
              <w:rPr>
                <w:lang w:val="fi-FI"/>
              </w:rPr>
            </w:pPr>
            <w:r w:rsidRPr="00AE51C4">
              <w:rPr>
                <w:lang w:val="fi-FI"/>
              </w:rPr>
              <w:t>Vihreä</w:t>
            </w:r>
          </w:p>
        </w:tc>
        <w:tc>
          <w:tcPr>
            <w:tcW w:w="1276" w:type="dxa"/>
            <w:shd w:val="clear" w:color="auto" w:fill="E63A3A"/>
          </w:tcPr>
          <w:p w:rsidR="00B638E8" w:rsidRPr="00AE51C4" w:rsidRDefault="00B638E8" w:rsidP="008B62EB">
            <w:pPr>
              <w:pStyle w:val="BodyText"/>
              <w:rPr>
                <w:lang w:val="fi-FI"/>
              </w:rPr>
            </w:pPr>
            <w:r w:rsidRPr="00AE51C4">
              <w:rPr>
                <w:lang w:val="fi-FI"/>
              </w:rPr>
              <w:t>Sarake</w:t>
            </w:r>
          </w:p>
          <w:p w:rsidR="00B638E8" w:rsidRPr="00AE51C4" w:rsidRDefault="00B638E8" w:rsidP="008B62EB">
            <w:pPr>
              <w:pStyle w:val="BodyText"/>
              <w:rPr>
                <w:lang w:val="fi-FI"/>
              </w:rPr>
            </w:pPr>
            <w:r w:rsidRPr="00AE51C4">
              <w:rPr>
                <w:lang w:val="fi-FI"/>
              </w:rPr>
              <w:t>2596</w:t>
            </w:r>
          </w:p>
          <w:p w:rsidR="00B638E8" w:rsidRPr="00AE51C4" w:rsidRDefault="00B638E8" w:rsidP="008B62EB">
            <w:pPr>
              <w:pStyle w:val="BodyText"/>
              <w:rPr>
                <w:lang w:val="fi-FI"/>
              </w:rPr>
            </w:pPr>
            <w:r w:rsidRPr="00AE51C4">
              <w:rPr>
                <w:lang w:val="fi-FI"/>
              </w:rPr>
              <w:t>Punainen</w:t>
            </w:r>
          </w:p>
        </w:tc>
        <w:tc>
          <w:tcPr>
            <w:tcW w:w="1283" w:type="dxa"/>
            <w:shd w:val="clear" w:color="auto" w:fill="92D050"/>
          </w:tcPr>
          <w:p w:rsidR="00B638E8" w:rsidRPr="00AE51C4" w:rsidRDefault="00B638E8" w:rsidP="008B62EB">
            <w:pPr>
              <w:pStyle w:val="BodyText"/>
              <w:rPr>
                <w:lang w:val="fi-FI"/>
              </w:rPr>
            </w:pPr>
            <w:r w:rsidRPr="00AE51C4">
              <w:rPr>
                <w:lang w:val="fi-FI"/>
              </w:rPr>
              <w:t xml:space="preserve">Sarake </w:t>
            </w:r>
          </w:p>
          <w:p w:rsidR="00B638E8" w:rsidRPr="00AE51C4" w:rsidRDefault="00B638E8" w:rsidP="008B62EB">
            <w:pPr>
              <w:pStyle w:val="BodyText"/>
              <w:rPr>
                <w:lang w:val="fi-FI"/>
              </w:rPr>
            </w:pPr>
            <w:r w:rsidRPr="00AE51C4">
              <w:rPr>
                <w:lang w:val="fi-FI"/>
              </w:rPr>
              <w:t>2597</w:t>
            </w:r>
          </w:p>
          <w:p w:rsidR="00B638E8" w:rsidRPr="00AE51C4" w:rsidRDefault="00B638E8" w:rsidP="008B62EB">
            <w:pPr>
              <w:pStyle w:val="BodyText"/>
              <w:rPr>
                <w:lang w:val="fi-FI"/>
              </w:rPr>
            </w:pPr>
            <w:r w:rsidRPr="00AE51C4">
              <w:rPr>
                <w:lang w:val="fi-FI"/>
              </w:rPr>
              <w:t>Vihreä</w:t>
            </w:r>
          </w:p>
        </w:tc>
      </w:tr>
    </w:tbl>
    <w:p w:rsidR="00B638E8" w:rsidRPr="00AE51C4" w:rsidRDefault="00B638E8" w:rsidP="00B638E8">
      <w:pPr>
        <w:pStyle w:val="BodyText"/>
        <w:rPr>
          <w:lang w:val="fi-FI"/>
        </w:rPr>
      </w:pPr>
    </w:p>
    <w:p w:rsidR="00B638E8" w:rsidRPr="00AE51C4" w:rsidRDefault="00B638E8" w:rsidP="00B638E8">
      <w:pPr>
        <w:pStyle w:val="BodyText"/>
        <w:rPr>
          <w:lang w:val="fi-FI"/>
        </w:rPr>
      </w:pPr>
      <w:r w:rsidRPr="00AE51C4">
        <w:rPr>
          <w:lang w:val="fi-FI"/>
        </w:rPr>
        <w:t>Jokaisessa 16-bitin lukuarvossa on 12-bittinen A/D-muuntimen arvo sijoitettu alimpiin bitteihin.</w:t>
      </w:r>
    </w:p>
    <w:p w:rsidR="00B638E8" w:rsidRPr="00AE51C4" w:rsidRDefault="00B638E8" w:rsidP="00B638E8"/>
    <w:p w:rsidR="00734FA4" w:rsidRPr="00AE51C4" w:rsidRDefault="00734FA4" w:rsidP="004C4492">
      <w:pPr>
        <w:pStyle w:val="Heading3"/>
      </w:pPr>
      <w:bookmarkStart w:id="92" w:name="_Toc101039896"/>
      <w:r w:rsidRPr="00AE51C4">
        <w:t>Programmable Logic (PL)</w:t>
      </w:r>
      <w:bookmarkEnd w:id="92"/>
    </w:p>
    <w:p w:rsidR="0018047C" w:rsidRPr="00AE51C4" w:rsidRDefault="0018047C" w:rsidP="0018047C">
      <w:pPr>
        <w:pStyle w:val="Heading4"/>
      </w:pPr>
      <w:r w:rsidRPr="00AE51C4">
        <w:t>Johdanto</w:t>
      </w:r>
    </w:p>
    <w:p w:rsidR="0018047C" w:rsidRPr="00AE51C4" w:rsidRDefault="0018047C" w:rsidP="0018047C">
      <w:pPr>
        <w:pStyle w:val="BodyText"/>
        <w:rPr>
          <w:lang w:val="fi-FI"/>
        </w:rPr>
      </w:pPr>
      <w:r w:rsidRPr="00AE51C4">
        <w:rPr>
          <w:lang w:val="fi-FI"/>
        </w:rPr>
        <w:t xml:space="preserve">Tässä kappaleessa </w:t>
      </w:r>
      <w:r w:rsidR="00C54CED" w:rsidRPr="00AE51C4">
        <w:rPr>
          <w:lang w:val="fi-FI"/>
        </w:rPr>
        <w:t xml:space="preserve">kuvaan </w:t>
      </w:r>
      <w:r w:rsidRPr="00AE51C4">
        <w:rPr>
          <w:lang w:val="fi-FI"/>
        </w:rPr>
        <w:t xml:space="preserve">FPGA:n eli </w:t>
      </w:r>
      <w:r w:rsidR="006C593F" w:rsidRPr="00AE51C4">
        <w:rPr>
          <w:lang w:val="fi-FI"/>
        </w:rPr>
        <w:t>ohjelmoitavan logiikan käyttöä</w:t>
      </w:r>
      <w:r w:rsidRPr="00AE51C4">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Pr="00AE51C4" w:rsidRDefault="00782DF8" w:rsidP="00782DF8">
      <w:pPr>
        <w:pStyle w:val="Heading4"/>
      </w:pPr>
      <w:r w:rsidRPr="00AE51C4">
        <w:t>Lohkokaavio</w:t>
      </w:r>
      <w:r w:rsidR="00B53EB7" w:rsidRPr="00AE51C4">
        <w:t xml:space="preserve"> ja väylät</w:t>
      </w:r>
    </w:p>
    <w:p w:rsidR="005B22A5" w:rsidRPr="00AE51C4" w:rsidRDefault="005B22A5" w:rsidP="005B22A5">
      <w:pPr>
        <w:pStyle w:val="BodyText"/>
        <w:rPr>
          <w:lang w:val="fi-FI"/>
        </w:rPr>
      </w:pPr>
      <w:r w:rsidRPr="00AE51C4">
        <w:rPr>
          <w:lang w:val="fi-FI"/>
        </w:rPr>
        <w:t>Tässä kappaleessa esitän PL lohkokaavion ja kuvaan väylät.</w:t>
      </w:r>
      <w:r w:rsidR="00787C11" w:rsidRPr="00AE51C4">
        <w:rPr>
          <w:lang w:val="fi-FI"/>
        </w:rPr>
        <w:t xml:space="preserve"> Seuraava kuva esittää PL lohkokaavioon sijoit</w:t>
      </w:r>
      <w:r w:rsidR="00587168" w:rsidRPr="00AE51C4">
        <w:rPr>
          <w:lang w:val="fi-FI"/>
        </w:rPr>
        <w:t>et</w:t>
      </w:r>
      <w:r w:rsidR="00787C11" w:rsidRPr="00AE51C4">
        <w:rPr>
          <w:lang w:val="fi-FI"/>
        </w:rPr>
        <w:t xml:space="preserve">un PS-järjestelmän </w:t>
      </w:r>
      <w:r w:rsidR="00587168" w:rsidRPr="00AE51C4">
        <w:rPr>
          <w:lang w:val="fi-FI"/>
        </w:rPr>
        <w:t>eli prossorin.</w:t>
      </w:r>
    </w:p>
    <w:p w:rsidR="00D60DC8" w:rsidRPr="00AE51C4" w:rsidRDefault="00D60DC8" w:rsidP="00D60DC8">
      <w:pPr>
        <w:pStyle w:val="BodyText"/>
        <w:rPr>
          <w:lang w:val="fi-FI"/>
        </w:rPr>
      </w:pPr>
      <w:r w:rsidRPr="00AE51C4">
        <w:rPr>
          <w:noProof/>
          <w:lang w:val="fi-FI" w:eastAsia="fi-FI" w:bidi="ar-SA"/>
        </w:rPr>
        <w:lastRenderedPageBreak/>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93325" cy="1607702"/>
                    </a:xfrm>
                    <a:prstGeom prst="rect">
                      <a:avLst/>
                    </a:prstGeom>
                  </pic:spPr>
                </pic:pic>
              </a:graphicData>
            </a:graphic>
          </wp:inline>
        </w:drawing>
      </w:r>
    </w:p>
    <w:p w:rsidR="00D60DC8" w:rsidRPr="00AE51C4" w:rsidRDefault="00D60DC8" w:rsidP="00D60DC8">
      <w:pPr>
        <w:pStyle w:val="Caption"/>
        <w:rPr>
          <w:b w:val="0"/>
        </w:rPr>
      </w:pPr>
      <w:bookmarkStart w:id="93" w:name="_Toc101039954"/>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FE2A9E">
        <w:rPr>
          <w:noProof/>
        </w:rPr>
        <w:t>39</w:t>
      </w:r>
      <w:r w:rsidRPr="00AE51C4">
        <w:rPr>
          <w:noProof/>
        </w:rPr>
        <w:fldChar w:fldCharType="end"/>
      </w:r>
      <w:r w:rsidRPr="00AE51C4">
        <w:t>.</w:t>
      </w:r>
      <w:r w:rsidRPr="00AE51C4">
        <w:rPr>
          <w:b w:val="0"/>
        </w:rPr>
        <w:tab/>
      </w:r>
      <w:r w:rsidR="00787C11" w:rsidRPr="00AE51C4">
        <w:rPr>
          <w:b w:val="0"/>
        </w:rPr>
        <w:t>PS järjestelmä eli prosessori sijoitettuna PL lohkokaavioon</w:t>
      </w:r>
      <w:bookmarkEnd w:id="93"/>
    </w:p>
    <w:p w:rsidR="00D60DC8" w:rsidRPr="00AE51C4" w:rsidRDefault="00587168" w:rsidP="00817815">
      <w:r w:rsidRPr="00AE51C4">
        <w:t>PS järjestelmästä lähtee M_AXI_HPM0_LPD-väylä, jonka dataleveys on 128-b</w:t>
      </w:r>
      <w:r w:rsidR="00817815" w:rsidRPr="00AE51C4">
        <w:t>ittiä eli 16 tavua.</w:t>
      </w:r>
    </w:p>
    <w:p w:rsidR="00817815" w:rsidRPr="00AE51C4" w:rsidRDefault="00817815" w:rsidP="00817815">
      <w:r w:rsidRPr="00AE51C4">
        <w:t>Seuraava kuva esittää M_AXI_HPM0_LPD-väylään kytketyn AXI BRAM Controllerin, Block Memory Generatorin ja pixelprocin kytkentojä.</w:t>
      </w:r>
    </w:p>
    <w:p w:rsidR="00782DF8" w:rsidRPr="00AE51C4" w:rsidRDefault="00782DF8" w:rsidP="00782DF8">
      <w:pPr>
        <w:pStyle w:val="BodyText"/>
        <w:rPr>
          <w:lang w:val="fi-FI"/>
        </w:rPr>
      </w:pPr>
      <w:r w:rsidRPr="00AE51C4">
        <w:rPr>
          <w:noProof/>
          <w:lang w:val="fi-FI" w:eastAsia="fi-FI" w:bidi="ar-SA"/>
        </w:rPr>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794708"/>
                    </a:xfrm>
                    <a:prstGeom prst="rect">
                      <a:avLst/>
                    </a:prstGeom>
                  </pic:spPr>
                </pic:pic>
              </a:graphicData>
            </a:graphic>
          </wp:inline>
        </w:drawing>
      </w:r>
    </w:p>
    <w:p w:rsidR="00EB1736" w:rsidRPr="00AE51C4" w:rsidRDefault="00782DF8" w:rsidP="00EB1736">
      <w:pPr>
        <w:pStyle w:val="Caption"/>
        <w:rPr>
          <w:b w:val="0"/>
        </w:rPr>
      </w:pPr>
      <w:bookmarkStart w:id="94" w:name="_Toc101039955"/>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FE2A9E">
        <w:rPr>
          <w:noProof/>
        </w:rPr>
        <w:t>40</w:t>
      </w:r>
      <w:r w:rsidRPr="00AE51C4">
        <w:rPr>
          <w:noProof/>
        </w:rPr>
        <w:fldChar w:fldCharType="end"/>
      </w:r>
      <w:r w:rsidRPr="00AE51C4">
        <w:t>.</w:t>
      </w:r>
      <w:r w:rsidRPr="00AE51C4">
        <w:rPr>
          <w:b w:val="0"/>
        </w:rPr>
        <w:tab/>
        <w:t>Lohkokaavion osa jaetun RAM-muistin liitännöistä</w:t>
      </w:r>
      <w:bookmarkEnd w:id="94"/>
    </w:p>
    <w:p w:rsidR="00EB1736" w:rsidRPr="00AE51C4" w:rsidRDefault="00EB1736" w:rsidP="00EB1736">
      <w:r w:rsidRPr="00AE51C4">
        <w:t xml:space="preserve">Tässä AXI BRAM Controller on kytketty PS järjestelmään 128-bittisellä dataleveydellä M_AXI_HPM0_LPD-väylään. AXI BRAM Controller muuntaa tämän 128-bittisen dataleveyden 512-bittiseksi dataväyläksi Block Memory Generatorin BRAM_PORTA-porttiin. Block Memory Generatorin toinen </w:t>
      </w:r>
      <w:r w:rsidR="00731645" w:rsidRPr="00AE51C4">
        <w:t xml:space="preserve">portti eli BRAM_PORTB on kytketty 512-bittisellä dataleveydellä pixelprociin. Pixelproc lukee kuvadataa </w:t>
      </w:r>
      <w:r w:rsidR="000D4AD2" w:rsidRPr="00AE51C4">
        <w:t xml:space="preserve">512-bittisellä dataleveydellä (64 tavua) </w:t>
      </w:r>
      <w:r w:rsidR="00731645" w:rsidRPr="00AE51C4">
        <w:t>jaetusta RAM-muistista, käsittelee kuvadataa ja kirjoittaa takaisin käsitellyn kuvadatan takaisin BRAM-muistiin.</w:t>
      </w:r>
    </w:p>
    <w:p w:rsidR="00782DF8" w:rsidRPr="00AE51C4" w:rsidRDefault="00782DF8" w:rsidP="00782DF8">
      <w:pPr>
        <w:pStyle w:val="BodyText"/>
        <w:rPr>
          <w:lang w:val="fi-FI"/>
        </w:rPr>
      </w:pPr>
    </w:p>
    <w:p w:rsidR="00350523" w:rsidRPr="00AE51C4" w:rsidRDefault="00350523" w:rsidP="00782DF8">
      <w:pPr>
        <w:pStyle w:val="Heading4"/>
      </w:pPr>
      <w:r w:rsidRPr="00AE51C4">
        <w:t>AXI liitäntöjen osoitekartta</w:t>
      </w:r>
    </w:p>
    <w:p w:rsidR="00350523" w:rsidRPr="00AE51C4" w:rsidRDefault="00350523" w:rsidP="00782DF8">
      <w:pPr>
        <w:pStyle w:val="BodyText"/>
        <w:rPr>
          <w:lang w:val="fi-FI"/>
        </w:rPr>
      </w:pPr>
    </w:p>
    <w:p w:rsidR="00350523" w:rsidRPr="00AE51C4" w:rsidRDefault="00350523" w:rsidP="00782DF8">
      <w:pPr>
        <w:pStyle w:val="BodyText"/>
        <w:rPr>
          <w:lang w:val="fi-FI"/>
        </w:rPr>
      </w:pPr>
      <w:r w:rsidRPr="00AE51C4">
        <w:rPr>
          <w:noProof/>
          <w:lang w:val="fi-FI"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1980052"/>
                    </a:xfrm>
                    <a:prstGeom prst="rect">
                      <a:avLst/>
                    </a:prstGeom>
                  </pic:spPr>
                </pic:pic>
              </a:graphicData>
            </a:graphic>
          </wp:inline>
        </w:drawing>
      </w:r>
    </w:p>
    <w:p w:rsidR="00350523" w:rsidRPr="00AE51C4" w:rsidRDefault="00350523" w:rsidP="00350523">
      <w:pPr>
        <w:pStyle w:val="Caption"/>
        <w:rPr>
          <w:b w:val="0"/>
        </w:rPr>
      </w:pPr>
      <w:bookmarkStart w:id="95" w:name="_Toc101039956"/>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FE2A9E">
        <w:rPr>
          <w:noProof/>
        </w:rPr>
        <w:t>41</w:t>
      </w:r>
      <w:r w:rsidRPr="00AE51C4">
        <w:rPr>
          <w:noProof/>
        </w:rPr>
        <w:fldChar w:fldCharType="end"/>
      </w:r>
      <w:r w:rsidRPr="00AE51C4">
        <w:t>.</w:t>
      </w:r>
      <w:r w:rsidRPr="00AE51C4">
        <w:rPr>
          <w:b w:val="0"/>
        </w:rPr>
        <w:tab/>
        <w:t>AXI-liitäntöjen osoitekartta</w:t>
      </w:r>
      <w:bookmarkEnd w:id="95"/>
    </w:p>
    <w:p w:rsidR="00350523" w:rsidRPr="00AE51C4" w:rsidRDefault="00350523" w:rsidP="00782DF8">
      <w:pPr>
        <w:pStyle w:val="BodyText"/>
        <w:rPr>
          <w:lang w:val="fi-FI"/>
        </w:rPr>
      </w:pPr>
    </w:p>
    <w:p w:rsidR="0018047C" w:rsidRPr="00AE51C4" w:rsidRDefault="0018047C" w:rsidP="0018047C">
      <w:pPr>
        <w:pStyle w:val="BodyText"/>
        <w:rPr>
          <w:lang w:val="fi-FI"/>
        </w:rPr>
      </w:pPr>
    </w:p>
    <w:p w:rsidR="001A0420" w:rsidRPr="00AE51C4" w:rsidRDefault="003173FF" w:rsidP="001A0420">
      <w:pPr>
        <w:pStyle w:val="Heading4"/>
      </w:pPr>
      <w:r w:rsidRPr="00AE51C4">
        <w:t>AXI BRAM Controller</w:t>
      </w:r>
    </w:p>
    <w:p w:rsidR="00777260" w:rsidRPr="00AE51C4" w:rsidRDefault="00777260" w:rsidP="00777260">
      <w:pPr>
        <w:pStyle w:val="BodyText"/>
        <w:rPr>
          <w:lang w:val="fi-FI"/>
        </w:rPr>
      </w:pPr>
    </w:p>
    <w:p w:rsidR="002B3169" w:rsidRPr="00AE51C4" w:rsidRDefault="002B3169" w:rsidP="002B3169">
      <w:pPr>
        <w:pStyle w:val="Heading4"/>
      </w:pPr>
      <w:r w:rsidRPr="00AE51C4">
        <w:t>True dual port RAM</w:t>
      </w:r>
    </w:p>
    <w:p w:rsidR="00EA325B" w:rsidRPr="00AE51C4" w:rsidRDefault="00EA325B" w:rsidP="00EA325B">
      <w:pPr>
        <w:pStyle w:val="BodyText"/>
        <w:rPr>
          <w:lang w:val="fi-FI"/>
        </w:rPr>
      </w:pPr>
    </w:p>
    <w:p w:rsidR="0018047C" w:rsidRPr="00AE51C4" w:rsidRDefault="002B3169" w:rsidP="006B0BFD">
      <w:pPr>
        <w:pStyle w:val="Heading4"/>
      </w:pPr>
      <w:r w:rsidRPr="00AE51C4">
        <w:t>Pixelproc</w:t>
      </w:r>
    </w:p>
    <w:p w:rsidR="006B0BFD" w:rsidRPr="00AE51C4" w:rsidRDefault="00517E2A" w:rsidP="006B0BFD">
      <w:pPr>
        <w:pStyle w:val="BodyText"/>
        <w:rPr>
          <w:lang w:val="fi-FI"/>
        </w:rPr>
      </w:pPr>
      <w:r w:rsidRPr="00AE51C4">
        <w:rPr>
          <w:lang w:val="fi-FI"/>
        </w:rPr>
        <w:t xml:space="preserve">Pixelproc lukee jaetusta RAM-muistista kuvadataa, suorittaa laskennat ja kirjoittaa käsitellyn kuvadatan takaisin </w:t>
      </w:r>
      <w:r w:rsidR="00265E5C" w:rsidRPr="00AE51C4">
        <w:rPr>
          <w:lang w:val="fi-FI"/>
        </w:rPr>
        <w:t xml:space="preserve">jaettuun </w:t>
      </w:r>
      <w:r w:rsidRPr="00AE51C4">
        <w:rPr>
          <w:lang w:val="fi-FI"/>
        </w:rPr>
        <w:t>RAM-muistiin.</w:t>
      </w:r>
    </w:p>
    <w:p w:rsidR="0018047C" w:rsidRPr="00AE51C4" w:rsidRDefault="0018047C" w:rsidP="0018047C">
      <w:pPr>
        <w:pStyle w:val="BodyText"/>
        <w:rPr>
          <w:lang w:val="fi-FI"/>
        </w:rPr>
      </w:pPr>
    </w:p>
    <w:p w:rsidR="0018047C" w:rsidRPr="00AE51C4" w:rsidRDefault="0018047C" w:rsidP="0018047C">
      <w:pPr>
        <w:pStyle w:val="BodyText"/>
        <w:rPr>
          <w:lang w:val="fi-FI"/>
        </w:rPr>
      </w:pPr>
    </w:p>
    <w:p w:rsidR="0018047C" w:rsidRPr="00AE51C4" w:rsidRDefault="0018047C" w:rsidP="002B3169">
      <w:pPr>
        <w:pStyle w:val="BodyText"/>
        <w:rPr>
          <w:lang w:val="fi-FI"/>
        </w:rPr>
      </w:pPr>
    </w:p>
    <w:p w:rsidR="00C27968" w:rsidRPr="00AE51C4" w:rsidRDefault="00C27968" w:rsidP="00DE437B">
      <w:pPr>
        <w:pStyle w:val="Heading1"/>
      </w:pPr>
      <w:bookmarkStart w:id="96" w:name="_Toc101039897"/>
      <w:r w:rsidRPr="00AE51C4">
        <w:lastRenderedPageBreak/>
        <w:t>Muut spektrikameran käyttöympäristöt</w:t>
      </w:r>
      <w:bookmarkEnd w:id="96"/>
    </w:p>
    <w:p w:rsidR="00C27968" w:rsidRPr="00AE51C4" w:rsidRDefault="00C27968" w:rsidP="00C27968">
      <w:pPr>
        <w:pStyle w:val="Heading2"/>
      </w:pPr>
      <w:bookmarkStart w:id="97" w:name="_Toc101039898"/>
      <w:r w:rsidRPr="00AE51C4">
        <w:t>Johdanto</w:t>
      </w:r>
      <w:bookmarkEnd w:id="97"/>
    </w:p>
    <w:p w:rsidR="00642CE4" w:rsidRPr="00AE51C4" w:rsidRDefault="00C27968" w:rsidP="00C27968">
      <w:pPr>
        <w:pStyle w:val="BodyText"/>
        <w:rPr>
          <w:lang w:val="fi-FI"/>
        </w:rPr>
      </w:pPr>
      <w:r w:rsidRPr="00AE51C4">
        <w:rPr>
          <w:lang w:val="fi-FI"/>
        </w:rPr>
        <w:t xml:space="preserve">Tässä kappaleessa käsittelen spektrikameran asennusta ja käyttöä </w:t>
      </w:r>
      <w:r w:rsidR="007849AF" w:rsidRPr="00AE51C4">
        <w:rPr>
          <w:lang w:val="fi-FI"/>
        </w:rPr>
        <w:t>muissa testaamissani käyttöympäristöissä</w:t>
      </w:r>
      <w:r w:rsidRPr="00AE51C4">
        <w:rPr>
          <w:lang w:val="fi-FI"/>
        </w:rPr>
        <w:t xml:space="preserve">. </w:t>
      </w:r>
      <w:r w:rsidR="00642CE4" w:rsidRPr="00AE51C4">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AE51C4" w:rsidRDefault="00642CE4" w:rsidP="00C27968">
      <w:pPr>
        <w:pStyle w:val="BodyText"/>
        <w:rPr>
          <w:lang w:val="fi-FI"/>
        </w:rPr>
      </w:pPr>
    </w:p>
    <w:p w:rsidR="007849AF" w:rsidRPr="00AE51C4" w:rsidRDefault="00C27968" w:rsidP="00C27968">
      <w:pPr>
        <w:pStyle w:val="BodyText"/>
        <w:rPr>
          <w:lang w:val="fi-FI"/>
        </w:rPr>
      </w:pPr>
      <w:r w:rsidRPr="00AE51C4">
        <w:rPr>
          <w:lang w:val="fi-FI"/>
        </w:rPr>
        <w:t xml:space="preserve">Olen testannut spektrikameran asennuksen ja </w:t>
      </w:r>
      <w:r w:rsidR="007849AF" w:rsidRPr="00AE51C4">
        <w:rPr>
          <w:lang w:val="fi-FI"/>
        </w:rPr>
        <w:t xml:space="preserve">käytön </w:t>
      </w:r>
      <w:r w:rsidR="00642CE4" w:rsidRPr="00AE51C4">
        <w:rPr>
          <w:lang w:val="fi-FI"/>
        </w:rPr>
        <w:t xml:space="preserve">edeltävässä kappaleessa esitetyn Zynq Ultrascale+ MPSoc FPGA-ympäristön lisäksi </w:t>
      </w:r>
      <w:r w:rsidR="007849AF" w:rsidRPr="00AE51C4">
        <w:rPr>
          <w:lang w:val="fi-FI"/>
        </w:rPr>
        <w:t>kolmessa muussa käyttöympäristössä</w:t>
      </w:r>
      <w:r w:rsidRPr="00AE51C4">
        <w:rPr>
          <w:lang w:val="fi-FI"/>
        </w:rPr>
        <w:t xml:space="preserve">. Testasin </w:t>
      </w:r>
      <w:r w:rsidR="007849AF" w:rsidRPr="00AE51C4">
        <w:rPr>
          <w:lang w:val="fi-FI"/>
        </w:rPr>
        <w:t xml:space="preserve">ensin PC-tietokoneilla </w:t>
      </w:r>
      <w:r w:rsidRPr="00AE51C4">
        <w:rPr>
          <w:lang w:val="fi-FI"/>
        </w:rPr>
        <w:t xml:space="preserve">Windowsissa ja Ubuntu Linuxissa. </w:t>
      </w:r>
      <w:r w:rsidR="007849AF" w:rsidRPr="00AE51C4">
        <w:rPr>
          <w:lang w:val="fi-FI"/>
        </w:rPr>
        <w:t>Lopuksi testasin Zynq 7000 APSoC piirillä, joka sisältää ARM-prosessorin ja FPGA:n.</w:t>
      </w:r>
    </w:p>
    <w:p w:rsidR="007849AF" w:rsidRPr="00AE51C4" w:rsidRDefault="007849AF" w:rsidP="00C27968">
      <w:pPr>
        <w:pStyle w:val="BodyText"/>
        <w:rPr>
          <w:lang w:val="fi-FI"/>
        </w:rPr>
      </w:pPr>
    </w:p>
    <w:p w:rsidR="00C27968" w:rsidRPr="00AE51C4" w:rsidRDefault="00C27968" w:rsidP="00C27968">
      <w:pPr>
        <w:pStyle w:val="BodyText"/>
        <w:rPr>
          <w:lang w:val="fi-FI"/>
        </w:rPr>
      </w:pPr>
      <w:r w:rsidRPr="00AE51C4">
        <w:rPr>
          <w:lang w:val="fi-FI"/>
        </w:rPr>
        <w:t>Tämän kappaleen tietojen avulla on mahdollista saada spektrikameralta kuva</w:t>
      </w:r>
      <w:r w:rsidR="0093563F" w:rsidRPr="00AE51C4">
        <w:rPr>
          <w:lang w:val="fi-FI"/>
        </w:rPr>
        <w:t xml:space="preserve"> näissä ympäristöissä</w:t>
      </w:r>
      <w:r w:rsidRPr="00AE51C4">
        <w:rPr>
          <w:lang w:val="fi-FI"/>
        </w:rPr>
        <w:t>. Spektrikameran kuva on sitten käytettävissä jatkokäsittelyyn tai tallennettavaksi tiedostoon.</w:t>
      </w:r>
      <w:r w:rsidR="0093563F" w:rsidRPr="00AE51C4">
        <w:rPr>
          <w:lang w:val="fi-FI"/>
        </w:rPr>
        <w:t xml:space="preserve"> Zynq 7000 ympäristössä RAM-muistin määrä ei riitä suorittamaan kaikkia spektrikuvan laskentoja loppuun saakka.</w:t>
      </w:r>
    </w:p>
    <w:p w:rsidR="00C27968" w:rsidRPr="00AE51C4" w:rsidRDefault="00C27968" w:rsidP="00C27968">
      <w:pPr>
        <w:pStyle w:val="BodyText"/>
        <w:rPr>
          <w:lang w:val="fi-FI"/>
        </w:rPr>
      </w:pPr>
    </w:p>
    <w:p w:rsidR="00C27968" w:rsidRPr="00AE51C4" w:rsidRDefault="00C27968" w:rsidP="00C27968">
      <w:pPr>
        <w:pStyle w:val="Heading2"/>
      </w:pPr>
      <w:bookmarkStart w:id="98" w:name="_Toc101039899"/>
      <w:r w:rsidRPr="00AE51C4">
        <w:t>PC ja Windows käyttöjärjestelmä</w:t>
      </w:r>
      <w:bookmarkEnd w:id="98"/>
    </w:p>
    <w:p w:rsidR="00C27968" w:rsidRPr="00AE51C4" w:rsidRDefault="00C27968" w:rsidP="00C27968">
      <w:pPr>
        <w:pStyle w:val="BodyText"/>
        <w:rPr>
          <w:lang w:val="fi-FI"/>
        </w:rPr>
      </w:pPr>
      <w:r w:rsidRPr="00AE51C4">
        <w:rPr>
          <w:lang w:val="fi-FI"/>
        </w:rPr>
        <w:t>Spektrikameran asennus ja käyttö Windows-ympäristössä.</w:t>
      </w:r>
    </w:p>
    <w:p w:rsidR="00C27968" w:rsidRPr="00AE51C4" w:rsidRDefault="00C27968" w:rsidP="00C27968">
      <w:pPr>
        <w:pStyle w:val="Caption"/>
      </w:pPr>
      <w:bookmarkStart w:id="99" w:name="_Toc101039977"/>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FE2A9E">
        <w:rPr>
          <w:noProof/>
        </w:rPr>
        <w:t>18</w:t>
      </w:r>
      <w:r w:rsidRPr="00AE51C4">
        <w:rPr>
          <w:noProof/>
        </w:rPr>
        <w:fldChar w:fldCharType="end"/>
      </w:r>
      <w:r w:rsidRPr="00AE51C4">
        <w:t>.</w:t>
      </w:r>
      <w:r w:rsidRPr="00AE51C4">
        <w:rPr>
          <w:b w:val="0"/>
        </w:rPr>
        <w:tab/>
        <w:t>Luettelo spektrikameran ohjaukseen tarvittavista ohjelmistoista Windows-ympäristössä</w:t>
      </w:r>
      <w:bookmarkEnd w:id="99"/>
    </w:p>
    <w:tbl>
      <w:tblPr>
        <w:tblStyle w:val="TableGrid"/>
        <w:tblW w:w="0" w:type="auto"/>
        <w:tblLayout w:type="fixed"/>
        <w:tblLook w:val="04A0" w:firstRow="1" w:lastRow="0" w:firstColumn="1" w:lastColumn="0" w:noHBand="0" w:noVBand="1"/>
      </w:tblPr>
      <w:tblGrid>
        <w:gridCol w:w="1980"/>
        <w:gridCol w:w="3685"/>
        <w:gridCol w:w="2829"/>
      </w:tblGrid>
      <w:tr w:rsidR="00C27968" w:rsidRPr="00AE51C4" w:rsidTr="00CE7FCE">
        <w:tc>
          <w:tcPr>
            <w:tcW w:w="1980" w:type="dxa"/>
            <w:shd w:val="clear" w:color="auto" w:fill="D9D9D9" w:themeFill="background1" w:themeFillShade="D9"/>
          </w:tcPr>
          <w:p w:rsidR="00C27968" w:rsidRPr="00AE51C4" w:rsidRDefault="00C27968" w:rsidP="00CE7FCE">
            <w:pPr>
              <w:pStyle w:val="BodyText"/>
              <w:rPr>
                <w:lang w:val="fi-FI"/>
              </w:rPr>
            </w:pPr>
            <w:r w:rsidRPr="00AE51C4">
              <w:rPr>
                <w:lang w:val="fi-FI"/>
              </w:rPr>
              <w:t>Komponnentti</w:t>
            </w:r>
          </w:p>
        </w:tc>
        <w:tc>
          <w:tcPr>
            <w:tcW w:w="3685" w:type="dxa"/>
            <w:shd w:val="clear" w:color="auto" w:fill="D9D9D9" w:themeFill="background1" w:themeFillShade="D9"/>
          </w:tcPr>
          <w:p w:rsidR="00C27968" w:rsidRPr="00AE51C4" w:rsidRDefault="00C27968" w:rsidP="00CE7FCE">
            <w:pPr>
              <w:pStyle w:val="BodyText"/>
              <w:rPr>
                <w:lang w:val="fi-FI"/>
              </w:rPr>
            </w:pPr>
            <w:r w:rsidRPr="00AE51C4">
              <w:rPr>
                <w:lang w:val="fi-FI"/>
              </w:rPr>
              <w:t>Nimi ja versio</w:t>
            </w:r>
          </w:p>
        </w:tc>
        <w:tc>
          <w:tcPr>
            <w:tcW w:w="2829" w:type="dxa"/>
            <w:shd w:val="clear" w:color="auto" w:fill="D9D9D9" w:themeFill="background1" w:themeFillShade="D9"/>
          </w:tcPr>
          <w:p w:rsidR="00C27968" w:rsidRPr="00AE51C4" w:rsidRDefault="00C27968" w:rsidP="00CE7FCE">
            <w:pPr>
              <w:pStyle w:val="BodyText"/>
              <w:rPr>
                <w:lang w:val="fi-FI"/>
              </w:rPr>
            </w:pPr>
            <w:r w:rsidRPr="00AE51C4">
              <w:rPr>
                <w:lang w:val="fi-FI"/>
              </w:rPr>
              <w:t>Asennustiedosto</w:t>
            </w:r>
          </w:p>
        </w:tc>
      </w:tr>
      <w:tr w:rsidR="00C27968" w:rsidRPr="006D76E3" w:rsidTr="00CE7FCE">
        <w:tc>
          <w:tcPr>
            <w:tcW w:w="1980" w:type="dxa"/>
          </w:tcPr>
          <w:p w:rsidR="00C27968" w:rsidRPr="00AE51C4" w:rsidRDefault="00C27968" w:rsidP="00CE7FCE">
            <w:pPr>
              <w:pStyle w:val="BodyText"/>
              <w:rPr>
                <w:lang w:val="fi-FI"/>
              </w:rPr>
            </w:pPr>
            <w:r w:rsidRPr="00AE51C4">
              <w:rPr>
                <w:lang w:val="fi-FI"/>
              </w:rPr>
              <w:t>Kameran ajuri</w:t>
            </w:r>
          </w:p>
        </w:tc>
        <w:tc>
          <w:tcPr>
            <w:tcW w:w="3685" w:type="dxa"/>
          </w:tcPr>
          <w:p w:rsidR="00C27968" w:rsidRPr="00AE51C4" w:rsidRDefault="00C27968" w:rsidP="00CE7FCE">
            <w:pPr>
              <w:pStyle w:val="BodyText"/>
              <w:rPr>
                <w:lang w:val="fi-FI"/>
              </w:rPr>
            </w:pPr>
            <w:r w:rsidRPr="00AE51C4">
              <w:rPr>
                <w:lang w:val="fi-FI"/>
              </w:rPr>
              <w:t>GenTL Acquire 2.39.0</w:t>
            </w:r>
          </w:p>
        </w:tc>
        <w:tc>
          <w:tcPr>
            <w:tcW w:w="2829" w:type="dxa"/>
          </w:tcPr>
          <w:p w:rsidR="00C27968" w:rsidRPr="006D76E3" w:rsidRDefault="00C27968" w:rsidP="00CE7FCE">
            <w:pPr>
              <w:pStyle w:val="BodyText"/>
              <w:rPr>
                <w:lang w:val="en-US"/>
              </w:rPr>
            </w:pPr>
            <w:r w:rsidRPr="006D76E3">
              <w:rPr>
                <w:lang w:val="en-US"/>
              </w:rPr>
              <w:t>mvGenTL_Acquire-x86_64-2.39.0.exe</w:t>
            </w:r>
            <w:r w:rsidRPr="006D76E3">
              <w:rPr>
                <w:lang w:val="en-US"/>
              </w:rPr>
              <w:br/>
              <w:t>mvBlueFOX-x86_64-2.39.0.msi</w:t>
            </w:r>
          </w:p>
        </w:tc>
      </w:tr>
      <w:tr w:rsidR="00C27968" w:rsidRPr="00AE51C4" w:rsidTr="00CE7FCE">
        <w:tc>
          <w:tcPr>
            <w:tcW w:w="1980" w:type="dxa"/>
          </w:tcPr>
          <w:p w:rsidR="00C27968" w:rsidRPr="00AE51C4" w:rsidRDefault="00C27968" w:rsidP="00CE7FCE">
            <w:pPr>
              <w:pStyle w:val="BodyText"/>
              <w:rPr>
                <w:lang w:val="fi-FI"/>
              </w:rPr>
            </w:pPr>
            <w:r w:rsidRPr="00AE51C4">
              <w:rPr>
                <w:lang w:val="fi-FI"/>
              </w:rPr>
              <w:t>Python</w:t>
            </w:r>
          </w:p>
        </w:tc>
        <w:tc>
          <w:tcPr>
            <w:tcW w:w="3685" w:type="dxa"/>
          </w:tcPr>
          <w:p w:rsidR="00C27968" w:rsidRPr="00AE51C4" w:rsidRDefault="00C27968" w:rsidP="00CE7FCE">
            <w:pPr>
              <w:pStyle w:val="BodyText"/>
              <w:rPr>
                <w:lang w:val="fi-FI"/>
              </w:rPr>
            </w:pPr>
            <w:r w:rsidRPr="00AE51C4">
              <w:rPr>
                <w:lang w:val="fi-FI"/>
              </w:rPr>
              <w:t>Python 3.7.6</w:t>
            </w:r>
          </w:p>
        </w:tc>
        <w:tc>
          <w:tcPr>
            <w:tcW w:w="2829" w:type="dxa"/>
          </w:tcPr>
          <w:p w:rsidR="00C27968" w:rsidRPr="00AE51C4" w:rsidRDefault="00C27968" w:rsidP="00CE7FCE">
            <w:pPr>
              <w:pStyle w:val="BodyText"/>
              <w:rPr>
                <w:lang w:val="fi-FI"/>
              </w:rPr>
            </w:pPr>
            <w:r w:rsidRPr="00AE51C4">
              <w:rPr>
                <w:lang w:val="fi-FI"/>
              </w:rPr>
              <w:t>python-3.7.6-amd64.exe</w:t>
            </w:r>
          </w:p>
        </w:tc>
      </w:tr>
      <w:tr w:rsidR="00C27968" w:rsidRPr="00AE51C4" w:rsidTr="00CE7FCE">
        <w:tc>
          <w:tcPr>
            <w:tcW w:w="1980" w:type="dxa"/>
          </w:tcPr>
          <w:p w:rsidR="00C27968" w:rsidRPr="00AE51C4" w:rsidRDefault="00C27968" w:rsidP="00CE7FCE">
            <w:pPr>
              <w:pStyle w:val="BodyText"/>
              <w:rPr>
                <w:lang w:val="fi-FI"/>
              </w:rPr>
            </w:pPr>
            <w:r w:rsidRPr="00AE51C4">
              <w:rPr>
                <w:lang w:val="fi-FI"/>
              </w:rPr>
              <w:lastRenderedPageBreak/>
              <w:t>Camazing</w:t>
            </w:r>
          </w:p>
        </w:tc>
        <w:tc>
          <w:tcPr>
            <w:tcW w:w="3685" w:type="dxa"/>
          </w:tcPr>
          <w:p w:rsidR="00C27968" w:rsidRPr="00AE51C4" w:rsidRDefault="00C27968" w:rsidP="00CE7FCE">
            <w:pPr>
              <w:pStyle w:val="BodyText"/>
              <w:rPr>
                <w:lang w:val="fi-FI"/>
              </w:rPr>
            </w:pPr>
            <w:r w:rsidRPr="00AE51C4">
              <w:rPr>
                <w:lang w:val="fi-FI"/>
              </w:rPr>
              <w:t>Camazing 0.9.0</w:t>
            </w:r>
          </w:p>
          <w:p w:rsidR="00C27968" w:rsidRPr="00AE51C4" w:rsidRDefault="00C27968" w:rsidP="00CE7FCE">
            <w:pPr>
              <w:pStyle w:val="BodyText"/>
              <w:rPr>
                <w:lang w:val="fi-FI"/>
              </w:rPr>
            </w:pPr>
            <w:r w:rsidRPr="00AE51C4">
              <w:rPr>
                <w:lang w:val="fi-FI"/>
              </w:rPr>
              <w:t>Genicam2 0.0.0dev5472</w:t>
            </w:r>
          </w:p>
        </w:tc>
        <w:tc>
          <w:tcPr>
            <w:tcW w:w="2829" w:type="dxa"/>
          </w:tcPr>
          <w:p w:rsidR="00C27968" w:rsidRPr="00AE51C4" w:rsidRDefault="00C27968" w:rsidP="00CE7FCE">
            <w:pPr>
              <w:pStyle w:val="BodyText"/>
              <w:rPr>
                <w:lang w:val="fi-FI"/>
              </w:rPr>
            </w:pPr>
            <w:r w:rsidRPr="00AE51C4">
              <w:rPr>
                <w:lang w:val="fi-FI"/>
              </w:rPr>
              <w:t>pip install camazing</w:t>
            </w:r>
          </w:p>
        </w:tc>
      </w:tr>
      <w:tr w:rsidR="00C27968" w:rsidRPr="00AE51C4" w:rsidTr="00CE7FCE">
        <w:tc>
          <w:tcPr>
            <w:tcW w:w="1980" w:type="dxa"/>
          </w:tcPr>
          <w:p w:rsidR="00C27968" w:rsidRPr="00AE51C4" w:rsidRDefault="00C27968" w:rsidP="00CE7FCE">
            <w:pPr>
              <w:pStyle w:val="BodyText"/>
              <w:rPr>
                <w:lang w:val="fi-FI"/>
              </w:rPr>
            </w:pPr>
            <w:r w:rsidRPr="00AE51C4">
              <w:rPr>
                <w:lang w:val="fi-FI"/>
              </w:rPr>
              <w:t>Numpy</w:t>
            </w:r>
          </w:p>
        </w:tc>
        <w:tc>
          <w:tcPr>
            <w:tcW w:w="3685" w:type="dxa"/>
          </w:tcPr>
          <w:p w:rsidR="00C27968" w:rsidRPr="00AE51C4" w:rsidRDefault="00C27968" w:rsidP="00CE7FCE">
            <w:pPr>
              <w:pStyle w:val="BodyText"/>
              <w:rPr>
                <w:lang w:val="fi-FI"/>
              </w:rPr>
            </w:pPr>
            <w:r w:rsidRPr="00AE51C4">
              <w:rPr>
                <w:lang w:val="fi-FI"/>
              </w:rPr>
              <w:t>Numpy 1.19.1</w:t>
            </w:r>
          </w:p>
        </w:tc>
        <w:tc>
          <w:tcPr>
            <w:tcW w:w="2829" w:type="dxa"/>
          </w:tcPr>
          <w:p w:rsidR="00C27968" w:rsidRPr="00AE51C4" w:rsidRDefault="00C27968" w:rsidP="00CE7FCE">
            <w:pPr>
              <w:rPr>
                <w:lang w:eastAsia="fi-FI"/>
              </w:rPr>
            </w:pPr>
            <w:r w:rsidRPr="00AE51C4">
              <w:rPr>
                <w:lang w:eastAsia="fi-FI"/>
              </w:rPr>
              <w:t>pip install numpy==1.19.3</w:t>
            </w:r>
          </w:p>
        </w:tc>
      </w:tr>
      <w:tr w:rsidR="00C27968" w:rsidRPr="00AE51C4" w:rsidTr="00CE7FCE">
        <w:tc>
          <w:tcPr>
            <w:tcW w:w="1980" w:type="dxa"/>
          </w:tcPr>
          <w:p w:rsidR="00C27968" w:rsidRPr="00AE51C4" w:rsidRDefault="00C27968" w:rsidP="00CE7FCE">
            <w:pPr>
              <w:pStyle w:val="BodyText"/>
              <w:rPr>
                <w:lang w:val="fi-FI"/>
              </w:rPr>
            </w:pPr>
            <w:r w:rsidRPr="00AE51C4">
              <w:rPr>
                <w:lang w:val="fi-FI"/>
              </w:rPr>
              <w:t>Matplotlib</w:t>
            </w:r>
          </w:p>
        </w:tc>
        <w:tc>
          <w:tcPr>
            <w:tcW w:w="3685" w:type="dxa"/>
          </w:tcPr>
          <w:p w:rsidR="00C27968" w:rsidRPr="00AE51C4" w:rsidRDefault="00C27968" w:rsidP="00CE7FCE">
            <w:pPr>
              <w:pStyle w:val="BodyText"/>
              <w:rPr>
                <w:lang w:val="fi-FI"/>
              </w:rPr>
            </w:pPr>
          </w:p>
        </w:tc>
        <w:tc>
          <w:tcPr>
            <w:tcW w:w="2829" w:type="dxa"/>
          </w:tcPr>
          <w:p w:rsidR="00C27968" w:rsidRPr="00AE51C4" w:rsidRDefault="00C27968" w:rsidP="00CE7FCE">
            <w:pPr>
              <w:rPr>
                <w:lang w:eastAsia="fi-FI"/>
              </w:rPr>
            </w:pPr>
            <w:r w:rsidRPr="00AE51C4">
              <w:t>pip install matplotlib</w:t>
            </w:r>
          </w:p>
        </w:tc>
      </w:tr>
      <w:tr w:rsidR="00C27968" w:rsidRPr="00AE51C4" w:rsidTr="00CE7FCE">
        <w:tc>
          <w:tcPr>
            <w:tcW w:w="1980" w:type="dxa"/>
          </w:tcPr>
          <w:p w:rsidR="00C27968" w:rsidRPr="00AE51C4" w:rsidRDefault="00C27968" w:rsidP="00CE7FCE">
            <w:pPr>
              <w:pStyle w:val="BodyText"/>
              <w:rPr>
                <w:lang w:val="fi-FI"/>
              </w:rPr>
            </w:pPr>
            <w:r w:rsidRPr="00AE51C4">
              <w:rPr>
                <w:lang w:val="fi-FI"/>
              </w:rPr>
              <w:t>Git</w:t>
            </w:r>
          </w:p>
        </w:tc>
        <w:tc>
          <w:tcPr>
            <w:tcW w:w="3685" w:type="dxa"/>
          </w:tcPr>
          <w:p w:rsidR="00C27968" w:rsidRPr="00AE51C4" w:rsidRDefault="00C27968" w:rsidP="00CE7FCE">
            <w:pPr>
              <w:pStyle w:val="BodyText"/>
              <w:rPr>
                <w:lang w:val="fi-FI"/>
              </w:rPr>
            </w:pPr>
            <w:r w:rsidRPr="00AE51C4">
              <w:rPr>
                <w:lang w:val="fi-FI"/>
              </w:rPr>
              <w:t>Git 2.28</w:t>
            </w:r>
          </w:p>
        </w:tc>
        <w:tc>
          <w:tcPr>
            <w:tcW w:w="2829" w:type="dxa"/>
          </w:tcPr>
          <w:p w:rsidR="00C27968" w:rsidRPr="00AE51C4" w:rsidRDefault="00C27968" w:rsidP="00CE7FCE">
            <w:pPr>
              <w:pStyle w:val="BodyText"/>
              <w:rPr>
                <w:lang w:val="fi-FI"/>
              </w:rPr>
            </w:pPr>
            <w:r w:rsidRPr="00AE51C4">
              <w:rPr>
                <w:lang w:val="fi-FI"/>
              </w:rPr>
              <w:t>Git-2.28.0-64-bit.exe</w:t>
            </w:r>
          </w:p>
        </w:tc>
      </w:tr>
      <w:tr w:rsidR="00C27968" w:rsidRPr="006D76E3" w:rsidTr="00CE7FCE">
        <w:tc>
          <w:tcPr>
            <w:tcW w:w="1980" w:type="dxa"/>
          </w:tcPr>
          <w:p w:rsidR="00C27968" w:rsidRPr="00AE51C4" w:rsidRDefault="00C27968" w:rsidP="00CE7FCE">
            <w:pPr>
              <w:pStyle w:val="BodyText"/>
              <w:rPr>
                <w:lang w:val="fi-FI"/>
              </w:rPr>
            </w:pPr>
            <w:r w:rsidRPr="00AE51C4">
              <w:rPr>
                <w:lang w:val="fi-FI"/>
              </w:rPr>
              <w:t>FPIPY</w:t>
            </w:r>
          </w:p>
        </w:tc>
        <w:tc>
          <w:tcPr>
            <w:tcW w:w="3685" w:type="dxa"/>
          </w:tcPr>
          <w:p w:rsidR="00C27968" w:rsidRPr="00AE51C4" w:rsidRDefault="00C27968" w:rsidP="00CE7FCE">
            <w:pPr>
              <w:pStyle w:val="BodyText"/>
              <w:rPr>
                <w:lang w:val="fi-FI"/>
              </w:rPr>
            </w:pPr>
            <w:r w:rsidRPr="00AE51C4">
              <w:rPr>
                <w:lang w:val="fi-FI"/>
              </w:rPr>
              <w:t>Fpipy 0.1.0</w:t>
            </w:r>
          </w:p>
        </w:tc>
        <w:tc>
          <w:tcPr>
            <w:tcW w:w="2829" w:type="dxa"/>
          </w:tcPr>
          <w:p w:rsidR="00C27968" w:rsidRPr="006D76E3" w:rsidRDefault="00C27968" w:rsidP="00CE7FCE">
            <w:pPr>
              <w:pStyle w:val="BodyText"/>
              <w:jc w:val="left"/>
              <w:rPr>
                <w:lang w:val="en-US"/>
              </w:rPr>
            </w:pPr>
            <w:r w:rsidRPr="006D76E3">
              <w:rPr>
                <w:lang w:val="en-US"/>
              </w:rPr>
              <w:t>pip install git+https://github.com/silmae/fpipy.git</w:t>
            </w:r>
          </w:p>
        </w:tc>
      </w:tr>
      <w:tr w:rsidR="00C27968" w:rsidRPr="006D76E3" w:rsidTr="00CE7FCE">
        <w:tc>
          <w:tcPr>
            <w:tcW w:w="1980" w:type="dxa"/>
          </w:tcPr>
          <w:p w:rsidR="00C27968" w:rsidRPr="00AE51C4" w:rsidRDefault="00C27968" w:rsidP="00CE7FCE">
            <w:pPr>
              <w:pStyle w:val="BodyText"/>
              <w:rPr>
                <w:lang w:val="fi-FI"/>
              </w:rPr>
            </w:pPr>
            <w:r w:rsidRPr="00AE51C4">
              <w:rPr>
                <w:lang w:val="fi-FI"/>
              </w:rPr>
              <w:t>LED:ien ohjaus</w:t>
            </w:r>
          </w:p>
        </w:tc>
        <w:tc>
          <w:tcPr>
            <w:tcW w:w="3685" w:type="dxa"/>
          </w:tcPr>
          <w:p w:rsidR="00C27968" w:rsidRPr="00AE51C4" w:rsidRDefault="00C27968" w:rsidP="00CE7FCE">
            <w:pPr>
              <w:pStyle w:val="BodyText"/>
              <w:rPr>
                <w:lang w:val="fi-FI"/>
              </w:rPr>
            </w:pPr>
            <w:r w:rsidRPr="00AE51C4">
              <w:rPr>
                <w:lang w:val="fi-FI"/>
              </w:rPr>
              <w:t>LEDDriver 1.0</w:t>
            </w:r>
          </w:p>
        </w:tc>
        <w:tc>
          <w:tcPr>
            <w:tcW w:w="2829" w:type="dxa"/>
          </w:tcPr>
          <w:p w:rsidR="00C27968" w:rsidRPr="006D76E3" w:rsidRDefault="00C27968" w:rsidP="00CE7FCE">
            <w:pPr>
              <w:pStyle w:val="BodyText"/>
              <w:rPr>
                <w:lang w:val="en-US"/>
              </w:rPr>
            </w:pPr>
            <w:r w:rsidRPr="006D76E3">
              <w:rPr>
                <w:lang w:val="en-US"/>
              </w:rPr>
              <w:t>pip install leddriver-master.zip</w:t>
            </w:r>
          </w:p>
        </w:tc>
      </w:tr>
      <w:tr w:rsidR="00C27968" w:rsidRPr="006D76E3" w:rsidTr="00CE7FCE">
        <w:tc>
          <w:tcPr>
            <w:tcW w:w="1980" w:type="dxa"/>
          </w:tcPr>
          <w:p w:rsidR="00C27968" w:rsidRPr="00AE51C4" w:rsidRDefault="00C27968" w:rsidP="00CE7FCE">
            <w:pPr>
              <w:pStyle w:val="BodyText"/>
              <w:rPr>
                <w:lang w:val="fi-FI"/>
              </w:rPr>
            </w:pPr>
            <w:r w:rsidRPr="00AE51C4">
              <w:rPr>
                <w:lang w:val="fi-FI"/>
              </w:rPr>
              <w:t>Spectracular</w:t>
            </w:r>
          </w:p>
        </w:tc>
        <w:tc>
          <w:tcPr>
            <w:tcW w:w="3685" w:type="dxa"/>
          </w:tcPr>
          <w:p w:rsidR="00C27968" w:rsidRPr="00AE51C4" w:rsidRDefault="00C27968" w:rsidP="00CE7FCE">
            <w:pPr>
              <w:pStyle w:val="BodyText"/>
              <w:rPr>
                <w:lang w:val="fi-FI"/>
              </w:rPr>
            </w:pPr>
            <w:r w:rsidRPr="00AE51C4">
              <w:rPr>
                <w:lang w:val="fi-FI"/>
              </w:rPr>
              <w:t>Spectracular 0.1.dev0</w:t>
            </w:r>
          </w:p>
        </w:tc>
        <w:tc>
          <w:tcPr>
            <w:tcW w:w="2829" w:type="dxa"/>
          </w:tcPr>
          <w:p w:rsidR="00C27968" w:rsidRPr="006D76E3" w:rsidRDefault="00C27968" w:rsidP="00CE7FCE">
            <w:pPr>
              <w:pStyle w:val="BodyText"/>
              <w:rPr>
                <w:lang w:val="en-US"/>
              </w:rPr>
            </w:pPr>
            <w:r w:rsidRPr="006D76E3">
              <w:rPr>
                <w:lang w:val="en-US"/>
              </w:rPr>
              <w:t>pip install spectracular-led_version.zip</w:t>
            </w:r>
          </w:p>
        </w:tc>
      </w:tr>
    </w:tbl>
    <w:p w:rsidR="00C27968" w:rsidRPr="006D76E3" w:rsidRDefault="00C27968" w:rsidP="00C27968">
      <w:pPr>
        <w:pStyle w:val="BodyText"/>
        <w:rPr>
          <w:lang w:val="en-US"/>
        </w:rPr>
      </w:pPr>
    </w:p>
    <w:p w:rsidR="00C27968" w:rsidRPr="006D76E3" w:rsidRDefault="00C27968" w:rsidP="00C27968">
      <w:pPr>
        <w:pStyle w:val="BodyText"/>
        <w:rPr>
          <w:lang w:val="en-US"/>
        </w:rPr>
      </w:pPr>
    </w:p>
    <w:p w:rsidR="00C27968" w:rsidRPr="00AE51C4" w:rsidRDefault="00C27968" w:rsidP="00C27968">
      <w:pPr>
        <w:pStyle w:val="Heading3"/>
      </w:pPr>
      <w:bookmarkStart w:id="100" w:name="_Toc101039900"/>
      <w:r w:rsidRPr="00AE51C4">
        <w:t>mvImpact Acquire SDK Python</w:t>
      </w:r>
      <w:bookmarkEnd w:id="100"/>
    </w:p>
    <w:p w:rsidR="00C27968" w:rsidRPr="00AE51C4" w:rsidRDefault="00C27968" w:rsidP="00C27968">
      <w:pPr>
        <w:pStyle w:val="BodyText"/>
        <w:rPr>
          <w:lang w:val="fi-FI"/>
        </w:rPr>
      </w:pPr>
      <w:r w:rsidRPr="00AE51C4">
        <w:rPr>
          <w:lang w:val="fi-FI"/>
        </w:rPr>
        <w:t>Testasin PC Windows-ympäristössä myös kuvan ottamista kameran valmistajan oman Python-rajapinnan kautta.</w:t>
      </w:r>
    </w:p>
    <w:p w:rsidR="00C27968" w:rsidRPr="00AE51C4" w:rsidRDefault="00C27968" w:rsidP="00C27968">
      <w:pPr>
        <w:pStyle w:val="BodyText"/>
        <w:rPr>
          <w:lang w:val="fi-FI"/>
        </w:rPr>
      </w:pPr>
    </w:p>
    <w:p w:rsidR="00C27968" w:rsidRPr="006D76E3" w:rsidRDefault="00C27968" w:rsidP="00C27968">
      <w:pPr>
        <w:pStyle w:val="BodyText"/>
        <w:rPr>
          <w:lang w:val="en-US"/>
        </w:rPr>
      </w:pPr>
      <w:r w:rsidRPr="006D76E3">
        <w:rPr>
          <w:lang w:val="en-US"/>
        </w:rPr>
        <w:t>C:\Program Files\MATRIX VISION\mvIMPACT Acquire\doc</w:t>
      </w:r>
    </w:p>
    <w:p w:rsidR="00C27968" w:rsidRPr="006D76E3" w:rsidRDefault="00C27968" w:rsidP="00C27968">
      <w:pPr>
        <w:pStyle w:val="BodyText"/>
        <w:rPr>
          <w:lang w:val="en-US"/>
        </w:rPr>
      </w:pPr>
    </w:p>
    <w:p w:rsidR="00C27968" w:rsidRPr="006D76E3" w:rsidRDefault="00C27968" w:rsidP="00C27968">
      <w:pPr>
        <w:pStyle w:val="BodyText"/>
        <w:jc w:val="left"/>
        <w:rPr>
          <w:lang w:val="en-US"/>
        </w:rPr>
      </w:pPr>
      <w:r w:rsidRPr="006D76E3">
        <w:rPr>
          <w:lang w:val="en-US"/>
        </w:rPr>
        <w:t>C:\Program Files\MATRIX VISION\mvIMPACT Acquire\doc\mvIMPACT_Acquire_API_PYTHON_manual.chm</w:t>
      </w:r>
    </w:p>
    <w:p w:rsidR="00C27968" w:rsidRPr="006D76E3" w:rsidRDefault="00C27968" w:rsidP="00C27968">
      <w:pPr>
        <w:pStyle w:val="BodyText"/>
        <w:rPr>
          <w:lang w:val="en-US"/>
        </w:rPr>
      </w:pPr>
    </w:p>
    <w:p w:rsidR="00C27968" w:rsidRPr="00AE51C4" w:rsidRDefault="00C27968" w:rsidP="00C27968">
      <w:pPr>
        <w:pStyle w:val="BodyText"/>
        <w:rPr>
          <w:lang w:val="fi-FI"/>
        </w:rPr>
      </w:pPr>
      <w:r w:rsidRPr="00AE51C4">
        <w:rPr>
          <w:lang w:val="fi-FI"/>
        </w:rPr>
        <w:t>Testasin ja onnistuu kaapata kuva test.py-ohjelmalla.</w:t>
      </w:r>
    </w:p>
    <w:p w:rsidR="00C27968" w:rsidRPr="00AE51C4" w:rsidRDefault="00C27968" w:rsidP="00C27968">
      <w:pPr>
        <w:pStyle w:val="BodyText"/>
        <w:rPr>
          <w:lang w:val="fi-FI"/>
        </w:rPr>
      </w:pPr>
    </w:p>
    <w:p w:rsidR="00C27968" w:rsidRPr="00AE51C4" w:rsidRDefault="00C27968" w:rsidP="00C27968">
      <w:pPr>
        <w:pStyle w:val="BodyText"/>
        <w:rPr>
          <w:lang w:val="fi-FI"/>
        </w:rPr>
      </w:pPr>
      <w:r w:rsidRPr="00AE51C4">
        <w:rPr>
          <w:lang w:val="fi-FI"/>
        </w:rPr>
        <w:t>Zybo-ympäristössä ei ollut tarvittavaa Genicam-rajapinnan ohjelmistopakettia ARMHF-targetille.</w:t>
      </w:r>
    </w:p>
    <w:p w:rsidR="00C27968" w:rsidRPr="00AE51C4" w:rsidRDefault="00C27968" w:rsidP="00C27968">
      <w:pPr>
        <w:pStyle w:val="BodyText"/>
        <w:rPr>
          <w:lang w:val="fi-FI"/>
        </w:rPr>
      </w:pPr>
    </w:p>
    <w:p w:rsidR="00C27968" w:rsidRPr="00AE51C4" w:rsidRDefault="00AC551A" w:rsidP="00C27968">
      <w:pPr>
        <w:pStyle w:val="Heading2"/>
      </w:pPr>
      <w:bookmarkStart w:id="101" w:name="_Toc101039901"/>
      <w:r w:rsidRPr="00AE51C4">
        <w:lastRenderedPageBreak/>
        <w:t xml:space="preserve">PC ja </w:t>
      </w:r>
      <w:r w:rsidR="00C27968" w:rsidRPr="00AE51C4">
        <w:t>Ubuntu Linux</w:t>
      </w:r>
      <w:r w:rsidRPr="00AE51C4">
        <w:t xml:space="preserve"> käyttöjärjestelmä</w:t>
      </w:r>
      <w:bookmarkEnd w:id="101"/>
    </w:p>
    <w:p w:rsidR="00C27968" w:rsidRPr="00AE51C4" w:rsidRDefault="00C27968" w:rsidP="00C27968">
      <w:pPr>
        <w:pStyle w:val="BodyText"/>
        <w:rPr>
          <w:lang w:val="fi-FI"/>
        </w:rPr>
      </w:pPr>
      <w:r w:rsidRPr="00AE51C4">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AE51C4" w:rsidRDefault="00C27968" w:rsidP="00C27968">
      <w:pPr>
        <w:pStyle w:val="BodyText"/>
        <w:rPr>
          <w:lang w:val="fi-FI"/>
        </w:rPr>
      </w:pPr>
    </w:p>
    <w:p w:rsidR="00C27968" w:rsidRPr="00AE51C4" w:rsidRDefault="00C27968" w:rsidP="00C27968">
      <w:pPr>
        <w:pStyle w:val="BodyText"/>
        <w:rPr>
          <w:lang w:val="fi-FI"/>
        </w:rPr>
      </w:pPr>
      <w:r w:rsidRPr="00AE51C4">
        <w:rPr>
          <w:lang w:val="fi-FI"/>
        </w:rPr>
        <w:t>PC-ympäristössä minulla oli käytössä Ubuntu 18.04.1.</w:t>
      </w:r>
    </w:p>
    <w:p w:rsidR="00C27968" w:rsidRPr="00AE51C4" w:rsidRDefault="00C27968" w:rsidP="00C27968">
      <w:pPr>
        <w:pStyle w:val="BodyText"/>
        <w:rPr>
          <w:lang w:val="fi-FI"/>
        </w:rPr>
      </w:pPr>
    </w:p>
    <w:p w:rsidR="00C27968" w:rsidRPr="00AE51C4" w:rsidRDefault="00C27968" w:rsidP="00C27968">
      <w:pPr>
        <w:pStyle w:val="Caption"/>
        <w:rPr>
          <w:b w:val="0"/>
        </w:rPr>
      </w:pPr>
      <w:bookmarkStart w:id="102" w:name="_Toc101039978"/>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FE2A9E">
        <w:rPr>
          <w:noProof/>
        </w:rPr>
        <w:t>19</w:t>
      </w:r>
      <w:r w:rsidRPr="00AE51C4">
        <w:rPr>
          <w:noProof/>
        </w:rPr>
        <w:fldChar w:fldCharType="end"/>
      </w:r>
      <w:r w:rsidRPr="00AE51C4">
        <w:t>.</w:t>
      </w:r>
      <w:r w:rsidRPr="00AE51C4">
        <w:rPr>
          <w:b w:val="0"/>
        </w:rPr>
        <w:tab/>
        <w:t>Luettelo spektrikameran ohjaukseen tarvittavista ohjelmistoista Ubuntu Linux-ympäristössä</w:t>
      </w:r>
      <w:bookmarkEnd w:id="102"/>
    </w:p>
    <w:tbl>
      <w:tblPr>
        <w:tblStyle w:val="TableGrid"/>
        <w:tblW w:w="0" w:type="auto"/>
        <w:tblLayout w:type="fixed"/>
        <w:tblLook w:val="04A0" w:firstRow="1" w:lastRow="0" w:firstColumn="1" w:lastColumn="0" w:noHBand="0" w:noVBand="1"/>
      </w:tblPr>
      <w:tblGrid>
        <w:gridCol w:w="1980"/>
        <w:gridCol w:w="3685"/>
        <w:gridCol w:w="2829"/>
      </w:tblGrid>
      <w:tr w:rsidR="00C27968" w:rsidRPr="00AE51C4" w:rsidTr="00CE7FCE">
        <w:tc>
          <w:tcPr>
            <w:tcW w:w="1980" w:type="dxa"/>
            <w:shd w:val="clear" w:color="auto" w:fill="D9D9D9" w:themeFill="background1" w:themeFillShade="D9"/>
          </w:tcPr>
          <w:p w:rsidR="00C27968" w:rsidRPr="00AE51C4" w:rsidRDefault="00C27968" w:rsidP="00CE7FCE">
            <w:pPr>
              <w:pStyle w:val="BodyText"/>
              <w:rPr>
                <w:lang w:val="fi-FI"/>
              </w:rPr>
            </w:pPr>
            <w:r w:rsidRPr="00AE51C4">
              <w:rPr>
                <w:lang w:val="fi-FI"/>
              </w:rPr>
              <w:t>Komponnentti</w:t>
            </w:r>
          </w:p>
        </w:tc>
        <w:tc>
          <w:tcPr>
            <w:tcW w:w="3685" w:type="dxa"/>
            <w:shd w:val="clear" w:color="auto" w:fill="D9D9D9" w:themeFill="background1" w:themeFillShade="D9"/>
          </w:tcPr>
          <w:p w:rsidR="00C27968" w:rsidRPr="00AE51C4" w:rsidRDefault="00C27968" w:rsidP="00CE7FCE">
            <w:pPr>
              <w:pStyle w:val="BodyText"/>
              <w:rPr>
                <w:lang w:val="fi-FI"/>
              </w:rPr>
            </w:pPr>
            <w:r w:rsidRPr="00AE51C4">
              <w:rPr>
                <w:lang w:val="fi-FI"/>
              </w:rPr>
              <w:t>Nimi ja versio</w:t>
            </w:r>
          </w:p>
        </w:tc>
        <w:tc>
          <w:tcPr>
            <w:tcW w:w="2829" w:type="dxa"/>
            <w:shd w:val="clear" w:color="auto" w:fill="D9D9D9" w:themeFill="background1" w:themeFillShade="D9"/>
          </w:tcPr>
          <w:p w:rsidR="00C27968" w:rsidRPr="00AE51C4" w:rsidRDefault="00C27968" w:rsidP="00CE7FCE">
            <w:pPr>
              <w:pStyle w:val="BodyText"/>
              <w:rPr>
                <w:lang w:val="fi-FI"/>
              </w:rPr>
            </w:pPr>
            <w:r w:rsidRPr="00AE51C4">
              <w:rPr>
                <w:lang w:val="fi-FI"/>
              </w:rPr>
              <w:t>Asennustiedosto</w:t>
            </w:r>
          </w:p>
        </w:tc>
      </w:tr>
      <w:tr w:rsidR="00C27968" w:rsidRPr="006D76E3" w:rsidTr="00CE7FCE">
        <w:tc>
          <w:tcPr>
            <w:tcW w:w="1980" w:type="dxa"/>
          </w:tcPr>
          <w:p w:rsidR="00C27968" w:rsidRPr="00AE51C4" w:rsidRDefault="00C27968" w:rsidP="00CE7FCE">
            <w:pPr>
              <w:pStyle w:val="BodyText"/>
              <w:rPr>
                <w:lang w:val="fi-FI"/>
              </w:rPr>
            </w:pPr>
            <w:r w:rsidRPr="00AE51C4">
              <w:rPr>
                <w:lang w:val="fi-FI"/>
              </w:rPr>
              <w:t>Kameran ajuri</w:t>
            </w:r>
          </w:p>
        </w:tc>
        <w:tc>
          <w:tcPr>
            <w:tcW w:w="3685" w:type="dxa"/>
          </w:tcPr>
          <w:p w:rsidR="00C27968" w:rsidRPr="00AE51C4" w:rsidRDefault="00C27968" w:rsidP="00CE7FCE">
            <w:pPr>
              <w:pStyle w:val="BodyText"/>
              <w:rPr>
                <w:lang w:val="fi-FI"/>
              </w:rPr>
            </w:pPr>
            <w:r w:rsidRPr="00AE51C4">
              <w:rPr>
                <w:lang w:val="fi-FI"/>
              </w:rPr>
              <w:t>GenTL Acquire 2.39.0</w:t>
            </w:r>
          </w:p>
        </w:tc>
        <w:tc>
          <w:tcPr>
            <w:tcW w:w="2829" w:type="dxa"/>
          </w:tcPr>
          <w:p w:rsidR="00C27968" w:rsidRPr="006D76E3" w:rsidRDefault="00C27968" w:rsidP="00CE7FCE">
            <w:pPr>
              <w:rPr>
                <w:lang w:val="en-US"/>
              </w:rPr>
            </w:pPr>
            <w:r w:rsidRPr="006D76E3">
              <w:rPr>
                <w:lang w:val="en-US"/>
              </w:rPr>
              <w:t>install_mvGenTL_Acquire.sh</w:t>
            </w:r>
          </w:p>
          <w:p w:rsidR="00C27968" w:rsidRPr="006D76E3" w:rsidRDefault="00C27968" w:rsidP="00CE7FCE">
            <w:pPr>
              <w:pStyle w:val="BodyText"/>
              <w:rPr>
                <w:lang w:val="en-US"/>
              </w:rPr>
            </w:pPr>
            <w:r w:rsidRPr="006D76E3">
              <w:rPr>
                <w:lang w:val="en-US"/>
              </w:rPr>
              <w:t>mvGenTL_Acquire-x86_64_ABI2-2.39.0.tgz</w:t>
            </w:r>
          </w:p>
        </w:tc>
      </w:tr>
      <w:tr w:rsidR="00C27968" w:rsidRPr="00AE51C4" w:rsidTr="00CE7FCE">
        <w:tc>
          <w:tcPr>
            <w:tcW w:w="1980" w:type="dxa"/>
          </w:tcPr>
          <w:p w:rsidR="00C27968" w:rsidRPr="00AE51C4" w:rsidRDefault="00C27968" w:rsidP="00CE7FCE">
            <w:pPr>
              <w:pStyle w:val="BodyText"/>
              <w:rPr>
                <w:lang w:val="fi-FI"/>
              </w:rPr>
            </w:pPr>
            <w:r w:rsidRPr="00AE51C4">
              <w:rPr>
                <w:lang w:val="fi-FI"/>
              </w:rPr>
              <w:t>Python</w:t>
            </w:r>
          </w:p>
        </w:tc>
        <w:tc>
          <w:tcPr>
            <w:tcW w:w="3685" w:type="dxa"/>
          </w:tcPr>
          <w:p w:rsidR="00C27968" w:rsidRPr="00AE51C4" w:rsidRDefault="00C27968" w:rsidP="00CE7FCE">
            <w:pPr>
              <w:pStyle w:val="BodyText"/>
              <w:rPr>
                <w:lang w:val="fi-FI"/>
              </w:rPr>
            </w:pPr>
            <w:r w:rsidRPr="00AE51C4">
              <w:rPr>
                <w:lang w:val="fi-FI"/>
              </w:rPr>
              <w:t>Python</w:t>
            </w:r>
          </w:p>
        </w:tc>
        <w:tc>
          <w:tcPr>
            <w:tcW w:w="2829" w:type="dxa"/>
          </w:tcPr>
          <w:p w:rsidR="00C27968" w:rsidRPr="00AE51C4" w:rsidRDefault="00C27968" w:rsidP="00CE7FCE">
            <w:pPr>
              <w:pStyle w:val="BodyText"/>
              <w:rPr>
                <w:lang w:val="fi-FI"/>
              </w:rPr>
            </w:pPr>
          </w:p>
        </w:tc>
      </w:tr>
      <w:tr w:rsidR="00C27968" w:rsidRPr="00AE51C4" w:rsidTr="00CE7FCE">
        <w:tc>
          <w:tcPr>
            <w:tcW w:w="1980" w:type="dxa"/>
          </w:tcPr>
          <w:p w:rsidR="00C27968" w:rsidRPr="00AE51C4" w:rsidRDefault="00C27968" w:rsidP="00CE7FCE">
            <w:pPr>
              <w:pStyle w:val="BodyText"/>
              <w:rPr>
                <w:lang w:val="fi-FI"/>
              </w:rPr>
            </w:pPr>
            <w:r w:rsidRPr="00AE51C4">
              <w:rPr>
                <w:lang w:val="fi-FI"/>
              </w:rPr>
              <w:t>Camazing</w:t>
            </w:r>
          </w:p>
        </w:tc>
        <w:tc>
          <w:tcPr>
            <w:tcW w:w="3685" w:type="dxa"/>
          </w:tcPr>
          <w:p w:rsidR="00C27968" w:rsidRPr="00AE51C4" w:rsidRDefault="00C27968" w:rsidP="00CE7FCE">
            <w:pPr>
              <w:pStyle w:val="BodyText"/>
              <w:rPr>
                <w:lang w:val="fi-FI"/>
              </w:rPr>
            </w:pPr>
            <w:r w:rsidRPr="00AE51C4">
              <w:rPr>
                <w:lang w:val="fi-FI"/>
              </w:rPr>
              <w:t>Camazing 0.9.0</w:t>
            </w:r>
          </w:p>
          <w:p w:rsidR="00C27968" w:rsidRPr="00AE51C4" w:rsidRDefault="00C27968" w:rsidP="00CE7FCE">
            <w:pPr>
              <w:pStyle w:val="BodyText"/>
              <w:rPr>
                <w:lang w:val="fi-FI"/>
              </w:rPr>
            </w:pPr>
            <w:r w:rsidRPr="00AE51C4">
              <w:rPr>
                <w:lang w:val="fi-FI"/>
              </w:rPr>
              <w:t>Genicam2 0.0.0dev5472</w:t>
            </w:r>
          </w:p>
        </w:tc>
        <w:tc>
          <w:tcPr>
            <w:tcW w:w="2829" w:type="dxa"/>
          </w:tcPr>
          <w:p w:rsidR="00C27968" w:rsidRPr="00AE51C4" w:rsidRDefault="00C27968" w:rsidP="00CE7FCE">
            <w:pPr>
              <w:pStyle w:val="BodyText"/>
              <w:rPr>
                <w:lang w:val="fi-FI"/>
              </w:rPr>
            </w:pPr>
            <w:r w:rsidRPr="00AE51C4">
              <w:rPr>
                <w:lang w:val="fi-FI"/>
              </w:rPr>
              <w:t>pip install camazing</w:t>
            </w:r>
          </w:p>
        </w:tc>
      </w:tr>
      <w:tr w:rsidR="00C27968" w:rsidRPr="00AE51C4" w:rsidTr="00CE7FCE">
        <w:tc>
          <w:tcPr>
            <w:tcW w:w="1980" w:type="dxa"/>
          </w:tcPr>
          <w:p w:rsidR="00C27968" w:rsidRPr="00AE51C4" w:rsidRDefault="00C27968" w:rsidP="00CE7FCE">
            <w:pPr>
              <w:pStyle w:val="BodyText"/>
              <w:rPr>
                <w:lang w:val="fi-FI"/>
              </w:rPr>
            </w:pPr>
            <w:r w:rsidRPr="00AE51C4">
              <w:rPr>
                <w:lang w:val="fi-FI"/>
              </w:rPr>
              <w:t>Numpy</w:t>
            </w:r>
          </w:p>
        </w:tc>
        <w:tc>
          <w:tcPr>
            <w:tcW w:w="3685" w:type="dxa"/>
          </w:tcPr>
          <w:p w:rsidR="00C27968" w:rsidRPr="00AE51C4" w:rsidRDefault="00C27968" w:rsidP="00CE7FCE">
            <w:pPr>
              <w:pStyle w:val="BodyText"/>
              <w:rPr>
                <w:lang w:val="fi-FI"/>
              </w:rPr>
            </w:pPr>
            <w:r w:rsidRPr="00AE51C4">
              <w:rPr>
                <w:lang w:val="fi-FI"/>
              </w:rPr>
              <w:t>Numpy 1.19.1</w:t>
            </w:r>
          </w:p>
        </w:tc>
        <w:tc>
          <w:tcPr>
            <w:tcW w:w="2829" w:type="dxa"/>
          </w:tcPr>
          <w:p w:rsidR="00C27968" w:rsidRPr="00AE51C4" w:rsidRDefault="00C27968" w:rsidP="00CE7FCE">
            <w:pPr>
              <w:rPr>
                <w:lang w:eastAsia="fi-FI"/>
              </w:rPr>
            </w:pPr>
            <w:r w:rsidRPr="00AE51C4">
              <w:rPr>
                <w:lang w:eastAsia="fi-FI"/>
              </w:rPr>
              <w:t>pip install numpy</w:t>
            </w:r>
          </w:p>
        </w:tc>
      </w:tr>
      <w:tr w:rsidR="00C27968" w:rsidRPr="00AE51C4" w:rsidTr="00CE7FCE">
        <w:tc>
          <w:tcPr>
            <w:tcW w:w="1980" w:type="dxa"/>
          </w:tcPr>
          <w:p w:rsidR="00C27968" w:rsidRPr="00AE51C4" w:rsidRDefault="00C27968" w:rsidP="00CE7FCE">
            <w:pPr>
              <w:pStyle w:val="BodyText"/>
              <w:rPr>
                <w:lang w:val="fi-FI"/>
              </w:rPr>
            </w:pPr>
            <w:r w:rsidRPr="00AE51C4">
              <w:rPr>
                <w:lang w:val="fi-FI"/>
              </w:rPr>
              <w:t>Matplotlib</w:t>
            </w:r>
          </w:p>
        </w:tc>
        <w:tc>
          <w:tcPr>
            <w:tcW w:w="3685" w:type="dxa"/>
          </w:tcPr>
          <w:p w:rsidR="00C27968" w:rsidRPr="00AE51C4" w:rsidRDefault="00C27968" w:rsidP="00CE7FCE">
            <w:pPr>
              <w:pStyle w:val="BodyText"/>
              <w:rPr>
                <w:lang w:val="fi-FI"/>
              </w:rPr>
            </w:pPr>
          </w:p>
        </w:tc>
        <w:tc>
          <w:tcPr>
            <w:tcW w:w="2829" w:type="dxa"/>
          </w:tcPr>
          <w:p w:rsidR="00C27968" w:rsidRPr="00AE51C4" w:rsidRDefault="00C27968" w:rsidP="00CE7FCE">
            <w:pPr>
              <w:rPr>
                <w:lang w:eastAsia="fi-FI"/>
              </w:rPr>
            </w:pPr>
            <w:r w:rsidRPr="00AE51C4">
              <w:t>pip install matplotlib</w:t>
            </w:r>
          </w:p>
        </w:tc>
      </w:tr>
      <w:tr w:rsidR="00C27968" w:rsidRPr="00AE51C4" w:rsidTr="00CE7FCE">
        <w:tc>
          <w:tcPr>
            <w:tcW w:w="1980" w:type="dxa"/>
          </w:tcPr>
          <w:p w:rsidR="00C27968" w:rsidRPr="00AE51C4" w:rsidRDefault="00C27968" w:rsidP="00CE7FCE">
            <w:pPr>
              <w:pStyle w:val="BodyText"/>
              <w:rPr>
                <w:lang w:val="fi-FI"/>
              </w:rPr>
            </w:pPr>
            <w:r w:rsidRPr="00AE51C4">
              <w:rPr>
                <w:lang w:val="fi-FI"/>
              </w:rPr>
              <w:t>Git</w:t>
            </w:r>
          </w:p>
        </w:tc>
        <w:tc>
          <w:tcPr>
            <w:tcW w:w="3685" w:type="dxa"/>
          </w:tcPr>
          <w:p w:rsidR="00C27968" w:rsidRPr="00AE51C4" w:rsidRDefault="00C27968" w:rsidP="00CE7FCE">
            <w:pPr>
              <w:pStyle w:val="BodyText"/>
              <w:rPr>
                <w:lang w:val="fi-FI"/>
              </w:rPr>
            </w:pPr>
            <w:r w:rsidRPr="00AE51C4">
              <w:rPr>
                <w:lang w:val="fi-FI"/>
              </w:rPr>
              <w:t>Git 2.28</w:t>
            </w:r>
          </w:p>
        </w:tc>
        <w:tc>
          <w:tcPr>
            <w:tcW w:w="2829" w:type="dxa"/>
          </w:tcPr>
          <w:p w:rsidR="00C27968" w:rsidRPr="00AE51C4" w:rsidRDefault="00C27968" w:rsidP="00CE7FCE">
            <w:pPr>
              <w:pStyle w:val="BodyText"/>
              <w:rPr>
                <w:lang w:val="fi-FI"/>
              </w:rPr>
            </w:pPr>
          </w:p>
        </w:tc>
      </w:tr>
      <w:tr w:rsidR="00C27968" w:rsidRPr="006D76E3" w:rsidTr="00CE7FCE">
        <w:tc>
          <w:tcPr>
            <w:tcW w:w="1980" w:type="dxa"/>
          </w:tcPr>
          <w:p w:rsidR="00C27968" w:rsidRPr="00AE51C4" w:rsidRDefault="00C27968" w:rsidP="00CE7FCE">
            <w:pPr>
              <w:pStyle w:val="BodyText"/>
              <w:rPr>
                <w:lang w:val="fi-FI"/>
              </w:rPr>
            </w:pPr>
            <w:r w:rsidRPr="00AE51C4">
              <w:rPr>
                <w:lang w:val="fi-FI"/>
              </w:rPr>
              <w:t>FPIPY</w:t>
            </w:r>
          </w:p>
        </w:tc>
        <w:tc>
          <w:tcPr>
            <w:tcW w:w="3685" w:type="dxa"/>
          </w:tcPr>
          <w:p w:rsidR="00C27968" w:rsidRPr="00AE51C4" w:rsidRDefault="00C27968" w:rsidP="00CE7FCE">
            <w:pPr>
              <w:pStyle w:val="BodyText"/>
              <w:rPr>
                <w:lang w:val="fi-FI"/>
              </w:rPr>
            </w:pPr>
            <w:r w:rsidRPr="00AE51C4">
              <w:rPr>
                <w:lang w:val="fi-FI"/>
              </w:rPr>
              <w:t>Fpipy 0.1.0</w:t>
            </w:r>
          </w:p>
        </w:tc>
        <w:tc>
          <w:tcPr>
            <w:tcW w:w="2829" w:type="dxa"/>
          </w:tcPr>
          <w:p w:rsidR="00C27968" w:rsidRPr="006D76E3" w:rsidRDefault="00C27968" w:rsidP="00CE7FCE">
            <w:pPr>
              <w:pStyle w:val="BodyText"/>
              <w:jc w:val="left"/>
              <w:rPr>
                <w:lang w:val="en-US"/>
              </w:rPr>
            </w:pPr>
            <w:r w:rsidRPr="006D76E3">
              <w:rPr>
                <w:lang w:val="en-US"/>
              </w:rPr>
              <w:t>pip install git+https://github.com/silmae/fpipy.git</w:t>
            </w:r>
          </w:p>
        </w:tc>
      </w:tr>
      <w:tr w:rsidR="00C27968" w:rsidRPr="006D76E3" w:rsidTr="00CE7FCE">
        <w:tc>
          <w:tcPr>
            <w:tcW w:w="1980" w:type="dxa"/>
          </w:tcPr>
          <w:p w:rsidR="00C27968" w:rsidRPr="00AE51C4" w:rsidRDefault="00C27968" w:rsidP="00CE7FCE">
            <w:pPr>
              <w:pStyle w:val="BodyText"/>
              <w:rPr>
                <w:lang w:val="fi-FI"/>
              </w:rPr>
            </w:pPr>
            <w:r w:rsidRPr="00AE51C4">
              <w:rPr>
                <w:lang w:val="fi-FI"/>
              </w:rPr>
              <w:t>LED:ien ohjaus</w:t>
            </w:r>
          </w:p>
        </w:tc>
        <w:tc>
          <w:tcPr>
            <w:tcW w:w="3685" w:type="dxa"/>
          </w:tcPr>
          <w:p w:rsidR="00C27968" w:rsidRPr="00AE51C4" w:rsidRDefault="00C27968" w:rsidP="00CE7FCE">
            <w:pPr>
              <w:pStyle w:val="BodyText"/>
              <w:rPr>
                <w:lang w:val="fi-FI"/>
              </w:rPr>
            </w:pPr>
            <w:r w:rsidRPr="00AE51C4">
              <w:rPr>
                <w:lang w:val="fi-FI"/>
              </w:rPr>
              <w:t>LEDDriver 1.0</w:t>
            </w:r>
          </w:p>
        </w:tc>
        <w:tc>
          <w:tcPr>
            <w:tcW w:w="2829" w:type="dxa"/>
          </w:tcPr>
          <w:p w:rsidR="00C27968" w:rsidRPr="006D76E3" w:rsidRDefault="00C27968" w:rsidP="00CE7FCE">
            <w:pPr>
              <w:pStyle w:val="BodyText"/>
              <w:rPr>
                <w:lang w:val="en-US"/>
              </w:rPr>
            </w:pPr>
            <w:r w:rsidRPr="006D76E3">
              <w:rPr>
                <w:lang w:val="en-US"/>
              </w:rPr>
              <w:t>pip install leddriver-master.zip</w:t>
            </w:r>
          </w:p>
        </w:tc>
      </w:tr>
      <w:tr w:rsidR="00C27968" w:rsidRPr="006D76E3" w:rsidTr="00CE7FCE">
        <w:tc>
          <w:tcPr>
            <w:tcW w:w="1980" w:type="dxa"/>
          </w:tcPr>
          <w:p w:rsidR="00C27968" w:rsidRPr="00AE51C4" w:rsidRDefault="00C27968" w:rsidP="00CE7FCE">
            <w:pPr>
              <w:pStyle w:val="BodyText"/>
              <w:rPr>
                <w:lang w:val="fi-FI"/>
              </w:rPr>
            </w:pPr>
            <w:r w:rsidRPr="00AE51C4">
              <w:rPr>
                <w:lang w:val="fi-FI"/>
              </w:rPr>
              <w:t>Spectracular</w:t>
            </w:r>
          </w:p>
        </w:tc>
        <w:tc>
          <w:tcPr>
            <w:tcW w:w="3685" w:type="dxa"/>
          </w:tcPr>
          <w:p w:rsidR="00C27968" w:rsidRPr="00AE51C4" w:rsidRDefault="00C27968" w:rsidP="00CE7FCE">
            <w:pPr>
              <w:pStyle w:val="BodyText"/>
              <w:rPr>
                <w:lang w:val="fi-FI"/>
              </w:rPr>
            </w:pPr>
            <w:r w:rsidRPr="00AE51C4">
              <w:rPr>
                <w:lang w:val="fi-FI"/>
              </w:rPr>
              <w:t>Spectracular 0.1.dev0</w:t>
            </w:r>
          </w:p>
        </w:tc>
        <w:tc>
          <w:tcPr>
            <w:tcW w:w="2829" w:type="dxa"/>
          </w:tcPr>
          <w:p w:rsidR="00C27968" w:rsidRPr="006D76E3" w:rsidRDefault="00C27968" w:rsidP="00CE7FCE">
            <w:pPr>
              <w:pStyle w:val="BodyText"/>
              <w:rPr>
                <w:lang w:val="en-US"/>
              </w:rPr>
            </w:pPr>
            <w:r w:rsidRPr="006D76E3">
              <w:rPr>
                <w:lang w:val="en-US"/>
              </w:rPr>
              <w:t>pip install spectracular-led_version.zip</w:t>
            </w:r>
          </w:p>
        </w:tc>
      </w:tr>
    </w:tbl>
    <w:p w:rsidR="00C27968" w:rsidRPr="006D76E3" w:rsidRDefault="00C27968" w:rsidP="00C27968">
      <w:pPr>
        <w:pStyle w:val="BodyText"/>
        <w:rPr>
          <w:lang w:val="en-US"/>
        </w:rPr>
      </w:pPr>
    </w:p>
    <w:p w:rsidR="00C27968" w:rsidRPr="006D76E3" w:rsidRDefault="00C27968" w:rsidP="00C27968">
      <w:pPr>
        <w:pStyle w:val="BodyText"/>
        <w:rPr>
          <w:lang w:val="en-US"/>
        </w:rPr>
      </w:pPr>
    </w:p>
    <w:p w:rsidR="00C27968" w:rsidRPr="006D76E3" w:rsidRDefault="00C27968" w:rsidP="00C27968">
      <w:pPr>
        <w:pStyle w:val="BodyText"/>
        <w:rPr>
          <w:lang w:val="en-US"/>
        </w:rPr>
      </w:pPr>
    </w:p>
    <w:p w:rsidR="00DC4B24" w:rsidRPr="00AE51C4" w:rsidRDefault="00F6030F" w:rsidP="00F6030F">
      <w:pPr>
        <w:pStyle w:val="Heading2"/>
      </w:pPr>
      <w:bookmarkStart w:id="103" w:name="_Toc101039902"/>
      <w:r w:rsidRPr="00AE51C4">
        <w:t>Zynq 7000 APSoC</w:t>
      </w:r>
      <w:bookmarkEnd w:id="103"/>
    </w:p>
    <w:p w:rsidR="00F6030F" w:rsidRPr="00AE51C4" w:rsidRDefault="00F6030F" w:rsidP="00F6030F">
      <w:pPr>
        <w:pStyle w:val="Heading3"/>
      </w:pPr>
      <w:bookmarkStart w:id="104" w:name="_Toc101039903"/>
      <w:r w:rsidRPr="00AE51C4">
        <w:t>Zynq APSoC järjestelmä</w:t>
      </w:r>
      <w:bookmarkEnd w:id="104"/>
    </w:p>
    <w:p w:rsidR="00F6030F" w:rsidRPr="00AE51C4" w:rsidRDefault="00F6030F" w:rsidP="00F6030F">
      <w:pPr>
        <w:pStyle w:val="BodyText"/>
        <w:rPr>
          <w:lang w:val="fi-FI"/>
        </w:rPr>
      </w:pPr>
      <w:r w:rsidRPr="00AE51C4">
        <w:rPr>
          <w:lang w:val="fi-FI"/>
        </w:rPr>
        <w:t>Zynq APSoC järjestelmä koostuu kahdesta osasta: Processing System (PS) ja Programmable Logic (PL). APSoC järjestelmä konfiguroidaan Vivado-kehitysympäristöllä.</w:t>
      </w:r>
    </w:p>
    <w:p w:rsidR="00F6030F" w:rsidRPr="00AE51C4" w:rsidRDefault="00F6030F" w:rsidP="00F6030F">
      <w:pPr>
        <w:pStyle w:val="BodyText"/>
        <w:rPr>
          <w:lang w:val="fi-FI"/>
        </w:rPr>
      </w:pPr>
      <w:r w:rsidRPr="00AE51C4">
        <w:rPr>
          <w:noProof/>
          <w:lang w:val="fi-FI"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75" r:link="rId76">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AE51C4" w:rsidRDefault="00F6030F" w:rsidP="00F6030F">
      <w:pPr>
        <w:pStyle w:val="Caption"/>
        <w:rPr>
          <w:b w:val="0"/>
        </w:rPr>
      </w:pPr>
      <w:bookmarkStart w:id="105" w:name="_Toc101039957"/>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FE2A9E">
        <w:rPr>
          <w:noProof/>
        </w:rPr>
        <w:t>42</w:t>
      </w:r>
      <w:r w:rsidRPr="00AE51C4">
        <w:rPr>
          <w:noProof/>
        </w:rPr>
        <w:fldChar w:fldCharType="end"/>
      </w:r>
      <w:r w:rsidRPr="00AE51C4">
        <w:t>.</w:t>
      </w:r>
      <w:r w:rsidRPr="00AE51C4">
        <w:rPr>
          <w:b w:val="0"/>
        </w:rPr>
        <w:tab/>
        <w:t>Yleiskuva Zynq APSoC arkkitehtuurista (Digilent, 2020b).</w:t>
      </w:r>
      <w:bookmarkEnd w:id="105"/>
    </w:p>
    <w:p w:rsidR="00F6030F" w:rsidRPr="00AE51C4" w:rsidRDefault="00F6030F" w:rsidP="00F6030F"/>
    <w:p w:rsidR="00E13429" w:rsidRPr="00AE51C4" w:rsidRDefault="00E13429" w:rsidP="00F6030F">
      <w:pPr>
        <w:pStyle w:val="Heading3"/>
      </w:pPr>
      <w:bookmarkStart w:id="106" w:name="_Toc101039904"/>
      <w:r w:rsidRPr="00AE51C4">
        <w:lastRenderedPageBreak/>
        <w:t>Zybo Z7 kehitysalusta</w:t>
      </w:r>
      <w:bookmarkEnd w:id="106"/>
    </w:p>
    <w:p w:rsidR="00146459" w:rsidRPr="00AE51C4" w:rsidRDefault="00E13429" w:rsidP="00F6030F">
      <w:pPr>
        <w:pStyle w:val="BodyText"/>
        <w:rPr>
          <w:lang w:val="fi-FI"/>
        </w:rPr>
      </w:pPr>
      <w:r w:rsidRPr="00AE51C4">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AE51C4" w:rsidRDefault="00146459" w:rsidP="00F6030F">
      <w:pPr>
        <w:pStyle w:val="BodyText"/>
        <w:rPr>
          <w:lang w:val="fi-FI"/>
        </w:rPr>
      </w:pPr>
    </w:p>
    <w:p w:rsidR="00BF1A6B" w:rsidRPr="00AE51C4" w:rsidRDefault="008B14BE" w:rsidP="00F6030F">
      <w:pPr>
        <w:pStyle w:val="BodyText"/>
        <w:rPr>
          <w:lang w:val="fi-FI"/>
        </w:rPr>
      </w:pPr>
      <w:r w:rsidRPr="00AE51C4">
        <w:rPr>
          <w:lang w:val="fi-FI"/>
        </w:rPr>
        <w:t>Seuraava yleiskuva esittää Zybo Z7 kehitysalustan rakenteen.</w:t>
      </w:r>
    </w:p>
    <w:p w:rsidR="00BF1A6B" w:rsidRPr="00AE51C4" w:rsidRDefault="002F3CB5" w:rsidP="00F6030F">
      <w:pPr>
        <w:pStyle w:val="Figure"/>
      </w:pPr>
      <w:r w:rsidRPr="00AE51C4">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77"/>
                    <a:stretch>
                      <a:fillRect/>
                    </a:stretch>
                  </pic:blipFill>
                  <pic:spPr>
                    <a:xfrm>
                      <a:off x="0" y="0"/>
                      <a:ext cx="3797626" cy="2206260"/>
                    </a:xfrm>
                    <a:prstGeom prst="rect">
                      <a:avLst/>
                    </a:prstGeom>
                  </pic:spPr>
                </pic:pic>
              </a:graphicData>
            </a:graphic>
          </wp:inline>
        </w:drawing>
      </w:r>
    </w:p>
    <w:p w:rsidR="00BF1A6B" w:rsidRPr="00AE51C4" w:rsidRDefault="00BF1A6B" w:rsidP="00F6030F">
      <w:pPr>
        <w:pStyle w:val="Caption"/>
        <w:rPr>
          <w:b w:val="0"/>
        </w:rPr>
      </w:pPr>
      <w:bookmarkStart w:id="107" w:name="_Toc101039958"/>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FE2A9E">
        <w:rPr>
          <w:noProof/>
        </w:rPr>
        <w:t>43</w:t>
      </w:r>
      <w:r w:rsidRPr="00AE51C4">
        <w:rPr>
          <w:noProof/>
        </w:rPr>
        <w:fldChar w:fldCharType="end"/>
      </w:r>
      <w:r w:rsidRPr="00AE51C4">
        <w:t>.</w:t>
      </w:r>
      <w:r w:rsidRPr="00AE51C4">
        <w:rPr>
          <w:b w:val="0"/>
        </w:rPr>
        <w:tab/>
        <w:t>Yleiskuva Zybo Z7 kehitysalustan rakenteesta</w:t>
      </w:r>
      <w:bookmarkEnd w:id="107"/>
    </w:p>
    <w:p w:rsidR="002F3CB5" w:rsidRPr="00AE51C4" w:rsidRDefault="002F3CB5" w:rsidP="00F6030F"/>
    <w:p w:rsidR="002F3CB5" w:rsidRPr="00AE51C4" w:rsidRDefault="002F3CB5" w:rsidP="00F6030F">
      <w:pPr>
        <w:pStyle w:val="Figure"/>
      </w:pPr>
      <w:r w:rsidRPr="00AE51C4">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78"/>
                    <a:stretch>
                      <a:fillRect/>
                    </a:stretch>
                  </pic:blipFill>
                  <pic:spPr>
                    <a:xfrm>
                      <a:off x="0" y="0"/>
                      <a:ext cx="5335200" cy="2779200"/>
                    </a:xfrm>
                    <a:prstGeom prst="rect">
                      <a:avLst/>
                    </a:prstGeom>
                  </pic:spPr>
                </pic:pic>
              </a:graphicData>
            </a:graphic>
          </wp:inline>
        </w:drawing>
      </w:r>
    </w:p>
    <w:p w:rsidR="002F3CB5" w:rsidRPr="00AE51C4" w:rsidRDefault="002F3CB5" w:rsidP="00F6030F">
      <w:pPr>
        <w:pStyle w:val="Caption"/>
        <w:rPr>
          <w:b w:val="0"/>
        </w:rPr>
      </w:pPr>
      <w:bookmarkStart w:id="108" w:name="_Toc101039959"/>
      <w:r w:rsidRPr="00AE51C4">
        <w:t xml:space="preserve">Kuva </w:t>
      </w:r>
      <w:r w:rsidRPr="00AE51C4">
        <w:rPr>
          <w:noProof/>
        </w:rPr>
        <w:fldChar w:fldCharType="begin"/>
      </w:r>
      <w:r w:rsidRPr="00AE51C4">
        <w:rPr>
          <w:noProof/>
        </w:rPr>
        <w:instrText xml:space="preserve"> SEQ Kuva \* ARABIC </w:instrText>
      </w:r>
      <w:r w:rsidRPr="00AE51C4">
        <w:rPr>
          <w:noProof/>
        </w:rPr>
        <w:fldChar w:fldCharType="separate"/>
      </w:r>
      <w:r w:rsidR="00FE2A9E">
        <w:rPr>
          <w:noProof/>
        </w:rPr>
        <w:t>44</w:t>
      </w:r>
      <w:r w:rsidRPr="00AE51C4">
        <w:rPr>
          <w:noProof/>
        </w:rPr>
        <w:fldChar w:fldCharType="end"/>
      </w:r>
      <w:r w:rsidRPr="00AE51C4">
        <w:t>.</w:t>
      </w:r>
      <w:r w:rsidRPr="00AE51C4">
        <w:rPr>
          <w:b w:val="0"/>
        </w:rPr>
        <w:tab/>
        <w:t>Zybo Z7 kehitysalustan ja USB-hubien liitäntä spektrikameraan.</w:t>
      </w:r>
      <w:bookmarkEnd w:id="108"/>
    </w:p>
    <w:p w:rsidR="002F3CB5" w:rsidRPr="00AE51C4" w:rsidRDefault="002F3CB5" w:rsidP="00F6030F"/>
    <w:p w:rsidR="00146459" w:rsidRPr="00AE51C4" w:rsidRDefault="00146459" w:rsidP="00F6030F"/>
    <w:p w:rsidR="00146459" w:rsidRPr="00AE51C4" w:rsidRDefault="00146459" w:rsidP="00F6030F">
      <w:pPr>
        <w:pStyle w:val="BodyText"/>
        <w:rPr>
          <w:lang w:val="fi-FI"/>
        </w:rPr>
      </w:pPr>
      <w:r w:rsidRPr="00AE51C4">
        <w:rPr>
          <w:lang w:val="fi-FI"/>
        </w:rPr>
        <w:t>Zybo Z7 kehitysalustasta löytyy USB-portti SICSURFIS-tutkimushankkeen AgMFPI-H019 spektrikameran liittämistä varten.</w:t>
      </w:r>
    </w:p>
    <w:p w:rsidR="00E13429" w:rsidRPr="00AE51C4" w:rsidRDefault="00E13429" w:rsidP="00F6030F">
      <w:pPr>
        <w:pStyle w:val="BodyText"/>
        <w:rPr>
          <w:lang w:val="fi-FI"/>
        </w:rPr>
      </w:pPr>
    </w:p>
    <w:p w:rsidR="00E13429" w:rsidRPr="00AE51C4" w:rsidRDefault="00E13429" w:rsidP="00F6030F">
      <w:pPr>
        <w:pStyle w:val="BodyText"/>
        <w:rPr>
          <w:lang w:val="fi-FI"/>
        </w:rPr>
      </w:pPr>
      <w:r w:rsidRPr="00AE51C4">
        <w:rPr>
          <w:lang w:val="fi-FI"/>
        </w:rPr>
        <w:t>Seuraavassa taulukossa on tiivistetyssä muodossa Zybo Z7 kehitysalustan ominaisuudet.</w:t>
      </w:r>
    </w:p>
    <w:p w:rsidR="00E13429" w:rsidRPr="00AE51C4" w:rsidRDefault="00E13429" w:rsidP="00F6030F">
      <w:pPr>
        <w:pStyle w:val="Caption"/>
        <w:rPr>
          <w:b w:val="0"/>
        </w:rPr>
      </w:pPr>
      <w:bookmarkStart w:id="109" w:name="_Toc4665917"/>
      <w:bookmarkStart w:id="110" w:name="_Toc101039979"/>
      <w:r w:rsidRPr="00AE51C4">
        <w:t xml:space="preserve">Taulukko </w:t>
      </w:r>
      <w:r w:rsidR="00473C25" w:rsidRPr="00AE51C4">
        <w:rPr>
          <w:noProof/>
        </w:rPr>
        <w:fldChar w:fldCharType="begin"/>
      </w:r>
      <w:r w:rsidR="00473C25" w:rsidRPr="00AE51C4">
        <w:rPr>
          <w:noProof/>
        </w:rPr>
        <w:instrText xml:space="preserve"> SEQ Taulukko \* ARABIC </w:instrText>
      </w:r>
      <w:r w:rsidR="00473C25" w:rsidRPr="00AE51C4">
        <w:rPr>
          <w:noProof/>
        </w:rPr>
        <w:fldChar w:fldCharType="separate"/>
      </w:r>
      <w:r w:rsidR="00FE2A9E">
        <w:rPr>
          <w:noProof/>
        </w:rPr>
        <w:t>20</w:t>
      </w:r>
      <w:r w:rsidR="00473C25" w:rsidRPr="00AE51C4">
        <w:rPr>
          <w:noProof/>
        </w:rPr>
        <w:fldChar w:fldCharType="end"/>
      </w:r>
      <w:r w:rsidRPr="00AE51C4">
        <w:t>.</w:t>
      </w:r>
      <w:r w:rsidRPr="00AE51C4">
        <w:rPr>
          <w:b w:val="0"/>
        </w:rPr>
        <w:tab/>
        <w:t>Zybo Z7 kehitysalustan ominaisuudet (Digilent, 2020a).</w:t>
      </w:r>
      <w:bookmarkEnd w:id="109"/>
      <w:bookmarkEnd w:id="110"/>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AE51C4" w:rsidTr="00D24544">
        <w:tc>
          <w:tcPr>
            <w:tcW w:w="1557" w:type="dxa"/>
            <w:tcBorders>
              <w:top w:val="single" w:sz="2" w:space="0" w:color="000000"/>
              <w:left w:val="single" w:sz="2" w:space="0" w:color="000000"/>
              <w:bottom w:val="single" w:sz="2" w:space="0" w:color="000000"/>
              <w:right w:val="nil"/>
            </w:tcBorders>
          </w:tcPr>
          <w:p w:rsidR="00E13429" w:rsidRPr="00AE51C4" w:rsidRDefault="00E13429" w:rsidP="00F6030F">
            <w:pPr>
              <w:pStyle w:val="BodyText"/>
              <w:rPr>
                <w:lang w:val="fi-FI"/>
              </w:rPr>
            </w:pPr>
            <w:r w:rsidRPr="00AE51C4">
              <w:rPr>
                <w:lang w:val="fi-FI"/>
              </w:rPr>
              <w:t>CPU</w:t>
            </w:r>
          </w:p>
        </w:tc>
        <w:tc>
          <w:tcPr>
            <w:tcW w:w="5528" w:type="dxa"/>
            <w:tcBorders>
              <w:top w:val="single" w:sz="2" w:space="0" w:color="000000"/>
              <w:left w:val="single" w:sz="2" w:space="0" w:color="000000"/>
              <w:bottom w:val="single" w:sz="2" w:space="0" w:color="000000"/>
              <w:right w:val="nil"/>
            </w:tcBorders>
          </w:tcPr>
          <w:p w:rsidR="00E13429" w:rsidRPr="00AE51C4" w:rsidRDefault="00E13429" w:rsidP="00F6030F">
            <w:pPr>
              <w:pStyle w:val="BodyText"/>
              <w:rPr>
                <w:lang w:val="fi-FI"/>
              </w:rPr>
            </w:pPr>
            <w:r w:rsidRPr="00AE51C4">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AE51C4" w:rsidRDefault="00E13429" w:rsidP="00F6030F">
            <w:pPr>
              <w:pStyle w:val="BodyText"/>
              <w:rPr>
                <w:lang w:val="fi-FI"/>
              </w:rPr>
            </w:pPr>
          </w:p>
        </w:tc>
      </w:tr>
      <w:tr w:rsidR="00E13429" w:rsidRPr="006D76E3" w:rsidTr="00D24544">
        <w:tc>
          <w:tcPr>
            <w:tcW w:w="1557" w:type="dxa"/>
            <w:tcBorders>
              <w:top w:val="single" w:sz="2" w:space="0" w:color="000000"/>
              <w:left w:val="single" w:sz="2" w:space="0" w:color="000000"/>
              <w:bottom w:val="single" w:sz="2" w:space="0" w:color="000000"/>
              <w:right w:val="nil"/>
            </w:tcBorders>
          </w:tcPr>
          <w:p w:rsidR="00E13429" w:rsidRPr="00AE51C4" w:rsidRDefault="00E13429" w:rsidP="00F6030F">
            <w:pPr>
              <w:pStyle w:val="BodyText"/>
              <w:rPr>
                <w:lang w:val="fi-FI"/>
              </w:rPr>
            </w:pPr>
            <w:r w:rsidRPr="00AE51C4">
              <w:rPr>
                <w:lang w:val="fi-FI"/>
              </w:rPr>
              <w:t>RAM</w:t>
            </w:r>
          </w:p>
        </w:tc>
        <w:tc>
          <w:tcPr>
            <w:tcW w:w="5528" w:type="dxa"/>
            <w:tcBorders>
              <w:top w:val="single" w:sz="2" w:space="0" w:color="000000"/>
              <w:left w:val="single" w:sz="2" w:space="0" w:color="000000"/>
              <w:bottom w:val="single" w:sz="2" w:space="0" w:color="000000"/>
              <w:right w:val="nil"/>
            </w:tcBorders>
          </w:tcPr>
          <w:p w:rsidR="00E13429" w:rsidRPr="006D76E3" w:rsidRDefault="00E13429" w:rsidP="00F6030F">
            <w:pPr>
              <w:pStyle w:val="BodyText"/>
              <w:rPr>
                <w:lang w:val="en-US"/>
              </w:rPr>
            </w:pPr>
            <w:r w:rsidRPr="006D76E3">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6D76E3" w:rsidRDefault="00E13429" w:rsidP="00F6030F">
            <w:pPr>
              <w:pStyle w:val="BodyText"/>
              <w:rPr>
                <w:lang w:val="en-US"/>
              </w:rPr>
            </w:pPr>
          </w:p>
        </w:tc>
      </w:tr>
      <w:tr w:rsidR="00E13429" w:rsidRPr="006D76E3" w:rsidTr="00D24544">
        <w:tc>
          <w:tcPr>
            <w:tcW w:w="1557" w:type="dxa"/>
            <w:tcBorders>
              <w:top w:val="single" w:sz="2" w:space="0" w:color="000000"/>
              <w:left w:val="single" w:sz="2" w:space="0" w:color="000000"/>
              <w:bottom w:val="single" w:sz="2" w:space="0" w:color="000000"/>
              <w:right w:val="nil"/>
            </w:tcBorders>
          </w:tcPr>
          <w:p w:rsidR="00E13429" w:rsidRPr="00AE51C4" w:rsidRDefault="00E13429" w:rsidP="00F6030F">
            <w:pPr>
              <w:pStyle w:val="BodyText"/>
              <w:rPr>
                <w:lang w:val="fi-FI"/>
              </w:rPr>
            </w:pPr>
            <w:r w:rsidRPr="00AE51C4">
              <w:rPr>
                <w:lang w:val="fi-FI"/>
              </w:rPr>
              <w:t>FPGA</w:t>
            </w:r>
          </w:p>
        </w:tc>
        <w:tc>
          <w:tcPr>
            <w:tcW w:w="5528" w:type="dxa"/>
            <w:tcBorders>
              <w:top w:val="single" w:sz="2" w:space="0" w:color="000000"/>
              <w:left w:val="single" w:sz="2" w:space="0" w:color="000000"/>
              <w:bottom w:val="single" w:sz="2" w:space="0" w:color="000000"/>
              <w:right w:val="nil"/>
            </w:tcBorders>
          </w:tcPr>
          <w:p w:rsidR="00E13429" w:rsidRPr="006D76E3" w:rsidRDefault="00E13429" w:rsidP="00F6030F">
            <w:pPr>
              <w:pStyle w:val="BodyText"/>
              <w:rPr>
                <w:lang w:val="en-US"/>
              </w:rPr>
            </w:pPr>
            <w:r w:rsidRPr="006D76E3">
              <w:rPr>
                <w:lang w:val="en-US"/>
              </w:rPr>
              <w:t>XC7Z010-1CLG400C</w:t>
            </w:r>
          </w:p>
          <w:p w:rsidR="00E13429" w:rsidRPr="006D76E3" w:rsidRDefault="00E13429" w:rsidP="00F6030F">
            <w:pPr>
              <w:pStyle w:val="BodyText"/>
              <w:rPr>
                <w:lang w:val="en-US"/>
              </w:rPr>
            </w:pPr>
            <w:r w:rsidRPr="006D76E3">
              <w:rPr>
                <w:lang w:val="en-US"/>
              </w:rPr>
              <w:t>4400 logic slices, 17600 6-input LUTs, 35200 flip-flops</w:t>
            </w:r>
          </w:p>
          <w:p w:rsidR="00E13429" w:rsidRPr="006D76E3" w:rsidRDefault="00E13429" w:rsidP="00F6030F">
            <w:pPr>
              <w:pStyle w:val="BodyText"/>
              <w:rPr>
                <w:lang w:val="en-US"/>
              </w:rPr>
            </w:pPr>
            <w:r w:rsidRPr="006D76E3">
              <w:rPr>
                <w:lang w:val="en-US"/>
              </w:rPr>
              <w:t>270 KB block RAM</w:t>
            </w:r>
          </w:p>
          <w:p w:rsidR="00E13429" w:rsidRPr="006D76E3" w:rsidRDefault="00E13429" w:rsidP="00F6030F">
            <w:pPr>
              <w:pStyle w:val="BodyText"/>
              <w:rPr>
                <w:lang w:val="en-US"/>
              </w:rPr>
            </w:pPr>
            <w:r w:rsidRPr="006D76E3">
              <w:rPr>
                <w:lang w:val="en-US"/>
              </w:rPr>
              <w:t>80 DSP slices</w:t>
            </w:r>
          </w:p>
          <w:p w:rsidR="00E13429" w:rsidRPr="006D76E3" w:rsidRDefault="00E13429" w:rsidP="00F6030F">
            <w:pPr>
              <w:pStyle w:val="BodyText"/>
              <w:rPr>
                <w:lang w:val="en-US"/>
              </w:rPr>
            </w:pPr>
            <w:r w:rsidRPr="006D76E3">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6D76E3" w:rsidRDefault="00E13429" w:rsidP="00F6030F">
            <w:pPr>
              <w:pStyle w:val="BodyText"/>
              <w:rPr>
                <w:lang w:val="en-US"/>
              </w:rPr>
            </w:pPr>
          </w:p>
        </w:tc>
      </w:tr>
      <w:tr w:rsidR="00E13429" w:rsidRPr="006D76E3" w:rsidTr="00D24544">
        <w:tc>
          <w:tcPr>
            <w:tcW w:w="1557" w:type="dxa"/>
            <w:tcBorders>
              <w:top w:val="single" w:sz="2" w:space="0" w:color="000000"/>
              <w:left w:val="single" w:sz="2" w:space="0" w:color="000000"/>
              <w:bottom w:val="single" w:sz="2" w:space="0" w:color="000000"/>
              <w:right w:val="nil"/>
            </w:tcBorders>
          </w:tcPr>
          <w:p w:rsidR="00E13429" w:rsidRPr="00AE51C4" w:rsidRDefault="00E13429" w:rsidP="00F6030F">
            <w:pPr>
              <w:pStyle w:val="BodyText"/>
              <w:rPr>
                <w:lang w:val="fi-FI"/>
              </w:rPr>
            </w:pPr>
            <w:r w:rsidRPr="00AE51C4">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6D76E3" w:rsidRDefault="00E13429" w:rsidP="00F6030F">
            <w:pPr>
              <w:pStyle w:val="BodyText"/>
              <w:rPr>
                <w:lang w:val="en-US"/>
              </w:rPr>
            </w:pPr>
            <w:r w:rsidRPr="006D76E3">
              <w:rPr>
                <w:lang w:val="en-US"/>
              </w:rPr>
              <w:t>HDMI Output, HDMI Input</w:t>
            </w:r>
          </w:p>
          <w:p w:rsidR="00E13429" w:rsidRPr="006D76E3" w:rsidRDefault="00E13429" w:rsidP="00F6030F">
            <w:pPr>
              <w:pStyle w:val="BodyText"/>
              <w:rPr>
                <w:lang w:val="en-US"/>
              </w:rPr>
            </w:pPr>
            <w:r w:rsidRPr="006D76E3">
              <w:rPr>
                <w:lang w:val="en-US"/>
              </w:rPr>
              <w:t>Gigabit Ethernet</w:t>
            </w:r>
          </w:p>
          <w:p w:rsidR="00E13429" w:rsidRPr="006D76E3" w:rsidRDefault="00E13429" w:rsidP="00F6030F">
            <w:pPr>
              <w:pStyle w:val="BodyText"/>
              <w:rPr>
                <w:lang w:val="en-US"/>
              </w:rPr>
            </w:pPr>
            <w:r w:rsidRPr="006D76E3">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6D76E3" w:rsidRDefault="00E13429" w:rsidP="00F6030F">
            <w:pPr>
              <w:pStyle w:val="BodyText"/>
              <w:rPr>
                <w:lang w:val="en-US"/>
              </w:rPr>
            </w:pPr>
          </w:p>
        </w:tc>
      </w:tr>
      <w:tr w:rsidR="00E13429" w:rsidRPr="00AE51C4" w:rsidTr="00D24544">
        <w:tc>
          <w:tcPr>
            <w:tcW w:w="1557" w:type="dxa"/>
            <w:tcBorders>
              <w:top w:val="single" w:sz="2" w:space="0" w:color="000000"/>
              <w:left w:val="single" w:sz="2" w:space="0" w:color="000000"/>
              <w:bottom w:val="single" w:sz="2" w:space="0" w:color="000000"/>
              <w:right w:val="nil"/>
            </w:tcBorders>
          </w:tcPr>
          <w:p w:rsidR="00E13429" w:rsidRPr="00AE51C4" w:rsidRDefault="00E13429" w:rsidP="00F6030F">
            <w:pPr>
              <w:pStyle w:val="BodyText"/>
              <w:rPr>
                <w:lang w:val="fi-FI"/>
              </w:rPr>
            </w:pPr>
            <w:r w:rsidRPr="00AE51C4">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AE51C4" w:rsidRDefault="00E13429" w:rsidP="00F6030F">
            <w:pPr>
              <w:pStyle w:val="BodyText"/>
              <w:rPr>
                <w:lang w:val="fi-FI"/>
              </w:rPr>
            </w:pPr>
            <w:r w:rsidRPr="00AE51C4">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AE51C4" w:rsidRDefault="00E13429" w:rsidP="00F6030F">
            <w:pPr>
              <w:pStyle w:val="BodyText"/>
              <w:rPr>
                <w:lang w:val="fi-FI"/>
              </w:rPr>
            </w:pPr>
          </w:p>
        </w:tc>
      </w:tr>
    </w:tbl>
    <w:p w:rsidR="00E13429" w:rsidRPr="00AE51C4" w:rsidRDefault="00E13429" w:rsidP="00F6030F">
      <w:pPr>
        <w:pStyle w:val="BodyText"/>
        <w:rPr>
          <w:lang w:val="fi-FI"/>
        </w:rPr>
      </w:pPr>
    </w:p>
    <w:p w:rsidR="00F54351" w:rsidRPr="00AE51C4" w:rsidRDefault="00F54351" w:rsidP="00F6030F">
      <w:pPr>
        <w:pStyle w:val="Heading3"/>
      </w:pPr>
      <w:bookmarkStart w:id="111" w:name="_Toc101039905"/>
      <w:r w:rsidRPr="00AE51C4">
        <w:t>PetaLinux</w:t>
      </w:r>
      <w:bookmarkEnd w:id="111"/>
    </w:p>
    <w:p w:rsidR="00AF5D6A" w:rsidRPr="00AE51C4" w:rsidRDefault="00AF5D6A" w:rsidP="00F6030F">
      <w:pPr>
        <w:pStyle w:val="BodyText"/>
        <w:rPr>
          <w:lang w:val="fi-FI"/>
        </w:rPr>
      </w:pPr>
      <w:r w:rsidRPr="00AE51C4">
        <w:rPr>
          <w:lang w:val="fi-FI"/>
        </w:rPr>
        <w:t>Xilinxin (2020) sivulla PetaLinux Tools kerrotaan PetaLinuxin olevan täydellinen Linux distribuutio, joka on integroitu ja testattu Xilinxin laitteiden kanssa.</w:t>
      </w:r>
    </w:p>
    <w:p w:rsidR="004D12D2" w:rsidRPr="00AE51C4" w:rsidRDefault="004D12D2" w:rsidP="00F6030F">
      <w:pPr>
        <w:pStyle w:val="BodyText"/>
        <w:rPr>
          <w:lang w:val="fi-FI"/>
        </w:rPr>
      </w:pPr>
    </w:p>
    <w:p w:rsidR="004D12D2" w:rsidRPr="00AE51C4" w:rsidRDefault="004D12D2" w:rsidP="00F6030F">
      <w:pPr>
        <w:pStyle w:val="BodyText"/>
        <w:rPr>
          <w:lang w:val="fi-FI"/>
        </w:rPr>
      </w:pPr>
      <w:r w:rsidRPr="00AE51C4">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AE51C4" w:rsidRDefault="00295831" w:rsidP="00F6030F">
      <w:pPr>
        <w:pStyle w:val="BodyText"/>
        <w:rPr>
          <w:lang w:val="fi-FI"/>
        </w:rPr>
      </w:pPr>
    </w:p>
    <w:p w:rsidR="008C14BF" w:rsidRPr="00AE51C4" w:rsidRDefault="008C14BF" w:rsidP="00F6030F">
      <w:pPr>
        <w:pStyle w:val="Heading4"/>
      </w:pPr>
      <w:r w:rsidRPr="00AE51C4">
        <w:t>PetaLinux työkalut</w:t>
      </w:r>
    </w:p>
    <w:p w:rsidR="00295831" w:rsidRPr="00AE51C4" w:rsidRDefault="00295831" w:rsidP="00F6030F">
      <w:pPr>
        <w:pStyle w:val="BodyText"/>
        <w:rPr>
          <w:lang w:val="fi-FI"/>
        </w:rPr>
      </w:pPr>
      <w:r w:rsidRPr="00AE51C4">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798630"/>
                    </a:xfrm>
                    <a:prstGeom prst="rect">
                      <a:avLst/>
                    </a:prstGeom>
                  </pic:spPr>
                </pic:pic>
              </a:graphicData>
            </a:graphic>
          </wp:inline>
        </w:drawing>
      </w:r>
    </w:p>
    <w:p w:rsidR="00295831" w:rsidRPr="00AE51C4" w:rsidRDefault="00295831" w:rsidP="00F6030F">
      <w:pPr>
        <w:pStyle w:val="BodyText"/>
        <w:rPr>
          <w:lang w:val="fi-FI"/>
        </w:rPr>
      </w:pPr>
    </w:p>
    <w:p w:rsidR="00757BBE" w:rsidRPr="00AE51C4" w:rsidRDefault="00757BBE" w:rsidP="00F6030F">
      <w:pPr>
        <w:pStyle w:val="BodyText"/>
        <w:rPr>
          <w:lang w:val="fi-FI"/>
        </w:rPr>
      </w:pPr>
      <w:r w:rsidRPr="00AE51C4">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391751"/>
                    </a:xfrm>
                    <a:prstGeom prst="rect">
                      <a:avLst/>
                    </a:prstGeom>
                  </pic:spPr>
                </pic:pic>
              </a:graphicData>
            </a:graphic>
          </wp:inline>
        </w:drawing>
      </w:r>
    </w:p>
    <w:p w:rsidR="00757BBE" w:rsidRPr="00AE51C4" w:rsidRDefault="00757BBE" w:rsidP="00F6030F">
      <w:pPr>
        <w:pStyle w:val="BodyText"/>
        <w:rPr>
          <w:lang w:val="fi-FI"/>
        </w:rPr>
      </w:pPr>
    </w:p>
    <w:p w:rsidR="00EB16D9" w:rsidRPr="00AE51C4" w:rsidRDefault="00EB16D9" w:rsidP="00F6030F">
      <w:pPr>
        <w:pStyle w:val="BodyText"/>
        <w:rPr>
          <w:lang w:val="fi-FI"/>
        </w:rPr>
      </w:pPr>
    </w:p>
    <w:p w:rsidR="005740F8" w:rsidRPr="00AE51C4" w:rsidRDefault="005740F8" w:rsidP="00F6030F">
      <w:pPr>
        <w:pStyle w:val="BodyText"/>
        <w:rPr>
          <w:lang w:val="fi-FI"/>
        </w:rPr>
      </w:pPr>
    </w:p>
    <w:p w:rsidR="009959CE" w:rsidRPr="00AE51C4" w:rsidRDefault="00F54351" w:rsidP="00F6030F">
      <w:pPr>
        <w:pStyle w:val="Heading3"/>
      </w:pPr>
      <w:bookmarkStart w:id="112" w:name="_Toc101039906"/>
      <w:r w:rsidRPr="00AE51C4">
        <w:t>Ubuntu Minimal</w:t>
      </w:r>
      <w:bookmarkEnd w:id="112"/>
    </w:p>
    <w:p w:rsidR="005662AE" w:rsidRPr="00AE51C4" w:rsidRDefault="005662AE" w:rsidP="00F6030F">
      <w:pPr>
        <w:pStyle w:val="BodyText"/>
        <w:rPr>
          <w:lang w:val="fi-FI"/>
        </w:rPr>
      </w:pPr>
    </w:p>
    <w:p w:rsidR="009959CE" w:rsidRPr="00AE51C4" w:rsidRDefault="00EB61EB" w:rsidP="00F6030F">
      <w:pPr>
        <w:pStyle w:val="BodyText"/>
        <w:rPr>
          <w:lang w:val="fi-FI"/>
        </w:rPr>
      </w:pPr>
      <w:hyperlink r:id="rId81" w:history="1">
        <w:r w:rsidR="009959CE" w:rsidRPr="00AE51C4">
          <w:rPr>
            <w:rStyle w:val="Hyperlink"/>
            <w:lang w:val="fi-FI"/>
          </w:rPr>
          <w:t>https://wiki.ubuntu.com/Minimal</w:t>
        </w:r>
      </w:hyperlink>
    </w:p>
    <w:p w:rsidR="00A70AF1" w:rsidRPr="00AE51C4" w:rsidRDefault="00A70AF1" w:rsidP="00F6030F">
      <w:pPr>
        <w:pStyle w:val="BodyText"/>
        <w:rPr>
          <w:lang w:val="fi-FI"/>
        </w:rPr>
      </w:pPr>
    </w:p>
    <w:p w:rsidR="00A70AF1" w:rsidRPr="00AE51C4" w:rsidRDefault="00A70AF1" w:rsidP="00F6030F">
      <w:pPr>
        <w:pStyle w:val="BodyText"/>
        <w:rPr>
          <w:lang w:val="fi-FI"/>
        </w:rPr>
      </w:pPr>
      <w:r w:rsidRPr="00AE51C4">
        <w:rPr>
          <w:lang w:val="fi-FI"/>
        </w:rPr>
        <w:t xml:space="preserve">Luettelo spektrikameran ohjelmistoista </w:t>
      </w:r>
      <w:r w:rsidR="00267825" w:rsidRPr="00AE51C4">
        <w:rPr>
          <w:lang w:val="fi-FI"/>
        </w:rPr>
        <w:t>Z</w:t>
      </w:r>
      <w:r w:rsidR="004B3ABA" w:rsidRPr="00AE51C4">
        <w:rPr>
          <w:lang w:val="fi-FI"/>
        </w:rPr>
        <w:t>ybo</w:t>
      </w:r>
      <w:r w:rsidRPr="00AE51C4">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AE51C4" w:rsidTr="00D24544">
        <w:tc>
          <w:tcPr>
            <w:tcW w:w="1980" w:type="dxa"/>
            <w:shd w:val="clear" w:color="auto" w:fill="D9D9D9" w:themeFill="background1" w:themeFillShade="D9"/>
          </w:tcPr>
          <w:p w:rsidR="00A70AF1" w:rsidRPr="00AE51C4" w:rsidRDefault="00A70AF1" w:rsidP="00F6030F">
            <w:pPr>
              <w:pStyle w:val="BodyText"/>
              <w:rPr>
                <w:lang w:val="fi-FI"/>
              </w:rPr>
            </w:pPr>
            <w:r w:rsidRPr="00AE51C4">
              <w:rPr>
                <w:lang w:val="fi-FI"/>
              </w:rPr>
              <w:t>Komponnentti</w:t>
            </w:r>
          </w:p>
        </w:tc>
        <w:tc>
          <w:tcPr>
            <w:tcW w:w="3685" w:type="dxa"/>
            <w:shd w:val="clear" w:color="auto" w:fill="D9D9D9" w:themeFill="background1" w:themeFillShade="D9"/>
          </w:tcPr>
          <w:p w:rsidR="00A70AF1" w:rsidRPr="00AE51C4" w:rsidRDefault="00A70AF1" w:rsidP="00F6030F">
            <w:pPr>
              <w:pStyle w:val="BodyText"/>
              <w:rPr>
                <w:lang w:val="fi-FI"/>
              </w:rPr>
            </w:pPr>
            <w:r w:rsidRPr="00AE51C4">
              <w:rPr>
                <w:lang w:val="fi-FI"/>
              </w:rPr>
              <w:t>Nimi ja versio</w:t>
            </w:r>
          </w:p>
        </w:tc>
        <w:tc>
          <w:tcPr>
            <w:tcW w:w="2829" w:type="dxa"/>
            <w:shd w:val="clear" w:color="auto" w:fill="D9D9D9" w:themeFill="background1" w:themeFillShade="D9"/>
          </w:tcPr>
          <w:p w:rsidR="00A70AF1" w:rsidRPr="00AE51C4" w:rsidRDefault="00A70AF1" w:rsidP="00F6030F">
            <w:pPr>
              <w:pStyle w:val="BodyText"/>
              <w:rPr>
                <w:lang w:val="fi-FI"/>
              </w:rPr>
            </w:pPr>
            <w:r w:rsidRPr="00AE51C4">
              <w:rPr>
                <w:lang w:val="fi-FI"/>
              </w:rPr>
              <w:t>Asennustiedosto</w:t>
            </w:r>
          </w:p>
        </w:tc>
      </w:tr>
      <w:tr w:rsidR="00A70AF1" w:rsidRPr="006D76E3" w:rsidTr="00D24544">
        <w:tc>
          <w:tcPr>
            <w:tcW w:w="1980" w:type="dxa"/>
          </w:tcPr>
          <w:p w:rsidR="00A70AF1" w:rsidRPr="00AE51C4" w:rsidRDefault="00A70AF1" w:rsidP="00F6030F">
            <w:pPr>
              <w:pStyle w:val="BodyText"/>
              <w:rPr>
                <w:lang w:val="fi-FI"/>
              </w:rPr>
            </w:pPr>
            <w:r w:rsidRPr="00AE51C4">
              <w:rPr>
                <w:lang w:val="fi-FI"/>
              </w:rPr>
              <w:t>K</w:t>
            </w:r>
            <w:r w:rsidR="00F11FD7" w:rsidRPr="00AE51C4">
              <w:rPr>
                <w:lang w:val="fi-FI"/>
              </w:rPr>
              <w:t>ameran ajuri</w:t>
            </w:r>
          </w:p>
        </w:tc>
        <w:tc>
          <w:tcPr>
            <w:tcW w:w="3685" w:type="dxa"/>
          </w:tcPr>
          <w:p w:rsidR="00A70AF1" w:rsidRPr="00AE51C4" w:rsidRDefault="00A70AF1" w:rsidP="00F6030F">
            <w:pPr>
              <w:pStyle w:val="BodyText"/>
              <w:rPr>
                <w:lang w:val="fi-FI"/>
              </w:rPr>
            </w:pPr>
            <w:r w:rsidRPr="00AE51C4">
              <w:rPr>
                <w:lang w:val="fi-FI"/>
              </w:rPr>
              <w:t>GenTL Acquire 2.39.0</w:t>
            </w:r>
          </w:p>
        </w:tc>
        <w:tc>
          <w:tcPr>
            <w:tcW w:w="2829" w:type="dxa"/>
          </w:tcPr>
          <w:p w:rsidR="00A70AF1" w:rsidRPr="006D76E3" w:rsidRDefault="00A70AF1" w:rsidP="00F6030F">
            <w:pPr>
              <w:rPr>
                <w:lang w:val="en-US"/>
              </w:rPr>
            </w:pPr>
            <w:r w:rsidRPr="006D76E3">
              <w:rPr>
                <w:lang w:val="en-US"/>
              </w:rPr>
              <w:t>install_mvGenTL_Acquire.sh</w:t>
            </w:r>
          </w:p>
          <w:p w:rsidR="00A70AF1" w:rsidRPr="006D76E3" w:rsidRDefault="00A70AF1" w:rsidP="00F6030F">
            <w:pPr>
              <w:pStyle w:val="BodyText"/>
              <w:rPr>
                <w:lang w:val="en-US"/>
              </w:rPr>
            </w:pPr>
            <w:r w:rsidRPr="006D76E3">
              <w:rPr>
                <w:lang w:val="en-US"/>
              </w:rPr>
              <w:t>mvGenTL_Acquire-x86_64_ABI2-2.39.0.tgz</w:t>
            </w:r>
          </w:p>
        </w:tc>
      </w:tr>
      <w:tr w:rsidR="00A70AF1" w:rsidRPr="00AE51C4" w:rsidTr="00D24544">
        <w:tc>
          <w:tcPr>
            <w:tcW w:w="1980" w:type="dxa"/>
          </w:tcPr>
          <w:p w:rsidR="00A70AF1" w:rsidRPr="00AE51C4" w:rsidRDefault="00A70AF1" w:rsidP="00F6030F">
            <w:pPr>
              <w:pStyle w:val="BodyText"/>
              <w:rPr>
                <w:lang w:val="fi-FI"/>
              </w:rPr>
            </w:pPr>
            <w:r w:rsidRPr="00AE51C4">
              <w:rPr>
                <w:lang w:val="fi-FI"/>
              </w:rPr>
              <w:t>Python</w:t>
            </w:r>
          </w:p>
        </w:tc>
        <w:tc>
          <w:tcPr>
            <w:tcW w:w="3685" w:type="dxa"/>
          </w:tcPr>
          <w:p w:rsidR="00A70AF1" w:rsidRPr="00AE51C4" w:rsidRDefault="00A70AF1" w:rsidP="00F6030F">
            <w:pPr>
              <w:pStyle w:val="BodyText"/>
              <w:rPr>
                <w:lang w:val="fi-FI"/>
              </w:rPr>
            </w:pPr>
          </w:p>
        </w:tc>
        <w:tc>
          <w:tcPr>
            <w:tcW w:w="2829" w:type="dxa"/>
          </w:tcPr>
          <w:p w:rsidR="00A70AF1" w:rsidRPr="00AE51C4" w:rsidRDefault="00A70AF1" w:rsidP="00F6030F">
            <w:pPr>
              <w:pStyle w:val="BodyText"/>
              <w:rPr>
                <w:lang w:val="fi-FI"/>
              </w:rPr>
            </w:pPr>
          </w:p>
        </w:tc>
      </w:tr>
      <w:tr w:rsidR="00A70AF1" w:rsidRPr="00AE51C4" w:rsidTr="00D24544">
        <w:tc>
          <w:tcPr>
            <w:tcW w:w="1980" w:type="dxa"/>
          </w:tcPr>
          <w:p w:rsidR="00A70AF1" w:rsidRPr="00AE51C4" w:rsidRDefault="00A70AF1" w:rsidP="00F6030F">
            <w:pPr>
              <w:pStyle w:val="BodyText"/>
              <w:rPr>
                <w:lang w:val="fi-FI"/>
              </w:rPr>
            </w:pPr>
            <w:r w:rsidRPr="00AE51C4">
              <w:rPr>
                <w:lang w:val="fi-FI"/>
              </w:rPr>
              <w:t>Camazing</w:t>
            </w:r>
          </w:p>
        </w:tc>
        <w:tc>
          <w:tcPr>
            <w:tcW w:w="3685" w:type="dxa"/>
          </w:tcPr>
          <w:p w:rsidR="00A70AF1" w:rsidRPr="00AE51C4" w:rsidRDefault="00A70AF1" w:rsidP="00F6030F">
            <w:pPr>
              <w:pStyle w:val="BodyText"/>
              <w:rPr>
                <w:lang w:val="fi-FI"/>
              </w:rPr>
            </w:pPr>
          </w:p>
        </w:tc>
        <w:tc>
          <w:tcPr>
            <w:tcW w:w="2829" w:type="dxa"/>
          </w:tcPr>
          <w:p w:rsidR="00A70AF1" w:rsidRPr="00AE51C4" w:rsidRDefault="00A70AF1" w:rsidP="00F6030F">
            <w:pPr>
              <w:pStyle w:val="BodyText"/>
              <w:rPr>
                <w:lang w:val="fi-FI"/>
              </w:rPr>
            </w:pPr>
          </w:p>
        </w:tc>
      </w:tr>
      <w:tr w:rsidR="00A70AF1" w:rsidRPr="00AE51C4" w:rsidTr="00D24544">
        <w:tc>
          <w:tcPr>
            <w:tcW w:w="1980" w:type="dxa"/>
          </w:tcPr>
          <w:p w:rsidR="00A70AF1" w:rsidRPr="00AE51C4" w:rsidRDefault="00A70AF1" w:rsidP="00F6030F">
            <w:pPr>
              <w:pStyle w:val="BodyText"/>
              <w:rPr>
                <w:lang w:val="fi-FI"/>
              </w:rPr>
            </w:pPr>
            <w:r w:rsidRPr="00AE51C4">
              <w:rPr>
                <w:lang w:val="fi-FI"/>
              </w:rPr>
              <w:t>Numpy</w:t>
            </w:r>
          </w:p>
        </w:tc>
        <w:tc>
          <w:tcPr>
            <w:tcW w:w="3685" w:type="dxa"/>
          </w:tcPr>
          <w:p w:rsidR="00A70AF1" w:rsidRPr="00AE51C4" w:rsidRDefault="00A70AF1" w:rsidP="00F6030F">
            <w:pPr>
              <w:pStyle w:val="BodyText"/>
              <w:rPr>
                <w:lang w:val="fi-FI"/>
              </w:rPr>
            </w:pPr>
          </w:p>
        </w:tc>
        <w:tc>
          <w:tcPr>
            <w:tcW w:w="2829" w:type="dxa"/>
          </w:tcPr>
          <w:p w:rsidR="00A70AF1" w:rsidRPr="00AE51C4" w:rsidRDefault="00A70AF1" w:rsidP="00F6030F">
            <w:pPr>
              <w:rPr>
                <w:lang w:eastAsia="fi-FI"/>
              </w:rPr>
            </w:pPr>
          </w:p>
        </w:tc>
      </w:tr>
      <w:tr w:rsidR="00A70AF1" w:rsidRPr="00AE51C4" w:rsidTr="00D24544">
        <w:tc>
          <w:tcPr>
            <w:tcW w:w="1980" w:type="dxa"/>
          </w:tcPr>
          <w:p w:rsidR="00A70AF1" w:rsidRPr="00AE51C4" w:rsidRDefault="00A70AF1" w:rsidP="00F6030F">
            <w:pPr>
              <w:pStyle w:val="BodyText"/>
              <w:rPr>
                <w:lang w:val="fi-FI"/>
              </w:rPr>
            </w:pPr>
            <w:r w:rsidRPr="00AE51C4">
              <w:rPr>
                <w:lang w:val="fi-FI"/>
              </w:rPr>
              <w:t>Matplotlib</w:t>
            </w:r>
          </w:p>
        </w:tc>
        <w:tc>
          <w:tcPr>
            <w:tcW w:w="3685" w:type="dxa"/>
          </w:tcPr>
          <w:p w:rsidR="00A70AF1" w:rsidRPr="00AE51C4" w:rsidRDefault="00A70AF1" w:rsidP="00F6030F">
            <w:pPr>
              <w:pStyle w:val="BodyText"/>
              <w:rPr>
                <w:lang w:val="fi-FI"/>
              </w:rPr>
            </w:pPr>
          </w:p>
        </w:tc>
        <w:tc>
          <w:tcPr>
            <w:tcW w:w="2829" w:type="dxa"/>
          </w:tcPr>
          <w:p w:rsidR="00A70AF1" w:rsidRPr="00AE51C4" w:rsidRDefault="00A70AF1" w:rsidP="00F6030F">
            <w:pPr>
              <w:rPr>
                <w:lang w:eastAsia="fi-FI"/>
              </w:rPr>
            </w:pPr>
          </w:p>
        </w:tc>
      </w:tr>
      <w:tr w:rsidR="00A70AF1" w:rsidRPr="00AE51C4" w:rsidTr="00D24544">
        <w:tc>
          <w:tcPr>
            <w:tcW w:w="1980" w:type="dxa"/>
          </w:tcPr>
          <w:p w:rsidR="00A70AF1" w:rsidRPr="00AE51C4" w:rsidRDefault="00A70AF1" w:rsidP="00F6030F">
            <w:pPr>
              <w:pStyle w:val="BodyText"/>
              <w:rPr>
                <w:lang w:val="fi-FI"/>
              </w:rPr>
            </w:pPr>
            <w:r w:rsidRPr="00AE51C4">
              <w:rPr>
                <w:lang w:val="fi-FI"/>
              </w:rPr>
              <w:t>Git</w:t>
            </w:r>
          </w:p>
        </w:tc>
        <w:tc>
          <w:tcPr>
            <w:tcW w:w="3685" w:type="dxa"/>
          </w:tcPr>
          <w:p w:rsidR="00A70AF1" w:rsidRPr="00AE51C4" w:rsidRDefault="00A70AF1" w:rsidP="00F6030F">
            <w:pPr>
              <w:pStyle w:val="BodyText"/>
              <w:rPr>
                <w:lang w:val="fi-FI"/>
              </w:rPr>
            </w:pPr>
          </w:p>
        </w:tc>
        <w:tc>
          <w:tcPr>
            <w:tcW w:w="2829" w:type="dxa"/>
          </w:tcPr>
          <w:p w:rsidR="00A70AF1" w:rsidRPr="00AE51C4" w:rsidRDefault="00A70AF1" w:rsidP="00F6030F">
            <w:pPr>
              <w:pStyle w:val="BodyText"/>
              <w:rPr>
                <w:lang w:val="fi-FI"/>
              </w:rPr>
            </w:pPr>
          </w:p>
        </w:tc>
      </w:tr>
      <w:tr w:rsidR="00A70AF1" w:rsidRPr="00AE51C4" w:rsidTr="00D24544">
        <w:tc>
          <w:tcPr>
            <w:tcW w:w="1980" w:type="dxa"/>
          </w:tcPr>
          <w:p w:rsidR="00A70AF1" w:rsidRPr="00AE51C4" w:rsidRDefault="00A70AF1" w:rsidP="00F6030F">
            <w:pPr>
              <w:pStyle w:val="BodyText"/>
              <w:rPr>
                <w:lang w:val="fi-FI"/>
              </w:rPr>
            </w:pPr>
            <w:r w:rsidRPr="00AE51C4">
              <w:rPr>
                <w:lang w:val="fi-FI"/>
              </w:rPr>
              <w:t>FPIPY</w:t>
            </w:r>
          </w:p>
        </w:tc>
        <w:tc>
          <w:tcPr>
            <w:tcW w:w="3685" w:type="dxa"/>
          </w:tcPr>
          <w:p w:rsidR="00A70AF1" w:rsidRPr="00AE51C4" w:rsidRDefault="00A70AF1" w:rsidP="00F6030F">
            <w:pPr>
              <w:pStyle w:val="BodyText"/>
              <w:rPr>
                <w:lang w:val="fi-FI"/>
              </w:rPr>
            </w:pPr>
          </w:p>
        </w:tc>
        <w:tc>
          <w:tcPr>
            <w:tcW w:w="2829" w:type="dxa"/>
          </w:tcPr>
          <w:p w:rsidR="00A70AF1" w:rsidRPr="00AE51C4" w:rsidRDefault="00A70AF1" w:rsidP="00F6030F">
            <w:pPr>
              <w:pStyle w:val="BodyText"/>
              <w:jc w:val="left"/>
              <w:rPr>
                <w:lang w:val="fi-FI"/>
              </w:rPr>
            </w:pPr>
          </w:p>
        </w:tc>
      </w:tr>
      <w:tr w:rsidR="00A70AF1" w:rsidRPr="00AE51C4" w:rsidTr="00D24544">
        <w:tc>
          <w:tcPr>
            <w:tcW w:w="1980" w:type="dxa"/>
          </w:tcPr>
          <w:p w:rsidR="00A70AF1" w:rsidRPr="00AE51C4" w:rsidRDefault="00A70AF1" w:rsidP="00F6030F">
            <w:pPr>
              <w:pStyle w:val="BodyText"/>
              <w:rPr>
                <w:lang w:val="fi-FI"/>
              </w:rPr>
            </w:pPr>
            <w:r w:rsidRPr="00AE51C4">
              <w:rPr>
                <w:lang w:val="fi-FI"/>
              </w:rPr>
              <w:t>LED:ien ohjaus</w:t>
            </w:r>
          </w:p>
        </w:tc>
        <w:tc>
          <w:tcPr>
            <w:tcW w:w="3685" w:type="dxa"/>
          </w:tcPr>
          <w:p w:rsidR="00A70AF1" w:rsidRPr="00AE51C4" w:rsidRDefault="00A70AF1" w:rsidP="00F6030F">
            <w:pPr>
              <w:pStyle w:val="BodyText"/>
              <w:rPr>
                <w:lang w:val="fi-FI"/>
              </w:rPr>
            </w:pPr>
          </w:p>
        </w:tc>
        <w:tc>
          <w:tcPr>
            <w:tcW w:w="2829" w:type="dxa"/>
          </w:tcPr>
          <w:p w:rsidR="00A70AF1" w:rsidRPr="00AE51C4" w:rsidRDefault="00A70AF1" w:rsidP="00F6030F">
            <w:pPr>
              <w:pStyle w:val="BodyText"/>
              <w:rPr>
                <w:lang w:val="fi-FI"/>
              </w:rPr>
            </w:pPr>
          </w:p>
        </w:tc>
      </w:tr>
      <w:tr w:rsidR="00A70AF1" w:rsidRPr="00AE51C4" w:rsidTr="00D24544">
        <w:tc>
          <w:tcPr>
            <w:tcW w:w="1980" w:type="dxa"/>
          </w:tcPr>
          <w:p w:rsidR="00A70AF1" w:rsidRPr="00AE51C4" w:rsidRDefault="00A70AF1" w:rsidP="00F6030F">
            <w:pPr>
              <w:pStyle w:val="BodyText"/>
              <w:rPr>
                <w:lang w:val="fi-FI"/>
              </w:rPr>
            </w:pPr>
            <w:r w:rsidRPr="00AE51C4">
              <w:rPr>
                <w:lang w:val="fi-FI"/>
              </w:rPr>
              <w:t>Spectracular</w:t>
            </w:r>
          </w:p>
        </w:tc>
        <w:tc>
          <w:tcPr>
            <w:tcW w:w="3685" w:type="dxa"/>
          </w:tcPr>
          <w:p w:rsidR="00A70AF1" w:rsidRPr="00AE51C4" w:rsidRDefault="00A70AF1" w:rsidP="00F6030F">
            <w:pPr>
              <w:pStyle w:val="BodyText"/>
              <w:rPr>
                <w:lang w:val="fi-FI"/>
              </w:rPr>
            </w:pPr>
          </w:p>
        </w:tc>
        <w:tc>
          <w:tcPr>
            <w:tcW w:w="2829" w:type="dxa"/>
          </w:tcPr>
          <w:p w:rsidR="00A70AF1" w:rsidRPr="00AE51C4" w:rsidRDefault="00A70AF1" w:rsidP="00F6030F">
            <w:pPr>
              <w:pStyle w:val="BodyText"/>
              <w:rPr>
                <w:lang w:val="fi-FI"/>
              </w:rPr>
            </w:pPr>
          </w:p>
        </w:tc>
      </w:tr>
    </w:tbl>
    <w:p w:rsidR="00A70AF1" w:rsidRPr="00AE51C4" w:rsidRDefault="00A70AF1" w:rsidP="00F6030F">
      <w:pPr>
        <w:pStyle w:val="BodyText"/>
        <w:rPr>
          <w:lang w:val="fi-FI"/>
        </w:rPr>
      </w:pPr>
    </w:p>
    <w:p w:rsidR="005740F8" w:rsidRPr="00AE51C4" w:rsidRDefault="005740F8" w:rsidP="00F6030F">
      <w:pPr>
        <w:pStyle w:val="BodyText"/>
        <w:rPr>
          <w:lang w:val="fi-FI"/>
        </w:rPr>
      </w:pPr>
    </w:p>
    <w:p w:rsidR="00F95C8C" w:rsidRPr="00AE51C4" w:rsidRDefault="00F95C8C" w:rsidP="00F6030F">
      <w:pPr>
        <w:pStyle w:val="Heading3"/>
      </w:pPr>
      <w:bookmarkStart w:id="113" w:name="_Toc101039907"/>
      <w:r w:rsidRPr="00AE51C4">
        <w:t>Kameran ajuriohjelmisto</w:t>
      </w:r>
      <w:bookmarkEnd w:id="113"/>
    </w:p>
    <w:p w:rsidR="00F95C8C" w:rsidRPr="00AE51C4" w:rsidRDefault="005465BA" w:rsidP="00F6030F">
      <w:pPr>
        <w:pStyle w:val="BodyText"/>
        <w:rPr>
          <w:lang w:val="fi-FI"/>
        </w:rPr>
      </w:pPr>
      <w:r w:rsidRPr="00AE51C4">
        <w:rPr>
          <w:lang w:val="fi-FI"/>
        </w:rPr>
        <w:t>mvGenTLAcquire</w:t>
      </w:r>
    </w:p>
    <w:p w:rsidR="003D0916" w:rsidRPr="00AE51C4" w:rsidRDefault="003D0916" w:rsidP="00F6030F">
      <w:pPr>
        <w:pStyle w:val="BodyText"/>
        <w:rPr>
          <w:lang w:val="fi-FI"/>
        </w:rPr>
      </w:pPr>
    </w:p>
    <w:p w:rsidR="0097250A" w:rsidRPr="00AE51C4" w:rsidRDefault="0097250A" w:rsidP="00F6030F">
      <w:pPr>
        <w:pStyle w:val="Heading3"/>
      </w:pPr>
      <w:bookmarkStart w:id="114" w:name="_Toc101039908"/>
      <w:r w:rsidRPr="00AE51C4">
        <w:t>Camazing</w:t>
      </w:r>
      <w:r w:rsidR="00BF6168" w:rsidRPr="00AE51C4">
        <w:t xml:space="preserve"> ja Genicam2</w:t>
      </w:r>
      <w:bookmarkEnd w:id="114"/>
    </w:p>
    <w:p w:rsidR="0097250A" w:rsidRPr="00AE51C4" w:rsidRDefault="008974D5" w:rsidP="00F6030F">
      <w:pPr>
        <w:pStyle w:val="BodyText"/>
        <w:rPr>
          <w:lang w:val="fi-FI"/>
        </w:rPr>
      </w:pPr>
      <w:r w:rsidRPr="00AE51C4">
        <w:rPr>
          <w:lang w:val="fi-FI"/>
        </w:rPr>
        <w:t>Camazing vaatii Genicam2 rajapinnan!</w:t>
      </w:r>
    </w:p>
    <w:p w:rsidR="00BF6168" w:rsidRPr="00AE51C4" w:rsidRDefault="00BF6168" w:rsidP="00F6030F">
      <w:pPr>
        <w:pStyle w:val="BodyText"/>
        <w:rPr>
          <w:lang w:val="fi-FI"/>
        </w:rPr>
      </w:pPr>
      <w:r w:rsidRPr="00AE51C4">
        <w:rPr>
          <w:highlight w:val="yellow"/>
          <w:lang w:val="fi-FI"/>
        </w:rPr>
        <w:t>Genicam2 paketti ei tue armhf-targettia!</w:t>
      </w:r>
    </w:p>
    <w:p w:rsidR="00BF6168" w:rsidRPr="00AE51C4" w:rsidRDefault="00BF6168" w:rsidP="00F6030F">
      <w:pPr>
        <w:pStyle w:val="BodyText"/>
        <w:rPr>
          <w:lang w:val="fi-FI"/>
        </w:rPr>
      </w:pPr>
      <w:r w:rsidRPr="00AE51C4">
        <w:rPr>
          <w:lang w:val="fi-FI"/>
        </w:rPr>
        <w:t>Tähän pitää löytää ratkaisu.</w:t>
      </w:r>
    </w:p>
    <w:p w:rsidR="007C1D8C" w:rsidRPr="00AE51C4" w:rsidRDefault="007C1D8C" w:rsidP="00F6030F">
      <w:pPr>
        <w:pStyle w:val="BodyText"/>
        <w:rPr>
          <w:lang w:val="fi-FI"/>
        </w:rPr>
      </w:pPr>
    </w:p>
    <w:p w:rsidR="007C1D8C" w:rsidRPr="00AE51C4" w:rsidRDefault="007C1D8C" w:rsidP="00F6030F">
      <w:pPr>
        <w:pStyle w:val="Heading3"/>
      </w:pPr>
      <w:bookmarkStart w:id="115" w:name="_Toc101039909"/>
      <w:r w:rsidRPr="00AE51C4">
        <w:t>mvImpact Acquire SDK Python</w:t>
      </w:r>
      <w:bookmarkEnd w:id="115"/>
    </w:p>
    <w:p w:rsidR="007C1D8C" w:rsidRPr="00AE51C4" w:rsidRDefault="00D0790E" w:rsidP="00F6030F">
      <w:pPr>
        <w:pStyle w:val="BodyText"/>
        <w:rPr>
          <w:lang w:val="fi-FI"/>
        </w:rPr>
      </w:pPr>
      <w:r w:rsidRPr="00AE51C4">
        <w:rPr>
          <w:lang w:val="fi-FI"/>
        </w:rPr>
        <w:t>Kokeillaan kääntää tämä.</w:t>
      </w:r>
    </w:p>
    <w:p w:rsidR="00536076" w:rsidRPr="00AE51C4" w:rsidRDefault="00536076" w:rsidP="00F6030F">
      <w:pPr>
        <w:pStyle w:val="BodyText"/>
        <w:rPr>
          <w:lang w:val="fi-FI"/>
        </w:rPr>
      </w:pPr>
    </w:p>
    <w:p w:rsidR="001645B4" w:rsidRPr="00AE51C4" w:rsidRDefault="001645B4" w:rsidP="00F6030F">
      <w:pPr>
        <w:pStyle w:val="BodyText"/>
        <w:rPr>
          <w:lang w:val="fi-FI"/>
        </w:rPr>
      </w:pPr>
      <w:r w:rsidRPr="00AE51C4">
        <w:rPr>
          <w:lang w:val="fi-FI"/>
        </w:rPr>
        <w:t>cython</w:t>
      </w:r>
    </w:p>
    <w:p w:rsidR="001645B4" w:rsidRPr="00AE51C4" w:rsidRDefault="001645B4" w:rsidP="00F6030F">
      <w:pPr>
        <w:pStyle w:val="BodyText"/>
        <w:rPr>
          <w:lang w:val="fi-FI"/>
        </w:rPr>
      </w:pPr>
      <w:r w:rsidRPr="00AE51C4">
        <w:rPr>
          <w:lang w:val="fi-FI"/>
        </w:rPr>
        <w:t>wheel</w:t>
      </w:r>
    </w:p>
    <w:p w:rsidR="00536076" w:rsidRPr="00AE51C4" w:rsidRDefault="008F14A1" w:rsidP="00F6030F">
      <w:pPr>
        <w:pStyle w:val="BodyText"/>
        <w:rPr>
          <w:lang w:val="fi-FI"/>
        </w:rPr>
      </w:pPr>
      <w:r w:rsidRPr="00AE51C4">
        <w:rPr>
          <w:lang w:val="fi-FI"/>
        </w:rPr>
        <w:t>numpy</w:t>
      </w:r>
      <w:r w:rsidR="002350BD" w:rsidRPr="00AE51C4">
        <w:rPr>
          <w:lang w:val="fi-FI"/>
        </w:rPr>
        <w:t xml:space="preserve"> 1.18.0</w:t>
      </w:r>
    </w:p>
    <w:p w:rsidR="00E80F81" w:rsidRPr="00AE51C4" w:rsidRDefault="00E80F81" w:rsidP="00F6030F">
      <w:pPr>
        <w:pStyle w:val="BodyText"/>
        <w:rPr>
          <w:lang w:val="fi-FI"/>
        </w:rPr>
      </w:pPr>
      <w:r w:rsidRPr="00AE51C4">
        <w:rPr>
          <w:lang w:val="fi-FI"/>
        </w:rPr>
        <w:t>pkg-config</w:t>
      </w:r>
    </w:p>
    <w:p w:rsidR="00E80F81" w:rsidRPr="00AE51C4" w:rsidRDefault="00E80F81" w:rsidP="00F6030F">
      <w:pPr>
        <w:pStyle w:val="BodyText"/>
        <w:rPr>
          <w:lang w:val="fi-FI"/>
        </w:rPr>
      </w:pPr>
      <w:r w:rsidRPr="00AE51C4">
        <w:rPr>
          <w:lang w:val="fi-FI"/>
        </w:rPr>
        <w:t>libfreetype6-dev</w:t>
      </w:r>
    </w:p>
    <w:p w:rsidR="00E80F81" w:rsidRPr="00AE51C4" w:rsidRDefault="00E80F81" w:rsidP="00F6030F">
      <w:pPr>
        <w:pStyle w:val="BodyText"/>
        <w:rPr>
          <w:lang w:val="fi-FI"/>
        </w:rPr>
      </w:pPr>
      <w:r w:rsidRPr="00AE51C4">
        <w:rPr>
          <w:lang w:val="fi-FI"/>
        </w:rPr>
        <w:t>libpng12-dev</w:t>
      </w:r>
    </w:p>
    <w:p w:rsidR="00E80F81" w:rsidRPr="00AE51C4" w:rsidRDefault="00E80F81" w:rsidP="00F6030F">
      <w:pPr>
        <w:pStyle w:val="BodyText"/>
        <w:rPr>
          <w:lang w:val="fi-FI"/>
        </w:rPr>
      </w:pPr>
      <w:r w:rsidRPr="00AE51C4">
        <w:rPr>
          <w:lang w:val="fi-FI"/>
        </w:rPr>
        <w:t>cppy</w:t>
      </w:r>
    </w:p>
    <w:p w:rsidR="00B462E0" w:rsidRPr="00AE51C4" w:rsidRDefault="0050020A" w:rsidP="00F6030F">
      <w:pPr>
        <w:pStyle w:val="BodyText"/>
        <w:rPr>
          <w:lang w:val="fi-FI"/>
        </w:rPr>
      </w:pPr>
      <w:r w:rsidRPr="00AE51C4">
        <w:rPr>
          <w:lang w:val="fi-FI"/>
        </w:rPr>
        <w:t>matplotlib 3.0.3</w:t>
      </w:r>
    </w:p>
    <w:p w:rsidR="002E7A46" w:rsidRPr="00AE51C4" w:rsidRDefault="002E7A46" w:rsidP="00F6030F">
      <w:pPr>
        <w:pStyle w:val="BodyText"/>
        <w:rPr>
          <w:lang w:val="fi-FI"/>
        </w:rPr>
      </w:pPr>
    </w:p>
    <w:p w:rsidR="00D0790E" w:rsidRPr="00AE51C4" w:rsidRDefault="00AB3661" w:rsidP="00F6030F">
      <w:pPr>
        <w:pStyle w:val="Heading4"/>
      </w:pPr>
      <w:r w:rsidRPr="00AE51C4">
        <w:t>Kameran asetusten muuttaminen</w:t>
      </w:r>
    </w:p>
    <w:p w:rsidR="00AB3661" w:rsidRPr="00AE51C4" w:rsidRDefault="00AB3661" w:rsidP="00F6030F">
      <w:pPr>
        <w:pStyle w:val="Heading4"/>
      </w:pPr>
      <w:r w:rsidRPr="00AE51C4">
        <w:t>Kuvan ottaminen ja tallennus PNG-tiedostoksi</w:t>
      </w:r>
    </w:p>
    <w:p w:rsidR="007C1D8C" w:rsidRPr="00AE51C4" w:rsidRDefault="00E1795E" w:rsidP="00F6030F">
      <w:pPr>
        <w:pStyle w:val="Heading3"/>
      </w:pPr>
      <w:bookmarkStart w:id="116" w:name="_Toc101039910"/>
      <w:r w:rsidRPr="00AE51C4">
        <w:t>Leddriver</w:t>
      </w:r>
      <w:bookmarkEnd w:id="116"/>
    </w:p>
    <w:p w:rsidR="00F53C22" w:rsidRPr="00AE51C4" w:rsidRDefault="00875E9D" w:rsidP="00F6030F">
      <w:pPr>
        <w:pStyle w:val="BodyText"/>
        <w:rPr>
          <w:lang w:val="fi-FI"/>
        </w:rPr>
      </w:pPr>
      <w:r w:rsidRPr="00AE51C4">
        <w:rPr>
          <w:lang w:val="fi-FI"/>
        </w:rPr>
        <w:t>Leddriver</w:t>
      </w:r>
      <w:r w:rsidR="00F53C22" w:rsidRPr="00AE51C4">
        <w:rPr>
          <w:lang w:val="fi-FI"/>
        </w:rPr>
        <w:t>-paketin asennus ja käyttö, sarjaportin ohjaus!</w:t>
      </w:r>
    </w:p>
    <w:p w:rsidR="00E1795E" w:rsidRPr="00AE51C4" w:rsidRDefault="00E1795E" w:rsidP="00F6030F">
      <w:pPr>
        <w:pStyle w:val="BodyText"/>
        <w:rPr>
          <w:lang w:val="fi-FI"/>
        </w:rPr>
      </w:pPr>
    </w:p>
    <w:p w:rsidR="00DC616B" w:rsidRPr="00AE51C4" w:rsidRDefault="00DC616B" w:rsidP="00F6030F">
      <w:pPr>
        <w:pStyle w:val="Heading3"/>
      </w:pPr>
      <w:bookmarkStart w:id="117" w:name="_Toc101039911"/>
      <w:r w:rsidRPr="00AE51C4">
        <w:t>MFPI ohjaaminen</w:t>
      </w:r>
      <w:bookmarkEnd w:id="117"/>
    </w:p>
    <w:p w:rsidR="00E53058" w:rsidRPr="00AE51C4" w:rsidRDefault="00557CD7" w:rsidP="0097250A">
      <w:pPr>
        <w:pStyle w:val="BodyText"/>
        <w:rPr>
          <w:lang w:val="fi-FI"/>
        </w:rPr>
      </w:pPr>
      <w:r w:rsidRPr="00AE51C4">
        <w:rPr>
          <w:lang w:val="fi-FI"/>
        </w:rPr>
        <w:t>FPI-paketin asennus ja käyttö, sarjaportin ohjaus!</w:t>
      </w:r>
    </w:p>
    <w:p w:rsidR="00AF469C" w:rsidRPr="00AE51C4" w:rsidRDefault="00AF469C" w:rsidP="0097250A">
      <w:pPr>
        <w:pStyle w:val="BodyText"/>
        <w:rPr>
          <w:lang w:val="fi-FI"/>
        </w:rPr>
      </w:pPr>
    </w:p>
    <w:p w:rsidR="00716C1C" w:rsidRPr="00AE51C4" w:rsidRDefault="00716C1C" w:rsidP="00716C1C">
      <w:pPr>
        <w:pStyle w:val="Heading3"/>
      </w:pPr>
      <w:bookmarkStart w:id="118" w:name="_Toc101039912"/>
      <w:r w:rsidRPr="00AE51C4">
        <w:t>Ohjelmoitavan logiikan Linux-ajurit</w:t>
      </w:r>
      <w:bookmarkEnd w:id="118"/>
    </w:p>
    <w:p w:rsidR="00716C1C" w:rsidRPr="00AE51C4" w:rsidRDefault="00716C1C" w:rsidP="00716C1C">
      <w:pPr>
        <w:pStyle w:val="BodyText"/>
        <w:rPr>
          <w:lang w:val="fi-FI"/>
        </w:rPr>
      </w:pPr>
      <w:r w:rsidRPr="00AE51C4">
        <w:rPr>
          <w:lang w:val="fi-FI"/>
        </w:rPr>
        <w:t>Seuraavassa taulukossa luetellaan tämän projektin kannalta olennaisia PetaLinuxin ajureita.</w:t>
      </w:r>
    </w:p>
    <w:p w:rsidR="00716C1C" w:rsidRPr="00AE51C4" w:rsidRDefault="00716C1C" w:rsidP="00716C1C">
      <w:pPr>
        <w:pStyle w:val="Caption"/>
        <w:rPr>
          <w:b w:val="0"/>
        </w:rPr>
      </w:pPr>
      <w:bookmarkStart w:id="119" w:name="_Toc101039980"/>
      <w:r w:rsidRPr="00AE51C4">
        <w:t xml:space="preserve">Taulukko </w:t>
      </w:r>
      <w:r w:rsidRPr="00AE51C4">
        <w:rPr>
          <w:noProof/>
        </w:rPr>
        <w:fldChar w:fldCharType="begin"/>
      </w:r>
      <w:r w:rsidRPr="00AE51C4">
        <w:rPr>
          <w:noProof/>
        </w:rPr>
        <w:instrText xml:space="preserve"> SEQ Taulukko \* ARABIC </w:instrText>
      </w:r>
      <w:r w:rsidRPr="00AE51C4">
        <w:rPr>
          <w:noProof/>
        </w:rPr>
        <w:fldChar w:fldCharType="separate"/>
      </w:r>
      <w:r w:rsidR="00FE2A9E">
        <w:rPr>
          <w:noProof/>
        </w:rPr>
        <w:t>21</w:t>
      </w:r>
      <w:r w:rsidRPr="00AE51C4">
        <w:rPr>
          <w:noProof/>
        </w:rPr>
        <w:fldChar w:fldCharType="end"/>
      </w:r>
      <w:r w:rsidRPr="00AE51C4">
        <w:t>.</w:t>
      </w:r>
      <w:r w:rsidRPr="00AE51C4">
        <w:rPr>
          <w:b w:val="0"/>
        </w:rPr>
        <w:tab/>
        <w:t>PetaLinuxin sisältämiä ajureita (Xilinx Wiki, 2020a).</w:t>
      </w:r>
      <w:bookmarkEnd w:id="119"/>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AE51C4" w:rsidTr="001825A1">
        <w:tc>
          <w:tcPr>
            <w:tcW w:w="2407" w:type="dxa"/>
            <w:tcBorders>
              <w:top w:val="single" w:sz="2" w:space="0" w:color="000000"/>
              <w:left w:val="single" w:sz="2" w:space="0" w:color="000000"/>
              <w:bottom w:val="single" w:sz="2" w:space="0" w:color="000000"/>
              <w:right w:val="nil"/>
            </w:tcBorders>
          </w:tcPr>
          <w:p w:rsidR="00716C1C" w:rsidRPr="00AE51C4" w:rsidRDefault="00716C1C" w:rsidP="001825A1">
            <w:pPr>
              <w:pStyle w:val="BodyText"/>
              <w:rPr>
                <w:lang w:val="fi-FI"/>
              </w:rPr>
            </w:pPr>
            <w:r w:rsidRPr="00AE51C4">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AE51C4" w:rsidRDefault="00716C1C" w:rsidP="001825A1">
            <w:pPr>
              <w:pStyle w:val="BodyText"/>
              <w:rPr>
                <w:lang w:val="fi-FI"/>
              </w:rPr>
            </w:pPr>
            <w:r w:rsidRPr="00AE51C4">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AE51C4" w:rsidRDefault="00716C1C" w:rsidP="001825A1">
            <w:pPr>
              <w:pStyle w:val="BodyText"/>
              <w:rPr>
                <w:lang w:val="fi-FI"/>
              </w:rPr>
            </w:pPr>
          </w:p>
        </w:tc>
      </w:tr>
      <w:tr w:rsidR="00716C1C" w:rsidRPr="00AE51C4" w:rsidTr="001825A1">
        <w:tc>
          <w:tcPr>
            <w:tcW w:w="2407" w:type="dxa"/>
            <w:tcBorders>
              <w:top w:val="single" w:sz="2" w:space="0" w:color="000000"/>
              <w:left w:val="single" w:sz="2" w:space="0" w:color="000000"/>
              <w:bottom w:val="single" w:sz="2" w:space="0" w:color="000000"/>
              <w:right w:val="nil"/>
            </w:tcBorders>
          </w:tcPr>
          <w:p w:rsidR="00716C1C" w:rsidRPr="00AE51C4" w:rsidRDefault="00716C1C" w:rsidP="001825A1">
            <w:pPr>
              <w:pStyle w:val="BodyText"/>
              <w:rPr>
                <w:lang w:val="fi-FI"/>
              </w:rPr>
            </w:pPr>
            <w:r w:rsidRPr="00AE51C4">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AE51C4" w:rsidRDefault="00716C1C" w:rsidP="001825A1">
            <w:pPr>
              <w:pStyle w:val="BodyText"/>
              <w:rPr>
                <w:lang w:val="fi-FI"/>
              </w:rPr>
            </w:pPr>
            <w:r w:rsidRPr="00AE51C4">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AE51C4" w:rsidRDefault="00716C1C" w:rsidP="001825A1">
            <w:pPr>
              <w:pStyle w:val="BodyText"/>
              <w:rPr>
                <w:lang w:val="fi-FI"/>
              </w:rPr>
            </w:pPr>
          </w:p>
        </w:tc>
      </w:tr>
      <w:tr w:rsidR="00716C1C" w:rsidRPr="00AE51C4" w:rsidTr="001825A1">
        <w:tc>
          <w:tcPr>
            <w:tcW w:w="2407" w:type="dxa"/>
            <w:tcBorders>
              <w:top w:val="single" w:sz="2" w:space="0" w:color="000000"/>
              <w:left w:val="single" w:sz="2" w:space="0" w:color="000000"/>
              <w:bottom w:val="single" w:sz="2" w:space="0" w:color="000000"/>
              <w:right w:val="nil"/>
            </w:tcBorders>
          </w:tcPr>
          <w:p w:rsidR="00716C1C" w:rsidRPr="00AE51C4" w:rsidRDefault="00716C1C" w:rsidP="001825A1">
            <w:pPr>
              <w:pStyle w:val="BodyText"/>
              <w:rPr>
                <w:lang w:val="fi-FI"/>
              </w:rPr>
            </w:pPr>
            <w:r w:rsidRPr="00AE51C4">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AE51C4" w:rsidRDefault="00716C1C" w:rsidP="001825A1">
            <w:pPr>
              <w:pStyle w:val="BodyText"/>
              <w:rPr>
                <w:lang w:val="fi-FI"/>
              </w:rPr>
            </w:pPr>
            <w:r w:rsidRPr="00AE51C4">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AE51C4" w:rsidRDefault="00716C1C" w:rsidP="001825A1">
            <w:pPr>
              <w:pStyle w:val="BodyText"/>
              <w:rPr>
                <w:lang w:val="fi-FI"/>
              </w:rPr>
            </w:pPr>
          </w:p>
        </w:tc>
      </w:tr>
      <w:tr w:rsidR="00716C1C" w:rsidRPr="006D76E3" w:rsidTr="001825A1">
        <w:tc>
          <w:tcPr>
            <w:tcW w:w="2407" w:type="dxa"/>
            <w:tcBorders>
              <w:top w:val="single" w:sz="2" w:space="0" w:color="000000"/>
              <w:left w:val="single" w:sz="2" w:space="0" w:color="000000"/>
              <w:bottom w:val="single" w:sz="2" w:space="0" w:color="000000"/>
              <w:right w:val="nil"/>
            </w:tcBorders>
          </w:tcPr>
          <w:p w:rsidR="00716C1C" w:rsidRPr="00AE51C4" w:rsidRDefault="00716C1C" w:rsidP="001825A1">
            <w:pPr>
              <w:pStyle w:val="BodyText"/>
              <w:rPr>
                <w:lang w:val="fi-FI"/>
              </w:rPr>
            </w:pPr>
            <w:r w:rsidRPr="00AE51C4">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6D76E3" w:rsidRDefault="00716C1C" w:rsidP="001825A1">
            <w:pPr>
              <w:pStyle w:val="BodyText"/>
              <w:rPr>
                <w:lang w:val="en-US"/>
              </w:rPr>
            </w:pPr>
            <w:r w:rsidRPr="006D76E3">
              <w:rPr>
                <w:lang w:val="en-US"/>
              </w:rPr>
              <w:t>Zynq PS USB Dual role driver</w:t>
            </w:r>
          </w:p>
          <w:p w:rsidR="00716C1C" w:rsidRPr="006D76E3" w:rsidRDefault="00716C1C" w:rsidP="001825A1">
            <w:pPr>
              <w:pStyle w:val="BodyText"/>
              <w:rPr>
                <w:lang w:val="en-US"/>
              </w:rPr>
            </w:pPr>
            <w:r w:rsidRPr="006D76E3">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6D76E3" w:rsidRDefault="00716C1C" w:rsidP="001825A1">
            <w:pPr>
              <w:pStyle w:val="BodyText"/>
              <w:rPr>
                <w:lang w:val="en-US"/>
              </w:rPr>
            </w:pPr>
          </w:p>
        </w:tc>
      </w:tr>
      <w:tr w:rsidR="00716C1C" w:rsidRPr="00AE51C4" w:rsidTr="001825A1">
        <w:tc>
          <w:tcPr>
            <w:tcW w:w="2407" w:type="dxa"/>
            <w:tcBorders>
              <w:top w:val="single" w:sz="2" w:space="0" w:color="000000"/>
              <w:left w:val="single" w:sz="2" w:space="0" w:color="000000"/>
              <w:bottom w:val="single" w:sz="2" w:space="0" w:color="000000"/>
              <w:right w:val="nil"/>
            </w:tcBorders>
          </w:tcPr>
          <w:p w:rsidR="00716C1C" w:rsidRPr="00AE51C4" w:rsidRDefault="00716C1C" w:rsidP="001825A1">
            <w:pPr>
              <w:pStyle w:val="BodyText"/>
              <w:rPr>
                <w:lang w:val="fi-FI"/>
              </w:rPr>
            </w:pPr>
            <w:r w:rsidRPr="00AE51C4">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AE51C4" w:rsidRDefault="00716C1C" w:rsidP="001825A1">
            <w:pPr>
              <w:pStyle w:val="BodyText"/>
              <w:rPr>
                <w:lang w:val="fi-FI"/>
              </w:rPr>
            </w:pPr>
            <w:r w:rsidRPr="00AE51C4">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AE51C4" w:rsidRDefault="00716C1C" w:rsidP="001825A1">
            <w:pPr>
              <w:pStyle w:val="BodyText"/>
              <w:rPr>
                <w:lang w:val="fi-FI"/>
              </w:rPr>
            </w:pPr>
          </w:p>
        </w:tc>
      </w:tr>
    </w:tbl>
    <w:p w:rsidR="00716C1C" w:rsidRPr="00AE51C4" w:rsidRDefault="00716C1C" w:rsidP="00716C1C">
      <w:pPr>
        <w:pStyle w:val="BodyText"/>
        <w:rPr>
          <w:lang w:val="fi-FI"/>
        </w:rPr>
      </w:pPr>
    </w:p>
    <w:p w:rsidR="00716C1C" w:rsidRPr="00AE51C4" w:rsidRDefault="00716C1C" w:rsidP="00716C1C">
      <w:pPr>
        <w:pStyle w:val="BodyText"/>
        <w:rPr>
          <w:lang w:val="fi-FI"/>
        </w:rPr>
      </w:pPr>
      <w:r w:rsidRPr="00AE51C4">
        <w:rPr>
          <w:lang w:val="fi-FI"/>
        </w:rPr>
        <w:t>ICAT3170 kurssin materiaalissa on kerrottu, että Xilinx tarjoaa valmiin AXI DMA-ajurin ”axi_dma”. Tämä ajuri on valmiiksi mukana PetaLinux-kernelissä.</w:t>
      </w:r>
    </w:p>
    <w:p w:rsidR="00716C1C" w:rsidRPr="00AE51C4" w:rsidRDefault="00716C1C" w:rsidP="00716C1C">
      <w:pPr>
        <w:pStyle w:val="BodyText"/>
        <w:rPr>
          <w:lang w:val="fi-FI"/>
        </w:rPr>
      </w:pPr>
      <w:r w:rsidRPr="00AE51C4">
        <w:rPr>
          <w:lang w:val="fi-FI"/>
        </w:rPr>
        <w:t>ICAT3170 kurssin materiaalissa Petri Välisuo on toteuttanut kahta AXI DMA:ta käyttävän ratkaisun datan siirtämiseksi ohjelmiston ja ohjelmoitavan logiikan välillä: AXI DMA TX ja AXI DMA RX.</w:t>
      </w:r>
    </w:p>
    <w:p w:rsidR="00716C1C" w:rsidRPr="00AE51C4" w:rsidRDefault="00716C1C" w:rsidP="00716C1C">
      <w:pPr>
        <w:pStyle w:val="BodyText"/>
        <w:rPr>
          <w:lang w:val="fi-FI"/>
        </w:rPr>
      </w:pPr>
    </w:p>
    <w:p w:rsidR="00716C1C" w:rsidRPr="00AE51C4" w:rsidRDefault="00716C1C" w:rsidP="00716C1C">
      <w:pPr>
        <w:pStyle w:val="BodyText"/>
        <w:rPr>
          <w:lang w:val="fi-FI"/>
        </w:rPr>
      </w:pPr>
    </w:p>
    <w:p w:rsidR="00737688" w:rsidRPr="00AE51C4" w:rsidRDefault="00737688" w:rsidP="00737688">
      <w:pPr>
        <w:pStyle w:val="Heading1"/>
      </w:pPr>
      <w:bookmarkStart w:id="120" w:name="_Toc101039913"/>
      <w:r w:rsidRPr="00AE51C4">
        <w:lastRenderedPageBreak/>
        <w:t>Johtopäätökset</w:t>
      </w:r>
      <w:bookmarkEnd w:id="120"/>
    </w:p>
    <w:p w:rsidR="00E1050E" w:rsidRPr="00AE51C4" w:rsidRDefault="00E1050E" w:rsidP="00E1050E">
      <w:pPr>
        <w:pStyle w:val="BodyText"/>
        <w:rPr>
          <w:lang w:val="fi-FI"/>
        </w:rPr>
      </w:pPr>
      <w:r w:rsidRPr="00AE51C4">
        <w:rPr>
          <w:lang w:val="fi-FI"/>
        </w:rPr>
        <w:t>Spektrikameralla voidaan ottaa kuvia eri aallonpituuksilla.</w:t>
      </w:r>
      <w:r w:rsidR="00EF32FF" w:rsidRPr="00AE51C4">
        <w:rPr>
          <w:lang w:val="fi-FI"/>
        </w:rPr>
        <w:t xml:space="preserve"> Näiden kuvien vaatima laskenta on mahdollista toteuttaa nopeammin FPGA:lla.</w:t>
      </w:r>
    </w:p>
    <w:p w:rsidR="00AF469C" w:rsidRPr="00AE51C4" w:rsidRDefault="00AF469C" w:rsidP="00E1050E">
      <w:pPr>
        <w:pStyle w:val="BodyText"/>
        <w:rPr>
          <w:lang w:val="fi-FI"/>
        </w:rPr>
      </w:pPr>
    </w:p>
    <w:p w:rsidR="00AF469C" w:rsidRPr="00AE51C4" w:rsidRDefault="00AF469C" w:rsidP="00E1050E">
      <w:pPr>
        <w:pStyle w:val="BodyText"/>
        <w:rPr>
          <w:lang w:val="fi-FI"/>
        </w:rPr>
      </w:pPr>
    </w:p>
    <w:p w:rsidR="001825A1" w:rsidRPr="00AE51C4" w:rsidRDefault="001825A1" w:rsidP="00E1050E">
      <w:pPr>
        <w:pStyle w:val="BodyText"/>
        <w:rPr>
          <w:lang w:val="fi-FI"/>
        </w:rPr>
      </w:pPr>
    </w:p>
    <w:p w:rsidR="001825A1" w:rsidRPr="00AE51C4" w:rsidRDefault="001825A1" w:rsidP="00E1050E">
      <w:pPr>
        <w:pStyle w:val="BodyText"/>
        <w:rPr>
          <w:lang w:val="fi-FI"/>
        </w:rPr>
      </w:pPr>
    </w:p>
    <w:p w:rsidR="00D270CF" w:rsidRPr="00AE51C4" w:rsidRDefault="00D87370" w:rsidP="00535F1D">
      <w:pPr>
        <w:pStyle w:val="RefAppendheading"/>
        <w:ind w:left="0" w:firstLine="0"/>
      </w:pPr>
      <w:bookmarkStart w:id="121" w:name="_Toc101039914"/>
      <w:r w:rsidRPr="00AE51C4">
        <w:lastRenderedPageBreak/>
        <w:t>Lähteet</w:t>
      </w:r>
      <w:bookmarkEnd w:id="121"/>
    </w:p>
    <w:p w:rsidR="001F29A7" w:rsidRPr="00AE51C4" w:rsidRDefault="001F29A7" w:rsidP="001F29A7">
      <w:pPr>
        <w:ind w:left="720" w:hanging="720"/>
      </w:pPr>
      <w:r w:rsidRPr="00AE51C4">
        <w:t xml:space="preserve">Alander J. (2020). Energy / DSP. Haettu 11. lokakuuta osoitteesta </w:t>
      </w:r>
      <w:hyperlink r:id="rId82" w:history="1">
        <w:r w:rsidR="00A40547" w:rsidRPr="00AE51C4">
          <w:rPr>
            <w:rStyle w:val="Hyperlink"/>
          </w:rPr>
          <w:t>http://lipas.uwasa.fi/~TAU/ICAT1040/slides.php?File=8200Energy.txt</w:t>
        </w:r>
      </w:hyperlink>
    </w:p>
    <w:p w:rsidR="00837D2F" w:rsidRPr="00AE51C4" w:rsidRDefault="00837D2F" w:rsidP="00837D2F">
      <w:pPr>
        <w:ind w:left="720" w:hanging="720"/>
        <w:rPr>
          <w:rStyle w:val="Hyperlink"/>
        </w:rPr>
      </w:pPr>
    </w:p>
    <w:p w:rsidR="00837D2F" w:rsidRPr="006D76E3" w:rsidRDefault="00837D2F" w:rsidP="00837D2F">
      <w:pPr>
        <w:ind w:left="720" w:hanging="720"/>
        <w:rPr>
          <w:lang w:val="en-US"/>
        </w:rPr>
      </w:pPr>
      <w:r w:rsidRPr="006D76E3">
        <w:rPr>
          <w:lang w:val="en-US"/>
        </w:rPr>
        <w:t xml:space="preserve">Bailey, D. G. (2011). Design for embedded image processing on fpgas. ProQuest Ebook Central </w:t>
      </w:r>
      <w:hyperlink r:id="rId83" w:history="1">
        <w:r w:rsidRPr="006D76E3">
          <w:rPr>
            <w:rStyle w:val="Hyperlink"/>
            <w:lang w:val="en-US"/>
          </w:rPr>
          <w:t>https://ebookcentral-proquest-com.proxy.uwasa.fi</w:t>
        </w:r>
      </w:hyperlink>
    </w:p>
    <w:p w:rsidR="00837D2F" w:rsidRPr="006D76E3" w:rsidRDefault="00837D2F" w:rsidP="001F29A7">
      <w:pPr>
        <w:ind w:left="720" w:hanging="720"/>
        <w:rPr>
          <w:lang w:val="en-US"/>
        </w:rPr>
      </w:pPr>
    </w:p>
    <w:p w:rsidR="00967E0A" w:rsidRPr="006D76E3" w:rsidRDefault="00967E0A" w:rsidP="001F29A7">
      <w:pPr>
        <w:ind w:left="720" w:hanging="720"/>
        <w:rPr>
          <w:lang w:val="en-US"/>
        </w:rPr>
      </w:pPr>
      <w:r w:rsidRPr="006D76E3">
        <w:rPr>
          <w:lang w:val="en-US"/>
        </w:rPr>
        <w:t>Basler (2022). Basler Product Documentation. https://docs.baslerweb.com/index.html</w:t>
      </w:r>
    </w:p>
    <w:p w:rsidR="00967E0A" w:rsidRPr="006D76E3" w:rsidRDefault="00967E0A" w:rsidP="001F29A7">
      <w:pPr>
        <w:ind w:left="720" w:hanging="720"/>
        <w:rPr>
          <w:lang w:val="en-US"/>
        </w:rPr>
      </w:pPr>
    </w:p>
    <w:p w:rsidR="007307BE" w:rsidRPr="00AE51C4" w:rsidRDefault="00A40547" w:rsidP="0084034F">
      <w:pPr>
        <w:ind w:left="720" w:hanging="720"/>
      </w:pPr>
      <w:r w:rsidRPr="006D76E3">
        <w:rPr>
          <w:lang w:val="en-US"/>
        </w:rPr>
        <w:t xml:space="preserve">Brandon T. (2017). CPU or FPGA for image processing: Which is best? </w:t>
      </w:r>
      <w:r w:rsidRPr="00AE51C4">
        <w:t xml:space="preserve">Haettu 11. lokakuuta osoitteesta </w:t>
      </w:r>
      <w:hyperlink r:id="rId84" w:history="1">
        <w:r w:rsidR="00343C71" w:rsidRPr="00AE51C4">
          <w:rPr>
            <w:rStyle w:val="Hyperlink"/>
          </w:rPr>
          <w:t>https://www.vision-systems.com/embedded/article/16737656/cpu-or-fpga-for-image-processing-which-is-best</w:t>
        </w:r>
      </w:hyperlink>
    </w:p>
    <w:p w:rsidR="00477ADA" w:rsidRPr="00AE51C4" w:rsidRDefault="00477ADA" w:rsidP="00477ADA">
      <w:pPr>
        <w:ind w:left="720" w:hanging="720"/>
        <w:rPr>
          <w:rStyle w:val="Hyperlink"/>
        </w:rPr>
      </w:pPr>
    </w:p>
    <w:p w:rsidR="00477ADA" w:rsidRPr="006D76E3" w:rsidRDefault="00477ADA" w:rsidP="00477ADA">
      <w:pPr>
        <w:ind w:left="720" w:hanging="720"/>
        <w:rPr>
          <w:lang w:val="en-US"/>
        </w:rPr>
      </w:pPr>
      <w:r w:rsidRPr="006D76E3">
        <w:rPr>
          <w:lang w:val="en-US"/>
        </w:rPr>
        <w:t>Burian, P. K. (2004). Mastering digital photography and imaging. ProQuest Ebook Central https://ebookcentral-proquest-com.proxy.uwasa.fi</w:t>
      </w:r>
    </w:p>
    <w:p w:rsidR="00477ADA" w:rsidRPr="006D76E3" w:rsidRDefault="00477ADA" w:rsidP="0084034F">
      <w:pPr>
        <w:ind w:left="720" w:hanging="720"/>
        <w:rPr>
          <w:lang w:val="en-US"/>
        </w:rPr>
      </w:pPr>
    </w:p>
    <w:p w:rsidR="001F29A7" w:rsidRPr="00AE51C4" w:rsidRDefault="0084034F" w:rsidP="00515BCB">
      <w:pPr>
        <w:ind w:left="720" w:hanging="720"/>
      </w:pPr>
      <w:r w:rsidRPr="006D76E3">
        <w:rPr>
          <w:lang w:val="en-US"/>
        </w:rPr>
        <w:t xml:space="preserve">Camazing. </w:t>
      </w:r>
      <w:r w:rsidRPr="00AE51C4">
        <w:t xml:space="preserve">(29. heinäkuuta 2020a). </w:t>
      </w:r>
      <w:r w:rsidRPr="00AE51C4">
        <w:rPr>
          <w:i/>
        </w:rPr>
        <w:t>camazing</w:t>
      </w:r>
      <w:r w:rsidRPr="00AE51C4">
        <w:t xml:space="preserve">. </w:t>
      </w:r>
      <w:r w:rsidRPr="00AE51C4">
        <w:tab/>
        <w:t xml:space="preserve">Haettu 29. heinäkuuta osoitteesta </w:t>
      </w:r>
      <w:hyperlink r:id="rId85" w:history="1">
        <w:r w:rsidR="008506E0" w:rsidRPr="00AE51C4">
          <w:rPr>
            <w:rStyle w:val="Hyperlink"/>
          </w:rPr>
          <w:t>https://pypi.org/project/camazing/</w:t>
        </w:r>
      </w:hyperlink>
    </w:p>
    <w:p w:rsidR="0084034F" w:rsidRPr="00AE51C4" w:rsidRDefault="0084034F" w:rsidP="0037250D">
      <w:pPr>
        <w:ind w:left="720" w:hanging="720"/>
      </w:pPr>
    </w:p>
    <w:p w:rsidR="006B10E8" w:rsidRPr="00AE51C4" w:rsidRDefault="006B10E8" w:rsidP="006B10E8">
      <w:pPr>
        <w:ind w:left="720" w:hanging="720"/>
      </w:pPr>
      <w:r w:rsidRPr="006D76E3">
        <w:rPr>
          <w:lang w:val="en-US"/>
        </w:rPr>
        <w:t>Camazing. (29. heinäkuuta 2020</w:t>
      </w:r>
      <w:r w:rsidR="00A91693" w:rsidRPr="006D76E3">
        <w:rPr>
          <w:lang w:val="en-US"/>
        </w:rPr>
        <w:t>b</w:t>
      </w:r>
      <w:r w:rsidRPr="006D76E3">
        <w:rPr>
          <w:lang w:val="en-US"/>
        </w:rPr>
        <w:t xml:space="preserve">). </w:t>
      </w:r>
      <w:r w:rsidRPr="006D76E3">
        <w:rPr>
          <w:i/>
          <w:lang w:val="en-US"/>
        </w:rPr>
        <w:t>camazing</w:t>
      </w:r>
      <w:r w:rsidR="00B604F5" w:rsidRPr="006D76E3">
        <w:rPr>
          <w:i/>
          <w:lang w:val="en-US"/>
        </w:rPr>
        <w:t xml:space="preserve"> documentation</w:t>
      </w:r>
      <w:r w:rsidRPr="006D76E3">
        <w:rPr>
          <w:lang w:val="en-US"/>
        </w:rPr>
        <w:t xml:space="preserve">. </w:t>
      </w:r>
      <w:r w:rsidRPr="006D76E3">
        <w:rPr>
          <w:lang w:val="en-US"/>
        </w:rPr>
        <w:tab/>
      </w:r>
      <w:r w:rsidRPr="00AE51C4">
        <w:t xml:space="preserve">Haettu 29. heinäkuuta osoitteesta </w:t>
      </w:r>
      <w:r w:rsidR="002320B3" w:rsidRPr="00AE51C4">
        <w:t>https://camazing.readthedocs.io/en/latest/index.html</w:t>
      </w:r>
    </w:p>
    <w:p w:rsidR="006B10E8" w:rsidRPr="00AE51C4" w:rsidRDefault="006B10E8" w:rsidP="0037250D">
      <w:pPr>
        <w:ind w:left="720" w:hanging="720"/>
      </w:pPr>
    </w:p>
    <w:p w:rsidR="00D367FE" w:rsidRPr="006D76E3" w:rsidRDefault="00D367FE" w:rsidP="00D367FE">
      <w:pPr>
        <w:ind w:left="720" w:hanging="720"/>
        <w:rPr>
          <w:lang w:val="en-US"/>
        </w:rPr>
      </w:pPr>
      <w:r w:rsidRPr="006D76E3">
        <w:rPr>
          <w:lang w:val="en-US"/>
        </w:rPr>
        <w:t xml:space="preserve">Cochard, François. </w:t>
      </w:r>
      <w:r w:rsidRPr="006D76E3">
        <w:rPr>
          <w:i/>
          <w:iCs/>
          <w:lang w:val="en-US"/>
        </w:rPr>
        <w:t>Successfully Starting in Astronomical Spectroscopy : A Practical Guide</w:t>
      </w:r>
      <w:r w:rsidRPr="006D76E3">
        <w:rPr>
          <w:lang w:val="en-US"/>
        </w:rPr>
        <w:t>, EDP Sciences, 2020.</w:t>
      </w:r>
      <w:r w:rsidRPr="006D76E3">
        <w:rPr>
          <w:i/>
          <w:iCs/>
          <w:lang w:val="en-US"/>
        </w:rPr>
        <w:t xml:space="preserve"> ProQuest Ebook Central</w:t>
      </w:r>
      <w:r w:rsidRPr="006D76E3">
        <w:rPr>
          <w:lang w:val="en-US"/>
        </w:rPr>
        <w:t xml:space="preserve">, </w:t>
      </w:r>
      <w:hyperlink r:id="rId86" w:history="1">
        <w:r w:rsidRPr="006D76E3">
          <w:rPr>
            <w:rStyle w:val="Hyperlink"/>
            <w:lang w:val="en-US"/>
          </w:rPr>
          <w:t>https://ebookcentral-proquest-com.proxy.uwasa.fi/lib/tritonia-ebooks/detail.action?docID=5652129</w:t>
        </w:r>
      </w:hyperlink>
      <w:r w:rsidRPr="006D76E3">
        <w:rPr>
          <w:lang w:val="en-US"/>
        </w:rPr>
        <w:t>.</w:t>
      </w:r>
    </w:p>
    <w:p w:rsidR="00D367FE" w:rsidRPr="006D76E3" w:rsidRDefault="00D367FE" w:rsidP="0037250D">
      <w:pPr>
        <w:ind w:left="720" w:hanging="720"/>
        <w:rPr>
          <w:lang w:val="en-US"/>
        </w:rPr>
      </w:pPr>
    </w:p>
    <w:p w:rsidR="00044D1E" w:rsidRPr="006D76E3" w:rsidRDefault="00044D1E" w:rsidP="00044D1E">
      <w:pPr>
        <w:ind w:left="720" w:hanging="720"/>
        <w:rPr>
          <w:lang w:val="en-US"/>
        </w:rPr>
      </w:pPr>
      <w:r w:rsidRPr="006D76E3">
        <w:rPr>
          <w:lang w:val="en-US"/>
        </w:rPr>
        <w:t>Davies, E. R. (2012). Computer and machine vision : Theory, algorithms, practicalities. ProQuest Ebook Central https://ebookcentral-proquest-com.proxy.uwasa.fi</w:t>
      </w:r>
    </w:p>
    <w:p w:rsidR="00044D1E" w:rsidRPr="006D76E3" w:rsidRDefault="00044D1E" w:rsidP="0037250D">
      <w:pPr>
        <w:ind w:left="720" w:hanging="720"/>
        <w:rPr>
          <w:lang w:val="en-US"/>
        </w:rPr>
      </w:pPr>
    </w:p>
    <w:p w:rsidR="0037250D" w:rsidRPr="00AE51C4" w:rsidRDefault="00093793" w:rsidP="008F30D7">
      <w:pPr>
        <w:ind w:left="720" w:hanging="720"/>
      </w:pPr>
      <w:r w:rsidRPr="006D76E3">
        <w:rPr>
          <w:lang w:val="en-US"/>
        </w:rPr>
        <w:lastRenderedPageBreak/>
        <w:t>Digilent.</w:t>
      </w:r>
      <w:r w:rsidR="0037250D" w:rsidRPr="006D76E3">
        <w:rPr>
          <w:lang w:val="en-US"/>
        </w:rPr>
        <w:t xml:space="preserve"> </w:t>
      </w:r>
      <w:r w:rsidR="0037250D" w:rsidRPr="00AE51C4">
        <w:t>(20. heinäkuuta 2020</w:t>
      </w:r>
      <w:r w:rsidR="005E6435" w:rsidRPr="00AE51C4">
        <w:t>a</w:t>
      </w:r>
      <w:r w:rsidR="0037250D" w:rsidRPr="00AE51C4">
        <w:t xml:space="preserve">). </w:t>
      </w:r>
      <w:r w:rsidRPr="00AE51C4">
        <w:rPr>
          <w:i/>
        </w:rPr>
        <w:t>Zybo Z7</w:t>
      </w:r>
      <w:r w:rsidR="0037250D" w:rsidRPr="00AE51C4">
        <w:rPr>
          <w:i/>
        </w:rPr>
        <w:t>.</w:t>
      </w:r>
      <w:r w:rsidR="0037250D" w:rsidRPr="00AE51C4">
        <w:t xml:space="preserve"> Haettu 20. heinäkuuta osoitteesta </w:t>
      </w:r>
      <w:r w:rsidR="00255C03" w:rsidRPr="00AE51C4">
        <w:t>https://reference.digilentinc.com/reference/programmable-logic/zybo-z7/start</w:t>
      </w:r>
    </w:p>
    <w:p w:rsidR="001C0DA0" w:rsidRPr="00AE51C4" w:rsidRDefault="001C0DA0" w:rsidP="00EA0BF8">
      <w:pPr>
        <w:ind w:left="720" w:hanging="720"/>
      </w:pPr>
    </w:p>
    <w:p w:rsidR="00EA0BF8" w:rsidRPr="00AE51C4" w:rsidRDefault="00EA0BF8" w:rsidP="00EA0BF8">
      <w:pPr>
        <w:ind w:left="720" w:hanging="720"/>
      </w:pPr>
      <w:r w:rsidRPr="006D76E3">
        <w:rPr>
          <w:lang w:val="en-US"/>
        </w:rPr>
        <w:t>Digilent. (20. heinäkuuta 2020</w:t>
      </w:r>
      <w:r w:rsidR="005E6435" w:rsidRPr="006D76E3">
        <w:rPr>
          <w:lang w:val="en-US"/>
        </w:rPr>
        <w:t>b</w:t>
      </w:r>
      <w:r w:rsidRPr="006D76E3">
        <w:rPr>
          <w:lang w:val="en-US"/>
        </w:rPr>
        <w:t xml:space="preserve">). </w:t>
      </w:r>
      <w:r w:rsidR="00B97E96" w:rsidRPr="006D76E3">
        <w:rPr>
          <w:i/>
          <w:lang w:val="en-US"/>
        </w:rPr>
        <w:t>Zynq APSoC Architecture</w:t>
      </w:r>
      <w:r w:rsidRPr="006D76E3">
        <w:rPr>
          <w:i/>
          <w:lang w:val="en-US"/>
        </w:rPr>
        <w:t>.</w:t>
      </w:r>
      <w:r w:rsidRPr="006D76E3">
        <w:rPr>
          <w:lang w:val="en-US"/>
        </w:rPr>
        <w:t xml:space="preserve"> </w:t>
      </w:r>
      <w:r w:rsidRPr="00AE51C4">
        <w:t xml:space="preserve">Haettu 20. heinäkuuta osoitteesta </w:t>
      </w:r>
      <w:hyperlink r:id="rId87" w:anchor="zynq_apsoc_architecture" w:history="1">
        <w:r w:rsidR="005C2733" w:rsidRPr="00AE51C4">
          <w:rPr>
            <w:rStyle w:val="Hyperlink"/>
          </w:rPr>
          <w:t>https://reference.digilentinc.com/reference/programmable-logic/zybo-z7/reference-manual#zynq_apsoc_architecture</w:t>
        </w:r>
      </w:hyperlink>
    </w:p>
    <w:p w:rsidR="00477ECC" w:rsidRPr="00AE51C4" w:rsidRDefault="00477ECC" w:rsidP="00477ECC">
      <w:pPr>
        <w:rPr>
          <w:rStyle w:val="Hyperlink"/>
        </w:rPr>
      </w:pPr>
    </w:p>
    <w:p w:rsidR="005C2D44" w:rsidRPr="006D76E3" w:rsidRDefault="005C2D44" w:rsidP="005C2D44">
      <w:pPr>
        <w:ind w:left="720" w:hanging="720"/>
        <w:rPr>
          <w:rStyle w:val="Hyperlink"/>
          <w:lang w:val="en-US"/>
        </w:rPr>
      </w:pPr>
      <w:r w:rsidRPr="006D76E3">
        <w:rPr>
          <w:rStyle w:val="Hyperlink"/>
          <w:lang w:val="en-US"/>
        </w:rPr>
        <w:t xml:space="preserve">Eskelinen, M. (2019). Computational methods for hyperspectral imaging using Fabry–Perot interferometers and colour cameras. </w:t>
      </w:r>
      <w:r w:rsidR="00792580" w:rsidRPr="006D76E3">
        <w:rPr>
          <w:rStyle w:val="Hyperlink"/>
          <w:lang w:val="en-US"/>
        </w:rPr>
        <w:t xml:space="preserve">JYU Dissertations </w:t>
      </w:r>
      <w:hyperlink r:id="rId88" w:history="1">
        <w:r w:rsidR="00377C74" w:rsidRPr="006D76E3">
          <w:rPr>
            <w:rStyle w:val="Hyperlink"/>
            <w:lang w:val="en-US"/>
          </w:rPr>
          <w:t>http://urn.fi/URN:ISBN:978-951-39-7967-6</w:t>
        </w:r>
      </w:hyperlink>
      <w:r w:rsidR="00792580" w:rsidRPr="006D76E3">
        <w:rPr>
          <w:rStyle w:val="Hyperlink"/>
          <w:lang w:val="en-US"/>
        </w:rPr>
        <w:t xml:space="preserve"> </w:t>
      </w:r>
    </w:p>
    <w:p w:rsidR="00377C74" w:rsidRPr="006D76E3" w:rsidRDefault="00377C74" w:rsidP="005C2D44">
      <w:pPr>
        <w:ind w:left="720" w:hanging="720"/>
        <w:rPr>
          <w:rStyle w:val="Hyperlink"/>
          <w:lang w:val="en-US"/>
        </w:rPr>
      </w:pPr>
    </w:p>
    <w:p w:rsidR="00B5115F" w:rsidRPr="006D76E3" w:rsidRDefault="00377C74" w:rsidP="00B5115F">
      <w:pPr>
        <w:ind w:left="720" w:hanging="720"/>
        <w:rPr>
          <w:rStyle w:val="Hyperlink"/>
          <w:lang w:val="en-US"/>
        </w:rPr>
      </w:pPr>
      <w:r w:rsidRPr="006D76E3">
        <w:rPr>
          <w:rStyle w:val="Hyperlink"/>
          <w:lang w:val="en-US"/>
        </w:rPr>
        <w:t xml:space="preserve">Fernandez-Maloigne, C., Robert-Inacio, F., &amp; Macaire, L. (Eds.). (2012). Digital color : Acquisition, perception, coding and rendering. ProQuest Ebook Central </w:t>
      </w:r>
      <w:hyperlink r:id="rId89" w:history="1">
        <w:r w:rsidR="00B5115F" w:rsidRPr="006D76E3">
          <w:rPr>
            <w:rStyle w:val="Hyperlink"/>
            <w:lang w:val="en-US"/>
          </w:rPr>
          <w:t>https://ebookcentral-proquest-com.proxy.uwasa.fi</w:t>
        </w:r>
      </w:hyperlink>
    </w:p>
    <w:p w:rsidR="00B5115F" w:rsidRPr="006D76E3" w:rsidRDefault="00B5115F" w:rsidP="00B5115F">
      <w:pPr>
        <w:ind w:left="720" w:hanging="720"/>
        <w:rPr>
          <w:rStyle w:val="Hyperlink"/>
          <w:lang w:val="en-US"/>
        </w:rPr>
      </w:pPr>
    </w:p>
    <w:p w:rsidR="00B5115F" w:rsidRPr="006D76E3" w:rsidRDefault="00B5115F" w:rsidP="00B5115F">
      <w:pPr>
        <w:ind w:left="720" w:hanging="720"/>
        <w:rPr>
          <w:rStyle w:val="Hyperlink"/>
          <w:lang w:val="en-US"/>
        </w:rPr>
      </w:pPr>
      <w:r w:rsidRPr="006D76E3">
        <w:rPr>
          <w:rStyle w:val="Hyperlink"/>
          <w:lang w:val="en-US"/>
        </w:rPr>
        <w:t xml:space="preserve">Garini, Y., Young, I.T. and McNamara, G. (2006). Spectral imaging: Principles and appli-cations. Cytometry, 69A: 735-747. </w:t>
      </w:r>
      <w:hyperlink r:id="rId90" w:history="1">
        <w:r w:rsidR="001225C0" w:rsidRPr="006D76E3">
          <w:rPr>
            <w:rStyle w:val="Hyperlink"/>
            <w:lang w:val="en-US"/>
          </w:rPr>
          <w:t>https://doi-org.proxy.uwasa.fi/10.1002/cyto.a.20311</w:t>
        </w:r>
      </w:hyperlink>
    </w:p>
    <w:p w:rsidR="001225C0" w:rsidRPr="006D76E3" w:rsidRDefault="001225C0" w:rsidP="00B5115F">
      <w:pPr>
        <w:ind w:left="720" w:hanging="720"/>
        <w:rPr>
          <w:rStyle w:val="Hyperlink"/>
          <w:lang w:val="en-US"/>
        </w:rPr>
      </w:pPr>
    </w:p>
    <w:p w:rsidR="00227D8E" w:rsidRPr="006D76E3" w:rsidRDefault="00227D8E" w:rsidP="00B5115F">
      <w:pPr>
        <w:ind w:left="720" w:hanging="720"/>
        <w:rPr>
          <w:rStyle w:val="Hyperlink"/>
          <w:lang w:val="en-US"/>
        </w:rPr>
      </w:pPr>
      <w:r w:rsidRPr="006D76E3">
        <w:rPr>
          <w:rStyle w:val="Hyperlink"/>
          <w:lang w:val="en-US"/>
        </w:rPr>
        <w:t>Genicam (2016). Pixel Format Naming Convention, version 2.1. https://www.emva.org/wp-content/uploads/GenICam_PFNC_2_1.pdf</w:t>
      </w:r>
    </w:p>
    <w:p w:rsidR="00227D8E" w:rsidRPr="006D76E3" w:rsidRDefault="00227D8E" w:rsidP="00B5115F">
      <w:pPr>
        <w:ind w:left="720" w:hanging="720"/>
        <w:rPr>
          <w:rStyle w:val="Hyperlink"/>
          <w:lang w:val="en-US"/>
        </w:rPr>
      </w:pPr>
    </w:p>
    <w:p w:rsidR="001225C0" w:rsidRPr="006D76E3" w:rsidRDefault="001225C0" w:rsidP="00B5115F">
      <w:pPr>
        <w:ind w:left="720" w:hanging="720"/>
        <w:rPr>
          <w:rStyle w:val="Hyperlink"/>
          <w:lang w:val="en-US"/>
        </w:rPr>
      </w:pPr>
      <w:r w:rsidRPr="006D76E3">
        <w:rPr>
          <w:rStyle w:val="Hyperlink"/>
          <w:lang w:val="en-US"/>
        </w:rPr>
        <w:t xml:space="preserve">Chatwal, G. R., &amp; Anand, S. K. (2008). Spectroscopy : Atomic and molecular. ProQuest Ebook Central </w:t>
      </w:r>
      <w:hyperlink r:id="rId91" w:history="1">
        <w:r w:rsidR="009137D7" w:rsidRPr="006D76E3">
          <w:rPr>
            <w:rStyle w:val="Hyperlink"/>
            <w:lang w:val="en-US"/>
          </w:rPr>
          <w:t>https://ebookcentral-proquest-com.proxy.uwasa.fi</w:t>
        </w:r>
      </w:hyperlink>
    </w:p>
    <w:p w:rsidR="009137D7" w:rsidRPr="006D76E3" w:rsidRDefault="009137D7" w:rsidP="00B5115F">
      <w:pPr>
        <w:ind w:left="720" w:hanging="720"/>
        <w:rPr>
          <w:rStyle w:val="Hyperlink"/>
          <w:lang w:val="en-US"/>
        </w:rPr>
      </w:pPr>
    </w:p>
    <w:p w:rsidR="001613B0" w:rsidRPr="006D76E3" w:rsidRDefault="001613B0" w:rsidP="00B5115F">
      <w:pPr>
        <w:ind w:left="720" w:hanging="720"/>
        <w:rPr>
          <w:rStyle w:val="Hyperlink"/>
          <w:lang w:val="en-US"/>
        </w:rPr>
      </w:pPr>
      <w:r w:rsidRPr="00AE51C4">
        <w:rPr>
          <w:rStyle w:val="Hyperlink"/>
        </w:rPr>
        <w:t xml:space="preserve">Guo, B., Näsilä, A., Trops, R., Havia, T., Stuns, I., Saari, H., &amp; Rissanen, A. (2018, February). </w:t>
      </w:r>
      <w:r w:rsidRPr="006D76E3">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Pr="006D76E3" w:rsidRDefault="001613B0" w:rsidP="00B5115F">
      <w:pPr>
        <w:ind w:left="720" w:hanging="720"/>
        <w:rPr>
          <w:rStyle w:val="Hyperlink"/>
          <w:lang w:val="en-US"/>
        </w:rPr>
      </w:pPr>
    </w:p>
    <w:p w:rsidR="009137D7" w:rsidRPr="006D76E3" w:rsidRDefault="009137D7" w:rsidP="00B5115F">
      <w:pPr>
        <w:ind w:left="720" w:hanging="720"/>
        <w:rPr>
          <w:rStyle w:val="Hyperlink"/>
          <w:lang w:val="en-US"/>
        </w:rPr>
      </w:pPr>
      <w:r w:rsidRPr="006D76E3">
        <w:rPr>
          <w:rStyle w:val="Hyperlink"/>
          <w:lang w:val="en-US"/>
        </w:rPr>
        <w:t xml:space="preserve">Hariharan, P. (2006). Basics of interferometry. Elsevier Science &amp; Technology. ProQuest Ebook Central </w:t>
      </w:r>
      <w:hyperlink r:id="rId92" w:history="1">
        <w:r w:rsidRPr="006D76E3">
          <w:rPr>
            <w:rStyle w:val="Hyperlink"/>
            <w:lang w:val="en-US"/>
          </w:rPr>
          <w:t>https://ebookcentral-proquest-com.proxy.uwasa.fi</w:t>
        </w:r>
      </w:hyperlink>
    </w:p>
    <w:p w:rsidR="00517AE2" w:rsidRPr="006D76E3" w:rsidRDefault="00517AE2" w:rsidP="005C2D44">
      <w:pPr>
        <w:ind w:left="720" w:hanging="720"/>
        <w:rPr>
          <w:rStyle w:val="Hyperlink"/>
          <w:lang w:val="en-US"/>
        </w:rPr>
      </w:pPr>
    </w:p>
    <w:p w:rsidR="00517AE2" w:rsidRPr="006D76E3" w:rsidRDefault="00517AE2" w:rsidP="005C2D44">
      <w:pPr>
        <w:ind w:left="720" w:hanging="720"/>
        <w:rPr>
          <w:lang w:val="en-US"/>
        </w:rPr>
      </w:pPr>
      <w:r w:rsidRPr="006D76E3">
        <w:rPr>
          <w:lang w:val="en-US"/>
        </w:rPr>
        <w:t xml:space="preserve">Hauck, S., DeHon, A., &amp; DeHon, A. (2007). Reconfigurable computing : The theory and practice of fpga-based computation. ProQuest Ebook Central </w:t>
      </w:r>
      <w:hyperlink r:id="rId93" w:history="1">
        <w:r w:rsidR="00551371" w:rsidRPr="006D76E3">
          <w:rPr>
            <w:rStyle w:val="Hyperlink"/>
            <w:lang w:val="en-US"/>
          </w:rPr>
          <w:t>https://ebookcentral-proquest-com.proxy.uwasa.fi</w:t>
        </w:r>
      </w:hyperlink>
    </w:p>
    <w:p w:rsidR="00D27D15" w:rsidRPr="006D76E3" w:rsidRDefault="00D27D15" w:rsidP="005C2D44">
      <w:pPr>
        <w:ind w:left="720" w:hanging="720"/>
        <w:rPr>
          <w:lang w:val="en-US"/>
        </w:rPr>
      </w:pPr>
    </w:p>
    <w:p w:rsidR="00D27D15" w:rsidRPr="006D76E3" w:rsidRDefault="00D27D15" w:rsidP="005C2D44">
      <w:pPr>
        <w:ind w:left="720" w:hanging="720"/>
        <w:rPr>
          <w:lang w:val="en-US"/>
        </w:rPr>
      </w:pPr>
      <w:r w:rsidRPr="006D76E3">
        <w:rPr>
          <w:lang w:val="en-US"/>
        </w:rPr>
        <w:t xml:space="preserve">Hobbs, P. C. D. (2009). Building electro-optical systems : Making it all work. John Wiley &amp; Sons, Incorporated. ProQuest Ebook Central </w:t>
      </w:r>
      <w:hyperlink r:id="rId94" w:history="1">
        <w:r w:rsidRPr="006D76E3">
          <w:rPr>
            <w:rStyle w:val="Hyperlink"/>
            <w:lang w:val="en-US"/>
          </w:rPr>
          <w:t>https://ebookcentral-proquest-com.proxy.uwasa.fi</w:t>
        </w:r>
      </w:hyperlink>
    </w:p>
    <w:p w:rsidR="00551371" w:rsidRPr="006D76E3" w:rsidRDefault="00551371" w:rsidP="005C2D44">
      <w:pPr>
        <w:ind w:left="720" w:hanging="720"/>
        <w:rPr>
          <w:lang w:val="en-US"/>
        </w:rPr>
      </w:pPr>
    </w:p>
    <w:p w:rsidR="00551371" w:rsidRPr="006D76E3" w:rsidRDefault="00551371" w:rsidP="005C2D44">
      <w:pPr>
        <w:ind w:left="720" w:hanging="720"/>
        <w:rPr>
          <w:rStyle w:val="Hyperlink"/>
          <w:lang w:val="en-US"/>
        </w:rPr>
      </w:pPr>
      <w:r w:rsidRPr="006D76E3">
        <w:rPr>
          <w:rStyle w:val="Hyperlink"/>
          <w:lang w:val="en-US"/>
        </w:rPr>
        <w:t>Hornberg, A. (Ed.). (2017). Handbook of machine and computer vision : The guide for developers and users. John Wiley &amp; Sons, Incorporated.</w:t>
      </w:r>
    </w:p>
    <w:p w:rsidR="00DA15EF" w:rsidRPr="006D76E3" w:rsidRDefault="00DA15EF" w:rsidP="005C2D44">
      <w:pPr>
        <w:ind w:left="720" w:hanging="720"/>
        <w:rPr>
          <w:rStyle w:val="Hyperlink"/>
          <w:lang w:val="en-US"/>
        </w:rPr>
      </w:pPr>
    </w:p>
    <w:p w:rsidR="00DA15EF" w:rsidRPr="006D76E3" w:rsidRDefault="00DA15EF" w:rsidP="005C2D44">
      <w:pPr>
        <w:ind w:left="720" w:hanging="720"/>
        <w:rPr>
          <w:rStyle w:val="Hyperlink"/>
          <w:lang w:val="en-US"/>
        </w:rPr>
      </w:pPr>
      <w:r w:rsidRPr="006D76E3">
        <w:rPr>
          <w:rStyle w:val="Hyperlink"/>
          <w:lang w:val="en-US"/>
        </w:rPr>
        <w:t>Kelsey, C. A., Heintz, P. H., Chambers, G. D., Sandoval, D. J., Adolphi, N. L., &amp; Paffett, K. S. (2014). Radiation biology of medical imaging. ProQuest Ebook Central https://ebookcentral-proquest-com.proxy.uwasa.fi</w:t>
      </w:r>
    </w:p>
    <w:p w:rsidR="005C2D44" w:rsidRPr="006D76E3" w:rsidRDefault="005C2D44" w:rsidP="00477ECC">
      <w:pPr>
        <w:rPr>
          <w:rStyle w:val="Hyperlink"/>
          <w:lang w:val="en-US"/>
        </w:rPr>
      </w:pPr>
    </w:p>
    <w:p w:rsidR="003A338F" w:rsidRPr="006D76E3" w:rsidRDefault="00477ECC" w:rsidP="003A338F">
      <w:pPr>
        <w:ind w:left="720" w:hanging="720"/>
        <w:rPr>
          <w:rStyle w:val="Hyperlink"/>
          <w:lang w:val="en-US"/>
        </w:rPr>
      </w:pPr>
      <w:r w:rsidRPr="006D76E3">
        <w:rPr>
          <w:rStyle w:val="Hyperlink"/>
          <w:lang w:val="en-US"/>
        </w:rPr>
        <w:t xml:space="preserve">Kubby, J. A. (2011). A guide to hands-on mems design and prototyping. ProQuest Ebook Central </w:t>
      </w:r>
      <w:hyperlink r:id="rId95" w:history="1">
        <w:r w:rsidRPr="006D76E3">
          <w:rPr>
            <w:rStyle w:val="Hyperlink"/>
            <w:lang w:val="en-US"/>
          </w:rPr>
          <w:t>https://ebookcentral-proquest-com.proxy.uwasa.fi</w:t>
        </w:r>
      </w:hyperlink>
    </w:p>
    <w:p w:rsidR="003A338F" w:rsidRPr="006D76E3" w:rsidRDefault="003A338F" w:rsidP="003A338F">
      <w:pPr>
        <w:ind w:left="720" w:hanging="720"/>
        <w:rPr>
          <w:rStyle w:val="Hyperlink"/>
          <w:lang w:val="en-US"/>
        </w:rPr>
      </w:pPr>
    </w:p>
    <w:p w:rsidR="003A338F" w:rsidRPr="006D76E3" w:rsidRDefault="003A338F" w:rsidP="003A338F">
      <w:pPr>
        <w:ind w:left="720" w:hanging="720"/>
        <w:rPr>
          <w:rStyle w:val="Hyperlink"/>
          <w:lang w:val="en-US"/>
        </w:rPr>
      </w:pPr>
      <w:r w:rsidRPr="006D76E3">
        <w:rPr>
          <w:rStyle w:val="Hyperlink"/>
          <w:lang w:val="en-US"/>
        </w:rPr>
        <w:t>Lanaro, G. (2013). Python high performance programming. ProQuest Ebook Central https://ebookcentral-proquest-com.proxy.uwasa.fi</w:t>
      </w:r>
    </w:p>
    <w:p w:rsidR="001C0DD5" w:rsidRPr="006D76E3" w:rsidRDefault="001C0DD5" w:rsidP="001C0DD5">
      <w:pPr>
        <w:ind w:left="720" w:hanging="720"/>
        <w:rPr>
          <w:rStyle w:val="Hyperlink"/>
          <w:lang w:val="en-US"/>
        </w:rPr>
      </w:pPr>
    </w:p>
    <w:p w:rsidR="001C0DD5" w:rsidRPr="006D76E3" w:rsidRDefault="001C0DD5" w:rsidP="001C0DD5">
      <w:pPr>
        <w:ind w:left="720" w:hanging="720"/>
        <w:rPr>
          <w:rStyle w:val="Hyperlink"/>
          <w:lang w:val="en-US"/>
        </w:rPr>
      </w:pPr>
      <w:r w:rsidRPr="006D76E3">
        <w:rPr>
          <w:rStyle w:val="Hyperlink"/>
          <w:lang w:val="en-US"/>
        </w:rPr>
        <w:t xml:space="preserve">Maxfield, C. ". (2004). The design warrior's guide to fpgas : Devices, tools and flows. ProQuest Ebook Central </w:t>
      </w:r>
      <w:hyperlink r:id="rId96" w:history="1">
        <w:r w:rsidR="00995832" w:rsidRPr="006D76E3">
          <w:rPr>
            <w:rStyle w:val="Hyperlink"/>
            <w:lang w:val="en-US"/>
          </w:rPr>
          <w:t>https://ebookcentral-proquest-com.proxy.uwasa.fi</w:t>
        </w:r>
      </w:hyperlink>
    </w:p>
    <w:p w:rsidR="00995832" w:rsidRPr="006D76E3" w:rsidRDefault="00995832" w:rsidP="001C0DD5">
      <w:pPr>
        <w:ind w:left="720" w:hanging="720"/>
        <w:rPr>
          <w:rStyle w:val="Hyperlink"/>
          <w:lang w:val="en-US"/>
        </w:rPr>
      </w:pPr>
    </w:p>
    <w:p w:rsidR="00995832" w:rsidRPr="006D76E3" w:rsidRDefault="00995832" w:rsidP="001C0DD5">
      <w:pPr>
        <w:ind w:left="720" w:hanging="720"/>
        <w:rPr>
          <w:rStyle w:val="Hyperlink"/>
          <w:lang w:val="en-US"/>
        </w:rPr>
      </w:pPr>
      <w:r w:rsidRPr="006D76E3">
        <w:rPr>
          <w:rStyle w:val="Hyperlink"/>
          <w:lang w:val="en-US"/>
        </w:rPr>
        <w:lastRenderedPageBreak/>
        <w:t xml:space="preserve">Mckinney, W. (2017). Python for data analysis : Data wrangling with pandas, numpy, and ipython. ProQuest Ebook Central </w:t>
      </w:r>
      <w:hyperlink r:id="rId97" w:history="1">
        <w:r w:rsidRPr="006D76E3">
          <w:rPr>
            <w:rStyle w:val="Hyperlink"/>
            <w:lang w:val="en-US"/>
          </w:rPr>
          <w:t>https://ebookcentral-proquest-com.proxy.uwasa.fi</w:t>
        </w:r>
      </w:hyperlink>
    </w:p>
    <w:p w:rsidR="006740A3" w:rsidRPr="006D76E3" w:rsidRDefault="006740A3" w:rsidP="006740A3">
      <w:pPr>
        <w:ind w:left="720" w:hanging="720"/>
        <w:rPr>
          <w:rStyle w:val="Hyperlink"/>
          <w:lang w:val="en-US"/>
        </w:rPr>
      </w:pPr>
    </w:p>
    <w:p w:rsidR="006740A3" w:rsidRPr="006D76E3" w:rsidRDefault="006740A3" w:rsidP="006740A3">
      <w:pPr>
        <w:ind w:left="720" w:hanging="720"/>
        <w:rPr>
          <w:rStyle w:val="Hyperlink"/>
          <w:lang w:val="en-US"/>
        </w:rPr>
      </w:pPr>
      <w:r w:rsidRPr="006D76E3">
        <w:rPr>
          <w:rStyle w:val="Hyperlink"/>
          <w:lang w:val="en-US"/>
        </w:rPr>
        <w:t xml:space="preserve">Mikla, V. I., &amp; Mikla, V. V. (2013). Medical imaging technology. ProQuest Ebook Central </w:t>
      </w:r>
      <w:hyperlink r:id="rId98" w:history="1">
        <w:r w:rsidRPr="006D76E3">
          <w:rPr>
            <w:rStyle w:val="Hyperlink"/>
            <w:lang w:val="en-US"/>
          </w:rPr>
          <w:t>https://ebookcentral-proquest-com.proxy.uwasa.fi</w:t>
        </w:r>
      </w:hyperlink>
    </w:p>
    <w:p w:rsidR="006D7A90" w:rsidRPr="006D76E3" w:rsidRDefault="006D7A90" w:rsidP="006740A3">
      <w:pPr>
        <w:ind w:left="720" w:hanging="720"/>
        <w:rPr>
          <w:rStyle w:val="Hyperlink"/>
          <w:lang w:val="en-US"/>
        </w:rPr>
      </w:pPr>
    </w:p>
    <w:p w:rsidR="006D7A90" w:rsidRPr="006D76E3" w:rsidRDefault="006D7A90" w:rsidP="006740A3">
      <w:pPr>
        <w:ind w:left="720" w:hanging="720"/>
        <w:rPr>
          <w:rStyle w:val="Hyperlink"/>
          <w:lang w:val="en-US"/>
        </w:rPr>
      </w:pPr>
      <w:r w:rsidRPr="006D76E3">
        <w:rPr>
          <w:rStyle w:val="Hyperlink"/>
          <w:lang w:val="en-US"/>
        </w:rPr>
        <w:t>Murphy, D. B., &amp; Davidson, M. W. (2012). Fundamentals of light microscopy and electronic imaging. John Wiley &amp; Sons, Incorporated.</w:t>
      </w:r>
      <w:r w:rsidR="00732D29" w:rsidRPr="006D76E3">
        <w:rPr>
          <w:rStyle w:val="Hyperlink"/>
          <w:lang w:val="en-US"/>
        </w:rPr>
        <w:t xml:space="preserve"> ProQuest Ebook Central </w:t>
      </w:r>
      <w:hyperlink r:id="rId99" w:history="1">
        <w:r w:rsidR="00732D29" w:rsidRPr="006D76E3">
          <w:rPr>
            <w:rStyle w:val="Hyperlink"/>
            <w:lang w:val="en-US"/>
          </w:rPr>
          <w:t>https://ebookcentral-proquest-com.proxy.uwasa.fi</w:t>
        </w:r>
      </w:hyperlink>
    </w:p>
    <w:p w:rsidR="00A14782" w:rsidRPr="006D76E3" w:rsidRDefault="00A14782" w:rsidP="006740A3">
      <w:pPr>
        <w:ind w:left="720" w:hanging="720"/>
        <w:rPr>
          <w:rStyle w:val="Hyperlink"/>
          <w:lang w:val="en-US"/>
        </w:rPr>
      </w:pPr>
    </w:p>
    <w:p w:rsidR="001C7279" w:rsidRPr="006D76E3" w:rsidRDefault="001C7279" w:rsidP="006740A3">
      <w:pPr>
        <w:ind w:left="720" w:hanging="720"/>
        <w:rPr>
          <w:rStyle w:val="Hyperlink"/>
          <w:lang w:val="en-US"/>
        </w:rPr>
      </w:pPr>
    </w:p>
    <w:p w:rsidR="001C7279" w:rsidRPr="006D76E3" w:rsidRDefault="001C7279" w:rsidP="006740A3">
      <w:pPr>
        <w:ind w:left="720" w:hanging="720"/>
        <w:rPr>
          <w:rStyle w:val="Hyperlink"/>
          <w:lang w:val="en-US"/>
        </w:rPr>
      </w:pPr>
    </w:p>
    <w:p w:rsidR="001C7279" w:rsidRPr="006D76E3" w:rsidRDefault="001C7279" w:rsidP="006740A3">
      <w:pPr>
        <w:ind w:left="720" w:hanging="720"/>
        <w:rPr>
          <w:rStyle w:val="Hyperlink"/>
          <w:lang w:val="en-US"/>
        </w:rPr>
      </w:pPr>
      <w:r w:rsidRPr="00AE51C4">
        <w:rPr>
          <w:rStyle w:val="Hyperlink"/>
        </w:rPr>
        <w:t xml:space="preserve">Näsilä, A., Trops, R., Stuns, I., Havia, T., Saari, H., Guo, B., ... </w:t>
      </w:r>
      <w:r w:rsidRPr="006D76E3">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Pr="006D76E3" w:rsidRDefault="001C7279" w:rsidP="006740A3">
      <w:pPr>
        <w:ind w:left="720" w:hanging="720"/>
        <w:rPr>
          <w:rStyle w:val="Hyperlink"/>
          <w:lang w:val="en-US"/>
        </w:rPr>
      </w:pPr>
    </w:p>
    <w:p w:rsidR="00A14782" w:rsidRPr="006D76E3" w:rsidRDefault="00B07266" w:rsidP="006740A3">
      <w:pPr>
        <w:ind w:left="720" w:hanging="720"/>
        <w:rPr>
          <w:rStyle w:val="Hyperlink"/>
          <w:lang w:val="en-US"/>
        </w:rPr>
      </w:pPr>
      <w:r w:rsidRPr="006D76E3">
        <w:rPr>
          <w:rStyle w:val="Hyperlink"/>
          <w:lang w:val="en-US"/>
        </w:rPr>
        <w:t>Näsilä, A., Holmlund, C., Briede, E., Mannila, R., Trops, R., Blomberg, M., ... &amp; Rissanen, A. (2019, March). Cubic-inch MOEMS spectral imager. In MOEMS and Miniaturized Systems XVIII (Vol. 10931, pp. 114-120). SPIE.</w:t>
      </w:r>
    </w:p>
    <w:p w:rsidR="00E64AD1" w:rsidRPr="006D76E3" w:rsidRDefault="00E64AD1" w:rsidP="006740A3">
      <w:pPr>
        <w:ind w:left="720" w:hanging="720"/>
        <w:rPr>
          <w:rStyle w:val="Hyperlink"/>
          <w:lang w:val="en-US"/>
        </w:rPr>
      </w:pPr>
    </w:p>
    <w:p w:rsidR="00E64AD1" w:rsidRPr="00AE51C4" w:rsidRDefault="00E64AD1" w:rsidP="00E64AD1">
      <w:pPr>
        <w:ind w:left="720" w:hanging="720"/>
      </w:pPr>
      <w:r w:rsidRPr="006D76E3">
        <w:rPr>
          <w:lang w:val="en-US"/>
        </w:rPr>
        <w:t xml:space="preserve">ONSEMI. (2021). </w:t>
      </w:r>
      <w:r w:rsidR="00832079" w:rsidRPr="006D76E3">
        <w:rPr>
          <w:i/>
          <w:lang w:val="en-US"/>
        </w:rPr>
        <w:t>1/2.5-Inch 5 Mp CMOS Digital Image Sensor MT9P031 Data sheet</w:t>
      </w:r>
      <w:r w:rsidR="009834EE" w:rsidRPr="006D76E3">
        <w:rPr>
          <w:i/>
          <w:lang w:val="en-US"/>
        </w:rPr>
        <w:t xml:space="preserve"> Rev. 11</w:t>
      </w:r>
      <w:r w:rsidRPr="006D76E3">
        <w:rPr>
          <w:i/>
          <w:lang w:val="en-US"/>
        </w:rPr>
        <w:t>.</w:t>
      </w:r>
      <w:r w:rsidRPr="006D76E3">
        <w:rPr>
          <w:lang w:val="en-US"/>
        </w:rPr>
        <w:t xml:space="preserve"> </w:t>
      </w:r>
      <w:r w:rsidRPr="00AE51C4">
        <w:t xml:space="preserve">Haettu </w:t>
      </w:r>
      <w:r w:rsidR="00080C57" w:rsidRPr="00AE51C4">
        <w:t>8</w:t>
      </w:r>
      <w:r w:rsidRPr="00AE51C4">
        <w:t xml:space="preserve">. </w:t>
      </w:r>
      <w:r w:rsidR="00080C57" w:rsidRPr="00AE51C4">
        <w:t xml:space="preserve">elokuuta </w:t>
      </w:r>
      <w:r w:rsidRPr="00AE51C4">
        <w:t xml:space="preserve">osoitteesta </w:t>
      </w:r>
      <w:hyperlink r:id="rId100" w:history="1">
        <w:r w:rsidR="00C05390" w:rsidRPr="00AE51C4">
          <w:rPr>
            <w:rStyle w:val="Hyperlink"/>
          </w:rPr>
          <w:t>https://www.onsemi.com/pdf/datasheet/mt9p031-d.pdf</w:t>
        </w:r>
      </w:hyperlink>
    </w:p>
    <w:p w:rsidR="00C05390" w:rsidRPr="00AE51C4" w:rsidRDefault="00C05390" w:rsidP="00E64AD1">
      <w:pPr>
        <w:ind w:left="720" w:hanging="720"/>
      </w:pPr>
    </w:p>
    <w:p w:rsidR="006C5882" w:rsidRPr="006D76E3" w:rsidRDefault="00C05390" w:rsidP="00E64AD1">
      <w:pPr>
        <w:ind w:left="720" w:hanging="720"/>
        <w:rPr>
          <w:lang w:val="en-US"/>
        </w:rPr>
      </w:pPr>
      <w:r w:rsidRPr="006D76E3">
        <w:rPr>
          <w:lang w:val="en-US"/>
        </w:rPr>
        <w:t xml:space="preserve">Pölönen I. (2013). Discovering knowledge in various applications with a novel hyperspectral imager. Jyväskylä studies in computing. </w:t>
      </w:r>
      <w:hyperlink r:id="rId101" w:history="1">
        <w:r w:rsidRPr="006D76E3">
          <w:rPr>
            <w:rStyle w:val="Hyperlink"/>
            <w:lang w:val="en-US"/>
          </w:rPr>
          <w:t>http://urn.fi/URN:ISBN:978-951-39-5538-0</w:t>
        </w:r>
      </w:hyperlink>
    </w:p>
    <w:p w:rsidR="006C5882" w:rsidRPr="006D76E3" w:rsidRDefault="006C5882" w:rsidP="00E64AD1">
      <w:pPr>
        <w:ind w:left="720" w:hanging="720"/>
        <w:rPr>
          <w:lang w:val="en-US"/>
        </w:rPr>
      </w:pPr>
    </w:p>
    <w:p w:rsidR="006C5882" w:rsidRPr="006D76E3" w:rsidRDefault="006C5882" w:rsidP="006C5882">
      <w:pPr>
        <w:ind w:left="720" w:hanging="720"/>
        <w:rPr>
          <w:lang w:val="en-US"/>
        </w:rPr>
      </w:pPr>
      <w:r w:rsidRPr="006D76E3">
        <w:rPr>
          <w:lang w:val="en-US"/>
        </w:rPr>
        <w:lastRenderedPageBreak/>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6D76E3" w:rsidRDefault="006740A3" w:rsidP="00354E8C">
      <w:pPr>
        <w:rPr>
          <w:lang w:val="en-US"/>
        </w:rPr>
      </w:pPr>
    </w:p>
    <w:p w:rsidR="005C2733" w:rsidRPr="006D76E3" w:rsidRDefault="009E69BD" w:rsidP="009E69BD">
      <w:pPr>
        <w:ind w:left="720" w:hanging="720"/>
        <w:rPr>
          <w:lang w:val="en-US"/>
        </w:rPr>
      </w:pPr>
      <w:r w:rsidRPr="006D76E3">
        <w:rPr>
          <w:lang w:val="en-US"/>
        </w:rPr>
        <w:t>Saari H. (2020). “As-built” Design description of the SICSURFIS AgMFPI-H019 Vaasa University Spectral Imager.</w:t>
      </w:r>
    </w:p>
    <w:p w:rsidR="006140A5" w:rsidRPr="006D76E3" w:rsidRDefault="006140A5" w:rsidP="006140A5">
      <w:pPr>
        <w:ind w:left="720" w:hanging="720"/>
        <w:rPr>
          <w:lang w:val="en-US"/>
        </w:rPr>
      </w:pPr>
    </w:p>
    <w:p w:rsidR="006140A5" w:rsidRPr="006D76E3" w:rsidRDefault="006140A5" w:rsidP="006140A5">
      <w:pPr>
        <w:ind w:left="720" w:hanging="720"/>
        <w:rPr>
          <w:lang w:val="en-US"/>
        </w:rPr>
      </w:pPr>
      <w:r w:rsidRPr="006D76E3">
        <w:rPr>
          <w:lang w:val="en-US"/>
        </w:rPr>
        <w:t xml:space="preserve">Sarode, R.T.. </w:t>
      </w:r>
      <w:r w:rsidRPr="006D76E3">
        <w:rPr>
          <w:i/>
          <w:iCs/>
          <w:lang w:val="en-US"/>
        </w:rPr>
        <w:t>College Physics, 2 : Optics and Electronics</w:t>
      </w:r>
      <w:r w:rsidRPr="006D76E3">
        <w:rPr>
          <w:lang w:val="en-US"/>
        </w:rPr>
        <w:t>, Himalaya Publishing House, 2007.</w:t>
      </w:r>
      <w:r w:rsidRPr="006D76E3">
        <w:rPr>
          <w:i/>
          <w:iCs/>
          <w:lang w:val="en-US"/>
        </w:rPr>
        <w:t xml:space="preserve"> ProQuest Ebook Central</w:t>
      </w:r>
      <w:r w:rsidRPr="006D76E3">
        <w:rPr>
          <w:lang w:val="en-US"/>
        </w:rPr>
        <w:t xml:space="preserve">, </w:t>
      </w:r>
      <w:hyperlink r:id="rId102" w:history="1">
        <w:r w:rsidRPr="006D76E3">
          <w:rPr>
            <w:rStyle w:val="Hyperlink"/>
            <w:lang w:val="en-US"/>
          </w:rPr>
          <w:t>https://ebookcentral-proquest-com.proxy.uwasa.fi/lib/tritonia-ebooks/detail.action?docID=588599</w:t>
        </w:r>
      </w:hyperlink>
      <w:r w:rsidRPr="006D76E3">
        <w:rPr>
          <w:lang w:val="en-US"/>
        </w:rPr>
        <w:t>.</w:t>
      </w:r>
    </w:p>
    <w:p w:rsidR="006140A5" w:rsidRPr="006D76E3" w:rsidRDefault="006140A5" w:rsidP="00D46E90">
      <w:pPr>
        <w:rPr>
          <w:lang w:val="en-US"/>
        </w:rPr>
      </w:pPr>
    </w:p>
    <w:p w:rsidR="00D46E90" w:rsidRPr="006D76E3" w:rsidRDefault="00D46E90" w:rsidP="00D46E90">
      <w:pPr>
        <w:ind w:left="720" w:hanging="720"/>
        <w:rPr>
          <w:lang w:val="en-US"/>
        </w:rPr>
      </w:pPr>
      <w:r w:rsidRPr="006D76E3">
        <w:rPr>
          <w:lang w:val="en-US"/>
        </w:rPr>
        <w:t xml:space="preserve">Sharma, Kailash K., and Kailash K Sharma. </w:t>
      </w:r>
      <w:r w:rsidRPr="006D76E3">
        <w:rPr>
          <w:i/>
          <w:iCs/>
          <w:lang w:val="en-US"/>
        </w:rPr>
        <w:t>Optics : Principles and Applications</w:t>
      </w:r>
      <w:r w:rsidRPr="006D76E3">
        <w:rPr>
          <w:lang w:val="en-US"/>
        </w:rPr>
        <w:t>, Elsevier Science &amp; Technology, 2006.</w:t>
      </w:r>
      <w:r w:rsidRPr="006D76E3">
        <w:rPr>
          <w:i/>
          <w:iCs/>
          <w:lang w:val="en-US"/>
        </w:rPr>
        <w:t xml:space="preserve"> ProQuest Ebook Central</w:t>
      </w:r>
      <w:r w:rsidRPr="006D76E3">
        <w:rPr>
          <w:lang w:val="en-US"/>
        </w:rPr>
        <w:t xml:space="preserve">, </w:t>
      </w:r>
      <w:hyperlink r:id="rId103" w:history="1">
        <w:r w:rsidRPr="006D76E3">
          <w:rPr>
            <w:rStyle w:val="Hyperlink"/>
            <w:lang w:val="en-US"/>
          </w:rPr>
          <w:t>https://ebookcentral-proquest-com.proxy.uwasa.fi/lib/tritonia-ebooks/detail.action?docID=274237</w:t>
        </w:r>
      </w:hyperlink>
      <w:r w:rsidRPr="006D76E3">
        <w:rPr>
          <w:lang w:val="en-US"/>
        </w:rPr>
        <w:t>.</w:t>
      </w:r>
    </w:p>
    <w:p w:rsidR="00D46E90" w:rsidRPr="006D76E3" w:rsidRDefault="00D46E90" w:rsidP="005C2733">
      <w:pPr>
        <w:rPr>
          <w:lang w:val="en-US"/>
        </w:rPr>
      </w:pPr>
    </w:p>
    <w:p w:rsidR="00207505" w:rsidRPr="00AE51C4" w:rsidRDefault="00207505" w:rsidP="00207505">
      <w:pPr>
        <w:ind w:left="720" w:hanging="720"/>
        <w:rPr>
          <w:rStyle w:val="Hyperlink"/>
        </w:rPr>
      </w:pPr>
      <w:r w:rsidRPr="006D76E3">
        <w:rPr>
          <w:lang w:val="en-US"/>
        </w:rPr>
        <w:t>Suomen Akatemia. (</w:t>
      </w:r>
      <w:r w:rsidR="00D249C6" w:rsidRPr="006D76E3">
        <w:rPr>
          <w:lang w:val="en-US"/>
        </w:rPr>
        <w:t xml:space="preserve">kevät </w:t>
      </w:r>
      <w:r w:rsidR="00C43CC2" w:rsidRPr="006D76E3">
        <w:rPr>
          <w:lang w:val="en-US"/>
        </w:rPr>
        <w:t>2019</w:t>
      </w:r>
      <w:r w:rsidRPr="006D76E3">
        <w:rPr>
          <w:lang w:val="en-US"/>
        </w:rPr>
        <w:t xml:space="preserve">). </w:t>
      </w:r>
      <w:r w:rsidRPr="006D76E3">
        <w:rPr>
          <w:i/>
          <w:lang w:val="en-US"/>
        </w:rPr>
        <w:t>SICSURFIS – SPECTRAL IMAGING OF COMPLEX SURFACE TOMOGRAPHIES</w:t>
      </w:r>
      <w:r w:rsidRPr="006D76E3">
        <w:rPr>
          <w:lang w:val="en-US"/>
        </w:rPr>
        <w:t xml:space="preserve">. </w:t>
      </w:r>
      <w:r w:rsidRPr="006D76E3">
        <w:rPr>
          <w:lang w:val="en-US"/>
        </w:rPr>
        <w:tab/>
      </w:r>
      <w:r w:rsidRPr="00AE51C4">
        <w:t xml:space="preserve">Haettu 31. heinäkuuta osoitteesta </w:t>
      </w:r>
      <w:hyperlink r:id="rId104" w:history="1">
        <w:r w:rsidRPr="00AE51C4">
          <w:rPr>
            <w:rStyle w:val="Hyperlink"/>
          </w:rPr>
          <w:t>https://www.aka.fi/globalassets/32akatemiaohjelmat/raddess/vuosiseminaari-2019/polonen_sicsurfis_2019_kevat_hks.pdf</w:t>
        </w:r>
      </w:hyperlink>
    </w:p>
    <w:p w:rsidR="00E9222D" w:rsidRPr="00AE51C4" w:rsidRDefault="00E9222D" w:rsidP="00207505">
      <w:pPr>
        <w:ind w:left="720" w:hanging="720"/>
        <w:rPr>
          <w:rStyle w:val="Hyperlink"/>
        </w:rPr>
      </w:pPr>
    </w:p>
    <w:p w:rsidR="00846ED2" w:rsidRPr="00AE51C4" w:rsidRDefault="00846ED2" w:rsidP="00207505">
      <w:pPr>
        <w:ind w:left="720" w:hanging="720"/>
        <w:rPr>
          <w:rStyle w:val="Hyperlink"/>
        </w:rPr>
      </w:pPr>
      <w:r w:rsidRPr="006D76E3">
        <w:rPr>
          <w:rStyle w:val="Hyperlink"/>
          <w:lang w:val="en-US"/>
        </w:rPr>
        <w:t xml:space="preserve">Tkachenko, N. V. (2006). Optical spectroscopy : Methods and instrumentations. </w:t>
      </w:r>
      <w:r w:rsidRPr="00AE51C4">
        <w:rPr>
          <w:rStyle w:val="Hyperlink"/>
        </w:rPr>
        <w:t>Elsevier Science &amp; Technology.</w:t>
      </w:r>
    </w:p>
    <w:p w:rsidR="00846ED2" w:rsidRPr="00AE51C4" w:rsidRDefault="00846ED2" w:rsidP="00207505">
      <w:pPr>
        <w:ind w:left="720" w:hanging="720"/>
        <w:rPr>
          <w:rStyle w:val="Hyperlink"/>
        </w:rPr>
      </w:pPr>
    </w:p>
    <w:p w:rsidR="00451A5C" w:rsidRPr="006D76E3" w:rsidRDefault="00451A5C" w:rsidP="00207505">
      <w:pPr>
        <w:ind w:left="720" w:hanging="720"/>
        <w:rPr>
          <w:lang w:val="en-US"/>
        </w:rPr>
      </w:pPr>
      <w:r w:rsidRPr="00AE51C4">
        <w:t xml:space="preserve">Trops, R., Hakola, A.-M., Jääskeläinen, S., Näsilä, A., Annala, L., Eskelinen, M., . . . </w:t>
      </w:r>
      <w:r w:rsidRPr="006D76E3">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6D76E3" w:rsidRDefault="00123C8D" w:rsidP="00207505">
      <w:pPr>
        <w:ind w:left="720" w:hanging="720"/>
        <w:rPr>
          <w:lang w:val="en-US"/>
        </w:rPr>
      </w:pPr>
    </w:p>
    <w:p w:rsidR="00123C8D" w:rsidRPr="006D76E3" w:rsidRDefault="00123C8D" w:rsidP="00207505">
      <w:pPr>
        <w:ind w:left="720" w:hanging="720"/>
        <w:rPr>
          <w:lang w:val="en-US"/>
        </w:rPr>
      </w:pPr>
      <w:r w:rsidRPr="006D76E3">
        <w:rPr>
          <w:lang w:val="en-US"/>
        </w:rPr>
        <w:t>Tupin, F., Inglada, J., &amp; Nicolas, J. (Eds.). (2014). Remote sensing imagery. ProQuest Ebook Central https://ebookcentral-proquest-com.proxy.uwasa.fi</w:t>
      </w:r>
    </w:p>
    <w:p w:rsidR="00207505" w:rsidRPr="006D76E3" w:rsidRDefault="00207505" w:rsidP="0037250D">
      <w:pPr>
        <w:ind w:left="720" w:hanging="720"/>
        <w:rPr>
          <w:lang w:val="en-US"/>
        </w:rPr>
      </w:pPr>
    </w:p>
    <w:p w:rsidR="00E21A63" w:rsidRPr="00AE51C4" w:rsidRDefault="00E21A63" w:rsidP="00E21A63">
      <w:pPr>
        <w:ind w:left="720" w:hanging="720"/>
      </w:pPr>
      <w:r w:rsidRPr="00AE51C4">
        <w:rPr>
          <w:rStyle w:val="Hyperlink"/>
        </w:rPr>
        <w:t>Vaasan yliopisto. (22. marraskuuta 2017). Laskentatehoa ihosyövän tunnistamiseen spektrikameralla - Professori Jarmo Alander sai Suomen Akatemialta tutkimusrahoitusta. Vaasan yliopisto. https://www.univaasa.fi/fi/midcom-permalink-1e7cf9532f21766cf9511e7ac53a9feb3445eb55eb5</w:t>
      </w:r>
    </w:p>
    <w:p w:rsidR="00E21A63" w:rsidRPr="00AE51C4" w:rsidRDefault="00E21A63" w:rsidP="00E21A63"/>
    <w:p w:rsidR="009A527B" w:rsidRPr="006D76E3" w:rsidRDefault="006C3938" w:rsidP="006C3938">
      <w:pPr>
        <w:ind w:left="720" w:hanging="720"/>
        <w:rPr>
          <w:lang w:val="en-US"/>
        </w:rPr>
      </w:pPr>
      <w:r w:rsidRPr="00AE51C4">
        <w:t xml:space="preserve">Vijayalakshmi, S. R., &amp; Muruganand, S. (2019). </w:t>
      </w:r>
      <w:r w:rsidR="00341E04" w:rsidRPr="006D76E3">
        <w:rPr>
          <w:lang w:val="en-US"/>
        </w:rPr>
        <w:t xml:space="preserve">Embedded vision </w:t>
      </w:r>
      <w:r w:rsidRPr="006D76E3">
        <w:rPr>
          <w:lang w:val="en-US"/>
        </w:rPr>
        <w:t xml:space="preserve">: An introduction. ProQuest Ebook Central </w:t>
      </w:r>
      <w:hyperlink r:id="rId105" w:history="1">
        <w:r w:rsidR="009A527B" w:rsidRPr="006D76E3">
          <w:rPr>
            <w:rStyle w:val="Hyperlink"/>
            <w:lang w:val="en-US"/>
          </w:rPr>
          <w:t>https://ebookcentral-proquest-com.proxy.uwasa.fi</w:t>
        </w:r>
      </w:hyperlink>
    </w:p>
    <w:p w:rsidR="009A527B" w:rsidRPr="006D76E3" w:rsidRDefault="009A527B" w:rsidP="006C3938">
      <w:pPr>
        <w:ind w:left="720" w:hanging="720"/>
        <w:rPr>
          <w:lang w:val="en-US"/>
        </w:rPr>
      </w:pPr>
    </w:p>
    <w:p w:rsidR="006C3938" w:rsidRPr="006D76E3" w:rsidRDefault="009A527B" w:rsidP="006C3938">
      <w:pPr>
        <w:ind w:left="720" w:hanging="720"/>
        <w:rPr>
          <w:lang w:val="en-US"/>
        </w:rPr>
      </w:pPr>
      <w:r w:rsidRPr="006D76E3">
        <w:rPr>
          <w:lang w:val="en-US"/>
        </w:rPr>
        <w:t>Woolfson, M. M. (2011). Fundamentals of imaging, the : From particles to galaxies. ProQuest Ebook Central https://ebookcentral-proquest-com.proxy.uwasa.fi</w:t>
      </w:r>
      <w:r w:rsidR="006C3938" w:rsidRPr="006D76E3">
        <w:rPr>
          <w:lang w:val="en-US"/>
        </w:rPr>
        <w:t xml:space="preserve"> </w:t>
      </w:r>
    </w:p>
    <w:p w:rsidR="009A527B" w:rsidRPr="006D76E3" w:rsidRDefault="009A527B" w:rsidP="00E21A63">
      <w:pPr>
        <w:rPr>
          <w:lang w:val="en-US"/>
        </w:rPr>
      </w:pPr>
    </w:p>
    <w:p w:rsidR="00C96532" w:rsidRPr="00AE51C4" w:rsidRDefault="003C3D2C" w:rsidP="00C96532">
      <w:pPr>
        <w:ind w:left="720" w:hanging="720"/>
      </w:pPr>
      <w:r w:rsidRPr="006D76E3">
        <w:rPr>
          <w:lang w:val="en-US"/>
        </w:rPr>
        <w:t>Xilinx</w:t>
      </w:r>
      <w:r w:rsidR="00E34352" w:rsidRPr="006D76E3">
        <w:rPr>
          <w:lang w:val="en-US"/>
        </w:rPr>
        <w:t xml:space="preserve">. </w:t>
      </w:r>
      <w:r w:rsidR="00E34352" w:rsidRPr="00AE51C4">
        <w:t>(20. heinäkuuta 2020)</w:t>
      </w:r>
      <w:r w:rsidR="007F196F" w:rsidRPr="00AE51C4">
        <w:t>.</w:t>
      </w:r>
      <w:r w:rsidRPr="00AE51C4">
        <w:t xml:space="preserve"> </w:t>
      </w:r>
      <w:r w:rsidRPr="00AE51C4">
        <w:rPr>
          <w:i/>
        </w:rPr>
        <w:t>PetaLinux Tools</w:t>
      </w:r>
      <w:r w:rsidR="00C86B5C" w:rsidRPr="00AE51C4">
        <w:rPr>
          <w:i/>
        </w:rPr>
        <w:t>.</w:t>
      </w:r>
      <w:r w:rsidR="007F196F" w:rsidRPr="00AE51C4">
        <w:t xml:space="preserve"> </w:t>
      </w:r>
      <w:r w:rsidR="00E34352" w:rsidRPr="00AE51C4">
        <w:t>Haettu 20. heinäkuuta osoitteesta</w:t>
      </w:r>
      <w:r w:rsidR="00972C27" w:rsidRPr="00AE51C4">
        <w:t xml:space="preserve"> </w:t>
      </w:r>
      <w:r w:rsidR="00C559E3" w:rsidRPr="00AE51C4">
        <w:t>https://www.xilinx.com/products/design-tools/embedded-software/petalinux-sdk.html</w:t>
      </w:r>
    </w:p>
    <w:p w:rsidR="00E34352" w:rsidRPr="00AE51C4" w:rsidRDefault="00E34352" w:rsidP="00A147A2"/>
    <w:p w:rsidR="00716658" w:rsidRPr="00AE51C4" w:rsidRDefault="00716658" w:rsidP="00716658">
      <w:pPr>
        <w:ind w:left="720" w:hanging="720"/>
      </w:pPr>
      <w:r w:rsidRPr="00AE51C4">
        <w:t>Xilinx</w:t>
      </w:r>
      <w:r w:rsidR="00F741F5" w:rsidRPr="00AE51C4">
        <w:t xml:space="preserve"> Wiki</w:t>
      </w:r>
      <w:r w:rsidRPr="00AE51C4">
        <w:t>. (20. heinäkuuta 2020</w:t>
      </w:r>
      <w:r w:rsidR="00470530" w:rsidRPr="00AE51C4">
        <w:t>a</w:t>
      </w:r>
      <w:r w:rsidRPr="00AE51C4">
        <w:t xml:space="preserve">). </w:t>
      </w:r>
      <w:r w:rsidRPr="00AE51C4">
        <w:rPr>
          <w:i/>
        </w:rPr>
        <w:t>Linux</w:t>
      </w:r>
      <w:r w:rsidR="000712D7" w:rsidRPr="00AE51C4">
        <w:rPr>
          <w:i/>
        </w:rPr>
        <w:t xml:space="preserve"> Drivers</w:t>
      </w:r>
      <w:r w:rsidRPr="00AE51C4">
        <w:rPr>
          <w:i/>
        </w:rPr>
        <w:t>.</w:t>
      </w:r>
      <w:r w:rsidRPr="00AE51C4">
        <w:t xml:space="preserve"> Haettu 20. heinäkuuta osoitteesta </w:t>
      </w:r>
      <w:hyperlink r:id="rId106" w:history="1">
        <w:r w:rsidR="008A4760" w:rsidRPr="00AE51C4">
          <w:rPr>
            <w:rStyle w:val="Hyperlink"/>
          </w:rPr>
          <w:t>https://xilinx-wiki.atlassian.net/wiki/spaces/A/pages/18841873/Linux+Drivers</w:t>
        </w:r>
      </w:hyperlink>
    </w:p>
    <w:p w:rsidR="00716658" w:rsidRPr="00AE51C4" w:rsidRDefault="00716658" w:rsidP="00A147A2"/>
    <w:p w:rsidR="00F5629B" w:rsidRPr="00AE51C4" w:rsidRDefault="002123C6" w:rsidP="000451F9">
      <w:pPr>
        <w:ind w:left="720" w:hanging="720"/>
      </w:pPr>
      <w:r w:rsidRPr="00AE51C4">
        <w:t>Xilinx Wiki. (20. heinäkuuta 2020</w:t>
      </w:r>
      <w:r w:rsidR="00470530" w:rsidRPr="00AE51C4">
        <w:t>b</w:t>
      </w:r>
      <w:r w:rsidRPr="00AE51C4">
        <w:t xml:space="preserve">). </w:t>
      </w:r>
      <w:r w:rsidRPr="00AE51C4">
        <w:rPr>
          <w:i/>
        </w:rPr>
        <w:t xml:space="preserve">Linux </w:t>
      </w:r>
      <w:r w:rsidR="00890FEF" w:rsidRPr="00AE51C4">
        <w:rPr>
          <w:i/>
        </w:rPr>
        <w:t xml:space="preserve">Soft DMA </w:t>
      </w:r>
      <w:r w:rsidRPr="00AE51C4">
        <w:rPr>
          <w:i/>
        </w:rPr>
        <w:t>Driver.</w:t>
      </w:r>
      <w:r w:rsidRPr="00AE51C4">
        <w:t xml:space="preserve"> Haettu 20. heinäkuuta osoitteesta </w:t>
      </w:r>
      <w:hyperlink r:id="rId107" w:history="1">
        <w:r w:rsidR="00F037ED" w:rsidRPr="00AE51C4">
          <w:rPr>
            <w:rStyle w:val="Hyperlink"/>
          </w:rPr>
          <w:t>https://xilinx-wiki.atlassian.net/wiki/spaces/A/pages/18842337/Linux+Soft+DMA+Driver</w:t>
        </w:r>
      </w:hyperlink>
    </w:p>
    <w:p w:rsidR="000451F9" w:rsidRPr="00AE51C4" w:rsidRDefault="000451F9" w:rsidP="000451F9">
      <w:pPr>
        <w:ind w:left="720" w:hanging="720"/>
      </w:pPr>
    </w:p>
    <w:p w:rsidR="00744EC2" w:rsidRPr="006D76E3" w:rsidRDefault="00744EC2" w:rsidP="000451F9">
      <w:pPr>
        <w:ind w:left="720" w:hanging="720"/>
        <w:rPr>
          <w:lang w:val="en-US"/>
        </w:rPr>
      </w:pPr>
      <w:r w:rsidRPr="006D76E3">
        <w:rPr>
          <w:lang w:val="en-US"/>
        </w:rPr>
        <w:t>---</w:t>
      </w:r>
    </w:p>
    <w:p w:rsidR="00744EC2" w:rsidRPr="006D76E3" w:rsidRDefault="00744EC2" w:rsidP="000451F9">
      <w:pPr>
        <w:ind w:left="720" w:hanging="720"/>
        <w:rPr>
          <w:lang w:val="en-US"/>
        </w:rPr>
      </w:pPr>
    </w:p>
    <w:p w:rsidR="00175180" w:rsidRPr="006D76E3" w:rsidRDefault="00175180" w:rsidP="00175180">
      <w:pPr>
        <w:pStyle w:val="BodyText"/>
        <w:rPr>
          <w:lang w:val="en-US"/>
        </w:rPr>
      </w:pPr>
      <w:r w:rsidRPr="006D76E3">
        <w:rPr>
          <w:lang w:val="en-US"/>
        </w:rPr>
        <w:t>ICAT3170 SoC-FPGA</w:t>
      </w:r>
    </w:p>
    <w:p w:rsidR="00175180" w:rsidRPr="006D76E3" w:rsidRDefault="00EB61EB" w:rsidP="00175180">
      <w:pPr>
        <w:rPr>
          <w:lang w:val="en-US"/>
        </w:rPr>
      </w:pPr>
      <w:hyperlink r:id="rId108" w:history="1">
        <w:r w:rsidR="00175180" w:rsidRPr="006D76E3">
          <w:rPr>
            <w:rStyle w:val="Hyperlink"/>
            <w:lang w:val="en-US"/>
          </w:rPr>
          <w:t>https://moodle.uwasa.fi/course/view.php?id=4253</w:t>
        </w:r>
      </w:hyperlink>
    </w:p>
    <w:p w:rsidR="000451F9" w:rsidRPr="006D76E3" w:rsidRDefault="000451F9" w:rsidP="003D69AE">
      <w:pPr>
        <w:rPr>
          <w:lang w:val="en-US"/>
        </w:rPr>
      </w:pPr>
    </w:p>
    <w:p w:rsidR="00307D4C" w:rsidRPr="00AE51C4" w:rsidRDefault="00D87370" w:rsidP="00535F1D">
      <w:pPr>
        <w:pStyle w:val="RefAppendheading"/>
      </w:pPr>
      <w:bookmarkStart w:id="122" w:name="_Toc101039915"/>
      <w:r w:rsidRPr="00AE51C4">
        <w:lastRenderedPageBreak/>
        <w:t>Liitteet</w:t>
      </w:r>
      <w:bookmarkEnd w:id="122"/>
      <w:r w:rsidR="00551371" w:rsidRPr="00AE51C4">
        <w:t xml:space="preserve"> </w:t>
      </w:r>
    </w:p>
    <w:sectPr w:rsidR="00307D4C" w:rsidRPr="00AE51C4" w:rsidSect="00137178">
      <w:headerReference w:type="default" r:id="rId109"/>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B61EB" w:rsidRDefault="00EB61EB" w:rsidP="005B7957">
      <w:r>
        <w:separator/>
      </w:r>
    </w:p>
  </w:endnote>
  <w:endnote w:type="continuationSeparator" w:id="0">
    <w:p w:rsidR="00EB61EB" w:rsidRDefault="00EB61EB"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B61EB" w:rsidRDefault="00EB61EB" w:rsidP="005B7957">
      <w:r>
        <w:separator/>
      </w:r>
    </w:p>
  </w:footnote>
  <w:footnote w:type="continuationSeparator" w:id="0">
    <w:p w:rsidR="00EB61EB" w:rsidRDefault="00EB61EB"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06C5" w:rsidRPr="005B7957" w:rsidRDefault="00D906C5" w:rsidP="005B7957">
    <w:pPr>
      <w:pStyle w:val="Header"/>
      <w:jc w:val="center"/>
    </w:pPr>
    <w:r w:rsidRPr="005B7957">
      <w:fldChar w:fldCharType="begin"/>
    </w:r>
    <w:r w:rsidRPr="005B7957">
      <w:instrText>PAGE</w:instrText>
    </w:r>
    <w:r w:rsidRPr="005B7957">
      <w:fldChar w:fldCharType="separate"/>
    </w:r>
    <w:r w:rsidR="00FE2A9E">
      <w:rPr>
        <w:noProof/>
      </w:rPr>
      <w:t>37</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3"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4"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3"/>
  </w:num>
  <w:num w:numId="2">
    <w:abstractNumId w:val="14"/>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2"/>
  </w:num>
  <w:num w:numId="14">
    <w:abstractNumId w:val="11"/>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62EF"/>
    <w:rsid w:val="00006430"/>
    <w:rsid w:val="000069C5"/>
    <w:rsid w:val="00006F2E"/>
    <w:rsid w:val="00010B23"/>
    <w:rsid w:val="00010FD8"/>
    <w:rsid w:val="0001137E"/>
    <w:rsid w:val="00012460"/>
    <w:rsid w:val="00013569"/>
    <w:rsid w:val="000139E0"/>
    <w:rsid w:val="00013CF8"/>
    <w:rsid w:val="0002113D"/>
    <w:rsid w:val="00021B06"/>
    <w:rsid w:val="000227B8"/>
    <w:rsid w:val="000231E4"/>
    <w:rsid w:val="000241EC"/>
    <w:rsid w:val="00025597"/>
    <w:rsid w:val="00027BEC"/>
    <w:rsid w:val="00027FC3"/>
    <w:rsid w:val="00030BF3"/>
    <w:rsid w:val="00031158"/>
    <w:rsid w:val="00031CFE"/>
    <w:rsid w:val="000354F5"/>
    <w:rsid w:val="00036D23"/>
    <w:rsid w:val="00041869"/>
    <w:rsid w:val="00041BE0"/>
    <w:rsid w:val="00042F64"/>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832"/>
    <w:rsid w:val="00082EF3"/>
    <w:rsid w:val="000832ED"/>
    <w:rsid w:val="00083BB6"/>
    <w:rsid w:val="0008418D"/>
    <w:rsid w:val="00084BE2"/>
    <w:rsid w:val="00090156"/>
    <w:rsid w:val="0009085F"/>
    <w:rsid w:val="00090BF2"/>
    <w:rsid w:val="00092AC8"/>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653D"/>
    <w:rsid w:val="000B15C6"/>
    <w:rsid w:val="000B25CB"/>
    <w:rsid w:val="000B2B85"/>
    <w:rsid w:val="000B2C5F"/>
    <w:rsid w:val="000B3D13"/>
    <w:rsid w:val="000B51E0"/>
    <w:rsid w:val="000B5625"/>
    <w:rsid w:val="000B69A7"/>
    <w:rsid w:val="000B6BF3"/>
    <w:rsid w:val="000B7EB2"/>
    <w:rsid w:val="000C0199"/>
    <w:rsid w:val="000C120C"/>
    <w:rsid w:val="000C16D8"/>
    <w:rsid w:val="000C2624"/>
    <w:rsid w:val="000C305D"/>
    <w:rsid w:val="000D06B6"/>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E2"/>
    <w:rsid w:val="000F458F"/>
    <w:rsid w:val="000F621D"/>
    <w:rsid w:val="000F695A"/>
    <w:rsid w:val="000F7B20"/>
    <w:rsid w:val="001011B7"/>
    <w:rsid w:val="00101508"/>
    <w:rsid w:val="0010244D"/>
    <w:rsid w:val="001027BC"/>
    <w:rsid w:val="00104154"/>
    <w:rsid w:val="00105BAF"/>
    <w:rsid w:val="00106CED"/>
    <w:rsid w:val="00107014"/>
    <w:rsid w:val="001102D2"/>
    <w:rsid w:val="00110E52"/>
    <w:rsid w:val="00110F36"/>
    <w:rsid w:val="001112AA"/>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7178"/>
    <w:rsid w:val="001378A6"/>
    <w:rsid w:val="00137F28"/>
    <w:rsid w:val="001408B1"/>
    <w:rsid w:val="00140D7A"/>
    <w:rsid w:val="001428F5"/>
    <w:rsid w:val="00143839"/>
    <w:rsid w:val="0014416C"/>
    <w:rsid w:val="00144C1E"/>
    <w:rsid w:val="001455EF"/>
    <w:rsid w:val="00145BCB"/>
    <w:rsid w:val="00145E25"/>
    <w:rsid w:val="00146459"/>
    <w:rsid w:val="0015036D"/>
    <w:rsid w:val="00151637"/>
    <w:rsid w:val="00152185"/>
    <w:rsid w:val="001522FF"/>
    <w:rsid w:val="001538EC"/>
    <w:rsid w:val="00153D0D"/>
    <w:rsid w:val="00154E27"/>
    <w:rsid w:val="001555B3"/>
    <w:rsid w:val="001555EF"/>
    <w:rsid w:val="001557AE"/>
    <w:rsid w:val="001613B0"/>
    <w:rsid w:val="00161CF4"/>
    <w:rsid w:val="00162231"/>
    <w:rsid w:val="00162585"/>
    <w:rsid w:val="00163780"/>
    <w:rsid w:val="001645B4"/>
    <w:rsid w:val="0016472D"/>
    <w:rsid w:val="00170478"/>
    <w:rsid w:val="00170D8D"/>
    <w:rsid w:val="00171220"/>
    <w:rsid w:val="00171D32"/>
    <w:rsid w:val="00171FE6"/>
    <w:rsid w:val="00173005"/>
    <w:rsid w:val="00173588"/>
    <w:rsid w:val="00174BAE"/>
    <w:rsid w:val="00174CD9"/>
    <w:rsid w:val="00175180"/>
    <w:rsid w:val="001756F8"/>
    <w:rsid w:val="001759AC"/>
    <w:rsid w:val="00175A73"/>
    <w:rsid w:val="00177237"/>
    <w:rsid w:val="0018047C"/>
    <w:rsid w:val="0018184A"/>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829"/>
    <w:rsid w:val="00191A24"/>
    <w:rsid w:val="00192B8C"/>
    <w:rsid w:val="00193323"/>
    <w:rsid w:val="00193A0A"/>
    <w:rsid w:val="00195A4C"/>
    <w:rsid w:val="00196479"/>
    <w:rsid w:val="001A0420"/>
    <w:rsid w:val="001A0B2B"/>
    <w:rsid w:val="001A392A"/>
    <w:rsid w:val="001A6349"/>
    <w:rsid w:val="001A731D"/>
    <w:rsid w:val="001B01BB"/>
    <w:rsid w:val="001B02FC"/>
    <w:rsid w:val="001B11B7"/>
    <w:rsid w:val="001B3C96"/>
    <w:rsid w:val="001B4BA2"/>
    <w:rsid w:val="001B4C6F"/>
    <w:rsid w:val="001B4E9C"/>
    <w:rsid w:val="001B64F2"/>
    <w:rsid w:val="001B7020"/>
    <w:rsid w:val="001B703D"/>
    <w:rsid w:val="001C0048"/>
    <w:rsid w:val="001C09AE"/>
    <w:rsid w:val="001C0DA0"/>
    <w:rsid w:val="001C0DD5"/>
    <w:rsid w:val="001C1F40"/>
    <w:rsid w:val="001C233F"/>
    <w:rsid w:val="001C27F2"/>
    <w:rsid w:val="001C3164"/>
    <w:rsid w:val="001C4F6B"/>
    <w:rsid w:val="001C5035"/>
    <w:rsid w:val="001C6574"/>
    <w:rsid w:val="001C671C"/>
    <w:rsid w:val="001C7279"/>
    <w:rsid w:val="001C7D41"/>
    <w:rsid w:val="001D2C57"/>
    <w:rsid w:val="001D3AA7"/>
    <w:rsid w:val="001D414C"/>
    <w:rsid w:val="001D45FD"/>
    <w:rsid w:val="001D48B7"/>
    <w:rsid w:val="001D52A1"/>
    <w:rsid w:val="001D5722"/>
    <w:rsid w:val="001D5DAB"/>
    <w:rsid w:val="001D68F7"/>
    <w:rsid w:val="001D6C6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20116C"/>
    <w:rsid w:val="00202198"/>
    <w:rsid w:val="00202847"/>
    <w:rsid w:val="002059C6"/>
    <w:rsid w:val="002068D6"/>
    <w:rsid w:val="00207226"/>
    <w:rsid w:val="00207505"/>
    <w:rsid w:val="00207E9E"/>
    <w:rsid w:val="002105EF"/>
    <w:rsid w:val="00211D19"/>
    <w:rsid w:val="002123C6"/>
    <w:rsid w:val="002125BB"/>
    <w:rsid w:val="002135A8"/>
    <w:rsid w:val="002167CC"/>
    <w:rsid w:val="00216B14"/>
    <w:rsid w:val="002179A5"/>
    <w:rsid w:val="002217A9"/>
    <w:rsid w:val="00224415"/>
    <w:rsid w:val="0022503B"/>
    <w:rsid w:val="00225DDE"/>
    <w:rsid w:val="002261D7"/>
    <w:rsid w:val="00226A12"/>
    <w:rsid w:val="00227B64"/>
    <w:rsid w:val="00227CB7"/>
    <w:rsid w:val="00227D8E"/>
    <w:rsid w:val="00230F45"/>
    <w:rsid w:val="002320B3"/>
    <w:rsid w:val="0023396E"/>
    <w:rsid w:val="00233BA8"/>
    <w:rsid w:val="002350BD"/>
    <w:rsid w:val="002404C3"/>
    <w:rsid w:val="00240C84"/>
    <w:rsid w:val="00241244"/>
    <w:rsid w:val="0024150D"/>
    <w:rsid w:val="00243E49"/>
    <w:rsid w:val="00244024"/>
    <w:rsid w:val="00245540"/>
    <w:rsid w:val="00246C4B"/>
    <w:rsid w:val="002474C0"/>
    <w:rsid w:val="00247520"/>
    <w:rsid w:val="00250341"/>
    <w:rsid w:val="00250967"/>
    <w:rsid w:val="00250E82"/>
    <w:rsid w:val="00251053"/>
    <w:rsid w:val="0025311D"/>
    <w:rsid w:val="002546E5"/>
    <w:rsid w:val="00255C03"/>
    <w:rsid w:val="00257013"/>
    <w:rsid w:val="00261E3F"/>
    <w:rsid w:val="00262C54"/>
    <w:rsid w:val="00262CD9"/>
    <w:rsid w:val="00262D57"/>
    <w:rsid w:val="00262E41"/>
    <w:rsid w:val="00263591"/>
    <w:rsid w:val="00263632"/>
    <w:rsid w:val="00263915"/>
    <w:rsid w:val="00265682"/>
    <w:rsid w:val="00265E5C"/>
    <w:rsid w:val="00266BC3"/>
    <w:rsid w:val="00267825"/>
    <w:rsid w:val="00267980"/>
    <w:rsid w:val="00267E9E"/>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2A5D"/>
    <w:rsid w:val="00283541"/>
    <w:rsid w:val="002849FB"/>
    <w:rsid w:val="00285B66"/>
    <w:rsid w:val="00285BCA"/>
    <w:rsid w:val="00287B41"/>
    <w:rsid w:val="00291469"/>
    <w:rsid w:val="00291562"/>
    <w:rsid w:val="00292CDA"/>
    <w:rsid w:val="00294B84"/>
    <w:rsid w:val="00294E12"/>
    <w:rsid w:val="00295831"/>
    <w:rsid w:val="00295F9B"/>
    <w:rsid w:val="00296477"/>
    <w:rsid w:val="002970DE"/>
    <w:rsid w:val="002A3D48"/>
    <w:rsid w:val="002A4E38"/>
    <w:rsid w:val="002A4F2B"/>
    <w:rsid w:val="002A685C"/>
    <w:rsid w:val="002A701A"/>
    <w:rsid w:val="002A72D3"/>
    <w:rsid w:val="002A7AE1"/>
    <w:rsid w:val="002A7F8E"/>
    <w:rsid w:val="002B0760"/>
    <w:rsid w:val="002B10E9"/>
    <w:rsid w:val="002B2712"/>
    <w:rsid w:val="002B3169"/>
    <w:rsid w:val="002B3ACB"/>
    <w:rsid w:val="002B4B84"/>
    <w:rsid w:val="002B4CC4"/>
    <w:rsid w:val="002B613C"/>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2AB2"/>
    <w:rsid w:val="002D2BE1"/>
    <w:rsid w:val="002D38D2"/>
    <w:rsid w:val="002D41B3"/>
    <w:rsid w:val="002D7576"/>
    <w:rsid w:val="002E0579"/>
    <w:rsid w:val="002E070E"/>
    <w:rsid w:val="002E07E5"/>
    <w:rsid w:val="002E0807"/>
    <w:rsid w:val="002E1221"/>
    <w:rsid w:val="002E16CB"/>
    <w:rsid w:val="002E2C16"/>
    <w:rsid w:val="002E2F28"/>
    <w:rsid w:val="002E4B83"/>
    <w:rsid w:val="002E4DB5"/>
    <w:rsid w:val="002E52B9"/>
    <w:rsid w:val="002E571E"/>
    <w:rsid w:val="002E5849"/>
    <w:rsid w:val="002E59F6"/>
    <w:rsid w:val="002E5A98"/>
    <w:rsid w:val="002E60DA"/>
    <w:rsid w:val="002E670B"/>
    <w:rsid w:val="002E7A46"/>
    <w:rsid w:val="002F0B26"/>
    <w:rsid w:val="002F11C0"/>
    <w:rsid w:val="002F21D2"/>
    <w:rsid w:val="002F2E75"/>
    <w:rsid w:val="002F2EED"/>
    <w:rsid w:val="002F35AE"/>
    <w:rsid w:val="002F3995"/>
    <w:rsid w:val="002F3CB5"/>
    <w:rsid w:val="002F4E04"/>
    <w:rsid w:val="00300115"/>
    <w:rsid w:val="00302F87"/>
    <w:rsid w:val="00303535"/>
    <w:rsid w:val="00304D2D"/>
    <w:rsid w:val="00304FD2"/>
    <w:rsid w:val="0030569A"/>
    <w:rsid w:val="00305CC6"/>
    <w:rsid w:val="003063B1"/>
    <w:rsid w:val="00307AC3"/>
    <w:rsid w:val="00307D4C"/>
    <w:rsid w:val="00311392"/>
    <w:rsid w:val="0031488A"/>
    <w:rsid w:val="00316002"/>
    <w:rsid w:val="0031629B"/>
    <w:rsid w:val="003166D5"/>
    <w:rsid w:val="003169FB"/>
    <w:rsid w:val="0031735D"/>
    <w:rsid w:val="003173FF"/>
    <w:rsid w:val="00320EE4"/>
    <w:rsid w:val="00321422"/>
    <w:rsid w:val="0032157E"/>
    <w:rsid w:val="00321E3E"/>
    <w:rsid w:val="003228BE"/>
    <w:rsid w:val="003275B2"/>
    <w:rsid w:val="003328AB"/>
    <w:rsid w:val="003338F9"/>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4E8C"/>
    <w:rsid w:val="00355F93"/>
    <w:rsid w:val="0036177F"/>
    <w:rsid w:val="00361A22"/>
    <w:rsid w:val="00361AAA"/>
    <w:rsid w:val="00362917"/>
    <w:rsid w:val="003631EC"/>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07DA"/>
    <w:rsid w:val="003B247C"/>
    <w:rsid w:val="003B30B3"/>
    <w:rsid w:val="003B394B"/>
    <w:rsid w:val="003B45E2"/>
    <w:rsid w:val="003B51AC"/>
    <w:rsid w:val="003B525F"/>
    <w:rsid w:val="003B6F5F"/>
    <w:rsid w:val="003C00D5"/>
    <w:rsid w:val="003C0179"/>
    <w:rsid w:val="003C1F37"/>
    <w:rsid w:val="003C290A"/>
    <w:rsid w:val="003C2D21"/>
    <w:rsid w:val="003C2FDB"/>
    <w:rsid w:val="003C3D2C"/>
    <w:rsid w:val="003C530A"/>
    <w:rsid w:val="003C55E9"/>
    <w:rsid w:val="003C60A0"/>
    <w:rsid w:val="003C6755"/>
    <w:rsid w:val="003C6849"/>
    <w:rsid w:val="003C71BF"/>
    <w:rsid w:val="003D0336"/>
    <w:rsid w:val="003D0911"/>
    <w:rsid w:val="003D0916"/>
    <w:rsid w:val="003D15F6"/>
    <w:rsid w:val="003D19B1"/>
    <w:rsid w:val="003D43DB"/>
    <w:rsid w:val="003D45D6"/>
    <w:rsid w:val="003D493C"/>
    <w:rsid w:val="003D4AC4"/>
    <w:rsid w:val="003D5B92"/>
    <w:rsid w:val="003D69AE"/>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39"/>
    <w:rsid w:val="0040655D"/>
    <w:rsid w:val="00407B96"/>
    <w:rsid w:val="00410F07"/>
    <w:rsid w:val="00411008"/>
    <w:rsid w:val="004123E8"/>
    <w:rsid w:val="004125B6"/>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5B8A"/>
    <w:rsid w:val="00425E6F"/>
    <w:rsid w:val="00426C9E"/>
    <w:rsid w:val="004276A0"/>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0A76"/>
    <w:rsid w:val="00451A5C"/>
    <w:rsid w:val="00453320"/>
    <w:rsid w:val="004543FC"/>
    <w:rsid w:val="0045475B"/>
    <w:rsid w:val="004556CF"/>
    <w:rsid w:val="00455E86"/>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3AE2"/>
    <w:rsid w:val="0049524F"/>
    <w:rsid w:val="00495E66"/>
    <w:rsid w:val="0049652D"/>
    <w:rsid w:val="004970AA"/>
    <w:rsid w:val="004970D9"/>
    <w:rsid w:val="004A1058"/>
    <w:rsid w:val="004A10BA"/>
    <w:rsid w:val="004A173F"/>
    <w:rsid w:val="004A3C38"/>
    <w:rsid w:val="004A3CF7"/>
    <w:rsid w:val="004A5674"/>
    <w:rsid w:val="004A6D82"/>
    <w:rsid w:val="004B00E0"/>
    <w:rsid w:val="004B10F3"/>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9E7"/>
    <w:rsid w:val="004D31AA"/>
    <w:rsid w:val="004D3C6E"/>
    <w:rsid w:val="004D5860"/>
    <w:rsid w:val="004D6546"/>
    <w:rsid w:val="004D7EED"/>
    <w:rsid w:val="004E0AA5"/>
    <w:rsid w:val="004E0FCE"/>
    <w:rsid w:val="004E1213"/>
    <w:rsid w:val="004E1586"/>
    <w:rsid w:val="004E1597"/>
    <w:rsid w:val="004E197F"/>
    <w:rsid w:val="004E2047"/>
    <w:rsid w:val="004E47CD"/>
    <w:rsid w:val="004E51F9"/>
    <w:rsid w:val="004E5397"/>
    <w:rsid w:val="004E5DD5"/>
    <w:rsid w:val="004E60E9"/>
    <w:rsid w:val="004E7D32"/>
    <w:rsid w:val="004F006A"/>
    <w:rsid w:val="004F2065"/>
    <w:rsid w:val="004F34CF"/>
    <w:rsid w:val="004F50DA"/>
    <w:rsid w:val="004F69F7"/>
    <w:rsid w:val="004F6DB1"/>
    <w:rsid w:val="004F6EF6"/>
    <w:rsid w:val="0050020A"/>
    <w:rsid w:val="005012C6"/>
    <w:rsid w:val="00501342"/>
    <w:rsid w:val="00501365"/>
    <w:rsid w:val="005018E7"/>
    <w:rsid w:val="005022A0"/>
    <w:rsid w:val="0050241D"/>
    <w:rsid w:val="005034B3"/>
    <w:rsid w:val="00503A4B"/>
    <w:rsid w:val="00503C35"/>
    <w:rsid w:val="0050463F"/>
    <w:rsid w:val="005047E1"/>
    <w:rsid w:val="005052F6"/>
    <w:rsid w:val="00506CF3"/>
    <w:rsid w:val="00507B32"/>
    <w:rsid w:val="00510087"/>
    <w:rsid w:val="005119A2"/>
    <w:rsid w:val="005127B9"/>
    <w:rsid w:val="00512C66"/>
    <w:rsid w:val="00513834"/>
    <w:rsid w:val="0051408C"/>
    <w:rsid w:val="0051442D"/>
    <w:rsid w:val="0051443F"/>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155C"/>
    <w:rsid w:val="00532D77"/>
    <w:rsid w:val="0053491A"/>
    <w:rsid w:val="00535F1D"/>
    <w:rsid w:val="00536076"/>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D9C"/>
    <w:rsid w:val="005567FA"/>
    <w:rsid w:val="005575F6"/>
    <w:rsid w:val="00557CD7"/>
    <w:rsid w:val="00557DA9"/>
    <w:rsid w:val="0056109A"/>
    <w:rsid w:val="00564604"/>
    <w:rsid w:val="005662AE"/>
    <w:rsid w:val="005666A9"/>
    <w:rsid w:val="0056758A"/>
    <w:rsid w:val="00570566"/>
    <w:rsid w:val="00570884"/>
    <w:rsid w:val="005709F4"/>
    <w:rsid w:val="005717D8"/>
    <w:rsid w:val="005729A1"/>
    <w:rsid w:val="005740F8"/>
    <w:rsid w:val="00576513"/>
    <w:rsid w:val="00576970"/>
    <w:rsid w:val="00576AED"/>
    <w:rsid w:val="00577CAC"/>
    <w:rsid w:val="00577F3A"/>
    <w:rsid w:val="0058025E"/>
    <w:rsid w:val="00580548"/>
    <w:rsid w:val="00580AA2"/>
    <w:rsid w:val="00583518"/>
    <w:rsid w:val="0058361B"/>
    <w:rsid w:val="00584B24"/>
    <w:rsid w:val="00587168"/>
    <w:rsid w:val="00591E28"/>
    <w:rsid w:val="0059236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C02A9"/>
    <w:rsid w:val="005C09C2"/>
    <w:rsid w:val="005C0CCF"/>
    <w:rsid w:val="005C11C8"/>
    <w:rsid w:val="005C1416"/>
    <w:rsid w:val="005C1F64"/>
    <w:rsid w:val="005C2733"/>
    <w:rsid w:val="005C2D44"/>
    <w:rsid w:val="005C641D"/>
    <w:rsid w:val="005C682D"/>
    <w:rsid w:val="005C7B78"/>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6009CB"/>
    <w:rsid w:val="00601C31"/>
    <w:rsid w:val="00602CEA"/>
    <w:rsid w:val="00603D70"/>
    <w:rsid w:val="00603FAF"/>
    <w:rsid w:val="00605256"/>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21360"/>
    <w:rsid w:val="00621887"/>
    <w:rsid w:val="006226EA"/>
    <w:rsid w:val="006245D7"/>
    <w:rsid w:val="0062592E"/>
    <w:rsid w:val="006269E7"/>
    <w:rsid w:val="00626D23"/>
    <w:rsid w:val="00627819"/>
    <w:rsid w:val="00627D0E"/>
    <w:rsid w:val="006303F0"/>
    <w:rsid w:val="006306FF"/>
    <w:rsid w:val="00630F1B"/>
    <w:rsid w:val="00631A70"/>
    <w:rsid w:val="0063209C"/>
    <w:rsid w:val="006330AB"/>
    <w:rsid w:val="00633690"/>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B"/>
    <w:rsid w:val="00655F0F"/>
    <w:rsid w:val="006563EA"/>
    <w:rsid w:val="0065661E"/>
    <w:rsid w:val="006570E3"/>
    <w:rsid w:val="006574EE"/>
    <w:rsid w:val="006601B8"/>
    <w:rsid w:val="00660464"/>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C16D5"/>
    <w:rsid w:val="006C1D17"/>
    <w:rsid w:val="006C1DD4"/>
    <w:rsid w:val="006C26A4"/>
    <w:rsid w:val="006C26FC"/>
    <w:rsid w:val="006C2D6F"/>
    <w:rsid w:val="006C2E02"/>
    <w:rsid w:val="006C3148"/>
    <w:rsid w:val="006C34EF"/>
    <w:rsid w:val="006C3938"/>
    <w:rsid w:val="006C3D05"/>
    <w:rsid w:val="006C4AD3"/>
    <w:rsid w:val="006C52CA"/>
    <w:rsid w:val="006C5324"/>
    <w:rsid w:val="006C5696"/>
    <w:rsid w:val="006C5882"/>
    <w:rsid w:val="006C593F"/>
    <w:rsid w:val="006C633B"/>
    <w:rsid w:val="006C68BE"/>
    <w:rsid w:val="006C6B51"/>
    <w:rsid w:val="006C6C65"/>
    <w:rsid w:val="006C738B"/>
    <w:rsid w:val="006C7634"/>
    <w:rsid w:val="006D00AF"/>
    <w:rsid w:val="006D0B17"/>
    <w:rsid w:val="006D10F5"/>
    <w:rsid w:val="006D13D8"/>
    <w:rsid w:val="006D1A99"/>
    <w:rsid w:val="006D2A09"/>
    <w:rsid w:val="006D3D28"/>
    <w:rsid w:val="006D49D3"/>
    <w:rsid w:val="006D6385"/>
    <w:rsid w:val="006D663A"/>
    <w:rsid w:val="006D76E3"/>
    <w:rsid w:val="006D7A0D"/>
    <w:rsid w:val="006D7A90"/>
    <w:rsid w:val="006E040B"/>
    <w:rsid w:val="006E1352"/>
    <w:rsid w:val="006E157F"/>
    <w:rsid w:val="006E2159"/>
    <w:rsid w:val="006E2489"/>
    <w:rsid w:val="006E27BD"/>
    <w:rsid w:val="006E42CA"/>
    <w:rsid w:val="006E4A97"/>
    <w:rsid w:val="006E6DAC"/>
    <w:rsid w:val="006E7C0B"/>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4411"/>
    <w:rsid w:val="00714DAE"/>
    <w:rsid w:val="0071648E"/>
    <w:rsid w:val="00716658"/>
    <w:rsid w:val="00716774"/>
    <w:rsid w:val="00716C1C"/>
    <w:rsid w:val="00716EFB"/>
    <w:rsid w:val="00717718"/>
    <w:rsid w:val="007201A1"/>
    <w:rsid w:val="007216FE"/>
    <w:rsid w:val="00722944"/>
    <w:rsid w:val="0072311E"/>
    <w:rsid w:val="00723D9C"/>
    <w:rsid w:val="0072432B"/>
    <w:rsid w:val="0072485F"/>
    <w:rsid w:val="00724D12"/>
    <w:rsid w:val="007252A3"/>
    <w:rsid w:val="007257F5"/>
    <w:rsid w:val="00725CF1"/>
    <w:rsid w:val="007266AD"/>
    <w:rsid w:val="007270FD"/>
    <w:rsid w:val="00727399"/>
    <w:rsid w:val="007307BE"/>
    <w:rsid w:val="00731645"/>
    <w:rsid w:val="00731A61"/>
    <w:rsid w:val="007322A1"/>
    <w:rsid w:val="00732D29"/>
    <w:rsid w:val="007331F8"/>
    <w:rsid w:val="007333CF"/>
    <w:rsid w:val="00733BF3"/>
    <w:rsid w:val="00733CF6"/>
    <w:rsid w:val="00734FA4"/>
    <w:rsid w:val="0073540A"/>
    <w:rsid w:val="0073542F"/>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A54"/>
    <w:rsid w:val="00751421"/>
    <w:rsid w:val="00751669"/>
    <w:rsid w:val="00751FD0"/>
    <w:rsid w:val="00754DAF"/>
    <w:rsid w:val="00756451"/>
    <w:rsid w:val="00757063"/>
    <w:rsid w:val="0075744D"/>
    <w:rsid w:val="00757BBE"/>
    <w:rsid w:val="00757CA6"/>
    <w:rsid w:val="00757E03"/>
    <w:rsid w:val="007600D5"/>
    <w:rsid w:val="00760130"/>
    <w:rsid w:val="007602C9"/>
    <w:rsid w:val="00760331"/>
    <w:rsid w:val="007620F1"/>
    <w:rsid w:val="00762247"/>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48E4"/>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2145"/>
    <w:rsid w:val="007B3094"/>
    <w:rsid w:val="007B4DF2"/>
    <w:rsid w:val="007B56AA"/>
    <w:rsid w:val="007B584D"/>
    <w:rsid w:val="007B58C9"/>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8C"/>
    <w:rsid w:val="007D341F"/>
    <w:rsid w:val="007D408C"/>
    <w:rsid w:val="007D423E"/>
    <w:rsid w:val="007E026D"/>
    <w:rsid w:val="007E08A5"/>
    <w:rsid w:val="007E33E5"/>
    <w:rsid w:val="007E3F87"/>
    <w:rsid w:val="007E41D2"/>
    <w:rsid w:val="007E471B"/>
    <w:rsid w:val="007E7364"/>
    <w:rsid w:val="007F04F9"/>
    <w:rsid w:val="007F071D"/>
    <w:rsid w:val="007F1299"/>
    <w:rsid w:val="007F196F"/>
    <w:rsid w:val="007F22C1"/>
    <w:rsid w:val="007F2A28"/>
    <w:rsid w:val="007F2D08"/>
    <w:rsid w:val="007F33FA"/>
    <w:rsid w:val="007F43FB"/>
    <w:rsid w:val="007F47CB"/>
    <w:rsid w:val="007F4CCB"/>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EE"/>
    <w:rsid w:val="00822135"/>
    <w:rsid w:val="00822D2C"/>
    <w:rsid w:val="00822F1C"/>
    <w:rsid w:val="008230DE"/>
    <w:rsid w:val="008239CC"/>
    <w:rsid w:val="00824E97"/>
    <w:rsid w:val="0082577F"/>
    <w:rsid w:val="008260CB"/>
    <w:rsid w:val="00826B96"/>
    <w:rsid w:val="0082783E"/>
    <w:rsid w:val="00827F61"/>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FB2"/>
    <w:rsid w:val="00845334"/>
    <w:rsid w:val="00845E63"/>
    <w:rsid w:val="00845FA1"/>
    <w:rsid w:val="0084646E"/>
    <w:rsid w:val="00846ED2"/>
    <w:rsid w:val="00847665"/>
    <w:rsid w:val="008506E0"/>
    <w:rsid w:val="008510E0"/>
    <w:rsid w:val="008523C8"/>
    <w:rsid w:val="0085309E"/>
    <w:rsid w:val="008531F8"/>
    <w:rsid w:val="008532C9"/>
    <w:rsid w:val="00854C22"/>
    <w:rsid w:val="008576D5"/>
    <w:rsid w:val="0085783C"/>
    <w:rsid w:val="00861319"/>
    <w:rsid w:val="00861372"/>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4FB8"/>
    <w:rsid w:val="008C5DB1"/>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40F"/>
    <w:rsid w:val="008F14A1"/>
    <w:rsid w:val="008F16BD"/>
    <w:rsid w:val="008F1BAC"/>
    <w:rsid w:val="008F30D7"/>
    <w:rsid w:val="008F3406"/>
    <w:rsid w:val="008F45B4"/>
    <w:rsid w:val="008F5A35"/>
    <w:rsid w:val="008F64A9"/>
    <w:rsid w:val="008F6F3A"/>
    <w:rsid w:val="008F7B16"/>
    <w:rsid w:val="00901ED2"/>
    <w:rsid w:val="00902F15"/>
    <w:rsid w:val="00902FB0"/>
    <w:rsid w:val="0090307E"/>
    <w:rsid w:val="00903F42"/>
    <w:rsid w:val="0090460B"/>
    <w:rsid w:val="009050B6"/>
    <w:rsid w:val="00905AC7"/>
    <w:rsid w:val="00907219"/>
    <w:rsid w:val="00910261"/>
    <w:rsid w:val="00912140"/>
    <w:rsid w:val="0091349A"/>
    <w:rsid w:val="009137D7"/>
    <w:rsid w:val="00913A5D"/>
    <w:rsid w:val="00914BC1"/>
    <w:rsid w:val="00916101"/>
    <w:rsid w:val="00916300"/>
    <w:rsid w:val="009173C0"/>
    <w:rsid w:val="00917684"/>
    <w:rsid w:val="00920361"/>
    <w:rsid w:val="009203F8"/>
    <w:rsid w:val="0092049B"/>
    <w:rsid w:val="009205D8"/>
    <w:rsid w:val="00920754"/>
    <w:rsid w:val="009208BB"/>
    <w:rsid w:val="0092102E"/>
    <w:rsid w:val="0092144D"/>
    <w:rsid w:val="00921FC2"/>
    <w:rsid w:val="0092374E"/>
    <w:rsid w:val="00926204"/>
    <w:rsid w:val="00926437"/>
    <w:rsid w:val="009276F2"/>
    <w:rsid w:val="0092799A"/>
    <w:rsid w:val="00930666"/>
    <w:rsid w:val="00931C2D"/>
    <w:rsid w:val="0093352A"/>
    <w:rsid w:val="00933910"/>
    <w:rsid w:val="00933923"/>
    <w:rsid w:val="009348B3"/>
    <w:rsid w:val="00934CA7"/>
    <w:rsid w:val="0093563F"/>
    <w:rsid w:val="0093651F"/>
    <w:rsid w:val="00936636"/>
    <w:rsid w:val="00936856"/>
    <w:rsid w:val="00936A22"/>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638A"/>
    <w:rsid w:val="00956D8E"/>
    <w:rsid w:val="0096128D"/>
    <w:rsid w:val="0096231F"/>
    <w:rsid w:val="00963D95"/>
    <w:rsid w:val="00964426"/>
    <w:rsid w:val="009659BD"/>
    <w:rsid w:val="00965C8D"/>
    <w:rsid w:val="009676D5"/>
    <w:rsid w:val="00967E0A"/>
    <w:rsid w:val="0097013E"/>
    <w:rsid w:val="0097180E"/>
    <w:rsid w:val="00971F03"/>
    <w:rsid w:val="0097250A"/>
    <w:rsid w:val="00972C27"/>
    <w:rsid w:val="0097436C"/>
    <w:rsid w:val="00974CF3"/>
    <w:rsid w:val="0097666B"/>
    <w:rsid w:val="009767E2"/>
    <w:rsid w:val="00976A67"/>
    <w:rsid w:val="0097738A"/>
    <w:rsid w:val="00977D92"/>
    <w:rsid w:val="00981FE1"/>
    <w:rsid w:val="0098314C"/>
    <w:rsid w:val="009834EE"/>
    <w:rsid w:val="0098429D"/>
    <w:rsid w:val="00984DBC"/>
    <w:rsid w:val="009862D1"/>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B90"/>
    <w:rsid w:val="009B66F0"/>
    <w:rsid w:val="009B6D53"/>
    <w:rsid w:val="009B7806"/>
    <w:rsid w:val="009C055F"/>
    <w:rsid w:val="009C302F"/>
    <w:rsid w:val="009C308C"/>
    <w:rsid w:val="009C4AEF"/>
    <w:rsid w:val="009C4C91"/>
    <w:rsid w:val="009C4D3A"/>
    <w:rsid w:val="009C4D4D"/>
    <w:rsid w:val="009C64FB"/>
    <w:rsid w:val="009C6D6A"/>
    <w:rsid w:val="009C71C5"/>
    <w:rsid w:val="009C73BD"/>
    <w:rsid w:val="009C7D7D"/>
    <w:rsid w:val="009D06B4"/>
    <w:rsid w:val="009D098F"/>
    <w:rsid w:val="009D1561"/>
    <w:rsid w:val="009D1905"/>
    <w:rsid w:val="009D20DC"/>
    <w:rsid w:val="009D386A"/>
    <w:rsid w:val="009D4C5E"/>
    <w:rsid w:val="009D531C"/>
    <w:rsid w:val="009D57D8"/>
    <w:rsid w:val="009E1652"/>
    <w:rsid w:val="009E4EC6"/>
    <w:rsid w:val="009E54C2"/>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82"/>
    <w:rsid w:val="00A147A2"/>
    <w:rsid w:val="00A15665"/>
    <w:rsid w:val="00A15C41"/>
    <w:rsid w:val="00A16264"/>
    <w:rsid w:val="00A1654E"/>
    <w:rsid w:val="00A17859"/>
    <w:rsid w:val="00A17B53"/>
    <w:rsid w:val="00A17E1F"/>
    <w:rsid w:val="00A200FD"/>
    <w:rsid w:val="00A20A01"/>
    <w:rsid w:val="00A20B68"/>
    <w:rsid w:val="00A21803"/>
    <w:rsid w:val="00A226FE"/>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8DB"/>
    <w:rsid w:val="00A37BDE"/>
    <w:rsid w:val="00A40407"/>
    <w:rsid w:val="00A40547"/>
    <w:rsid w:val="00A409C7"/>
    <w:rsid w:val="00A410DF"/>
    <w:rsid w:val="00A41FCD"/>
    <w:rsid w:val="00A440FF"/>
    <w:rsid w:val="00A44426"/>
    <w:rsid w:val="00A456FF"/>
    <w:rsid w:val="00A457BC"/>
    <w:rsid w:val="00A457F1"/>
    <w:rsid w:val="00A4777C"/>
    <w:rsid w:val="00A501AE"/>
    <w:rsid w:val="00A50350"/>
    <w:rsid w:val="00A52083"/>
    <w:rsid w:val="00A528C8"/>
    <w:rsid w:val="00A539D1"/>
    <w:rsid w:val="00A55174"/>
    <w:rsid w:val="00A554D3"/>
    <w:rsid w:val="00A569AC"/>
    <w:rsid w:val="00A60451"/>
    <w:rsid w:val="00A60F08"/>
    <w:rsid w:val="00A61829"/>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4111"/>
    <w:rsid w:val="00A7500F"/>
    <w:rsid w:val="00A76035"/>
    <w:rsid w:val="00A761D8"/>
    <w:rsid w:val="00A77411"/>
    <w:rsid w:val="00A7743E"/>
    <w:rsid w:val="00A77ADC"/>
    <w:rsid w:val="00A80F4F"/>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C16B4"/>
    <w:rsid w:val="00AC2FBC"/>
    <w:rsid w:val="00AC32B3"/>
    <w:rsid w:val="00AC470A"/>
    <w:rsid w:val="00AC4865"/>
    <w:rsid w:val="00AC4EF3"/>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8AF"/>
    <w:rsid w:val="00AE12AF"/>
    <w:rsid w:val="00AE175C"/>
    <w:rsid w:val="00AE22C2"/>
    <w:rsid w:val="00AE246F"/>
    <w:rsid w:val="00AE3904"/>
    <w:rsid w:val="00AE4223"/>
    <w:rsid w:val="00AE51C4"/>
    <w:rsid w:val="00AE57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11D57"/>
    <w:rsid w:val="00B1226B"/>
    <w:rsid w:val="00B12429"/>
    <w:rsid w:val="00B12A3F"/>
    <w:rsid w:val="00B12BCD"/>
    <w:rsid w:val="00B13E8E"/>
    <w:rsid w:val="00B14E18"/>
    <w:rsid w:val="00B153E5"/>
    <w:rsid w:val="00B1590B"/>
    <w:rsid w:val="00B15A9B"/>
    <w:rsid w:val="00B15CD6"/>
    <w:rsid w:val="00B17D20"/>
    <w:rsid w:val="00B22282"/>
    <w:rsid w:val="00B23A92"/>
    <w:rsid w:val="00B24192"/>
    <w:rsid w:val="00B243A7"/>
    <w:rsid w:val="00B25195"/>
    <w:rsid w:val="00B2544B"/>
    <w:rsid w:val="00B259CE"/>
    <w:rsid w:val="00B26A0F"/>
    <w:rsid w:val="00B275FB"/>
    <w:rsid w:val="00B276A5"/>
    <w:rsid w:val="00B27DC7"/>
    <w:rsid w:val="00B3013D"/>
    <w:rsid w:val="00B30727"/>
    <w:rsid w:val="00B31E82"/>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3870"/>
    <w:rsid w:val="00B445FE"/>
    <w:rsid w:val="00B45189"/>
    <w:rsid w:val="00B462E0"/>
    <w:rsid w:val="00B4657A"/>
    <w:rsid w:val="00B466D5"/>
    <w:rsid w:val="00B506A0"/>
    <w:rsid w:val="00B5115F"/>
    <w:rsid w:val="00B51DE3"/>
    <w:rsid w:val="00B53978"/>
    <w:rsid w:val="00B53EB7"/>
    <w:rsid w:val="00B547A3"/>
    <w:rsid w:val="00B5581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8E3"/>
    <w:rsid w:val="00B72729"/>
    <w:rsid w:val="00B72741"/>
    <w:rsid w:val="00B72A71"/>
    <w:rsid w:val="00B7572A"/>
    <w:rsid w:val="00B761FD"/>
    <w:rsid w:val="00B7678F"/>
    <w:rsid w:val="00B76FAA"/>
    <w:rsid w:val="00B773C0"/>
    <w:rsid w:val="00B77C72"/>
    <w:rsid w:val="00B8153F"/>
    <w:rsid w:val="00B831E2"/>
    <w:rsid w:val="00B83882"/>
    <w:rsid w:val="00B83C58"/>
    <w:rsid w:val="00B84175"/>
    <w:rsid w:val="00B8454F"/>
    <w:rsid w:val="00B85031"/>
    <w:rsid w:val="00B856B4"/>
    <w:rsid w:val="00B8622A"/>
    <w:rsid w:val="00B8783F"/>
    <w:rsid w:val="00B90933"/>
    <w:rsid w:val="00B91749"/>
    <w:rsid w:val="00B92320"/>
    <w:rsid w:val="00B92664"/>
    <w:rsid w:val="00B93E90"/>
    <w:rsid w:val="00B9545C"/>
    <w:rsid w:val="00B95C0D"/>
    <w:rsid w:val="00B9761A"/>
    <w:rsid w:val="00B97E96"/>
    <w:rsid w:val="00BA3D26"/>
    <w:rsid w:val="00BA4804"/>
    <w:rsid w:val="00BA58CB"/>
    <w:rsid w:val="00BA5B4A"/>
    <w:rsid w:val="00BA6088"/>
    <w:rsid w:val="00BA69D8"/>
    <w:rsid w:val="00BA7994"/>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812"/>
    <w:rsid w:val="00BD72C1"/>
    <w:rsid w:val="00BD7A36"/>
    <w:rsid w:val="00BE1849"/>
    <w:rsid w:val="00BE2476"/>
    <w:rsid w:val="00BE45E2"/>
    <w:rsid w:val="00BE76D4"/>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45F5"/>
    <w:rsid w:val="00C3541F"/>
    <w:rsid w:val="00C37DF1"/>
    <w:rsid w:val="00C42D4F"/>
    <w:rsid w:val="00C43CC2"/>
    <w:rsid w:val="00C4400B"/>
    <w:rsid w:val="00C4489E"/>
    <w:rsid w:val="00C46750"/>
    <w:rsid w:val="00C46C69"/>
    <w:rsid w:val="00C46EAD"/>
    <w:rsid w:val="00C47B5F"/>
    <w:rsid w:val="00C50047"/>
    <w:rsid w:val="00C521C1"/>
    <w:rsid w:val="00C53238"/>
    <w:rsid w:val="00C54665"/>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4912"/>
    <w:rsid w:val="00C94C25"/>
    <w:rsid w:val="00C95F77"/>
    <w:rsid w:val="00C95FFB"/>
    <w:rsid w:val="00C96532"/>
    <w:rsid w:val="00C96A76"/>
    <w:rsid w:val="00C96D4E"/>
    <w:rsid w:val="00C96DD4"/>
    <w:rsid w:val="00C971CA"/>
    <w:rsid w:val="00C97BBB"/>
    <w:rsid w:val="00CA02B5"/>
    <w:rsid w:val="00CA0913"/>
    <w:rsid w:val="00CA2404"/>
    <w:rsid w:val="00CA343E"/>
    <w:rsid w:val="00CA41BE"/>
    <w:rsid w:val="00CA4A22"/>
    <w:rsid w:val="00CA53ED"/>
    <w:rsid w:val="00CA59D1"/>
    <w:rsid w:val="00CA778A"/>
    <w:rsid w:val="00CB0C7F"/>
    <w:rsid w:val="00CB1C13"/>
    <w:rsid w:val="00CB4231"/>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DC8"/>
    <w:rsid w:val="00CD23F5"/>
    <w:rsid w:val="00CD2A46"/>
    <w:rsid w:val="00CD339B"/>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ED5"/>
    <w:rsid w:val="00CE4202"/>
    <w:rsid w:val="00CE59C4"/>
    <w:rsid w:val="00CE6116"/>
    <w:rsid w:val="00CE6391"/>
    <w:rsid w:val="00CE68D7"/>
    <w:rsid w:val="00CE6F23"/>
    <w:rsid w:val="00CE72C5"/>
    <w:rsid w:val="00CE7FCE"/>
    <w:rsid w:val="00CF0C4E"/>
    <w:rsid w:val="00CF205F"/>
    <w:rsid w:val="00CF2C85"/>
    <w:rsid w:val="00CF360D"/>
    <w:rsid w:val="00CF3712"/>
    <w:rsid w:val="00CF46BE"/>
    <w:rsid w:val="00CF4EC7"/>
    <w:rsid w:val="00CF57B2"/>
    <w:rsid w:val="00CF6BBB"/>
    <w:rsid w:val="00CF71E8"/>
    <w:rsid w:val="00CF7F27"/>
    <w:rsid w:val="00D00C95"/>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27D15"/>
    <w:rsid w:val="00D3242C"/>
    <w:rsid w:val="00D32CAD"/>
    <w:rsid w:val="00D33711"/>
    <w:rsid w:val="00D34780"/>
    <w:rsid w:val="00D35813"/>
    <w:rsid w:val="00D3587B"/>
    <w:rsid w:val="00D367FE"/>
    <w:rsid w:val="00D36ED3"/>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80088"/>
    <w:rsid w:val="00D811CD"/>
    <w:rsid w:val="00D83521"/>
    <w:rsid w:val="00D8395E"/>
    <w:rsid w:val="00D8400D"/>
    <w:rsid w:val="00D84792"/>
    <w:rsid w:val="00D84E56"/>
    <w:rsid w:val="00D85608"/>
    <w:rsid w:val="00D87370"/>
    <w:rsid w:val="00D874B3"/>
    <w:rsid w:val="00D87594"/>
    <w:rsid w:val="00D906C5"/>
    <w:rsid w:val="00D91503"/>
    <w:rsid w:val="00D92AA5"/>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88"/>
    <w:rsid w:val="00DC3672"/>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D08"/>
    <w:rsid w:val="00DE10FD"/>
    <w:rsid w:val="00DE11F7"/>
    <w:rsid w:val="00DE1646"/>
    <w:rsid w:val="00DE23C2"/>
    <w:rsid w:val="00DE26B2"/>
    <w:rsid w:val="00DE385A"/>
    <w:rsid w:val="00DE437B"/>
    <w:rsid w:val="00DE4E28"/>
    <w:rsid w:val="00DE6AE6"/>
    <w:rsid w:val="00DE70B7"/>
    <w:rsid w:val="00DF00CC"/>
    <w:rsid w:val="00DF097F"/>
    <w:rsid w:val="00DF0C29"/>
    <w:rsid w:val="00DF1022"/>
    <w:rsid w:val="00DF19FF"/>
    <w:rsid w:val="00DF1E16"/>
    <w:rsid w:val="00DF2304"/>
    <w:rsid w:val="00DF4EE3"/>
    <w:rsid w:val="00DF5BCB"/>
    <w:rsid w:val="00DF7B22"/>
    <w:rsid w:val="00E0028E"/>
    <w:rsid w:val="00E002C6"/>
    <w:rsid w:val="00E00391"/>
    <w:rsid w:val="00E00EC1"/>
    <w:rsid w:val="00E01479"/>
    <w:rsid w:val="00E02802"/>
    <w:rsid w:val="00E0324A"/>
    <w:rsid w:val="00E04866"/>
    <w:rsid w:val="00E0678B"/>
    <w:rsid w:val="00E07B99"/>
    <w:rsid w:val="00E07C2D"/>
    <w:rsid w:val="00E1050E"/>
    <w:rsid w:val="00E10DDB"/>
    <w:rsid w:val="00E119CC"/>
    <w:rsid w:val="00E12C48"/>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1A6"/>
    <w:rsid w:val="00E448B9"/>
    <w:rsid w:val="00E44953"/>
    <w:rsid w:val="00E468B3"/>
    <w:rsid w:val="00E46CD9"/>
    <w:rsid w:val="00E47DF7"/>
    <w:rsid w:val="00E5009F"/>
    <w:rsid w:val="00E50139"/>
    <w:rsid w:val="00E5293E"/>
    <w:rsid w:val="00E53058"/>
    <w:rsid w:val="00E55547"/>
    <w:rsid w:val="00E559C4"/>
    <w:rsid w:val="00E56CD3"/>
    <w:rsid w:val="00E57150"/>
    <w:rsid w:val="00E57785"/>
    <w:rsid w:val="00E605A0"/>
    <w:rsid w:val="00E60D64"/>
    <w:rsid w:val="00E6191F"/>
    <w:rsid w:val="00E61D97"/>
    <w:rsid w:val="00E62EA4"/>
    <w:rsid w:val="00E64AD1"/>
    <w:rsid w:val="00E65C20"/>
    <w:rsid w:val="00E664C0"/>
    <w:rsid w:val="00E67168"/>
    <w:rsid w:val="00E674CA"/>
    <w:rsid w:val="00E67D1B"/>
    <w:rsid w:val="00E70863"/>
    <w:rsid w:val="00E708C3"/>
    <w:rsid w:val="00E7126F"/>
    <w:rsid w:val="00E715FD"/>
    <w:rsid w:val="00E7179F"/>
    <w:rsid w:val="00E71CF5"/>
    <w:rsid w:val="00E73E67"/>
    <w:rsid w:val="00E74632"/>
    <w:rsid w:val="00E75114"/>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CED"/>
    <w:rsid w:val="00E87083"/>
    <w:rsid w:val="00E90039"/>
    <w:rsid w:val="00E905B9"/>
    <w:rsid w:val="00E908FB"/>
    <w:rsid w:val="00E90EFC"/>
    <w:rsid w:val="00E91241"/>
    <w:rsid w:val="00E9222D"/>
    <w:rsid w:val="00E93A7F"/>
    <w:rsid w:val="00E93CE0"/>
    <w:rsid w:val="00E943FC"/>
    <w:rsid w:val="00E94702"/>
    <w:rsid w:val="00E95F24"/>
    <w:rsid w:val="00E9689D"/>
    <w:rsid w:val="00E97139"/>
    <w:rsid w:val="00E972AC"/>
    <w:rsid w:val="00E973F6"/>
    <w:rsid w:val="00EA0BF8"/>
    <w:rsid w:val="00EA1631"/>
    <w:rsid w:val="00EA2501"/>
    <w:rsid w:val="00EA325B"/>
    <w:rsid w:val="00EA414E"/>
    <w:rsid w:val="00EA4716"/>
    <w:rsid w:val="00EA4BAE"/>
    <w:rsid w:val="00EA60D3"/>
    <w:rsid w:val="00EA63A3"/>
    <w:rsid w:val="00EA7368"/>
    <w:rsid w:val="00EB0D94"/>
    <w:rsid w:val="00EB133F"/>
    <w:rsid w:val="00EB16D9"/>
    <w:rsid w:val="00EB1736"/>
    <w:rsid w:val="00EB1C67"/>
    <w:rsid w:val="00EB1D63"/>
    <w:rsid w:val="00EB30A3"/>
    <w:rsid w:val="00EB441B"/>
    <w:rsid w:val="00EB50B9"/>
    <w:rsid w:val="00EB537C"/>
    <w:rsid w:val="00EB58AF"/>
    <w:rsid w:val="00EB61EB"/>
    <w:rsid w:val="00EB631F"/>
    <w:rsid w:val="00EB6FF7"/>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E0433"/>
    <w:rsid w:val="00EE0458"/>
    <w:rsid w:val="00EE0567"/>
    <w:rsid w:val="00EE177D"/>
    <w:rsid w:val="00EE35AF"/>
    <w:rsid w:val="00EE4977"/>
    <w:rsid w:val="00EE522E"/>
    <w:rsid w:val="00EE5B99"/>
    <w:rsid w:val="00EE6F5A"/>
    <w:rsid w:val="00EE7D25"/>
    <w:rsid w:val="00EE7F88"/>
    <w:rsid w:val="00EF0CFD"/>
    <w:rsid w:val="00EF0EE6"/>
    <w:rsid w:val="00EF32FF"/>
    <w:rsid w:val="00EF54D4"/>
    <w:rsid w:val="00EF5B78"/>
    <w:rsid w:val="00EF659A"/>
    <w:rsid w:val="00EF6A33"/>
    <w:rsid w:val="00EF7635"/>
    <w:rsid w:val="00F00374"/>
    <w:rsid w:val="00F00E4D"/>
    <w:rsid w:val="00F02D97"/>
    <w:rsid w:val="00F037ED"/>
    <w:rsid w:val="00F03A57"/>
    <w:rsid w:val="00F03B05"/>
    <w:rsid w:val="00F03D02"/>
    <w:rsid w:val="00F04673"/>
    <w:rsid w:val="00F073F0"/>
    <w:rsid w:val="00F077D8"/>
    <w:rsid w:val="00F109D1"/>
    <w:rsid w:val="00F10FC8"/>
    <w:rsid w:val="00F11FD7"/>
    <w:rsid w:val="00F12292"/>
    <w:rsid w:val="00F12808"/>
    <w:rsid w:val="00F12865"/>
    <w:rsid w:val="00F1302B"/>
    <w:rsid w:val="00F13166"/>
    <w:rsid w:val="00F14A7B"/>
    <w:rsid w:val="00F1565A"/>
    <w:rsid w:val="00F159DA"/>
    <w:rsid w:val="00F16255"/>
    <w:rsid w:val="00F1750A"/>
    <w:rsid w:val="00F20661"/>
    <w:rsid w:val="00F21658"/>
    <w:rsid w:val="00F21E18"/>
    <w:rsid w:val="00F24A34"/>
    <w:rsid w:val="00F25524"/>
    <w:rsid w:val="00F262F4"/>
    <w:rsid w:val="00F27E61"/>
    <w:rsid w:val="00F30C97"/>
    <w:rsid w:val="00F35066"/>
    <w:rsid w:val="00F35196"/>
    <w:rsid w:val="00F358F6"/>
    <w:rsid w:val="00F374E0"/>
    <w:rsid w:val="00F40FE6"/>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E6A"/>
    <w:rsid w:val="00F70518"/>
    <w:rsid w:val="00F7124F"/>
    <w:rsid w:val="00F71BDD"/>
    <w:rsid w:val="00F72250"/>
    <w:rsid w:val="00F72637"/>
    <w:rsid w:val="00F72B3F"/>
    <w:rsid w:val="00F72BCC"/>
    <w:rsid w:val="00F734C0"/>
    <w:rsid w:val="00F73FD0"/>
    <w:rsid w:val="00F741F5"/>
    <w:rsid w:val="00F744C2"/>
    <w:rsid w:val="00F74E97"/>
    <w:rsid w:val="00F80F32"/>
    <w:rsid w:val="00F81360"/>
    <w:rsid w:val="00F81409"/>
    <w:rsid w:val="00F81E15"/>
    <w:rsid w:val="00F81E86"/>
    <w:rsid w:val="00F832BE"/>
    <w:rsid w:val="00F83DCD"/>
    <w:rsid w:val="00F84B6B"/>
    <w:rsid w:val="00F85477"/>
    <w:rsid w:val="00F85EAB"/>
    <w:rsid w:val="00F87BC4"/>
    <w:rsid w:val="00F87DBB"/>
    <w:rsid w:val="00F87DD6"/>
    <w:rsid w:val="00F90AE6"/>
    <w:rsid w:val="00F91E51"/>
    <w:rsid w:val="00F922A9"/>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3239"/>
    <w:rsid w:val="00FA4381"/>
    <w:rsid w:val="00FA4EF5"/>
    <w:rsid w:val="00FA548C"/>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30CE"/>
    <w:rsid w:val="00FC390C"/>
    <w:rsid w:val="00FC4303"/>
    <w:rsid w:val="00FC496D"/>
    <w:rsid w:val="00FC4E5B"/>
    <w:rsid w:val="00FC5C3A"/>
    <w:rsid w:val="00FC663D"/>
    <w:rsid w:val="00FC7F8F"/>
    <w:rsid w:val="00FD17A8"/>
    <w:rsid w:val="00FD1894"/>
    <w:rsid w:val="00FD1F84"/>
    <w:rsid w:val="00FD522F"/>
    <w:rsid w:val="00FD53A2"/>
    <w:rsid w:val="00FD58D3"/>
    <w:rsid w:val="00FD5A88"/>
    <w:rsid w:val="00FD72C7"/>
    <w:rsid w:val="00FE01C0"/>
    <w:rsid w:val="00FE039A"/>
    <w:rsid w:val="00FE0EE7"/>
    <w:rsid w:val="00FE2110"/>
    <w:rsid w:val="00FE2A9E"/>
    <w:rsid w:val="00FE33A8"/>
    <w:rsid w:val="00FE33E1"/>
    <w:rsid w:val="00FE35DE"/>
    <w:rsid w:val="00FE38EA"/>
    <w:rsid w:val="00FE3E17"/>
    <w:rsid w:val="00FE443F"/>
    <w:rsid w:val="00FE4814"/>
    <w:rsid w:val="00FE5CD8"/>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107014"/>
    <w:pPr>
      <w:keepNext/>
      <w:tabs>
        <w:tab w:val="left" w:pos="992"/>
      </w:tabs>
      <w:spacing w:before="120" w:after="200" w:line="240" w:lineRule="auto"/>
      <w:ind w:left="992" w:hanging="992"/>
    </w:pPr>
    <w:rPr>
      <w:b/>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users.jyu.fi/~merikosk/F3materiaalia/Luennot6.pdf"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35.png"/><Relationship Id="rId68" Type="http://schemas.openxmlformats.org/officeDocument/2006/relationships/image" Target="media/image39.EMF"/><Relationship Id="rId84" Type="http://schemas.openxmlformats.org/officeDocument/2006/relationships/hyperlink" Target="https://www.vision-systems.com/embedded/article/16737656/cpu-or-fpga-for-image-processing-which-is-best" TargetMode="External"/><Relationship Id="rId89" Type="http://schemas.openxmlformats.org/officeDocument/2006/relationships/hyperlink" Target="https://ebookcentral-proquest-com.proxy.uwasa.fi" TargetMode="External"/><Relationship Id="rId11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upload.wikimedia.org/wikipedia/commons/c/cb/FWHM.svg" TargetMode="External"/><Relationship Id="rId29" Type="http://schemas.openxmlformats.org/officeDocument/2006/relationships/image" Target="media/image14.png"/><Relationship Id="rId107" Type="http://schemas.openxmlformats.org/officeDocument/2006/relationships/hyperlink" Target="https://xilinx-wiki.atlassian.net/wiki/spaces/A/pages/18842337/Linux+Soft+DMA+Driver" TargetMode="External"/><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hyperlink" Target="https://ebookcentral-proquest-com.proxy.uwasa.fi" TargetMode="External"/><Relationship Id="rId40" Type="http://schemas.openxmlformats.org/officeDocument/2006/relationships/hyperlink" Target="https://doi-org.proxy.uwasa.fi/10.1002/cyto.a.20311" TargetMode="External"/><Relationship Id="rId45" Type="http://schemas.openxmlformats.org/officeDocument/2006/relationships/image" Target="media/image25.png"/><Relationship Id="rId53" Type="http://schemas.openxmlformats.org/officeDocument/2006/relationships/image" Target="media/image32.png"/><Relationship Id="rId58" Type="http://schemas.openxmlformats.org/officeDocument/2006/relationships/hyperlink" Target="https://www.sciencedirect.com/science/article/pii/S1746809414001608" TargetMode="External"/><Relationship Id="rId66" Type="http://schemas.openxmlformats.org/officeDocument/2006/relationships/image" Target="media/image37.png"/><Relationship Id="rId74" Type="http://schemas.openxmlformats.org/officeDocument/2006/relationships/image" Target="media/image42.png"/><Relationship Id="rId79" Type="http://schemas.openxmlformats.org/officeDocument/2006/relationships/image" Target="media/image44.png"/><Relationship Id="rId87" Type="http://schemas.openxmlformats.org/officeDocument/2006/relationships/hyperlink" Target="https://reference.digilentinc.com/reference/programmable-logic/zybo-z7/reference-manual" TargetMode="External"/><Relationship Id="rId102" Type="http://schemas.openxmlformats.org/officeDocument/2006/relationships/hyperlink" Target="https://ebookcentral-proquest-com.proxy.uwasa.fi/lib/tritonia-ebooks/detail.action?docID=588599" TargetMode="External"/><Relationship Id="rId110"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4.png"/><Relationship Id="rId82" Type="http://schemas.openxmlformats.org/officeDocument/2006/relationships/hyperlink" Target="http://lipas.uwasa.fi/~TAU/ICAT1040/slides.php?File=8200Energy.txt" TargetMode="External"/><Relationship Id="rId90" Type="http://schemas.openxmlformats.org/officeDocument/2006/relationships/hyperlink" Target="https://doi-org.proxy.uwasa.fi/10.1002/cyto.a.20311" TargetMode="External"/><Relationship Id="rId95" Type="http://schemas.openxmlformats.org/officeDocument/2006/relationships/hyperlink" Target="https://ebookcentral-proquest-com.proxy.uwasa.fi" TargetMode="External"/><Relationship Id="rId19" Type="http://schemas.openxmlformats.org/officeDocument/2006/relationships/hyperlink" Target="https://ebookcentral-proquest-com.proxy.uwasa.fi" TargetMode="External"/><Relationship Id="rId14" Type="http://schemas.openxmlformats.org/officeDocument/2006/relationships/hyperlink" Target="https://docs.baslerweb.com/daa2500-14uc"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yperlink" Target="https://ebookcentral-proquest-com.proxy.uwasa.fi" TargetMode="External"/><Relationship Id="rId64" Type="http://schemas.openxmlformats.org/officeDocument/2006/relationships/image" Target="media/image36.png"/><Relationship Id="rId69" Type="http://schemas.openxmlformats.org/officeDocument/2006/relationships/hyperlink" Target="https://www.matrix-vision.com/manuals/" TargetMode="External"/><Relationship Id="rId77" Type="http://schemas.openxmlformats.org/officeDocument/2006/relationships/image" Target="file:///C:\tldati\zyboz7\doc\kuvat\overview_2021_08_28_ZyboConn.EMF" TargetMode="External"/><Relationship Id="rId100" Type="http://schemas.openxmlformats.org/officeDocument/2006/relationships/hyperlink" Target="https://www.onsemi.com/pdf/datasheet/mt9p031-d.pdf" TargetMode="External"/><Relationship Id="rId105" Type="http://schemas.openxmlformats.org/officeDocument/2006/relationships/hyperlink" Target="https://ebookcentral-proquest-com.proxy.uwasa.fi" TargetMode="Externa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40.png"/><Relationship Id="rId80" Type="http://schemas.openxmlformats.org/officeDocument/2006/relationships/image" Target="media/image45.png"/><Relationship Id="rId85" Type="http://schemas.openxmlformats.org/officeDocument/2006/relationships/hyperlink" Target="https://pypi.org/project/camazing/" TargetMode="External"/><Relationship Id="rId93" Type="http://schemas.openxmlformats.org/officeDocument/2006/relationships/hyperlink" Target="https://ebookcentral-proquest-com.proxy.uwasa.fi" TargetMode="External"/><Relationship Id="rId98" Type="http://schemas.openxmlformats.org/officeDocument/2006/relationships/hyperlink" Target="https://ebookcentral-proquest-com.proxy.uwasa.fi"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file:///C:\tldati\zyboz7\doc\kuvat\cepadues_2012_radiance.PNG" TargetMode="Externa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hyperlink" Target="https://doi-org.proxy.uwasa.fi/10.1007/s11220-019-0257-8" TargetMode="External"/><Relationship Id="rId67" Type="http://schemas.openxmlformats.org/officeDocument/2006/relationships/image" Target="media/image38.EMF"/><Relationship Id="rId103" Type="http://schemas.openxmlformats.org/officeDocument/2006/relationships/hyperlink" Target="https://ebookcentral-proquest-com.proxy.uwasa.fi/lib/tritonia-ebooks/detail.action?docID=274237" TargetMode="External"/><Relationship Id="rId108" Type="http://schemas.openxmlformats.org/officeDocument/2006/relationships/hyperlink" Target="https://moodle.uwasa.fi/course/view.php?id=4253" TargetMode="External"/><Relationship Id="rId20" Type="http://schemas.openxmlformats.org/officeDocument/2006/relationships/hyperlink" Target="https://jyx.jyu.fi/discover?scope=%2F&amp;query=p%C3%B6l%C3%B6nen+hyperspectral&amp;submit" TargetMode="External"/><Relationship Id="rId41" Type="http://schemas.openxmlformats.org/officeDocument/2006/relationships/image" Target="media/image21.png"/><Relationship Id="rId54" Type="http://schemas.openxmlformats.org/officeDocument/2006/relationships/image" Target="media/image33.EMF"/><Relationship Id="rId62" Type="http://schemas.openxmlformats.org/officeDocument/2006/relationships/hyperlink" Target="https://digilent.com/shop/genesys-zu-zynq-ultrascale-mpsoc-development-board/" TargetMode="External"/><Relationship Id="rId70" Type="http://schemas.openxmlformats.org/officeDocument/2006/relationships/hyperlink" Target="https://www.matrix-vision.com/manuals/SDK_CPP/index.html" TargetMode="External"/><Relationship Id="rId75" Type="http://schemas.openxmlformats.org/officeDocument/2006/relationships/image" Target="media/image43.png"/><Relationship Id="rId83" Type="http://schemas.openxmlformats.org/officeDocument/2006/relationships/hyperlink" Target="https://ebookcentral-proquest-com.proxy.uwasa.fi" TargetMode="External"/><Relationship Id="rId88" Type="http://schemas.openxmlformats.org/officeDocument/2006/relationships/hyperlink" Target="http://urn.fi/URN:ISBN:978-951-39-7967-6" TargetMode="External"/><Relationship Id="rId91" Type="http://schemas.openxmlformats.org/officeDocument/2006/relationships/hyperlink" Target="https://ebookcentral-proquest-com.proxy.uwasa.fi" TargetMode="External"/><Relationship Id="rId96" Type="http://schemas.openxmlformats.org/officeDocument/2006/relationships/hyperlink" Target="https://ebookcentral-proquest-com.proxy.uwasa.fi" TargetMode="External"/><Relationship Id="rId11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ebookcentral-proquest-com.proxy.uwasa.fi" TargetMode="External"/><Relationship Id="rId49" Type="http://schemas.openxmlformats.org/officeDocument/2006/relationships/image" Target="media/image29.PNG"/><Relationship Id="rId57" Type="http://schemas.openxmlformats.org/officeDocument/2006/relationships/hyperlink" Target="https://ebookcentral-proquest-com.proxy.uwasa.fi" TargetMode="External"/><Relationship Id="rId106" Type="http://schemas.openxmlformats.org/officeDocument/2006/relationships/hyperlink" Target="https://xilinx-wiki.atlassian.net/wiki/spaces/A/pages/18841873/Linux+Drivers" TargetMode="External"/><Relationship Id="rId10" Type="http://schemas.openxmlformats.org/officeDocument/2006/relationships/image" Target="media/image2.png"/><Relationship Id="rId31" Type="http://schemas.openxmlformats.org/officeDocument/2006/relationships/image" Target="file:///C:\tldati\zyboz7\doc\kuvat\saari_2009_fpi_peilit.png" TargetMode="External"/><Relationship Id="rId44" Type="http://schemas.openxmlformats.org/officeDocument/2006/relationships/image" Target="media/image24.png"/><Relationship Id="rId52" Type="http://schemas.openxmlformats.org/officeDocument/2006/relationships/hyperlink" Target="https://jyx.jyu.fi/bitstream/handle/123456789/48460/1/URN%3ANBN%3Afi%3Ajyu-201601261277.pdf" TargetMode="External"/><Relationship Id="rId60" Type="http://schemas.openxmlformats.org/officeDocument/2006/relationships/hyperlink" Target="https://doi-org.proxy.uwasa.fi/10.1111/srt.12991" TargetMode="External"/><Relationship Id="rId65" Type="http://schemas.openxmlformats.org/officeDocument/2006/relationships/hyperlink" Target="https://digilent.com/reference/programmable-logic/genesys-zu/reference-manual?redirect=1" TargetMode="External"/><Relationship Id="rId73" Type="http://schemas.openxmlformats.org/officeDocument/2006/relationships/image" Target="media/image41.png"/><Relationship Id="rId78" Type="http://schemas.openxmlformats.org/officeDocument/2006/relationships/image" Target="file:///C:\tldati\zyboz7\doc\kuvat\overview_2021_08_28_USBHubs.EMF" TargetMode="External"/><Relationship Id="rId81" Type="http://schemas.openxmlformats.org/officeDocument/2006/relationships/hyperlink" Target="https://wiki.ubuntu.com/Minimal" TargetMode="External"/><Relationship Id="rId86" Type="http://schemas.openxmlformats.org/officeDocument/2006/relationships/hyperlink" Target="https://ebookcentral-proquest-com.proxy.uwasa.fi/lib/tritonia-ebooks/detail.action?docID=5652129" TargetMode="External"/><Relationship Id="rId94" Type="http://schemas.openxmlformats.org/officeDocument/2006/relationships/hyperlink" Target="https://ebookcentral-proquest-com.proxy.uwasa.fi" TargetMode="External"/><Relationship Id="rId99" Type="http://schemas.openxmlformats.org/officeDocument/2006/relationships/hyperlink" Target="https://ebookcentral-proquest-com.proxy.uwasa.fi" TargetMode="External"/><Relationship Id="rId101" Type="http://schemas.openxmlformats.org/officeDocument/2006/relationships/hyperlink" Target="http://urn.fi/URN:ISBN:978-951-39-5538-0"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ebookcentral-proquest-com.proxy.uwasa.fi" TargetMode="External"/><Relationship Id="rId39" Type="http://schemas.openxmlformats.org/officeDocument/2006/relationships/image" Target="media/image20.png"/><Relationship Id="rId109" Type="http://schemas.openxmlformats.org/officeDocument/2006/relationships/header" Target="header1.xml"/><Relationship Id="rId34" Type="http://schemas.openxmlformats.org/officeDocument/2006/relationships/hyperlink" Target="https://jyx.jyu.fi/bitstream/handle/123456789/48460/1/URN%3ANBN%3Afi%3Ajyu-201601261277.pdf" TargetMode="External"/><Relationship Id="rId50" Type="http://schemas.openxmlformats.org/officeDocument/2006/relationships/image" Target="media/image30.png"/><Relationship Id="rId55" Type="http://schemas.openxmlformats.org/officeDocument/2006/relationships/hyperlink" Target="https://ebookcentral-proquest-com.proxy.uwasa.fi" TargetMode="External"/><Relationship Id="rId76" Type="http://schemas.openxmlformats.org/officeDocument/2006/relationships/image" Target="file:///C:\tldati\zyboz7\doc\kuvat\zyng1.png" TargetMode="External"/><Relationship Id="rId97" Type="http://schemas.openxmlformats.org/officeDocument/2006/relationships/hyperlink" Target="https://ebookcentral-proquest-com.proxy.uwasa.fi" TargetMode="External"/><Relationship Id="rId104" Type="http://schemas.openxmlformats.org/officeDocument/2006/relationships/hyperlink" Target="https://www.aka.fi/globalassets/32akatemiaohjelmat/raddess/vuosiseminaari-2019/polonen_sicsurfis_2019_kevat_hks.pdf" TargetMode="External"/><Relationship Id="rId7" Type="http://schemas.openxmlformats.org/officeDocument/2006/relationships/footnotes" Target="footnotes.xml"/><Relationship Id="rId71" Type="http://schemas.openxmlformats.org/officeDocument/2006/relationships/hyperlink" Target="https://docs.python.org/3/faq/general.html" TargetMode="External"/><Relationship Id="rId92" Type="http://schemas.openxmlformats.org/officeDocument/2006/relationships/hyperlink" Target="https://ebookcentral-proquest-com.proxy.uwasa.fi"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15EAC"/>
    <w:rsid w:val="000168BB"/>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619A2"/>
    <w:rsid w:val="00291A5F"/>
    <w:rsid w:val="002B3625"/>
    <w:rsid w:val="00310114"/>
    <w:rsid w:val="00325B6F"/>
    <w:rsid w:val="0037580B"/>
    <w:rsid w:val="00384E88"/>
    <w:rsid w:val="003B11A9"/>
    <w:rsid w:val="003C0CA5"/>
    <w:rsid w:val="0048364C"/>
    <w:rsid w:val="004A2AA3"/>
    <w:rsid w:val="004B10F1"/>
    <w:rsid w:val="004C0843"/>
    <w:rsid w:val="00523F39"/>
    <w:rsid w:val="00530943"/>
    <w:rsid w:val="005521C6"/>
    <w:rsid w:val="0055638A"/>
    <w:rsid w:val="00592889"/>
    <w:rsid w:val="005A6E27"/>
    <w:rsid w:val="006075F9"/>
    <w:rsid w:val="0060763A"/>
    <w:rsid w:val="00615B4C"/>
    <w:rsid w:val="00627E0E"/>
    <w:rsid w:val="00655813"/>
    <w:rsid w:val="0066249B"/>
    <w:rsid w:val="0067006C"/>
    <w:rsid w:val="0069013E"/>
    <w:rsid w:val="006B49E6"/>
    <w:rsid w:val="007078E8"/>
    <w:rsid w:val="00715C9F"/>
    <w:rsid w:val="0071736F"/>
    <w:rsid w:val="00744BC9"/>
    <w:rsid w:val="00754E8E"/>
    <w:rsid w:val="0076230F"/>
    <w:rsid w:val="007D06C5"/>
    <w:rsid w:val="007D2E37"/>
    <w:rsid w:val="007D3FA7"/>
    <w:rsid w:val="00826B3C"/>
    <w:rsid w:val="008305CB"/>
    <w:rsid w:val="0086521B"/>
    <w:rsid w:val="0087162F"/>
    <w:rsid w:val="0089413D"/>
    <w:rsid w:val="008A4AED"/>
    <w:rsid w:val="008C432C"/>
    <w:rsid w:val="008D6E48"/>
    <w:rsid w:val="008E0312"/>
    <w:rsid w:val="008F371A"/>
    <w:rsid w:val="009016DE"/>
    <w:rsid w:val="00916E1E"/>
    <w:rsid w:val="009726FA"/>
    <w:rsid w:val="00A05F8A"/>
    <w:rsid w:val="00A102A4"/>
    <w:rsid w:val="00AA40E0"/>
    <w:rsid w:val="00AD168A"/>
    <w:rsid w:val="00AD6614"/>
    <w:rsid w:val="00B12D86"/>
    <w:rsid w:val="00B332E9"/>
    <w:rsid w:val="00B45BCC"/>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50807"/>
    <w:rsid w:val="00E719E7"/>
    <w:rsid w:val="00E749DD"/>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EC0582B-0F24-42E7-9EF9-BFF3C575C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7506</TotalTime>
  <Pages>83</Pages>
  <Words>10015</Words>
  <Characters>81124</Characters>
  <Application>Microsoft Office Word</Application>
  <DocSecurity>0</DocSecurity>
  <Lines>676</Lines>
  <Paragraphs>181</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90958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2252</cp:revision>
  <cp:lastPrinted>2021-10-04T05:29:00Z</cp:lastPrinted>
  <dcterms:created xsi:type="dcterms:W3CDTF">2020-07-29T07:34:00Z</dcterms:created>
  <dcterms:modified xsi:type="dcterms:W3CDTF">2022-04-16T19:17:00Z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