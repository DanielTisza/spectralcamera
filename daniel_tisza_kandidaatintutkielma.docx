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DC3925" w:rsidRDefault="00137178" w:rsidP="008506E0">
          <w:pPr>
            <w:pStyle w:val="1A-frontpageName-Nimi"/>
          </w:pPr>
          <w:r w:rsidRPr="00DC392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DC392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DC3925" w:rsidRDefault="00311392" w:rsidP="008506E0">
              <w:pPr>
                <w:suppressAutoHyphens/>
                <w:spacing w:line="240" w:lineRule="auto"/>
                <w:jc w:val="center"/>
                <w:rPr>
                  <w:b/>
                  <w:bCs/>
                  <w:sz w:val="40"/>
                  <w:szCs w:val="40"/>
                </w:rPr>
              </w:pPr>
              <w:r w:rsidRPr="00DC392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DC3925" w:rsidRDefault="0094474B" w:rsidP="008506E0">
              <w:pPr>
                <w:pStyle w:val="3A-frontpagesubtitle-Alaotsikko"/>
                <w:suppressAutoHyphens/>
              </w:pPr>
              <w:r w:rsidRPr="00DC3925">
                <w:t xml:space="preserve">SICSURFIS-spektrikamera ja </w:t>
              </w:r>
              <w:r w:rsidR="009173C0" w:rsidRPr="00DC3925">
                <w:t>Zynq Ultrascale+ MP</w:t>
              </w:r>
              <w:r w:rsidR="00CD63E3" w:rsidRPr="00DC3925">
                <w:t xml:space="preserve">SoC </w:t>
              </w:r>
              <w:r w:rsidRPr="00DC3925">
                <w:t>FPGA</w:t>
              </w:r>
            </w:p>
          </w:sdtContent>
        </w:sdt>
        <w:p w:rsidR="00137178" w:rsidRPr="00DC3925" w:rsidRDefault="00137178" w:rsidP="008506E0">
          <w:pPr>
            <w:pStyle w:val="3A-frontpagesubtitle-Alaotsikko"/>
          </w:pPr>
        </w:p>
        <w:p w:rsidR="00137178" w:rsidRPr="00DC3925" w:rsidRDefault="00137178" w:rsidP="008506E0">
          <w:pPr>
            <w:pStyle w:val="3A-frontpagesubtitle-Alaotsikko"/>
          </w:pPr>
        </w:p>
        <w:p w:rsidR="00137178" w:rsidRPr="00DC3925" w:rsidRDefault="00137178" w:rsidP="008506E0">
          <w:pPr>
            <w:pStyle w:val="3A-frontpagesubtitle-Alaotsikko"/>
          </w:pPr>
        </w:p>
        <w:p w:rsidR="00FE38EA" w:rsidRPr="00DC3925" w:rsidRDefault="00FE38EA" w:rsidP="00FE38EA">
          <w:pPr>
            <w:pStyle w:val="3A-frontpagesubtitle-Alaotsikko"/>
          </w:pPr>
          <w:r w:rsidRPr="00DC392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906C5" w:rsidRDefault="00FC3A92"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D906C5" w:rsidRDefault="00FC3A92"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v:textbox>
                    <w10:wrap type="square" anchory="page"/>
                  </v:shape>
                </w:pict>
              </mc:Fallback>
            </mc:AlternateContent>
          </w:r>
          <w:r w:rsidRPr="00DC392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D906C5" w:rsidRPr="00FE38EA" w:rsidRDefault="00D906C5"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D906C5" w:rsidRPr="00FE38EA" w:rsidRDefault="00D906C5" w:rsidP="00FE38EA">
                          <w:pPr>
                            <w:jc w:val="center"/>
                            <w:rPr>
                              <w:lang w:val="en-US"/>
                            </w:rPr>
                          </w:pPr>
                          <w:r>
                            <w:t>Vaasa 2021</w:t>
                          </w:r>
                        </w:p>
                      </w:txbxContent>
                    </v:textbox>
                    <w10:wrap type="square" anchory="margin"/>
                  </v:shape>
                </w:pict>
              </mc:Fallback>
            </mc:AlternateContent>
          </w:r>
        </w:p>
        <w:p w:rsidR="00FE38EA" w:rsidRPr="00DC3925" w:rsidRDefault="00FE38EA" w:rsidP="00FE38EA">
          <w:pPr>
            <w:pStyle w:val="3A-frontpagesubtitle-Alaotsikko"/>
          </w:pPr>
        </w:p>
        <w:p w:rsidR="00FE38EA" w:rsidRPr="00DC3925" w:rsidRDefault="00FE38EA" w:rsidP="00FE38EA">
          <w:pPr>
            <w:pStyle w:val="3A-frontpagesubtitle-Alaotsikko"/>
          </w:pPr>
        </w:p>
        <w:p w:rsidR="00FE38EA" w:rsidRPr="00DC3925" w:rsidRDefault="00FE38EA" w:rsidP="00FE38EA">
          <w:pPr>
            <w:pStyle w:val="3A-frontpagesubtitle-Alaotsikko"/>
          </w:pPr>
        </w:p>
        <w:p w:rsidR="00137178" w:rsidRPr="00DC3925" w:rsidRDefault="00137178" w:rsidP="00FE38EA">
          <w:pPr>
            <w:pStyle w:val="3A-frontpagesubtitle-Alaotsikko"/>
          </w:pPr>
          <w:r w:rsidRPr="00DC392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DC3925" w:rsidTr="00E162ED">
        <w:trPr>
          <w:trHeight w:val="561"/>
        </w:trPr>
        <w:tc>
          <w:tcPr>
            <w:tcW w:w="8494" w:type="dxa"/>
            <w:gridSpan w:val="4"/>
          </w:tcPr>
          <w:p w:rsidR="00137178" w:rsidRPr="00DC3925" w:rsidRDefault="00137178" w:rsidP="00137178">
            <w:pPr>
              <w:pStyle w:val="abstract"/>
              <w:rPr>
                <w:b/>
              </w:rPr>
            </w:pPr>
            <w:r w:rsidRPr="00DC3925">
              <w:rPr>
                <w:b/>
              </w:rPr>
              <w:lastRenderedPageBreak/>
              <w:t>VAASAN YLIOPISTO</w:t>
            </w:r>
          </w:p>
          <w:p w:rsidR="00137178" w:rsidRPr="00DC3925" w:rsidRDefault="00FC3A92"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DC3925">
                  <w:rPr>
                    <w:b/>
                  </w:rPr>
                  <w:t>Tekniikan ja innovaatiojohtamisen yksikkö</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Tekijä:</w:t>
            </w:r>
          </w:p>
        </w:tc>
        <w:tc>
          <w:tcPr>
            <w:tcW w:w="6226" w:type="dxa"/>
            <w:gridSpan w:val="3"/>
          </w:tcPr>
          <w:p w:rsidR="00E162ED" w:rsidRPr="00DC3925" w:rsidRDefault="00FC3A92"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DC3925">
                  <w:t>Daniel Tisza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Tutkielman nimi:</w:t>
            </w:r>
          </w:p>
        </w:tc>
        <w:tc>
          <w:tcPr>
            <w:tcW w:w="6226" w:type="dxa"/>
            <w:gridSpan w:val="3"/>
          </w:tcPr>
          <w:p w:rsidR="00E162ED" w:rsidRPr="00DC3925" w:rsidRDefault="00FC3A92"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rsidRPr="00DC3925">
                  <w:t>Spektrikameralla kuvaus ja FPGA:n käyttö</w:t>
                </w:r>
              </w:sdtContent>
            </w:sdt>
            <w:r w:rsidR="00E162ED" w:rsidRPr="00DC392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DC3925">
                  <w:t>SICSURFIS-spektrikamera ja Zynq Ultrascale+ MPSoC FPGA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Tutkinto:</w:t>
            </w:r>
          </w:p>
        </w:tc>
        <w:tc>
          <w:tcPr>
            <w:tcW w:w="6226" w:type="dxa"/>
            <w:gridSpan w:val="3"/>
          </w:tcPr>
          <w:p w:rsidR="00E162ED" w:rsidRPr="00DC3925" w:rsidRDefault="00244024" w:rsidP="00137178">
            <w:pPr>
              <w:pStyle w:val="abstract"/>
            </w:pPr>
            <w:r w:rsidRPr="00DC3925">
              <w:t>Esimerkkitieteiden kandidaatti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Oppiaine:</w:t>
            </w:r>
          </w:p>
        </w:tc>
        <w:tc>
          <w:tcPr>
            <w:tcW w:w="6226" w:type="dxa"/>
            <w:gridSpan w:val="3"/>
          </w:tcPr>
          <w:p w:rsidR="00E162ED" w:rsidRPr="00DC3925" w:rsidRDefault="00E162ED" w:rsidP="00137178">
            <w:pPr>
              <w:pStyle w:val="abstract"/>
            </w:pPr>
            <w:r w:rsidRPr="00DC3925">
              <w:t>Oma koulutusohjelmasi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Työn ohjaaja:</w:t>
            </w:r>
          </w:p>
        </w:tc>
        <w:tc>
          <w:tcPr>
            <w:tcW w:w="6226" w:type="dxa"/>
            <w:gridSpan w:val="3"/>
          </w:tcPr>
          <w:p w:rsidR="00E162ED" w:rsidRPr="00DC3925" w:rsidRDefault="004C0225" w:rsidP="004C0225">
            <w:pPr>
              <w:pStyle w:val="abstract"/>
            </w:pPr>
            <w:r w:rsidRPr="00DC3925">
              <w:t>Jarmo Alander</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Valmistumisvuosi:</w:t>
            </w:r>
          </w:p>
        </w:tc>
        <w:tc>
          <w:tcPr>
            <w:tcW w:w="1418" w:type="dxa"/>
          </w:tcPr>
          <w:p w:rsidR="00E162ED" w:rsidRPr="00DC3925" w:rsidRDefault="00E162ED" w:rsidP="005C02A9">
            <w:pPr>
              <w:pStyle w:val="abstract"/>
              <w:rPr>
                <w:b/>
              </w:rPr>
            </w:pPr>
            <w:r w:rsidRPr="00DC3925">
              <w:t>202</w:t>
            </w:r>
            <w:r w:rsidR="005C02A9" w:rsidRPr="00DC3925">
              <w:t>1</w:t>
            </w:r>
          </w:p>
        </w:tc>
        <w:tc>
          <w:tcPr>
            <w:tcW w:w="1417" w:type="dxa"/>
          </w:tcPr>
          <w:p w:rsidR="00E162ED" w:rsidRPr="00DC3925" w:rsidRDefault="00E162ED" w:rsidP="00137178">
            <w:pPr>
              <w:pStyle w:val="abstract"/>
              <w:rPr>
                <w:b/>
              </w:rPr>
            </w:pPr>
            <w:r w:rsidRPr="00DC3925">
              <w:rPr>
                <w:b/>
              </w:rPr>
              <w:t>Sivumäärä:</w:t>
            </w:r>
          </w:p>
        </w:tc>
        <w:tc>
          <w:tcPr>
            <w:tcW w:w="3391" w:type="dxa"/>
          </w:tcPr>
          <w:p w:rsidR="00E162ED" w:rsidRPr="00DC3925" w:rsidRDefault="00E162ED" w:rsidP="00137178">
            <w:pPr>
              <w:pStyle w:val="abstract"/>
              <w:rPr>
                <w:b/>
              </w:rPr>
            </w:pPr>
            <w:r w:rsidRPr="00DC3925">
              <w:fldChar w:fldCharType="begin"/>
            </w:r>
            <w:r w:rsidRPr="00DC3925">
              <w:instrText xml:space="preserve"> NUMPAGES  \# "0"  \* MERGEFORMAT </w:instrText>
            </w:r>
            <w:r w:rsidRPr="00DC3925">
              <w:fldChar w:fldCharType="separate"/>
            </w:r>
            <w:r w:rsidR="00EE446D">
              <w:rPr>
                <w:noProof/>
              </w:rPr>
              <w:t>86</w:t>
            </w:r>
            <w:r w:rsidRPr="00DC3925">
              <w:fldChar w:fldCharType="end"/>
            </w:r>
          </w:p>
        </w:tc>
      </w:tr>
    </w:tbl>
    <w:p w:rsidR="005B7957" w:rsidRPr="00DC3925" w:rsidRDefault="005B7957" w:rsidP="005B7957">
      <w:pPr>
        <w:pStyle w:val="abstract"/>
        <w:rPr>
          <w:b/>
        </w:rPr>
      </w:pPr>
      <w:bookmarkStart w:id="0" w:name="_Toc469917197"/>
      <w:bookmarkStart w:id="1" w:name="_Toc1035577"/>
      <w:r w:rsidRPr="00DC3925">
        <w:rPr>
          <w:b/>
        </w:rPr>
        <w:t>TIIVISTELMÄ</w:t>
      </w:r>
      <w:bookmarkEnd w:id="0"/>
      <w:r w:rsidRPr="00DC392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DC3925" w:rsidRDefault="001E5CDE" w:rsidP="001142BA">
          <w:pPr>
            <w:pStyle w:val="abstract"/>
          </w:pPr>
          <w:r w:rsidRPr="00DC3925">
            <w:t xml:space="preserve">Digitaalisen spektrikuvantamisen ja FPGA:lla kuvan käsittelemisen teoriaa. SICSURFIS-projektin spektrikameran kuvaus </w:t>
          </w:r>
          <w:r w:rsidR="008D43A4" w:rsidRPr="00DC3925">
            <w:t xml:space="preserve">ja </w:t>
          </w:r>
          <w:r w:rsidRPr="00DC3925">
            <w:t xml:space="preserve">siihen liittyvät ohjelmistot. Spektrikameran käyttö Zynq Ultrascale+ MPSoC ympäristössä. </w:t>
          </w:r>
          <w:r w:rsidR="008D43A4" w:rsidRPr="00DC3925">
            <w:t>Menetelmä o</w:t>
          </w:r>
          <w:r w:rsidRPr="00DC3925">
            <w:t>hjelmoitavan logiikan käyttö</w:t>
          </w:r>
          <w:r w:rsidR="008D43A4" w:rsidRPr="00DC3925">
            <w:t>ön</w:t>
          </w:r>
          <w:r w:rsidRPr="00DC3925">
            <w:t xml:space="preserve"> Zynq Ultrascale+ MPSoC ympäristössä</w:t>
          </w:r>
          <w:r w:rsidR="008D43A4" w:rsidRPr="00DC3925">
            <w:t xml:space="preserve"> kuvadatan käsittelyyn.</w:t>
          </w:r>
        </w:p>
      </w:sdtContent>
    </w:sdt>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DC3925" w:rsidTr="00137178">
        <w:tc>
          <w:tcPr>
            <w:tcW w:w="8494" w:type="dxa"/>
            <w:tcBorders>
              <w:top w:val="single" w:sz="4" w:space="0" w:color="auto"/>
              <w:left w:val="nil"/>
              <w:bottom w:val="nil"/>
              <w:right w:val="nil"/>
            </w:tcBorders>
          </w:tcPr>
          <w:p w:rsidR="00137178" w:rsidRPr="00DC3925" w:rsidRDefault="00137178" w:rsidP="00DC2295">
            <w:pPr>
              <w:pStyle w:val="abstract"/>
              <w:rPr>
                <w:b/>
              </w:rPr>
            </w:pPr>
            <w:r w:rsidRPr="00DC3925">
              <w:rPr>
                <w:b/>
              </w:rPr>
              <w:t>AVAINSANAT:</w:t>
            </w:r>
            <w:r w:rsidRPr="00DC392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DC3925">
                  <w:t xml:space="preserve">Spektrikuvaus, </w:t>
                </w:r>
                <w:r w:rsidR="00D71E99" w:rsidRPr="00DC3925">
                  <w:t xml:space="preserve">Spektrikamera, </w:t>
                </w:r>
                <w:r w:rsidR="00FB47D5" w:rsidRPr="00DC3925">
                  <w:t xml:space="preserve">SICSURFIS, </w:t>
                </w:r>
                <w:r w:rsidR="009C64FB" w:rsidRPr="00DC3925">
                  <w:t xml:space="preserve">Zynq, </w:t>
                </w:r>
                <w:r w:rsidR="00DC2295" w:rsidRPr="00DC3925">
                  <w:t>Ultrascale+, MP</w:t>
                </w:r>
                <w:r w:rsidR="00CD63E3" w:rsidRPr="00DC3925">
                  <w:t xml:space="preserve">SoC, </w:t>
                </w:r>
                <w:r w:rsidR="00B27DC7" w:rsidRPr="00DC3925">
                  <w:t>FPGA</w:t>
                </w:r>
              </w:sdtContent>
            </w:sdt>
          </w:p>
        </w:tc>
      </w:tr>
    </w:tbl>
    <w:p w:rsidR="005B7957" w:rsidRPr="00DC3925" w:rsidRDefault="005B7957" w:rsidP="005B7957">
      <w:pPr>
        <w:pStyle w:val="abstract"/>
        <w:rPr>
          <w:b/>
        </w:rPr>
      </w:pPr>
      <w:r w:rsidRPr="00DC3925">
        <w:rPr>
          <w:b/>
        </w:rPr>
        <w:br w:type="page"/>
      </w:r>
    </w:p>
    <w:p w:rsidR="002B10E9" w:rsidRPr="00DC3925" w:rsidRDefault="002B10E9" w:rsidP="00B407BB">
      <w:pPr>
        <w:pStyle w:val="TOC1"/>
        <w:rPr>
          <w:b/>
        </w:rPr>
      </w:pPr>
      <w:r w:rsidRPr="00DC3925">
        <w:rPr>
          <w:b/>
          <w:sz w:val="28"/>
        </w:rPr>
        <w:lastRenderedPageBreak/>
        <w:t>Sisällys</w:t>
      </w:r>
    </w:p>
    <w:p w:rsidR="00EE446D" w:rsidRDefault="002B10E9">
      <w:pPr>
        <w:pStyle w:val="TOC1"/>
        <w:rPr>
          <w:rFonts w:asciiTheme="minorHAnsi" w:eastAsiaTheme="minorEastAsia" w:hAnsiTheme="minorHAnsi" w:cstheme="minorBidi"/>
          <w:noProof/>
          <w:kern w:val="0"/>
          <w:sz w:val="22"/>
          <w:szCs w:val="22"/>
          <w:lang w:eastAsia="fi-FI" w:bidi="ar-SA"/>
        </w:rPr>
      </w:pPr>
      <w:r w:rsidRPr="00DC3925">
        <w:rPr>
          <w:b/>
        </w:rPr>
        <w:fldChar w:fldCharType="begin"/>
      </w:r>
      <w:r w:rsidRPr="00DC3925">
        <w:instrText xml:space="preserve"> TOC \o "1-3" \h \z \u </w:instrText>
      </w:r>
      <w:r w:rsidRPr="00DC3925">
        <w:rPr>
          <w:b/>
        </w:rPr>
        <w:fldChar w:fldCharType="separate"/>
      </w:r>
      <w:hyperlink w:anchor="_Toc101158371" w:history="1">
        <w:r w:rsidR="00EE446D" w:rsidRPr="00413286">
          <w:rPr>
            <w:rStyle w:val="Hyperlink"/>
            <w:noProof/>
          </w:rPr>
          <w:t>1</w:t>
        </w:r>
        <w:r w:rsidR="00EE446D">
          <w:rPr>
            <w:rFonts w:asciiTheme="minorHAnsi" w:eastAsiaTheme="minorEastAsia" w:hAnsiTheme="minorHAnsi" w:cstheme="minorBidi"/>
            <w:noProof/>
            <w:kern w:val="0"/>
            <w:sz w:val="22"/>
            <w:szCs w:val="22"/>
            <w:lang w:eastAsia="fi-FI" w:bidi="ar-SA"/>
          </w:rPr>
          <w:tab/>
        </w:r>
        <w:r w:rsidR="00EE446D" w:rsidRPr="00413286">
          <w:rPr>
            <w:rStyle w:val="Hyperlink"/>
            <w:noProof/>
          </w:rPr>
          <w:t>Johdanto</w:t>
        </w:r>
        <w:r w:rsidR="00EE446D">
          <w:rPr>
            <w:noProof/>
            <w:webHidden/>
          </w:rPr>
          <w:tab/>
        </w:r>
        <w:r w:rsidR="00EE446D">
          <w:rPr>
            <w:noProof/>
            <w:webHidden/>
          </w:rPr>
          <w:fldChar w:fldCharType="begin"/>
        </w:r>
        <w:r w:rsidR="00EE446D">
          <w:rPr>
            <w:noProof/>
            <w:webHidden/>
          </w:rPr>
          <w:instrText xml:space="preserve"> PAGEREF _Toc101158371 \h </w:instrText>
        </w:r>
        <w:r w:rsidR="00EE446D">
          <w:rPr>
            <w:noProof/>
            <w:webHidden/>
          </w:rPr>
        </w:r>
        <w:r w:rsidR="00EE446D">
          <w:rPr>
            <w:noProof/>
            <w:webHidden/>
          </w:rPr>
          <w:fldChar w:fldCharType="separate"/>
        </w:r>
        <w:r w:rsidR="00EE446D">
          <w:rPr>
            <w:noProof/>
            <w:webHidden/>
          </w:rPr>
          <w:t>10</w:t>
        </w:r>
        <w:r w:rsidR="00EE446D">
          <w:rPr>
            <w:noProof/>
            <w:webHidden/>
          </w:rPr>
          <w:fldChar w:fldCharType="end"/>
        </w:r>
      </w:hyperlink>
    </w:p>
    <w:p w:rsidR="00EE446D" w:rsidRDefault="00EE446D">
      <w:pPr>
        <w:pStyle w:val="TOC1"/>
        <w:rPr>
          <w:rFonts w:asciiTheme="minorHAnsi" w:eastAsiaTheme="minorEastAsia" w:hAnsiTheme="minorHAnsi" w:cstheme="minorBidi"/>
          <w:noProof/>
          <w:kern w:val="0"/>
          <w:sz w:val="22"/>
          <w:szCs w:val="22"/>
          <w:lang w:eastAsia="fi-FI" w:bidi="ar-SA"/>
        </w:rPr>
      </w:pPr>
      <w:hyperlink w:anchor="_Toc101158372" w:history="1">
        <w:r w:rsidRPr="00413286">
          <w:rPr>
            <w:rStyle w:val="Hyperlink"/>
            <w:noProof/>
          </w:rPr>
          <w:t>2</w:t>
        </w:r>
        <w:r>
          <w:rPr>
            <w:rFonts w:asciiTheme="minorHAnsi" w:eastAsiaTheme="minorEastAsia" w:hAnsiTheme="minorHAnsi" w:cstheme="minorBidi"/>
            <w:noProof/>
            <w:kern w:val="0"/>
            <w:sz w:val="22"/>
            <w:szCs w:val="22"/>
            <w:lang w:eastAsia="fi-FI" w:bidi="ar-SA"/>
          </w:rPr>
          <w:tab/>
        </w:r>
        <w:r w:rsidRPr="00413286">
          <w:rPr>
            <w:rStyle w:val="Hyperlink"/>
            <w:noProof/>
          </w:rPr>
          <w:t>Teoria</w:t>
        </w:r>
        <w:r>
          <w:rPr>
            <w:noProof/>
            <w:webHidden/>
          </w:rPr>
          <w:tab/>
        </w:r>
        <w:r>
          <w:rPr>
            <w:noProof/>
            <w:webHidden/>
          </w:rPr>
          <w:fldChar w:fldCharType="begin"/>
        </w:r>
        <w:r>
          <w:rPr>
            <w:noProof/>
            <w:webHidden/>
          </w:rPr>
          <w:instrText xml:space="preserve"> PAGEREF _Toc101158372 \h </w:instrText>
        </w:r>
        <w:r>
          <w:rPr>
            <w:noProof/>
            <w:webHidden/>
          </w:rPr>
        </w:r>
        <w:r>
          <w:rPr>
            <w:noProof/>
            <w:webHidden/>
          </w:rPr>
          <w:fldChar w:fldCharType="separate"/>
        </w:r>
        <w:r>
          <w:rPr>
            <w:noProof/>
            <w:webHidden/>
          </w:rPr>
          <w:t>12</w:t>
        </w:r>
        <w:r>
          <w:rPr>
            <w:noProof/>
            <w:webHidden/>
          </w:rPr>
          <w:fldChar w:fldCharType="end"/>
        </w:r>
      </w:hyperlink>
    </w:p>
    <w:p w:rsidR="00EE446D" w:rsidRDefault="00EE446D">
      <w:pPr>
        <w:pStyle w:val="TOC2"/>
        <w:rPr>
          <w:rFonts w:eastAsiaTheme="minorEastAsia" w:cstheme="minorBidi"/>
          <w:noProof/>
          <w:kern w:val="0"/>
          <w:sz w:val="22"/>
          <w:szCs w:val="22"/>
          <w:lang w:eastAsia="fi-FI" w:bidi="ar-SA"/>
        </w:rPr>
      </w:pPr>
      <w:hyperlink w:anchor="_Toc101158373" w:history="1">
        <w:r w:rsidRPr="00413286">
          <w:rPr>
            <w:rStyle w:val="Hyperlink"/>
            <w:noProof/>
          </w:rPr>
          <w:t>2.1</w:t>
        </w:r>
        <w:r>
          <w:rPr>
            <w:rFonts w:eastAsiaTheme="minorEastAsia" w:cstheme="minorBidi"/>
            <w:noProof/>
            <w:kern w:val="0"/>
            <w:sz w:val="22"/>
            <w:szCs w:val="22"/>
            <w:lang w:eastAsia="fi-FI" w:bidi="ar-SA"/>
          </w:rPr>
          <w:tab/>
        </w:r>
        <w:r w:rsidRPr="00413286">
          <w:rPr>
            <w:rStyle w:val="Hyperlink"/>
            <w:noProof/>
          </w:rPr>
          <w:t>Elektromagneettinen säteily ja valo</w:t>
        </w:r>
        <w:r>
          <w:rPr>
            <w:noProof/>
            <w:webHidden/>
          </w:rPr>
          <w:tab/>
        </w:r>
        <w:r>
          <w:rPr>
            <w:noProof/>
            <w:webHidden/>
          </w:rPr>
          <w:fldChar w:fldCharType="begin"/>
        </w:r>
        <w:r>
          <w:rPr>
            <w:noProof/>
            <w:webHidden/>
          </w:rPr>
          <w:instrText xml:space="preserve"> PAGEREF _Toc101158373 \h </w:instrText>
        </w:r>
        <w:r>
          <w:rPr>
            <w:noProof/>
            <w:webHidden/>
          </w:rPr>
        </w:r>
        <w:r>
          <w:rPr>
            <w:noProof/>
            <w:webHidden/>
          </w:rPr>
          <w:fldChar w:fldCharType="separate"/>
        </w:r>
        <w:r>
          <w:rPr>
            <w:noProof/>
            <w:webHidden/>
          </w:rPr>
          <w:t>12</w:t>
        </w:r>
        <w:r>
          <w:rPr>
            <w:noProof/>
            <w:webHidden/>
          </w:rPr>
          <w:fldChar w:fldCharType="end"/>
        </w:r>
      </w:hyperlink>
    </w:p>
    <w:p w:rsidR="00EE446D" w:rsidRDefault="00EE446D">
      <w:pPr>
        <w:pStyle w:val="TOC2"/>
        <w:rPr>
          <w:rFonts w:eastAsiaTheme="minorEastAsia" w:cstheme="minorBidi"/>
          <w:noProof/>
          <w:kern w:val="0"/>
          <w:sz w:val="22"/>
          <w:szCs w:val="22"/>
          <w:lang w:eastAsia="fi-FI" w:bidi="ar-SA"/>
        </w:rPr>
      </w:pPr>
      <w:hyperlink w:anchor="_Toc101158374" w:history="1">
        <w:r w:rsidRPr="00413286">
          <w:rPr>
            <w:rStyle w:val="Hyperlink"/>
            <w:noProof/>
          </w:rPr>
          <w:t>2.2</w:t>
        </w:r>
        <w:r>
          <w:rPr>
            <w:rFonts w:eastAsiaTheme="minorEastAsia" w:cstheme="minorBidi"/>
            <w:noProof/>
            <w:kern w:val="0"/>
            <w:sz w:val="22"/>
            <w:szCs w:val="22"/>
            <w:lang w:eastAsia="fi-FI" w:bidi="ar-SA"/>
          </w:rPr>
          <w:tab/>
        </w:r>
        <w:r w:rsidRPr="00413286">
          <w:rPr>
            <w:rStyle w:val="Hyperlink"/>
            <w:noProof/>
          </w:rPr>
          <w:t>Digitaalinen kamerakenno ja spektrikuvaus</w:t>
        </w:r>
        <w:r>
          <w:rPr>
            <w:noProof/>
            <w:webHidden/>
          </w:rPr>
          <w:tab/>
        </w:r>
        <w:r>
          <w:rPr>
            <w:noProof/>
            <w:webHidden/>
          </w:rPr>
          <w:fldChar w:fldCharType="begin"/>
        </w:r>
        <w:r>
          <w:rPr>
            <w:noProof/>
            <w:webHidden/>
          </w:rPr>
          <w:instrText xml:space="preserve"> PAGEREF _Toc101158374 \h </w:instrText>
        </w:r>
        <w:r>
          <w:rPr>
            <w:noProof/>
            <w:webHidden/>
          </w:rPr>
        </w:r>
        <w:r>
          <w:rPr>
            <w:noProof/>
            <w:webHidden/>
          </w:rPr>
          <w:fldChar w:fldCharType="separate"/>
        </w:r>
        <w:r>
          <w:rPr>
            <w:noProof/>
            <w:webHidden/>
          </w:rPr>
          <w:t>13</w:t>
        </w:r>
        <w:r>
          <w:rPr>
            <w:noProof/>
            <w:webHidden/>
          </w:rPr>
          <w:fldChar w:fldCharType="end"/>
        </w:r>
      </w:hyperlink>
    </w:p>
    <w:p w:rsidR="00EE446D" w:rsidRDefault="00EE446D">
      <w:pPr>
        <w:pStyle w:val="TOC2"/>
        <w:rPr>
          <w:rFonts w:eastAsiaTheme="minorEastAsia" w:cstheme="minorBidi"/>
          <w:noProof/>
          <w:kern w:val="0"/>
          <w:sz w:val="22"/>
          <w:szCs w:val="22"/>
          <w:lang w:eastAsia="fi-FI" w:bidi="ar-SA"/>
        </w:rPr>
      </w:pPr>
      <w:hyperlink w:anchor="_Toc101158375" w:history="1">
        <w:r w:rsidRPr="00413286">
          <w:rPr>
            <w:rStyle w:val="Hyperlink"/>
            <w:noProof/>
          </w:rPr>
          <w:t>2.3</w:t>
        </w:r>
        <w:r>
          <w:rPr>
            <w:rFonts w:eastAsiaTheme="minorEastAsia" w:cstheme="minorBidi"/>
            <w:noProof/>
            <w:kern w:val="0"/>
            <w:sz w:val="22"/>
            <w:szCs w:val="22"/>
            <w:lang w:eastAsia="fi-FI" w:bidi="ar-SA"/>
          </w:rPr>
          <w:tab/>
        </w:r>
        <w:r w:rsidRPr="00413286">
          <w:rPr>
            <w:rStyle w:val="Hyperlink"/>
            <w:noProof/>
          </w:rPr>
          <w:t>Valon vuorovaikutus aineen kanssa</w:t>
        </w:r>
        <w:r>
          <w:rPr>
            <w:noProof/>
            <w:webHidden/>
          </w:rPr>
          <w:tab/>
        </w:r>
        <w:r>
          <w:rPr>
            <w:noProof/>
            <w:webHidden/>
          </w:rPr>
          <w:fldChar w:fldCharType="begin"/>
        </w:r>
        <w:r>
          <w:rPr>
            <w:noProof/>
            <w:webHidden/>
          </w:rPr>
          <w:instrText xml:space="preserve"> PAGEREF _Toc101158375 \h </w:instrText>
        </w:r>
        <w:r>
          <w:rPr>
            <w:noProof/>
            <w:webHidden/>
          </w:rPr>
        </w:r>
        <w:r>
          <w:rPr>
            <w:noProof/>
            <w:webHidden/>
          </w:rPr>
          <w:fldChar w:fldCharType="separate"/>
        </w:r>
        <w:r>
          <w:rPr>
            <w:noProof/>
            <w:webHidden/>
          </w:rPr>
          <w:t>17</w:t>
        </w:r>
        <w:r>
          <w:rPr>
            <w:noProof/>
            <w:webHidden/>
          </w:rPr>
          <w:fldChar w:fldCharType="end"/>
        </w:r>
      </w:hyperlink>
    </w:p>
    <w:p w:rsidR="00EE446D" w:rsidRDefault="00EE446D">
      <w:pPr>
        <w:pStyle w:val="TOC2"/>
        <w:rPr>
          <w:rFonts w:eastAsiaTheme="minorEastAsia" w:cstheme="minorBidi"/>
          <w:noProof/>
          <w:kern w:val="0"/>
          <w:sz w:val="22"/>
          <w:szCs w:val="22"/>
          <w:lang w:eastAsia="fi-FI" w:bidi="ar-SA"/>
        </w:rPr>
      </w:pPr>
      <w:hyperlink w:anchor="_Toc101158376" w:history="1">
        <w:r w:rsidRPr="00413286">
          <w:rPr>
            <w:rStyle w:val="Hyperlink"/>
            <w:noProof/>
          </w:rPr>
          <w:t>2.4</w:t>
        </w:r>
        <w:r>
          <w:rPr>
            <w:rFonts w:eastAsiaTheme="minorEastAsia" w:cstheme="minorBidi"/>
            <w:noProof/>
            <w:kern w:val="0"/>
            <w:sz w:val="22"/>
            <w:szCs w:val="22"/>
            <w:lang w:eastAsia="fi-FI" w:bidi="ar-SA"/>
          </w:rPr>
          <w:tab/>
        </w:r>
        <w:r w:rsidRPr="00413286">
          <w:rPr>
            <w:rStyle w:val="Hyperlink"/>
            <w:noProof/>
          </w:rPr>
          <w:t>Valon aaltoluonne ja interferenssi</w:t>
        </w:r>
        <w:r>
          <w:rPr>
            <w:noProof/>
            <w:webHidden/>
          </w:rPr>
          <w:tab/>
        </w:r>
        <w:r>
          <w:rPr>
            <w:noProof/>
            <w:webHidden/>
          </w:rPr>
          <w:fldChar w:fldCharType="begin"/>
        </w:r>
        <w:r>
          <w:rPr>
            <w:noProof/>
            <w:webHidden/>
          </w:rPr>
          <w:instrText xml:space="preserve"> PAGEREF _Toc101158376 \h </w:instrText>
        </w:r>
        <w:r>
          <w:rPr>
            <w:noProof/>
            <w:webHidden/>
          </w:rPr>
        </w:r>
        <w:r>
          <w:rPr>
            <w:noProof/>
            <w:webHidden/>
          </w:rPr>
          <w:fldChar w:fldCharType="separate"/>
        </w:r>
        <w:r>
          <w:rPr>
            <w:noProof/>
            <w:webHidden/>
          </w:rPr>
          <w:t>21</w:t>
        </w:r>
        <w:r>
          <w:rPr>
            <w:noProof/>
            <w:webHidden/>
          </w:rPr>
          <w:fldChar w:fldCharType="end"/>
        </w:r>
      </w:hyperlink>
    </w:p>
    <w:p w:rsidR="00EE446D" w:rsidRDefault="00EE446D">
      <w:pPr>
        <w:pStyle w:val="TOC2"/>
        <w:rPr>
          <w:rFonts w:eastAsiaTheme="minorEastAsia" w:cstheme="minorBidi"/>
          <w:noProof/>
          <w:kern w:val="0"/>
          <w:sz w:val="22"/>
          <w:szCs w:val="22"/>
          <w:lang w:eastAsia="fi-FI" w:bidi="ar-SA"/>
        </w:rPr>
      </w:pPr>
      <w:hyperlink w:anchor="_Toc101158377" w:history="1">
        <w:r w:rsidRPr="00413286">
          <w:rPr>
            <w:rStyle w:val="Hyperlink"/>
            <w:noProof/>
          </w:rPr>
          <w:t>2.5</w:t>
        </w:r>
        <w:r>
          <w:rPr>
            <w:rFonts w:eastAsiaTheme="minorEastAsia" w:cstheme="minorBidi"/>
            <w:noProof/>
            <w:kern w:val="0"/>
            <w:sz w:val="22"/>
            <w:szCs w:val="22"/>
            <w:lang w:eastAsia="fi-FI" w:bidi="ar-SA"/>
          </w:rPr>
          <w:tab/>
        </w:r>
        <w:r w:rsidRPr="00413286">
          <w:rPr>
            <w:rStyle w:val="Hyperlink"/>
            <w:noProof/>
          </w:rPr>
          <w:t>Fabry-Perot interferometri</w:t>
        </w:r>
        <w:r>
          <w:rPr>
            <w:noProof/>
            <w:webHidden/>
          </w:rPr>
          <w:tab/>
        </w:r>
        <w:r>
          <w:rPr>
            <w:noProof/>
            <w:webHidden/>
          </w:rPr>
          <w:fldChar w:fldCharType="begin"/>
        </w:r>
        <w:r>
          <w:rPr>
            <w:noProof/>
            <w:webHidden/>
          </w:rPr>
          <w:instrText xml:space="preserve"> PAGEREF _Toc101158377 \h </w:instrText>
        </w:r>
        <w:r>
          <w:rPr>
            <w:noProof/>
            <w:webHidden/>
          </w:rPr>
        </w:r>
        <w:r>
          <w:rPr>
            <w:noProof/>
            <w:webHidden/>
          </w:rPr>
          <w:fldChar w:fldCharType="separate"/>
        </w:r>
        <w:r>
          <w:rPr>
            <w:noProof/>
            <w:webHidden/>
          </w:rPr>
          <w:t>22</w:t>
        </w:r>
        <w:r>
          <w:rPr>
            <w:noProof/>
            <w:webHidden/>
          </w:rPr>
          <w:fldChar w:fldCharType="end"/>
        </w:r>
      </w:hyperlink>
    </w:p>
    <w:p w:rsidR="00EE446D" w:rsidRDefault="00EE446D">
      <w:pPr>
        <w:pStyle w:val="TOC2"/>
        <w:rPr>
          <w:rFonts w:eastAsiaTheme="minorEastAsia" w:cstheme="minorBidi"/>
          <w:noProof/>
          <w:kern w:val="0"/>
          <w:sz w:val="22"/>
          <w:szCs w:val="22"/>
          <w:lang w:eastAsia="fi-FI" w:bidi="ar-SA"/>
        </w:rPr>
      </w:pPr>
      <w:hyperlink w:anchor="_Toc101158378" w:history="1">
        <w:r w:rsidRPr="00413286">
          <w:rPr>
            <w:rStyle w:val="Hyperlink"/>
            <w:noProof/>
          </w:rPr>
          <w:t>2.6</w:t>
        </w:r>
        <w:r>
          <w:rPr>
            <w:rFonts w:eastAsiaTheme="minorEastAsia" w:cstheme="minorBidi"/>
            <w:noProof/>
            <w:kern w:val="0"/>
            <w:sz w:val="22"/>
            <w:szCs w:val="22"/>
            <w:lang w:eastAsia="fi-FI" w:bidi="ar-SA"/>
          </w:rPr>
          <w:tab/>
        </w:r>
        <w:r w:rsidRPr="00413286">
          <w:rPr>
            <w:rStyle w:val="Hyperlink"/>
            <w:noProof/>
          </w:rPr>
          <w:t>Digitaalinen kamerakenno</w:t>
        </w:r>
        <w:r>
          <w:rPr>
            <w:noProof/>
            <w:webHidden/>
          </w:rPr>
          <w:tab/>
        </w:r>
        <w:r>
          <w:rPr>
            <w:noProof/>
            <w:webHidden/>
          </w:rPr>
          <w:fldChar w:fldCharType="begin"/>
        </w:r>
        <w:r>
          <w:rPr>
            <w:noProof/>
            <w:webHidden/>
          </w:rPr>
          <w:instrText xml:space="preserve"> PAGEREF _Toc101158378 \h </w:instrText>
        </w:r>
        <w:r>
          <w:rPr>
            <w:noProof/>
            <w:webHidden/>
          </w:rPr>
        </w:r>
        <w:r>
          <w:rPr>
            <w:noProof/>
            <w:webHidden/>
          </w:rPr>
          <w:fldChar w:fldCharType="separate"/>
        </w:r>
        <w:r>
          <w:rPr>
            <w:noProof/>
            <w:webHidden/>
          </w:rPr>
          <w:t>29</w:t>
        </w:r>
        <w:r>
          <w:rPr>
            <w:noProof/>
            <w:webHidden/>
          </w:rPr>
          <w:fldChar w:fldCharType="end"/>
        </w:r>
      </w:hyperlink>
    </w:p>
    <w:p w:rsidR="00EE446D" w:rsidRDefault="00EE446D">
      <w:pPr>
        <w:pStyle w:val="TOC2"/>
        <w:rPr>
          <w:rFonts w:eastAsiaTheme="minorEastAsia" w:cstheme="minorBidi"/>
          <w:noProof/>
          <w:kern w:val="0"/>
          <w:sz w:val="22"/>
          <w:szCs w:val="22"/>
          <w:lang w:eastAsia="fi-FI" w:bidi="ar-SA"/>
        </w:rPr>
      </w:pPr>
      <w:hyperlink w:anchor="_Toc101158379" w:history="1">
        <w:r w:rsidRPr="00413286">
          <w:rPr>
            <w:rStyle w:val="Hyperlink"/>
            <w:noProof/>
          </w:rPr>
          <w:t>2.7</w:t>
        </w:r>
        <w:r>
          <w:rPr>
            <w:rFonts w:eastAsiaTheme="minorEastAsia" w:cstheme="minorBidi"/>
            <w:noProof/>
            <w:kern w:val="0"/>
            <w:sz w:val="22"/>
            <w:szCs w:val="22"/>
            <w:lang w:eastAsia="fi-FI" w:bidi="ar-SA"/>
          </w:rPr>
          <w:tab/>
        </w:r>
        <w:r w:rsidRPr="00413286">
          <w:rPr>
            <w:rStyle w:val="Hyperlink"/>
            <w:noProof/>
          </w:rPr>
          <w:t>FPGA-teknologia</w:t>
        </w:r>
        <w:r>
          <w:rPr>
            <w:noProof/>
            <w:webHidden/>
          </w:rPr>
          <w:tab/>
        </w:r>
        <w:r>
          <w:rPr>
            <w:noProof/>
            <w:webHidden/>
          </w:rPr>
          <w:fldChar w:fldCharType="begin"/>
        </w:r>
        <w:r>
          <w:rPr>
            <w:noProof/>
            <w:webHidden/>
          </w:rPr>
          <w:instrText xml:space="preserve"> PAGEREF _Toc101158379 \h </w:instrText>
        </w:r>
        <w:r>
          <w:rPr>
            <w:noProof/>
            <w:webHidden/>
          </w:rPr>
        </w:r>
        <w:r>
          <w:rPr>
            <w:noProof/>
            <w:webHidden/>
          </w:rPr>
          <w:fldChar w:fldCharType="separate"/>
        </w:r>
        <w:r>
          <w:rPr>
            <w:noProof/>
            <w:webHidden/>
          </w:rPr>
          <w:t>31</w:t>
        </w:r>
        <w:r>
          <w:rPr>
            <w:noProof/>
            <w:webHidden/>
          </w:rPr>
          <w:fldChar w:fldCharType="end"/>
        </w:r>
      </w:hyperlink>
    </w:p>
    <w:p w:rsidR="00EE446D" w:rsidRDefault="00EE446D">
      <w:pPr>
        <w:pStyle w:val="TOC2"/>
        <w:rPr>
          <w:rFonts w:eastAsiaTheme="minorEastAsia" w:cstheme="minorBidi"/>
          <w:noProof/>
          <w:kern w:val="0"/>
          <w:sz w:val="22"/>
          <w:szCs w:val="22"/>
          <w:lang w:eastAsia="fi-FI" w:bidi="ar-SA"/>
        </w:rPr>
      </w:pPr>
      <w:hyperlink w:anchor="_Toc101158380" w:history="1">
        <w:r w:rsidRPr="00413286">
          <w:rPr>
            <w:rStyle w:val="Hyperlink"/>
            <w:noProof/>
          </w:rPr>
          <w:t>2.8</w:t>
        </w:r>
        <w:r>
          <w:rPr>
            <w:rFonts w:eastAsiaTheme="minorEastAsia" w:cstheme="minorBidi"/>
            <w:noProof/>
            <w:kern w:val="0"/>
            <w:sz w:val="22"/>
            <w:szCs w:val="22"/>
            <w:lang w:eastAsia="fi-FI" w:bidi="ar-SA"/>
          </w:rPr>
          <w:tab/>
        </w:r>
        <w:r w:rsidRPr="00413286">
          <w:rPr>
            <w:rStyle w:val="Hyperlink"/>
            <w:noProof/>
          </w:rPr>
          <w:t>Spektrikuvantaminen</w:t>
        </w:r>
        <w:r>
          <w:rPr>
            <w:noProof/>
            <w:webHidden/>
          </w:rPr>
          <w:tab/>
        </w:r>
        <w:r>
          <w:rPr>
            <w:noProof/>
            <w:webHidden/>
          </w:rPr>
          <w:fldChar w:fldCharType="begin"/>
        </w:r>
        <w:r>
          <w:rPr>
            <w:noProof/>
            <w:webHidden/>
          </w:rPr>
          <w:instrText xml:space="preserve"> PAGEREF _Toc101158380 \h </w:instrText>
        </w:r>
        <w:r>
          <w:rPr>
            <w:noProof/>
            <w:webHidden/>
          </w:rPr>
        </w:r>
        <w:r>
          <w:rPr>
            <w:noProof/>
            <w:webHidden/>
          </w:rPr>
          <w:fldChar w:fldCharType="separate"/>
        </w:r>
        <w:r>
          <w:rPr>
            <w:noProof/>
            <w:webHidden/>
          </w:rPr>
          <w:t>32</w:t>
        </w:r>
        <w:r>
          <w:rPr>
            <w:noProof/>
            <w:webHidden/>
          </w:rPr>
          <w:fldChar w:fldCharType="end"/>
        </w:r>
      </w:hyperlink>
    </w:p>
    <w:p w:rsidR="00EE446D" w:rsidRDefault="00EE446D">
      <w:pPr>
        <w:pStyle w:val="TOC1"/>
        <w:rPr>
          <w:rFonts w:asciiTheme="minorHAnsi" w:eastAsiaTheme="minorEastAsia" w:hAnsiTheme="minorHAnsi" w:cstheme="minorBidi"/>
          <w:noProof/>
          <w:kern w:val="0"/>
          <w:sz w:val="22"/>
          <w:szCs w:val="22"/>
          <w:lang w:eastAsia="fi-FI" w:bidi="ar-SA"/>
        </w:rPr>
      </w:pPr>
      <w:hyperlink w:anchor="_Toc101158381" w:history="1">
        <w:r w:rsidRPr="00413286">
          <w:rPr>
            <w:rStyle w:val="Hyperlink"/>
            <w:noProof/>
          </w:rPr>
          <w:t>3</w:t>
        </w:r>
        <w:r>
          <w:rPr>
            <w:rFonts w:asciiTheme="minorHAnsi" w:eastAsiaTheme="minorEastAsia" w:hAnsiTheme="minorHAnsi" w:cstheme="minorBidi"/>
            <w:noProof/>
            <w:kern w:val="0"/>
            <w:sz w:val="22"/>
            <w:szCs w:val="22"/>
            <w:lang w:eastAsia="fi-FI" w:bidi="ar-SA"/>
          </w:rPr>
          <w:tab/>
        </w:r>
        <w:r w:rsidRPr="00413286">
          <w:rPr>
            <w:rStyle w:val="Hyperlink"/>
            <w:noProof/>
          </w:rPr>
          <w:t>Prototyyppijärjestelmä</w:t>
        </w:r>
        <w:r>
          <w:rPr>
            <w:noProof/>
            <w:webHidden/>
          </w:rPr>
          <w:tab/>
        </w:r>
        <w:r>
          <w:rPr>
            <w:noProof/>
            <w:webHidden/>
          </w:rPr>
          <w:fldChar w:fldCharType="begin"/>
        </w:r>
        <w:r>
          <w:rPr>
            <w:noProof/>
            <w:webHidden/>
          </w:rPr>
          <w:instrText xml:space="preserve"> PAGEREF _Toc101158381 \h </w:instrText>
        </w:r>
        <w:r>
          <w:rPr>
            <w:noProof/>
            <w:webHidden/>
          </w:rPr>
        </w:r>
        <w:r>
          <w:rPr>
            <w:noProof/>
            <w:webHidden/>
          </w:rPr>
          <w:fldChar w:fldCharType="separate"/>
        </w:r>
        <w:r>
          <w:rPr>
            <w:noProof/>
            <w:webHidden/>
          </w:rPr>
          <w:t>34</w:t>
        </w:r>
        <w:r>
          <w:rPr>
            <w:noProof/>
            <w:webHidden/>
          </w:rPr>
          <w:fldChar w:fldCharType="end"/>
        </w:r>
      </w:hyperlink>
    </w:p>
    <w:p w:rsidR="00EE446D" w:rsidRDefault="00EE446D">
      <w:pPr>
        <w:pStyle w:val="TOC2"/>
        <w:rPr>
          <w:rFonts w:eastAsiaTheme="minorEastAsia" w:cstheme="minorBidi"/>
          <w:noProof/>
          <w:kern w:val="0"/>
          <w:sz w:val="22"/>
          <w:szCs w:val="22"/>
          <w:lang w:eastAsia="fi-FI" w:bidi="ar-SA"/>
        </w:rPr>
      </w:pPr>
      <w:hyperlink w:anchor="_Toc101158382" w:history="1">
        <w:r w:rsidRPr="00413286">
          <w:rPr>
            <w:rStyle w:val="Hyperlink"/>
            <w:noProof/>
          </w:rPr>
          <w:t>3.1</w:t>
        </w:r>
        <w:r>
          <w:rPr>
            <w:rFonts w:eastAsiaTheme="minorEastAsia" w:cstheme="minorBidi"/>
            <w:noProof/>
            <w:kern w:val="0"/>
            <w:sz w:val="22"/>
            <w:szCs w:val="22"/>
            <w:lang w:eastAsia="fi-FI" w:bidi="ar-SA"/>
          </w:rPr>
          <w:tab/>
        </w:r>
        <w:r w:rsidRPr="00413286">
          <w:rPr>
            <w:rStyle w:val="Hyperlink"/>
            <w:noProof/>
          </w:rPr>
          <w:t>Johdanto</w:t>
        </w:r>
        <w:r>
          <w:rPr>
            <w:noProof/>
            <w:webHidden/>
          </w:rPr>
          <w:tab/>
        </w:r>
        <w:r>
          <w:rPr>
            <w:noProof/>
            <w:webHidden/>
          </w:rPr>
          <w:fldChar w:fldCharType="begin"/>
        </w:r>
        <w:r>
          <w:rPr>
            <w:noProof/>
            <w:webHidden/>
          </w:rPr>
          <w:instrText xml:space="preserve"> PAGEREF _Toc101158382 \h </w:instrText>
        </w:r>
        <w:r>
          <w:rPr>
            <w:noProof/>
            <w:webHidden/>
          </w:rPr>
        </w:r>
        <w:r>
          <w:rPr>
            <w:noProof/>
            <w:webHidden/>
          </w:rPr>
          <w:fldChar w:fldCharType="separate"/>
        </w:r>
        <w:r>
          <w:rPr>
            <w:noProof/>
            <w:webHidden/>
          </w:rPr>
          <w:t>34</w:t>
        </w:r>
        <w:r>
          <w:rPr>
            <w:noProof/>
            <w:webHidden/>
          </w:rPr>
          <w:fldChar w:fldCharType="end"/>
        </w:r>
      </w:hyperlink>
    </w:p>
    <w:p w:rsidR="00EE446D" w:rsidRDefault="00EE446D">
      <w:pPr>
        <w:pStyle w:val="TOC2"/>
        <w:rPr>
          <w:rFonts w:eastAsiaTheme="minorEastAsia" w:cstheme="minorBidi"/>
          <w:noProof/>
          <w:kern w:val="0"/>
          <w:sz w:val="22"/>
          <w:szCs w:val="22"/>
          <w:lang w:eastAsia="fi-FI" w:bidi="ar-SA"/>
        </w:rPr>
      </w:pPr>
      <w:hyperlink w:anchor="_Toc101158383" w:history="1">
        <w:r w:rsidRPr="00413286">
          <w:rPr>
            <w:rStyle w:val="Hyperlink"/>
            <w:noProof/>
          </w:rPr>
          <w:t>3.2</w:t>
        </w:r>
        <w:r>
          <w:rPr>
            <w:rFonts w:eastAsiaTheme="minorEastAsia" w:cstheme="minorBidi"/>
            <w:noProof/>
            <w:kern w:val="0"/>
            <w:sz w:val="22"/>
            <w:szCs w:val="22"/>
            <w:lang w:eastAsia="fi-FI" w:bidi="ar-SA"/>
          </w:rPr>
          <w:tab/>
        </w:r>
        <w:r w:rsidRPr="00413286">
          <w:rPr>
            <w:rStyle w:val="Hyperlink"/>
            <w:noProof/>
          </w:rPr>
          <w:t>SICSURFIS-projektin spektrikamera</w:t>
        </w:r>
        <w:r>
          <w:rPr>
            <w:noProof/>
            <w:webHidden/>
          </w:rPr>
          <w:tab/>
        </w:r>
        <w:r>
          <w:rPr>
            <w:noProof/>
            <w:webHidden/>
          </w:rPr>
          <w:fldChar w:fldCharType="begin"/>
        </w:r>
        <w:r>
          <w:rPr>
            <w:noProof/>
            <w:webHidden/>
          </w:rPr>
          <w:instrText xml:space="preserve"> PAGEREF _Toc101158383 \h </w:instrText>
        </w:r>
        <w:r>
          <w:rPr>
            <w:noProof/>
            <w:webHidden/>
          </w:rPr>
        </w:r>
        <w:r>
          <w:rPr>
            <w:noProof/>
            <w:webHidden/>
          </w:rPr>
          <w:fldChar w:fldCharType="separate"/>
        </w:r>
        <w:r>
          <w:rPr>
            <w:noProof/>
            <w:webHidden/>
          </w:rPr>
          <w:t>34</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384" w:history="1">
        <w:r w:rsidRPr="00413286">
          <w:rPr>
            <w:rStyle w:val="Hyperlink"/>
            <w:noProof/>
          </w:rPr>
          <w:t>3.2.1</w:t>
        </w:r>
        <w:r>
          <w:rPr>
            <w:rFonts w:eastAsiaTheme="minorEastAsia" w:cstheme="minorBidi"/>
            <w:noProof/>
            <w:kern w:val="0"/>
            <w:sz w:val="22"/>
            <w:szCs w:val="22"/>
            <w:lang w:eastAsia="fi-FI" w:bidi="ar-SA"/>
          </w:rPr>
          <w:tab/>
        </w:r>
        <w:r w:rsidRPr="00413286">
          <w:rPr>
            <w:rStyle w:val="Hyperlink"/>
            <w:noProof/>
          </w:rPr>
          <w:t>Johdanto</w:t>
        </w:r>
        <w:r>
          <w:rPr>
            <w:noProof/>
            <w:webHidden/>
          </w:rPr>
          <w:tab/>
        </w:r>
        <w:r>
          <w:rPr>
            <w:noProof/>
            <w:webHidden/>
          </w:rPr>
          <w:fldChar w:fldCharType="begin"/>
        </w:r>
        <w:r>
          <w:rPr>
            <w:noProof/>
            <w:webHidden/>
          </w:rPr>
          <w:instrText xml:space="preserve"> PAGEREF _Toc101158384 \h </w:instrText>
        </w:r>
        <w:r>
          <w:rPr>
            <w:noProof/>
            <w:webHidden/>
          </w:rPr>
        </w:r>
        <w:r>
          <w:rPr>
            <w:noProof/>
            <w:webHidden/>
          </w:rPr>
          <w:fldChar w:fldCharType="separate"/>
        </w:r>
        <w:r>
          <w:rPr>
            <w:noProof/>
            <w:webHidden/>
          </w:rPr>
          <w:t>34</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385" w:history="1">
        <w:r w:rsidRPr="00413286">
          <w:rPr>
            <w:rStyle w:val="Hyperlink"/>
            <w:noProof/>
          </w:rPr>
          <w:t>3.2.2</w:t>
        </w:r>
        <w:r>
          <w:rPr>
            <w:rFonts w:eastAsiaTheme="minorEastAsia" w:cstheme="minorBidi"/>
            <w:noProof/>
            <w:kern w:val="0"/>
            <w:sz w:val="22"/>
            <w:szCs w:val="22"/>
            <w:lang w:eastAsia="fi-FI" w:bidi="ar-SA"/>
          </w:rPr>
          <w:tab/>
        </w:r>
        <w:r w:rsidRPr="00413286">
          <w:rPr>
            <w:rStyle w:val="Hyperlink"/>
            <w:noProof/>
          </w:rPr>
          <w:t>Mekaniikka</w:t>
        </w:r>
        <w:r>
          <w:rPr>
            <w:noProof/>
            <w:webHidden/>
          </w:rPr>
          <w:tab/>
        </w:r>
        <w:r>
          <w:rPr>
            <w:noProof/>
            <w:webHidden/>
          </w:rPr>
          <w:fldChar w:fldCharType="begin"/>
        </w:r>
        <w:r>
          <w:rPr>
            <w:noProof/>
            <w:webHidden/>
          </w:rPr>
          <w:instrText xml:space="preserve"> PAGEREF _Toc101158385 \h </w:instrText>
        </w:r>
        <w:r>
          <w:rPr>
            <w:noProof/>
            <w:webHidden/>
          </w:rPr>
        </w:r>
        <w:r>
          <w:rPr>
            <w:noProof/>
            <w:webHidden/>
          </w:rPr>
          <w:fldChar w:fldCharType="separate"/>
        </w:r>
        <w:r>
          <w:rPr>
            <w:noProof/>
            <w:webHidden/>
          </w:rPr>
          <w:t>35</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386" w:history="1">
        <w:r w:rsidRPr="00413286">
          <w:rPr>
            <w:rStyle w:val="Hyperlink"/>
            <w:noProof/>
          </w:rPr>
          <w:t>3.2.3</w:t>
        </w:r>
        <w:r>
          <w:rPr>
            <w:rFonts w:eastAsiaTheme="minorEastAsia" w:cstheme="minorBidi"/>
            <w:noProof/>
            <w:kern w:val="0"/>
            <w:sz w:val="22"/>
            <w:szCs w:val="22"/>
            <w:lang w:eastAsia="fi-FI" w:bidi="ar-SA"/>
          </w:rPr>
          <w:tab/>
        </w:r>
        <w:r w:rsidRPr="00413286">
          <w:rPr>
            <w:rStyle w:val="Hyperlink"/>
            <w:noProof/>
          </w:rPr>
          <w:t>Optiikka</w:t>
        </w:r>
        <w:r>
          <w:rPr>
            <w:noProof/>
            <w:webHidden/>
          </w:rPr>
          <w:tab/>
        </w:r>
        <w:r>
          <w:rPr>
            <w:noProof/>
            <w:webHidden/>
          </w:rPr>
          <w:fldChar w:fldCharType="begin"/>
        </w:r>
        <w:r>
          <w:rPr>
            <w:noProof/>
            <w:webHidden/>
          </w:rPr>
          <w:instrText xml:space="preserve"> PAGEREF _Toc101158386 \h </w:instrText>
        </w:r>
        <w:r>
          <w:rPr>
            <w:noProof/>
            <w:webHidden/>
          </w:rPr>
        </w:r>
        <w:r>
          <w:rPr>
            <w:noProof/>
            <w:webHidden/>
          </w:rPr>
          <w:fldChar w:fldCharType="separate"/>
        </w:r>
        <w:r>
          <w:rPr>
            <w:noProof/>
            <w:webHidden/>
          </w:rPr>
          <w:t>37</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387" w:history="1">
        <w:r w:rsidRPr="00413286">
          <w:rPr>
            <w:rStyle w:val="Hyperlink"/>
            <w:noProof/>
          </w:rPr>
          <w:t>3.2.4</w:t>
        </w:r>
        <w:r>
          <w:rPr>
            <w:rFonts w:eastAsiaTheme="minorEastAsia" w:cstheme="minorBidi"/>
            <w:noProof/>
            <w:kern w:val="0"/>
            <w:sz w:val="22"/>
            <w:szCs w:val="22"/>
            <w:lang w:eastAsia="fi-FI" w:bidi="ar-SA"/>
          </w:rPr>
          <w:tab/>
        </w:r>
        <w:r w:rsidRPr="00413286">
          <w:rPr>
            <w:rStyle w:val="Hyperlink"/>
            <w:noProof/>
          </w:rPr>
          <w:t>Kameramoduuli</w:t>
        </w:r>
        <w:r>
          <w:rPr>
            <w:noProof/>
            <w:webHidden/>
          </w:rPr>
          <w:tab/>
        </w:r>
        <w:r>
          <w:rPr>
            <w:noProof/>
            <w:webHidden/>
          </w:rPr>
          <w:fldChar w:fldCharType="begin"/>
        </w:r>
        <w:r>
          <w:rPr>
            <w:noProof/>
            <w:webHidden/>
          </w:rPr>
          <w:instrText xml:space="preserve"> PAGEREF _Toc101158387 \h </w:instrText>
        </w:r>
        <w:r>
          <w:rPr>
            <w:noProof/>
            <w:webHidden/>
          </w:rPr>
        </w:r>
        <w:r>
          <w:rPr>
            <w:noProof/>
            <w:webHidden/>
          </w:rPr>
          <w:fldChar w:fldCharType="separate"/>
        </w:r>
        <w:r>
          <w:rPr>
            <w:noProof/>
            <w:webHidden/>
          </w:rPr>
          <w:t>37</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388" w:history="1">
        <w:r w:rsidRPr="00413286">
          <w:rPr>
            <w:rStyle w:val="Hyperlink"/>
            <w:noProof/>
          </w:rPr>
          <w:t>3.2.5</w:t>
        </w:r>
        <w:r>
          <w:rPr>
            <w:rFonts w:eastAsiaTheme="minorEastAsia" w:cstheme="minorBidi"/>
            <w:noProof/>
            <w:kern w:val="0"/>
            <w:sz w:val="22"/>
            <w:szCs w:val="22"/>
            <w:lang w:eastAsia="fi-FI" w:bidi="ar-SA"/>
          </w:rPr>
          <w:tab/>
        </w:r>
        <w:r w:rsidRPr="00413286">
          <w:rPr>
            <w:rStyle w:val="Hyperlink"/>
            <w:noProof/>
          </w:rPr>
          <w:t>MEMS FPI suodatin</w:t>
        </w:r>
        <w:r>
          <w:rPr>
            <w:noProof/>
            <w:webHidden/>
          </w:rPr>
          <w:tab/>
        </w:r>
        <w:r>
          <w:rPr>
            <w:noProof/>
            <w:webHidden/>
          </w:rPr>
          <w:fldChar w:fldCharType="begin"/>
        </w:r>
        <w:r>
          <w:rPr>
            <w:noProof/>
            <w:webHidden/>
          </w:rPr>
          <w:instrText xml:space="preserve"> PAGEREF _Toc101158388 \h </w:instrText>
        </w:r>
        <w:r>
          <w:rPr>
            <w:noProof/>
            <w:webHidden/>
          </w:rPr>
        </w:r>
        <w:r>
          <w:rPr>
            <w:noProof/>
            <w:webHidden/>
          </w:rPr>
          <w:fldChar w:fldCharType="separate"/>
        </w:r>
        <w:r>
          <w:rPr>
            <w:noProof/>
            <w:webHidden/>
          </w:rPr>
          <w:t>41</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389" w:history="1">
        <w:r w:rsidRPr="00413286">
          <w:rPr>
            <w:rStyle w:val="Hyperlink"/>
            <w:noProof/>
          </w:rPr>
          <w:t>3.2.6</w:t>
        </w:r>
        <w:r>
          <w:rPr>
            <w:rFonts w:eastAsiaTheme="minorEastAsia" w:cstheme="minorBidi"/>
            <w:noProof/>
            <w:kern w:val="0"/>
            <w:sz w:val="22"/>
            <w:szCs w:val="22"/>
            <w:lang w:eastAsia="fi-FI" w:bidi="ar-SA"/>
          </w:rPr>
          <w:tab/>
        </w:r>
        <w:r w:rsidRPr="00413286">
          <w:rPr>
            <w:rStyle w:val="Hyperlink"/>
            <w:noProof/>
          </w:rPr>
          <w:t>LED-valonlähde</w:t>
        </w:r>
        <w:r>
          <w:rPr>
            <w:noProof/>
            <w:webHidden/>
          </w:rPr>
          <w:tab/>
        </w:r>
        <w:r>
          <w:rPr>
            <w:noProof/>
            <w:webHidden/>
          </w:rPr>
          <w:fldChar w:fldCharType="begin"/>
        </w:r>
        <w:r>
          <w:rPr>
            <w:noProof/>
            <w:webHidden/>
          </w:rPr>
          <w:instrText xml:space="preserve"> PAGEREF _Toc101158389 \h </w:instrText>
        </w:r>
        <w:r>
          <w:rPr>
            <w:noProof/>
            <w:webHidden/>
          </w:rPr>
        </w:r>
        <w:r>
          <w:rPr>
            <w:noProof/>
            <w:webHidden/>
          </w:rPr>
          <w:fldChar w:fldCharType="separate"/>
        </w:r>
        <w:r>
          <w:rPr>
            <w:noProof/>
            <w:webHidden/>
          </w:rPr>
          <w:t>43</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390" w:history="1">
        <w:r w:rsidRPr="00413286">
          <w:rPr>
            <w:rStyle w:val="Hyperlink"/>
            <w:noProof/>
          </w:rPr>
          <w:t>3.2.7</w:t>
        </w:r>
        <w:r>
          <w:rPr>
            <w:rFonts w:eastAsiaTheme="minorEastAsia" w:cstheme="minorBidi"/>
            <w:noProof/>
            <w:kern w:val="0"/>
            <w:sz w:val="22"/>
            <w:szCs w:val="22"/>
            <w:lang w:eastAsia="fi-FI" w:bidi="ar-SA"/>
          </w:rPr>
          <w:tab/>
        </w:r>
        <w:r w:rsidRPr="00413286">
          <w:rPr>
            <w:rStyle w:val="Hyperlink"/>
            <w:noProof/>
          </w:rPr>
          <w:t>VTT:n dokumentaatio spektrikamerasta</w:t>
        </w:r>
        <w:r>
          <w:rPr>
            <w:noProof/>
            <w:webHidden/>
          </w:rPr>
          <w:tab/>
        </w:r>
        <w:r>
          <w:rPr>
            <w:noProof/>
            <w:webHidden/>
          </w:rPr>
          <w:fldChar w:fldCharType="begin"/>
        </w:r>
        <w:r>
          <w:rPr>
            <w:noProof/>
            <w:webHidden/>
          </w:rPr>
          <w:instrText xml:space="preserve"> PAGEREF _Toc101158390 \h </w:instrText>
        </w:r>
        <w:r>
          <w:rPr>
            <w:noProof/>
            <w:webHidden/>
          </w:rPr>
        </w:r>
        <w:r>
          <w:rPr>
            <w:noProof/>
            <w:webHidden/>
          </w:rPr>
          <w:fldChar w:fldCharType="separate"/>
        </w:r>
        <w:r>
          <w:rPr>
            <w:noProof/>
            <w:webHidden/>
          </w:rPr>
          <w:t>44</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391" w:history="1">
        <w:r w:rsidRPr="00413286">
          <w:rPr>
            <w:rStyle w:val="Hyperlink"/>
            <w:noProof/>
          </w:rPr>
          <w:t>3.2.8</w:t>
        </w:r>
        <w:r>
          <w:rPr>
            <w:rFonts w:eastAsiaTheme="minorEastAsia" w:cstheme="minorBidi"/>
            <w:noProof/>
            <w:kern w:val="0"/>
            <w:sz w:val="22"/>
            <w:szCs w:val="22"/>
            <w:lang w:eastAsia="fi-FI" w:bidi="ar-SA"/>
          </w:rPr>
          <w:tab/>
        </w:r>
        <w:r w:rsidRPr="00413286">
          <w:rPr>
            <w:rStyle w:val="Hyperlink"/>
            <w:noProof/>
          </w:rPr>
          <w:t>Jyväskylän ohjelmistot</w:t>
        </w:r>
        <w:r>
          <w:rPr>
            <w:noProof/>
            <w:webHidden/>
          </w:rPr>
          <w:tab/>
        </w:r>
        <w:r>
          <w:rPr>
            <w:noProof/>
            <w:webHidden/>
          </w:rPr>
          <w:fldChar w:fldCharType="begin"/>
        </w:r>
        <w:r>
          <w:rPr>
            <w:noProof/>
            <w:webHidden/>
          </w:rPr>
          <w:instrText xml:space="preserve"> PAGEREF _Toc101158391 \h </w:instrText>
        </w:r>
        <w:r>
          <w:rPr>
            <w:noProof/>
            <w:webHidden/>
          </w:rPr>
        </w:r>
        <w:r>
          <w:rPr>
            <w:noProof/>
            <w:webHidden/>
          </w:rPr>
          <w:fldChar w:fldCharType="separate"/>
        </w:r>
        <w:r>
          <w:rPr>
            <w:noProof/>
            <w:webHidden/>
          </w:rPr>
          <w:t>45</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392" w:history="1">
        <w:r w:rsidRPr="00413286">
          <w:rPr>
            <w:rStyle w:val="Hyperlink"/>
            <w:noProof/>
          </w:rPr>
          <w:t>3.2.9</w:t>
        </w:r>
        <w:r>
          <w:rPr>
            <w:rFonts w:eastAsiaTheme="minorEastAsia" w:cstheme="minorBidi"/>
            <w:noProof/>
            <w:kern w:val="0"/>
            <w:sz w:val="22"/>
            <w:szCs w:val="22"/>
            <w:lang w:eastAsia="fi-FI" w:bidi="ar-SA"/>
          </w:rPr>
          <w:tab/>
        </w:r>
        <w:r w:rsidRPr="00413286">
          <w:rPr>
            <w:rStyle w:val="Hyperlink"/>
            <w:noProof/>
          </w:rPr>
          <w:t>Jyväskylän ohjelmiston ongelmat</w:t>
        </w:r>
        <w:r>
          <w:rPr>
            <w:noProof/>
            <w:webHidden/>
          </w:rPr>
          <w:tab/>
        </w:r>
        <w:r>
          <w:rPr>
            <w:noProof/>
            <w:webHidden/>
          </w:rPr>
          <w:fldChar w:fldCharType="begin"/>
        </w:r>
        <w:r>
          <w:rPr>
            <w:noProof/>
            <w:webHidden/>
          </w:rPr>
          <w:instrText xml:space="preserve"> PAGEREF _Toc101158392 \h </w:instrText>
        </w:r>
        <w:r>
          <w:rPr>
            <w:noProof/>
            <w:webHidden/>
          </w:rPr>
        </w:r>
        <w:r>
          <w:rPr>
            <w:noProof/>
            <w:webHidden/>
          </w:rPr>
          <w:fldChar w:fldCharType="separate"/>
        </w:r>
        <w:r>
          <w:rPr>
            <w:noProof/>
            <w:webHidden/>
          </w:rPr>
          <w:t>47</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393" w:history="1">
        <w:r w:rsidRPr="00413286">
          <w:rPr>
            <w:rStyle w:val="Hyperlink"/>
            <w:noProof/>
          </w:rPr>
          <w:t>3.2.10</w:t>
        </w:r>
        <w:r>
          <w:rPr>
            <w:rFonts w:eastAsiaTheme="minorEastAsia" w:cstheme="minorBidi"/>
            <w:noProof/>
            <w:kern w:val="0"/>
            <w:sz w:val="22"/>
            <w:szCs w:val="22"/>
            <w:lang w:eastAsia="fi-FI" w:bidi="ar-SA"/>
          </w:rPr>
          <w:tab/>
        </w:r>
        <w:r w:rsidRPr="00413286">
          <w:rPr>
            <w:rStyle w:val="Hyperlink"/>
            <w:noProof/>
          </w:rPr>
          <w:t>Spektrikameran aallonpituuskaistat</w:t>
        </w:r>
        <w:r>
          <w:rPr>
            <w:noProof/>
            <w:webHidden/>
          </w:rPr>
          <w:tab/>
        </w:r>
        <w:r>
          <w:rPr>
            <w:noProof/>
            <w:webHidden/>
          </w:rPr>
          <w:fldChar w:fldCharType="begin"/>
        </w:r>
        <w:r>
          <w:rPr>
            <w:noProof/>
            <w:webHidden/>
          </w:rPr>
          <w:instrText xml:space="preserve"> PAGEREF _Toc101158393 \h </w:instrText>
        </w:r>
        <w:r>
          <w:rPr>
            <w:noProof/>
            <w:webHidden/>
          </w:rPr>
        </w:r>
        <w:r>
          <w:rPr>
            <w:noProof/>
            <w:webHidden/>
          </w:rPr>
          <w:fldChar w:fldCharType="separate"/>
        </w:r>
        <w:r>
          <w:rPr>
            <w:noProof/>
            <w:webHidden/>
          </w:rPr>
          <w:t>47</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394" w:history="1">
        <w:r w:rsidRPr="00413286">
          <w:rPr>
            <w:rStyle w:val="Hyperlink"/>
            <w:noProof/>
          </w:rPr>
          <w:t>3.2.11</w:t>
        </w:r>
        <w:r>
          <w:rPr>
            <w:rFonts w:eastAsiaTheme="minorEastAsia" w:cstheme="minorBidi"/>
            <w:noProof/>
            <w:kern w:val="0"/>
            <w:sz w:val="22"/>
            <w:szCs w:val="22"/>
            <w:lang w:eastAsia="fi-FI" w:bidi="ar-SA"/>
          </w:rPr>
          <w:tab/>
        </w:r>
        <w:r w:rsidRPr="00413286">
          <w:rPr>
            <w:rStyle w:val="Hyperlink"/>
            <w:noProof/>
          </w:rPr>
          <w:t>Kuvausprosessi ja laskennat</w:t>
        </w:r>
        <w:r>
          <w:rPr>
            <w:noProof/>
            <w:webHidden/>
          </w:rPr>
          <w:tab/>
        </w:r>
        <w:r>
          <w:rPr>
            <w:noProof/>
            <w:webHidden/>
          </w:rPr>
          <w:fldChar w:fldCharType="begin"/>
        </w:r>
        <w:r>
          <w:rPr>
            <w:noProof/>
            <w:webHidden/>
          </w:rPr>
          <w:instrText xml:space="preserve"> PAGEREF _Toc101158394 \h </w:instrText>
        </w:r>
        <w:r>
          <w:rPr>
            <w:noProof/>
            <w:webHidden/>
          </w:rPr>
        </w:r>
        <w:r>
          <w:rPr>
            <w:noProof/>
            <w:webHidden/>
          </w:rPr>
          <w:fldChar w:fldCharType="separate"/>
        </w:r>
        <w:r>
          <w:rPr>
            <w:noProof/>
            <w:webHidden/>
          </w:rPr>
          <w:t>49</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395" w:history="1">
        <w:r w:rsidRPr="00413286">
          <w:rPr>
            <w:rStyle w:val="Hyperlink"/>
            <w:noProof/>
          </w:rPr>
          <w:t>3.2.12</w:t>
        </w:r>
        <w:r>
          <w:rPr>
            <w:rFonts w:eastAsiaTheme="minorEastAsia" w:cstheme="minorBidi"/>
            <w:noProof/>
            <w:kern w:val="0"/>
            <w:sz w:val="22"/>
            <w:szCs w:val="22"/>
            <w:lang w:eastAsia="fi-FI" w:bidi="ar-SA"/>
          </w:rPr>
          <w:tab/>
        </w:r>
        <w:r w:rsidRPr="00413286">
          <w:rPr>
            <w:rStyle w:val="Hyperlink"/>
            <w:noProof/>
          </w:rPr>
          <w:t>Julkaisut spektrikameraan liittyen</w:t>
        </w:r>
        <w:r>
          <w:rPr>
            <w:noProof/>
            <w:webHidden/>
          </w:rPr>
          <w:tab/>
        </w:r>
        <w:r>
          <w:rPr>
            <w:noProof/>
            <w:webHidden/>
          </w:rPr>
          <w:fldChar w:fldCharType="begin"/>
        </w:r>
        <w:r>
          <w:rPr>
            <w:noProof/>
            <w:webHidden/>
          </w:rPr>
          <w:instrText xml:space="preserve"> PAGEREF _Toc101158395 \h </w:instrText>
        </w:r>
        <w:r>
          <w:rPr>
            <w:noProof/>
            <w:webHidden/>
          </w:rPr>
        </w:r>
        <w:r>
          <w:rPr>
            <w:noProof/>
            <w:webHidden/>
          </w:rPr>
          <w:fldChar w:fldCharType="separate"/>
        </w:r>
        <w:r>
          <w:rPr>
            <w:noProof/>
            <w:webHidden/>
          </w:rPr>
          <w:t>50</w:t>
        </w:r>
        <w:r>
          <w:rPr>
            <w:noProof/>
            <w:webHidden/>
          </w:rPr>
          <w:fldChar w:fldCharType="end"/>
        </w:r>
      </w:hyperlink>
    </w:p>
    <w:p w:rsidR="00EE446D" w:rsidRDefault="00EE446D">
      <w:pPr>
        <w:pStyle w:val="TOC2"/>
        <w:rPr>
          <w:rFonts w:eastAsiaTheme="minorEastAsia" w:cstheme="minorBidi"/>
          <w:noProof/>
          <w:kern w:val="0"/>
          <w:sz w:val="22"/>
          <w:szCs w:val="22"/>
          <w:lang w:eastAsia="fi-FI" w:bidi="ar-SA"/>
        </w:rPr>
      </w:pPr>
      <w:hyperlink w:anchor="_Toc101158396" w:history="1">
        <w:r w:rsidRPr="00413286">
          <w:rPr>
            <w:rStyle w:val="Hyperlink"/>
            <w:noProof/>
          </w:rPr>
          <w:t>3.3</w:t>
        </w:r>
        <w:r>
          <w:rPr>
            <w:rFonts w:eastAsiaTheme="minorEastAsia" w:cstheme="minorBidi"/>
            <w:noProof/>
            <w:kern w:val="0"/>
            <w:sz w:val="22"/>
            <w:szCs w:val="22"/>
            <w:lang w:eastAsia="fi-FI" w:bidi="ar-SA"/>
          </w:rPr>
          <w:tab/>
        </w:r>
        <w:r w:rsidRPr="00413286">
          <w:rPr>
            <w:rStyle w:val="Hyperlink"/>
            <w:noProof/>
          </w:rPr>
          <w:t>Genesys ZU 3EG</w:t>
        </w:r>
        <w:r>
          <w:rPr>
            <w:noProof/>
            <w:webHidden/>
          </w:rPr>
          <w:tab/>
        </w:r>
        <w:r>
          <w:rPr>
            <w:noProof/>
            <w:webHidden/>
          </w:rPr>
          <w:fldChar w:fldCharType="begin"/>
        </w:r>
        <w:r>
          <w:rPr>
            <w:noProof/>
            <w:webHidden/>
          </w:rPr>
          <w:instrText xml:space="preserve"> PAGEREF _Toc101158396 \h </w:instrText>
        </w:r>
        <w:r>
          <w:rPr>
            <w:noProof/>
            <w:webHidden/>
          </w:rPr>
        </w:r>
        <w:r>
          <w:rPr>
            <w:noProof/>
            <w:webHidden/>
          </w:rPr>
          <w:fldChar w:fldCharType="separate"/>
        </w:r>
        <w:r>
          <w:rPr>
            <w:noProof/>
            <w:webHidden/>
          </w:rPr>
          <w:t>52</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397" w:history="1">
        <w:r w:rsidRPr="00413286">
          <w:rPr>
            <w:rStyle w:val="Hyperlink"/>
            <w:noProof/>
          </w:rPr>
          <w:t>3.3.1</w:t>
        </w:r>
        <w:r>
          <w:rPr>
            <w:rFonts w:eastAsiaTheme="minorEastAsia" w:cstheme="minorBidi"/>
            <w:noProof/>
            <w:kern w:val="0"/>
            <w:sz w:val="22"/>
            <w:szCs w:val="22"/>
            <w:lang w:eastAsia="fi-FI" w:bidi="ar-SA"/>
          </w:rPr>
          <w:tab/>
        </w:r>
        <w:r w:rsidRPr="00413286">
          <w:rPr>
            <w:rStyle w:val="Hyperlink"/>
            <w:noProof/>
          </w:rPr>
          <w:t>Johdanto</w:t>
        </w:r>
        <w:r>
          <w:rPr>
            <w:noProof/>
            <w:webHidden/>
          </w:rPr>
          <w:tab/>
        </w:r>
        <w:r>
          <w:rPr>
            <w:noProof/>
            <w:webHidden/>
          </w:rPr>
          <w:fldChar w:fldCharType="begin"/>
        </w:r>
        <w:r>
          <w:rPr>
            <w:noProof/>
            <w:webHidden/>
          </w:rPr>
          <w:instrText xml:space="preserve"> PAGEREF _Toc101158397 \h </w:instrText>
        </w:r>
        <w:r>
          <w:rPr>
            <w:noProof/>
            <w:webHidden/>
          </w:rPr>
        </w:r>
        <w:r>
          <w:rPr>
            <w:noProof/>
            <w:webHidden/>
          </w:rPr>
          <w:fldChar w:fldCharType="separate"/>
        </w:r>
        <w:r>
          <w:rPr>
            <w:noProof/>
            <w:webHidden/>
          </w:rPr>
          <w:t>52</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398" w:history="1">
        <w:r w:rsidRPr="00413286">
          <w:rPr>
            <w:rStyle w:val="Hyperlink"/>
            <w:noProof/>
          </w:rPr>
          <w:t>3.3.2</w:t>
        </w:r>
        <w:r>
          <w:rPr>
            <w:rFonts w:eastAsiaTheme="minorEastAsia" w:cstheme="minorBidi"/>
            <w:noProof/>
            <w:kern w:val="0"/>
            <w:sz w:val="22"/>
            <w:szCs w:val="22"/>
            <w:lang w:eastAsia="fi-FI" w:bidi="ar-SA"/>
          </w:rPr>
          <w:tab/>
        </w:r>
        <w:r w:rsidRPr="00413286">
          <w:rPr>
            <w:rStyle w:val="Hyperlink"/>
            <w:noProof/>
          </w:rPr>
          <w:t>Zynq Ultrascale+ EG MPSoC</w:t>
        </w:r>
        <w:r>
          <w:rPr>
            <w:noProof/>
            <w:webHidden/>
          </w:rPr>
          <w:tab/>
        </w:r>
        <w:r>
          <w:rPr>
            <w:noProof/>
            <w:webHidden/>
          </w:rPr>
          <w:fldChar w:fldCharType="begin"/>
        </w:r>
        <w:r>
          <w:rPr>
            <w:noProof/>
            <w:webHidden/>
          </w:rPr>
          <w:instrText xml:space="preserve"> PAGEREF _Toc101158398 \h </w:instrText>
        </w:r>
        <w:r>
          <w:rPr>
            <w:noProof/>
            <w:webHidden/>
          </w:rPr>
        </w:r>
        <w:r>
          <w:rPr>
            <w:noProof/>
            <w:webHidden/>
          </w:rPr>
          <w:fldChar w:fldCharType="separate"/>
        </w:r>
        <w:r>
          <w:rPr>
            <w:noProof/>
            <w:webHidden/>
          </w:rPr>
          <w:t>53</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399" w:history="1">
        <w:r w:rsidRPr="00413286">
          <w:rPr>
            <w:rStyle w:val="Hyperlink"/>
            <w:noProof/>
          </w:rPr>
          <w:t>3.3.3</w:t>
        </w:r>
        <w:r>
          <w:rPr>
            <w:rFonts w:eastAsiaTheme="minorEastAsia" w:cstheme="minorBidi"/>
            <w:noProof/>
            <w:kern w:val="0"/>
            <w:sz w:val="22"/>
            <w:szCs w:val="22"/>
            <w:lang w:eastAsia="fi-FI" w:bidi="ar-SA"/>
          </w:rPr>
          <w:tab/>
        </w:r>
        <w:r w:rsidRPr="00413286">
          <w:rPr>
            <w:rStyle w:val="Hyperlink"/>
            <w:noProof/>
          </w:rPr>
          <w:t>PS ja PL liitäntävaihtoehdot</w:t>
        </w:r>
        <w:r>
          <w:rPr>
            <w:noProof/>
            <w:webHidden/>
          </w:rPr>
          <w:tab/>
        </w:r>
        <w:r>
          <w:rPr>
            <w:noProof/>
            <w:webHidden/>
          </w:rPr>
          <w:fldChar w:fldCharType="begin"/>
        </w:r>
        <w:r>
          <w:rPr>
            <w:noProof/>
            <w:webHidden/>
          </w:rPr>
          <w:instrText xml:space="preserve"> PAGEREF _Toc101158399 \h </w:instrText>
        </w:r>
        <w:r>
          <w:rPr>
            <w:noProof/>
            <w:webHidden/>
          </w:rPr>
        </w:r>
        <w:r>
          <w:rPr>
            <w:noProof/>
            <w:webHidden/>
          </w:rPr>
          <w:fldChar w:fldCharType="separate"/>
        </w:r>
        <w:r>
          <w:rPr>
            <w:noProof/>
            <w:webHidden/>
          </w:rPr>
          <w:t>54</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400" w:history="1">
        <w:r w:rsidRPr="00413286">
          <w:rPr>
            <w:rStyle w:val="Hyperlink"/>
            <w:noProof/>
          </w:rPr>
          <w:t>3.3.4</w:t>
        </w:r>
        <w:r>
          <w:rPr>
            <w:rFonts w:eastAsiaTheme="minorEastAsia" w:cstheme="minorBidi"/>
            <w:noProof/>
            <w:kern w:val="0"/>
            <w:sz w:val="22"/>
            <w:szCs w:val="22"/>
            <w:lang w:eastAsia="fi-FI" w:bidi="ar-SA"/>
          </w:rPr>
          <w:tab/>
        </w:r>
        <w:r w:rsidRPr="00413286">
          <w:rPr>
            <w:rStyle w:val="Hyperlink"/>
            <w:noProof/>
          </w:rPr>
          <w:t>Kehitysympäristö</w:t>
        </w:r>
        <w:r>
          <w:rPr>
            <w:noProof/>
            <w:webHidden/>
          </w:rPr>
          <w:tab/>
        </w:r>
        <w:r>
          <w:rPr>
            <w:noProof/>
            <w:webHidden/>
          </w:rPr>
          <w:fldChar w:fldCharType="begin"/>
        </w:r>
        <w:r>
          <w:rPr>
            <w:noProof/>
            <w:webHidden/>
          </w:rPr>
          <w:instrText xml:space="preserve"> PAGEREF _Toc101158400 \h </w:instrText>
        </w:r>
        <w:r>
          <w:rPr>
            <w:noProof/>
            <w:webHidden/>
          </w:rPr>
        </w:r>
        <w:r>
          <w:rPr>
            <w:noProof/>
            <w:webHidden/>
          </w:rPr>
          <w:fldChar w:fldCharType="separate"/>
        </w:r>
        <w:r>
          <w:rPr>
            <w:noProof/>
            <w:webHidden/>
          </w:rPr>
          <w:t>55</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401" w:history="1">
        <w:r w:rsidRPr="00413286">
          <w:rPr>
            <w:rStyle w:val="Hyperlink"/>
            <w:noProof/>
          </w:rPr>
          <w:t>3.3.5</w:t>
        </w:r>
        <w:r>
          <w:rPr>
            <w:rFonts w:eastAsiaTheme="minorEastAsia" w:cstheme="minorBidi"/>
            <w:noProof/>
            <w:kern w:val="0"/>
            <w:sz w:val="22"/>
            <w:szCs w:val="22"/>
            <w:lang w:eastAsia="fi-FI" w:bidi="ar-SA"/>
          </w:rPr>
          <w:tab/>
        </w:r>
        <w:r w:rsidRPr="00413286">
          <w:rPr>
            <w:rStyle w:val="Hyperlink"/>
            <w:noProof/>
          </w:rPr>
          <w:t>Programmable System (PS)</w:t>
        </w:r>
        <w:r>
          <w:rPr>
            <w:noProof/>
            <w:webHidden/>
          </w:rPr>
          <w:tab/>
        </w:r>
        <w:r>
          <w:rPr>
            <w:noProof/>
            <w:webHidden/>
          </w:rPr>
          <w:fldChar w:fldCharType="begin"/>
        </w:r>
        <w:r>
          <w:rPr>
            <w:noProof/>
            <w:webHidden/>
          </w:rPr>
          <w:instrText xml:space="preserve"> PAGEREF _Toc101158401 \h </w:instrText>
        </w:r>
        <w:r>
          <w:rPr>
            <w:noProof/>
            <w:webHidden/>
          </w:rPr>
        </w:r>
        <w:r>
          <w:rPr>
            <w:noProof/>
            <w:webHidden/>
          </w:rPr>
          <w:fldChar w:fldCharType="separate"/>
        </w:r>
        <w:r>
          <w:rPr>
            <w:noProof/>
            <w:webHidden/>
          </w:rPr>
          <w:t>55</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402" w:history="1">
        <w:r w:rsidRPr="00413286">
          <w:rPr>
            <w:rStyle w:val="Hyperlink"/>
            <w:noProof/>
          </w:rPr>
          <w:t>3.3.6</w:t>
        </w:r>
        <w:r>
          <w:rPr>
            <w:rFonts w:eastAsiaTheme="minorEastAsia" w:cstheme="minorBidi"/>
            <w:noProof/>
            <w:kern w:val="0"/>
            <w:sz w:val="22"/>
            <w:szCs w:val="22"/>
            <w:lang w:eastAsia="fi-FI" w:bidi="ar-SA"/>
          </w:rPr>
          <w:tab/>
        </w:r>
        <w:r w:rsidRPr="00413286">
          <w:rPr>
            <w:rStyle w:val="Hyperlink"/>
            <w:noProof/>
          </w:rPr>
          <w:t>Programmable Logic (PL)</w:t>
        </w:r>
        <w:r>
          <w:rPr>
            <w:noProof/>
            <w:webHidden/>
          </w:rPr>
          <w:tab/>
        </w:r>
        <w:r>
          <w:rPr>
            <w:noProof/>
            <w:webHidden/>
          </w:rPr>
          <w:fldChar w:fldCharType="begin"/>
        </w:r>
        <w:r>
          <w:rPr>
            <w:noProof/>
            <w:webHidden/>
          </w:rPr>
          <w:instrText xml:space="preserve"> PAGEREF _Toc101158402 \h </w:instrText>
        </w:r>
        <w:r>
          <w:rPr>
            <w:noProof/>
            <w:webHidden/>
          </w:rPr>
        </w:r>
        <w:r>
          <w:rPr>
            <w:noProof/>
            <w:webHidden/>
          </w:rPr>
          <w:fldChar w:fldCharType="separate"/>
        </w:r>
        <w:r>
          <w:rPr>
            <w:noProof/>
            <w:webHidden/>
          </w:rPr>
          <w:t>65</w:t>
        </w:r>
        <w:r>
          <w:rPr>
            <w:noProof/>
            <w:webHidden/>
          </w:rPr>
          <w:fldChar w:fldCharType="end"/>
        </w:r>
      </w:hyperlink>
    </w:p>
    <w:p w:rsidR="00EE446D" w:rsidRDefault="00EE446D">
      <w:pPr>
        <w:pStyle w:val="TOC1"/>
        <w:rPr>
          <w:rFonts w:asciiTheme="minorHAnsi" w:eastAsiaTheme="minorEastAsia" w:hAnsiTheme="minorHAnsi" w:cstheme="minorBidi"/>
          <w:noProof/>
          <w:kern w:val="0"/>
          <w:sz w:val="22"/>
          <w:szCs w:val="22"/>
          <w:lang w:eastAsia="fi-FI" w:bidi="ar-SA"/>
        </w:rPr>
      </w:pPr>
      <w:hyperlink w:anchor="_Toc101158403" w:history="1">
        <w:r w:rsidRPr="00413286">
          <w:rPr>
            <w:rStyle w:val="Hyperlink"/>
            <w:noProof/>
          </w:rPr>
          <w:t>4</w:t>
        </w:r>
        <w:r>
          <w:rPr>
            <w:rFonts w:asciiTheme="minorHAnsi" w:eastAsiaTheme="minorEastAsia" w:hAnsiTheme="minorHAnsi" w:cstheme="minorBidi"/>
            <w:noProof/>
            <w:kern w:val="0"/>
            <w:sz w:val="22"/>
            <w:szCs w:val="22"/>
            <w:lang w:eastAsia="fi-FI" w:bidi="ar-SA"/>
          </w:rPr>
          <w:tab/>
        </w:r>
        <w:r w:rsidRPr="00413286">
          <w:rPr>
            <w:rStyle w:val="Hyperlink"/>
            <w:noProof/>
          </w:rPr>
          <w:t>Muut spektrikameran käyttöympäristöt</w:t>
        </w:r>
        <w:r>
          <w:rPr>
            <w:noProof/>
            <w:webHidden/>
          </w:rPr>
          <w:tab/>
        </w:r>
        <w:r>
          <w:rPr>
            <w:noProof/>
            <w:webHidden/>
          </w:rPr>
          <w:fldChar w:fldCharType="begin"/>
        </w:r>
        <w:r>
          <w:rPr>
            <w:noProof/>
            <w:webHidden/>
          </w:rPr>
          <w:instrText xml:space="preserve"> PAGEREF _Toc101158403 \h </w:instrText>
        </w:r>
        <w:r>
          <w:rPr>
            <w:noProof/>
            <w:webHidden/>
          </w:rPr>
        </w:r>
        <w:r>
          <w:rPr>
            <w:noProof/>
            <w:webHidden/>
          </w:rPr>
          <w:fldChar w:fldCharType="separate"/>
        </w:r>
        <w:r>
          <w:rPr>
            <w:noProof/>
            <w:webHidden/>
          </w:rPr>
          <w:t>68</w:t>
        </w:r>
        <w:r>
          <w:rPr>
            <w:noProof/>
            <w:webHidden/>
          </w:rPr>
          <w:fldChar w:fldCharType="end"/>
        </w:r>
      </w:hyperlink>
    </w:p>
    <w:p w:rsidR="00EE446D" w:rsidRDefault="00EE446D">
      <w:pPr>
        <w:pStyle w:val="TOC2"/>
        <w:rPr>
          <w:rFonts w:eastAsiaTheme="minorEastAsia" w:cstheme="minorBidi"/>
          <w:noProof/>
          <w:kern w:val="0"/>
          <w:sz w:val="22"/>
          <w:szCs w:val="22"/>
          <w:lang w:eastAsia="fi-FI" w:bidi="ar-SA"/>
        </w:rPr>
      </w:pPr>
      <w:hyperlink w:anchor="_Toc101158404" w:history="1">
        <w:r w:rsidRPr="00413286">
          <w:rPr>
            <w:rStyle w:val="Hyperlink"/>
            <w:noProof/>
          </w:rPr>
          <w:t>4.1</w:t>
        </w:r>
        <w:r>
          <w:rPr>
            <w:rFonts w:eastAsiaTheme="minorEastAsia" w:cstheme="minorBidi"/>
            <w:noProof/>
            <w:kern w:val="0"/>
            <w:sz w:val="22"/>
            <w:szCs w:val="22"/>
            <w:lang w:eastAsia="fi-FI" w:bidi="ar-SA"/>
          </w:rPr>
          <w:tab/>
        </w:r>
        <w:r w:rsidRPr="00413286">
          <w:rPr>
            <w:rStyle w:val="Hyperlink"/>
            <w:noProof/>
          </w:rPr>
          <w:t>Johdanto</w:t>
        </w:r>
        <w:r>
          <w:rPr>
            <w:noProof/>
            <w:webHidden/>
          </w:rPr>
          <w:tab/>
        </w:r>
        <w:r>
          <w:rPr>
            <w:noProof/>
            <w:webHidden/>
          </w:rPr>
          <w:fldChar w:fldCharType="begin"/>
        </w:r>
        <w:r>
          <w:rPr>
            <w:noProof/>
            <w:webHidden/>
          </w:rPr>
          <w:instrText xml:space="preserve"> PAGEREF _Toc101158404 \h </w:instrText>
        </w:r>
        <w:r>
          <w:rPr>
            <w:noProof/>
            <w:webHidden/>
          </w:rPr>
        </w:r>
        <w:r>
          <w:rPr>
            <w:noProof/>
            <w:webHidden/>
          </w:rPr>
          <w:fldChar w:fldCharType="separate"/>
        </w:r>
        <w:r>
          <w:rPr>
            <w:noProof/>
            <w:webHidden/>
          </w:rPr>
          <w:t>68</w:t>
        </w:r>
        <w:r>
          <w:rPr>
            <w:noProof/>
            <w:webHidden/>
          </w:rPr>
          <w:fldChar w:fldCharType="end"/>
        </w:r>
      </w:hyperlink>
    </w:p>
    <w:p w:rsidR="00EE446D" w:rsidRDefault="00EE446D">
      <w:pPr>
        <w:pStyle w:val="TOC2"/>
        <w:rPr>
          <w:rFonts w:eastAsiaTheme="minorEastAsia" w:cstheme="minorBidi"/>
          <w:noProof/>
          <w:kern w:val="0"/>
          <w:sz w:val="22"/>
          <w:szCs w:val="22"/>
          <w:lang w:eastAsia="fi-FI" w:bidi="ar-SA"/>
        </w:rPr>
      </w:pPr>
      <w:hyperlink w:anchor="_Toc101158405" w:history="1">
        <w:r w:rsidRPr="00413286">
          <w:rPr>
            <w:rStyle w:val="Hyperlink"/>
            <w:noProof/>
          </w:rPr>
          <w:t>4.2</w:t>
        </w:r>
        <w:r>
          <w:rPr>
            <w:rFonts w:eastAsiaTheme="minorEastAsia" w:cstheme="minorBidi"/>
            <w:noProof/>
            <w:kern w:val="0"/>
            <w:sz w:val="22"/>
            <w:szCs w:val="22"/>
            <w:lang w:eastAsia="fi-FI" w:bidi="ar-SA"/>
          </w:rPr>
          <w:tab/>
        </w:r>
        <w:r w:rsidRPr="00413286">
          <w:rPr>
            <w:rStyle w:val="Hyperlink"/>
            <w:noProof/>
          </w:rPr>
          <w:t>PC ja Windows käyttöjärjestelmä</w:t>
        </w:r>
        <w:r>
          <w:rPr>
            <w:noProof/>
            <w:webHidden/>
          </w:rPr>
          <w:tab/>
        </w:r>
        <w:r>
          <w:rPr>
            <w:noProof/>
            <w:webHidden/>
          </w:rPr>
          <w:fldChar w:fldCharType="begin"/>
        </w:r>
        <w:r>
          <w:rPr>
            <w:noProof/>
            <w:webHidden/>
          </w:rPr>
          <w:instrText xml:space="preserve"> PAGEREF _Toc101158405 \h </w:instrText>
        </w:r>
        <w:r>
          <w:rPr>
            <w:noProof/>
            <w:webHidden/>
          </w:rPr>
        </w:r>
        <w:r>
          <w:rPr>
            <w:noProof/>
            <w:webHidden/>
          </w:rPr>
          <w:fldChar w:fldCharType="separate"/>
        </w:r>
        <w:r>
          <w:rPr>
            <w:noProof/>
            <w:webHidden/>
          </w:rPr>
          <w:t>68</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406" w:history="1">
        <w:r w:rsidRPr="00413286">
          <w:rPr>
            <w:rStyle w:val="Hyperlink"/>
            <w:noProof/>
          </w:rPr>
          <w:t>4.2.1</w:t>
        </w:r>
        <w:r>
          <w:rPr>
            <w:rFonts w:eastAsiaTheme="minorEastAsia" w:cstheme="minorBidi"/>
            <w:noProof/>
            <w:kern w:val="0"/>
            <w:sz w:val="22"/>
            <w:szCs w:val="22"/>
            <w:lang w:eastAsia="fi-FI" w:bidi="ar-SA"/>
          </w:rPr>
          <w:tab/>
        </w:r>
        <w:r w:rsidRPr="00413286">
          <w:rPr>
            <w:rStyle w:val="Hyperlink"/>
            <w:noProof/>
          </w:rPr>
          <w:t>mvImpact Acquire SDK Python</w:t>
        </w:r>
        <w:r>
          <w:rPr>
            <w:noProof/>
            <w:webHidden/>
          </w:rPr>
          <w:tab/>
        </w:r>
        <w:r>
          <w:rPr>
            <w:noProof/>
            <w:webHidden/>
          </w:rPr>
          <w:fldChar w:fldCharType="begin"/>
        </w:r>
        <w:r>
          <w:rPr>
            <w:noProof/>
            <w:webHidden/>
          </w:rPr>
          <w:instrText xml:space="preserve"> PAGEREF _Toc101158406 \h </w:instrText>
        </w:r>
        <w:r>
          <w:rPr>
            <w:noProof/>
            <w:webHidden/>
          </w:rPr>
        </w:r>
        <w:r>
          <w:rPr>
            <w:noProof/>
            <w:webHidden/>
          </w:rPr>
          <w:fldChar w:fldCharType="separate"/>
        </w:r>
        <w:r>
          <w:rPr>
            <w:noProof/>
            <w:webHidden/>
          </w:rPr>
          <w:t>69</w:t>
        </w:r>
        <w:r>
          <w:rPr>
            <w:noProof/>
            <w:webHidden/>
          </w:rPr>
          <w:fldChar w:fldCharType="end"/>
        </w:r>
      </w:hyperlink>
    </w:p>
    <w:p w:rsidR="00EE446D" w:rsidRDefault="00EE446D">
      <w:pPr>
        <w:pStyle w:val="TOC2"/>
        <w:rPr>
          <w:rFonts w:eastAsiaTheme="minorEastAsia" w:cstheme="minorBidi"/>
          <w:noProof/>
          <w:kern w:val="0"/>
          <w:sz w:val="22"/>
          <w:szCs w:val="22"/>
          <w:lang w:eastAsia="fi-FI" w:bidi="ar-SA"/>
        </w:rPr>
      </w:pPr>
      <w:hyperlink w:anchor="_Toc101158407" w:history="1">
        <w:r w:rsidRPr="00413286">
          <w:rPr>
            <w:rStyle w:val="Hyperlink"/>
            <w:noProof/>
          </w:rPr>
          <w:t>4.3</w:t>
        </w:r>
        <w:r>
          <w:rPr>
            <w:rFonts w:eastAsiaTheme="minorEastAsia" w:cstheme="minorBidi"/>
            <w:noProof/>
            <w:kern w:val="0"/>
            <w:sz w:val="22"/>
            <w:szCs w:val="22"/>
            <w:lang w:eastAsia="fi-FI" w:bidi="ar-SA"/>
          </w:rPr>
          <w:tab/>
        </w:r>
        <w:r w:rsidRPr="00413286">
          <w:rPr>
            <w:rStyle w:val="Hyperlink"/>
            <w:noProof/>
          </w:rPr>
          <w:t>PC ja Ubuntu Linux käyttöjärjestelmä</w:t>
        </w:r>
        <w:r>
          <w:rPr>
            <w:noProof/>
            <w:webHidden/>
          </w:rPr>
          <w:tab/>
        </w:r>
        <w:r>
          <w:rPr>
            <w:noProof/>
            <w:webHidden/>
          </w:rPr>
          <w:fldChar w:fldCharType="begin"/>
        </w:r>
        <w:r>
          <w:rPr>
            <w:noProof/>
            <w:webHidden/>
          </w:rPr>
          <w:instrText xml:space="preserve"> PAGEREF _Toc101158407 \h </w:instrText>
        </w:r>
        <w:r>
          <w:rPr>
            <w:noProof/>
            <w:webHidden/>
          </w:rPr>
        </w:r>
        <w:r>
          <w:rPr>
            <w:noProof/>
            <w:webHidden/>
          </w:rPr>
          <w:fldChar w:fldCharType="separate"/>
        </w:r>
        <w:r>
          <w:rPr>
            <w:noProof/>
            <w:webHidden/>
          </w:rPr>
          <w:t>70</w:t>
        </w:r>
        <w:r>
          <w:rPr>
            <w:noProof/>
            <w:webHidden/>
          </w:rPr>
          <w:fldChar w:fldCharType="end"/>
        </w:r>
      </w:hyperlink>
    </w:p>
    <w:p w:rsidR="00EE446D" w:rsidRDefault="00EE446D">
      <w:pPr>
        <w:pStyle w:val="TOC2"/>
        <w:rPr>
          <w:rFonts w:eastAsiaTheme="minorEastAsia" w:cstheme="minorBidi"/>
          <w:noProof/>
          <w:kern w:val="0"/>
          <w:sz w:val="22"/>
          <w:szCs w:val="22"/>
          <w:lang w:eastAsia="fi-FI" w:bidi="ar-SA"/>
        </w:rPr>
      </w:pPr>
      <w:hyperlink w:anchor="_Toc101158408" w:history="1">
        <w:r w:rsidRPr="00413286">
          <w:rPr>
            <w:rStyle w:val="Hyperlink"/>
            <w:noProof/>
          </w:rPr>
          <w:t>4.4</w:t>
        </w:r>
        <w:r>
          <w:rPr>
            <w:rFonts w:eastAsiaTheme="minorEastAsia" w:cstheme="minorBidi"/>
            <w:noProof/>
            <w:kern w:val="0"/>
            <w:sz w:val="22"/>
            <w:szCs w:val="22"/>
            <w:lang w:eastAsia="fi-FI" w:bidi="ar-SA"/>
          </w:rPr>
          <w:tab/>
        </w:r>
        <w:r w:rsidRPr="00413286">
          <w:rPr>
            <w:rStyle w:val="Hyperlink"/>
            <w:noProof/>
          </w:rPr>
          <w:t>Zynq 7000 APSoC</w:t>
        </w:r>
        <w:r>
          <w:rPr>
            <w:noProof/>
            <w:webHidden/>
          </w:rPr>
          <w:tab/>
        </w:r>
        <w:r>
          <w:rPr>
            <w:noProof/>
            <w:webHidden/>
          </w:rPr>
          <w:fldChar w:fldCharType="begin"/>
        </w:r>
        <w:r>
          <w:rPr>
            <w:noProof/>
            <w:webHidden/>
          </w:rPr>
          <w:instrText xml:space="preserve"> PAGEREF _Toc101158408 \h </w:instrText>
        </w:r>
        <w:r>
          <w:rPr>
            <w:noProof/>
            <w:webHidden/>
          </w:rPr>
        </w:r>
        <w:r>
          <w:rPr>
            <w:noProof/>
            <w:webHidden/>
          </w:rPr>
          <w:fldChar w:fldCharType="separate"/>
        </w:r>
        <w:r>
          <w:rPr>
            <w:noProof/>
            <w:webHidden/>
          </w:rPr>
          <w:t>71</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409" w:history="1">
        <w:r w:rsidRPr="00413286">
          <w:rPr>
            <w:rStyle w:val="Hyperlink"/>
            <w:noProof/>
          </w:rPr>
          <w:t>4.4.1</w:t>
        </w:r>
        <w:r>
          <w:rPr>
            <w:rFonts w:eastAsiaTheme="minorEastAsia" w:cstheme="minorBidi"/>
            <w:noProof/>
            <w:kern w:val="0"/>
            <w:sz w:val="22"/>
            <w:szCs w:val="22"/>
            <w:lang w:eastAsia="fi-FI" w:bidi="ar-SA"/>
          </w:rPr>
          <w:tab/>
        </w:r>
        <w:r w:rsidRPr="00413286">
          <w:rPr>
            <w:rStyle w:val="Hyperlink"/>
            <w:noProof/>
          </w:rPr>
          <w:t>Zynq APSoC järjestelmä</w:t>
        </w:r>
        <w:r>
          <w:rPr>
            <w:noProof/>
            <w:webHidden/>
          </w:rPr>
          <w:tab/>
        </w:r>
        <w:r>
          <w:rPr>
            <w:noProof/>
            <w:webHidden/>
          </w:rPr>
          <w:fldChar w:fldCharType="begin"/>
        </w:r>
        <w:r>
          <w:rPr>
            <w:noProof/>
            <w:webHidden/>
          </w:rPr>
          <w:instrText xml:space="preserve"> PAGEREF _Toc101158409 \h </w:instrText>
        </w:r>
        <w:r>
          <w:rPr>
            <w:noProof/>
            <w:webHidden/>
          </w:rPr>
        </w:r>
        <w:r>
          <w:rPr>
            <w:noProof/>
            <w:webHidden/>
          </w:rPr>
          <w:fldChar w:fldCharType="separate"/>
        </w:r>
        <w:r>
          <w:rPr>
            <w:noProof/>
            <w:webHidden/>
          </w:rPr>
          <w:t>71</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410" w:history="1">
        <w:r w:rsidRPr="00413286">
          <w:rPr>
            <w:rStyle w:val="Hyperlink"/>
            <w:noProof/>
          </w:rPr>
          <w:t>4.4.2</w:t>
        </w:r>
        <w:r>
          <w:rPr>
            <w:rFonts w:eastAsiaTheme="minorEastAsia" w:cstheme="minorBidi"/>
            <w:noProof/>
            <w:kern w:val="0"/>
            <w:sz w:val="22"/>
            <w:szCs w:val="22"/>
            <w:lang w:eastAsia="fi-FI" w:bidi="ar-SA"/>
          </w:rPr>
          <w:tab/>
        </w:r>
        <w:r w:rsidRPr="00413286">
          <w:rPr>
            <w:rStyle w:val="Hyperlink"/>
            <w:noProof/>
          </w:rPr>
          <w:t>Zybo Z7 kehitysalusta</w:t>
        </w:r>
        <w:r>
          <w:rPr>
            <w:noProof/>
            <w:webHidden/>
          </w:rPr>
          <w:tab/>
        </w:r>
        <w:r>
          <w:rPr>
            <w:noProof/>
            <w:webHidden/>
          </w:rPr>
          <w:fldChar w:fldCharType="begin"/>
        </w:r>
        <w:r>
          <w:rPr>
            <w:noProof/>
            <w:webHidden/>
          </w:rPr>
          <w:instrText xml:space="preserve"> PAGEREF _Toc101158410 \h </w:instrText>
        </w:r>
        <w:r>
          <w:rPr>
            <w:noProof/>
            <w:webHidden/>
          </w:rPr>
        </w:r>
        <w:r>
          <w:rPr>
            <w:noProof/>
            <w:webHidden/>
          </w:rPr>
          <w:fldChar w:fldCharType="separate"/>
        </w:r>
        <w:r>
          <w:rPr>
            <w:noProof/>
            <w:webHidden/>
          </w:rPr>
          <w:t>72</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411" w:history="1">
        <w:r w:rsidRPr="00413286">
          <w:rPr>
            <w:rStyle w:val="Hyperlink"/>
            <w:noProof/>
          </w:rPr>
          <w:t>4.4.3</w:t>
        </w:r>
        <w:r>
          <w:rPr>
            <w:rFonts w:eastAsiaTheme="minorEastAsia" w:cstheme="minorBidi"/>
            <w:noProof/>
            <w:kern w:val="0"/>
            <w:sz w:val="22"/>
            <w:szCs w:val="22"/>
            <w:lang w:eastAsia="fi-FI" w:bidi="ar-SA"/>
          </w:rPr>
          <w:tab/>
        </w:r>
        <w:r w:rsidRPr="00413286">
          <w:rPr>
            <w:rStyle w:val="Hyperlink"/>
            <w:noProof/>
          </w:rPr>
          <w:t>PetaLinux</w:t>
        </w:r>
        <w:r>
          <w:rPr>
            <w:noProof/>
            <w:webHidden/>
          </w:rPr>
          <w:tab/>
        </w:r>
        <w:r>
          <w:rPr>
            <w:noProof/>
            <w:webHidden/>
          </w:rPr>
          <w:fldChar w:fldCharType="begin"/>
        </w:r>
        <w:r>
          <w:rPr>
            <w:noProof/>
            <w:webHidden/>
          </w:rPr>
          <w:instrText xml:space="preserve"> PAGEREF _Toc101158411 \h </w:instrText>
        </w:r>
        <w:r>
          <w:rPr>
            <w:noProof/>
            <w:webHidden/>
          </w:rPr>
        </w:r>
        <w:r>
          <w:rPr>
            <w:noProof/>
            <w:webHidden/>
          </w:rPr>
          <w:fldChar w:fldCharType="separate"/>
        </w:r>
        <w:r>
          <w:rPr>
            <w:noProof/>
            <w:webHidden/>
          </w:rPr>
          <w:t>74</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412" w:history="1">
        <w:r w:rsidRPr="00413286">
          <w:rPr>
            <w:rStyle w:val="Hyperlink"/>
            <w:noProof/>
          </w:rPr>
          <w:t>4.4.4</w:t>
        </w:r>
        <w:r>
          <w:rPr>
            <w:rFonts w:eastAsiaTheme="minorEastAsia" w:cstheme="minorBidi"/>
            <w:noProof/>
            <w:kern w:val="0"/>
            <w:sz w:val="22"/>
            <w:szCs w:val="22"/>
            <w:lang w:eastAsia="fi-FI" w:bidi="ar-SA"/>
          </w:rPr>
          <w:tab/>
        </w:r>
        <w:r w:rsidRPr="00413286">
          <w:rPr>
            <w:rStyle w:val="Hyperlink"/>
            <w:noProof/>
          </w:rPr>
          <w:t>Ubuntu Minimal</w:t>
        </w:r>
        <w:r>
          <w:rPr>
            <w:noProof/>
            <w:webHidden/>
          </w:rPr>
          <w:tab/>
        </w:r>
        <w:r>
          <w:rPr>
            <w:noProof/>
            <w:webHidden/>
          </w:rPr>
          <w:fldChar w:fldCharType="begin"/>
        </w:r>
        <w:r>
          <w:rPr>
            <w:noProof/>
            <w:webHidden/>
          </w:rPr>
          <w:instrText xml:space="preserve"> PAGEREF _Toc101158412 \h </w:instrText>
        </w:r>
        <w:r>
          <w:rPr>
            <w:noProof/>
            <w:webHidden/>
          </w:rPr>
        </w:r>
        <w:r>
          <w:rPr>
            <w:noProof/>
            <w:webHidden/>
          </w:rPr>
          <w:fldChar w:fldCharType="separate"/>
        </w:r>
        <w:r>
          <w:rPr>
            <w:noProof/>
            <w:webHidden/>
          </w:rPr>
          <w:t>75</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413" w:history="1">
        <w:r w:rsidRPr="00413286">
          <w:rPr>
            <w:rStyle w:val="Hyperlink"/>
            <w:noProof/>
          </w:rPr>
          <w:t>4.4.5</w:t>
        </w:r>
        <w:r>
          <w:rPr>
            <w:rFonts w:eastAsiaTheme="minorEastAsia" w:cstheme="minorBidi"/>
            <w:noProof/>
            <w:kern w:val="0"/>
            <w:sz w:val="22"/>
            <w:szCs w:val="22"/>
            <w:lang w:eastAsia="fi-FI" w:bidi="ar-SA"/>
          </w:rPr>
          <w:tab/>
        </w:r>
        <w:r w:rsidRPr="00413286">
          <w:rPr>
            <w:rStyle w:val="Hyperlink"/>
            <w:noProof/>
          </w:rPr>
          <w:t>Kameran ajuriohjelmisto</w:t>
        </w:r>
        <w:r>
          <w:rPr>
            <w:noProof/>
            <w:webHidden/>
          </w:rPr>
          <w:tab/>
        </w:r>
        <w:r>
          <w:rPr>
            <w:noProof/>
            <w:webHidden/>
          </w:rPr>
          <w:fldChar w:fldCharType="begin"/>
        </w:r>
        <w:r>
          <w:rPr>
            <w:noProof/>
            <w:webHidden/>
          </w:rPr>
          <w:instrText xml:space="preserve"> PAGEREF _Toc101158413 \h </w:instrText>
        </w:r>
        <w:r>
          <w:rPr>
            <w:noProof/>
            <w:webHidden/>
          </w:rPr>
        </w:r>
        <w:r>
          <w:rPr>
            <w:noProof/>
            <w:webHidden/>
          </w:rPr>
          <w:fldChar w:fldCharType="separate"/>
        </w:r>
        <w:r>
          <w:rPr>
            <w:noProof/>
            <w:webHidden/>
          </w:rPr>
          <w:t>75</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414" w:history="1">
        <w:r w:rsidRPr="00413286">
          <w:rPr>
            <w:rStyle w:val="Hyperlink"/>
            <w:noProof/>
          </w:rPr>
          <w:t>4.4.6</w:t>
        </w:r>
        <w:r>
          <w:rPr>
            <w:rFonts w:eastAsiaTheme="minorEastAsia" w:cstheme="minorBidi"/>
            <w:noProof/>
            <w:kern w:val="0"/>
            <w:sz w:val="22"/>
            <w:szCs w:val="22"/>
            <w:lang w:eastAsia="fi-FI" w:bidi="ar-SA"/>
          </w:rPr>
          <w:tab/>
        </w:r>
        <w:r w:rsidRPr="00413286">
          <w:rPr>
            <w:rStyle w:val="Hyperlink"/>
            <w:noProof/>
          </w:rPr>
          <w:t>Camazing ja Genicam2</w:t>
        </w:r>
        <w:r>
          <w:rPr>
            <w:noProof/>
            <w:webHidden/>
          </w:rPr>
          <w:tab/>
        </w:r>
        <w:r>
          <w:rPr>
            <w:noProof/>
            <w:webHidden/>
          </w:rPr>
          <w:fldChar w:fldCharType="begin"/>
        </w:r>
        <w:r>
          <w:rPr>
            <w:noProof/>
            <w:webHidden/>
          </w:rPr>
          <w:instrText xml:space="preserve"> PAGEREF _Toc101158414 \h </w:instrText>
        </w:r>
        <w:r>
          <w:rPr>
            <w:noProof/>
            <w:webHidden/>
          </w:rPr>
        </w:r>
        <w:r>
          <w:rPr>
            <w:noProof/>
            <w:webHidden/>
          </w:rPr>
          <w:fldChar w:fldCharType="separate"/>
        </w:r>
        <w:r>
          <w:rPr>
            <w:noProof/>
            <w:webHidden/>
          </w:rPr>
          <w:t>75</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415" w:history="1">
        <w:r w:rsidRPr="00413286">
          <w:rPr>
            <w:rStyle w:val="Hyperlink"/>
            <w:noProof/>
          </w:rPr>
          <w:t>4.4.7</w:t>
        </w:r>
        <w:r>
          <w:rPr>
            <w:rFonts w:eastAsiaTheme="minorEastAsia" w:cstheme="minorBidi"/>
            <w:noProof/>
            <w:kern w:val="0"/>
            <w:sz w:val="22"/>
            <w:szCs w:val="22"/>
            <w:lang w:eastAsia="fi-FI" w:bidi="ar-SA"/>
          </w:rPr>
          <w:tab/>
        </w:r>
        <w:r w:rsidRPr="00413286">
          <w:rPr>
            <w:rStyle w:val="Hyperlink"/>
            <w:noProof/>
          </w:rPr>
          <w:t>mvImpact Acquire SDK Python</w:t>
        </w:r>
        <w:r>
          <w:rPr>
            <w:noProof/>
            <w:webHidden/>
          </w:rPr>
          <w:tab/>
        </w:r>
        <w:r>
          <w:rPr>
            <w:noProof/>
            <w:webHidden/>
          </w:rPr>
          <w:fldChar w:fldCharType="begin"/>
        </w:r>
        <w:r>
          <w:rPr>
            <w:noProof/>
            <w:webHidden/>
          </w:rPr>
          <w:instrText xml:space="preserve"> PAGEREF _Toc101158415 \h </w:instrText>
        </w:r>
        <w:r>
          <w:rPr>
            <w:noProof/>
            <w:webHidden/>
          </w:rPr>
        </w:r>
        <w:r>
          <w:rPr>
            <w:noProof/>
            <w:webHidden/>
          </w:rPr>
          <w:fldChar w:fldCharType="separate"/>
        </w:r>
        <w:r>
          <w:rPr>
            <w:noProof/>
            <w:webHidden/>
          </w:rPr>
          <w:t>76</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416" w:history="1">
        <w:r w:rsidRPr="00413286">
          <w:rPr>
            <w:rStyle w:val="Hyperlink"/>
            <w:noProof/>
          </w:rPr>
          <w:t>4.4.8</w:t>
        </w:r>
        <w:r>
          <w:rPr>
            <w:rFonts w:eastAsiaTheme="minorEastAsia" w:cstheme="minorBidi"/>
            <w:noProof/>
            <w:kern w:val="0"/>
            <w:sz w:val="22"/>
            <w:szCs w:val="22"/>
            <w:lang w:eastAsia="fi-FI" w:bidi="ar-SA"/>
          </w:rPr>
          <w:tab/>
        </w:r>
        <w:r w:rsidRPr="00413286">
          <w:rPr>
            <w:rStyle w:val="Hyperlink"/>
            <w:noProof/>
          </w:rPr>
          <w:t>Leddriver</w:t>
        </w:r>
        <w:r>
          <w:rPr>
            <w:noProof/>
            <w:webHidden/>
          </w:rPr>
          <w:tab/>
        </w:r>
        <w:r>
          <w:rPr>
            <w:noProof/>
            <w:webHidden/>
          </w:rPr>
          <w:fldChar w:fldCharType="begin"/>
        </w:r>
        <w:r>
          <w:rPr>
            <w:noProof/>
            <w:webHidden/>
          </w:rPr>
          <w:instrText xml:space="preserve"> PAGEREF _Toc101158416 \h </w:instrText>
        </w:r>
        <w:r>
          <w:rPr>
            <w:noProof/>
            <w:webHidden/>
          </w:rPr>
        </w:r>
        <w:r>
          <w:rPr>
            <w:noProof/>
            <w:webHidden/>
          </w:rPr>
          <w:fldChar w:fldCharType="separate"/>
        </w:r>
        <w:r>
          <w:rPr>
            <w:noProof/>
            <w:webHidden/>
          </w:rPr>
          <w:t>76</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417" w:history="1">
        <w:r w:rsidRPr="00413286">
          <w:rPr>
            <w:rStyle w:val="Hyperlink"/>
            <w:noProof/>
          </w:rPr>
          <w:t>4.4.9</w:t>
        </w:r>
        <w:r>
          <w:rPr>
            <w:rFonts w:eastAsiaTheme="minorEastAsia" w:cstheme="minorBidi"/>
            <w:noProof/>
            <w:kern w:val="0"/>
            <w:sz w:val="22"/>
            <w:szCs w:val="22"/>
            <w:lang w:eastAsia="fi-FI" w:bidi="ar-SA"/>
          </w:rPr>
          <w:tab/>
        </w:r>
        <w:r w:rsidRPr="00413286">
          <w:rPr>
            <w:rStyle w:val="Hyperlink"/>
            <w:noProof/>
          </w:rPr>
          <w:t>MFPI ohjaaminen</w:t>
        </w:r>
        <w:r>
          <w:rPr>
            <w:noProof/>
            <w:webHidden/>
          </w:rPr>
          <w:tab/>
        </w:r>
        <w:r>
          <w:rPr>
            <w:noProof/>
            <w:webHidden/>
          </w:rPr>
          <w:fldChar w:fldCharType="begin"/>
        </w:r>
        <w:r>
          <w:rPr>
            <w:noProof/>
            <w:webHidden/>
          </w:rPr>
          <w:instrText xml:space="preserve"> PAGEREF _Toc101158417 \h </w:instrText>
        </w:r>
        <w:r>
          <w:rPr>
            <w:noProof/>
            <w:webHidden/>
          </w:rPr>
        </w:r>
        <w:r>
          <w:rPr>
            <w:noProof/>
            <w:webHidden/>
          </w:rPr>
          <w:fldChar w:fldCharType="separate"/>
        </w:r>
        <w:r>
          <w:rPr>
            <w:noProof/>
            <w:webHidden/>
          </w:rPr>
          <w:t>76</w:t>
        </w:r>
        <w:r>
          <w:rPr>
            <w:noProof/>
            <w:webHidden/>
          </w:rPr>
          <w:fldChar w:fldCharType="end"/>
        </w:r>
      </w:hyperlink>
    </w:p>
    <w:p w:rsidR="00EE446D" w:rsidRDefault="00EE446D">
      <w:pPr>
        <w:pStyle w:val="TOC3"/>
        <w:rPr>
          <w:rFonts w:eastAsiaTheme="minorEastAsia" w:cstheme="minorBidi"/>
          <w:noProof/>
          <w:kern w:val="0"/>
          <w:sz w:val="22"/>
          <w:szCs w:val="22"/>
          <w:lang w:eastAsia="fi-FI" w:bidi="ar-SA"/>
        </w:rPr>
      </w:pPr>
      <w:hyperlink w:anchor="_Toc101158418" w:history="1">
        <w:r w:rsidRPr="00413286">
          <w:rPr>
            <w:rStyle w:val="Hyperlink"/>
            <w:noProof/>
          </w:rPr>
          <w:t>4.4.10</w:t>
        </w:r>
        <w:r>
          <w:rPr>
            <w:rFonts w:eastAsiaTheme="minorEastAsia" w:cstheme="minorBidi"/>
            <w:noProof/>
            <w:kern w:val="0"/>
            <w:sz w:val="22"/>
            <w:szCs w:val="22"/>
            <w:lang w:eastAsia="fi-FI" w:bidi="ar-SA"/>
          </w:rPr>
          <w:tab/>
        </w:r>
        <w:r w:rsidRPr="00413286">
          <w:rPr>
            <w:rStyle w:val="Hyperlink"/>
            <w:noProof/>
          </w:rPr>
          <w:t>Ohjelmoitavan logiikan Linux-ajurit</w:t>
        </w:r>
        <w:r>
          <w:rPr>
            <w:noProof/>
            <w:webHidden/>
          </w:rPr>
          <w:tab/>
        </w:r>
        <w:r>
          <w:rPr>
            <w:noProof/>
            <w:webHidden/>
          </w:rPr>
          <w:fldChar w:fldCharType="begin"/>
        </w:r>
        <w:r>
          <w:rPr>
            <w:noProof/>
            <w:webHidden/>
          </w:rPr>
          <w:instrText xml:space="preserve"> PAGEREF _Toc101158418 \h </w:instrText>
        </w:r>
        <w:r>
          <w:rPr>
            <w:noProof/>
            <w:webHidden/>
          </w:rPr>
        </w:r>
        <w:r>
          <w:rPr>
            <w:noProof/>
            <w:webHidden/>
          </w:rPr>
          <w:fldChar w:fldCharType="separate"/>
        </w:r>
        <w:r>
          <w:rPr>
            <w:noProof/>
            <w:webHidden/>
          </w:rPr>
          <w:t>76</w:t>
        </w:r>
        <w:r>
          <w:rPr>
            <w:noProof/>
            <w:webHidden/>
          </w:rPr>
          <w:fldChar w:fldCharType="end"/>
        </w:r>
      </w:hyperlink>
    </w:p>
    <w:p w:rsidR="00EE446D" w:rsidRDefault="00EE446D">
      <w:pPr>
        <w:pStyle w:val="TOC1"/>
        <w:rPr>
          <w:rFonts w:asciiTheme="minorHAnsi" w:eastAsiaTheme="minorEastAsia" w:hAnsiTheme="minorHAnsi" w:cstheme="minorBidi"/>
          <w:noProof/>
          <w:kern w:val="0"/>
          <w:sz w:val="22"/>
          <w:szCs w:val="22"/>
          <w:lang w:eastAsia="fi-FI" w:bidi="ar-SA"/>
        </w:rPr>
      </w:pPr>
      <w:hyperlink w:anchor="_Toc101158419" w:history="1">
        <w:r w:rsidRPr="00413286">
          <w:rPr>
            <w:rStyle w:val="Hyperlink"/>
            <w:noProof/>
          </w:rPr>
          <w:t>5</w:t>
        </w:r>
        <w:r>
          <w:rPr>
            <w:rFonts w:asciiTheme="minorHAnsi" w:eastAsiaTheme="minorEastAsia" w:hAnsiTheme="minorHAnsi" w:cstheme="minorBidi"/>
            <w:noProof/>
            <w:kern w:val="0"/>
            <w:sz w:val="22"/>
            <w:szCs w:val="22"/>
            <w:lang w:eastAsia="fi-FI" w:bidi="ar-SA"/>
          </w:rPr>
          <w:tab/>
        </w:r>
        <w:r w:rsidRPr="00413286">
          <w:rPr>
            <w:rStyle w:val="Hyperlink"/>
            <w:noProof/>
          </w:rPr>
          <w:t>Johtopäätökset</w:t>
        </w:r>
        <w:r>
          <w:rPr>
            <w:noProof/>
            <w:webHidden/>
          </w:rPr>
          <w:tab/>
        </w:r>
        <w:r>
          <w:rPr>
            <w:noProof/>
            <w:webHidden/>
          </w:rPr>
          <w:fldChar w:fldCharType="begin"/>
        </w:r>
        <w:r>
          <w:rPr>
            <w:noProof/>
            <w:webHidden/>
          </w:rPr>
          <w:instrText xml:space="preserve"> PAGEREF _Toc101158419 \h </w:instrText>
        </w:r>
        <w:r>
          <w:rPr>
            <w:noProof/>
            <w:webHidden/>
          </w:rPr>
        </w:r>
        <w:r>
          <w:rPr>
            <w:noProof/>
            <w:webHidden/>
          </w:rPr>
          <w:fldChar w:fldCharType="separate"/>
        </w:r>
        <w:r>
          <w:rPr>
            <w:noProof/>
            <w:webHidden/>
          </w:rPr>
          <w:t>78</w:t>
        </w:r>
        <w:r>
          <w:rPr>
            <w:noProof/>
            <w:webHidden/>
          </w:rPr>
          <w:fldChar w:fldCharType="end"/>
        </w:r>
      </w:hyperlink>
    </w:p>
    <w:p w:rsidR="00EE446D" w:rsidRDefault="00EE446D">
      <w:pPr>
        <w:pStyle w:val="TOC1"/>
        <w:rPr>
          <w:rFonts w:asciiTheme="minorHAnsi" w:eastAsiaTheme="minorEastAsia" w:hAnsiTheme="minorHAnsi" w:cstheme="minorBidi"/>
          <w:noProof/>
          <w:kern w:val="0"/>
          <w:sz w:val="22"/>
          <w:szCs w:val="22"/>
          <w:lang w:eastAsia="fi-FI" w:bidi="ar-SA"/>
        </w:rPr>
      </w:pPr>
      <w:hyperlink w:anchor="_Toc101158420" w:history="1">
        <w:r w:rsidRPr="00413286">
          <w:rPr>
            <w:rStyle w:val="Hyperlink"/>
            <w:noProof/>
          </w:rPr>
          <w:t>Lähteet</w:t>
        </w:r>
        <w:r>
          <w:rPr>
            <w:noProof/>
            <w:webHidden/>
          </w:rPr>
          <w:tab/>
        </w:r>
        <w:r>
          <w:rPr>
            <w:noProof/>
            <w:webHidden/>
          </w:rPr>
          <w:fldChar w:fldCharType="begin"/>
        </w:r>
        <w:r>
          <w:rPr>
            <w:noProof/>
            <w:webHidden/>
          </w:rPr>
          <w:instrText xml:space="preserve"> PAGEREF _Toc101158420 \h </w:instrText>
        </w:r>
        <w:r>
          <w:rPr>
            <w:noProof/>
            <w:webHidden/>
          </w:rPr>
        </w:r>
        <w:r>
          <w:rPr>
            <w:noProof/>
            <w:webHidden/>
          </w:rPr>
          <w:fldChar w:fldCharType="separate"/>
        </w:r>
        <w:r>
          <w:rPr>
            <w:noProof/>
            <w:webHidden/>
          </w:rPr>
          <w:t>79</w:t>
        </w:r>
        <w:r>
          <w:rPr>
            <w:noProof/>
            <w:webHidden/>
          </w:rPr>
          <w:fldChar w:fldCharType="end"/>
        </w:r>
      </w:hyperlink>
    </w:p>
    <w:p w:rsidR="00EE446D" w:rsidRDefault="00EE446D">
      <w:pPr>
        <w:pStyle w:val="TOC1"/>
        <w:rPr>
          <w:rFonts w:asciiTheme="minorHAnsi" w:eastAsiaTheme="minorEastAsia" w:hAnsiTheme="minorHAnsi" w:cstheme="minorBidi"/>
          <w:noProof/>
          <w:kern w:val="0"/>
          <w:sz w:val="22"/>
          <w:szCs w:val="22"/>
          <w:lang w:eastAsia="fi-FI" w:bidi="ar-SA"/>
        </w:rPr>
      </w:pPr>
      <w:hyperlink w:anchor="_Toc101158421" w:history="1">
        <w:r w:rsidRPr="00413286">
          <w:rPr>
            <w:rStyle w:val="Hyperlink"/>
            <w:noProof/>
          </w:rPr>
          <w:t>Liitteet</w:t>
        </w:r>
        <w:r>
          <w:rPr>
            <w:noProof/>
            <w:webHidden/>
          </w:rPr>
          <w:tab/>
        </w:r>
        <w:r>
          <w:rPr>
            <w:noProof/>
            <w:webHidden/>
          </w:rPr>
          <w:fldChar w:fldCharType="begin"/>
        </w:r>
        <w:r>
          <w:rPr>
            <w:noProof/>
            <w:webHidden/>
          </w:rPr>
          <w:instrText xml:space="preserve"> PAGEREF _Toc101158421 \h </w:instrText>
        </w:r>
        <w:r>
          <w:rPr>
            <w:noProof/>
            <w:webHidden/>
          </w:rPr>
        </w:r>
        <w:r>
          <w:rPr>
            <w:noProof/>
            <w:webHidden/>
          </w:rPr>
          <w:fldChar w:fldCharType="separate"/>
        </w:r>
        <w:r>
          <w:rPr>
            <w:noProof/>
            <w:webHidden/>
          </w:rPr>
          <w:t>86</w:t>
        </w:r>
        <w:r>
          <w:rPr>
            <w:noProof/>
            <w:webHidden/>
          </w:rPr>
          <w:fldChar w:fldCharType="end"/>
        </w:r>
      </w:hyperlink>
    </w:p>
    <w:p w:rsidR="00F87BC4" w:rsidRPr="00DC3925" w:rsidRDefault="002B10E9" w:rsidP="00F87BC4">
      <w:pPr>
        <w:spacing w:line="240" w:lineRule="auto"/>
        <w:jc w:val="left"/>
      </w:pPr>
      <w:r w:rsidRPr="00DC3925">
        <w:rPr>
          <w:rFonts w:ascii="Calibri" w:hAnsi="Calibri"/>
        </w:rPr>
        <w:fldChar w:fldCharType="end"/>
      </w:r>
      <w:r w:rsidR="00D87370" w:rsidRPr="00DC3925">
        <w:br w:type="page"/>
      </w:r>
    </w:p>
    <w:p w:rsidR="00F87BC4" w:rsidRPr="00DC3925" w:rsidRDefault="00F87BC4" w:rsidP="00137178">
      <w:pPr>
        <w:pStyle w:val="Headingsmall"/>
      </w:pPr>
      <w:r w:rsidRPr="00DC3925">
        <w:lastRenderedPageBreak/>
        <w:t>Kuvat</w:t>
      </w:r>
    </w:p>
    <w:p w:rsidR="00E43CA3" w:rsidRPr="00DC3925" w:rsidRDefault="00E43CA3" w:rsidP="00F87BC4">
      <w:pPr>
        <w:spacing w:line="240" w:lineRule="auto"/>
        <w:jc w:val="left"/>
      </w:pPr>
    </w:p>
    <w:p w:rsidR="00EE446D" w:rsidRDefault="00107014">
      <w:pPr>
        <w:pStyle w:val="TableofFigures"/>
        <w:tabs>
          <w:tab w:val="left" w:pos="1100"/>
          <w:tab w:val="right" w:pos="8494"/>
        </w:tabs>
        <w:rPr>
          <w:rFonts w:eastAsiaTheme="minorEastAsia" w:cstheme="minorBidi"/>
          <w:noProof/>
          <w:kern w:val="0"/>
          <w:sz w:val="22"/>
          <w:szCs w:val="22"/>
          <w:lang w:eastAsia="fi-FI" w:bidi="ar-SA"/>
        </w:rPr>
      </w:pPr>
      <w:r w:rsidRPr="00DC3925">
        <w:fldChar w:fldCharType="begin"/>
      </w:r>
      <w:r w:rsidRPr="00DC3925">
        <w:instrText xml:space="preserve"> TOC \h \z \c "Kuva" </w:instrText>
      </w:r>
      <w:r w:rsidRPr="00DC3925">
        <w:fldChar w:fldCharType="separate"/>
      </w:r>
      <w:hyperlink w:anchor="_Toc101158422" w:history="1">
        <w:r w:rsidR="00EE446D" w:rsidRPr="000B1319">
          <w:rPr>
            <w:rStyle w:val="Hyperlink"/>
            <w:noProof/>
          </w:rPr>
          <w:t>Kuva 1.</w:t>
        </w:r>
        <w:r w:rsidR="00EE446D">
          <w:rPr>
            <w:rFonts w:eastAsiaTheme="minorEastAsia" w:cstheme="minorBidi"/>
            <w:noProof/>
            <w:kern w:val="0"/>
            <w:sz w:val="22"/>
            <w:szCs w:val="22"/>
            <w:lang w:eastAsia="fi-FI" w:bidi="ar-SA"/>
          </w:rPr>
          <w:tab/>
        </w:r>
        <w:r w:rsidR="00EE446D" w:rsidRPr="000B1319">
          <w:rPr>
            <w:rStyle w:val="Hyperlink"/>
            <w:noProof/>
          </w:rPr>
          <w:t>Valo elektromagneettisena aaltona (Murphy ja muut, 2012, s. 23).</w:t>
        </w:r>
        <w:r w:rsidR="00EE446D">
          <w:rPr>
            <w:noProof/>
            <w:webHidden/>
          </w:rPr>
          <w:tab/>
        </w:r>
        <w:r w:rsidR="00EE446D">
          <w:rPr>
            <w:noProof/>
            <w:webHidden/>
          </w:rPr>
          <w:fldChar w:fldCharType="begin"/>
        </w:r>
        <w:r w:rsidR="00EE446D">
          <w:rPr>
            <w:noProof/>
            <w:webHidden/>
          </w:rPr>
          <w:instrText xml:space="preserve"> PAGEREF _Toc101158422 \h </w:instrText>
        </w:r>
        <w:r w:rsidR="00EE446D">
          <w:rPr>
            <w:noProof/>
            <w:webHidden/>
          </w:rPr>
        </w:r>
        <w:r w:rsidR="00EE446D">
          <w:rPr>
            <w:noProof/>
            <w:webHidden/>
          </w:rPr>
          <w:fldChar w:fldCharType="separate"/>
        </w:r>
        <w:r w:rsidR="00EE446D">
          <w:rPr>
            <w:noProof/>
            <w:webHidden/>
          </w:rPr>
          <w:t>12</w:t>
        </w:r>
        <w:r w:rsidR="00EE446D">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23" w:history="1">
        <w:r w:rsidRPr="000B1319">
          <w:rPr>
            <w:rStyle w:val="Hyperlink"/>
            <w:noProof/>
          </w:rPr>
          <w:t>Kuva 2.</w:t>
        </w:r>
        <w:r>
          <w:rPr>
            <w:rFonts w:eastAsiaTheme="minorEastAsia" w:cstheme="minorBidi"/>
            <w:noProof/>
            <w:kern w:val="0"/>
            <w:sz w:val="22"/>
            <w:szCs w:val="22"/>
            <w:lang w:eastAsia="fi-FI" w:bidi="ar-SA"/>
          </w:rPr>
          <w:tab/>
        </w:r>
        <w:r w:rsidRPr="000B1319">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_Toc101158423 \h </w:instrText>
        </w:r>
        <w:r>
          <w:rPr>
            <w:noProof/>
            <w:webHidden/>
          </w:rPr>
        </w:r>
        <w:r>
          <w:rPr>
            <w:noProof/>
            <w:webHidden/>
          </w:rPr>
          <w:fldChar w:fldCharType="separate"/>
        </w:r>
        <w:r>
          <w:rPr>
            <w:noProof/>
            <w:webHidden/>
          </w:rPr>
          <w:t>13</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24" w:history="1">
        <w:r w:rsidRPr="000B1319">
          <w:rPr>
            <w:rStyle w:val="Hyperlink"/>
            <w:noProof/>
          </w:rPr>
          <w:t>Kuva 3.</w:t>
        </w:r>
        <w:r>
          <w:rPr>
            <w:rFonts w:eastAsiaTheme="minorEastAsia" w:cstheme="minorBidi"/>
            <w:noProof/>
            <w:kern w:val="0"/>
            <w:sz w:val="22"/>
            <w:szCs w:val="22"/>
            <w:lang w:eastAsia="fi-FI" w:bidi="ar-SA"/>
          </w:rPr>
          <w:tab/>
        </w:r>
        <w:r w:rsidRPr="000B1319">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_Toc101158424 \h </w:instrText>
        </w:r>
        <w:r>
          <w:rPr>
            <w:noProof/>
            <w:webHidden/>
          </w:rPr>
        </w:r>
        <w:r>
          <w:rPr>
            <w:noProof/>
            <w:webHidden/>
          </w:rPr>
          <w:fldChar w:fldCharType="separate"/>
        </w:r>
        <w:r>
          <w:rPr>
            <w:noProof/>
            <w:webHidden/>
          </w:rPr>
          <w:t>14</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25" w:history="1">
        <w:r w:rsidRPr="000B1319">
          <w:rPr>
            <w:rStyle w:val="Hyperlink"/>
            <w:noProof/>
          </w:rPr>
          <w:t>Kuva 4.</w:t>
        </w:r>
        <w:r>
          <w:rPr>
            <w:rFonts w:eastAsiaTheme="minorEastAsia" w:cstheme="minorBidi"/>
            <w:noProof/>
            <w:kern w:val="0"/>
            <w:sz w:val="22"/>
            <w:szCs w:val="22"/>
            <w:lang w:eastAsia="fi-FI" w:bidi="ar-SA"/>
          </w:rPr>
          <w:tab/>
        </w:r>
        <w:r w:rsidRPr="000B1319">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_Toc101158425 \h </w:instrText>
        </w:r>
        <w:r>
          <w:rPr>
            <w:noProof/>
            <w:webHidden/>
          </w:rPr>
        </w:r>
        <w:r>
          <w:rPr>
            <w:noProof/>
            <w:webHidden/>
          </w:rPr>
          <w:fldChar w:fldCharType="separate"/>
        </w:r>
        <w:r>
          <w:rPr>
            <w:noProof/>
            <w:webHidden/>
          </w:rPr>
          <w:t>16</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26" w:history="1">
        <w:r w:rsidRPr="000B1319">
          <w:rPr>
            <w:rStyle w:val="Hyperlink"/>
            <w:noProof/>
            <w:lang w:val="en-US"/>
          </w:rPr>
          <w:t>Kuva 5.</w:t>
        </w:r>
        <w:r>
          <w:rPr>
            <w:rFonts w:eastAsiaTheme="minorEastAsia" w:cstheme="minorBidi"/>
            <w:noProof/>
            <w:kern w:val="0"/>
            <w:sz w:val="22"/>
            <w:szCs w:val="22"/>
            <w:lang w:eastAsia="fi-FI" w:bidi="ar-SA"/>
          </w:rPr>
          <w:tab/>
        </w:r>
        <w:r w:rsidRPr="000B1319">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_Toc101158426 \h </w:instrText>
        </w:r>
        <w:r>
          <w:rPr>
            <w:noProof/>
            <w:webHidden/>
          </w:rPr>
        </w:r>
        <w:r>
          <w:rPr>
            <w:noProof/>
            <w:webHidden/>
          </w:rPr>
          <w:fldChar w:fldCharType="separate"/>
        </w:r>
        <w:r>
          <w:rPr>
            <w:noProof/>
            <w:webHidden/>
          </w:rPr>
          <w:t>17</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27" w:history="1">
        <w:r w:rsidRPr="000B1319">
          <w:rPr>
            <w:rStyle w:val="Hyperlink"/>
            <w:noProof/>
          </w:rPr>
          <w:t>Kuva 6.</w:t>
        </w:r>
        <w:r>
          <w:rPr>
            <w:rFonts w:eastAsiaTheme="minorEastAsia" w:cstheme="minorBidi"/>
            <w:noProof/>
            <w:kern w:val="0"/>
            <w:sz w:val="22"/>
            <w:szCs w:val="22"/>
            <w:lang w:eastAsia="fi-FI" w:bidi="ar-SA"/>
          </w:rPr>
          <w:tab/>
        </w:r>
        <w:r w:rsidRPr="000B1319">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_Toc101158427 \h </w:instrText>
        </w:r>
        <w:r>
          <w:rPr>
            <w:noProof/>
            <w:webHidden/>
          </w:rPr>
        </w:r>
        <w:r>
          <w:rPr>
            <w:noProof/>
            <w:webHidden/>
          </w:rPr>
          <w:fldChar w:fldCharType="separate"/>
        </w:r>
        <w:r>
          <w:rPr>
            <w:noProof/>
            <w:webHidden/>
          </w:rPr>
          <w:t>19</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28" w:history="1">
        <w:r w:rsidRPr="000B1319">
          <w:rPr>
            <w:rStyle w:val="Hyperlink"/>
            <w:noProof/>
          </w:rPr>
          <w:t>Kuva 7.</w:t>
        </w:r>
        <w:r>
          <w:rPr>
            <w:rFonts w:eastAsiaTheme="minorEastAsia" w:cstheme="minorBidi"/>
            <w:noProof/>
            <w:kern w:val="0"/>
            <w:sz w:val="22"/>
            <w:szCs w:val="22"/>
            <w:lang w:eastAsia="fi-FI" w:bidi="ar-SA"/>
          </w:rPr>
          <w:tab/>
        </w:r>
        <w:r w:rsidRPr="000B1319">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_Toc101158428 \h </w:instrText>
        </w:r>
        <w:r>
          <w:rPr>
            <w:noProof/>
            <w:webHidden/>
          </w:rPr>
        </w:r>
        <w:r>
          <w:rPr>
            <w:noProof/>
            <w:webHidden/>
          </w:rPr>
          <w:fldChar w:fldCharType="separate"/>
        </w:r>
        <w:r>
          <w:rPr>
            <w:noProof/>
            <w:webHidden/>
          </w:rPr>
          <w:t>22</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29" w:history="1">
        <w:r w:rsidRPr="000B1319">
          <w:rPr>
            <w:rStyle w:val="Hyperlink"/>
            <w:noProof/>
          </w:rPr>
          <w:t>Kuva 8.</w:t>
        </w:r>
        <w:r>
          <w:rPr>
            <w:rFonts w:eastAsiaTheme="minorEastAsia" w:cstheme="minorBidi"/>
            <w:noProof/>
            <w:kern w:val="0"/>
            <w:sz w:val="22"/>
            <w:szCs w:val="22"/>
            <w:lang w:eastAsia="fi-FI" w:bidi="ar-SA"/>
          </w:rPr>
          <w:tab/>
        </w:r>
        <w:r w:rsidRPr="000B1319">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_Toc101158429 \h </w:instrText>
        </w:r>
        <w:r>
          <w:rPr>
            <w:noProof/>
            <w:webHidden/>
          </w:rPr>
        </w:r>
        <w:r>
          <w:rPr>
            <w:noProof/>
            <w:webHidden/>
          </w:rPr>
          <w:fldChar w:fldCharType="separate"/>
        </w:r>
        <w:r>
          <w:rPr>
            <w:noProof/>
            <w:webHidden/>
          </w:rPr>
          <w:t>23</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30" w:history="1">
        <w:r w:rsidRPr="000B1319">
          <w:rPr>
            <w:rStyle w:val="Hyperlink"/>
            <w:noProof/>
          </w:rPr>
          <w:t>Kuva 9.</w:t>
        </w:r>
        <w:r>
          <w:rPr>
            <w:rFonts w:eastAsiaTheme="minorEastAsia" w:cstheme="minorBidi"/>
            <w:noProof/>
            <w:kern w:val="0"/>
            <w:sz w:val="22"/>
            <w:szCs w:val="22"/>
            <w:lang w:eastAsia="fi-FI" w:bidi="ar-SA"/>
          </w:rPr>
          <w:tab/>
        </w:r>
        <w:r w:rsidRPr="000B1319">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_Toc101158430 \h </w:instrText>
        </w:r>
        <w:r>
          <w:rPr>
            <w:noProof/>
            <w:webHidden/>
          </w:rPr>
        </w:r>
        <w:r>
          <w:rPr>
            <w:noProof/>
            <w:webHidden/>
          </w:rPr>
          <w:fldChar w:fldCharType="separate"/>
        </w:r>
        <w:r>
          <w:rPr>
            <w:noProof/>
            <w:webHidden/>
          </w:rPr>
          <w:t>23</w:t>
        </w:r>
        <w:r>
          <w:rPr>
            <w:noProof/>
            <w:webHidden/>
          </w:rPr>
          <w:fldChar w:fldCharType="end"/>
        </w:r>
      </w:hyperlink>
    </w:p>
    <w:p w:rsidR="00EE446D" w:rsidRDefault="00EE446D">
      <w:pPr>
        <w:pStyle w:val="TableofFigures"/>
        <w:tabs>
          <w:tab w:val="left" w:pos="1320"/>
          <w:tab w:val="right" w:pos="8494"/>
        </w:tabs>
        <w:rPr>
          <w:rFonts w:eastAsiaTheme="minorEastAsia" w:cstheme="minorBidi"/>
          <w:noProof/>
          <w:kern w:val="0"/>
          <w:sz w:val="22"/>
          <w:szCs w:val="22"/>
          <w:lang w:eastAsia="fi-FI" w:bidi="ar-SA"/>
        </w:rPr>
      </w:pPr>
      <w:hyperlink w:anchor="_Toc101158431" w:history="1">
        <w:r w:rsidRPr="000B1319">
          <w:rPr>
            <w:rStyle w:val="Hyperlink"/>
            <w:noProof/>
          </w:rPr>
          <w:t>Kuva 10.</w:t>
        </w:r>
        <w:r>
          <w:rPr>
            <w:rFonts w:eastAsiaTheme="minorEastAsia" w:cstheme="minorBidi"/>
            <w:noProof/>
            <w:kern w:val="0"/>
            <w:sz w:val="22"/>
            <w:szCs w:val="22"/>
            <w:lang w:eastAsia="fi-FI" w:bidi="ar-SA"/>
          </w:rPr>
          <w:tab/>
        </w:r>
        <w:r w:rsidRPr="000B1319">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_Toc101158431 \h </w:instrText>
        </w:r>
        <w:r>
          <w:rPr>
            <w:noProof/>
            <w:webHidden/>
          </w:rPr>
        </w:r>
        <w:r>
          <w:rPr>
            <w:noProof/>
            <w:webHidden/>
          </w:rPr>
          <w:fldChar w:fldCharType="separate"/>
        </w:r>
        <w:r>
          <w:rPr>
            <w:noProof/>
            <w:webHidden/>
          </w:rPr>
          <w:t>24</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32" w:history="1">
        <w:r w:rsidRPr="000B1319">
          <w:rPr>
            <w:rStyle w:val="Hyperlink"/>
            <w:noProof/>
          </w:rPr>
          <w:t>Kuva 11.</w:t>
        </w:r>
        <w:r>
          <w:rPr>
            <w:rFonts w:eastAsiaTheme="minorEastAsia" w:cstheme="minorBidi"/>
            <w:noProof/>
            <w:kern w:val="0"/>
            <w:sz w:val="22"/>
            <w:szCs w:val="22"/>
            <w:lang w:eastAsia="fi-FI" w:bidi="ar-SA"/>
          </w:rPr>
          <w:tab/>
        </w:r>
        <w:r w:rsidRPr="000B1319">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_Toc101158432 \h </w:instrText>
        </w:r>
        <w:r>
          <w:rPr>
            <w:noProof/>
            <w:webHidden/>
          </w:rPr>
        </w:r>
        <w:r>
          <w:rPr>
            <w:noProof/>
            <w:webHidden/>
          </w:rPr>
          <w:fldChar w:fldCharType="separate"/>
        </w:r>
        <w:r>
          <w:rPr>
            <w:noProof/>
            <w:webHidden/>
          </w:rPr>
          <w:t>24</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33" w:history="1">
        <w:r w:rsidRPr="000B1319">
          <w:rPr>
            <w:rStyle w:val="Hyperlink"/>
            <w:noProof/>
          </w:rPr>
          <w:t>Kuva 12.</w:t>
        </w:r>
        <w:r>
          <w:rPr>
            <w:rFonts w:eastAsiaTheme="minorEastAsia" w:cstheme="minorBidi"/>
            <w:noProof/>
            <w:kern w:val="0"/>
            <w:sz w:val="22"/>
            <w:szCs w:val="22"/>
            <w:lang w:eastAsia="fi-FI" w:bidi="ar-SA"/>
          </w:rPr>
          <w:tab/>
        </w:r>
        <w:r w:rsidRPr="000B1319">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_Toc101158433 \h </w:instrText>
        </w:r>
        <w:r>
          <w:rPr>
            <w:noProof/>
            <w:webHidden/>
          </w:rPr>
        </w:r>
        <w:r>
          <w:rPr>
            <w:noProof/>
            <w:webHidden/>
          </w:rPr>
          <w:fldChar w:fldCharType="separate"/>
        </w:r>
        <w:r>
          <w:rPr>
            <w:noProof/>
            <w:webHidden/>
          </w:rPr>
          <w:t>25</w:t>
        </w:r>
        <w:r>
          <w:rPr>
            <w:noProof/>
            <w:webHidden/>
          </w:rPr>
          <w:fldChar w:fldCharType="end"/>
        </w:r>
      </w:hyperlink>
    </w:p>
    <w:p w:rsidR="00EE446D" w:rsidRDefault="00EE446D">
      <w:pPr>
        <w:pStyle w:val="TableofFigures"/>
        <w:tabs>
          <w:tab w:val="left" w:pos="1320"/>
          <w:tab w:val="right" w:pos="8494"/>
        </w:tabs>
        <w:rPr>
          <w:rFonts w:eastAsiaTheme="minorEastAsia" w:cstheme="minorBidi"/>
          <w:noProof/>
          <w:kern w:val="0"/>
          <w:sz w:val="22"/>
          <w:szCs w:val="22"/>
          <w:lang w:eastAsia="fi-FI" w:bidi="ar-SA"/>
        </w:rPr>
      </w:pPr>
      <w:hyperlink w:anchor="_Toc101158434" w:history="1">
        <w:r w:rsidRPr="000B1319">
          <w:rPr>
            <w:rStyle w:val="Hyperlink"/>
            <w:noProof/>
            <w:lang w:val="en-US"/>
          </w:rPr>
          <w:t>Kuva 13.</w:t>
        </w:r>
        <w:r>
          <w:rPr>
            <w:rFonts w:eastAsiaTheme="minorEastAsia" w:cstheme="minorBidi"/>
            <w:noProof/>
            <w:kern w:val="0"/>
            <w:sz w:val="22"/>
            <w:szCs w:val="22"/>
            <w:lang w:eastAsia="fi-FI" w:bidi="ar-SA"/>
          </w:rPr>
          <w:tab/>
        </w:r>
        <w:r w:rsidRPr="000B1319">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_Toc101158434 \h </w:instrText>
        </w:r>
        <w:r>
          <w:rPr>
            <w:noProof/>
            <w:webHidden/>
          </w:rPr>
        </w:r>
        <w:r>
          <w:rPr>
            <w:noProof/>
            <w:webHidden/>
          </w:rPr>
          <w:fldChar w:fldCharType="separate"/>
        </w:r>
        <w:r>
          <w:rPr>
            <w:noProof/>
            <w:webHidden/>
          </w:rPr>
          <w:t>25</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35" w:history="1">
        <w:r w:rsidRPr="000B1319">
          <w:rPr>
            <w:rStyle w:val="Hyperlink"/>
            <w:noProof/>
          </w:rPr>
          <w:t>Kuva 14.</w:t>
        </w:r>
        <w:r>
          <w:rPr>
            <w:rFonts w:eastAsiaTheme="minorEastAsia" w:cstheme="minorBidi"/>
            <w:noProof/>
            <w:kern w:val="0"/>
            <w:sz w:val="22"/>
            <w:szCs w:val="22"/>
            <w:lang w:eastAsia="fi-FI" w:bidi="ar-SA"/>
          </w:rPr>
          <w:tab/>
        </w:r>
        <w:r w:rsidRPr="000B1319">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_Toc101158435 \h </w:instrText>
        </w:r>
        <w:r>
          <w:rPr>
            <w:noProof/>
            <w:webHidden/>
          </w:rPr>
        </w:r>
        <w:r>
          <w:rPr>
            <w:noProof/>
            <w:webHidden/>
          </w:rPr>
          <w:fldChar w:fldCharType="separate"/>
        </w:r>
        <w:r>
          <w:rPr>
            <w:noProof/>
            <w:webHidden/>
          </w:rPr>
          <w:t>26</w:t>
        </w:r>
        <w:r>
          <w:rPr>
            <w:noProof/>
            <w:webHidden/>
          </w:rPr>
          <w:fldChar w:fldCharType="end"/>
        </w:r>
      </w:hyperlink>
    </w:p>
    <w:p w:rsidR="00EE446D" w:rsidRDefault="00EE446D">
      <w:pPr>
        <w:pStyle w:val="TableofFigures"/>
        <w:tabs>
          <w:tab w:val="left" w:pos="1320"/>
          <w:tab w:val="right" w:pos="8494"/>
        </w:tabs>
        <w:rPr>
          <w:rFonts w:eastAsiaTheme="minorEastAsia" w:cstheme="minorBidi"/>
          <w:noProof/>
          <w:kern w:val="0"/>
          <w:sz w:val="22"/>
          <w:szCs w:val="22"/>
          <w:lang w:eastAsia="fi-FI" w:bidi="ar-SA"/>
        </w:rPr>
      </w:pPr>
      <w:hyperlink w:anchor="_Toc101158436" w:history="1">
        <w:r w:rsidRPr="000B1319">
          <w:rPr>
            <w:rStyle w:val="Hyperlink"/>
            <w:noProof/>
          </w:rPr>
          <w:t>Kuva 15.</w:t>
        </w:r>
        <w:r>
          <w:rPr>
            <w:rFonts w:eastAsiaTheme="minorEastAsia" w:cstheme="minorBidi"/>
            <w:noProof/>
            <w:kern w:val="0"/>
            <w:sz w:val="22"/>
            <w:szCs w:val="22"/>
            <w:lang w:eastAsia="fi-FI" w:bidi="ar-SA"/>
          </w:rPr>
          <w:tab/>
        </w:r>
        <w:r w:rsidRPr="000B1319">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_Toc101158436 \h </w:instrText>
        </w:r>
        <w:r>
          <w:rPr>
            <w:noProof/>
            <w:webHidden/>
          </w:rPr>
        </w:r>
        <w:r>
          <w:rPr>
            <w:noProof/>
            <w:webHidden/>
          </w:rPr>
          <w:fldChar w:fldCharType="separate"/>
        </w:r>
        <w:r>
          <w:rPr>
            <w:noProof/>
            <w:webHidden/>
          </w:rPr>
          <w:t>27</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37" w:history="1">
        <w:r w:rsidRPr="000B1319">
          <w:rPr>
            <w:rStyle w:val="Hyperlink"/>
            <w:noProof/>
          </w:rPr>
          <w:t>Kuva 16.</w:t>
        </w:r>
        <w:r>
          <w:rPr>
            <w:rFonts w:eastAsiaTheme="minorEastAsia" w:cstheme="minorBidi"/>
            <w:noProof/>
            <w:kern w:val="0"/>
            <w:sz w:val="22"/>
            <w:szCs w:val="22"/>
            <w:lang w:eastAsia="fi-FI" w:bidi="ar-SA"/>
          </w:rPr>
          <w:tab/>
        </w:r>
        <w:r w:rsidRPr="000B1319">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_Toc101158437 \h </w:instrText>
        </w:r>
        <w:r>
          <w:rPr>
            <w:noProof/>
            <w:webHidden/>
          </w:rPr>
        </w:r>
        <w:r>
          <w:rPr>
            <w:noProof/>
            <w:webHidden/>
          </w:rPr>
          <w:fldChar w:fldCharType="separate"/>
        </w:r>
        <w:r>
          <w:rPr>
            <w:noProof/>
            <w:webHidden/>
          </w:rPr>
          <w:t>28</w:t>
        </w:r>
        <w:r>
          <w:rPr>
            <w:noProof/>
            <w:webHidden/>
          </w:rPr>
          <w:fldChar w:fldCharType="end"/>
        </w:r>
      </w:hyperlink>
    </w:p>
    <w:p w:rsidR="00EE446D" w:rsidRDefault="00EE446D">
      <w:pPr>
        <w:pStyle w:val="TableofFigures"/>
        <w:tabs>
          <w:tab w:val="left" w:pos="1320"/>
          <w:tab w:val="right" w:pos="8494"/>
        </w:tabs>
        <w:rPr>
          <w:rFonts w:eastAsiaTheme="minorEastAsia" w:cstheme="minorBidi"/>
          <w:noProof/>
          <w:kern w:val="0"/>
          <w:sz w:val="22"/>
          <w:szCs w:val="22"/>
          <w:lang w:eastAsia="fi-FI" w:bidi="ar-SA"/>
        </w:rPr>
      </w:pPr>
      <w:hyperlink w:anchor="_Toc101158438" w:history="1">
        <w:r w:rsidRPr="000B1319">
          <w:rPr>
            <w:rStyle w:val="Hyperlink"/>
            <w:noProof/>
          </w:rPr>
          <w:t>Kuva 17.</w:t>
        </w:r>
        <w:r>
          <w:rPr>
            <w:rFonts w:eastAsiaTheme="minorEastAsia" w:cstheme="minorBidi"/>
            <w:noProof/>
            <w:kern w:val="0"/>
            <w:sz w:val="22"/>
            <w:szCs w:val="22"/>
            <w:lang w:eastAsia="fi-FI" w:bidi="ar-SA"/>
          </w:rPr>
          <w:tab/>
        </w:r>
        <w:r w:rsidRPr="000B1319">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_Toc101158438 \h </w:instrText>
        </w:r>
        <w:r>
          <w:rPr>
            <w:noProof/>
            <w:webHidden/>
          </w:rPr>
        </w:r>
        <w:r>
          <w:rPr>
            <w:noProof/>
            <w:webHidden/>
          </w:rPr>
          <w:fldChar w:fldCharType="separate"/>
        </w:r>
        <w:r>
          <w:rPr>
            <w:noProof/>
            <w:webHidden/>
          </w:rPr>
          <w:t>29</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39" w:history="1">
        <w:r w:rsidRPr="000B1319">
          <w:rPr>
            <w:rStyle w:val="Hyperlink"/>
            <w:noProof/>
          </w:rPr>
          <w:t>Kuva 18.</w:t>
        </w:r>
        <w:r>
          <w:rPr>
            <w:rFonts w:eastAsiaTheme="minorEastAsia" w:cstheme="minorBidi"/>
            <w:noProof/>
            <w:kern w:val="0"/>
            <w:sz w:val="22"/>
            <w:szCs w:val="22"/>
            <w:lang w:eastAsia="fi-FI" w:bidi="ar-SA"/>
          </w:rPr>
          <w:tab/>
        </w:r>
        <w:r w:rsidRPr="000B1319">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_Toc101158439 \h </w:instrText>
        </w:r>
        <w:r>
          <w:rPr>
            <w:noProof/>
            <w:webHidden/>
          </w:rPr>
        </w:r>
        <w:r>
          <w:rPr>
            <w:noProof/>
            <w:webHidden/>
          </w:rPr>
          <w:fldChar w:fldCharType="separate"/>
        </w:r>
        <w:r>
          <w:rPr>
            <w:noProof/>
            <w:webHidden/>
          </w:rPr>
          <w:t>31</w:t>
        </w:r>
        <w:r>
          <w:rPr>
            <w:noProof/>
            <w:webHidden/>
          </w:rPr>
          <w:fldChar w:fldCharType="end"/>
        </w:r>
      </w:hyperlink>
    </w:p>
    <w:p w:rsidR="00EE446D" w:rsidRDefault="00EE446D">
      <w:pPr>
        <w:pStyle w:val="TableofFigures"/>
        <w:tabs>
          <w:tab w:val="left" w:pos="1320"/>
          <w:tab w:val="right" w:pos="8494"/>
        </w:tabs>
        <w:rPr>
          <w:rFonts w:eastAsiaTheme="minorEastAsia" w:cstheme="minorBidi"/>
          <w:noProof/>
          <w:kern w:val="0"/>
          <w:sz w:val="22"/>
          <w:szCs w:val="22"/>
          <w:lang w:eastAsia="fi-FI" w:bidi="ar-SA"/>
        </w:rPr>
      </w:pPr>
      <w:hyperlink w:anchor="_Toc101158440" w:history="1">
        <w:r w:rsidRPr="000B1319">
          <w:rPr>
            <w:rStyle w:val="Hyperlink"/>
            <w:noProof/>
          </w:rPr>
          <w:t>Kuva 19.</w:t>
        </w:r>
        <w:r>
          <w:rPr>
            <w:rFonts w:eastAsiaTheme="minorEastAsia" w:cstheme="minorBidi"/>
            <w:noProof/>
            <w:kern w:val="0"/>
            <w:sz w:val="22"/>
            <w:szCs w:val="22"/>
            <w:lang w:eastAsia="fi-FI" w:bidi="ar-SA"/>
          </w:rPr>
          <w:tab/>
        </w:r>
        <w:r w:rsidRPr="000B1319">
          <w:rPr>
            <w:rStyle w:val="Hyperlink"/>
            <w:noProof/>
          </w:rPr>
          <w:t xml:space="preserve">Spektrikuvadata. Jokainen piste kuutiossa on yksittäinen lukuarvo. Dataa voi ajatella yksittäisinä kuvina I(x,y) jokaista aallonpituutta </w:t>
        </w:r>
        <w:r w:rsidRPr="000B1319">
          <w:rPr>
            <w:rStyle w:val="Hyperlink"/>
            <w:rFonts w:cstheme="minorHAnsi"/>
            <w:noProof/>
          </w:rPr>
          <w:t>λ</w:t>
        </w:r>
        <w:r w:rsidRPr="000B1319">
          <w:rPr>
            <w:rStyle w:val="Hyperlink"/>
            <w:noProof/>
          </w:rPr>
          <w:t xml:space="preserve"> kohti tai spektrinä I(</w:t>
        </w:r>
        <w:r w:rsidRPr="000B1319">
          <w:rPr>
            <w:rStyle w:val="Hyperlink"/>
            <w:rFonts w:cstheme="minorHAnsi"/>
            <w:noProof/>
          </w:rPr>
          <w:t>λ</w:t>
        </w:r>
        <w:r w:rsidRPr="000B1319">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_Toc101158440 \h </w:instrText>
        </w:r>
        <w:r>
          <w:rPr>
            <w:noProof/>
            <w:webHidden/>
          </w:rPr>
        </w:r>
        <w:r>
          <w:rPr>
            <w:noProof/>
            <w:webHidden/>
          </w:rPr>
          <w:fldChar w:fldCharType="separate"/>
        </w:r>
        <w:r>
          <w:rPr>
            <w:noProof/>
            <w:webHidden/>
          </w:rPr>
          <w:t>32</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41" w:history="1">
        <w:r w:rsidRPr="000B1319">
          <w:rPr>
            <w:rStyle w:val="Hyperlink"/>
            <w:noProof/>
          </w:rPr>
          <w:t>Kuva 20.</w:t>
        </w:r>
        <w:r>
          <w:rPr>
            <w:rFonts w:eastAsiaTheme="minorEastAsia" w:cstheme="minorBidi"/>
            <w:noProof/>
            <w:kern w:val="0"/>
            <w:sz w:val="22"/>
            <w:szCs w:val="22"/>
            <w:lang w:eastAsia="fi-FI" w:bidi="ar-SA"/>
          </w:rPr>
          <w:tab/>
        </w:r>
        <w:r w:rsidRPr="000B1319">
          <w:rPr>
            <w:rStyle w:val="Hyperlink"/>
            <w:noProof/>
          </w:rPr>
          <w:t>Yleiskuva prototyyppijärjestelmästä</w:t>
        </w:r>
        <w:r>
          <w:rPr>
            <w:noProof/>
            <w:webHidden/>
          </w:rPr>
          <w:tab/>
        </w:r>
        <w:r>
          <w:rPr>
            <w:noProof/>
            <w:webHidden/>
          </w:rPr>
          <w:fldChar w:fldCharType="begin"/>
        </w:r>
        <w:r>
          <w:rPr>
            <w:noProof/>
            <w:webHidden/>
          </w:rPr>
          <w:instrText xml:space="preserve"> PAGEREF _Toc101158441 \h </w:instrText>
        </w:r>
        <w:r>
          <w:rPr>
            <w:noProof/>
            <w:webHidden/>
          </w:rPr>
        </w:r>
        <w:r>
          <w:rPr>
            <w:noProof/>
            <w:webHidden/>
          </w:rPr>
          <w:fldChar w:fldCharType="separate"/>
        </w:r>
        <w:r>
          <w:rPr>
            <w:noProof/>
            <w:webHidden/>
          </w:rPr>
          <w:t>34</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42" w:history="1">
        <w:r w:rsidRPr="000B1319">
          <w:rPr>
            <w:rStyle w:val="Hyperlink"/>
            <w:noProof/>
          </w:rPr>
          <w:t>Kuva 21.</w:t>
        </w:r>
        <w:r>
          <w:rPr>
            <w:rFonts w:eastAsiaTheme="minorEastAsia" w:cstheme="minorBidi"/>
            <w:noProof/>
            <w:kern w:val="0"/>
            <w:sz w:val="22"/>
            <w:szCs w:val="22"/>
            <w:lang w:eastAsia="fi-FI" w:bidi="ar-SA"/>
          </w:rPr>
          <w:tab/>
        </w:r>
        <w:r w:rsidRPr="000B1319">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_Toc101158442 \h </w:instrText>
        </w:r>
        <w:r>
          <w:rPr>
            <w:noProof/>
            <w:webHidden/>
          </w:rPr>
        </w:r>
        <w:r>
          <w:rPr>
            <w:noProof/>
            <w:webHidden/>
          </w:rPr>
          <w:fldChar w:fldCharType="separate"/>
        </w:r>
        <w:r>
          <w:rPr>
            <w:noProof/>
            <w:webHidden/>
          </w:rPr>
          <w:t>35</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43" w:history="1">
        <w:r w:rsidRPr="000B1319">
          <w:rPr>
            <w:rStyle w:val="Hyperlink"/>
            <w:noProof/>
          </w:rPr>
          <w:t>Kuva 22.</w:t>
        </w:r>
        <w:r>
          <w:rPr>
            <w:rFonts w:eastAsiaTheme="minorEastAsia" w:cstheme="minorBidi"/>
            <w:noProof/>
            <w:kern w:val="0"/>
            <w:sz w:val="22"/>
            <w:szCs w:val="22"/>
            <w:lang w:eastAsia="fi-FI" w:bidi="ar-SA"/>
          </w:rPr>
          <w:tab/>
        </w:r>
        <w:r w:rsidRPr="000B1319">
          <w:rPr>
            <w:rStyle w:val="Hyperlink"/>
            <w:noProof/>
          </w:rPr>
          <w:t>Spektrikamera sivusta.</w:t>
        </w:r>
        <w:r>
          <w:rPr>
            <w:noProof/>
            <w:webHidden/>
          </w:rPr>
          <w:tab/>
        </w:r>
        <w:r>
          <w:rPr>
            <w:noProof/>
            <w:webHidden/>
          </w:rPr>
          <w:fldChar w:fldCharType="begin"/>
        </w:r>
        <w:r>
          <w:rPr>
            <w:noProof/>
            <w:webHidden/>
          </w:rPr>
          <w:instrText xml:space="preserve"> PAGEREF _Toc101158443 \h </w:instrText>
        </w:r>
        <w:r>
          <w:rPr>
            <w:noProof/>
            <w:webHidden/>
          </w:rPr>
        </w:r>
        <w:r>
          <w:rPr>
            <w:noProof/>
            <w:webHidden/>
          </w:rPr>
          <w:fldChar w:fldCharType="separate"/>
        </w:r>
        <w:r>
          <w:rPr>
            <w:noProof/>
            <w:webHidden/>
          </w:rPr>
          <w:t>36</w:t>
        </w:r>
        <w:r>
          <w:rPr>
            <w:noProof/>
            <w:webHidden/>
          </w:rPr>
          <w:fldChar w:fldCharType="end"/>
        </w:r>
      </w:hyperlink>
    </w:p>
    <w:p w:rsidR="00EE446D" w:rsidRDefault="00EE446D">
      <w:pPr>
        <w:pStyle w:val="TableofFigures"/>
        <w:tabs>
          <w:tab w:val="left" w:pos="1320"/>
          <w:tab w:val="right" w:pos="8494"/>
        </w:tabs>
        <w:rPr>
          <w:rFonts w:eastAsiaTheme="minorEastAsia" w:cstheme="minorBidi"/>
          <w:noProof/>
          <w:kern w:val="0"/>
          <w:sz w:val="22"/>
          <w:szCs w:val="22"/>
          <w:lang w:eastAsia="fi-FI" w:bidi="ar-SA"/>
        </w:rPr>
      </w:pPr>
      <w:hyperlink w:anchor="_Toc101158444" w:history="1">
        <w:r w:rsidRPr="000B1319">
          <w:rPr>
            <w:rStyle w:val="Hyperlink"/>
            <w:noProof/>
          </w:rPr>
          <w:t>Kuva 23.</w:t>
        </w:r>
        <w:r>
          <w:rPr>
            <w:rFonts w:eastAsiaTheme="minorEastAsia" w:cstheme="minorBidi"/>
            <w:noProof/>
            <w:kern w:val="0"/>
            <w:sz w:val="22"/>
            <w:szCs w:val="22"/>
            <w:lang w:eastAsia="fi-FI" w:bidi="ar-SA"/>
          </w:rPr>
          <w:tab/>
        </w:r>
        <w:r w:rsidRPr="000B1319">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_Toc101158444 \h </w:instrText>
        </w:r>
        <w:r>
          <w:rPr>
            <w:noProof/>
            <w:webHidden/>
          </w:rPr>
        </w:r>
        <w:r>
          <w:rPr>
            <w:noProof/>
            <w:webHidden/>
          </w:rPr>
          <w:fldChar w:fldCharType="separate"/>
        </w:r>
        <w:r>
          <w:rPr>
            <w:noProof/>
            <w:webHidden/>
          </w:rPr>
          <w:t>37</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45" w:history="1">
        <w:r w:rsidRPr="000B1319">
          <w:rPr>
            <w:rStyle w:val="Hyperlink"/>
            <w:noProof/>
          </w:rPr>
          <w:t>Kuva 24.</w:t>
        </w:r>
        <w:r>
          <w:rPr>
            <w:rFonts w:eastAsiaTheme="minorEastAsia" w:cstheme="minorBidi"/>
            <w:noProof/>
            <w:kern w:val="0"/>
            <w:sz w:val="22"/>
            <w:szCs w:val="22"/>
            <w:lang w:eastAsia="fi-FI" w:bidi="ar-SA"/>
          </w:rPr>
          <w:tab/>
        </w:r>
        <w:r w:rsidRPr="000B1319">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_Toc101158445 \h </w:instrText>
        </w:r>
        <w:r>
          <w:rPr>
            <w:noProof/>
            <w:webHidden/>
          </w:rPr>
        </w:r>
        <w:r>
          <w:rPr>
            <w:noProof/>
            <w:webHidden/>
          </w:rPr>
          <w:fldChar w:fldCharType="separate"/>
        </w:r>
        <w:r>
          <w:rPr>
            <w:noProof/>
            <w:webHidden/>
          </w:rPr>
          <w:t>37</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46" w:history="1">
        <w:r w:rsidRPr="000B1319">
          <w:rPr>
            <w:rStyle w:val="Hyperlink"/>
            <w:noProof/>
          </w:rPr>
          <w:t>Kuva 24.</w:t>
        </w:r>
        <w:r>
          <w:rPr>
            <w:rFonts w:eastAsiaTheme="minorEastAsia" w:cstheme="minorBidi"/>
            <w:noProof/>
            <w:kern w:val="0"/>
            <w:sz w:val="22"/>
            <w:szCs w:val="22"/>
            <w:lang w:eastAsia="fi-FI" w:bidi="ar-SA"/>
          </w:rPr>
          <w:tab/>
        </w:r>
        <w:r w:rsidRPr="000B1319">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_Toc101158446 \h </w:instrText>
        </w:r>
        <w:r>
          <w:rPr>
            <w:noProof/>
            <w:webHidden/>
          </w:rPr>
        </w:r>
        <w:r>
          <w:rPr>
            <w:noProof/>
            <w:webHidden/>
          </w:rPr>
          <w:fldChar w:fldCharType="separate"/>
        </w:r>
        <w:r>
          <w:rPr>
            <w:noProof/>
            <w:webHidden/>
          </w:rPr>
          <w:t>38</w:t>
        </w:r>
        <w:r>
          <w:rPr>
            <w:noProof/>
            <w:webHidden/>
          </w:rPr>
          <w:fldChar w:fldCharType="end"/>
        </w:r>
      </w:hyperlink>
    </w:p>
    <w:p w:rsidR="00EE446D" w:rsidRDefault="00EE446D">
      <w:pPr>
        <w:pStyle w:val="TableofFigures"/>
        <w:tabs>
          <w:tab w:val="left" w:pos="1320"/>
          <w:tab w:val="right" w:pos="8494"/>
        </w:tabs>
        <w:rPr>
          <w:rFonts w:eastAsiaTheme="minorEastAsia" w:cstheme="minorBidi"/>
          <w:noProof/>
          <w:kern w:val="0"/>
          <w:sz w:val="22"/>
          <w:szCs w:val="22"/>
          <w:lang w:eastAsia="fi-FI" w:bidi="ar-SA"/>
        </w:rPr>
      </w:pPr>
      <w:hyperlink w:anchor="_Toc101158447" w:history="1">
        <w:r w:rsidRPr="000B1319">
          <w:rPr>
            <w:rStyle w:val="Hyperlink"/>
            <w:noProof/>
          </w:rPr>
          <w:t>Kuva 25.</w:t>
        </w:r>
        <w:r>
          <w:rPr>
            <w:rFonts w:eastAsiaTheme="minorEastAsia" w:cstheme="minorBidi"/>
            <w:noProof/>
            <w:kern w:val="0"/>
            <w:sz w:val="22"/>
            <w:szCs w:val="22"/>
            <w:lang w:eastAsia="fi-FI" w:bidi="ar-SA"/>
          </w:rPr>
          <w:tab/>
        </w:r>
        <w:r w:rsidRPr="000B1319">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_Toc101158447 \h </w:instrText>
        </w:r>
        <w:r>
          <w:rPr>
            <w:noProof/>
            <w:webHidden/>
          </w:rPr>
        </w:r>
        <w:r>
          <w:rPr>
            <w:noProof/>
            <w:webHidden/>
          </w:rPr>
          <w:fldChar w:fldCharType="separate"/>
        </w:r>
        <w:r>
          <w:rPr>
            <w:noProof/>
            <w:webHidden/>
          </w:rPr>
          <w:t>39</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48" w:history="1">
        <w:r w:rsidRPr="000B1319">
          <w:rPr>
            <w:rStyle w:val="Hyperlink"/>
            <w:noProof/>
          </w:rPr>
          <w:t>Kuva 26.</w:t>
        </w:r>
        <w:r>
          <w:rPr>
            <w:rFonts w:eastAsiaTheme="minorEastAsia" w:cstheme="minorBidi"/>
            <w:noProof/>
            <w:kern w:val="0"/>
            <w:sz w:val="22"/>
            <w:szCs w:val="22"/>
            <w:lang w:eastAsia="fi-FI" w:bidi="ar-SA"/>
          </w:rPr>
          <w:tab/>
        </w:r>
        <w:r w:rsidRPr="000B1319">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_Toc101158448 \h </w:instrText>
        </w:r>
        <w:r>
          <w:rPr>
            <w:noProof/>
            <w:webHidden/>
          </w:rPr>
        </w:r>
        <w:r>
          <w:rPr>
            <w:noProof/>
            <w:webHidden/>
          </w:rPr>
          <w:fldChar w:fldCharType="separate"/>
        </w:r>
        <w:r>
          <w:rPr>
            <w:noProof/>
            <w:webHidden/>
          </w:rPr>
          <w:t>40</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49" w:history="1">
        <w:r w:rsidRPr="000B1319">
          <w:rPr>
            <w:rStyle w:val="Hyperlink"/>
            <w:noProof/>
          </w:rPr>
          <w:t>Kuva 27.</w:t>
        </w:r>
        <w:r>
          <w:rPr>
            <w:rFonts w:eastAsiaTheme="minorEastAsia" w:cstheme="minorBidi"/>
            <w:noProof/>
            <w:kern w:val="0"/>
            <w:sz w:val="22"/>
            <w:szCs w:val="22"/>
            <w:lang w:eastAsia="fi-FI" w:bidi="ar-SA"/>
          </w:rPr>
          <w:tab/>
        </w:r>
        <w:r w:rsidRPr="000B1319">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_Toc101158449 \h </w:instrText>
        </w:r>
        <w:r>
          <w:rPr>
            <w:noProof/>
            <w:webHidden/>
          </w:rPr>
        </w:r>
        <w:r>
          <w:rPr>
            <w:noProof/>
            <w:webHidden/>
          </w:rPr>
          <w:fldChar w:fldCharType="separate"/>
        </w:r>
        <w:r>
          <w:rPr>
            <w:noProof/>
            <w:webHidden/>
          </w:rPr>
          <w:t>40</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50" w:history="1">
        <w:r w:rsidRPr="000B1319">
          <w:rPr>
            <w:rStyle w:val="Hyperlink"/>
            <w:noProof/>
          </w:rPr>
          <w:t>Kuva 28.</w:t>
        </w:r>
        <w:r>
          <w:rPr>
            <w:rFonts w:eastAsiaTheme="minorEastAsia" w:cstheme="minorBidi"/>
            <w:noProof/>
            <w:kern w:val="0"/>
            <w:sz w:val="22"/>
            <w:szCs w:val="22"/>
            <w:lang w:eastAsia="fi-FI" w:bidi="ar-SA"/>
          </w:rPr>
          <w:tab/>
        </w:r>
        <w:r w:rsidRPr="000B1319">
          <w:rPr>
            <w:rStyle w:val="Hyperlink"/>
            <w:noProof/>
          </w:rPr>
          <w:t>Säädettävä AgMFPI-suodatin (Suomen Akatemia, 2019).</w:t>
        </w:r>
        <w:r>
          <w:rPr>
            <w:noProof/>
            <w:webHidden/>
          </w:rPr>
          <w:tab/>
        </w:r>
        <w:r>
          <w:rPr>
            <w:noProof/>
            <w:webHidden/>
          </w:rPr>
          <w:fldChar w:fldCharType="begin"/>
        </w:r>
        <w:r>
          <w:rPr>
            <w:noProof/>
            <w:webHidden/>
          </w:rPr>
          <w:instrText xml:space="preserve"> PAGEREF _Toc101158450 \h </w:instrText>
        </w:r>
        <w:r>
          <w:rPr>
            <w:noProof/>
            <w:webHidden/>
          </w:rPr>
        </w:r>
        <w:r>
          <w:rPr>
            <w:noProof/>
            <w:webHidden/>
          </w:rPr>
          <w:fldChar w:fldCharType="separate"/>
        </w:r>
        <w:r>
          <w:rPr>
            <w:noProof/>
            <w:webHidden/>
          </w:rPr>
          <w:t>41</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51" w:history="1">
        <w:r w:rsidRPr="000B1319">
          <w:rPr>
            <w:rStyle w:val="Hyperlink"/>
            <w:noProof/>
          </w:rPr>
          <w:t>Kuva 29.</w:t>
        </w:r>
        <w:r>
          <w:rPr>
            <w:rFonts w:eastAsiaTheme="minorEastAsia" w:cstheme="minorBidi"/>
            <w:noProof/>
            <w:kern w:val="0"/>
            <w:sz w:val="22"/>
            <w:szCs w:val="22"/>
            <w:lang w:eastAsia="fi-FI" w:bidi="ar-SA"/>
          </w:rPr>
          <w:tab/>
        </w:r>
        <w:r w:rsidRPr="000B1319">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_Toc101158451 \h </w:instrText>
        </w:r>
        <w:r>
          <w:rPr>
            <w:noProof/>
            <w:webHidden/>
          </w:rPr>
        </w:r>
        <w:r>
          <w:rPr>
            <w:noProof/>
            <w:webHidden/>
          </w:rPr>
          <w:fldChar w:fldCharType="separate"/>
        </w:r>
        <w:r>
          <w:rPr>
            <w:noProof/>
            <w:webHidden/>
          </w:rPr>
          <w:t>41</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52" w:history="1">
        <w:r w:rsidRPr="000B1319">
          <w:rPr>
            <w:rStyle w:val="Hyperlink"/>
            <w:noProof/>
          </w:rPr>
          <w:t>Kuva 30.</w:t>
        </w:r>
        <w:r>
          <w:rPr>
            <w:rFonts w:eastAsiaTheme="minorEastAsia" w:cstheme="minorBidi"/>
            <w:noProof/>
            <w:kern w:val="0"/>
            <w:sz w:val="22"/>
            <w:szCs w:val="22"/>
            <w:lang w:eastAsia="fi-FI" w:bidi="ar-SA"/>
          </w:rPr>
          <w:tab/>
        </w:r>
        <w:r w:rsidRPr="000B1319">
          <w:rPr>
            <w:rStyle w:val="Hyperlink"/>
            <w:noProof/>
          </w:rPr>
          <w:t>AgMFPI valmistusprosessi (Näsilä ja muut 2018, s. 5-6).</w:t>
        </w:r>
        <w:r>
          <w:rPr>
            <w:noProof/>
            <w:webHidden/>
          </w:rPr>
          <w:tab/>
        </w:r>
        <w:r>
          <w:rPr>
            <w:noProof/>
            <w:webHidden/>
          </w:rPr>
          <w:fldChar w:fldCharType="begin"/>
        </w:r>
        <w:r>
          <w:rPr>
            <w:noProof/>
            <w:webHidden/>
          </w:rPr>
          <w:instrText xml:space="preserve"> PAGEREF _Toc101158452 \h </w:instrText>
        </w:r>
        <w:r>
          <w:rPr>
            <w:noProof/>
            <w:webHidden/>
          </w:rPr>
        </w:r>
        <w:r>
          <w:rPr>
            <w:noProof/>
            <w:webHidden/>
          </w:rPr>
          <w:fldChar w:fldCharType="separate"/>
        </w:r>
        <w:r>
          <w:rPr>
            <w:noProof/>
            <w:webHidden/>
          </w:rPr>
          <w:t>42</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53" w:history="1">
        <w:r w:rsidRPr="000B1319">
          <w:rPr>
            <w:rStyle w:val="Hyperlink"/>
            <w:noProof/>
          </w:rPr>
          <w:t>Kuva 31.</w:t>
        </w:r>
        <w:r>
          <w:rPr>
            <w:rFonts w:eastAsiaTheme="minorEastAsia" w:cstheme="minorBidi"/>
            <w:noProof/>
            <w:kern w:val="0"/>
            <w:sz w:val="22"/>
            <w:szCs w:val="22"/>
            <w:lang w:eastAsia="fi-FI" w:bidi="ar-SA"/>
          </w:rPr>
          <w:tab/>
        </w:r>
        <w:r w:rsidRPr="000B1319">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_Toc101158453 \h </w:instrText>
        </w:r>
        <w:r>
          <w:rPr>
            <w:noProof/>
            <w:webHidden/>
          </w:rPr>
        </w:r>
        <w:r>
          <w:rPr>
            <w:noProof/>
            <w:webHidden/>
          </w:rPr>
          <w:fldChar w:fldCharType="separate"/>
        </w:r>
        <w:r>
          <w:rPr>
            <w:noProof/>
            <w:webHidden/>
          </w:rPr>
          <w:t>44</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54" w:history="1">
        <w:r w:rsidRPr="000B1319">
          <w:rPr>
            <w:rStyle w:val="Hyperlink"/>
            <w:noProof/>
          </w:rPr>
          <w:t>Kuva 32.</w:t>
        </w:r>
        <w:r>
          <w:rPr>
            <w:rFonts w:eastAsiaTheme="minorEastAsia" w:cstheme="minorBidi"/>
            <w:noProof/>
            <w:kern w:val="0"/>
            <w:sz w:val="22"/>
            <w:szCs w:val="22"/>
            <w:lang w:eastAsia="fi-FI" w:bidi="ar-SA"/>
          </w:rPr>
          <w:tab/>
        </w:r>
        <w:r w:rsidRPr="000B1319">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_Toc101158454 \h </w:instrText>
        </w:r>
        <w:r>
          <w:rPr>
            <w:noProof/>
            <w:webHidden/>
          </w:rPr>
        </w:r>
        <w:r>
          <w:rPr>
            <w:noProof/>
            <w:webHidden/>
          </w:rPr>
          <w:fldChar w:fldCharType="separate"/>
        </w:r>
        <w:r>
          <w:rPr>
            <w:noProof/>
            <w:webHidden/>
          </w:rPr>
          <w:t>47</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55" w:history="1">
        <w:r w:rsidRPr="000B1319">
          <w:rPr>
            <w:rStyle w:val="Hyperlink"/>
            <w:noProof/>
          </w:rPr>
          <w:t>Kuva 33.</w:t>
        </w:r>
        <w:r>
          <w:rPr>
            <w:rFonts w:eastAsiaTheme="minorEastAsia" w:cstheme="minorBidi"/>
            <w:noProof/>
            <w:kern w:val="0"/>
            <w:sz w:val="22"/>
            <w:szCs w:val="22"/>
            <w:lang w:eastAsia="fi-FI" w:bidi="ar-SA"/>
          </w:rPr>
          <w:tab/>
        </w:r>
        <w:r w:rsidRPr="000B1319">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_Toc101158455 \h </w:instrText>
        </w:r>
        <w:r>
          <w:rPr>
            <w:noProof/>
            <w:webHidden/>
          </w:rPr>
        </w:r>
        <w:r>
          <w:rPr>
            <w:noProof/>
            <w:webHidden/>
          </w:rPr>
          <w:fldChar w:fldCharType="separate"/>
        </w:r>
        <w:r>
          <w:rPr>
            <w:noProof/>
            <w:webHidden/>
          </w:rPr>
          <w:t>52</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56" w:history="1">
        <w:r w:rsidRPr="000B1319">
          <w:rPr>
            <w:rStyle w:val="Hyperlink"/>
            <w:noProof/>
          </w:rPr>
          <w:t>Kuva 34.</w:t>
        </w:r>
        <w:r>
          <w:rPr>
            <w:rFonts w:eastAsiaTheme="minorEastAsia" w:cstheme="minorBidi"/>
            <w:noProof/>
            <w:kern w:val="0"/>
            <w:sz w:val="22"/>
            <w:szCs w:val="22"/>
            <w:lang w:eastAsia="fi-FI" w:bidi="ar-SA"/>
          </w:rPr>
          <w:tab/>
        </w:r>
        <w:r w:rsidRPr="000B1319">
          <w:rPr>
            <w:rStyle w:val="Hyperlink"/>
            <w:noProof/>
          </w:rPr>
          <w:t>Zynq Ultrascale+ EG MPSoC lohkokaavio</w:t>
        </w:r>
        <w:r>
          <w:rPr>
            <w:noProof/>
            <w:webHidden/>
          </w:rPr>
          <w:tab/>
        </w:r>
        <w:r>
          <w:rPr>
            <w:noProof/>
            <w:webHidden/>
          </w:rPr>
          <w:fldChar w:fldCharType="begin"/>
        </w:r>
        <w:r>
          <w:rPr>
            <w:noProof/>
            <w:webHidden/>
          </w:rPr>
          <w:instrText xml:space="preserve"> PAGEREF _Toc101158456 \h </w:instrText>
        </w:r>
        <w:r>
          <w:rPr>
            <w:noProof/>
            <w:webHidden/>
          </w:rPr>
        </w:r>
        <w:r>
          <w:rPr>
            <w:noProof/>
            <w:webHidden/>
          </w:rPr>
          <w:fldChar w:fldCharType="separate"/>
        </w:r>
        <w:r>
          <w:rPr>
            <w:noProof/>
            <w:webHidden/>
          </w:rPr>
          <w:t>53</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57" w:history="1">
        <w:r w:rsidRPr="000B1319">
          <w:rPr>
            <w:rStyle w:val="Hyperlink"/>
            <w:noProof/>
          </w:rPr>
          <w:t>Kuva 35.</w:t>
        </w:r>
        <w:r>
          <w:rPr>
            <w:rFonts w:eastAsiaTheme="minorEastAsia" w:cstheme="minorBidi"/>
            <w:noProof/>
            <w:kern w:val="0"/>
            <w:sz w:val="22"/>
            <w:szCs w:val="22"/>
            <w:lang w:eastAsia="fi-FI" w:bidi="ar-SA"/>
          </w:rPr>
          <w:tab/>
        </w:r>
        <w:r w:rsidRPr="000B1319">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_Toc101158457 \h </w:instrText>
        </w:r>
        <w:r>
          <w:rPr>
            <w:noProof/>
            <w:webHidden/>
          </w:rPr>
        </w:r>
        <w:r>
          <w:rPr>
            <w:noProof/>
            <w:webHidden/>
          </w:rPr>
          <w:fldChar w:fldCharType="separate"/>
        </w:r>
        <w:r>
          <w:rPr>
            <w:noProof/>
            <w:webHidden/>
          </w:rPr>
          <w:t>54</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58" w:history="1">
        <w:r w:rsidRPr="000B1319">
          <w:rPr>
            <w:rStyle w:val="Hyperlink"/>
            <w:noProof/>
          </w:rPr>
          <w:t>Kuva 36.</w:t>
        </w:r>
        <w:r>
          <w:rPr>
            <w:rFonts w:eastAsiaTheme="minorEastAsia" w:cstheme="minorBidi"/>
            <w:noProof/>
            <w:kern w:val="0"/>
            <w:sz w:val="22"/>
            <w:szCs w:val="22"/>
            <w:lang w:eastAsia="fi-FI" w:bidi="ar-SA"/>
          </w:rPr>
          <w:tab/>
        </w:r>
        <w:r w:rsidRPr="000B1319">
          <w:rPr>
            <w:rStyle w:val="Hyperlink"/>
            <w:noProof/>
          </w:rPr>
          <w:t>PS Ultrascale+ lohkokaavio</w:t>
        </w:r>
        <w:r>
          <w:rPr>
            <w:noProof/>
            <w:webHidden/>
          </w:rPr>
          <w:tab/>
        </w:r>
        <w:r>
          <w:rPr>
            <w:noProof/>
            <w:webHidden/>
          </w:rPr>
          <w:fldChar w:fldCharType="begin"/>
        </w:r>
        <w:r>
          <w:rPr>
            <w:noProof/>
            <w:webHidden/>
          </w:rPr>
          <w:instrText xml:space="preserve"> PAGEREF _Toc101158458 \h </w:instrText>
        </w:r>
        <w:r>
          <w:rPr>
            <w:noProof/>
            <w:webHidden/>
          </w:rPr>
        </w:r>
        <w:r>
          <w:rPr>
            <w:noProof/>
            <w:webHidden/>
          </w:rPr>
          <w:fldChar w:fldCharType="separate"/>
        </w:r>
        <w:r>
          <w:rPr>
            <w:noProof/>
            <w:webHidden/>
          </w:rPr>
          <w:t>56</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59" w:history="1">
        <w:r w:rsidRPr="000B1319">
          <w:rPr>
            <w:rStyle w:val="Hyperlink"/>
            <w:noProof/>
          </w:rPr>
          <w:t>Kuva 37.</w:t>
        </w:r>
        <w:r>
          <w:rPr>
            <w:rFonts w:eastAsiaTheme="minorEastAsia" w:cstheme="minorBidi"/>
            <w:noProof/>
            <w:kern w:val="0"/>
            <w:sz w:val="22"/>
            <w:szCs w:val="22"/>
            <w:lang w:eastAsia="fi-FI" w:bidi="ar-SA"/>
          </w:rPr>
          <w:tab/>
        </w:r>
        <w:r w:rsidRPr="000B1319">
          <w:rPr>
            <w:rStyle w:val="Hyperlink"/>
            <w:noProof/>
          </w:rPr>
          <w:t>Yleiskuva tavoitejärjestelmästä.</w:t>
        </w:r>
        <w:r>
          <w:rPr>
            <w:noProof/>
            <w:webHidden/>
          </w:rPr>
          <w:tab/>
        </w:r>
        <w:r>
          <w:rPr>
            <w:noProof/>
            <w:webHidden/>
          </w:rPr>
          <w:fldChar w:fldCharType="begin"/>
        </w:r>
        <w:r>
          <w:rPr>
            <w:noProof/>
            <w:webHidden/>
          </w:rPr>
          <w:instrText xml:space="preserve"> PAGEREF _Toc101158459 \h </w:instrText>
        </w:r>
        <w:r>
          <w:rPr>
            <w:noProof/>
            <w:webHidden/>
          </w:rPr>
        </w:r>
        <w:r>
          <w:rPr>
            <w:noProof/>
            <w:webHidden/>
          </w:rPr>
          <w:fldChar w:fldCharType="separate"/>
        </w:r>
        <w:r>
          <w:rPr>
            <w:noProof/>
            <w:webHidden/>
          </w:rPr>
          <w:t>57</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60" w:history="1">
        <w:r w:rsidRPr="000B1319">
          <w:rPr>
            <w:rStyle w:val="Hyperlink"/>
            <w:noProof/>
          </w:rPr>
          <w:t>Kuva 38.</w:t>
        </w:r>
        <w:r>
          <w:rPr>
            <w:rFonts w:eastAsiaTheme="minorEastAsia" w:cstheme="minorBidi"/>
            <w:noProof/>
            <w:kern w:val="0"/>
            <w:sz w:val="22"/>
            <w:szCs w:val="22"/>
            <w:lang w:eastAsia="fi-FI" w:bidi="ar-SA"/>
          </w:rPr>
          <w:tab/>
        </w:r>
        <w:r w:rsidRPr="000B1319">
          <w:rPr>
            <w:rStyle w:val="Hyperlink"/>
            <w:noProof/>
          </w:rPr>
          <w:t>Ohjelmistopakettien liitännät.</w:t>
        </w:r>
        <w:r>
          <w:rPr>
            <w:noProof/>
            <w:webHidden/>
          </w:rPr>
          <w:tab/>
        </w:r>
        <w:r>
          <w:rPr>
            <w:noProof/>
            <w:webHidden/>
          </w:rPr>
          <w:fldChar w:fldCharType="begin"/>
        </w:r>
        <w:r>
          <w:rPr>
            <w:noProof/>
            <w:webHidden/>
          </w:rPr>
          <w:instrText xml:space="preserve"> PAGEREF _Toc101158460 \h </w:instrText>
        </w:r>
        <w:r>
          <w:rPr>
            <w:noProof/>
            <w:webHidden/>
          </w:rPr>
        </w:r>
        <w:r>
          <w:rPr>
            <w:noProof/>
            <w:webHidden/>
          </w:rPr>
          <w:fldChar w:fldCharType="separate"/>
        </w:r>
        <w:r>
          <w:rPr>
            <w:noProof/>
            <w:webHidden/>
          </w:rPr>
          <w:t>58</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61" w:history="1">
        <w:r w:rsidRPr="000B1319">
          <w:rPr>
            <w:rStyle w:val="Hyperlink"/>
            <w:noProof/>
          </w:rPr>
          <w:t>Kuva 39.</w:t>
        </w:r>
        <w:r>
          <w:rPr>
            <w:rFonts w:eastAsiaTheme="minorEastAsia" w:cstheme="minorBidi"/>
            <w:noProof/>
            <w:kern w:val="0"/>
            <w:sz w:val="22"/>
            <w:szCs w:val="22"/>
            <w:lang w:eastAsia="fi-FI" w:bidi="ar-SA"/>
          </w:rPr>
          <w:tab/>
        </w:r>
        <w:r w:rsidRPr="000B1319">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_Toc101158461 \h </w:instrText>
        </w:r>
        <w:r>
          <w:rPr>
            <w:noProof/>
            <w:webHidden/>
          </w:rPr>
        </w:r>
        <w:r>
          <w:rPr>
            <w:noProof/>
            <w:webHidden/>
          </w:rPr>
          <w:fldChar w:fldCharType="separate"/>
        </w:r>
        <w:r>
          <w:rPr>
            <w:noProof/>
            <w:webHidden/>
          </w:rPr>
          <w:t>65</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62" w:history="1">
        <w:r w:rsidRPr="000B1319">
          <w:rPr>
            <w:rStyle w:val="Hyperlink"/>
            <w:noProof/>
          </w:rPr>
          <w:t>Kuva 40.</w:t>
        </w:r>
        <w:r>
          <w:rPr>
            <w:rFonts w:eastAsiaTheme="minorEastAsia" w:cstheme="minorBidi"/>
            <w:noProof/>
            <w:kern w:val="0"/>
            <w:sz w:val="22"/>
            <w:szCs w:val="22"/>
            <w:lang w:eastAsia="fi-FI" w:bidi="ar-SA"/>
          </w:rPr>
          <w:tab/>
        </w:r>
        <w:r w:rsidRPr="000B1319">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_Toc101158462 \h </w:instrText>
        </w:r>
        <w:r>
          <w:rPr>
            <w:noProof/>
            <w:webHidden/>
          </w:rPr>
        </w:r>
        <w:r>
          <w:rPr>
            <w:noProof/>
            <w:webHidden/>
          </w:rPr>
          <w:fldChar w:fldCharType="separate"/>
        </w:r>
        <w:r>
          <w:rPr>
            <w:noProof/>
            <w:webHidden/>
          </w:rPr>
          <w:t>66</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63" w:history="1">
        <w:r w:rsidRPr="000B1319">
          <w:rPr>
            <w:rStyle w:val="Hyperlink"/>
            <w:noProof/>
          </w:rPr>
          <w:t>Kuva 41.</w:t>
        </w:r>
        <w:r>
          <w:rPr>
            <w:rFonts w:eastAsiaTheme="minorEastAsia" w:cstheme="minorBidi"/>
            <w:noProof/>
            <w:kern w:val="0"/>
            <w:sz w:val="22"/>
            <w:szCs w:val="22"/>
            <w:lang w:eastAsia="fi-FI" w:bidi="ar-SA"/>
          </w:rPr>
          <w:tab/>
        </w:r>
        <w:r w:rsidRPr="000B1319">
          <w:rPr>
            <w:rStyle w:val="Hyperlink"/>
            <w:noProof/>
          </w:rPr>
          <w:t>AXI-liitäntöjen osoitekartta</w:t>
        </w:r>
        <w:r>
          <w:rPr>
            <w:noProof/>
            <w:webHidden/>
          </w:rPr>
          <w:tab/>
        </w:r>
        <w:r>
          <w:rPr>
            <w:noProof/>
            <w:webHidden/>
          </w:rPr>
          <w:fldChar w:fldCharType="begin"/>
        </w:r>
        <w:r>
          <w:rPr>
            <w:noProof/>
            <w:webHidden/>
          </w:rPr>
          <w:instrText xml:space="preserve"> PAGEREF _Toc101158463 \h </w:instrText>
        </w:r>
        <w:r>
          <w:rPr>
            <w:noProof/>
            <w:webHidden/>
          </w:rPr>
        </w:r>
        <w:r>
          <w:rPr>
            <w:noProof/>
            <w:webHidden/>
          </w:rPr>
          <w:fldChar w:fldCharType="separate"/>
        </w:r>
        <w:r>
          <w:rPr>
            <w:noProof/>
            <w:webHidden/>
          </w:rPr>
          <w:t>67</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64" w:history="1">
        <w:r w:rsidRPr="000B1319">
          <w:rPr>
            <w:rStyle w:val="Hyperlink"/>
            <w:noProof/>
          </w:rPr>
          <w:t>Kuva 42.</w:t>
        </w:r>
        <w:r>
          <w:rPr>
            <w:rFonts w:eastAsiaTheme="minorEastAsia" w:cstheme="minorBidi"/>
            <w:noProof/>
            <w:kern w:val="0"/>
            <w:sz w:val="22"/>
            <w:szCs w:val="22"/>
            <w:lang w:eastAsia="fi-FI" w:bidi="ar-SA"/>
          </w:rPr>
          <w:tab/>
        </w:r>
        <w:r w:rsidRPr="000B1319">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_Toc101158464 \h </w:instrText>
        </w:r>
        <w:r>
          <w:rPr>
            <w:noProof/>
            <w:webHidden/>
          </w:rPr>
        </w:r>
        <w:r>
          <w:rPr>
            <w:noProof/>
            <w:webHidden/>
          </w:rPr>
          <w:fldChar w:fldCharType="separate"/>
        </w:r>
        <w:r>
          <w:rPr>
            <w:noProof/>
            <w:webHidden/>
          </w:rPr>
          <w:t>71</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65" w:history="1">
        <w:r w:rsidRPr="000B1319">
          <w:rPr>
            <w:rStyle w:val="Hyperlink"/>
            <w:noProof/>
          </w:rPr>
          <w:t>Kuva 43.</w:t>
        </w:r>
        <w:r>
          <w:rPr>
            <w:rFonts w:eastAsiaTheme="minorEastAsia" w:cstheme="minorBidi"/>
            <w:noProof/>
            <w:kern w:val="0"/>
            <w:sz w:val="22"/>
            <w:szCs w:val="22"/>
            <w:lang w:eastAsia="fi-FI" w:bidi="ar-SA"/>
          </w:rPr>
          <w:tab/>
        </w:r>
        <w:r w:rsidRPr="000B1319">
          <w:rPr>
            <w:rStyle w:val="Hyperlink"/>
            <w:noProof/>
          </w:rPr>
          <w:t>Yleiskuva Zybo Z7 kehitysalustan rakenteesta</w:t>
        </w:r>
        <w:r>
          <w:rPr>
            <w:noProof/>
            <w:webHidden/>
          </w:rPr>
          <w:tab/>
        </w:r>
        <w:r>
          <w:rPr>
            <w:noProof/>
            <w:webHidden/>
          </w:rPr>
          <w:fldChar w:fldCharType="begin"/>
        </w:r>
        <w:r>
          <w:rPr>
            <w:noProof/>
            <w:webHidden/>
          </w:rPr>
          <w:instrText xml:space="preserve"> PAGEREF _Toc101158465 \h </w:instrText>
        </w:r>
        <w:r>
          <w:rPr>
            <w:noProof/>
            <w:webHidden/>
          </w:rPr>
        </w:r>
        <w:r>
          <w:rPr>
            <w:noProof/>
            <w:webHidden/>
          </w:rPr>
          <w:fldChar w:fldCharType="separate"/>
        </w:r>
        <w:r>
          <w:rPr>
            <w:noProof/>
            <w:webHidden/>
          </w:rPr>
          <w:t>72</w:t>
        </w:r>
        <w:r>
          <w:rPr>
            <w:noProof/>
            <w:webHidden/>
          </w:rPr>
          <w:fldChar w:fldCharType="end"/>
        </w:r>
      </w:hyperlink>
    </w:p>
    <w:p w:rsidR="00EE446D" w:rsidRDefault="00EE446D">
      <w:pPr>
        <w:pStyle w:val="TableofFigures"/>
        <w:tabs>
          <w:tab w:val="left" w:pos="1100"/>
          <w:tab w:val="right" w:pos="8494"/>
        </w:tabs>
        <w:rPr>
          <w:rFonts w:eastAsiaTheme="minorEastAsia" w:cstheme="minorBidi"/>
          <w:noProof/>
          <w:kern w:val="0"/>
          <w:sz w:val="22"/>
          <w:szCs w:val="22"/>
          <w:lang w:eastAsia="fi-FI" w:bidi="ar-SA"/>
        </w:rPr>
      </w:pPr>
      <w:hyperlink w:anchor="_Toc101158466" w:history="1">
        <w:r w:rsidRPr="000B1319">
          <w:rPr>
            <w:rStyle w:val="Hyperlink"/>
            <w:noProof/>
          </w:rPr>
          <w:t>Kuva 44.</w:t>
        </w:r>
        <w:r>
          <w:rPr>
            <w:rFonts w:eastAsiaTheme="minorEastAsia" w:cstheme="minorBidi"/>
            <w:noProof/>
            <w:kern w:val="0"/>
            <w:sz w:val="22"/>
            <w:szCs w:val="22"/>
            <w:lang w:eastAsia="fi-FI" w:bidi="ar-SA"/>
          </w:rPr>
          <w:tab/>
        </w:r>
        <w:r w:rsidRPr="000B1319">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_Toc101158466 \h </w:instrText>
        </w:r>
        <w:r>
          <w:rPr>
            <w:noProof/>
            <w:webHidden/>
          </w:rPr>
        </w:r>
        <w:r>
          <w:rPr>
            <w:noProof/>
            <w:webHidden/>
          </w:rPr>
          <w:fldChar w:fldCharType="separate"/>
        </w:r>
        <w:r>
          <w:rPr>
            <w:noProof/>
            <w:webHidden/>
          </w:rPr>
          <w:t>73</w:t>
        </w:r>
        <w:r>
          <w:rPr>
            <w:noProof/>
            <w:webHidden/>
          </w:rPr>
          <w:fldChar w:fldCharType="end"/>
        </w:r>
      </w:hyperlink>
    </w:p>
    <w:p w:rsidR="00A44426"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Kuviot</w:t>
      </w:r>
    </w:p>
    <w:p w:rsidR="00642D35" w:rsidRPr="00105F78" w:rsidRDefault="00642D35" w:rsidP="00F87BC4">
      <w:pPr>
        <w:spacing w:line="240" w:lineRule="auto"/>
        <w:jc w:val="left"/>
        <w:rPr>
          <w:b/>
          <w:lang w:val="en-US"/>
        </w:rPr>
      </w:pPr>
    </w:p>
    <w:p w:rsidR="00E43CA3" w:rsidRPr="00105F78" w:rsidRDefault="00107014" w:rsidP="00F87BC4">
      <w:pPr>
        <w:spacing w:line="240" w:lineRule="auto"/>
        <w:jc w:val="left"/>
        <w:rPr>
          <w:lang w:val="en-US"/>
        </w:rPr>
      </w:pPr>
      <w:r w:rsidRPr="00DC3925">
        <w:rPr>
          <w:szCs w:val="21"/>
        </w:rPr>
        <w:fldChar w:fldCharType="begin"/>
      </w:r>
      <w:r w:rsidRPr="00105F78">
        <w:rPr>
          <w:lang w:val="en-US"/>
        </w:rPr>
        <w:instrText xml:space="preserve"> TOC \h \z \c "Kuvio" </w:instrText>
      </w:r>
      <w:r w:rsidRPr="00DC3925">
        <w:rPr>
          <w:szCs w:val="21"/>
        </w:rPr>
        <w:fldChar w:fldCharType="separate"/>
      </w:r>
      <w:r w:rsidR="00EE446D">
        <w:rPr>
          <w:b/>
          <w:bCs/>
          <w:noProof/>
          <w:szCs w:val="21"/>
          <w:lang w:val="en-US"/>
        </w:rPr>
        <w:t>No table of figures entries found.</w:t>
      </w:r>
      <w:r w:rsidRPr="00DC3925">
        <w:fldChar w:fldCharType="end"/>
      </w:r>
    </w:p>
    <w:p w:rsidR="00A44426" w:rsidRPr="00105F78" w:rsidRDefault="00A44426" w:rsidP="00F87BC4">
      <w:pPr>
        <w:spacing w:line="240" w:lineRule="auto"/>
        <w:jc w:val="left"/>
        <w:rPr>
          <w:lang w:val="en-US"/>
        </w:rPr>
      </w:pPr>
    </w:p>
    <w:p w:rsidR="00E43CA3" w:rsidRPr="00DC3925" w:rsidRDefault="00E43CA3" w:rsidP="00137178">
      <w:pPr>
        <w:pStyle w:val="Headingsmall"/>
      </w:pPr>
      <w:r w:rsidRPr="00DC3925">
        <w:t>Taulukot</w:t>
      </w:r>
    </w:p>
    <w:p w:rsidR="00E43CA3" w:rsidRPr="00DC3925" w:rsidRDefault="00E43CA3" w:rsidP="00F87BC4">
      <w:pPr>
        <w:spacing w:line="240" w:lineRule="auto"/>
        <w:jc w:val="left"/>
      </w:pPr>
    </w:p>
    <w:p w:rsidR="00EE446D"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DC3925">
        <w:fldChar w:fldCharType="begin"/>
      </w:r>
      <w:r w:rsidRPr="00DC3925">
        <w:instrText xml:space="preserve"> TOC \h \z \c "Taulukko" </w:instrText>
      </w:r>
      <w:r w:rsidRPr="00DC3925">
        <w:fldChar w:fldCharType="separate"/>
      </w:r>
      <w:hyperlink w:anchor="_Toc101158467" w:history="1">
        <w:r w:rsidR="00EE446D" w:rsidRPr="00426509">
          <w:rPr>
            <w:rStyle w:val="Hyperlink"/>
            <w:noProof/>
          </w:rPr>
          <w:t>Taulukko 1.</w:t>
        </w:r>
        <w:r w:rsidR="00EE446D">
          <w:rPr>
            <w:rFonts w:eastAsiaTheme="minorEastAsia" w:cstheme="minorBidi"/>
            <w:noProof/>
            <w:kern w:val="0"/>
            <w:sz w:val="22"/>
            <w:szCs w:val="22"/>
            <w:lang w:eastAsia="fi-FI" w:bidi="ar-SA"/>
          </w:rPr>
          <w:tab/>
        </w:r>
        <w:r w:rsidR="00EE446D" w:rsidRPr="00426509">
          <w:rPr>
            <w:rStyle w:val="Hyperlink"/>
            <w:noProof/>
          </w:rPr>
          <w:t>Baileyn esimerkin mukainen Bayer-kuvio</w:t>
        </w:r>
        <w:r w:rsidR="00EE446D">
          <w:rPr>
            <w:noProof/>
            <w:webHidden/>
          </w:rPr>
          <w:tab/>
        </w:r>
        <w:r w:rsidR="00EE446D">
          <w:rPr>
            <w:noProof/>
            <w:webHidden/>
          </w:rPr>
          <w:fldChar w:fldCharType="begin"/>
        </w:r>
        <w:r w:rsidR="00EE446D">
          <w:rPr>
            <w:noProof/>
            <w:webHidden/>
          </w:rPr>
          <w:instrText xml:space="preserve"> PAGEREF _Toc101158467 \h </w:instrText>
        </w:r>
        <w:r w:rsidR="00EE446D">
          <w:rPr>
            <w:noProof/>
            <w:webHidden/>
          </w:rPr>
        </w:r>
        <w:r w:rsidR="00EE446D">
          <w:rPr>
            <w:noProof/>
            <w:webHidden/>
          </w:rPr>
          <w:fldChar w:fldCharType="separate"/>
        </w:r>
        <w:r w:rsidR="00EE446D">
          <w:rPr>
            <w:noProof/>
            <w:webHidden/>
          </w:rPr>
          <w:t>15</w:t>
        </w:r>
        <w:r w:rsidR="00EE446D">
          <w:rPr>
            <w:noProof/>
            <w:webHidden/>
          </w:rPr>
          <w:fldChar w:fldCharType="end"/>
        </w:r>
      </w:hyperlink>
    </w:p>
    <w:p w:rsidR="00EE446D" w:rsidRDefault="00EE446D">
      <w:pPr>
        <w:pStyle w:val="TableofFigures"/>
        <w:tabs>
          <w:tab w:val="left" w:pos="1320"/>
          <w:tab w:val="right" w:leader="dot" w:pos="8494"/>
        </w:tabs>
        <w:rPr>
          <w:rFonts w:eastAsiaTheme="minorEastAsia" w:cstheme="minorBidi"/>
          <w:noProof/>
          <w:kern w:val="0"/>
          <w:sz w:val="22"/>
          <w:szCs w:val="22"/>
          <w:lang w:eastAsia="fi-FI" w:bidi="ar-SA"/>
        </w:rPr>
      </w:pPr>
      <w:hyperlink w:anchor="_Toc101158468" w:history="1">
        <w:r w:rsidRPr="00426509">
          <w:rPr>
            <w:rStyle w:val="Hyperlink"/>
            <w:noProof/>
          </w:rPr>
          <w:t>Taulukko 2.</w:t>
        </w:r>
        <w:r>
          <w:rPr>
            <w:rFonts w:eastAsiaTheme="minorEastAsia" w:cstheme="minorBidi"/>
            <w:noProof/>
            <w:kern w:val="0"/>
            <w:sz w:val="22"/>
            <w:szCs w:val="22"/>
            <w:lang w:eastAsia="fi-FI" w:bidi="ar-SA"/>
          </w:rPr>
          <w:tab/>
        </w:r>
        <w:r w:rsidRPr="00426509">
          <w:rPr>
            <w:rStyle w:val="Hyperlink"/>
            <w:noProof/>
          </w:rPr>
          <w:t>Vakiot</w:t>
        </w:r>
        <w:r>
          <w:rPr>
            <w:noProof/>
            <w:webHidden/>
          </w:rPr>
          <w:tab/>
        </w:r>
        <w:r>
          <w:rPr>
            <w:noProof/>
            <w:webHidden/>
          </w:rPr>
          <w:fldChar w:fldCharType="begin"/>
        </w:r>
        <w:r>
          <w:rPr>
            <w:noProof/>
            <w:webHidden/>
          </w:rPr>
          <w:instrText xml:space="preserve"> PAGEREF _Toc101158468 \h </w:instrText>
        </w:r>
        <w:r>
          <w:rPr>
            <w:noProof/>
            <w:webHidden/>
          </w:rPr>
        </w:r>
        <w:r>
          <w:rPr>
            <w:noProof/>
            <w:webHidden/>
          </w:rPr>
          <w:fldChar w:fldCharType="separate"/>
        </w:r>
        <w:r>
          <w:rPr>
            <w:noProof/>
            <w:webHidden/>
          </w:rPr>
          <w:t>19</w:t>
        </w:r>
        <w:r>
          <w:rPr>
            <w:noProof/>
            <w:webHidden/>
          </w:rPr>
          <w:fldChar w:fldCharType="end"/>
        </w:r>
      </w:hyperlink>
    </w:p>
    <w:p w:rsidR="00EE446D" w:rsidRDefault="00EE446D">
      <w:pPr>
        <w:pStyle w:val="TableofFigures"/>
        <w:tabs>
          <w:tab w:val="left" w:pos="1320"/>
          <w:tab w:val="right" w:leader="dot" w:pos="8494"/>
        </w:tabs>
        <w:rPr>
          <w:rFonts w:eastAsiaTheme="minorEastAsia" w:cstheme="minorBidi"/>
          <w:noProof/>
          <w:kern w:val="0"/>
          <w:sz w:val="22"/>
          <w:szCs w:val="22"/>
          <w:lang w:eastAsia="fi-FI" w:bidi="ar-SA"/>
        </w:rPr>
      </w:pPr>
      <w:hyperlink w:anchor="_Toc101158469" w:history="1">
        <w:r w:rsidRPr="00426509">
          <w:rPr>
            <w:rStyle w:val="Hyperlink"/>
            <w:noProof/>
          </w:rPr>
          <w:t>Taulukko 3.</w:t>
        </w:r>
        <w:r>
          <w:rPr>
            <w:rFonts w:eastAsiaTheme="minorEastAsia" w:cstheme="minorBidi"/>
            <w:noProof/>
            <w:kern w:val="0"/>
            <w:sz w:val="22"/>
            <w:szCs w:val="22"/>
            <w:lang w:eastAsia="fi-FI" w:bidi="ar-SA"/>
          </w:rPr>
          <w:tab/>
        </w:r>
        <w:r w:rsidRPr="00426509">
          <w:rPr>
            <w:rStyle w:val="Hyperlink"/>
            <w:noProof/>
          </w:rPr>
          <w:t>Suureita ja niiden yksiköitä</w:t>
        </w:r>
        <w:r>
          <w:rPr>
            <w:noProof/>
            <w:webHidden/>
          </w:rPr>
          <w:tab/>
        </w:r>
        <w:r>
          <w:rPr>
            <w:noProof/>
            <w:webHidden/>
          </w:rPr>
          <w:fldChar w:fldCharType="begin"/>
        </w:r>
        <w:r>
          <w:rPr>
            <w:noProof/>
            <w:webHidden/>
          </w:rPr>
          <w:instrText xml:space="preserve"> PAGEREF _Toc101158469 \h </w:instrText>
        </w:r>
        <w:r>
          <w:rPr>
            <w:noProof/>
            <w:webHidden/>
          </w:rPr>
        </w:r>
        <w:r>
          <w:rPr>
            <w:noProof/>
            <w:webHidden/>
          </w:rPr>
          <w:fldChar w:fldCharType="separate"/>
        </w:r>
        <w:r>
          <w:rPr>
            <w:noProof/>
            <w:webHidden/>
          </w:rPr>
          <w:t>20</w:t>
        </w:r>
        <w:r>
          <w:rPr>
            <w:noProof/>
            <w:webHidden/>
          </w:rPr>
          <w:fldChar w:fldCharType="end"/>
        </w:r>
      </w:hyperlink>
    </w:p>
    <w:p w:rsidR="00EE446D" w:rsidRDefault="00EE446D">
      <w:pPr>
        <w:pStyle w:val="TableofFigures"/>
        <w:tabs>
          <w:tab w:val="left" w:pos="1540"/>
          <w:tab w:val="right" w:leader="dot" w:pos="8494"/>
        </w:tabs>
        <w:rPr>
          <w:rFonts w:eastAsiaTheme="minorEastAsia" w:cstheme="minorBidi"/>
          <w:noProof/>
          <w:kern w:val="0"/>
          <w:sz w:val="22"/>
          <w:szCs w:val="22"/>
          <w:lang w:eastAsia="fi-FI" w:bidi="ar-SA"/>
        </w:rPr>
      </w:pPr>
      <w:hyperlink w:anchor="_Toc101158470" w:history="1">
        <w:r w:rsidRPr="00426509">
          <w:rPr>
            <w:rStyle w:val="Hyperlink"/>
            <w:noProof/>
          </w:rPr>
          <w:t>Taulukko 4.</w:t>
        </w:r>
        <w:r>
          <w:rPr>
            <w:rFonts w:eastAsiaTheme="minorEastAsia" w:cstheme="minorBidi"/>
            <w:noProof/>
            <w:kern w:val="0"/>
            <w:sz w:val="22"/>
            <w:szCs w:val="22"/>
            <w:lang w:eastAsia="fi-FI" w:bidi="ar-SA"/>
          </w:rPr>
          <w:tab/>
        </w:r>
        <w:r w:rsidRPr="00426509">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_Toc101158470 \h </w:instrText>
        </w:r>
        <w:r>
          <w:rPr>
            <w:noProof/>
            <w:webHidden/>
          </w:rPr>
        </w:r>
        <w:r>
          <w:rPr>
            <w:noProof/>
            <w:webHidden/>
          </w:rPr>
          <w:fldChar w:fldCharType="separate"/>
        </w:r>
        <w:r>
          <w:rPr>
            <w:noProof/>
            <w:webHidden/>
          </w:rPr>
          <w:t>38</w:t>
        </w:r>
        <w:r>
          <w:rPr>
            <w:noProof/>
            <w:webHidden/>
          </w:rPr>
          <w:fldChar w:fldCharType="end"/>
        </w:r>
      </w:hyperlink>
    </w:p>
    <w:p w:rsidR="00EE446D" w:rsidRDefault="00EE446D">
      <w:pPr>
        <w:pStyle w:val="TableofFigures"/>
        <w:tabs>
          <w:tab w:val="left" w:pos="1320"/>
          <w:tab w:val="right" w:leader="dot" w:pos="8494"/>
        </w:tabs>
        <w:rPr>
          <w:rFonts w:eastAsiaTheme="minorEastAsia" w:cstheme="minorBidi"/>
          <w:noProof/>
          <w:kern w:val="0"/>
          <w:sz w:val="22"/>
          <w:szCs w:val="22"/>
          <w:lang w:eastAsia="fi-FI" w:bidi="ar-SA"/>
        </w:rPr>
      </w:pPr>
      <w:hyperlink w:anchor="_Toc101158471" w:history="1">
        <w:r w:rsidRPr="00426509">
          <w:rPr>
            <w:rStyle w:val="Hyperlink"/>
            <w:noProof/>
          </w:rPr>
          <w:t>Taulukko 5.</w:t>
        </w:r>
        <w:r>
          <w:rPr>
            <w:rFonts w:eastAsiaTheme="minorEastAsia" w:cstheme="minorBidi"/>
            <w:noProof/>
            <w:kern w:val="0"/>
            <w:sz w:val="22"/>
            <w:szCs w:val="22"/>
            <w:lang w:eastAsia="fi-FI" w:bidi="ar-SA"/>
          </w:rPr>
          <w:tab/>
        </w:r>
        <w:r w:rsidRPr="00426509">
          <w:rPr>
            <w:rStyle w:val="Hyperlink"/>
            <w:noProof/>
          </w:rPr>
          <w:t>MT9P031 kamerakennon ominaisuudet (ONSEMI 2021, s. 1).</w:t>
        </w:r>
        <w:r>
          <w:rPr>
            <w:noProof/>
            <w:webHidden/>
          </w:rPr>
          <w:tab/>
        </w:r>
        <w:r>
          <w:rPr>
            <w:noProof/>
            <w:webHidden/>
          </w:rPr>
          <w:fldChar w:fldCharType="begin"/>
        </w:r>
        <w:r>
          <w:rPr>
            <w:noProof/>
            <w:webHidden/>
          </w:rPr>
          <w:instrText xml:space="preserve"> PAGEREF _Toc101158471 \h </w:instrText>
        </w:r>
        <w:r>
          <w:rPr>
            <w:noProof/>
            <w:webHidden/>
          </w:rPr>
        </w:r>
        <w:r>
          <w:rPr>
            <w:noProof/>
            <w:webHidden/>
          </w:rPr>
          <w:fldChar w:fldCharType="separate"/>
        </w:r>
        <w:r>
          <w:rPr>
            <w:noProof/>
            <w:webHidden/>
          </w:rPr>
          <w:t>38</w:t>
        </w:r>
        <w:r>
          <w:rPr>
            <w:noProof/>
            <w:webHidden/>
          </w:rPr>
          <w:fldChar w:fldCharType="end"/>
        </w:r>
      </w:hyperlink>
    </w:p>
    <w:p w:rsidR="00EE446D" w:rsidRDefault="00EE446D">
      <w:pPr>
        <w:pStyle w:val="TableofFigures"/>
        <w:tabs>
          <w:tab w:val="left" w:pos="1320"/>
          <w:tab w:val="right" w:leader="dot" w:pos="8494"/>
        </w:tabs>
        <w:rPr>
          <w:rFonts w:eastAsiaTheme="minorEastAsia" w:cstheme="minorBidi"/>
          <w:noProof/>
          <w:kern w:val="0"/>
          <w:sz w:val="22"/>
          <w:szCs w:val="22"/>
          <w:lang w:eastAsia="fi-FI" w:bidi="ar-SA"/>
        </w:rPr>
      </w:pPr>
      <w:hyperlink w:anchor="_Toc101158472" w:history="1">
        <w:r w:rsidRPr="00426509">
          <w:rPr>
            <w:rStyle w:val="Hyperlink"/>
            <w:noProof/>
          </w:rPr>
          <w:t>Taulukko 6.</w:t>
        </w:r>
        <w:r>
          <w:rPr>
            <w:rFonts w:eastAsiaTheme="minorEastAsia" w:cstheme="minorBidi"/>
            <w:noProof/>
            <w:kern w:val="0"/>
            <w:sz w:val="22"/>
            <w:szCs w:val="22"/>
            <w:lang w:eastAsia="fi-FI" w:bidi="ar-SA"/>
          </w:rPr>
          <w:tab/>
        </w:r>
        <w:r w:rsidRPr="00426509">
          <w:rPr>
            <w:rStyle w:val="Hyperlink"/>
            <w:noProof/>
          </w:rPr>
          <w:t>MFPI-suodattimen ominaisuudet (Saari ja muut, 2020).</w:t>
        </w:r>
        <w:r>
          <w:rPr>
            <w:noProof/>
            <w:webHidden/>
          </w:rPr>
          <w:tab/>
        </w:r>
        <w:r>
          <w:rPr>
            <w:noProof/>
            <w:webHidden/>
          </w:rPr>
          <w:fldChar w:fldCharType="begin"/>
        </w:r>
        <w:r>
          <w:rPr>
            <w:noProof/>
            <w:webHidden/>
          </w:rPr>
          <w:instrText xml:space="preserve"> PAGEREF _Toc101158472 \h </w:instrText>
        </w:r>
        <w:r>
          <w:rPr>
            <w:noProof/>
            <w:webHidden/>
          </w:rPr>
        </w:r>
        <w:r>
          <w:rPr>
            <w:noProof/>
            <w:webHidden/>
          </w:rPr>
          <w:fldChar w:fldCharType="separate"/>
        </w:r>
        <w:r>
          <w:rPr>
            <w:noProof/>
            <w:webHidden/>
          </w:rPr>
          <w:t>43</w:t>
        </w:r>
        <w:r>
          <w:rPr>
            <w:noProof/>
            <w:webHidden/>
          </w:rPr>
          <w:fldChar w:fldCharType="end"/>
        </w:r>
      </w:hyperlink>
    </w:p>
    <w:p w:rsidR="00EE446D" w:rsidRDefault="00EE446D">
      <w:pPr>
        <w:pStyle w:val="TableofFigures"/>
        <w:tabs>
          <w:tab w:val="left" w:pos="1320"/>
          <w:tab w:val="right" w:leader="dot" w:pos="8494"/>
        </w:tabs>
        <w:rPr>
          <w:rFonts w:eastAsiaTheme="minorEastAsia" w:cstheme="minorBidi"/>
          <w:noProof/>
          <w:kern w:val="0"/>
          <w:sz w:val="22"/>
          <w:szCs w:val="22"/>
          <w:lang w:eastAsia="fi-FI" w:bidi="ar-SA"/>
        </w:rPr>
      </w:pPr>
      <w:hyperlink w:anchor="_Toc101158473" w:history="1">
        <w:r w:rsidRPr="00426509">
          <w:rPr>
            <w:rStyle w:val="Hyperlink"/>
            <w:noProof/>
          </w:rPr>
          <w:t>Taulukko 7.</w:t>
        </w:r>
        <w:r>
          <w:rPr>
            <w:rFonts w:eastAsiaTheme="minorEastAsia" w:cstheme="minorBidi"/>
            <w:noProof/>
            <w:kern w:val="0"/>
            <w:sz w:val="22"/>
            <w:szCs w:val="22"/>
            <w:lang w:eastAsia="fi-FI" w:bidi="ar-SA"/>
          </w:rPr>
          <w:tab/>
        </w:r>
        <w:r w:rsidRPr="00426509">
          <w:rPr>
            <w:rStyle w:val="Hyperlink"/>
            <w:noProof/>
          </w:rPr>
          <w:t>LED valaisun ominaisuudet (Saari ja muut, 2020).</w:t>
        </w:r>
        <w:r>
          <w:rPr>
            <w:noProof/>
            <w:webHidden/>
          </w:rPr>
          <w:tab/>
        </w:r>
        <w:r>
          <w:rPr>
            <w:noProof/>
            <w:webHidden/>
          </w:rPr>
          <w:fldChar w:fldCharType="begin"/>
        </w:r>
        <w:r>
          <w:rPr>
            <w:noProof/>
            <w:webHidden/>
          </w:rPr>
          <w:instrText xml:space="preserve"> PAGEREF _Toc101158473 \h </w:instrText>
        </w:r>
        <w:r>
          <w:rPr>
            <w:noProof/>
            <w:webHidden/>
          </w:rPr>
        </w:r>
        <w:r>
          <w:rPr>
            <w:noProof/>
            <w:webHidden/>
          </w:rPr>
          <w:fldChar w:fldCharType="separate"/>
        </w:r>
        <w:r>
          <w:rPr>
            <w:noProof/>
            <w:webHidden/>
          </w:rPr>
          <w:t>44</w:t>
        </w:r>
        <w:r>
          <w:rPr>
            <w:noProof/>
            <w:webHidden/>
          </w:rPr>
          <w:fldChar w:fldCharType="end"/>
        </w:r>
      </w:hyperlink>
    </w:p>
    <w:p w:rsidR="00EE446D" w:rsidRDefault="00EE446D">
      <w:pPr>
        <w:pStyle w:val="TableofFigures"/>
        <w:tabs>
          <w:tab w:val="left" w:pos="1320"/>
          <w:tab w:val="right" w:leader="dot" w:pos="8494"/>
        </w:tabs>
        <w:rPr>
          <w:rFonts w:eastAsiaTheme="minorEastAsia" w:cstheme="minorBidi"/>
          <w:noProof/>
          <w:kern w:val="0"/>
          <w:sz w:val="22"/>
          <w:szCs w:val="22"/>
          <w:lang w:eastAsia="fi-FI" w:bidi="ar-SA"/>
        </w:rPr>
      </w:pPr>
      <w:hyperlink w:anchor="_Toc101158474" w:history="1">
        <w:r w:rsidRPr="00426509">
          <w:rPr>
            <w:rStyle w:val="Hyperlink"/>
            <w:noProof/>
          </w:rPr>
          <w:t>Taulukko 8.</w:t>
        </w:r>
        <w:r>
          <w:rPr>
            <w:rFonts w:eastAsiaTheme="minorEastAsia" w:cstheme="minorBidi"/>
            <w:noProof/>
            <w:kern w:val="0"/>
            <w:sz w:val="22"/>
            <w:szCs w:val="22"/>
            <w:lang w:eastAsia="fi-FI" w:bidi="ar-SA"/>
          </w:rPr>
          <w:tab/>
        </w:r>
        <w:r w:rsidRPr="00426509">
          <w:rPr>
            <w:rStyle w:val="Hyperlink"/>
            <w:noProof/>
          </w:rPr>
          <w:t>VTT:n dokumentaatio spektrikamerasta.</w:t>
        </w:r>
        <w:r>
          <w:rPr>
            <w:noProof/>
            <w:webHidden/>
          </w:rPr>
          <w:tab/>
        </w:r>
        <w:r>
          <w:rPr>
            <w:noProof/>
            <w:webHidden/>
          </w:rPr>
          <w:fldChar w:fldCharType="begin"/>
        </w:r>
        <w:r>
          <w:rPr>
            <w:noProof/>
            <w:webHidden/>
          </w:rPr>
          <w:instrText xml:space="preserve"> PAGEREF _Toc101158474 \h </w:instrText>
        </w:r>
        <w:r>
          <w:rPr>
            <w:noProof/>
            <w:webHidden/>
          </w:rPr>
        </w:r>
        <w:r>
          <w:rPr>
            <w:noProof/>
            <w:webHidden/>
          </w:rPr>
          <w:fldChar w:fldCharType="separate"/>
        </w:r>
        <w:r>
          <w:rPr>
            <w:noProof/>
            <w:webHidden/>
          </w:rPr>
          <w:t>44</w:t>
        </w:r>
        <w:r>
          <w:rPr>
            <w:noProof/>
            <w:webHidden/>
          </w:rPr>
          <w:fldChar w:fldCharType="end"/>
        </w:r>
      </w:hyperlink>
    </w:p>
    <w:p w:rsidR="00EE446D" w:rsidRDefault="00EE446D">
      <w:pPr>
        <w:pStyle w:val="TableofFigures"/>
        <w:tabs>
          <w:tab w:val="left" w:pos="1320"/>
          <w:tab w:val="right" w:leader="dot" w:pos="8494"/>
        </w:tabs>
        <w:rPr>
          <w:rFonts w:eastAsiaTheme="minorEastAsia" w:cstheme="minorBidi"/>
          <w:noProof/>
          <w:kern w:val="0"/>
          <w:sz w:val="22"/>
          <w:szCs w:val="22"/>
          <w:lang w:eastAsia="fi-FI" w:bidi="ar-SA"/>
        </w:rPr>
      </w:pPr>
      <w:hyperlink w:anchor="_Toc101158475" w:history="1">
        <w:r w:rsidRPr="00426509">
          <w:rPr>
            <w:rStyle w:val="Hyperlink"/>
            <w:noProof/>
          </w:rPr>
          <w:t>Taulukko 9.</w:t>
        </w:r>
        <w:r>
          <w:rPr>
            <w:rFonts w:eastAsiaTheme="minorEastAsia" w:cstheme="minorBidi"/>
            <w:noProof/>
            <w:kern w:val="0"/>
            <w:sz w:val="22"/>
            <w:szCs w:val="22"/>
            <w:lang w:eastAsia="fi-FI" w:bidi="ar-SA"/>
          </w:rPr>
          <w:tab/>
        </w:r>
        <w:r w:rsidRPr="00426509">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_Toc101158475 \h </w:instrText>
        </w:r>
        <w:r>
          <w:rPr>
            <w:noProof/>
            <w:webHidden/>
          </w:rPr>
        </w:r>
        <w:r>
          <w:rPr>
            <w:noProof/>
            <w:webHidden/>
          </w:rPr>
          <w:fldChar w:fldCharType="separate"/>
        </w:r>
        <w:r>
          <w:rPr>
            <w:noProof/>
            <w:webHidden/>
          </w:rPr>
          <w:t>45</w:t>
        </w:r>
        <w:r>
          <w:rPr>
            <w:noProof/>
            <w:webHidden/>
          </w:rPr>
          <w:fldChar w:fldCharType="end"/>
        </w:r>
      </w:hyperlink>
    </w:p>
    <w:p w:rsidR="00EE446D" w:rsidRDefault="00EE446D">
      <w:pPr>
        <w:pStyle w:val="TableofFigures"/>
        <w:tabs>
          <w:tab w:val="left" w:pos="1540"/>
          <w:tab w:val="right" w:leader="dot" w:pos="8494"/>
        </w:tabs>
        <w:rPr>
          <w:rFonts w:eastAsiaTheme="minorEastAsia" w:cstheme="minorBidi"/>
          <w:noProof/>
          <w:kern w:val="0"/>
          <w:sz w:val="22"/>
          <w:szCs w:val="22"/>
          <w:lang w:eastAsia="fi-FI" w:bidi="ar-SA"/>
        </w:rPr>
      </w:pPr>
      <w:hyperlink w:anchor="_Toc101158476" w:history="1">
        <w:r w:rsidRPr="00426509">
          <w:rPr>
            <w:rStyle w:val="Hyperlink"/>
            <w:noProof/>
          </w:rPr>
          <w:t>Taulukko 10.</w:t>
        </w:r>
        <w:r>
          <w:rPr>
            <w:rFonts w:eastAsiaTheme="minorEastAsia" w:cstheme="minorBidi"/>
            <w:noProof/>
            <w:kern w:val="0"/>
            <w:sz w:val="22"/>
            <w:szCs w:val="22"/>
            <w:lang w:eastAsia="fi-FI" w:bidi="ar-SA"/>
          </w:rPr>
          <w:tab/>
        </w:r>
        <w:r w:rsidRPr="00426509">
          <w:rPr>
            <w:rStyle w:val="Hyperlink"/>
            <w:noProof/>
          </w:rPr>
          <w:t>Spektrikameran kalibroidut kuvausasetukset</w:t>
        </w:r>
        <w:r>
          <w:rPr>
            <w:noProof/>
            <w:webHidden/>
          </w:rPr>
          <w:tab/>
        </w:r>
        <w:r>
          <w:rPr>
            <w:noProof/>
            <w:webHidden/>
          </w:rPr>
          <w:fldChar w:fldCharType="begin"/>
        </w:r>
        <w:r>
          <w:rPr>
            <w:noProof/>
            <w:webHidden/>
          </w:rPr>
          <w:instrText xml:space="preserve"> PAGEREF _Toc101158476 \h </w:instrText>
        </w:r>
        <w:r>
          <w:rPr>
            <w:noProof/>
            <w:webHidden/>
          </w:rPr>
        </w:r>
        <w:r>
          <w:rPr>
            <w:noProof/>
            <w:webHidden/>
          </w:rPr>
          <w:fldChar w:fldCharType="separate"/>
        </w:r>
        <w:r>
          <w:rPr>
            <w:noProof/>
            <w:webHidden/>
          </w:rPr>
          <w:t>48</w:t>
        </w:r>
        <w:r>
          <w:rPr>
            <w:noProof/>
            <w:webHidden/>
          </w:rPr>
          <w:fldChar w:fldCharType="end"/>
        </w:r>
      </w:hyperlink>
    </w:p>
    <w:p w:rsidR="00EE446D" w:rsidRDefault="00EE446D">
      <w:pPr>
        <w:pStyle w:val="TableofFigures"/>
        <w:tabs>
          <w:tab w:val="left" w:pos="1540"/>
          <w:tab w:val="right" w:leader="dot" w:pos="8494"/>
        </w:tabs>
        <w:rPr>
          <w:rFonts w:eastAsiaTheme="minorEastAsia" w:cstheme="minorBidi"/>
          <w:noProof/>
          <w:kern w:val="0"/>
          <w:sz w:val="22"/>
          <w:szCs w:val="22"/>
          <w:lang w:eastAsia="fi-FI" w:bidi="ar-SA"/>
        </w:rPr>
      </w:pPr>
      <w:hyperlink w:anchor="_Toc101158477" w:history="1">
        <w:r w:rsidRPr="00426509">
          <w:rPr>
            <w:rStyle w:val="Hyperlink"/>
            <w:noProof/>
          </w:rPr>
          <w:t>Taulukko 11.</w:t>
        </w:r>
        <w:r>
          <w:rPr>
            <w:rFonts w:eastAsiaTheme="minorEastAsia" w:cstheme="minorBidi"/>
            <w:noProof/>
            <w:kern w:val="0"/>
            <w:sz w:val="22"/>
            <w:szCs w:val="22"/>
            <w:lang w:eastAsia="fi-FI" w:bidi="ar-SA"/>
          </w:rPr>
          <w:tab/>
        </w:r>
        <w:r w:rsidRPr="00426509">
          <w:rPr>
            <w:rStyle w:val="Hyperlink"/>
            <w:noProof/>
          </w:rPr>
          <w:t>Spektrikameran kalibroidut LED:ien ohjaukset</w:t>
        </w:r>
        <w:r>
          <w:rPr>
            <w:noProof/>
            <w:webHidden/>
          </w:rPr>
          <w:tab/>
        </w:r>
        <w:r>
          <w:rPr>
            <w:noProof/>
            <w:webHidden/>
          </w:rPr>
          <w:fldChar w:fldCharType="begin"/>
        </w:r>
        <w:r>
          <w:rPr>
            <w:noProof/>
            <w:webHidden/>
          </w:rPr>
          <w:instrText xml:space="preserve"> PAGEREF _Toc101158477 \h </w:instrText>
        </w:r>
        <w:r>
          <w:rPr>
            <w:noProof/>
            <w:webHidden/>
          </w:rPr>
        </w:r>
        <w:r>
          <w:rPr>
            <w:noProof/>
            <w:webHidden/>
          </w:rPr>
          <w:fldChar w:fldCharType="separate"/>
        </w:r>
        <w:r>
          <w:rPr>
            <w:noProof/>
            <w:webHidden/>
          </w:rPr>
          <w:t>48</w:t>
        </w:r>
        <w:r>
          <w:rPr>
            <w:noProof/>
            <w:webHidden/>
          </w:rPr>
          <w:fldChar w:fldCharType="end"/>
        </w:r>
      </w:hyperlink>
    </w:p>
    <w:p w:rsidR="00EE446D" w:rsidRDefault="00EE446D">
      <w:pPr>
        <w:pStyle w:val="TableofFigures"/>
        <w:tabs>
          <w:tab w:val="left" w:pos="1540"/>
          <w:tab w:val="right" w:leader="dot" w:pos="8494"/>
        </w:tabs>
        <w:rPr>
          <w:rFonts w:eastAsiaTheme="minorEastAsia" w:cstheme="minorBidi"/>
          <w:noProof/>
          <w:kern w:val="0"/>
          <w:sz w:val="22"/>
          <w:szCs w:val="22"/>
          <w:lang w:eastAsia="fi-FI" w:bidi="ar-SA"/>
        </w:rPr>
      </w:pPr>
      <w:hyperlink w:anchor="_Toc101158478" w:history="1">
        <w:r w:rsidRPr="00426509">
          <w:rPr>
            <w:rStyle w:val="Hyperlink"/>
            <w:noProof/>
          </w:rPr>
          <w:t>Taulukko 12.</w:t>
        </w:r>
        <w:r>
          <w:rPr>
            <w:rFonts w:eastAsiaTheme="minorEastAsia" w:cstheme="minorBidi"/>
            <w:noProof/>
            <w:kern w:val="0"/>
            <w:sz w:val="22"/>
            <w:szCs w:val="22"/>
            <w:lang w:eastAsia="fi-FI" w:bidi="ar-SA"/>
          </w:rPr>
          <w:tab/>
        </w:r>
        <w:r w:rsidRPr="00426509">
          <w:rPr>
            <w:rStyle w:val="Hyperlink"/>
            <w:noProof/>
          </w:rPr>
          <w:t>Spektrikamerasta julkaisuja</w:t>
        </w:r>
        <w:r>
          <w:rPr>
            <w:noProof/>
            <w:webHidden/>
          </w:rPr>
          <w:tab/>
        </w:r>
        <w:r>
          <w:rPr>
            <w:noProof/>
            <w:webHidden/>
          </w:rPr>
          <w:fldChar w:fldCharType="begin"/>
        </w:r>
        <w:r>
          <w:rPr>
            <w:noProof/>
            <w:webHidden/>
          </w:rPr>
          <w:instrText xml:space="preserve"> PAGEREF _Toc101158478 \h </w:instrText>
        </w:r>
        <w:r>
          <w:rPr>
            <w:noProof/>
            <w:webHidden/>
          </w:rPr>
        </w:r>
        <w:r>
          <w:rPr>
            <w:noProof/>
            <w:webHidden/>
          </w:rPr>
          <w:fldChar w:fldCharType="separate"/>
        </w:r>
        <w:r>
          <w:rPr>
            <w:noProof/>
            <w:webHidden/>
          </w:rPr>
          <w:t>50</w:t>
        </w:r>
        <w:r>
          <w:rPr>
            <w:noProof/>
            <w:webHidden/>
          </w:rPr>
          <w:fldChar w:fldCharType="end"/>
        </w:r>
      </w:hyperlink>
    </w:p>
    <w:p w:rsidR="00EE446D" w:rsidRDefault="00EE446D">
      <w:pPr>
        <w:pStyle w:val="TableofFigures"/>
        <w:tabs>
          <w:tab w:val="left" w:pos="1540"/>
          <w:tab w:val="right" w:leader="dot" w:pos="8494"/>
        </w:tabs>
        <w:rPr>
          <w:rFonts w:eastAsiaTheme="minorEastAsia" w:cstheme="minorBidi"/>
          <w:noProof/>
          <w:kern w:val="0"/>
          <w:sz w:val="22"/>
          <w:szCs w:val="22"/>
          <w:lang w:eastAsia="fi-FI" w:bidi="ar-SA"/>
        </w:rPr>
      </w:pPr>
      <w:hyperlink w:anchor="_Toc101158479" w:history="1">
        <w:r w:rsidRPr="00426509">
          <w:rPr>
            <w:rStyle w:val="Hyperlink"/>
            <w:noProof/>
          </w:rPr>
          <w:t>Taulukko 13.</w:t>
        </w:r>
        <w:r>
          <w:rPr>
            <w:rFonts w:eastAsiaTheme="minorEastAsia" w:cstheme="minorBidi"/>
            <w:noProof/>
            <w:kern w:val="0"/>
            <w:sz w:val="22"/>
            <w:szCs w:val="22"/>
            <w:lang w:eastAsia="fi-FI" w:bidi="ar-SA"/>
          </w:rPr>
          <w:tab/>
        </w:r>
        <w:r w:rsidRPr="00426509">
          <w:rPr>
            <w:rStyle w:val="Hyperlink"/>
            <w:noProof/>
          </w:rPr>
          <w:t>MATRIX VISION ajurirajapinnat</w:t>
        </w:r>
        <w:r>
          <w:rPr>
            <w:noProof/>
            <w:webHidden/>
          </w:rPr>
          <w:tab/>
        </w:r>
        <w:r>
          <w:rPr>
            <w:noProof/>
            <w:webHidden/>
          </w:rPr>
          <w:fldChar w:fldCharType="begin"/>
        </w:r>
        <w:r>
          <w:rPr>
            <w:noProof/>
            <w:webHidden/>
          </w:rPr>
          <w:instrText xml:space="preserve"> PAGEREF _Toc101158479 \h </w:instrText>
        </w:r>
        <w:r>
          <w:rPr>
            <w:noProof/>
            <w:webHidden/>
          </w:rPr>
        </w:r>
        <w:r>
          <w:rPr>
            <w:noProof/>
            <w:webHidden/>
          </w:rPr>
          <w:fldChar w:fldCharType="separate"/>
        </w:r>
        <w:r>
          <w:rPr>
            <w:noProof/>
            <w:webHidden/>
          </w:rPr>
          <w:t>59</w:t>
        </w:r>
        <w:r>
          <w:rPr>
            <w:noProof/>
            <w:webHidden/>
          </w:rPr>
          <w:fldChar w:fldCharType="end"/>
        </w:r>
      </w:hyperlink>
    </w:p>
    <w:p w:rsidR="00EE446D" w:rsidRDefault="00EE446D">
      <w:pPr>
        <w:pStyle w:val="TableofFigures"/>
        <w:tabs>
          <w:tab w:val="left" w:pos="1540"/>
          <w:tab w:val="right" w:leader="dot" w:pos="8494"/>
        </w:tabs>
        <w:rPr>
          <w:rFonts w:eastAsiaTheme="minorEastAsia" w:cstheme="minorBidi"/>
          <w:noProof/>
          <w:kern w:val="0"/>
          <w:sz w:val="22"/>
          <w:szCs w:val="22"/>
          <w:lang w:eastAsia="fi-FI" w:bidi="ar-SA"/>
        </w:rPr>
      </w:pPr>
      <w:hyperlink w:anchor="_Toc101158480" w:history="1">
        <w:r w:rsidRPr="00426509">
          <w:rPr>
            <w:rStyle w:val="Hyperlink"/>
            <w:noProof/>
          </w:rPr>
          <w:t>Taulukko 14.</w:t>
        </w:r>
        <w:r>
          <w:rPr>
            <w:rFonts w:eastAsiaTheme="minorEastAsia" w:cstheme="minorBidi"/>
            <w:noProof/>
            <w:kern w:val="0"/>
            <w:sz w:val="22"/>
            <w:szCs w:val="22"/>
            <w:lang w:eastAsia="fi-FI" w:bidi="ar-SA"/>
          </w:rPr>
          <w:tab/>
        </w:r>
        <w:r w:rsidRPr="00426509">
          <w:rPr>
            <w:rStyle w:val="Hyperlink"/>
            <w:noProof/>
          </w:rPr>
          <w:t>Python ohjelmointiympäristön paketit</w:t>
        </w:r>
        <w:r>
          <w:rPr>
            <w:noProof/>
            <w:webHidden/>
          </w:rPr>
          <w:tab/>
        </w:r>
        <w:r>
          <w:rPr>
            <w:noProof/>
            <w:webHidden/>
          </w:rPr>
          <w:fldChar w:fldCharType="begin"/>
        </w:r>
        <w:r>
          <w:rPr>
            <w:noProof/>
            <w:webHidden/>
          </w:rPr>
          <w:instrText xml:space="preserve"> PAGEREF _Toc101158480 \h </w:instrText>
        </w:r>
        <w:r>
          <w:rPr>
            <w:noProof/>
            <w:webHidden/>
          </w:rPr>
        </w:r>
        <w:r>
          <w:rPr>
            <w:noProof/>
            <w:webHidden/>
          </w:rPr>
          <w:fldChar w:fldCharType="separate"/>
        </w:r>
        <w:r>
          <w:rPr>
            <w:noProof/>
            <w:webHidden/>
          </w:rPr>
          <w:t>61</w:t>
        </w:r>
        <w:r>
          <w:rPr>
            <w:noProof/>
            <w:webHidden/>
          </w:rPr>
          <w:fldChar w:fldCharType="end"/>
        </w:r>
      </w:hyperlink>
    </w:p>
    <w:p w:rsidR="00EE446D" w:rsidRDefault="00EE446D">
      <w:pPr>
        <w:pStyle w:val="TableofFigures"/>
        <w:tabs>
          <w:tab w:val="left" w:pos="1540"/>
          <w:tab w:val="right" w:leader="dot" w:pos="8494"/>
        </w:tabs>
        <w:rPr>
          <w:rFonts w:eastAsiaTheme="minorEastAsia" w:cstheme="minorBidi"/>
          <w:noProof/>
          <w:kern w:val="0"/>
          <w:sz w:val="22"/>
          <w:szCs w:val="22"/>
          <w:lang w:eastAsia="fi-FI" w:bidi="ar-SA"/>
        </w:rPr>
      </w:pPr>
      <w:hyperlink w:anchor="_Toc101158481" w:history="1">
        <w:r w:rsidRPr="00426509">
          <w:rPr>
            <w:rStyle w:val="Hyperlink"/>
            <w:noProof/>
          </w:rPr>
          <w:t>Taulukko 15.</w:t>
        </w:r>
        <w:r>
          <w:rPr>
            <w:rFonts w:eastAsiaTheme="minorEastAsia" w:cstheme="minorBidi"/>
            <w:noProof/>
            <w:kern w:val="0"/>
            <w:sz w:val="22"/>
            <w:szCs w:val="22"/>
            <w:lang w:eastAsia="fi-FI" w:bidi="ar-SA"/>
          </w:rPr>
          <w:tab/>
        </w:r>
        <w:r w:rsidRPr="00426509">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_Toc101158481 \h </w:instrText>
        </w:r>
        <w:r>
          <w:rPr>
            <w:noProof/>
            <w:webHidden/>
          </w:rPr>
        </w:r>
        <w:r>
          <w:rPr>
            <w:noProof/>
            <w:webHidden/>
          </w:rPr>
          <w:fldChar w:fldCharType="separate"/>
        </w:r>
        <w:r>
          <w:rPr>
            <w:noProof/>
            <w:webHidden/>
          </w:rPr>
          <w:t>62</w:t>
        </w:r>
        <w:r>
          <w:rPr>
            <w:noProof/>
            <w:webHidden/>
          </w:rPr>
          <w:fldChar w:fldCharType="end"/>
        </w:r>
      </w:hyperlink>
    </w:p>
    <w:p w:rsidR="00EE446D" w:rsidRDefault="00EE446D">
      <w:pPr>
        <w:pStyle w:val="TableofFigures"/>
        <w:tabs>
          <w:tab w:val="left" w:pos="1540"/>
          <w:tab w:val="right" w:leader="dot" w:pos="8494"/>
        </w:tabs>
        <w:rPr>
          <w:rFonts w:eastAsiaTheme="minorEastAsia" w:cstheme="minorBidi"/>
          <w:noProof/>
          <w:kern w:val="0"/>
          <w:sz w:val="22"/>
          <w:szCs w:val="22"/>
          <w:lang w:eastAsia="fi-FI" w:bidi="ar-SA"/>
        </w:rPr>
      </w:pPr>
      <w:hyperlink w:anchor="_Toc101158482" w:history="1">
        <w:r w:rsidRPr="00426509">
          <w:rPr>
            <w:rStyle w:val="Hyperlink"/>
            <w:noProof/>
          </w:rPr>
          <w:t>Taulukko 16.</w:t>
        </w:r>
        <w:r>
          <w:rPr>
            <w:rFonts w:eastAsiaTheme="minorEastAsia" w:cstheme="minorBidi"/>
            <w:noProof/>
            <w:kern w:val="0"/>
            <w:sz w:val="22"/>
            <w:szCs w:val="22"/>
            <w:lang w:eastAsia="fi-FI" w:bidi="ar-SA"/>
          </w:rPr>
          <w:tab/>
        </w:r>
        <w:r w:rsidRPr="00426509">
          <w:rPr>
            <w:rStyle w:val="Hyperlink"/>
            <w:noProof/>
          </w:rPr>
          <w:t>Ohjelmistokirjastotason ohjelmistokomponentit</w:t>
        </w:r>
        <w:r>
          <w:rPr>
            <w:noProof/>
            <w:webHidden/>
          </w:rPr>
          <w:tab/>
        </w:r>
        <w:r>
          <w:rPr>
            <w:noProof/>
            <w:webHidden/>
          </w:rPr>
          <w:fldChar w:fldCharType="begin"/>
        </w:r>
        <w:r>
          <w:rPr>
            <w:noProof/>
            <w:webHidden/>
          </w:rPr>
          <w:instrText xml:space="preserve"> PAGEREF _Toc101158482 \h </w:instrText>
        </w:r>
        <w:r>
          <w:rPr>
            <w:noProof/>
            <w:webHidden/>
          </w:rPr>
        </w:r>
        <w:r>
          <w:rPr>
            <w:noProof/>
            <w:webHidden/>
          </w:rPr>
          <w:fldChar w:fldCharType="separate"/>
        </w:r>
        <w:r>
          <w:rPr>
            <w:noProof/>
            <w:webHidden/>
          </w:rPr>
          <w:t>62</w:t>
        </w:r>
        <w:r>
          <w:rPr>
            <w:noProof/>
            <w:webHidden/>
          </w:rPr>
          <w:fldChar w:fldCharType="end"/>
        </w:r>
      </w:hyperlink>
    </w:p>
    <w:p w:rsidR="00EE446D" w:rsidRDefault="00EE446D">
      <w:pPr>
        <w:pStyle w:val="TableofFigures"/>
        <w:tabs>
          <w:tab w:val="left" w:pos="1540"/>
          <w:tab w:val="right" w:leader="dot" w:pos="8494"/>
        </w:tabs>
        <w:rPr>
          <w:rFonts w:eastAsiaTheme="minorEastAsia" w:cstheme="minorBidi"/>
          <w:noProof/>
          <w:kern w:val="0"/>
          <w:sz w:val="22"/>
          <w:szCs w:val="22"/>
          <w:lang w:eastAsia="fi-FI" w:bidi="ar-SA"/>
        </w:rPr>
      </w:pPr>
      <w:hyperlink w:anchor="_Toc101158483" w:history="1">
        <w:r w:rsidRPr="00426509">
          <w:rPr>
            <w:rStyle w:val="Hyperlink"/>
            <w:noProof/>
          </w:rPr>
          <w:t>Taulukko 17.</w:t>
        </w:r>
        <w:r>
          <w:rPr>
            <w:rFonts w:eastAsiaTheme="minorEastAsia" w:cstheme="minorBidi"/>
            <w:noProof/>
            <w:kern w:val="0"/>
            <w:sz w:val="22"/>
            <w:szCs w:val="22"/>
            <w:lang w:eastAsia="fi-FI" w:bidi="ar-SA"/>
          </w:rPr>
          <w:tab/>
        </w:r>
        <w:r w:rsidRPr="00426509">
          <w:rPr>
            <w:rStyle w:val="Hyperlink"/>
            <w:noProof/>
          </w:rPr>
          <w:t>led_spectral_images3.py tuottamat tiedostot.</w:t>
        </w:r>
        <w:r>
          <w:rPr>
            <w:noProof/>
            <w:webHidden/>
          </w:rPr>
          <w:tab/>
        </w:r>
        <w:r>
          <w:rPr>
            <w:noProof/>
            <w:webHidden/>
          </w:rPr>
          <w:fldChar w:fldCharType="begin"/>
        </w:r>
        <w:r>
          <w:rPr>
            <w:noProof/>
            <w:webHidden/>
          </w:rPr>
          <w:instrText xml:space="preserve"> PAGEREF _Toc101158483 \h </w:instrText>
        </w:r>
        <w:r>
          <w:rPr>
            <w:noProof/>
            <w:webHidden/>
          </w:rPr>
        </w:r>
        <w:r>
          <w:rPr>
            <w:noProof/>
            <w:webHidden/>
          </w:rPr>
          <w:fldChar w:fldCharType="separate"/>
        </w:r>
        <w:r>
          <w:rPr>
            <w:noProof/>
            <w:webHidden/>
          </w:rPr>
          <w:t>63</w:t>
        </w:r>
        <w:r>
          <w:rPr>
            <w:noProof/>
            <w:webHidden/>
          </w:rPr>
          <w:fldChar w:fldCharType="end"/>
        </w:r>
      </w:hyperlink>
    </w:p>
    <w:p w:rsidR="00EE446D" w:rsidRDefault="00EE446D">
      <w:pPr>
        <w:pStyle w:val="TableofFigures"/>
        <w:tabs>
          <w:tab w:val="left" w:pos="1540"/>
          <w:tab w:val="right" w:leader="dot" w:pos="8494"/>
        </w:tabs>
        <w:rPr>
          <w:rFonts w:eastAsiaTheme="minorEastAsia" w:cstheme="minorBidi"/>
          <w:noProof/>
          <w:kern w:val="0"/>
          <w:sz w:val="22"/>
          <w:szCs w:val="22"/>
          <w:lang w:eastAsia="fi-FI" w:bidi="ar-SA"/>
        </w:rPr>
      </w:pPr>
      <w:hyperlink w:anchor="_Toc101158484" w:history="1">
        <w:r w:rsidRPr="00426509">
          <w:rPr>
            <w:rStyle w:val="Hyperlink"/>
            <w:noProof/>
          </w:rPr>
          <w:t>Taulukko 18.</w:t>
        </w:r>
        <w:r>
          <w:rPr>
            <w:rFonts w:eastAsiaTheme="minorEastAsia" w:cstheme="minorBidi"/>
            <w:noProof/>
            <w:kern w:val="0"/>
            <w:sz w:val="22"/>
            <w:szCs w:val="22"/>
            <w:lang w:eastAsia="fi-FI" w:bidi="ar-SA"/>
          </w:rPr>
          <w:tab/>
        </w:r>
        <w:r w:rsidRPr="00426509">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_Toc101158484 \h </w:instrText>
        </w:r>
        <w:r>
          <w:rPr>
            <w:noProof/>
            <w:webHidden/>
          </w:rPr>
        </w:r>
        <w:r>
          <w:rPr>
            <w:noProof/>
            <w:webHidden/>
          </w:rPr>
          <w:fldChar w:fldCharType="separate"/>
        </w:r>
        <w:r>
          <w:rPr>
            <w:noProof/>
            <w:webHidden/>
          </w:rPr>
          <w:t>64</w:t>
        </w:r>
        <w:r>
          <w:rPr>
            <w:noProof/>
            <w:webHidden/>
          </w:rPr>
          <w:fldChar w:fldCharType="end"/>
        </w:r>
      </w:hyperlink>
    </w:p>
    <w:p w:rsidR="00EE446D" w:rsidRDefault="00EE446D">
      <w:pPr>
        <w:pStyle w:val="TableofFigures"/>
        <w:tabs>
          <w:tab w:val="left" w:pos="1760"/>
          <w:tab w:val="right" w:leader="dot" w:pos="8494"/>
        </w:tabs>
        <w:rPr>
          <w:rFonts w:eastAsiaTheme="minorEastAsia" w:cstheme="minorBidi"/>
          <w:noProof/>
          <w:kern w:val="0"/>
          <w:sz w:val="22"/>
          <w:szCs w:val="22"/>
          <w:lang w:eastAsia="fi-FI" w:bidi="ar-SA"/>
        </w:rPr>
      </w:pPr>
      <w:hyperlink w:anchor="_Toc101158485" w:history="1">
        <w:r w:rsidRPr="00426509">
          <w:rPr>
            <w:rStyle w:val="Hyperlink"/>
            <w:noProof/>
          </w:rPr>
          <w:t>Taulukko 19.</w:t>
        </w:r>
        <w:r>
          <w:rPr>
            <w:rFonts w:eastAsiaTheme="minorEastAsia" w:cstheme="minorBidi"/>
            <w:noProof/>
            <w:kern w:val="0"/>
            <w:sz w:val="22"/>
            <w:szCs w:val="22"/>
            <w:lang w:eastAsia="fi-FI" w:bidi="ar-SA"/>
          </w:rPr>
          <w:tab/>
        </w:r>
        <w:r w:rsidRPr="00426509">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_Toc101158485 \h </w:instrText>
        </w:r>
        <w:r>
          <w:rPr>
            <w:noProof/>
            <w:webHidden/>
          </w:rPr>
        </w:r>
        <w:r>
          <w:rPr>
            <w:noProof/>
            <w:webHidden/>
          </w:rPr>
          <w:fldChar w:fldCharType="separate"/>
        </w:r>
        <w:r>
          <w:rPr>
            <w:noProof/>
            <w:webHidden/>
          </w:rPr>
          <w:t>68</w:t>
        </w:r>
        <w:r>
          <w:rPr>
            <w:noProof/>
            <w:webHidden/>
          </w:rPr>
          <w:fldChar w:fldCharType="end"/>
        </w:r>
      </w:hyperlink>
    </w:p>
    <w:p w:rsidR="00EE446D" w:rsidRDefault="00EE446D">
      <w:pPr>
        <w:pStyle w:val="TableofFigures"/>
        <w:tabs>
          <w:tab w:val="left" w:pos="1760"/>
          <w:tab w:val="right" w:leader="dot" w:pos="8494"/>
        </w:tabs>
        <w:rPr>
          <w:rFonts w:eastAsiaTheme="minorEastAsia" w:cstheme="minorBidi"/>
          <w:noProof/>
          <w:kern w:val="0"/>
          <w:sz w:val="22"/>
          <w:szCs w:val="22"/>
          <w:lang w:eastAsia="fi-FI" w:bidi="ar-SA"/>
        </w:rPr>
      </w:pPr>
      <w:hyperlink w:anchor="_Toc101158486" w:history="1">
        <w:r w:rsidRPr="00426509">
          <w:rPr>
            <w:rStyle w:val="Hyperlink"/>
            <w:noProof/>
          </w:rPr>
          <w:t>Taulukko 20.</w:t>
        </w:r>
        <w:r>
          <w:rPr>
            <w:rFonts w:eastAsiaTheme="minorEastAsia" w:cstheme="minorBidi"/>
            <w:noProof/>
            <w:kern w:val="0"/>
            <w:sz w:val="22"/>
            <w:szCs w:val="22"/>
            <w:lang w:eastAsia="fi-FI" w:bidi="ar-SA"/>
          </w:rPr>
          <w:tab/>
        </w:r>
        <w:r w:rsidRPr="00426509">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_Toc101158486 \h </w:instrText>
        </w:r>
        <w:r>
          <w:rPr>
            <w:noProof/>
            <w:webHidden/>
          </w:rPr>
        </w:r>
        <w:r>
          <w:rPr>
            <w:noProof/>
            <w:webHidden/>
          </w:rPr>
          <w:fldChar w:fldCharType="separate"/>
        </w:r>
        <w:r>
          <w:rPr>
            <w:noProof/>
            <w:webHidden/>
          </w:rPr>
          <w:t>70</w:t>
        </w:r>
        <w:r>
          <w:rPr>
            <w:noProof/>
            <w:webHidden/>
          </w:rPr>
          <w:fldChar w:fldCharType="end"/>
        </w:r>
      </w:hyperlink>
    </w:p>
    <w:p w:rsidR="00EE446D" w:rsidRDefault="00EE446D">
      <w:pPr>
        <w:pStyle w:val="TableofFigures"/>
        <w:tabs>
          <w:tab w:val="left" w:pos="1540"/>
          <w:tab w:val="right" w:leader="dot" w:pos="8494"/>
        </w:tabs>
        <w:rPr>
          <w:rFonts w:eastAsiaTheme="minorEastAsia" w:cstheme="minorBidi"/>
          <w:noProof/>
          <w:kern w:val="0"/>
          <w:sz w:val="22"/>
          <w:szCs w:val="22"/>
          <w:lang w:eastAsia="fi-FI" w:bidi="ar-SA"/>
        </w:rPr>
      </w:pPr>
      <w:hyperlink w:anchor="_Toc101158487" w:history="1">
        <w:r w:rsidRPr="00426509">
          <w:rPr>
            <w:rStyle w:val="Hyperlink"/>
            <w:noProof/>
          </w:rPr>
          <w:t>Taulukko 21.</w:t>
        </w:r>
        <w:r>
          <w:rPr>
            <w:rFonts w:eastAsiaTheme="minorEastAsia" w:cstheme="minorBidi"/>
            <w:noProof/>
            <w:kern w:val="0"/>
            <w:sz w:val="22"/>
            <w:szCs w:val="22"/>
            <w:lang w:eastAsia="fi-FI" w:bidi="ar-SA"/>
          </w:rPr>
          <w:tab/>
        </w:r>
        <w:r w:rsidRPr="00426509">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_Toc101158487 \h </w:instrText>
        </w:r>
        <w:r>
          <w:rPr>
            <w:noProof/>
            <w:webHidden/>
          </w:rPr>
        </w:r>
        <w:r>
          <w:rPr>
            <w:noProof/>
            <w:webHidden/>
          </w:rPr>
          <w:fldChar w:fldCharType="separate"/>
        </w:r>
        <w:r>
          <w:rPr>
            <w:noProof/>
            <w:webHidden/>
          </w:rPr>
          <w:t>73</w:t>
        </w:r>
        <w:r>
          <w:rPr>
            <w:noProof/>
            <w:webHidden/>
          </w:rPr>
          <w:fldChar w:fldCharType="end"/>
        </w:r>
      </w:hyperlink>
    </w:p>
    <w:p w:rsidR="00EE446D" w:rsidRDefault="00EE446D">
      <w:pPr>
        <w:pStyle w:val="TableofFigures"/>
        <w:tabs>
          <w:tab w:val="left" w:pos="1540"/>
          <w:tab w:val="right" w:leader="dot" w:pos="8494"/>
        </w:tabs>
        <w:rPr>
          <w:rFonts w:eastAsiaTheme="minorEastAsia" w:cstheme="minorBidi"/>
          <w:noProof/>
          <w:kern w:val="0"/>
          <w:sz w:val="22"/>
          <w:szCs w:val="22"/>
          <w:lang w:eastAsia="fi-FI" w:bidi="ar-SA"/>
        </w:rPr>
      </w:pPr>
      <w:hyperlink w:anchor="_Toc101158488" w:history="1">
        <w:r w:rsidRPr="00426509">
          <w:rPr>
            <w:rStyle w:val="Hyperlink"/>
            <w:noProof/>
          </w:rPr>
          <w:t>Taulukko 22.</w:t>
        </w:r>
        <w:r>
          <w:rPr>
            <w:rFonts w:eastAsiaTheme="minorEastAsia" w:cstheme="minorBidi"/>
            <w:noProof/>
            <w:kern w:val="0"/>
            <w:sz w:val="22"/>
            <w:szCs w:val="22"/>
            <w:lang w:eastAsia="fi-FI" w:bidi="ar-SA"/>
          </w:rPr>
          <w:tab/>
        </w:r>
        <w:r w:rsidRPr="00426509">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_Toc101158488 \h </w:instrText>
        </w:r>
        <w:r>
          <w:rPr>
            <w:noProof/>
            <w:webHidden/>
          </w:rPr>
        </w:r>
        <w:r>
          <w:rPr>
            <w:noProof/>
            <w:webHidden/>
          </w:rPr>
          <w:fldChar w:fldCharType="separate"/>
        </w:r>
        <w:r>
          <w:rPr>
            <w:noProof/>
            <w:webHidden/>
          </w:rPr>
          <w:t>76</w:t>
        </w:r>
        <w:r>
          <w:rPr>
            <w:noProof/>
            <w:webHidden/>
          </w:rPr>
          <w:fldChar w:fldCharType="end"/>
        </w:r>
      </w:hyperlink>
    </w:p>
    <w:p w:rsidR="00E43CA3"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Lyhenteet</w:t>
      </w:r>
    </w:p>
    <w:p w:rsidR="00E43CA3" w:rsidRPr="00105F78" w:rsidRDefault="00E43CA3" w:rsidP="00F87BC4">
      <w:pPr>
        <w:spacing w:line="240" w:lineRule="auto"/>
        <w:jc w:val="left"/>
        <w:rPr>
          <w:lang w:val="en-US"/>
        </w:rPr>
      </w:pPr>
    </w:p>
    <w:p w:rsidR="002C3014" w:rsidRPr="00105F78" w:rsidRDefault="002C3014" w:rsidP="004640B0">
      <w:pPr>
        <w:spacing w:line="240" w:lineRule="auto"/>
        <w:jc w:val="left"/>
        <w:rPr>
          <w:lang w:val="en-US"/>
        </w:rPr>
      </w:pPr>
      <w:r w:rsidRPr="00105F78">
        <w:rPr>
          <w:lang w:val="en-US"/>
        </w:rPr>
        <w:t>ADC</w:t>
      </w:r>
      <w:r w:rsidRPr="00105F78">
        <w:rPr>
          <w:lang w:val="en-US"/>
        </w:rPr>
        <w:tab/>
      </w:r>
      <w:r w:rsidRPr="00105F78">
        <w:rPr>
          <w:lang w:val="en-US"/>
        </w:rPr>
        <w:tab/>
      </w:r>
      <w:r w:rsidRPr="00105F78">
        <w:rPr>
          <w:lang w:val="en-US"/>
        </w:rPr>
        <w:tab/>
        <w:t>Analog-to-Digital Converter</w:t>
      </w:r>
    </w:p>
    <w:p w:rsidR="00B506A0" w:rsidRPr="00105F78" w:rsidRDefault="00B506A0" w:rsidP="004640B0">
      <w:pPr>
        <w:spacing w:line="240" w:lineRule="auto"/>
        <w:jc w:val="left"/>
        <w:rPr>
          <w:lang w:val="en-US"/>
        </w:rPr>
      </w:pPr>
      <w:r w:rsidRPr="00105F78">
        <w:rPr>
          <w:lang w:val="en-US"/>
        </w:rPr>
        <w:t>ADU</w:t>
      </w:r>
      <w:r w:rsidRPr="00105F78">
        <w:rPr>
          <w:lang w:val="en-US"/>
        </w:rPr>
        <w:tab/>
      </w:r>
      <w:r w:rsidRPr="00105F78">
        <w:rPr>
          <w:lang w:val="en-US"/>
        </w:rPr>
        <w:tab/>
      </w:r>
      <w:r w:rsidRPr="00105F78">
        <w:rPr>
          <w:lang w:val="en-US"/>
        </w:rPr>
        <w:tab/>
        <w:t>Analog-to-Digital Units</w:t>
      </w:r>
      <w:r w:rsidR="003166D5" w:rsidRPr="00105F78">
        <w:rPr>
          <w:lang w:val="en-US"/>
        </w:rPr>
        <w:t xml:space="preserve"> (</w:t>
      </w:r>
      <w:r w:rsidR="001253DB" w:rsidRPr="00105F78">
        <w:rPr>
          <w:lang w:val="en-US"/>
        </w:rPr>
        <w:t xml:space="preserve">ADC:n </w:t>
      </w:r>
      <w:r w:rsidR="000E29F7" w:rsidRPr="00105F78">
        <w:rPr>
          <w:lang w:val="en-US"/>
        </w:rPr>
        <w:t xml:space="preserve">tuottama </w:t>
      </w:r>
      <w:r w:rsidR="001253DB" w:rsidRPr="00105F78">
        <w:rPr>
          <w:lang w:val="en-US"/>
        </w:rPr>
        <w:t>arvo</w:t>
      </w:r>
      <w:r w:rsidR="003166D5" w:rsidRPr="00105F78">
        <w:rPr>
          <w:lang w:val="en-US"/>
        </w:rPr>
        <w:t>)</w:t>
      </w:r>
    </w:p>
    <w:p w:rsidR="004640B0" w:rsidRPr="00105F78" w:rsidRDefault="004640B0" w:rsidP="004640B0">
      <w:pPr>
        <w:spacing w:line="240" w:lineRule="auto"/>
        <w:jc w:val="left"/>
        <w:rPr>
          <w:lang w:val="en-US"/>
        </w:rPr>
      </w:pPr>
      <w:r w:rsidRPr="00105F78">
        <w:rPr>
          <w:lang w:val="en-US"/>
        </w:rPr>
        <w:t>APSoC</w:t>
      </w:r>
      <w:r w:rsidRPr="00105F78">
        <w:rPr>
          <w:lang w:val="en-US"/>
        </w:rPr>
        <w:tab/>
      </w:r>
      <w:r w:rsidRPr="00105F78">
        <w:rPr>
          <w:lang w:val="en-US"/>
        </w:rPr>
        <w:tab/>
      </w:r>
      <w:r w:rsidRPr="00105F78">
        <w:rPr>
          <w:lang w:val="en-US"/>
        </w:rPr>
        <w:tab/>
        <w:t>All Programmable System on Chip</w:t>
      </w:r>
    </w:p>
    <w:p w:rsidR="00CB77A6" w:rsidRPr="00105F78" w:rsidRDefault="00CB77A6" w:rsidP="004640B0">
      <w:pPr>
        <w:spacing w:line="240" w:lineRule="auto"/>
        <w:jc w:val="left"/>
        <w:rPr>
          <w:lang w:val="en-US"/>
        </w:rPr>
      </w:pPr>
      <w:r w:rsidRPr="00105F78">
        <w:rPr>
          <w:lang w:val="en-US"/>
        </w:rPr>
        <w:t>BRDF</w:t>
      </w:r>
      <w:r w:rsidRPr="00105F78">
        <w:rPr>
          <w:lang w:val="en-US"/>
        </w:rPr>
        <w:tab/>
      </w:r>
      <w:r w:rsidRPr="00105F78">
        <w:rPr>
          <w:lang w:val="en-US"/>
        </w:rPr>
        <w:tab/>
      </w:r>
      <w:r w:rsidRPr="00105F78">
        <w:rPr>
          <w:lang w:val="en-US"/>
        </w:rPr>
        <w:tab/>
        <w:t>Bidirectional Reflectance Distribution F</w:t>
      </w:r>
    </w:p>
    <w:p w:rsidR="002E4B83" w:rsidRPr="00105F78" w:rsidRDefault="002E4B83" w:rsidP="004640B0">
      <w:pPr>
        <w:spacing w:line="240" w:lineRule="auto"/>
        <w:jc w:val="left"/>
        <w:rPr>
          <w:lang w:val="en-US"/>
        </w:rPr>
      </w:pPr>
      <w:r w:rsidRPr="00105F78">
        <w:rPr>
          <w:lang w:val="en-US"/>
        </w:rPr>
        <w:t>Camazing</w:t>
      </w:r>
      <w:r w:rsidRPr="00105F78">
        <w:rPr>
          <w:lang w:val="en-US"/>
        </w:rPr>
        <w:tab/>
      </w:r>
      <w:r w:rsidRPr="00105F78">
        <w:rPr>
          <w:lang w:val="en-US"/>
        </w:rPr>
        <w:tab/>
        <w:t>Python ohjelmistokirjasto VTT:n spektrikameran käyttämiseen</w:t>
      </w:r>
    </w:p>
    <w:p w:rsidR="004640B0" w:rsidRPr="00514855" w:rsidRDefault="004640B0" w:rsidP="004640B0">
      <w:pPr>
        <w:spacing w:line="240" w:lineRule="auto"/>
        <w:jc w:val="left"/>
        <w:rPr>
          <w:lang w:val="en-US"/>
        </w:rPr>
      </w:pPr>
      <w:r w:rsidRPr="00514855">
        <w:rPr>
          <w:lang w:val="en-US"/>
        </w:rPr>
        <w:t>CAT</w:t>
      </w:r>
      <w:r w:rsidRPr="00514855">
        <w:rPr>
          <w:lang w:val="en-US"/>
        </w:rPr>
        <w:tab/>
      </w:r>
      <w:r w:rsidRPr="00514855">
        <w:rPr>
          <w:lang w:val="en-US"/>
        </w:rPr>
        <w:tab/>
      </w:r>
      <w:r w:rsidRPr="00514855">
        <w:rPr>
          <w:lang w:val="en-US"/>
        </w:rPr>
        <w:tab/>
        <w:t>Computerized Axial Tomography</w:t>
      </w:r>
    </w:p>
    <w:p w:rsidR="006F1CB1" w:rsidRPr="00514855" w:rsidRDefault="006F1CB1" w:rsidP="004640B0">
      <w:pPr>
        <w:spacing w:line="240" w:lineRule="auto"/>
        <w:jc w:val="left"/>
        <w:rPr>
          <w:lang w:val="en-US"/>
        </w:rPr>
      </w:pPr>
      <w:r w:rsidRPr="00514855">
        <w:rPr>
          <w:lang w:val="en-US"/>
        </w:rPr>
        <w:t>CCD</w:t>
      </w:r>
      <w:r w:rsidRPr="00514855">
        <w:rPr>
          <w:lang w:val="en-US"/>
        </w:rPr>
        <w:tab/>
      </w:r>
      <w:r w:rsidRPr="00514855">
        <w:rPr>
          <w:lang w:val="en-US"/>
        </w:rPr>
        <w:tab/>
      </w:r>
      <w:r w:rsidRPr="00514855">
        <w:rPr>
          <w:lang w:val="en-US"/>
        </w:rPr>
        <w:tab/>
        <w:t>Charge Coupled Device</w:t>
      </w:r>
    </w:p>
    <w:p w:rsidR="00D57D90" w:rsidRPr="00514855" w:rsidRDefault="00D57D90" w:rsidP="004640B0">
      <w:pPr>
        <w:spacing w:line="240" w:lineRule="auto"/>
        <w:jc w:val="left"/>
        <w:rPr>
          <w:lang w:val="en-US"/>
        </w:rPr>
      </w:pPr>
      <w:r w:rsidRPr="00514855">
        <w:rPr>
          <w:lang w:val="en-US"/>
        </w:rPr>
        <w:t>CMOS</w:t>
      </w:r>
      <w:r w:rsidRPr="00514855">
        <w:rPr>
          <w:lang w:val="en-US"/>
        </w:rPr>
        <w:tab/>
      </w:r>
      <w:r w:rsidRPr="00514855">
        <w:rPr>
          <w:lang w:val="en-US"/>
        </w:rPr>
        <w:tab/>
      </w:r>
      <w:r w:rsidRPr="00514855">
        <w:rPr>
          <w:lang w:val="en-US"/>
        </w:rPr>
        <w:tab/>
        <w:t>Complementary Metal Oxyde Semiconductor</w:t>
      </w:r>
    </w:p>
    <w:p w:rsidR="004640B0" w:rsidRPr="00514855" w:rsidRDefault="004640B0" w:rsidP="004640B0">
      <w:pPr>
        <w:spacing w:line="240" w:lineRule="auto"/>
        <w:jc w:val="left"/>
        <w:rPr>
          <w:lang w:val="en-US"/>
        </w:rPr>
      </w:pPr>
      <w:r w:rsidRPr="00514855">
        <w:rPr>
          <w:lang w:val="en-US"/>
        </w:rPr>
        <w:t>CT</w:t>
      </w:r>
      <w:r w:rsidRPr="00514855">
        <w:rPr>
          <w:lang w:val="en-US"/>
        </w:rPr>
        <w:tab/>
      </w:r>
      <w:r w:rsidRPr="00514855">
        <w:rPr>
          <w:lang w:val="en-US"/>
        </w:rPr>
        <w:tab/>
      </w:r>
      <w:r w:rsidRPr="00514855">
        <w:rPr>
          <w:lang w:val="en-US"/>
        </w:rPr>
        <w:tab/>
        <w:t>Computed Tomography</w:t>
      </w:r>
    </w:p>
    <w:p w:rsidR="006B047E" w:rsidRPr="00514855" w:rsidRDefault="006B047E" w:rsidP="006B047E">
      <w:pPr>
        <w:spacing w:line="240" w:lineRule="auto"/>
        <w:jc w:val="left"/>
        <w:rPr>
          <w:lang w:val="en-US"/>
        </w:rPr>
      </w:pPr>
      <w:r w:rsidRPr="00514855">
        <w:rPr>
          <w:lang w:val="en-US"/>
        </w:rPr>
        <w:t>DMA</w:t>
      </w:r>
      <w:r w:rsidRPr="00514855">
        <w:rPr>
          <w:lang w:val="en-US"/>
        </w:rPr>
        <w:tab/>
      </w:r>
      <w:r w:rsidRPr="00514855">
        <w:rPr>
          <w:lang w:val="en-US"/>
        </w:rPr>
        <w:tab/>
      </w:r>
      <w:r w:rsidRPr="00514855">
        <w:rPr>
          <w:lang w:val="en-US"/>
        </w:rPr>
        <w:tab/>
        <w:t>Direct Memory Access</w:t>
      </w:r>
    </w:p>
    <w:p w:rsidR="00E3569D" w:rsidRPr="00514855" w:rsidRDefault="00E3569D" w:rsidP="006B047E">
      <w:pPr>
        <w:spacing w:line="240" w:lineRule="auto"/>
        <w:jc w:val="left"/>
        <w:rPr>
          <w:lang w:val="en-US"/>
        </w:rPr>
      </w:pPr>
      <w:r w:rsidRPr="00514855">
        <w:rPr>
          <w:lang w:val="en-US"/>
        </w:rPr>
        <w:t>DN</w:t>
      </w:r>
      <w:r w:rsidRPr="00514855">
        <w:rPr>
          <w:lang w:val="en-US"/>
        </w:rPr>
        <w:tab/>
      </w:r>
      <w:r w:rsidRPr="00514855">
        <w:rPr>
          <w:lang w:val="en-US"/>
        </w:rPr>
        <w:tab/>
      </w:r>
      <w:r w:rsidRPr="00514855">
        <w:rPr>
          <w:lang w:val="en-US"/>
        </w:rPr>
        <w:tab/>
        <w:t>Digital Number</w:t>
      </w:r>
      <w:r w:rsidR="00592B8E" w:rsidRPr="00514855">
        <w:rPr>
          <w:lang w:val="en-US"/>
        </w:rPr>
        <w:t xml:space="preserve"> </w:t>
      </w:r>
      <w:r w:rsidR="00E46CD9" w:rsidRPr="00514855">
        <w:rPr>
          <w:lang w:val="en-US"/>
        </w:rPr>
        <w:t>(ADC:n tuottama arvo)</w:t>
      </w:r>
    </w:p>
    <w:p w:rsidR="00DD69F5" w:rsidRPr="00514855" w:rsidRDefault="00DD69F5" w:rsidP="006B047E">
      <w:pPr>
        <w:spacing w:line="240" w:lineRule="auto"/>
        <w:jc w:val="left"/>
        <w:rPr>
          <w:lang w:val="en-US"/>
        </w:rPr>
      </w:pPr>
      <w:r w:rsidRPr="00514855">
        <w:rPr>
          <w:lang w:val="en-US"/>
        </w:rPr>
        <w:t>EM</w:t>
      </w:r>
      <w:r w:rsidRPr="00514855">
        <w:rPr>
          <w:lang w:val="en-US"/>
        </w:rPr>
        <w:tab/>
      </w:r>
      <w:r w:rsidRPr="00514855">
        <w:rPr>
          <w:lang w:val="en-US"/>
        </w:rPr>
        <w:tab/>
      </w:r>
      <w:r w:rsidRPr="00514855">
        <w:rPr>
          <w:lang w:val="en-US"/>
        </w:rPr>
        <w:tab/>
        <w:t>ElectroMagnetic</w:t>
      </w:r>
    </w:p>
    <w:p w:rsidR="004640B0" w:rsidRPr="00514855" w:rsidRDefault="006B047E" w:rsidP="004640B0">
      <w:pPr>
        <w:spacing w:line="240" w:lineRule="auto"/>
        <w:jc w:val="left"/>
        <w:rPr>
          <w:lang w:val="en-US"/>
        </w:rPr>
      </w:pPr>
      <w:r w:rsidRPr="00514855">
        <w:rPr>
          <w:lang w:val="en-US"/>
        </w:rPr>
        <w:t>FPGA</w:t>
      </w:r>
      <w:r w:rsidRPr="00514855">
        <w:rPr>
          <w:lang w:val="en-US"/>
        </w:rPr>
        <w:tab/>
      </w:r>
      <w:r w:rsidRPr="00514855">
        <w:rPr>
          <w:lang w:val="en-US"/>
        </w:rPr>
        <w:tab/>
      </w:r>
      <w:r w:rsidRPr="00514855">
        <w:rPr>
          <w:lang w:val="en-US"/>
        </w:rPr>
        <w:tab/>
        <w:t>Field Programmable Gate</w:t>
      </w:r>
      <w:r w:rsidR="004640B0" w:rsidRPr="00514855">
        <w:rPr>
          <w:lang w:val="en-US"/>
        </w:rPr>
        <w:t xml:space="preserve"> Array</w:t>
      </w:r>
    </w:p>
    <w:p w:rsidR="004640B0" w:rsidRPr="00514855" w:rsidRDefault="004640B0" w:rsidP="004640B0">
      <w:pPr>
        <w:spacing w:line="240" w:lineRule="auto"/>
        <w:jc w:val="left"/>
        <w:rPr>
          <w:lang w:val="en-US"/>
        </w:rPr>
      </w:pPr>
      <w:r w:rsidRPr="00514855">
        <w:rPr>
          <w:lang w:val="en-US"/>
        </w:rPr>
        <w:t>FPI</w:t>
      </w:r>
      <w:r w:rsidRPr="00514855">
        <w:rPr>
          <w:lang w:val="en-US"/>
        </w:rPr>
        <w:tab/>
      </w:r>
      <w:r w:rsidRPr="00514855">
        <w:rPr>
          <w:lang w:val="en-US"/>
        </w:rPr>
        <w:tab/>
      </w:r>
      <w:r w:rsidRPr="00514855">
        <w:rPr>
          <w:lang w:val="en-US"/>
        </w:rPr>
        <w:tab/>
        <w:t>Fabry Perot Interferometer</w:t>
      </w:r>
    </w:p>
    <w:p w:rsidR="004640B0" w:rsidRPr="00514855" w:rsidRDefault="004640B0" w:rsidP="004640B0">
      <w:pPr>
        <w:spacing w:line="240" w:lineRule="auto"/>
        <w:jc w:val="left"/>
        <w:rPr>
          <w:lang w:val="en-US"/>
        </w:rPr>
      </w:pPr>
      <w:r w:rsidRPr="00514855">
        <w:rPr>
          <w:lang w:val="en-US"/>
        </w:rPr>
        <w:t>FPI-HSI</w:t>
      </w:r>
      <w:r w:rsidRPr="00514855">
        <w:rPr>
          <w:lang w:val="en-US"/>
        </w:rPr>
        <w:tab/>
      </w:r>
      <w:r w:rsidRPr="00514855">
        <w:rPr>
          <w:lang w:val="en-US"/>
        </w:rPr>
        <w:tab/>
        <w:t>Fabry Perot Interferometer Hyperspectral Imager</w:t>
      </w:r>
    </w:p>
    <w:p w:rsidR="002C79EE" w:rsidRPr="00DC3925" w:rsidRDefault="002C79EE" w:rsidP="002C79EE">
      <w:pPr>
        <w:spacing w:line="240" w:lineRule="auto"/>
        <w:jc w:val="left"/>
      </w:pPr>
      <w:r w:rsidRPr="00DC3925">
        <w:t>Fpipy</w:t>
      </w:r>
      <w:r w:rsidRPr="00DC3925">
        <w:tab/>
      </w:r>
      <w:r w:rsidRPr="00DC3925">
        <w:tab/>
      </w:r>
      <w:r w:rsidRPr="00DC3925">
        <w:tab/>
        <w:t>Python ohjelmistokirjasto VTT:n spektrikameran käyttämiseen</w:t>
      </w:r>
    </w:p>
    <w:p w:rsidR="004640B0" w:rsidRPr="00514855" w:rsidRDefault="004640B0" w:rsidP="004640B0">
      <w:pPr>
        <w:spacing w:line="240" w:lineRule="auto"/>
        <w:jc w:val="left"/>
        <w:rPr>
          <w:lang w:val="en-US"/>
        </w:rPr>
      </w:pPr>
      <w:r w:rsidRPr="00514855">
        <w:rPr>
          <w:lang w:val="en-US"/>
        </w:rPr>
        <w:t>FWHM</w:t>
      </w:r>
      <w:r w:rsidRPr="00514855">
        <w:rPr>
          <w:lang w:val="en-US"/>
        </w:rPr>
        <w:tab/>
      </w:r>
      <w:r w:rsidRPr="00514855">
        <w:rPr>
          <w:lang w:val="en-US"/>
        </w:rPr>
        <w:tab/>
        <w:t>Full width at half maximum</w:t>
      </w:r>
    </w:p>
    <w:p w:rsidR="004640B0" w:rsidRPr="00514855" w:rsidRDefault="004640B0" w:rsidP="004640B0">
      <w:pPr>
        <w:spacing w:line="240" w:lineRule="auto"/>
        <w:ind w:left="1935" w:hanging="1935"/>
        <w:jc w:val="left"/>
        <w:rPr>
          <w:lang w:val="en-US"/>
        </w:rPr>
      </w:pPr>
      <w:r w:rsidRPr="00514855">
        <w:rPr>
          <w:lang w:val="en-US"/>
        </w:rPr>
        <w:t>GenICam</w:t>
      </w:r>
      <w:r w:rsidRPr="00514855">
        <w:rPr>
          <w:lang w:val="en-US"/>
        </w:rPr>
        <w:tab/>
        <w:t>Generic Interface for Cameras</w:t>
      </w:r>
    </w:p>
    <w:p w:rsidR="004640B0" w:rsidRPr="00514855" w:rsidRDefault="004640B0" w:rsidP="004640B0">
      <w:pPr>
        <w:spacing w:line="240" w:lineRule="auto"/>
        <w:ind w:left="1935" w:hanging="1935"/>
        <w:jc w:val="left"/>
        <w:rPr>
          <w:lang w:val="en-US"/>
        </w:rPr>
      </w:pPr>
      <w:r w:rsidRPr="00514855">
        <w:rPr>
          <w:lang w:val="en-US"/>
        </w:rPr>
        <w:t>HSI</w:t>
      </w:r>
      <w:r w:rsidRPr="00514855">
        <w:rPr>
          <w:lang w:val="en-US"/>
        </w:rPr>
        <w:tab/>
        <w:t>Hyperspectral Imager</w:t>
      </w:r>
    </w:p>
    <w:p w:rsidR="002179A5" w:rsidRPr="00514855" w:rsidRDefault="002179A5" w:rsidP="004640B0">
      <w:pPr>
        <w:spacing w:line="240" w:lineRule="auto"/>
        <w:ind w:left="1935" w:hanging="1935"/>
        <w:jc w:val="left"/>
        <w:rPr>
          <w:lang w:val="en-US"/>
        </w:rPr>
      </w:pPr>
      <w:r w:rsidRPr="00514855">
        <w:rPr>
          <w:lang w:val="en-US"/>
        </w:rPr>
        <w:t>LE</w:t>
      </w:r>
      <w:r w:rsidRPr="00514855">
        <w:rPr>
          <w:lang w:val="en-US"/>
        </w:rPr>
        <w:tab/>
        <w:t>Logic Element</w:t>
      </w:r>
    </w:p>
    <w:p w:rsidR="004640B0" w:rsidRPr="00514855" w:rsidRDefault="004640B0" w:rsidP="004640B0">
      <w:pPr>
        <w:spacing w:line="240" w:lineRule="auto"/>
        <w:ind w:left="1935" w:hanging="1935"/>
        <w:jc w:val="left"/>
        <w:rPr>
          <w:lang w:val="en-US"/>
        </w:rPr>
      </w:pPr>
      <w:r w:rsidRPr="00514855">
        <w:rPr>
          <w:lang w:val="en-US"/>
        </w:rPr>
        <w:t>MEMS</w:t>
      </w:r>
      <w:r w:rsidRPr="00514855">
        <w:rPr>
          <w:lang w:val="en-US"/>
        </w:rPr>
        <w:tab/>
        <w:t>Micro</w:t>
      </w:r>
      <w:r w:rsidR="005A10E5" w:rsidRPr="00514855">
        <w:rPr>
          <w:lang w:val="en-US"/>
        </w:rPr>
        <w:t>ElectroMe</w:t>
      </w:r>
      <w:r w:rsidRPr="00514855">
        <w:rPr>
          <w:lang w:val="en-US"/>
        </w:rPr>
        <w:t>chanical Systems</w:t>
      </w:r>
    </w:p>
    <w:p w:rsidR="004640B0" w:rsidRPr="00514855" w:rsidRDefault="004640B0" w:rsidP="004640B0">
      <w:pPr>
        <w:spacing w:line="240" w:lineRule="auto"/>
        <w:ind w:left="1935" w:hanging="1935"/>
        <w:jc w:val="left"/>
        <w:rPr>
          <w:lang w:val="en-US"/>
        </w:rPr>
      </w:pPr>
      <w:r w:rsidRPr="00514855">
        <w:rPr>
          <w:lang w:val="en-US"/>
        </w:rPr>
        <w:t>MFPI</w:t>
      </w:r>
      <w:r w:rsidRPr="00514855">
        <w:rPr>
          <w:lang w:val="en-US"/>
        </w:rPr>
        <w:tab/>
        <w:t>MEMS FPI</w:t>
      </w:r>
    </w:p>
    <w:p w:rsidR="004640B0" w:rsidRPr="00514855" w:rsidRDefault="004640B0" w:rsidP="004640B0">
      <w:pPr>
        <w:spacing w:line="240" w:lineRule="auto"/>
        <w:ind w:left="1935" w:hanging="1935"/>
        <w:jc w:val="left"/>
        <w:rPr>
          <w:lang w:val="en-US"/>
        </w:rPr>
      </w:pPr>
      <w:r w:rsidRPr="00514855">
        <w:rPr>
          <w:lang w:val="en-US"/>
        </w:rPr>
        <w:t>MRI</w:t>
      </w:r>
      <w:r w:rsidRPr="00514855">
        <w:rPr>
          <w:lang w:val="en-US"/>
        </w:rPr>
        <w:tab/>
        <w:t>Magnetic Resonance Imaging</w:t>
      </w:r>
    </w:p>
    <w:p w:rsidR="00316002" w:rsidRPr="00514855" w:rsidRDefault="00316002" w:rsidP="004640B0">
      <w:pPr>
        <w:spacing w:line="240" w:lineRule="auto"/>
        <w:ind w:left="1935" w:hanging="1935"/>
        <w:jc w:val="left"/>
        <w:rPr>
          <w:lang w:val="en-US"/>
        </w:rPr>
      </w:pPr>
      <w:r w:rsidRPr="00514855">
        <w:rPr>
          <w:lang w:val="en-US"/>
        </w:rPr>
        <w:t>NIR</w:t>
      </w:r>
      <w:r w:rsidRPr="00514855">
        <w:rPr>
          <w:lang w:val="en-US"/>
        </w:rPr>
        <w:tab/>
        <w:t>Near InfraRed</w:t>
      </w:r>
    </w:p>
    <w:p w:rsidR="00074EB7" w:rsidRPr="00514855" w:rsidRDefault="00074EB7" w:rsidP="004640B0">
      <w:pPr>
        <w:spacing w:line="240" w:lineRule="auto"/>
        <w:ind w:left="1935" w:hanging="1935"/>
        <w:jc w:val="left"/>
        <w:rPr>
          <w:lang w:val="en-US"/>
        </w:rPr>
      </w:pPr>
      <w:r w:rsidRPr="00514855">
        <w:rPr>
          <w:lang w:val="en-US"/>
        </w:rPr>
        <w:t>NumPy</w:t>
      </w:r>
      <w:r w:rsidRPr="00514855">
        <w:rPr>
          <w:lang w:val="en-US"/>
        </w:rPr>
        <w:tab/>
        <w:t>Numerical Python</w:t>
      </w:r>
    </w:p>
    <w:p w:rsidR="004640B0" w:rsidRPr="00514855" w:rsidRDefault="004640B0" w:rsidP="004640B0">
      <w:pPr>
        <w:spacing w:line="240" w:lineRule="auto"/>
        <w:ind w:left="1935" w:hanging="1935"/>
        <w:jc w:val="left"/>
        <w:rPr>
          <w:lang w:val="en-US"/>
        </w:rPr>
      </w:pPr>
      <w:r w:rsidRPr="00514855">
        <w:rPr>
          <w:lang w:val="en-US"/>
        </w:rPr>
        <w:t>PET</w:t>
      </w:r>
      <w:r w:rsidRPr="00514855">
        <w:rPr>
          <w:lang w:val="en-US"/>
        </w:rPr>
        <w:tab/>
        <w:t>Positron Emission Tomography</w:t>
      </w:r>
    </w:p>
    <w:p w:rsidR="0072311E" w:rsidRPr="00514855" w:rsidRDefault="0072311E" w:rsidP="004640B0">
      <w:pPr>
        <w:spacing w:line="240" w:lineRule="auto"/>
        <w:ind w:left="1935" w:hanging="1935"/>
        <w:jc w:val="left"/>
        <w:rPr>
          <w:lang w:val="en-US"/>
        </w:rPr>
      </w:pPr>
      <w:r w:rsidRPr="00514855">
        <w:rPr>
          <w:lang w:val="en-US"/>
        </w:rPr>
        <w:t>PetaLinux</w:t>
      </w:r>
      <w:r w:rsidRPr="00514855">
        <w:rPr>
          <w:lang w:val="en-US"/>
        </w:rPr>
        <w:tab/>
        <w:t>?</w:t>
      </w:r>
    </w:p>
    <w:p w:rsidR="009348B3" w:rsidRPr="00514855" w:rsidRDefault="009348B3" w:rsidP="004640B0">
      <w:pPr>
        <w:spacing w:line="240" w:lineRule="auto"/>
        <w:ind w:left="1935" w:hanging="1935"/>
        <w:jc w:val="left"/>
        <w:rPr>
          <w:lang w:val="en-US"/>
        </w:rPr>
      </w:pPr>
      <w:r w:rsidRPr="00514855">
        <w:rPr>
          <w:lang w:val="en-US"/>
        </w:rPr>
        <w:t>PFPI</w:t>
      </w:r>
      <w:r w:rsidRPr="00514855">
        <w:rPr>
          <w:lang w:val="en-US"/>
        </w:rPr>
        <w:tab/>
        <w:t>?</w:t>
      </w:r>
    </w:p>
    <w:p w:rsidR="001759AC" w:rsidRPr="00514855" w:rsidRDefault="001759AC" w:rsidP="004640B0">
      <w:pPr>
        <w:spacing w:line="240" w:lineRule="auto"/>
        <w:ind w:left="1935" w:hanging="1935"/>
        <w:jc w:val="left"/>
        <w:rPr>
          <w:lang w:val="en-US"/>
        </w:rPr>
      </w:pPr>
      <w:r w:rsidRPr="00514855">
        <w:rPr>
          <w:lang w:val="en-US"/>
        </w:rPr>
        <w:t>Pixel</w:t>
      </w:r>
      <w:r w:rsidRPr="00514855">
        <w:rPr>
          <w:lang w:val="en-US"/>
        </w:rPr>
        <w:tab/>
        <w:t>Picture Element</w:t>
      </w:r>
    </w:p>
    <w:p w:rsidR="000774F6" w:rsidRPr="00514855" w:rsidRDefault="000774F6" w:rsidP="004640B0">
      <w:pPr>
        <w:spacing w:line="240" w:lineRule="auto"/>
        <w:ind w:left="1935" w:hanging="1935"/>
        <w:jc w:val="left"/>
        <w:rPr>
          <w:lang w:val="en-US"/>
        </w:rPr>
      </w:pPr>
      <w:r w:rsidRPr="00514855">
        <w:rPr>
          <w:lang w:val="en-US"/>
        </w:rPr>
        <w:lastRenderedPageBreak/>
        <w:t>PL</w:t>
      </w:r>
      <w:r w:rsidRPr="00514855">
        <w:rPr>
          <w:lang w:val="en-US"/>
        </w:rPr>
        <w:tab/>
        <w:t>Programming Logic</w:t>
      </w:r>
    </w:p>
    <w:p w:rsidR="000774F6" w:rsidRPr="00DC3925" w:rsidRDefault="000774F6" w:rsidP="004640B0">
      <w:pPr>
        <w:spacing w:line="240" w:lineRule="auto"/>
        <w:ind w:left="1935" w:hanging="1935"/>
        <w:jc w:val="left"/>
      </w:pPr>
      <w:r w:rsidRPr="00DC3925">
        <w:t>PS</w:t>
      </w:r>
      <w:r w:rsidRPr="00DC3925">
        <w:tab/>
        <w:t>Processing System</w:t>
      </w:r>
    </w:p>
    <w:p w:rsidR="007B4DF2" w:rsidRPr="00DC3925" w:rsidRDefault="007B4DF2" w:rsidP="004640B0">
      <w:pPr>
        <w:spacing w:line="240" w:lineRule="auto"/>
        <w:ind w:left="1935" w:hanging="1935"/>
        <w:jc w:val="left"/>
      </w:pPr>
      <w:r w:rsidRPr="00DC3925">
        <w:t>Python</w:t>
      </w:r>
      <w:r w:rsidRPr="00DC3925">
        <w:tab/>
        <w:t>Ohjelmointikieli</w:t>
      </w:r>
    </w:p>
    <w:p w:rsidR="00B14E18" w:rsidRPr="00DC3925" w:rsidRDefault="00B14E18" w:rsidP="004640B0">
      <w:pPr>
        <w:spacing w:line="240" w:lineRule="auto"/>
        <w:ind w:left="1935" w:hanging="1935"/>
        <w:jc w:val="left"/>
      </w:pPr>
      <w:r w:rsidRPr="00DC3925">
        <w:t>RGB</w:t>
      </w:r>
      <w:r w:rsidRPr="00DC3925">
        <w:tab/>
        <w:t>Red Green Blue (Punainen Vihreä Sininen)</w:t>
      </w:r>
    </w:p>
    <w:p w:rsidR="004640B0" w:rsidRPr="00514855" w:rsidRDefault="004640B0" w:rsidP="004640B0">
      <w:pPr>
        <w:spacing w:line="240" w:lineRule="auto"/>
        <w:ind w:left="1935" w:hanging="1935"/>
        <w:jc w:val="left"/>
        <w:rPr>
          <w:lang w:val="en-US"/>
        </w:rPr>
      </w:pPr>
      <w:r w:rsidRPr="00514855">
        <w:rPr>
          <w:lang w:val="en-US"/>
        </w:rPr>
        <w:t>SICSURFIS</w:t>
      </w:r>
      <w:r w:rsidRPr="00514855">
        <w:rPr>
          <w:lang w:val="en-US"/>
        </w:rPr>
        <w:tab/>
        <w:t>Spectral Imaging of Complex SURFace tomographIeS</w:t>
      </w:r>
    </w:p>
    <w:p w:rsidR="004640B0" w:rsidRPr="00DC3925" w:rsidRDefault="004640B0" w:rsidP="004640B0">
      <w:pPr>
        <w:spacing w:line="240" w:lineRule="auto"/>
        <w:ind w:left="1935" w:hanging="1935"/>
        <w:jc w:val="left"/>
      </w:pPr>
      <w:r w:rsidRPr="00DC3925">
        <w:t>SoC</w:t>
      </w:r>
      <w:r w:rsidRPr="00DC3925">
        <w:tab/>
        <w:t>System on Chip</w:t>
      </w:r>
    </w:p>
    <w:p w:rsidR="00411008" w:rsidRPr="00DC3925" w:rsidRDefault="00411008" w:rsidP="00411008">
      <w:pPr>
        <w:spacing w:line="240" w:lineRule="auto"/>
        <w:jc w:val="left"/>
      </w:pPr>
      <w:r w:rsidRPr="00DC3925">
        <w:t>Spectracular</w:t>
      </w:r>
      <w:r w:rsidRPr="00DC3925">
        <w:tab/>
      </w:r>
      <w:r w:rsidRPr="00DC3925">
        <w:tab/>
        <w:t>Python ohjelmistokirjasto VTT:n spektrikameran käyttämiseen</w:t>
      </w:r>
    </w:p>
    <w:p w:rsidR="002068D6" w:rsidRPr="00514855" w:rsidRDefault="002068D6" w:rsidP="004640B0">
      <w:pPr>
        <w:spacing w:line="240" w:lineRule="auto"/>
        <w:ind w:left="1935" w:hanging="1935"/>
        <w:jc w:val="left"/>
        <w:rPr>
          <w:lang w:val="en-US"/>
        </w:rPr>
      </w:pPr>
      <w:r w:rsidRPr="00514855">
        <w:rPr>
          <w:lang w:val="en-US"/>
        </w:rPr>
        <w:t>Ubuntu</w:t>
      </w:r>
      <w:r w:rsidRPr="00514855">
        <w:rPr>
          <w:lang w:val="en-US"/>
        </w:rPr>
        <w:tab/>
        <w:t>?</w:t>
      </w:r>
    </w:p>
    <w:p w:rsidR="00193A0A" w:rsidRPr="00514855" w:rsidRDefault="00193A0A" w:rsidP="004640B0">
      <w:pPr>
        <w:spacing w:line="240" w:lineRule="auto"/>
        <w:ind w:left="1935" w:hanging="1935"/>
        <w:jc w:val="left"/>
        <w:rPr>
          <w:lang w:val="en-US"/>
        </w:rPr>
      </w:pPr>
      <w:r w:rsidRPr="00514855">
        <w:rPr>
          <w:lang w:val="en-US"/>
        </w:rPr>
        <w:t>USB</w:t>
      </w:r>
      <w:r w:rsidRPr="00514855">
        <w:rPr>
          <w:lang w:val="en-US"/>
        </w:rPr>
        <w:tab/>
        <w:t>Universal Serial Bus</w:t>
      </w:r>
    </w:p>
    <w:p w:rsidR="004640B0" w:rsidRPr="00514855" w:rsidRDefault="004640B0" w:rsidP="004640B0">
      <w:pPr>
        <w:spacing w:line="240" w:lineRule="auto"/>
        <w:ind w:left="1935" w:hanging="1935"/>
        <w:jc w:val="left"/>
        <w:rPr>
          <w:lang w:val="en-US"/>
        </w:rPr>
      </w:pPr>
      <w:r w:rsidRPr="00514855">
        <w:rPr>
          <w:lang w:val="en-US"/>
        </w:rPr>
        <w:t>VHDL</w:t>
      </w:r>
      <w:r w:rsidRPr="00514855">
        <w:rPr>
          <w:lang w:val="en-US"/>
        </w:rPr>
        <w:tab/>
        <w:t>VHSIC-HDL, Very High Speed Integrated Circuit Hardware Description Language</w:t>
      </w:r>
    </w:p>
    <w:p w:rsidR="00DF0C29" w:rsidRPr="00514855" w:rsidRDefault="00DF0C29" w:rsidP="004640B0">
      <w:pPr>
        <w:spacing w:line="240" w:lineRule="auto"/>
        <w:ind w:left="1935" w:hanging="1935"/>
        <w:jc w:val="left"/>
        <w:rPr>
          <w:lang w:val="en-US"/>
        </w:rPr>
      </w:pPr>
      <w:r w:rsidRPr="00514855">
        <w:rPr>
          <w:lang w:val="en-US"/>
        </w:rPr>
        <w:t>VNIR</w:t>
      </w:r>
      <w:r w:rsidRPr="00514855">
        <w:rPr>
          <w:lang w:val="en-US"/>
        </w:rPr>
        <w:tab/>
        <w:t>Visual</w:t>
      </w:r>
      <w:r w:rsidR="00A343B0" w:rsidRPr="00514855">
        <w:rPr>
          <w:lang w:val="en-US"/>
        </w:rPr>
        <w:t xml:space="preserve"> (Visible)</w:t>
      </w:r>
      <w:r w:rsidRPr="00514855">
        <w:rPr>
          <w:lang w:val="en-US"/>
        </w:rPr>
        <w:t xml:space="preserve"> and Near Infrared</w:t>
      </w:r>
    </w:p>
    <w:p w:rsidR="004D5860" w:rsidRPr="00DC3925" w:rsidRDefault="004D5860" w:rsidP="004640B0">
      <w:pPr>
        <w:spacing w:line="240" w:lineRule="auto"/>
        <w:ind w:left="1935" w:hanging="1935"/>
        <w:jc w:val="left"/>
      </w:pPr>
      <w:r w:rsidRPr="00DC3925">
        <w:t>Vivado</w:t>
      </w:r>
      <w:r w:rsidRPr="00DC3925">
        <w:tab/>
        <w:t>?</w:t>
      </w:r>
    </w:p>
    <w:p w:rsidR="004640B0" w:rsidRPr="00DC3925" w:rsidRDefault="004640B0" w:rsidP="004640B0">
      <w:pPr>
        <w:spacing w:line="240" w:lineRule="auto"/>
        <w:ind w:left="1935" w:hanging="1935"/>
        <w:jc w:val="left"/>
      </w:pPr>
      <w:r w:rsidRPr="00DC3925">
        <w:t>VTT</w:t>
      </w:r>
      <w:r w:rsidRPr="00DC3925">
        <w:tab/>
        <w:t>Teknologian tutkimuskeskus Oy (ent. Valtion Teknillinen Tutkimuskeskus)</w:t>
      </w:r>
    </w:p>
    <w:p w:rsidR="004640B0" w:rsidRPr="00DC3925" w:rsidRDefault="004640B0" w:rsidP="00F87BC4">
      <w:pPr>
        <w:spacing w:line="240" w:lineRule="auto"/>
        <w:jc w:val="left"/>
      </w:pPr>
    </w:p>
    <w:p w:rsidR="00A7743E" w:rsidRPr="00DC3925" w:rsidRDefault="00A7743E" w:rsidP="00A90DA3">
      <w:pPr>
        <w:spacing w:line="240" w:lineRule="auto"/>
        <w:jc w:val="left"/>
      </w:pPr>
    </w:p>
    <w:p w:rsidR="003A2C7E" w:rsidRPr="00DC3925" w:rsidRDefault="003A2C7E" w:rsidP="003A2C7E">
      <w:pPr>
        <w:spacing w:line="240" w:lineRule="auto"/>
        <w:ind w:left="1935" w:hanging="1935"/>
        <w:jc w:val="left"/>
      </w:pPr>
    </w:p>
    <w:p w:rsidR="004503BF" w:rsidRPr="00DC3925" w:rsidRDefault="004503BF" w:rsidP="004503BF">
      <w:pPr>
        <w:pStyle w:val="Heading1"/>
      </w:pPr>
      <w:bookmarkStart w:id="2" w:name="_Toc101158371"/>
      <w:r w:rsidRPr="00DC3925">
        <w:lastRenderedPageBreak/>
        <w:t>Johdanto</w:t>
      </w:r>
      <w:bookmarkEnd w:id="2"/>
    </w:p>
    <w:p w:rsidR="00D73839" w:rsidRPr="00DC3925" w:rsidRDefault="00D73839" w:rsidP="00D73839">
      <w:r w:rsidRPr="00DC392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DC3925">
        <w:t xml:space="preserve"> </w:t>
      </w:r>
      <w:r w:rsidR="004E60E9" w:rsidRPr="00DC3925">
        <w:t>Kattava käsittely s</w:t>
      </w:r>
      <w:r w:rsidR="006C4AD3" w:rsidRPr="00DC3925">
        <w:t xml:space="preserve">äteilyn haitallisista vaikutuksista esimerkiksi </w:t>
      </w:r>
      <w:r w:rsidR="00740765" w:rsidRPr="00DC3925">
        <w:t xml:space="preserve">teoksessa </w:t>
      </w:r>
      <w:r w:rsidR="00D10AA0" w:rsidRPr="00DC3925">
        <w:t xml:space="preserve">Kelsey ja </w:t>
      </w:r>
      <w:r w:rsidR="006C4AD3" w:rsidRPr="00DC3925">
        <w:t>muut (2019).</w:t>
      </w:r>
    </w:p>
    <w:p w:rsidR="00D73839" w:rsidRPr="00DC3925" w:rsidRDefault="00D73839" w:rsidP="00D73839">
      <w:pPr>
        <w:pStyle w:val="BodyText"/>
        <w:rPr>
          <w:lang w:val="fi-FI"/>
        </w:rPr>
      </w:pPr>
    </w:p>
    <w:p w:rsidR="00B43870" w:rsidRPr="00DC3925" w:rsidRDefault="00B43870" w:rsidP="00B43870">
      <w:r w:rsidRPr="00DC3925">
        <w:t>Vaasan yliopisto on mukana nelivuotisessa SICSURFIS-tutkimusprojektissa (Spectral Imaging of Complex SURFace tomographIeS), jossa kehitetään optista kuvau</w:t>
      </w:r>
      <w:r w:rsidR="00D44F2E" w:rsidRPr="00DC3925">
        <w:t>slaitetta ja ohjelmistoa ihon sekä</w:t>
      </w:r>
      <w:r w:rsidRPr="00DC3925">
        <w:t xml:space="preserve"> hampaiden kuvantamiseen. Lopullisena tavoitteena on tunnistaa ihoa kuvaamalla ihosyöpää ja hampaita kuvaamalla kariesta. (Vaasan yliopisto, 2017.)</w:t>
      </w:r>
    </w:p>
    <w:p w:rsidR="00B43870" w:rsidRPr="00DC3925" w:rsidRDefault="00B43870" w:rsidP="00B43870"/>
    <w:p w:rsidR="00B43870" w:rsidRPr="00DC3925" w:rsidRDefault="00B43870" w:rsidP="00B43870">
      <w:r w:rsidRPr="00DC3925">
        <w:t>Tässä SICSURFIS-tutkimushankkeessa ovat Vaasan yliopiston lisäksi mukana myös VTT</w:t>
      </w:r>
      <w:r w:rsidR="00DE26B2" w:rsidRPr="00DC3925">
        <w:t xml:space="preserve"> (Valtion Teknillinen Tutkimuskeskus, nykyisin Teknologian Tutkimuskeskus Oy)</w:t>
      </w:r>
      <w:r w:rsidRPr="00DC392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DC3925" w:rsidRDefault="00B43870" w:rsidP="00D73839">
      <w:pPr>
        <w:pStyle w:val="BodyText"/>
        <w:rPr>
          <w:lang w:val="fi-FI"/>
        </w:rPr>
      </w:pPr>
    </w:p>
    <w:p w:rsidR="007F071D" w:rsidRPr="00DC3925" w:rsidRDefault="007F071D" w:rsidP="007F071D">
      <w:r w:rsidRPr="00DC392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DC3925">
        <w:t xml:space="preserve">suuren määrän </w:t>
      </w:r>
      <w:r w:rsidRPr="00DC3925">
        <w:t xml:space="preserve">muita valon aallonpituuksia ja </w:t>
      </w:r>
      <w:r w:rsidR="007C51BC" w:rsidRPr="00DC3925">
        <w:t>erott</w:t>
      </w:r>
      <w:r w:rsidR="001137B9" w:rsidRPr="00DC3925">
        <w:t>ele</w:t>
      </w:r>
      <w:r w:rsidR="007C51BC" w:rsidRPr="00DC3925">
        <w:t xml:space="preserve">maan </w:t>
      </w:r>
      <w:r w:rsidRPr="00DC3925">
        <w:t>yhteensä</w:t>
      </w:r>
      <w:r w:rsidR="00847665" w:rsidRPr="00DC3925">
        <w:t xml:space="preserve"> 306</w:t>
      </w:r>
      <w:r w:rsidRPr="00DC3925">
        <w:t xml:space="preserve"> erillistä valon aallonpituuskaistaa eli huomattavasti enemmän (Saari</w:t>
      </w:r>
      <w:r w:rsidR="00861F3D">
        <w:t xml:space="preserve"> ja muut</w:t>
      </w:r>
      <w:r w:rsidRPr="00DC3925">
        <w:t>, 2020). SICSURFIS-</w:t>
      </w:r>
      <w:r w:rsidRPr="00DC3925">
        <w:lastRenderedPageBreak/>
        <w:t>tutkimusprojektin spektrikamerassa on myös mahdollisuus valaista kohde kolmesta eri suunnasta, jolloin kohteen pinnasta voidaan muodosta kolmiulotteinen malli (Saari</w:t>
      </w:r>
      <w:r w:rsidR="00861F3D">
        <w:t xml:space="preserve"> ja muut</w:t>
      </w:r>
      <w:r w:rsidRPr="00DC3925">
        <w:t>, 2020).</w:t>
      </w:r>
    </w:p>
    <w:p w:rsidR="00F35196" w:rsidRPr="00DC3925" w:rsidRDefault="00F35196" w:rsidP="007F071D"/>
    <w:p w:rsidR="00F35196" w:rsidRPr="00DC3925" w:rsidRDefault="00F35196" w:rsidP="00F35196">
      <w:r w:rsidRPr="00DC392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DC3925">
        <w:t xml:space="preserve">ja tehokkaalla </w:t>
      </w:r>
      <w:r w:rsidRPr="00DC3925">
        <w:t>laskentayksiköllä.</w:t>
      </w:r>
    </w:p>
    <w:p w:rsidR="00F35196" w:rsidRPr="00DC3925" w:rsidRDefault="00F35196" w:rsidP="00F35196"/>
    <w:p w:rsidR="003D43DB" w:rsidRPr="00DC3925" w:rsidRDefault="00716774" w:rsidP="003D43DB">
      <w:r w:rsidRPr="00DC3925">
        <w:t xml:space="preserve">Ohjelmoitaviin logiikkoihin kuuluvat </w:t>
      </w:r>
      <w:r w:rsidR="00F35196" w:rsidRPr="00DC392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DC3925" w:rsidRDefault="003D43DB" w:rsidP="003D43DB"/>
    <w:p w:rsidR="00E23A47" w:rsidRPr="00DC3925" w:rsidRDefault="00184844" w:rsidP="00CA4A22">
      <w:r w:rsidRPr="00DC3925">
        <w:t>Kandidaatin tutkielmassani liitän spektrikameran PC-tietokoneen sijaan FPGA SoC:hen (System On a Chi</w:t>
      </w:r>
      <w:r w:rsidR="003D43DB" w:rsidRPr="00DC3925">
        <w:t xml:space="preserve">p) ja </w:t>
      </w:r>
      <w:r w:rsidR="00F72B3F" w:rsidRPr="00DC3925">
        <w:t xml:space="preserve">tarkastelen tapaa </w:t>
      </w:r>
      <w:r w:rsidR="003D43DB" w:rsidRPr="00DC3925">
        <w:t>toteut</w:t>
      </w:r>
      <w:r w:rsidR="00F72B3F" w:rsidRPr="00DC3925">
        <w:t>taa</w:t>
      </w:r>
      <w:r w:rsidR="003D43DB" w:rsidRPr="00DC3925">
        <w:t xml:space="preserve"> </w:t>
      </w:r>
      <w:r w:rsidR="00F72B3F" w:rsidRPr="00DC3925">
        <w:t>spektri</w:t>
      </w:r>
      <w:r w:rsidR="003D43DB" w:rsidRPr="00DC3925">
        <w:t>kuv</w:t>
      </w:r>
      <w:r w:rsidR="00F72B3F" w:rsidRPr="00DC3925">
        <w:t>ie</w:t>
      </w:r>
      <w:r w:rsidR="003D43DB" w:rsidRPr="00DC3925">
        <w:t xml:space="preserve">n käsittelyn </w:t>
      </w:r>
      <w:r w:rsidRPr="00DC3925">
        <w:t>lasken</w:t>
      </w:r>
      <w:r w:rsidR="00F72B3F" w:rsidRPr="00DC3925">
        <w:t>toja</w:t>
      </w:r>
      <w:r w:rsidRPr="00DC3925">
        <w:t xml:space="preserve"> pienikokoisella elektroniikalla ja energiatehokkaasti, jolloin pienikokoisen itsenäisen laitteen toteuttaminen tulee mahdolliseksi.</w:t>
      </w:r>
    </w:p>
    <w:p w:rsidR="00C47B5F" w:rsidRPr="00DC3925" w:rsidRDefault="00C47B5F" w:rsidP="00CA4A22"/>
    <w:p w:rsidR="00C47B5F" w:rsidRPr="00DC3925" w:rsidRDefault="003754BA" w:rsidP="00CA4A22">
      <w:r w:rsidRPr="00DC3925">
        <w:t>Kandidaati</w:t>
      </w:r>
      <w:r w:rsidR="00B41209" w:rsidRPr="00DC3925">
        <w:t>n tutkielman</w:t>
      </w:r>
      <w:r w:rsidR="00CD739F" w:rsidRPr="00DC3925">
        <w:t xml:space="preserve">i koostuu viidestä osasta. Ensimmäinen osa on tämä johdanto-osa, jossa esitän </w:t>
      </w:r>
      <w:r w:rsidR="00DE4E28" w:rsidRPr="00DC3925">
        <w:t xml:space="preserve">työn </w:t>
      </w:r>
      <w:r w:rsidR="00CD739F" w:rsidRPr="00DC3925">
        <w:t xml:space="preserve">lähtökohdat ja tavoitteet. </w:t>
      </w:r>
      <w:r w:rsidR="00DE4E28" w:rsidRPr="00DC3925">
        <w:t xml:space="preserve">Toinen osa on teoria-osa, jossa esitän yleistä taustatietoa niistä ilmiöistä ja </w:t>
      </w:r>
      <w:r w:rsidR="00271325" w:rsidRPr="00DC3925">
        <w:t>tärkeimmistä komponenteista mihin tämän työn prototyyppijärjestelmä perustuu.</w:t>
      </w:r>
      <w:r w:rsidR="003E0E41" w:rsidRPr="00DC3925">
        <w:t xml:space="preserve"> Kolmas osa kuvaa tässä työssä toteuttamani prototyyppijärjestelmän ja sen toiminnan. </w:t>
      </w:r>
      <w:r w:rsidR="00EB0D94" w:rsidRPr="00DC3925">
        <w:t>Neljäs osaa kuvaa muut ennen varsinaisen toimivan prototyyppijärjestelmän rakentamista testaamani spektrikameran käyttöympäristöt. Viides osa työni perusteella keräämäni johtopäätökset.</w:t>
      </w:r>
    </w:p>
    <w:p w:rsidR="00C743D0" w:rsidRPr="00DC3925" w:rsidRDefault="000454B1" w:rsidP="00C743D0">
      <w:pPr>
        <w:pStyle w:val="Heading1"/>
      </w:pPr>
      <w:bookmarkStart w:id="3" w:name="_Toc65969359"/>
      <w:bookmarkStart w:id="4" w:name="_Toc101158372"/>
      <w:r w:rsidRPr="00DC3925">
        <w:lastRenderedPageBreak/>
        <w:t>Teoria</w:t>
      </w:r>
      <w:bookmarkEnd w:id="3"/>
      <w:bookmarkEnd w:id="4"/>
    </w:p>
    <w:p w:rsidR="00C743D0" w:rsidRPr="00DC3925" w:rsidRDefault="00DC65A7" w:rsidP="00C743D0">
      <w:pPr>
        <w:pStyle w:val="Heading2"/>
      </w:pPr>
      <w:bookmarkStart w:id="5" w:name="_Toc101158373"/>
      <w:r w:rsidRPr="00DC3925">
        <w:t>E</w:t>
      </w:r>
      <w:r w:rsidR="00BE45E2" w:rsidRPr="00DC3925">
        <w:t>lektromagneettinen säteily</w:t>
      </w:r>
      <w:r w:rsidRPr="00DC3925">
        <w:t xml:space="preserve"> ja valo</w:t>
      </w:r>
      <w:bookmarkEnd w:id="5"/>
    </w:p>
    <w:p w:rsidR="00C97BBB" w:rsidRPr="00DC3925" w:rsidRDefault="00C97BBB" w:rsidP="00C97BBB">
      <w:pPr>
        <w:pStyle w:val="BodyText"/>
        <w:rPr>
          <w:lang w:val="fi-FI"/>
        </w:rPr>
      </w:pPr>
      <w:r w:rsidRPr="00DC3925">
        <w:rPr>
          <w:lang w:val="fi-FI"/>
        </w:rPr>
        <w:t>Tässä kappaleessa kerron valosta elektromagneettisena aaltona, spektristä ja eri aallonpituusalueista.</w:t>
      </w:r>
    </w:p>
    <w:p w:rsidR="00E8152F" w:rsidRPr="00DC3925" w:rsidRDefault="00E8152F" w:rsidP="00C97BBB">
      <w:pPr>
        <w:pStyle w:val="BodyText"/>
        <w:rPr>
          <w:lang w:val="fi-FI"/>
        </w:rPr>
      </w:pPr>
      <w:r w:rsidRPr="00DC392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bookmarkStart w:id="6" w:name="_GoBack"/>
      <w:bookmarkEnd w:id="6"/>
    </w:p>
    <w:p w:rsidR="00C97BBB" w:rsidRPr="00DC3925" w:rsidRDefault="00C97BBB" w:rsidP="007C7DA7">
      <w:pPr>
        <w:pStyle w:val="BodyText"/>
        <w:jc w:val="center"/>
        <w:rPr>
          <w:lang w:val="fi-FI"/>
        </w:rPr>
      </w:pPr>
      <w:r w:rsidRPr="00DC3925">
        <w:rPr>
          <w:noProof/>
          <w:lang w:val="fi-FI"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DC3925" w:rsidRDefault="00C97BBB" w:rsidP="00C97BBB">
      <w:pPr>
        <w:pStyle w:val="Caption"/>
        <w:rPr>
          <w:b w:val="0"/>
        </w:rPr>
      </w:pPr>
      <w:bookmarkStart w:id="7" w:name="_Toc10115842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1</w:t>
      </w:r>
      <w:r w:rsidRPr="00DC3925">
        <w:rPr>
          <w:noProof/>
        </w:rPr>
        <w:fldChar w:fldCharType="end"/>
      </w:r>
      <w:r w:rsidRPr="00DC3925">
        <w:t>.</w:t>
      </w:r>
      <w:r w:rsidRPr="00DC3925">
        <w:rPr>
          <w:b w:val="0"/>
        </w:rPr>
        <w:tab/>
        <w:t>Valo elektromagneettisena aaltona (Murphy ja muut, 2012, s. 23).</w:t>
      </w:r>
      <w:bookmarkEnd w:id="7"/>
    </w:p>
    <w:p w:rsidR="00C97BBB" w:rsidRPr="00DC3925" w:rsidRDefault="00C97BBB" w:rsidP="00C97BBB">
      <w:pPr>
        <w:pStyle w:val="BodyText"/>
        <w:rPr>
          <w:lang w:val="fi-FI"/>
        </w:rPr>
      </w:pPr>
    </w:p>
    <w:p w:rsidR="00C743D0" w:rsidRPr="00DC3925" w:rsidRDefault="00635646" w:rsidP="00C743D0">
      <w:pPr>
        <w:pStyle w:val="BodyText"/>
        <w:rPr>
          <w:lang w:val="fi-FI"/>
        </w:rPr>
      </w:pPr>
      <w:r w:rsidRPr="00DC3925">
        <w:rPr>
          <w:lang w:val="fi-FI"/>
        </w:rPr>
        <w:t xml:space="preserve">Cochardin (2020, s. 26) mukaan koemme tavanomaisesti aallonpituuksien 10 nm ja 1000 nm välisen alueen valona. </w:t>
      </w:r>
      <w:r w:rsidR="00704669" w:rsidRPr="00DC3925">
        <w:rPr>
          <w:lang w:val="fi-FI"/>
        </w:rPr>
        <w:t xml:space="preserve">Eskelisen (2019, s. 16) mukaan Newton </w:t>
      </w:r>
      <w:r w:rsidR="000F7B20" w:rsidRPr="00DC3925">
        <w:rPr>
          <w:lang w:val="fi-FI"/>
        </w:rPr>
        <w:t>oli ensimmäinen, joka julkaisi</w:t>
      </w:r>
      <w:r w:rsidR="00132515" w:rsidRPr="00DC3925">
        <w:rPr>
          <w:lang w:val="fi-FI"/>
        </w:rPr>
        <w:t xml:space="preserve"> vuonna 1704 </w:t>
      </w:r>
      <w:r w:rsidR="00704669" w:rsidRPr="00DC3925">
        <w:rPr>
          <w:lang w:val="fi-FI"/>
        </w:rPr>
        <w:t>onnistu</w:t>
      </w:r>
      <w:r w:rsidR="00132515" w:rsidRPr="00DC3925">
        <w:rPr>
          <w:lang w:val="fi-FI"/>
        </w:rPr>
        <w:t>neensa</w:t>
      </w:r>
      <w:r w:rsidR="00704669" w:rsidRPr="00DC3925">
        <w:rPr>
          <w:lang w:val="fi-FI"/>
        </w:rPr>
        <w:t xml:space="preserve"> erottamaan </w:t>
      </w:r>
      <w:r w:rsidR="00120AAD" w:rsidRPr="00DC3925">
        <w:rPr>
          <w:lang w:val="fi-FI"/>
        </w:rPr>
        <w:t xml:space="preserve">prismaa käyttämällä </w:t>
      </w:r>
      <w:r w:rsidR="00DB3BF3" w:rsidRPr="00DC3925">
        <w:rPr>
          <w:lang w:val="fi-FI"/>
        </w:rPr>
        <w:t xml:space="preserve">valkoisen </w:t>
      </w:r>
      <w:r w:rsidR="00CB431E" w:rsidRPr="00DC3925">
        <w:rPr>
          <w:lang w:val="fi-FI"/>
        </w:rPr>
        <w:t xml:space="preserve">valon </w:t>
      </w:r>
      <w:r w:rsidR="0034444E" w:rsidRPr="00DC3925">
        <w:rPr>
          <w:lang w:val="fi-FI"/>
        </w:rPr>
        <w:t xml:space="preserve">sen </w:t>
      </w:r>
      <w:r w:rsidR="0094181A" w:rsidRPr="00DC3925">
        <w:rPr>
          <w:lang w:val="fi-FI"/>
        </w:rPr>
        <w:lastRenderedPageBreak/>
        <w:t xml:space="preserve">eri </w:t>
      </w:r>
      <w:r w:rsidR="00CB431E" w:rsidRPr="00DC3925">
        <w:rPr>
          <w:lang w:val="fi-FI"/>
        </w:rPr>
        <w:t>aallonpituuksien mukaisiin komponentteihin</w:t>
      </w:r>
      <w:r w:rsidR="00570884" w:rsidRPr="00DC3925">
        <w:rPr>
          <w:lang w:val="fi-FI"/>
        </w:rPr>
        <w:t xml:space="preserve">. </w:t>
      </w:r>
      <w:r w:rsidR="00C743D0" w:rsidRPr="00DC3925">
        <w:rPr>
          <w:lang w:val="fi-FI"/>
        </w:rPr>
        <w:t>Seuraava kuva esittää valon elektromagneettisen spektrin.</w:t>
      </w:r>
    </w:p>
    <w:p w:rsidR="00C743D0" w:rsidRPr="00DC3925" w:rsidRDefault="00C743D0" w:rsidP="00921FC2">
      <w:pPr>
        <w:pStyle w:val="Image"/>
      </w:pPr>
      <w:r w:rsidRPr="00DC392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DC3925" w:rsidRDefault="00C743D0" w:rsidP="00C743D0">
      <w:pPr>
        <w:pStyle w:val="Caption"/>
        <w:rPr>
          <w:b w:val="0"/>
        </w:rPr>
      </w:pPr>
      <w:bookmarkStart w:id="8" w:name="_Toc65969371"/>
      <w:bookmarkStart w:id="9" w:name="_Toc101158423"/>
      <w:r w:rsidRPr="00DC3925">
        <w:t xml:space="preserve">Kuva </w:t>
      </w:r>
      <w:r w:rsidR="00473C25" w:rsidRPr="00DC3925">
        <w:rPr>
          <w:noProof/>
        </w:rPr>
        <w:fldChar w:fldCharType="begin"/>
      </w:r>
      <w:r w:rsidR="00473C25" w:rsidRPr="00DC3925">
        <w:rPr>
          <w:noProof/>
        </w:rPr>
        <w:instrText xml:space="preserve"> SEQ Kuva \* ARABIC </w:instrText>
      </w:r>
      <w:r w:rsidR="00473C25" w:rsidRPr="00DC3925">
        <w:rPr>
          <w:noProof/>
        </w:rPr>
        <w:fldChar w:fldCharType="separate"/>
      </w:r>
      <w:r w:rsidR="00EE446D">
        <w:rPr>
          <w:noProof/>
        </w:rPr>
        <w:t>2</w:t>
      </w:r>
      <w:r w:rsidR="00473C25" w:rsidRPr="00DC3925">
        <w:rPr>
          <w:noProof/>
        </w:rPr>
        <w:fldChar w:fldCharType="end"/>
      </w:r>
      <w:r w:rsidRPr="00DC3925">
        <w:t>.</w:t>
      </w:r>
      <w:r w:rsidRPr="00DC3925">
        <w:rPr>
          <w:b w:val="0"/>
        </w:rPr>
        <w:tab/>
        <w:t>Valon elektromagneettinen spektri (Cochard, 2020, s. 27).</w:t>
      </w:r>
      <w:bookmarkEnd w:id="8"/>
      <w:bookmarkEnd w:id="9"/>
    </w:p>
    <w:p w:rsidR="00C743D0" w:rsidRPr="00DC3925" w:rsidRDefault="00C743D0" w:rsidP="00C743D0"/>
    <w:p w:rsidR="00F84B6B" w:rsidRPr="00DC3925" w:rsidRDefault="00C743D0" w:rsidP="00C743D0">
      <w:r w:rsidRPr="00DC3925">
        <w:t xml:space="preserve">Cochard (2020, s. 26) jakaa valon </w:t>
      </w:r>
      <w:r w:rsidR="00EB1C67" w:rsidRPr="00DC3925">
        <w:t xml:space="preserve">sen </w:t>
      </w:r>
      <w:r w:rsidRPr="00DC3925">
        <w:t xml:space="preserve">aallonpituuksien mukaan kolmeen ryhmään: ultravioletti (10 nm – 380 nm), </w:t>
      </w:r>
      <w:r w:rsidR="00A877EE" w:rsidRPr="00DC3925">
        <w:t>näkyvä valo (380 nm – 750 nm) sekä</w:t>
      </w:r>
      <w:r w:rsidRPr="00DC3925">
        <w:t xml:space="preserve"> infrapuna (750 nm – 1000 nm). </w:t>
      </w:r>
      <w:r w:rsidR="00C20A98" w:rsidRPr="00DC3925">
        <w:t xml:space="preserve">Ihminen havaitsee </w:t>
      </w:r>
      <w:r w:rsidR="00B01F9B" w:rsidRPr="00DC3925">
        <w:t xml:space="preserve">paljain silmin </w:t>
      </w:r>
      <w:r w:rsidR="00C20A98" w:rsidRPr="00DC3925">
        <w:t>n</w:t>
      </w:r>
      <w:r w:rsidRPr="00DC3925">
        <w:t>ä</w:t>
      </w:r>
      <w:r w:rsidR="00C20A98" w:rsidRPr="00DC3925">
        <w:t>istä valon aallonpituusalueista a</w:t>
      </w:r>
      <w:r w:rsidRPr="00DC3925">
        <w:t xml:space="preserve">inoastaan näkyvän valon alueen, mutta sopivalla </w:t>
      </w:r>
      <w:r w:rsidR="005158C6" w:rsidRPr="00DC3925">
        <w:t xml:space="preserve">elektronisella </w:t>
      </w:r>
      <w:r w:rsidRPr="00DC3925">
        <w:t>kuvauslaitteella voidaan kuvata myös ultraviolet</w:t>
      </w:r>
      <w:r w:rsidR="001E613B" w:rsidRPr="00DC3925">
        <w:t xml:space="preserve">tialuetta ja infrapuna-aluetta. </w:t>
      </w:r>
    </w:p>
    <w:p w:rsidR="00FE7A35" w:rsidRPr="00DC3925" w:rsidRDefault="00FE7A35" w:rsidP="00C743D0"/>
    <w:p w:rsidR="00FE7A35" w:rsidRPr="00DC3925" w:rsidRDefault="00FE7A35" w:rsidP="00C743D0">
      <w:r w:rsidRPr="00DC3925">
        <w:t>Tässä olisi hyvä kertoa valon intensiteetistä.</w:t>
      </w:r>
    </w:p>
    <w:p w:rsidR="00C303F2" w:rsidRPr="00DC3925" w:rsidRDefault="00C303F2" w:rsidP="00C743D0">
      <w:r w:rsidRPr="00DC3925">
        <w:t>Tässä olisi hyvä kertoa kollimaatiosta tai sitten siellä interferenssin yhteydessä.</w:t>
      </w:r>
    </w:p>
    <w:p w:rsidR="00C303F2" w:rsidRPr="00DC3925" w:rsidRDefault="00C303F2" w:rsidP="00C743D0"/>
    <w:p w:rsidR="00C303F2" w:rsidRPr="00DC3925" w:rsidRDefault="00C303F2" w:rsidP="00C743D0">
      <w:r w:rsidRPr="00DC3925">
        <w:t>Murphy ja muut (2012, s. 26) määrittelevät kollimaation siten, että valon aallonpituudesta riippumatta kaikki valoaallot etenevät samansuuntaisia akseleita myötäen.</w:t>
      </w:r>
    </w:p>
    <w:p w:rsidR="00E847D3" w:rsidRPr="00DC3925" w:rsidRDefault="00E847D3" w:rsidP="00C743D0"/>
    <w:p w:rsidR="00E847D3" w:rsidRPr="00DC3925" w:rsidRDefault="002E670B" w:rsidP="00E847D3">
      <w:pPr>
        <w:pStyle w:val="Heading2"/>
      </w:pPr>
      <w:bookmarkStart w:id="10" w:name="_Toc101158374"/>
      <w:r w:rsidRPr="00DC3925">
        <w:t>Digitaalinen kamerakenno ja spektrikuvaus</w:t>
      </w:r>
      <w:bookmarkEnd w:id="10"/>
    </w:p>
    <w:p w:rsidR="002E670B" w:rsidRPr="00DC3925" w:rsidRDefault="002E670B" w:rsidP="002E670B">
      <w:pPr>
        <w:pStyle w:val="BodyText"/>
        <w:rPr>
          <w:lang w:val="fi-FI"/>
        </w:rPr>
      </w:pPr>
      <w:r w:rsidRPr="00DC3925">
        <w:rPr>
          <w:lang w:val="fi-FI"/>
        </w:rPr>
        <w:t xml:space="preserve">Tässä kappaleessa kerron </w:t>
      </w:r>
      <w:r w:rsidR="0000375F" w:rsidRPr="00DC3925">
        <w:rPr>
          <w:lang w:val="fi-FI"/>
        </w:rPr>
        <w:t xml:space="preserve">valon mittauksesta </w:t>
      </w:r>
      <w:r w:rsidRPr="00DC3925">
        <w:rPr>
          <w:lang w:val="fi-FI"/>
        </w:rPr>
        <w:t>digitaalise</w:t>
      </w:r>
      <w:r w:rsidR="0000375F" w:rsidRPr="00DC3925">
        <w:rPr>
          <w:lang w:val="fi-FI"/>
        </w:rPr>
        <w:t>lla kamerakennolla</w:t>
      </w:r>
      <w:r w:rsidR="00CE3ED5" w:rsidRPr="00DC3925">
        <w:rPr>
          <w:lang w:val="fi-FI"/>
        </w:rPr>
        <w:t>, värillisestä kamerakennosta</w:t>
      </w:r>
      <w:r w:rsidR="0000375F" w:rsidRPr="00DC3925">
        <w:rPr>
          <w:lang w:val="fi-FI"/>
        </w:rPr>
        <w:t xml:space="preserve"> ja spektrikuvauksen FWHM käsitteestä.</w:t>
      </w:r>
    </w:p>
    <w:p w:rsidR="002E670B" w:rsidRPr="00DC3925" w:rsidRDefault="002E670B" w:rsidP="002E670B">
      <w:pPr>
        <w:pStyle w:val="BodyText"/>
        <w:rPr>
          <w:lang w:val="fi-FI"/>
        </w:rPr>
      </w:pPr>
    </w:p>
    <w:p w:rsidR="00DB117F" w:rsidRPr="00DC3925" w:rsidRDefault="00DB117F" w:rsidP="002E670B">
      <w:pPr>
        <w:pStyle w:val="BodyText"/>
        <w:rPr>
          <w:lang w:val="fi-FI"/>
        </w:rPr>
      </w:pPr>
      <w:r w:rsidRPr="00DC3925">
        <w:rPr>
          <w:lang w:val="fi-FI"/>
        </w:rPr>
        <w:t>https://ebookcentral-proquest-com.proxy.uwasa.fi/lib/tritonia-ebooks/reader.action?docID=217994&amp;ppg=16</w:t>
      </w:r>
    </w:p>
    <w:p w:rsidR="00DB117F" w:rsidRPr="00DC3925" w:rsidRDefault="00DB117F" w:rsidP="002E670B">
      <w:pPr>
        <w:pStyle w:val="BodyText"/>
        <w:rPr>
          <w:lang w:val="fi-FI"/>
        </w:rPr>
      </w:pPr>
    </w:p>
    <w:p w:rsidR="00DB117F" w:rsidRPr="00DC3925" w:rsidRDefault="00DB117F" w:rsidP="002E670B">
      <w:pPr>
        <w:pStyle w:val="BodyText"/>
        <w:rPr>
          <w:lang w:val="fi-FI"/>
        </w:rPr>
      </w:pPr>
      <w:r w:rsidRPr="00514855">
        <w:rPr>
          <w:lang w:val="en-US"/>
        </w:rPr>
        <w:t xml:space="preserve">Rieke, G. (2002). Detection of light : From the ultraviolet to the submillimeter. </w:t>
      </w:r>
      <w:r w:rsidRPr="00DC3925">
        <w:rPr>
          <w:lang w:val="fi-FI"/>
        </w:rPr>
        <w:t>Cambridge University Press.</w:t>
      </w:r>
    </w:p>
    <w:p w:rsidR="00DB117F" w:rsidRPr="00DC3925" w:rsidRDefault="00DB117F" w:rsidP="002E670B">
      <w:pPr>
        <w:pStyle w:val="BodyText"/>
        <w:rPr>
          <w:lang w:val="fi-FI"/>
        </w:rPr>
      </w:pPr>
    </w:p>
    <w:p w:rsidR="002E670B" w:rsidRPr="00DC3925" w:rsidRDefault="002E670B" w:rsidP="002E670B">
      <w:pPr>
        <w:pStyle w:val="BodyText"/>
        <w:rPr>
          <w:lang w:val="fi-FI"/>
        </w:rPr>
      </w:pPr>
      <w:r w:rsidRPr="00DC392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DC3925" w:rsidRDefault="002E670B" w:rsidP="002E670B">
      <w:pPr>
        <w:pStyle w:val="Figure"/>
      </w:pPr>
      <w:r w:rsidRPr="00DC3925">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DC3925" w:rsidRDefault="002E670B" w:rsidP="002E670B">
      <w:pPr>
        <w:pStyle w:val="Caption"/>
        <w:rPr>
          <w:b w:val="0"/>
        </w:rPr>
      </w:pPr>
      <w:bookmarkStart w:id="11" w:name="_Toc10115842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3</w:t>
      </w:r>
      <w:r w:rsidRPr="00DC3925">
        <w:rPr>
          <w:noProof/>
        </w:rPr>
        <w:fldChar w:fldCharType="end"/>
      </w:r>
      <w:r w:rsidRPr="00DC3925">
        <w:t>.</w:t>
      </w:r>
      <w:r w:rsidRPr="00DC3925">
        <w:rPr>
          <w:b w:val="0"/>
        </w:rPr>
        <w:tab/>
      </w:r>
      <w:r w:rsidR="002F11C0" w:rsidRPr="00DC3925">
        <w:rPr>
          <w:b w:val="0"/>
        </w:rPr>
        <w:t>CCD- ja CMOS-</w:t>
      </w:r>
      <w:r w:rsidRPr="00DC3925">
        <w:rPr>
          <w:b w:val="0"/>
        </w:rPr>
        <w:t>tyyppis</w:t>
      </w:r>
      <w:r w:rsidR="002F11C0" w:rsidRPr="00DC3925">
        <w:rPr>
          <w:b w:val="0"/>
        </w:rPr>
        <w:t>i</w:t>
      </w:r>
      <w:r w:rsidRPr="00DC3925">
        <w:rPr>
          <w:b w:val="0"/>
        </w:rPr>
        <w:t>en kennojen normalisoitu herkkyys sekä ihmisen silmän havaitsema aallonpituusalue (Fernandez-Maloigne ja muut 2012, s. 139).</w:t>
      </w:r>
      <w:bookmarkEnd w:id="11"/>
    </w:p>
    <w:p w:rsidR="002E670B" w:rsidRPr="00DC3925" w:rsidRDefault="002E670B" w:rsidP="002E670B">
      <w:pPr>
        <w:pStyle w:val="BodyText"/>
        <w:rPr>
          <w:lang w:val="fi-FI"/>
        </w:rPr>
      </w:pPr>
    </w:p>
    <w:p w:rsidR="002E670B" w:rsidRPr="00DC3925" w:rsidRDefault="002E670B" w:rsidP="002E670B">
      <w:pPr>
        <w:pStyle w:val="BodyText"/>
        <w:rPr>
          <w:lang w:val="fi-FI"/>
        </w:rPr>
      </w:pPr>
      <w:r w:rsidRPr="00DC392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DC3925" w:rsidRDefault="006A5F33" w:rsidP="00E847D3">
      <w:pPr>
        <w:pStyle w:val="BodyText"/>
        <w:rPr>
          <w:lang w:val="fi-FI"/>
        </w:rPr>
      </w:pPr>
    </w:p>
    <w:p w:rsidR="0000375F" w:rsidRPr="00DC3925" w:rsidRDefault="0000375F" w:rsidP="00E847D3">
      <w:pPr>
        <w:pStyle w:val="BodyText"/>
        <w:rPr>
          <w:lang w:val="fi-FI"/>
        </w:rPr>
      </w:pPr>
      <w:r w:rsidRPr="00DC3925">
        <w:rPr>
          <w:lang w:val="fi-FI"/>
        </w:rPr>
        <w:t xml:space="preserve">Tässä </w:t>
      </w:r>
      <w:r w:rsidR="000062EF" w:rsidRPr="00DC3925">
        <w:rPr>
          <w:lang w:val="fi-FI"/>
        </w:rPr>
        <w:t xml:space="preserve">seuraavaksi </w:t>
      </w:r>
      <w:r w:rsidRPr="00DC3925">
        <w:rPr>
          <w:lang w:val="fi-FI"/>
        </w:rPr>
        <w:t>kerron värillisen kamerakennon rakenteesta ja herkkyydestä.</w:t>
      </w:r>
    </w:p>
    <w:p w:rsidR="0000375F" w:rsidRPr="00DC3925" w:rsidRDefault="0000375F" w:rsidP="00E847D3">
      <w:pPr>
        <w:pStyle w:val="BodyText"/>
        <w:rPr>
          <w:lang w:val="fi-FI"/>
        </w:rPr>
      </w:pPr>
    </w:p>
    <w:p w:rsidR="000062EF" w:rsidRPr="00DC3925" w:rsidRDefault="000062EF" w:rsidP="00E847D3">
      <w:pPr>
        <w:pStyle w:val="BodyText"/>
        <w:rPr>
          <w:lang w:val="fi-FI"/>
        </w:rPr>
      </w:pPr>
      <w:r w:rsidRPr="00DC3925">
        <w:rPr>
          <w:lang w:val="fi-FI"/>
        </w:rPr>
        <w:t xml:space="preserve">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w:t>
      </w:r>
      <w:r w:rsidRPr="00DC3925">
        <w:rPr>
          <w:lang w:val="fi-FI"/>
        </w:rPr>
        <w:lastRenderedPageBreak/>
        <w:t>sähköiseksi varaukseksi suhteessa valon intensiteettiin. Woolfsonin mukaan pikseli ei itsessään erottele valon eri aallonpituuksia (ts. värejä), vaan CCD:n käyttö värikuvaukseen vaatii värisuodattimien käyttöä.</w:t>
      </w:r>
    </w:p>
    <w:p w:rsidR="000062EF" w:rsidRPr="00DC3925" w:rsidRDefault="000062EF" w:rsidP="00E847D3">
      <w:pPr>
        <w:pStyle w:val="BodyText"/>
        <w:rPr>
          <w:lang w:val="fi-FI"/>
        </w:rPr>
      </w:pPr>
    </w:p>
    <w:p w:rsidR="0079036E" w:rsidRPr="00DC3925" w:rsidRDefault="0079036E" w:rsidP="0079036E">
      <w:pPr>
        <w:pStyle w:val="BodyText"/>
        <w:rPr>
          <w:lang w:val="fi-FI"/>
        </w:rPr>
      </w:pPr>
      <w:r w:rsidRPr="00DC392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DC3925" w:rsidRDefault="0079036E" w:rsidP="0079036E">
      <w:pPr>
        <w:pStyle w:val="BodyText"/>
        <w:rPr>
          <w:lang w:val="fi-FI"/>
        </w:rPr>
      </w:pPr>
    </w:p>
    <w:p w:rsidR="0079036E" w:rsidRPr="00DC3925" w:rsidRDefault="0079036E" w:rsidP="0079036E">
      <w:pPr>
        <w:pStyle w:val="Caption"/>
        <w:rPr>
          <w:b w:val="0"/>
        </w:rPr>
      </w:pPr>
      <w:bookmarkStart w:id="12" w:name="_Toc10115846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E446D">
        <w:rPr>
          <w:noProof/>
        </w:rPr>
        <w:t>1</w:t>
      </w:r>
      <w:r w:rsidRPr="00DC3925">
        <w:rPr>
          <w:noProof/>
        </w:rPr>
        <w:fldChar w:fldCharType="end"/>
      </w:r>
      <w:r w:rsidRPr="00DC3925">
        <w:t>.</w:t>
      </w:r>
      <w:r w:rsidRPr="00DC3925">
        <w:rPr>
          <w:b w:val="0"/>
        </w:rPr>
        <w:tab/>
        <w:t>Baileyn esimerkin mukainen Bayer-kuvio</w:t>
      </w:r>
      <w:bookmarkEnd w:id="12"/>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DC3925" w:rsidTr="008B62EB">
        <w:tc>
          <w:tcPr>
            <w:tcW w:w="1271" w:type="dxa"/>
          </w:tcPr>
          <w:p w:rsidR="0079036E" w:rsidRPr="00DC3925" w:rsidRDefault="0079036E" w:rsidP="008B62EB">
            <w:pPr>
              <w:pStyle w:val="BodyText"/>
              <w:rPr>
                <w:lang w:val="fi-FI"/>
              </w:rPr>
            </w:pPr>
            <w:r w:rsidRPr="00DC3925">
              <w:rPr>
                <w:lang w:val="fi-FI"/>
              </w:rPr>
              <w:t>Rivi 0</w:t>
            </w:r>
          </w:p>
          <w:p w:rsidR="0079036E" w:rsidRPr="00DC3925" w:rsidRDefault="0079036E" w:rsidP="008B62EB">
            <w:pPr>
              <w:pStyle w:val="BodyText"/>
              <w:rPr>
                <w:lang w:val="fi-FI"/>
              </w:rPr>
            </w:pPr>
            <w:r w:rsidRPr="00DC3925">
              <w:rPr>
                <w:lang w:val="fi-FI"/>
              </w:rPr>
              <w:t>Parillinen</w:t>
            </w:r>
          </w:p>
        </w:tc>
        <w:tc>
          <w:tcPr>
            <w:tcW w:w="1134" w:type="dxa"/>
            <w:shd w:val="clear" w:color="auto" w:fill="92D050"/>
          </w:tcPr>
          <w:p w:rsidR="0079036E" w:rsidRPr="00DC3925" w:rsidRDefault="0079036E" w:rsidP="008B62EB">
            <w:pPr>
              <w:pStyle w:val="BodyText"/>
              <w:rPr>
                <w:lang w:val="fi-FI"/>
              </w:rPr>
            </w:pPr>
            <w:r w:rsidRPr="00DC3925">
              <w:rPr>
                <w:lang w:val="fi-FI"/>
              </w:rPr>
              <w:t>Sarake 0</w:t>
            </w:r>
          </w:p>
          <w:p w:rsidR="0079036E" w:rsidRPr="00DC3925" w:rsidRDefault="0079036E" w:rsidP="008B62EB">
            <w:pPr>
              <w:pStyle w:val="BodyText"/>
              <w:rPr>
                <w:lang w:val="fi-FI"/>
              </w:rPr>
            </w:pPr>
            <w:r w:rsidRPr="00DC3925">
              <w:rPr>
                <w:lang w:val="fi-FI"/>
              </w:rPr>
              <w:t>Vihreä</w:t>
            </w:r>
          </w:p>
        </w:tc>
        <w:tc>
          <w:tcPr>
            <w:tcW w:w="1134" w:type="dxa"/>
            <w:shd w:val="clear" w:color="auto" w:fill="E63A3A"/>
          </w:tcPr>
          <w:p w:rsidR="0079036E" w:rsidRPr="00DC3925" w:rsidRDefault="0079036E" w:rsidP="008B62EB">
            <w:pPr>
              <w:pStyle w:val="BodyText"/>
              <w:rPr>
                <w:lang w:val="fi-FI"/>
              </w:rPr>
            </w:pPr>
            <w:r w:rsidRPr="00DC3925">
              <w:rPr>
                <w:lang w:val="fi-FI"/>
              </w:rPr>
              <w:t>Sarake 1</w:t>
            </w:r>
          </w:p>
          <w:p w:rsidR="0079036E" w:rsidRPr="00DC3925" w:rsidRDefault="0079036E" w:rsidP="008B62EB">
            <w:pPr>
              <w:pStyle w:val="BodyText"/>
              <w:rPr>
                <w:lang w:val="fi-FI"/>
              </w:rPr>
            </w:pPr>
            <w:r w:rsidRPr="00DC3925">
              <w:rPr>
                <w:lang w:val="fi-FI"/>
              </w:rPr>
              <w:t>Punainen</w:t>
            </w:r>
          </w:p>
        </w:tc>
        <w:tc>
          <w:tcPr>
            <w:tcW w:w="1134" w:type="dxa"/>
            <w:shd w:val="clear" w:color="auto" w:fill="92D050"/>
          </w:tcPr>
          <w:p w:rsidR="0079036E" w:rsidRPr="00DC3925" w:rsidRDefault="0079036E" w:rsidP="008B62EB">
            <w:pPr>
              <w:pStyle w:val="BodyText"/>
              <w:rPr>
                <w:lang w:val="fi-FI"/>
              </w:rPr>
            </w:pPr>
            <w:r w:rsidRPr="00DC3925">
              <w:rPr>
                <w:lang w:val="fi-FI"/>
              </w:rPr>
              <w:t>Sarake 2</w:t>
            </w:r>
          </w:p>
          <w:p w:rsidR="0079036E" w:rsidRPr="00DC3925" w:rsidRDefault="0079036E" w:rsidP="008B62EB">
            <w:pPr>
              <w:pStyle w:val="BodyText"/>
              <w:rPr>
                <w:lang w:val="fi-FI"/>
              </w:rPr>
            </w:pPr>
            <w:r w:rsidRPr="00DC3925">
              <w:rPr>
                <w:lang w:val="fi-FI"/>
              </w:rPr>
              <w:t>Vihreä</w:t>
            </w:r>
          </w:p>
        </w:tc>
        <w:tc>
          <w:tcPr>
            <w:tcW w:w="1276" w:type="dxa"/>
            <w:shd w:val="clear" w:color="auto" w:fill="E63A3A"/>
          </w:tcPr>
          <w:p w:rsidR="0079036E" w:rsidRPr="00DC3925" w:rsidRDefault="0079036E" w:rsidP="008B62EB">
            <w:pPr>
              <w:pStyle w:val="BodyText"/>
              <w:rPr>
                <w:lang w:val="fi-FI"/>
              </w:rPr>
            </w:pPr>
            <w:r w:rsidRPr="00DC3925">
              <w:rPr>
                <w:lang w:val="fi-FI"/>
              </w:rPr>
              <w:t>Sarake 3</w:t>
            </w:r>
          </w:p>
          <w:p w:rsidR="0079036E" w:rsidRPr="00DC3925" w:rsidRDefault="0079036E" w:rsidP="008B62EB">
            <w:pPr>
              <w:pStyle w:val="BodyText"/>
              <w:rPr>
                <w:lang w:val="fi-FI"/>
              </w:rPr>
            </w:pPr>
            <w:r w:rsidRPr="00DC3925">
              <w:rPr>
                <w:lang w:val="fi-FI"/>
              </w:rPr>
              <w:t>Punainen</w:t>
            </w:r>
          </w:p>
        </w:tc>
        <w:tc>
          <w:tcPr>
            <w:tcW w:w="1276" w:type="dxa"/>
            <w:shd w:val="clear" w:color="auto" w:fill="92D050"/>
          </w:tcPr>
          <w:p w:rsidR="0079036E" w:rsidRPr="00DC3925" w:rsidRDefault="0079036E" w:rsidP="008B62EB">
            <w:pPr>
              <w:pStyle w:val="BodyText"/>
              <w:rPr>
                <w:lang w:val="fi-FI"/>
              </w:rPr>
            </w:pPr>
            <w:r w:rsidRPr="00DC3925">
              <w:rPr>
                <w:lang w:val="fi-FI"/>
              </w:rPr>
              <w:t>Sarake 4</w:t>
            </w:r>
          </w:p>
          <w:p w:rsidR="0079036E" w:rsidRPr="00DC3925" w:rsidRDefault="0079036E" w:rsidP="008B62EB">
            <w:pPr>
              <w:pStyle w:val="BodyText"/>
              <w:rPr>
                <w:lang w:val="fi-FI"/>
              </w:rPr>
            </w:pPr>
            <w:r w:rsidRPr="00DC3925">
              <w:rPr>
                <w:lang w:val="fi-FI"/>
              </w:rPr>
              <w:t>Vihreä</w:t>
            </w:r>
          </w:p>
        </w:tc>
        <w:tc>
          <w:tcPr>
            <w:tcW w:w="1283" w:type="dxa"/>
            <w:shd w:val="clear" w:color="auto" w:fill="E63A3A"/>
          </w:tcPr>
          <w:p w:rsidR="0079036E" w:rsidRPr="00DC3925" w:rsidRDefault="0079036E" w:rsidP="008B62EB">
            <w:pPr>
              <w:pStyle w:val="BodyText"/>
              <w:rPr>
                <w:lang w:val="fi-FI"/>
              </w:rPr>
            </w:pPr>
            <w:r w:rsidRPr="00DC3925">
              <w:rPr>
                <w:lang w:val="fi-FI"/>
              </w:rPr>
              <w:t>Sarake 5</w:t>
            </w:r>
          </w:p>
          <w:p w:rsidR="0079036E" w:rsidRPr="00DC3925" w:rsidRDefault="0079036E" w:rsidP="008B62EB">
            <w:pPr>
              <w:pStyle w:val="BodyText"/>
              <w:rPr>
                <w:lang w:val="fi-FI"/>
              </w:rPr>
            </w:pPr>
            <w:r w:rsidRPr="00DC3925">
              <w:rPr>
                <w:lang w:val="fi-FI"/>
              </w:rPr>
              <w:t>Punainen</w:t>
            </w:r>
          </w:p>
        </w:tc>
      </w:tr>
      <w:tr w:rsidR="0079036E" w:rsidRPr="00DC3925" w:rsidTr="008B62EB">
        <w:tc>
          <w:tcPr>
            <w:tcW w:w="1271" w:type="dxa"/>
          </w:tcPr>
          <w:p w:rsidR="0079036E" w:rsidRPr="00DC3925" w:rsidRDefault="0079036E" w:rsidP="008B62EB">
            <w:pPr>
              <w:pStyle w:val="BodyText"/>
              <w:rPr>
                <w:lang w:val="fi-FI"/>
              </w:rPr>
            </w:pPr>
            <w:r w:rsidRPr="00DC3925">
              <w:rPr>
                <w:lang w:val="fi-FI"/>
              </w:rPr>
              <w:t>Rivi 1</w:t>
            </w:r>
          </w:p>
          <w:p w:rsidR="0079036E" w:rsidRPr="00DC3925" w:rsidRDefault="0079036E" w:rsidP="008B62EB">
            <w:pPr>
              <w:pStyle w:val="BodyText"/>
              <w:rPr>
                <w:lang w:val="fi-FI"/>
              </w:rPr>
            </w:pPr>
            <w:r w:rsidRPr="00DC3925">
              <w:rPr>
                <w:lang w:val="fi-FI"/>
              </w:rPr>
              <w:t>Pariton</w:t>
            </w:r>
          </w:p>
        </w:tc>
        <w:tc>
          <w:tcPr>
            <w:tcW w:w="1134" w:type="dxa"/>
            <w:shd w:val="clear" w:color="auto" w:fill="B4C6E7"/>
          </w:tcPr>
          <w:p w:rsidR="0079036E" w:rsidRPr="00DC3925" w:rsidRDefault="0079036E" w:rsidP="008B62EB">
            <w:pPr>
              <w:pStyle w:val="BodyText"/>
              <w:rPr>
                <w:lang w:val="fi-FI"/>
              </w:rPr>
            </w:pPr>
            <w:r w:rsidRPr="00DC3925">
              <w:rPr>
                <w:lang w:val="fi-FI"/>
              </w:rPr>
              <w:t>Sarake 2592</w:t>
            </w:r>
          </w:p>
          <w:p w:rsidR="0079036E" w:rsidRPr="00DC3925" w:rsidRDefault="0079036E" w:rsidP="008B62EB">
            <w:pPr>
              <w:pStyle w:val="BodyText"/>
              <w:rPr>
                <w:lang w:val="fi-FI"/>
              </w:rPr>
            </w:pPr>
            <w:r w:rsidRPr="00DC3925">
              <w:rPr>
                <w:lang w:val="fi-FI"/>
              </w:rPr>
              <w:t>Sininen</w:t>
            </w:r>
          </w:p>
        </w:tc>
        <w:tc>
          <w:tcPr>
            <w:tcW w:w="1134"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2593</w:t>
            </w:r>
          </w:p>
          <w:p w:rsidR="0079036E" w:rsidRPr="00DC3925" w:rsidRDefault="0079036E" w:rsidP="008B62EB">
            <w:pPr>
              <w:pStyle w:val="BodyText"/>
              <w:rPr>
                <w:lang w:val="fi-FI"/>
              </w:rPr>
            </w:pPr>
            <w:r w:rsidRPr="00DC3925">
              <w:rPr>
                <w:lang w:val="fi-FI"/>
              </w:rPr>
              <w:t>Vihreä</w:t>
            </w:r>
          </w:p>
        </w:tc>
        <w:tc>
          <w:tcPr>
            <w:tcW w:w="1134" w:type="dxa"/>
            <w:shd w:val="clear" w:color="auto" w:fill="B4C6E7"/>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2594</w:t>
            </w:r>
          </w:p>
          <w:p w:rsidR="0079036E" w:rsidRPr="00DC3925" w:rsidRDefault="0079036E" w:rsidP="008B62EB">
            <w:pPr>
              <w:pStyle w:val="BodyText"/>
              <w:rPr>
                <w:lang w:val="fi-FI"/>
              </w:rPr>
            </w:pPr>
            <w:r w:rsidRPr="00DC3925">
              <w:rPr>
                <w:lang w:val="fi-FI"/>
              </w:rPr>
              <w:t>Sininen</w:t>
            </w:r>
          </w:p>
        </w:tc>
        <w:tc>
          <w:tcPr>
            <w:tcW w:w="1276"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2595</w:t>
            </w:r>
          </w:p>
          <w:p w:rsidR="0079036E" w:rsidRPr="00DC3925" w:rsidRDefault="0079036E" w:rsidP="008B62EB">
            <w:pPr>
              <w:pStyle w:val="BodyText"/>
              <w:rPr>
                <w:lang w:val="fi-FI"/>
              </w:rPr>
            </w:pPr>
            <w:r w:rsidRPr="00DC3925">
              <w:rPr>
                <w:lang w:val="fi-FI"/>
              </w:rPr>
              <w:t>Vihreä</w:t>
            </w:r>
          </w:p>
        </w:tc>
        <w:tc>
          <w:tcPr>
            <w:tcW w:w="1276" w:type="dxa"/>
            <w:shd w:val="clear" w:color="auto" w:fill="B4C6E7"/>
          </w:tcPr>
          <w:p w:rsidR="0079036E" w:rsidRPr="00DC3925" w:rsidRDefault="0079036E" w:rsidP="008B62EB">
            <w:pPr>
              <w:pStyle w:val="BodyText"/>
              <w:rPr>
                <w:lang w:val="fi-FI"/>
              </w:rPr>
            </w:pPr>
            <w:r w:rsidRPr="00DC3925">
              <w:rPr>
                <w:lang w:val="fi-FI"/>
              </w:rPr>
              <w:t>Sarake</w:t>
            </w:r>
          </w:p>
          <w:p w:rsidR="0079036E" w:rsidRPr="00DC3925" w:rsidRDefault="0079036E" w:rsidP="008B62EB">
            <w:pPr>
              <w:pStyle w:val="BodyText"/>
              <w:rPr>
                <w:lang w:val="fi-FI"/>
              </w:rPr>
            </w:pPr>
            <w:r w:rsidRPr="00DC3925">
              <w:rPr>
                <w:lang w:val="fi-FI"/>
              </w:rPr>
              <w:t>2596</w:t>
            </w:r>
          </w:p>
          <w:p w:rsidR="0079036E" w:rsidRPr="00DC3925" w:rsidRDefault="0079036E" w:rsidP="008B62EB">
            <w:pPr>
              <w:pStyle w:val="BodyText"/>
              <w:rPr>
                <w:lang w:val="fi-FI"/>
              </w:rPr>
            </w:pPr>
            <w:r w:rsidRPr="00DC3925">
              <w:rPr>
                <w:lang w:val="fi-FI"/>
              </w:rPr>
              <w:t>Sininen</w:t>
            </w:r>
          </w:p>
        </w:tc>
        <w:tc>
          <w:tcPr>
            <w:tcW w:w="1283"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2597</w:t>
            </w:r>
          </w:p>
          <w:p w:rsidR="0079036E" w:rsidRPr="00DC3925" w:rsidRDefault="0079036E" w:rsidP="008B62EB">
            <w:pPr>
              <w:pStyle w:val="BodyText"/>
              <w:rPr>
                <w:lang w:val="fi-FI"/>
              </w:rPr>
            </w:pPr>
            <w:r w:rsidRPr="00DC3925">
              <w:rPr>
                <w:lang w:val="fi-FI"/>
              </w:rPr>
              <w:t>Vihreä</w:t>
            </w:r>
          </w:p>
        </w:tc>
      </w:tr>
    </w:tbl>
    <w:p w:rsidR="0079036E" w:rsidRPr="00DC3925" w:rsidRDefault="0079036E" w:rsidP="00E847D3">
      <w:pPr>
        <w:pStyle w:val="BodyText"/>
        <w:rPr>
          <w:lang w:val="fi-FI"/>
        </w:rPr>
      </w:pPr>
    </w:p>
    <w:p w:rsidR="0079036E" w:rsidRPr="00DC3925" w:rsidRDefault="0079036E" w:rsidP="00E847D3">
      <w:pPr>
        <w:pStyle w:val="BodyText"/>
        <w:rPr>
          <w:lang w:val="fi-FI"/>
        </w:rPr>
      </w:pPr>
      <w:r w:rsidRPr="00DC3925">
        <w:rPr>
          <w:lang w:val="fi-FI"/>
        </w:rPr>
        <w:t>Tällaisen värisuodattimilla varustetun digitaalisen kamerakennon spektrivaste on esimerkiksi seuraavan kuvan mukainen.</w:t>
      </w:r>
    </w:p>
    <w:p w:rsidR="0079036E" w:rsidRPr="00DC3925" w:rsidRDefault="0079036E" w:rsidP="00E847D3">
      <w:pPr>
        <w:pStyle w:val="BodyText"/>
        <w:rPr>
          <w:lang w:val="fi-FI"/>
        </w:rPr>
      </w:pPr>
    </w:p>
    <w:p w:rsidR="0079036E" w:rsidRPr="00DC3925" w:rsidRDefault="0079036E" w:rsidP="0079036E">
      <w:pPr>
        <w:spacing w:line="240" w:lineRule="auto"/>
        <w:jc w:val="left"/>
      </w:pPr>
    </w:p>
    <w:p w:rsidR="0079036E" w:rsidRPr="00DC3925" w:rsidRDefault="0079036E" w:rsidP="0079036E">
      <w:pPr>
        <w:spacing w:line="240" w:lineRule="auto"/>
        <w:jc w:val="left"/>
      </w:pPr>
      <w:r w:rsidRPr="00DC3925">
        <w:rPr>
          <w:noProof/>
          <w:lang w:eastAsia="fi-FI" w:bidi="ar-SA"/>
        </w:rPr>
        <w:lastRenderedPageBreak/>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DC3925" w:rsidRDefault="0079036E" w:rsidP="0079036E">
      <w:pPr>
        <w:pStyle w:val="Caption"/>
        <w:rPr>
          <w:b w:val="0"/>
        </w:rPr>
      </w:pPr>
      <w:r w:rsidRPr="00DC3925">
        <w:t xml:space="preserve"> </w:t>
      </w:r>
      <w:bookmarkStart w:id="13" w:name="_Toc10115842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4</w:t>
      </w:r>
      <w:r w:rsidRPr="00DC3925">
        <w:rPr>
          <w:noProof/>
        </w:rPr>
        <w:fldChar w:fldCharType="end"/>
      </w:r>
      <w:r w:rsidRPr="00DC3925">
        <w:t>.</w:t>
      </w:r>
      <w:r w:rsidRPr="00DC3925">
        <w:rPr>
          <w:b w:val="0"/>
        </w:rPr>
        <w:tab/>
        <w:t>Spektrikamerassa käytetyn kamerakennon spektrivaste.</w:t>
      </w:r>
      <w:bookmarkEnd w:id="13"/>
    </w:p>
    <w:p w:rsidR="0079036E" w:rsidRPr="00DC3925" w:rsidRDefault="00FC3A92" w:rsidP="0079036E">
      <w:hyperlink r:id="rId14" w:anchor="spectral-response" w:history="1">
        <w:r w:rsidR="0079036E" w:rsidRPr="00DC3925">
          <w:rPr>
            <w:rStyle w:val="Hyperlink"/>
          </w:rPr>
          <w:t>https://docs.baslerweb.com/daa2500-14uc#spectral-response</w:t>
        </w:r>
      </w:hyperlink>
    </w:p>
    <w:p w:rsidR="0000375F" w:rsidRPr="00DC3925" w:rsidRDefault="0000375F" w:rsidP="00E847D3">
      <w:pPr>
        <w:pStyle w:val="BodyText"/>
        <w:rPr>
          <w:lang w:val="fi-FI"/>
        </w:rPr>
      </w:pPr>
    </w:p>
    <w:p w:rsidR="00E847D3" w:rsidRPr="00DC3925" w:rsidRDefault="006A5F33" w:rsidP="00E847D3">
      <w:pPr>
        <w:pStyle w:val="BodyText"/>
        <w:rPr>
          <w:lang w:val="fi-FI"/>
        </w:rPr>
      </w:pPr>
      <w:r w:rsidRPr="00DC3925">
        <w:rPr>
          <w:lang w:val="fi-FI"/>
        </w:rPr>
        <w:t xml:space="preserve">Ideaalisessa </w:t>
      </w:r>
      <w:r w:rsidR="00E847D3" w:rsidRPr="00DC3925">
        <w:rPr>
          <w:lang w:val="fi-FI"/>
        </w:rPr>
        <w:t>spektrikuvaukses</w:t>
      </w:r>
      <w:r w:rsidRPr="00DC3925">
        <w:rPr>
          <w:lang w:val="fi-FI"/>
        </w:rPr>
        <w:t xml:space="preserve">sa </w:t>
      </w:r>
      <w:r w:rsidR="00E847D3" w:rsidRPr="00DC3925">
        <w:rPr>
          <w:lang w:val="fi-FI"/>
        </w:rPr>
        <w:t>tavoitteena olisi äärimmäisen kapea ja tarkka valon intensiteetin mittaus. Esittelen tässä yhteydessä full width at half maximum (FWHM) käsitteen.</w:t>
      </w:r>
    </w:p>
    <w:p w:rsidR="00E847D3" w:rsidRPr="00DC3925" w:rsidRDefault="00E847D3" w:rsidP="00E847D3">
      <w:pPr>
        <w:pStyle w:val="BodyText"/>
        <w:rPr>
          <w:lang w:val="fi-FI"/>
        </w:rPr>
      </w:pPr>
    </w:p>
    <w:p w:rsidR="00E847D3" w:rsidRPr="00DC3925" w:rsidRDefault="00E847D3" w:rsidP="00E847D3">
      <w:pPr>
        <w:pStyle w:val="BodyText"/>
        <w:rPr>
          <w:lang w:val="fi-FI"/>
        </w:rPr>
      </w:pPr>
      <w:r w:rsidRPr="00DC3925">
        <w:rPr>
          <w:noProof/>
          <w:lang w:val="fi-FI" w:eastAsia="fi-FI" w:bidi="ar-SA"/>
        </w:rPr>
        <w:lastRenderedPageBreak/>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514855" w:rsidRDefault="00E847D3" w:rsidP="00E847D3">
      <w:pPr>
        <w:pStyle w:val="Caption"/>
        <w:rPr>
          <w:b w:val="0"/>
          <w:lang w:val="en-US"/>
        </w:rPr>
      </w:pPr>
      <w:bookmarkStart w:id="14" w:name="_Toc101158426"/>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EE446D">
        <w:rPr>
          <w:noProof/>
          <w:lang w:val="en-US"/>
        </w:rPr>
        <w:t>5</w:t>
      </w:r>
      <w:r w:rsidRPr="00DC3925">
        <w:rPr>
          <w:noProof/>
        </w:rPr>
        <w:fldChar w:fldCharType="end"/>
      </w:r>
      <w:r w:rsidRPr="00514855">
        <w:rPr>
          <w:lang w:val="en-US"/>
        </w:rPr>
        <w:t>.</w:t>
      </w:r>
      <w:r w:rsidRPr="00514855">
        <w:rPr>
          <w:b w:val="0"/>
          <w:lang w:val="en-US"/>
        </w:rPr>
        <w:tab/>
        <w:t>Full width at half maximum määritelmä.</w:t>
      </w:r>
      <w:bookmarkEnd w:id="14"/>
    </w:p>
    <w:p w:rsidR="00E847D3" w:rsidRPr="00514855" w:rsidRDefault="00FC3A92" w:rsidP="00E847D3">
      <w:pPr>
        <w:pStyle w:val="BodyText"/>
        <w:rPr>
          <w:lang w:val="en-US"/>
        </w:rPr>
      </w:pPr>
      <w:hyperlink r:id="rId16" w:history="1">
        <w:r w:rsidR="00E847D3" w:rsidRPr="00514855">
          <w:rPr>
            <w:rStyle w:val="Hyperlink"/>
            <w:lang w:val="en-US"/>
          </w:rPr>
          <w:t>https://upload.wikimedia.org/wikipedia/commons/c/cb/FWHM.svg</w:t>
        </w:r>
      </w:hyperlink>
    </w:p>
    <w:p w:rsidR="0035222F" w:rsidRPr="00DC3925" w:rsidRDefault="002E670B" w:rsidP="00C743D0">
      <w:r w:rsidRPr="00DC3925">
        <w:t>Tämän kuvan tilalle voisin etsiä sopivammankin.</w:t>
      </w:r>
    </w:p>
    <w:p w:rsidR="002E670B" w:rsidRPr="00DC3925" w:rsidRDefault="002E670B" w:rsidP="00C743D0"/>
    <w:p w:rsidR="002E670B" w:rsidRPr="00DC3925" w:rsidRDefault="002E670B" w:rsidP="00C743D0"/>
    <w:p w:rsidR="00607A3C" w:rsidRPr="00DC3925" w:rsidRDefault="002B4B84" w:rsidP="00607A3C">
      <w:pPr>
        <w:pStyle w:val="Heading2"/>
      </w:pPr>
      <w:bookmarkStart w:id="15" w:name="_Toc101158375"/>
      <w:r w:rsidRPr="00DC3925">
        <w:t>Valon vuorovaikutus aineen kanssa</w:t>
      </w:r>
      <w:bookmarkEnd w:id="15"/>
    </w:p>
    <w:p w:rsidR="00607A3C" w:rsidRPr="00DC3925" w:rsidRDefault="00E0028E" w:rsidP="00E0028E">
      <w:pPr>
        <w:pStyle w:val="BodyText"/>
        <w:rPr>
          <w:lang w:val="fi-FI"/>
        </w:rPr>
      </w:pPr>
      <w:r w:rsidRPr="00DC3925">
        <w:rPr>
          <w:lang w:val="fi-FI"/>
        </w:rPr>
        <w:t xml:space="preserve">Tässä kappaleessa taustoitan valon mittaukseen ja heijastumiseen liittyviä käsitteitä. </w:t>
      </w:r>
      <w:r w:rsidR="00607A3C" w:rsidRPr="00DC3925">
        <w:rPr>
          <w:lang w:val="fi-FI"/>
        </w:rPr>
        <w:t>Yleisellä tasolla Gurdeep</w:t>
      </w:r>
      <w:r w:rsidR="00A65FDE" w:rsidRPr="00DC3925">
        <w:rPr>
          <w:lang w:val="fi-FI"/>
        </w:rPr>
        <w:t>in</w:t>
      </w:r>
      <w:r w:rsidR="00607A3C" w:rsidRPr="00DC392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DC3925" w:rsidRDefault="00607A3C" w:rsidP="00607A3C"/>
    <w:p w:rsidR="00607A3C" w:rsidRPr="00DC3925" w:rsidRDefault="00607A3C" w:rsidP="00607A3C">
      <w:r w:rsidRPr="00DC3925">
        <w:t>Tupinin ja muiden (2014, s. 31) mukaan optiset anturit mittaavat havainnoitavan pinnan heijastamaa valoa tietyillä aallonpituuksilla.</w:t>
      </w:r>
    </w:p>
    <w:p w:rsidR="00763328" w:rsidRPr="00DC3925" w:rsidRDefault="00763328" w:rsidP="00C743D0"/>
    <w:p w:rsidR="00662182" w:rsidRPr="00DC3925" w:rsidRDefault="00763328" w:rsidP="00C743D0">
      <w:r w:rsidRPr="00DC3925">
        <w:lastRenderedPageBreak/>
        <w:t xml:space="preserve">Cépaduèsin (2012, s. 175) mukaan optisilla instrumenteilla voidaan mitata fotonien kuljettamaa energian määrää ja fotonilla on tietyllä aallonpituudella </w:t>
      </w:r>
      <w:r w:rsidRPr="00DC3925">
        <w:rPr>
          <w:rFonts w:cstheme="minorHAnsi"/>
        </w:rPr>
        <w:t>λ</w:t>
      </w:r>
      <w:r w:rsidR="003756C7" w:rsidRPr="00DC3925">
        <w:rPr>
          <w:rFonts w:cstheme="minorHAnsi"/>
        </w:rPr>
        <w:t xml:space="preserve"> [m</w:t>
      </w:r>
      <w:r w:rsidR="000B3D13" w:rsidRPr="00DC3925">
        <w:rPr>
          <w:rFonts w:cstheme="minorHAnsi"/>
        </w:rPr>
        <w:t>etriä</w:t>
      </w:r>
      <w:r w:rsidR="003756C7" w:rsidRPr="00DC3925">
        <w:rPr>
          <w:rFonts w:cstheme="minorHAnsi"/>
        </w:rPr>
        <w:t>]</w:t>
      </w:r>
      <w:r w:rsidRPr="00DC3925">
        <w:t xml:space="preserve"> energia Q</w:t>
      </w:r>
      <w:r w:rsidR="003756C7" w:rsidRPr="00DC3925">
        <w:t xml:space="preserve"> [Joulea]</w:t>
      </w:r>
      <w:r w:rsidRPr="00DC3925">
        <w:t xml:space="preserve"> seuraavan kaavan mukaisesti:</w:t>
      </w:r>
    </w:p>
    <w:p w:rsidR="00763328" w:rsidRPr="00DC3925"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DC3925" w:rsidRDefault="00893668" w:rsidP="00893668">
      <w:pPr>
        <w:tabs>
          <w:tab w:val="left" w:pos="2903"/>
        </w:tabs>
      </w:pPr>
      <w:r w:rsidRPr="00DC3925">
        <w:t>Tässä kaavassa c = 2.998 * 10</w:t>
      </w:r>
      <w:r w:rsidR="003F78AF" w:rsidRPr="00DC3925">
        <w:rPr>
          <w:vertAlign w:val="superscript"/>
        </w:rPr>
        <w:t>8</w:t>
      </w:r>
      <w:r w:rsidRPr="00DC3925">
        <w:t xml:space="preserve"> m/s eli valon nopeus ja h = 6.62 * 10</w:t>
      </w:r>
      <w:r w:rsidR="00AF5A9A" w:rsidRPr="00DC3925">
        <w:rPr>
          <w:vertAlign w:val="superscript"/>
        </w:rPr>
        <w:t>-34</w:t>
      </w:r>
      <w:r w:rsidRPr="00DC3925">
        <w:t xml:space="preserve"> J</w:t>
      </w:r>
      <w:r w:rsidRPr="00DC3925">
        <w:tab/>
      </w:r>
      <w:r w:rsidR="00D83521" w:rsidRPr="00DC3925">
        <w:t>eli Planckin vakio.</w:t>
      </w:r>
    </w:p>
    <w:p w:rsidR="009C4D4D" w:rsidRPr="00DC3925" w:rsidRDefault="009C4D4D" w:rsidP="00893668">
      <w:pPr>
        <w:tabs>
          <w:tab w:val="left" w:pos="956"/>
        </w:tabs>
      </w:pPr>
    </w:p>
    <w:p w:rsidR="00481130" w:rsidRPr="00DC3925" w:rsidRDefault="00481130" w:rsidP="00893668">
      <w:pPr>
        <w:tabs>
          <w:tab w:val="left" w:pos="956"/>
        </w:tabs>
      </w:pPr>
      <w:r w:rsidRPr="00DC3925">
        <w:t>Cépaduèsin (2012, s. 177) mukaan s</w:t>
      </w:r>
      <w:r w:rsidR="00893668" w:rsidRPr="00DC3925">
        <w:t>äteilyvuo (radiant flux)</w:t>
      </w:r>
      <w:r w:rsidR="00B36BDA" w:rsidRPr="00DC3925">
        <w:t xml:space="preserve"> P (Wattia</w:t>
      </w:r>
      <w:r w:rsidR="006A38CE" w:rsidRPr="00DC3925">
        <w:t xml:space="preserve"> eli J</w:t>
      </w:r>
      <w:r w:rsidR="007D423E" w:rsidRPr="00DC3925">
        <w:t>oulea</w:t>
      </w:r>
      <w:r w:rsidR="006A38CE" w:rsidRPr="00DC3925">
        <w:t>/s</w:t>
      </w:r>
      <w:r w:rsidR="007D423E" w:rsidRPr="00DC3925">
        <w:t>ekunti</w:t>
      </w:r>
      <w:r w:rsidR="00B36BDA" w:rsidRPr="00DC3925">
        <w:t>)</w:t>
      </w:r>
      <w:r w:rsidRPr="00DC3925">
        <w:t xml:space="preserve"> on säteilevä energia aikayksikköä kohden seuraavan kaavan mukaisesti:</w:t>
      </w:r>
    </w:p>
    <w:p w:rsidR="00481130" w:rsidRPr="00DC392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DC3925" w:rsidRDefault="009C4D4D" w:rsidP="00C743D0"/>
    <w:p w:rsidR="009B6D53" w:rsidRPr="00DC3925" w:rsidRDefault="009B6D53" w:rsidP="00C743D0">
      <w:r w:rsidRPr="00DC3925">
        <w:t xml:space="preserve">Cépaduèsin (2012, s. 177) mukaan säteilyvuon tiheys (flux density) </w:t>
      </w:r>
      <w:r w:rsidR="009C6D6A" w:rsidRPr="00DC3925">
        <w:rPr>
          <w:rFonts w:cstheme="minorHAnsi"/>
        </w:rPr>
        <w:t>φ</w:t>
      </w:r>
      <w:r w:rsidR="006651FA" w:rsidRPr="00DC3925">
        <w:t xml:space="preserve"> (W/m</w:t>
      </w:r>
      <w:r w:rsidR="006651FA" w:rsidRPr="00DC3925">
        <w:rPr>
          <w:vertAlign w:val="superscript"/>
        </w:rPr>
        <w:t>2</w:t>
      </w:r>
      <w:r w:rsidRPr="00DC3925">
        <w:t xml:space="preserve">) määritetään </w:t>
      </w:r>
      <w:r w:rsidR="00093ED6" w:rsidRPr="00DC3925">
        <w:t>säteilyvuona dP yksikköpinta-alaa kohden dS seuraavan kaavan mukaisesti:</w:t>
      </w:r>
    </w:p>
    <w:p w:rsidR="00093ED6" w:rsidRPr="00DC392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DC3925" w:rsidRDefault="00AB1C86" w:rsidP="00C743D0"/>
    <w:p w:rsidR="007D1BD8" w:rsidRPr="00DC3925" w:rsidRDefault="009C6D6A" w:rsidP="00DD1D6E">
      <w:r w:rsidRPr="00DC3925">
        <w:t>Cépaduèsin (2012, s. 177) mukaan radianss</w:t>
      </w:r>
      <w:r w:rsidR="00EA1631" w:rsidRPr="00DC3925">
        <w:t>i L määritetään säteilyvuona d</w:t>
      </w:r>
      <w:r w:rsidR="00EA1631" w:rsidRPr="00DC3925">
        <w:rPr>
          <w:vertAlign w:val="superscript"/>
        </w:rPr>
        <w:t>2</w:t>
      </w:r>
      <w:r w:rsidRPr="00DC3925">
        <w:t xml:space="preserve">P suuntaan </w:t>
      </w:r>
      <w:r w:rsidR="00DD1D6E" w:rsidRPr="00DC3925">
        <w:rPr>
          <w:rFonts w:cstheme="minorHAnsi"/>
        </w:rPr>
        <w:t>θ per yksikköpinta-ala dS cos θ ja per yksikkö kulma dω seuraavan kaavan mukaisesti:</w:t>
      </w:r>
    </w:p>
    <w:p w:rsidR="00DD1D6E" w:rsidRPr="00DC392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DC3925" w:rsidRDefault="00DD1D6E" w:rsidP="00DD1D6E"/>
    <w:p w:rsidR="006B58C5" w:rsidRPr="00DC3925" w:rsidRDefault="00651C69" w:rsidP="00DD1D6E">
      <w:r w:rsidRPr="00DC3925">
        <w:t>Seuraava kuva esittää radianssi</w:t>
      </w:r>
      <w:r w:rsidR="00A20A01" w:rsidRPr="00DC3925">
        <w:t>in liittyviä suureita</w:t>
      </w:r>
      <w:r w:rsidR="0074184E" w:rsidRPr="00DC3925">
        <w:t xml:space="preserve"> ja niiden suhteita:</w:t>
      </w:r>
    </w:p>
    <w:p w:rsidR="007C5220" w:rsidRPr="00DC3925" w:rsidRDefault="007C5220" w:rsidP="007C5220">
      <w:pPr>
        <w:pStyle w:val="Image"/>
      </w:pPr>
      <w:r w:rsidRPr="00DC3925">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DC3925" w:rsidRDefault="007C5220" w:rsidP="007C5220">
      <w:pPr>
        <w:pStyle w:val="Caption"/>
        <w:rPr>
          <w:b w:val="0"/>
        </w:rPr>
      </w:pPr>
      <w:bookmarkStart w:id="16" w:name="_Toc10115842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6</w:t>
      </w:r>
      <w:r w:rsidRPr="00DC3925">
        <w:rPr>
          <w:noProof/>
        </w:rPr>
        <w:fldChar w:fldCharType="end"/>
      </w:r>
      <w:r w:rsidRPr="00DC3925">
        <w:t>.</w:t>
      </w:r>
      <w:r w:rsidRPr="00DC3925">
        <w:rPr>
          <w:b w:val="0"/>
        </w:rPr>
        <w:tab/>
      </w:r>
      <w:r w:rsidR="00320EE4" w:rsidRPr="00DC3925">
        <w:rPr>
          <w:b w:val="0"/>
        </w:rPr>
        <w:t>Radianssiin liittyvät suureet</w:t>
      </w:r>
      <w:r w:rsidR="00802939" w:rsidRPr="00DC3925">
        <w:rPr>
          <w:b w:val="0"/>
        </w:rPr>
        <w:t xml:space="preserve"> ja niiden suhteet</w:t>
      </w:r>
      <w:r w:rsidR="00320EE4" w:rsidRPr="00DC3925">
        <w:rPr>
          <w:b w:val="0"/>
        </w:rPr>
        <w:t xml:space="preserve"> (Cépaduèsin, 2012, s. 177)</w:t>
      </w:r>
      <w:r w:rsidRPr="00DC3925">
        <w:rPr>
          <w:b w:val="0"/>
        </w:rPr>
        <w:t>.</w:t>
      </w:r>
      <w:bookmarkEnd w:id="16"/>
    </w:p>
    <w:p w:rsidR="00651C69" w:rsidRPr="00DC3925" w:rsidRDefault="00651C69" w:rsidP="00DD1D6E"/>
    <w:p w:rsidR="00C12990" w:rsidRPr="00DC3925" w:rsidRDefault="00C12990" w:rsidP="00DD1D6E">
      <w:r w:rsidRPr="00DC3925">
        <w:t>Cépaduèsin (2012, s. 181) mukaan aineen optiset ominaisuudet määrittyvät sen reflektanssista, emissiivisyydestä ja transmittanssista. Edelleen Cépaduèsin mukaan reflektanssi tarkoittaa kappaleen kykyä heijastaa siihen osuva energia.</w:t>
      </w:r>
    </w:p>
    <w:p w:rsidR="000D6AC1" w:rsidRPr="00DC3925" w:rsidRDefault="000D6AC1" w:rsidP="00DD1D6E"/>
    <w:p w:rsidR="00664E36" w:rsidRPr="00DC3925" w:rsidRDefault="00664E36" w:rsidP="00DD1D6E">
      <w:r w:rsidRPr="00DC392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DC3925">
        <w:t xml:space="preserve"> Edelleen Tupinin mukaan esimerkiksi tasainen tuore lumipinta tai mattapintainen hiekka on lähes Lambertilainen pinta.</w:t>
      </w:r>
    </w:p>
    <w:p w:rsidR="00664E36" w:rsidRPr="00DC3925" w:rsidRDefault="00664E36" w:rsidP="00C30AB9"/>
    <w:p w:rsidR="000A1BA6" w:rsidRPr="00514855" w:rsidRDefault="000A1BA6" w:rsidP="00C30AB9">
      <w:pPr>
        <w:rPr>
          <w:lang w:val="en-US"/>
        </w:rPr>
      </w:pPr>
      <w:r w:rsidRPr="00514855">
        <w:rPr>
          <w:lang w:val="en-US"/>
        </w:rPr>
        <w:t>Bidirectional reflectance factor R</w:t>
      </w:r>
    </w:p>
    <w:p w:rsidR="00296477" w:rsidRPr="00514855" w:rsidRDefault="00296477" w:rsidP="00C30AB9">
      <w:pPr>
        <w:rPr>
          <w:lang w:val="en-US"/>
        </w:rPr>
      </w:pPr>
    </w:p>
    <w:p w:rsidR="000A1BA6" w:rsidRPr="00514855" w:rsidRDefault="00A50350" w:rsidP="00C30AB9">
      <w:pPr>
        <w:rPr>
          <w:lang w:val="en-US"/>
        </w:rPr>
      </w:pPr>
      <w:r w:rsidRPr="00514855">
        <w:rPr>
          <w:lang w:val="en-US"/>
        </w:rPr>
        <w:t xml:space="preserve">Reflectance </w:t>
      </w:r>
      <w:r w:rsidRPr="00DC3925">
        <w:rPr>
          <w:rFonts w:cstheme="minorHAnsi"/>
        </w:rPr>
        <w:t>ρ</w:t>
      </w:r>
      <w:r w:rsidRPr="00514855">
        <w:rPr>
          <w:rFonts w:cstheme="minorHAnsi"/>
          <w:lang w:val="en-US"/>
        </w:rPr>
        <w:t>, ratio of incoming and reflected flux</w:t>
      </w:r>
    </w:p>
    <w:p w:rsidR="000A1BA6" w:rsidRPr="00514855" w:rsidRDefault="000A1BA6" w:rsidP="00C30AB9">
      <w:pPr>
        <w:rPr>
          <w:lang w:val="en-US"/>
        </w:rPr>
      </w:pPr>
    </w:p>
    <w:p w:rsidR="000D6AC1" w:rsidRPr="00DC3925" w:rsidRDefault="000D6AC1" w:rsidP="000D6AC1">
      <w:pPr>
        <w:pStyle w:val="Caption"/>
      </w:pPr>
      <w:bookmarkStart w:id="17" w:name="_Toc10115846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E446D">
        <w:rPr>
          <w:noProof/>
        </w:rPr>
        <w:t>2</w:t>
      </w:r>
      <w:r w:rsidRPr="00DC3925">
        <w:rPr>
          <w:noProof/>
        </w:rPr>
        <w:fldChar w:fldCharType="end"/>
      </w:r>
      <w:r w:rsidRPr="00DC3925">
        <w:t>.</w:t>
      </w:r>
      <w:r w:rsidRPr="00DC3925">
        <w:rPr>
          <w:b w:val="0"/>
        </w:rPr>
        <w:tab/>
        <w:t>Vakiot</w:t>
      </w:r>
      <w:bookmarkEnd w:id="17"/>
    </w:p>
    <w:tbl>
      <w:tblPr>
        <w:tblStyle w:val="TableGrid"/>
        <w:tblW w:w="0" w:type="auto"/>
        <w:tblLook w:val="04A0" w:firstRow="1" w:lastRow="0" w:firstColumn="1" w:lastColumn="0" w:noHBand="0" w:noVBand="1"/>
      </w:tblPr>
      <w:tblGrid>
        <w:gridCol w:w="2123"/>
        <w:gridCol w:w="1558"/>
        <w:gridCol w:w="2689"/>
        <w:gridCol w:w="2124"/>
      </w:tblGrid>
      <w:tr w:rsidR="000D6AC1" w:rsidRPr="00DC3925" w:rsidTr="00D274FA">
        <w:tc>
          <w:tcPr>
            <w:tcW w:w="3681" w:type="dxa"/>
            <w:gridSpan w:val="2"/>
          </w:tcPr>
          <w:p w:rsidR="000D6AC1" w:rsidRPr="00DC3925" w:rsidRDefault="004C0483" w:rsidP="004C0483">
            <w:pPr>
              <w:jc w:val="center"/>
            </w:pPr>
            <w:r w:rsidRPr="00DC3925">
              <w:t>Vakio</w:t>
            </w:r>
          </w:p>
        </w:tc>
        <w:tc>
          <w:tcPr>
            <w:tcW w:w="4813" w:type="dxa"/>
            <w:gridSpan w:val="2"/>
          </w:tcPr>
          <w:p w:rsidR="000D6AC1" w:rsidRPr="00DC3925" w:rsidRDefault="000D6AC1" w:rsidP="00BE76D4">
            <w:pPr>
              <w:jc w:val="center"/>
            </w:pPr>
            <w:r w:rsidRPr="00DC3925">
              <w:t>Yksikkö</w:t>
            </w:r>
          </w:p>
        </w:tc>
      </w:tr>
      <w:tr w:rsidR="000D6AC1" w:rsidRPr="00DC3925" w:rsidTr="00D274FA">
        <w:tc>
          <w:tcPr>
            <w:tcW w:w="2123" w:type="dxa"/>
          </w:tcPr>
          <w:p w:rsidR="000D6AC1" w:rsidRPr="00DC3925" w:rsidRDefault="000D6AC1" w:rsidP="00BE76D4">
            <w:r w:rsidRPr="00DC3925">
              <w:t>Nimi</w:t>
            </w:r>
          </w:p>
        </w:tc>
        <w:tc>
          <w:tcPr>
            <w:tcW w:w="1558" w:type="dxa"/>
          </w:tcPr>
          <w:p w:rsidR="000D6AC1" w:rsidRPr="00DC3925" w:rsidRDefault="000D6AC1" w:rsidP="00BE76D4">
            <w:r w:rsidRPr="00DC3925">
              <w:t>Symboli</w:t>
            </w:r>
          </w:p>
        </w:tc>
        <w:tc>
          <w:tcPr>
            <w:tcW w:w="2689" w:type="dxa"/>
          </w:tcPr>
          <w:p w:rsidR="000D6AC1" w:rsidRPr="00DC3925" w:rsidRDefault="000D6AC1" w:rsidP="00BE76D4">
            <w:r w:rsidRPr="00DC3925">
              <w:t>Nimi</w:t>
            </w:r>
          </w:p>
        </w:tc>
        <w:tc>
          <w:tcPr>
            <w:tcW w:w="2124" w:type="dxa"/>
          </w:tcPr>
          <w:p w:rsidR="000D6AC1" w:rsidRPr="00DC3925" w:rsidRDefault="000D6AC1" w:rsidP="00BE76D4">
            <w:r w:rsidRPr="00DC3925">
              <w:t>Symboli</w:t>
            </w:r>
          </w:p>
        </w:tc>
      </w:tr>
      <w:tr w:rsidR="001B3C96" w:rsidRPr="00DC3925" w:rsidTr="00D274FA">
        <w:tc>
          <w:tcPr>
            <w:tcW w:w="2123" w:type="dxa"/>
          </w:tcPr>
          <w:p w:rsidR="001B3C96" w:rsidRPr="00DC3925" w:rsidRDefault="001B3C96" w:rsidP="00BE76D4">
            <w:r w:rsidRPr="00DC3925">
              <w:t>Valon nopeus</w:t>
            </w:r>
          </w:p>
        </w:tc>
        <w:tc>
          <w:tcPr>
            <w:tcW w:w="1558" w:type="dxa"/>
          </w:tcPr>
          <w:p w:rsidR="001B3C96" w:rsidRPr="00DC3925" w:rsidRDefault="001B3C96" w:rsidP="00BE76D4">
            <w:r w:rsidRPr="00DC3925">
              <w:t>c</w:t>
            </w:r>
          </w:p>
        </w:tc>
        <w:tc>
          <w:tcPr>
            <w:tcW w:w="2689" w:type="dxa"/>
          </w:tcPr>
          <w:p w:rsidR="001B3C96" w:rsidRPr="00DC3925" w:rsidRDefault="001B3C96" w:rsidP="00BE76D4">
            <w:r w:rsidRPr="00DC3925">
              <w:t>Metriä per sekunti</w:t>
            </w:r>
          </w:p>
        </w:tc>
        <w:tc>
          <w:tcPr>
            <w:tcW w:w="2124" w:type="dxa"/>
          </w:tcPr>
          <w:p w:rsidR="001B3C96" w:rsidRPr="00DC3925" w:rsidRDefault="001B3C96" w:rsidP="00BE76D4">
            <w:r w:rsidRPr="00DC3925">
              <w:t>m/s</w:t>
            </w:r>
          </w:p>
        </w:tc>
      </w:tr>
      <w:tr w:rsidR="001B3C96" w:rsidRPr="00DC3925" w:rsidTr="00D274FA">
        <w:tc>
          <w:tcPr>
            <w:tcW w:w="2123" w:type="dxa"/>
          </w:tcPr>
          <w:p w:rsidR="001B3C96" w:rsidRPr="00DC3925" w:rsidRDefault="00D274FA" w:rsidP="00BE76D4">
            <w:r w:rsidRPr="00DC3925">
              <w:lastRenderedPageBreak/>
              <w:t>Planckin vakio</w:t>
            </w:r>
          </w:p>
        </w:tc>
        <w:tc>
          <w:tcPr>
            <w:tcW w:w="1558" w:type="dxa"/>
          </w:tcPr>
          <w:p w:rsidR="001B3C96" w:rsidRPr="00DC3925" w:rsidRDefault="00D274FA" w:rsidP="00BE76D4">
            <w:r w:rsidRPr="00DC3925">
              <w:t>h</w:t>
            </w:r>
          </w:p>
        </w:tc>
        <w:tc>
          <w:tcPr>
            <w:tcW w:w="2689" w:type="dxa"/>
          </w:tcPr>
          <w:p w:rsidR="001B3C96" w:rsidRPr="00DC3925" w:rsidRDefault="007252A3" w:rsidP="00BE76D4">
            <w:r w:rsidRPr="00DC3925">
              <w:t>Joul</w:t>
            </w:r>
            <w:r w:rsidR="001F2E20" w:rsidRPr="00DC3925">
              <w:t>e</w:t>
            </w:r>
          </w:p>
        </w:tc>
        <w:tc>
          <w:tcPr>
            <w:tcW w:w="2124" w:type="dxa"/>
          </w:tcPr>
          <w:p w:rsidR="001B3C96" w:rsidRPr="00DC3925" w:rsidRDefault="007252A3" w:rsidP="00BE76D4">
            <w:r w:rsidRPr="00DC3925">
              <w:t>J</w:t>
            </w:r>
          </w:p>
        </w:tc>
      </w:tr>
    </w:tbl>
    <w:p w:rsidR="000D6AC1" w:rsidRPr="00DC3925" w:rsidRDefault="000D6AC1" w:rsidP="00DD1D6E"/>
    <w:p w:rsidR="00A000E2" w:rsidRPr="00DC3925" w:rsidRDefault="00A000E2" w:rsidP="00DD1D6E"/>
    <w:p w:rsidR="00162585" w:rsidRPr="00DC3925" w:rsidRDefault="00A000E2" w:rsidP="00A000E2">
      <w:pPr>
        <w:pStyle w:val="Caption"/>
      </w:pPr>
      <w:bookmarkStart w:id="18" w:name="_Toc10115846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E446D">
        <w:rPr>
          <w:noProof/>
        </w:rPr>
        <w:t>3</w:t>
      </w:r>
      <w:r w:rsidRPr="00DC3925">
        <w:rPr>
          <w:noProof/>
        </w:rPr>
        <w:fldChar w:fldCharType="end"/>
      </w:r>
      <w:r w:rsidRPr="00DC3925">
        <w:t>.</w:t>
      </w:r>
      <w:r w:rsidRPr="00DC3925">
        <w:rPr>
          <w:b w:val="0"/>
        </w:rPr>
        <w:tab/>
        <w:t>Suure</w:t>
      </w:r>
      <w:r w:rsidR="005F1DE9" w:rsidRPr="00DC3925">
        <w:rPr>
          <w:b w:val="0"/>
        </w:rPr>
        <w:t>ita</w:t>
      </w:r>
      <w:r w:rsidRPr="00DC3925">
        <w:rPr>
          <w:b w:val="0"/>
        </w:rPr>
        <w:t xml:space="preserve"> ja </w:t>
      </w:r>
      <w:r w:rsidR="005F1DE9" w:rsidRPr="00DC3925">
        <w:rPr>
          <w:b w:val="0"/>
        </w:rPr>
        <w:t xml:space="preserve">niiden </w:t>
      </w:r>
      <w:r w:rsidRPr="00DC3925">
        <w:rPr>
          <w:b w:val="0"/>
        </w:rPr>
        <w:t>yksikö</w:t>
      </w:r>
      <w:r w:rsidR="005F1DE9" w:rsidRPr="00DC3925">
        <w:rPr>
          <w:b w:val="0"/>
        </w:rPr>
        <w:t>itä</w:t>
      </w:r>
      <w:bookmarkEnd w:id="18"/>
    </w:p>
    <w:tbl>
      <w:tblPr>
        <w:tblStyle w:val="TableGrid"/>
        <w:tblW w:w="0" w:type="auto"/>
        <w:tblLook w:val="04A0" w:firstRow="1" w:lastRow="0" w:firstColumn="1" w:lastColumn="0" w:noHBand="0" w:noVBand="1"/>
      </w:tblPr>
      <w:tblGrid>
        <w:gridCol w:w="2123"/>
        <w:gridCol w:w="1133"/>
        <w:gridCol w:w="3114"/>
        <w:gridCol w:w="2124"/>
      </w:tblGrid>
      <w:tr w:rsidR="00952373" w:rsidRPr="00DC3925" w:rsidTr="00992BB9">
        <w:tc>
          <w:tcPr>
            <w:tcW w:w="3256" w:type="dxa"/>
            <w:gridSpan w:val="2"/>
          </w:tcPr>
          <w:p w:rsidR="00952373" w:rsidRPr="00DC3925" w:rsidRDefault="00952373" w:rsidP="00952373">
            <w:pPr>
              <w:jc w:val="center"/>
            </w:pPr>
            <w:r w:rsidRPr="00DC3925">
              <w:t>Suure</w:t>
            </w:r>
          </w:p>
        </w:tc>
        <w:tc>
          <w:tcPr>
            <w:tcW w:w="5238" w:type="dxa"/>
            <w:gridSpan w:val="2"/>
          </w:tcPr>
          <w:p w:rsidR="00952373" w:rsidRPr="00DC3925" w:rsidRDefault="00952373" w:rsidP="00952373">
            <w:pPr>
              <w:jc w:val="center"/>
            </w:pPr>
            <w:r w:rsidRPr="00DC3925">
              <w:t>Yksikkö</w:t>
            </w:r>
          </w:p>
        </w:tc>
      </w:tr>
      <w:tr w:rsidR="00ED460F" w:rsidRPr="00DC3925" w:rsidTr="00992BB9">
        <w:tc>
          <w:tcPr>
            <w:tcW w:w="2123" w:type="dxa"/>
          </w:tcPr>
          <w:p w:rsidR="00ED460F" w:rsidRPr="00DC3925" w:rsidRDefault="00ED460F" w:rsidP="00DD1D6E">
            <w:r w:rsidRPr="00DC3925">
              <w:t>Nimi</w:t>
            </w:r>
          </w:p>
        </w:tc>
        <w:tc>
          <w:tcPr>
            <w:tcW w:w="1133" w:type="dxa"/>
          </w:tcPr>
          <w:p w:rsidR="00ED460F" w:rsidRPr="00DC3925" w:rsidRDefault="00ED460F" w:rsidP="00DD1D6E">
            <w:r w:rsidRPr="00DC3925">
              <w:t>Symboli</w:t>
            </w:r>
          </w:p>
        </w:tc>
        <w:tc>
          <w:tcPr>
            <w:tcW w:w="3114" w:type="dxa"/>
          </w:tcPr>
          <w:p w:rsidR="00ED460F" w:rsidRPr="00DC3925" w:rsidRDefault="00ED460F" w:rsidP="00DD1D6E">
            <w:r w:rsidRPr="00DC3925">
              <w:t>Nimi</w:t>
            </w:r>
          </w:p>
        </w:tc>
        <w:tc>
          <w:tcPr>
            <w:tcW w:w="2124" w:type="dxa"/>
          </w:tcPr>
          <w:p w:rsidR="00ED460F" w:rsidRPr="00DC3925" w:rsidRDefault="00ED460F" w:rsidP="00DD1D6E">
            <w:r w:rsidRPr="00DC3925">
              <w:t>Symboli</w:t>
            </w:r>
          </w:p>
        </w:tc>
      </w:tr>
      <w:tr w:rsidR="001C6574" w:rsidRPr="00DC3925" w:rsidTr="00992BB9">
        <w:tc>
          <w:tcPr>
            <w:tcW w:w="2123" w:type="dxa"/>
          </w:tcPr>
          <w:p w:rsidR="001C6574" w:rsidRPr="00DC3925" w:rsidRDefault="001C6574" w:rsidP="00DD1D6E">
            <w:r w:rsidRPr="00DC3925">
              <w:t>Aallonpituus</w:t>
            </w:r>
          </w:p>
        </w:tc>
        <w:tc>
          <w:tcPr>
            <w:tcW w:w="1133" w:type="dxa"/>
          </w:tcPr>
          <w:p w:rsidR="001C6574" w:rsidRPr="00DC3925" w:rsidRDefault="001C6574" w:rsidP="00DD1D6E">
            <w:r w:rsidRPr="00DC3925">
              <w:rPr>
                <w:rFonts w:cstheme="minorHAnsi"/>
              </w:rPr>
              <w:t>λ</w:t>
            </w:r>
          </w:p>
        </w:tc>
        <w:tc>
          <w:tcPr>
            <w:tcW w:w="3114" w:type="dxa"/>
          </w:tcPr>
          <w:p w:rsidR="001C6574" w:rsidRPr="00DC3925" w:rsidRDefault="001C6574" w:rsidP="00DD1D6E">
            <w:r w:rsidRPr="00DC3925">
              <w:t>Metri</w:t>
            </w:r>
          </w:p>
        </w:tc>
        <w:tc>
          <w:tcPr>
            <w:tcW w:w="2124" w:type="dxa"/>
          </w:tcPr>
          <w:p w:rsidR="001C6574" w:rsidRPr="00DC3925" w:rsidRDefault="001C6574" w:rsidP="00DD1D6E">
            <w:r w:rsidRPr="00DC3925">
              <w:t>m</w:t>
            </w:r>
          </w:p>
        </w:tc>
      </w:tr>
      <w:tr w:rsidR="006939D6" w:rsidRPr="00DC3925" w:rsidTr="00992BB9">
        <w:tc>
          <w:tcPr>
            <w:tcW w:w="2123" w:type="dxa"/>
          </w:tcPr>
          <w:p w:rsidR="006939D6" w:rsidRPr="00DC3925" w:rsidRDefault="006939D6" w:rsidP="00DD1D6E">
            <w:r w:rsidRPr="00DC3925">
              <w:t>Fotonin energia</w:t>
            </w:r>
          </w:p>
        </w:tc>
        <w:tc>
          <w:tcPr>
            <w:tcW w:w="1133" w:type="dxa"/>
          </w:tcPr>
          <w:p w:rsidR="006939D6" w:rsidRPr="00DC3925" w:rsidRDefault="00ED460F" w:rsidP="00DD1D6E">
            <w:r w:rsidRPr="00DC3925">
              <w:t>Q</w:t>
            </w:r>
          </w:p>
        </w:tc>
        <w:tc>
          <w:tcPr>
            <w:tcW w:w="3114" w:type="dxa"/>
          </w:tcPr>
          <w:p w:rsidR="006939D6" w:rsidRPr="00DC3925" w:rsidRDefault="00ED460F" w:rsidP="003377CD">
            <w:r w:rsidRPr="00DC3925">
              <w:t>Joule</w:t>
            </w:r>
          </w:p>
        </w:tc>
        <w:tc>
          <w:tcPr>
            <w:tcW w:w="2124" w:type="dxa"/>
          </w:tcPr>
          <w:p w:rsidR="006939D6" w:rsidRPr="00DC3925" w:rsidRDefault="00F6500A" w:rsidP="00DD1D6E">
            <w:r w:rsidRPr="00DC3925">
              <w:t>J</w:t>
            </w:r>
          </w:p>
        </w:tc>
      </w:tr>
      <w:tr w:rsidR="001C0048" w:rsidRPr="00DC3925" w:rsidTr="00992BB9">
        <w:tc>
          <w:tcPr>
            <w:tcW w:w="2123" w:type="dxa"/>
          </w:tcPr>
          <w:p w:rsidR="001C0048" w:rsidRPr="00DC3925" w:rsidRDefault="001C0048" w:rsidP="00DD1D6E">
            <w:r w:rsidRPr="00DC3925">
              <w:t>Säteilyvuo</w:t>
            </w:r>
          </w:p>
        </w:tc>
        <w:tc>
          <w:tcPr>
            <w:tcW w:w="1133" w:type="dxa"/>
          </w:tcPr>
          <w:p w:rsidR="001C0048" w:rsidRPr="00DC3925" w:rsidRDefault="001C0048" w:rsidP="00DD1D6E">
            <w:r w:rsidRPr="00DC3925">
              <w:t xml:space="preserve">P, </w:t>
            </w:r>
          </w:p>
        </w:tc>
        <w:tc>
          <w:tcPr>
            <w:tcW w:w="3114" w:type="dxa"/>
          </w:tcPr>
          <w:p w:rsidR="001C0048" w:rsidRPr="00DC3925" w:rsidRDefault="00AF5D45" w:rsidP="00DD1D6E">
            <w:r w:rsidRPr="00DC3925">
              <w:t>Watti</w:t>
            </w:r>
          </w:p>
        </w:tc>
        <w:tc>
          <w:tcPr>
            <w:tcW w:w="2124" w:type="dxa"/>
          </w:tcPr>
          <w:p w:rsidR="001C0048" w:rsidRPr="00DC3925" w:rsidRDefault="00E972AC" w:rsidP="002B77A9">
            <w:r w:rsidRPr="00DC3925">
              <w:t>W eli J/s</w:t>
            </w:r>
          </w:p>
        </w:tc>
      </w:tr>
      <w:tr w:rsidR="00A457F1" w:rsidRPr="00DC3925" w:rsidTr="00992BB9">
        <w:tc>
          <w:tcPr>
            <w:tcW w:w="2123" w:type="dxa"/>
          </w:tcPr>
          <w:p w:rsidR="00A457F1" w:rsidRPr="00DC3925" w:rsidRDefault="00780D3E" w:rsidP="00780D3E">
            <w:r w:rsidRPr="00DC3925">
              <w:t>Solid angle</w:t>
            </w:r>
          </w:p>
        </w:tc>
        <w:tc>
          <w:tcPr>
            <w:tcW w:w="1133" w:type="dxa"/>
          </w:tcPr>
          <w:p w:rsidR="00A457F1" w:rsidRPr="00DC3925" w:rsidRDefault="00780D3E" w:rsidP="00DD1D6E">
            <w:r w:rsidRPr="00DC3925">
              <w:rPr>
                <w:rFonts w:cstheme="minorHAnsi"/>
              </w:rPr>
              <w:t>Ω</w:t>
            </w:r>
          </w:p>
        </w:tc>
        <w:tc>
          <w:tcPr>
            <w:tcW w:w="3114" w:type="dxa"/>
          </w:tcPr>
          <w:p w:rsidR="00A457F1" w:rsidRPr="00DC3925" w:rsidRDefault="00A457F1" w:rsidP="00DD1D6E">
            <w:r w:rsidRPr="00DC3925">
              <w:t>Steradian</w:t>
            </w:r>
          </w:p>
        </w:tc>
        <w:tc>
          <w:tcPr>
            <w:tcW w:w="2124" w:type="dxa"/>
          </w:tcPr>
          <w:p w:rsidR="00A457F1" w:rsidRPr="00DC3925" w:rsidRDefault="00A457F1" w:rsidP="002B77A9"/>
        </w:tc>
      </w:tr>
      <w:tr w:rsidR="00162585" w:rsidRPr="00DC3925" w:rsidTr="00992BB9">
        <w:tc>
          <w:tcPr>
            <w:tcW w:w="2123" w:type="dxa"/>
          </w:tcPr>
          <w:p w:rsidR="00162585" w:rsidRPr="00DC3925" w:rsidRDefault="00162585" w:rsidP="00DD1D6E">
            <w:r w:rsidRPr="00DC3925">
              <w:t>Radianssi</w:t>
            </w:r>
          </w:p>
        </w:tc>
        <w:tc>
          <w:tcPr>
            <w:tcW w:w="1133" w:type="dxa"/>
          </w:tcPr>
          <w:p w:rsidR="00162585" w:rsidRPr="00DC3925" w:rsidRDefault="00BD2C41" w:rsidP="00DD1D6E">
            <w:r w:rsidRPr="00DC3925">
              <w:t>L</w:t>
            </w:r>
          </w:p>
        </w:tc>
        <w:tc>
          <w:tcPr>
            <w:tcW w:w="3114" w:type="dxa"/>
          </w:tcPr>
          <w:p w:rsidR="00162585" w:rsidRPr="00DC3925" w:rsidRDefault="00BD2C41" w:rsidP="00F1750A">
            <w:pPr>
              <w:jc w:val="left"/>
            </w:pPr>
            <w:r w:rsidRPr="00DC3925">
              <w:t>Wattia per steradiaani per metri</w:t>
            </w:r>
          </w:p>
        </w:tc>
        <w:tc>
          <w:tcPr>
            <w:tcW w:w="2124" w:type="dxa"/>
          </w:tcPr>
          <w:p w:rsidR="00162585" w:rsidRPr="00DC392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DC3925" w:rsidTr="00992BB9">
        <w:tc>
          <w:tcPr>
            <w:tcW w:w="2123" w:type="dxa"/>
          </w:tcPr>
          <w:p w:rsidR="00D84792" w:rsidRPr="00DC3925" w:rsidRDefault="00D84792" w:rsidP="00DD1D6E">
            <w:r w:rsidRPr="00DC3925">
              <w:t>Spektriradianssi</w:t>
            </w:r>
          </w:p>
        </w:tc>
        <w:tc>
          <w:tcPr>
            <w:tcW w:w="1133" w:type="dxa"/>
          </w:tcPr>
          <w:p w:rsidR="00D84792" w:rsidRPr="00DC3925" w:rsidRDefault="00D84792" w:rsidP="00DD1D6E">
            <w:pPr>
              <w:rPr>
                <w:vertAlign w:val="subscript"/>
              </w:rPr>
            </w:pPr>
            <w:r w:rsidRPr="00DC3925">
              <w:t>L</w:t>
            </w:r>
            <w:r w:rsidRPr="00DC3925">
              <w:rPr>
                <w:rFonts w:cstheme="minorHAnsi"/>
                <w:vertAlign w:val="subscript"/>
              </w:rPr>
              <w:t>λ</w:t>
            </w:r>
          </w:p>
        </w:tc>
        <w:tc>
          <w:tcPr>
            <w:tcW w:w="3114" w:type="dxa"/>
          </w:tcPr>
          <w:p w:rsidR="00D84792" w:rsidRPr="00DC3925" w:rsidRDefault="00601C31" w:rsidP="00F1750A">
            <w:pPr>
              <w:jc w:val="left"/>
            </w:pPr>
            <w:r w:rsidRPr="00DC3925">
              <w:t>Wattia per steradiaani per neliömetri per metri</w:t>
            </w:r>
          </w:p>
        </w:tc>
        <w:tc>
          <w:tcPr>
            <w:tcW w:w="2124" w:type="dxa"/>
          </w:tcPr>
          <w:p w:rsidR="00D84792" w:rsidRPr="00DC392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DC3925" w:rsidTr="00992BB9">
        <w:tc>
          <w:tcPr>
            <w:tcW w:w="2123" w:type="dxa"/>
          </w:tcPr>
          <w:p w:rsidR="00A908B9" w:rsidRPr="00DC3925" w:rsidRDefault="00A94E7E" w:rsidP="00A60F08">
            <w:r w:rsidRPr="00DC3925">
              <w:t>(</w:t>
            </w:r>
            <w:r w:rsidR="00920361" w:rsidRPr="00DC3925">
              <w:t>Bidirectional</w:t>
            </w:r>
            <w:r w:rsidRPr="00DC3925">
              <w:t>)</w:t>
            </w:r>
            <w:r w:rsidR="00920361" w:rsidRPr="00DC3925">
              <w:t xml:space="preserve"> </w:t>
            </w:r>
            <w:r w:rsidR="00A60F08" w:rsidRPr="00DC3925">
              <w:t>R</w:t>
            </w:r>
            <w:r w:rsidR="00920361" w:rsidRPr="00DC3925">
              <w:t>eflectance factor</w:t>
            </w:r>
          </w:p>
        </w:tc>
        <w:tc>
          <w:tcPr>
            <w:tcW w:w="1133" w:type="dxa"/>
          </w:tcPr>
          <w:p w:rsidR="00A908B9" w:rsidRPr="00DC3925" w:rsidRDefault="00920361" w:rsidP="004759E7">
            <w:pPr>
              <w:tabs>
                <w:tab w:val="center" w:pos="953"/>
              </w:tabs>
            </w:pPr>
            <w:r w:rsidRPr="00DC3925">
              <w:t>R</w:t>
            </w:r>
            <w:r w:rsidR="004759E7" w:rsidRPr="00DC3925">
              <w:tab/>
            </w:r>
          </w:p>
        </w:tc>
        <w:tc>
          <w:tcPr>
            <w:tcW w:w="3114" w:type="dxa"/>
          </w:tcPr>
          <w:p w:rsidR="00A908B9" w:rsidRPr="00DC3925" w:rsidRDefault="00524F0C" w:rsidP="00F1750A">
            <w:pPr>
              <w:jc w:val="left"/>
            </w:pPr>
            <w:r w:rsidRPr="00DC3925">
              <w:t>Ei yksikköä, suhdeluku</w:t>
            </w:r>
          </w:p>
        </w:tc>
        <w:tc>
          <w:tcPr>
            <w:tcW w:w="2124" w:type="dxa"/>
          </w:tcPr>
          <w:p w:rsidR="00A908B9" w:rsidRPr="00DC3925" w:rsidRDefault="00A634A5" w:rsidP="00A634A5">
            <w:pPr>
              <w:jc w:val="left"/>
              <w:rPr>
                <w:rFonts w:ascii="Calibri" w:hAnsi="Calibri"/>
              </w:rPr>
            </w:pPr>
            <w:r w:rsidRPr="00DC3925">
              <w:rPr>
                <w:rFonts w:ascii="Calibri" w:hAnsi="Calibri"/>
              </w:rPr>
              <w:t>-</w:t>
            </w:r>
          </w:p>
        </w:tc>
      </w:tr>
      <w:tr w:rsidR="00FF0388" w:rsidRPr="00DC3925" w:rsidTr="00992BB9">
        <w:tc>
          <w:tcPr>
            <w:tcW w:w="2123" w:type="dxa"/>
          </w:tcPr>
          <w:p w:rsidR="00FF0388" w:rsidRPr="00DC3925" w:rsidRDefault="00FF0388" w:rsidP="00DD1D6E">
            <w:r w:rsidRPr="00DC3925">
              <w:t>Reflektanssi</w:t>
            </w:r>
          </w:p>
        </w:tc>
        <w:tc>
          <w:tcPr>
            <w:tcW w:w="1133" w:type="dxa"/>
          </w:tcPr>
          <w:p w:rsidR="00FF0388" w:rsidRPr="00DC3925" w:rsidRDefault="00FF0388" w:rsidP="00DD1D6E">
            <w:r w:rsidRPr="00DC3925">
              <w:rPr>
                <w:rFonts w:cstheme="minorHAnsi"/>
              </w:rPr>
              <w:t>ρ</w:t>
            </w:r>
          </w:p>
        </w:tc>
        <w:tc>
          <w:tcPr>
            <w:tcW w:w="3114" w:type="dxa"/>
          </w:tcPr>
          <w:p w:rsidR="00FF0388" w:rsidRPr="00DC3925" w:rsidRDefault="004451AE" w:rsidP="00F1750A">
            <w:pPr>
              <w:jc w:val="left"/>
            </w:pPr>
            <w:r w:rsidRPr="00DC3925">
              <w:t>Ei yksikköä, suhdeluku</w:t>
            </w:r>
          </w:p>
        </w:tc>
        <w:tc>
          <w:tcPr>
            <w:tcW w:w="2124" w:type="dxa"/>
          </w:tcPr>
          <w:p w:rsidR="00FF0388" w:rsidRPr="00DC3925" w:rsidRDefault="00FF0388" w:rsidP="00A634A5">
            <w:pPr>
              <w:jc w:val="left"/>
              <w:rPr>
                <w:rFonts w:ascii="Calibri" w:hAnsi="Calibri"/>
              </w:rPr>
            </w:pPr>
          </w:p>
        </w:tc>
      </w:tr>
    </w:tbl>
    <w:p w:rsidR="00162585" w:rsidRPr="00DC3925" w:rsidRDefault="00162585" w:rsidP="00DD1D6E"/>
    <w:p w:rsidR="00DD2C3F" w:rsidRPr="00DC3925" w:rsidRDefault="00DD2C3F" w:rsidP="00DD1D6E"/>
    <w:p w:rsidR="0053491A" w:rsidRPr="00514855" w:rsidRDefault="0053491A" w:rsidP="00DD1D6E">
      <w:pPr>
        <w:rPr>
          <w:lang w:val="en-US"/>
        </w:rPr>
      </w:pPr>
      <w:r w:rsidRPr="00514855">
        <w:rPr>
          <w:lang w:val="en-US"/>
        </w:rPr>
        <w:t xml:space="preserve">Tupin, F., Inglada, J., &amp; Nicolas, J. (Eds.). (2014). Remote sensing imagery. ProQuest Ebook Central </w:t>
      </w:r>
      <w:hyperlink r:id="rId18" w:history="1">
        <w:r w:rsidRPr="00514855">
          <w:rPr>
            <w:rStyle w:val="Hyperlink"/>
            <w:lang w:val="en-US"/>
          </w:rPr>
          <w:t>https://ebookcentral-proquest-com.proxy.uwasa.fi</w:t>
        </w:r>
      </w:hyperlink>
    </w:p>
    <w:p w:rsidR="0053491A" w:rsidRPr="00514855" w:rsidRDefault="0053491A" w:rsidP="00DD1D6E">
      <w:pPr>
        <w:rPr>
          <w:lang w:val="en-US"/>
        </w:rPr>
      </w:pPr>
    </w:p>
    <w:p w:rsidR="0053491A" w:rsidRPr="00DC3925" w:rsidRDefault="0053491A" w:rsidP="00DD1D6E">
      <w:r w:rsidRPr="00DC3925">
        <w:t>Ei sopiva lähde:</w:t>
      </w:r>
    </w:p>
    <w:p w:rsidR="001C0048" w:rsidRPr="00514855" w:rsidRDefault="001C0048" w:rsidP="00DD1D6E">
      <w:pPr>
        <w:rPr>
          <w:lang w:val="en-US"/>
        </w:rPr>
      </w:pPr>
      <w:r w:rsidRPr="00DC3925">
        <w:t xml:space="preserve">Linne, M. A. (2002). </w:t>
      </w:r>
      <w:r w:rsidRPr="00514855">
        <w:rPr>
          <w:lang w:val="en-US"/>
        </w:rPr>
        <w:t xml:space="preserve">Spectroscopic measurement : An introduction to the fundamentals. ProQuest Ebook Central </w:t>
      </w:r>
      <w:hyperlink r:id="rId19" w:history="1">
        <w:r w:rsidRPr="00514855">
          <w:rPr>
            <w:rStyle w:val="Hyperlink"/>
            <w:lang w:val="en-US"/>
          </w:rPr>
          <w:t>https://ebookcentral-proquest-com.proxy.uwasa.fi</w:t>
        </w:r>
      </w:hyperlink>
    </w:p>
    <w:p w:rsidR="001C0048" w:rsidRPr="00514855" w:rsidRDefault="001C0048" w:rsidP="00DD1D6E">
      <w:pPr>
        <w:rPr>
          <w:lang w:val="en-US"/>
        </w:rPr>
      </w:pPr>
    </w:p>
    <w:p w:rsidR="006E2489" w:rsidRPr="00514855" w:rsidRDefault="00FC3A92" w:rsidP="00DD1D6E">
      <w:pPr>
        <w:rPr>
          <w:lang w:val="en-US"/>
        </w:rPr>
      </w:pPr>
      <w:hyperlink r:id="rId20" w:history="1">
        <w:r w:rsidR="006E2489" w:rsidRPr="00514855">
          <w:rPr>
            <w:rStyle w:val="Hyperlink"/>
            <w:lang w:val="en-US"/>
          </w:rPr>
          <w:t>https://jyx.jyu.fi/discover?scope=%2F&amp;query=p%C3%B6l%C3%B6nen+hyperspectral&amp;submit</w:t>
        </w:r>
      </w:hyperlink>
      <w:r w:rsidR="006E2489" w:rsidRPr="00514855">
        <w:rPr>
          <w:lang w:val="en-US"/>
        </w:rPr>
        <w:t>=</w:t>
      </w:r>
    </w:p>
    <w:p w:rsidR="006E2489" w:rsidRPr="00514855" w:rsidRDefault="006E2489" w:rsidP="00DD1D6E">
      <w:pPr>
        <w:rPr>
          <w:lang w:val="en-US"/>
        </w:rPr>
      </w:pPr>
    </w:p>
    <w:p w:rsidR="008F64A9" w:rsidRPr="00514855" w:rsidRDefault="008F64A9" w:rsidP="00DD1D6E">
      <w:pPr>
        <w:rPr>
          <w:lang w:val="en-US"/>
        </w:rPr>
      </w:pPr>
    </w:p>
    <w:p w:rsidR="006B58C5" w:rsidRPr="00514855" w:rsidRDefault="006B58C5" w:rsidP="00DD1D6E">
      <w:pPr>
        <w:rPr>
          <w:lang w:val="en-US"/>
        </w:rPr>
      </w:pPr>
    </w:p>
    <w:p w:rsidR="00D9621D" w:rsidRPr="00DC3925" w:rsidRDefault="00D9621D" w:rsidP="00D9621D">
      <w:pPr>
        <w:pStyle w:val="Heading2"/>
      </w:pPr>
      <w:bookmarkStart w:id="19" w:name="_Toc65969362"/>
      <w:bookmarkStart w:id="20" w:name="_Toc101158376"/>
      <w:r w:rsidRPr="00DC3925">
        <w:t>Valon aaltoluonne ja interferenssi</w:t>
      </w:r>
      <w:bookmarkEnd w:id="20"/>
    </w:p>
    <w:p w:rsidR="00D9621D" w:rsidRPr="00DC3925" w:rsidRDefault="00D9621D" w:rsidP="00D9621D">
      <w:pPr>
        <w:pStyle w:val="BodyText"/>
        <w:rPr>
          <w:lang w:val="fi-FI"/>
        </w:rPr>
      </w:pPr>
      <w:r w:rsidRPr="00DC392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DC3925" w:rsidRDefault="00551371" w:rsidP="00D9621D">
      <w:pPr>
        <w:pStyle w:val="BodyText"/>
        <w:rPr>
          <w:lang w:val="fi-FI"/>
        </w:rPr>
      </w:pPr>
    </w:p>
    <w:p w:rsidR="00551371" w:rsidRPr="00DC3925" w:rsidRDefault="001E5572" w:rsidP="00D9621D">
      <w:pPr>
        <w:pStyle w:val="BodyText"/>
        <w:rPr>
          <w:lang w:val="fi-FI"/>
        </w:rPr>
      </w:pPr>
      <w:r w:rsidRPr="00DC392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DC392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Tätä valoaaltojen superpositioperiaatteen mukaan tapahtuvaa keskinäistä vuorovaikutusta kutsutaan interferenssiksi. (hanki tälle lähde). Tkachenkon (2006</w:t>
      </w:r>
      <w:r w:rsidR="005709F4" w:rsidRPr="00DC3925">
        <w:rPr>
          <w:lang w:val="fi-FI"/>
        </w:rPr>
        <w:t>, s. 19-20</w:t>
      </w:r>
      <w:r w:rsidRPr="00DC3925">
        <w:rPr>
          <w:lang w:val="fi-FI"/>
        </w:rPr>
        <w:t xml:space="preserve">) mukaan </w:t>
      </w:r>
      <w:r w:rsidR="00A15C41" w:rsidRPr="00DC3925">
        <w:rPr>
          <w:lang w:val="fi-FI"/>
        </w:rPr>
        <w:t>monet optiset välineet hyödyntävät aaltojen interferenssiä ja tällaisia välineitä kutsutaan interferometreiksi.</w:t>
      </w:r>
      <w:r w:rsidR="00C76865" w:rsidRPr="00DC3925">
        <w:rPr>
          <w:lang w:val="fi-FI"/>
        </w:rPr>
        <w:t xml:space="preserve"> Edelleen Tkachenkon mukaan spektroskopian kannalta on olemassa kaksi erityisen tärkeää interferometrityyppiä: Michelson interferometri ja Fabry-Perot interferometri.</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Juha Merikoski</w:t>
      </w:r>
    </w:p>
    <w:p w:rsidR="00D9621D" w:rsidRPr="00DC3925" w:rsidRDefault="00FC3A92" w:rsidP="00D9621D">
      <w:pPr>
        <w:pStyle w:val="BodyText"/>
        <w:rPr>
          <w:lang w:val="fi-FI"/>
        </w:rPr>
      </w:pPr>
      <w:hyperlink r:id="rId21" w:history="1">
        <w:r w:rsidR="00D9621D" w:rsidRPr="00DC3925">
          <w:rPr>
            <w:rStyle w:val="Hyperlink"/>
            <w:lang w:val="fi-FI"/>
          </w:rPr>
          <w:t>http://users.jyu.fi/~merikosk/F3materiaalia/Luennot6.pdf</w:t>
        </w:r>
      </w:hyperlink>
    </w:p>
    <w:p w:rsidR="000F347B" w:rsidRPr="00DC3925" w:rsidRDefault="000F347B" w:rsidP="00D9621D">
      <w:pPr>
        <w:pStyle w:val="BodyText"/>
        <w:rPr>
          <w:lang w:val="fi-FI"/>
        </w:rPr>
      </w:pPr>
    </w:p>
    <w:p w:rsidR="001827FB" w:rsidRPr="00DC3925" w:rsidRDefault="001827FB" w:rsidP="001827FB">
      <w:pPr>
        <w:pStyle w:val="Heading2"/>
      </w:pPr>
      <w:bookmarkStart w:id="21" w:name="_Toc101158377"/>
      <w:r w:rsidRPr="00DC3925">
        <w:lastRenderedPageBreak/>
        <w:t>Fabry-Perot interferometri</w:t>
      </w:r>
      <w:bookmarkEnd w:id="19"/>
      <w:bookmarkEnd w:id="21"/>
    </w:p>
    <w:p w:rsidR="00F43E35" w:rsidRPr="00DC3925" w:rsidRDefault="00F43E35" w:rsidP="00F43E35">
      <w:pPr>
        <w:pStyle w:val="BodyText"/>
        <w:rPr>
          <w:lang w:val="fi-FI"/>
        </w:rPr>
      </w:pPr>
      <w:r w:rsidRPr="00DC3925">
        <w:rPr>
          <w:lang w:val="fi-FI"/>
        </w:rPr>
        <w:t>Tässä kappaleessa esitän Fabry-Perot interferometrin toimintaperiaatteen ja siihen liittyvät keskeiset käsitteet.</w:t>
      </w:r>
      <w:r w:rsidR="009F04D9" w:rsidRPr="00DC3925">
        <w:rPr>
          <w:lang w:val="fi-FI"/>
        </w:rPr>
        <w:t xml:space="preserve"> Tärkeä käsite</w:t>
      </w:r>
      <w:r w:rsidR="00D568FA" w:rsidRPr="00DC3925">
        <w:rPr>
          <w:lang w:val="fi-FI"/>
        </w:rPr>
        <w:t xml:space="preserve"> on FPI:n läpäisevyysfunktiossa </w:t>
      </w:r>
      <w:r w:rsidR="009F04D9" w:rsidRPr="00DC3925">
        <w:rPr>
          <w:lang w:val="fi-FI"/>
        </w:rPr>
        <w:t>periodisuus, minkä johdosta läpäisevyysfunktiossa tulee useita huippuja</w:t>
      </w:r>
      <w:r w:rsidR="00D568FA" w:rsidRPr="00DC3925">
        <w:rPr>
          <w:lang w:val="fi-FI"/>
        </w:rPr>
        <w:t xml:space="preserve">. Haluttaessa erottaa yksittäinen huippu </w:t>
      </w:r>
      <w:r w:rsidR="009F04D9" w:rsidRPr="00DC3925">
        <w:rPr>
          <w:lang w:val="fi-FI"/>
        </w:rPr>
        <w:t xml:space="preserve">optisella polulla </w:t>
      </w:r>
      <w:r w:rsidR="00D568FA" w:rsidRPr="00DC3925">
        <w:rPr>
          <w:lang w:val="fi-FI"/>
        </w:rPr>
        <w:t xml:space="preserve">tyypillisesti </w:t>
      </w:r>
      <w:r w:rsidR="009F04D9" w:rsidRPr="00DC3925">
        <w:rPr>
          <w:lang w:val="fi-FI"/>
        </w:rPr>
        <w:t>tarvitaan myös ulkopuolista suodatusta pelkän FPI:n lisäksi.</w:t>
      </w:r>
    </w:p>
    <w:p w:rsidR="00997DD8" w:rsidRPr="00DC3925" w:rsidRDefault="00997DD8" w:rsidP="00F43E35">
      <w:pPr>
        <w:pStyle w:val="BodyText"/>
        <w:rPr>
          <w:lang w:val="fi-FI"/>
        </w:rPr>
      </w:pPr>
    </w:p>
    <w:p w:rsidR="00997DD8" w:rsidRPr="00DC3925" w:rsidRDefault="00997DD8" w:rsidP="00F43E35">
      <w:pPr>
        <w:pStyle w:val="BodyText"/>
        <w:rPr>
          <w:lang w:val="fi-FI"/>
        </w:rPr>
      </w:pPr>
      <w:r w:rsidRPr="00DC3925">
        <w:rPr>
          <w:lang w:val="fi-FI"/>
        </w:rPr>
        <w:t>Esitän tässä lyhyesti Fabry-Perot interferometrin</w:t>
      </w:r>
      <w:r w:rsidR="00A10EC2" w:rsidRPr="00DC3925">
        <w:rPr>
          <w:lang w:val="fi-FI"/>
        </w:rPr>
        <w:t xml:space="preserve"> (FPI)</w:t>
      </w:r>
      <w:r w:rsidRPr="00DC3925">
        <w:rPr>
          <w:lang w:val="fi-FI"/>
        </w:rPr>
        <w:t xml:space="preserve"> rakenteen ja toimintaperiaatteen perustuen Tkachenkon (2006, s. 22-2</w:t>
      </w:r>
      <w:r w:rsidR="00D32CAD" w:rsidRPr="00DC3925">
        <w:rPr>
          <w:lang w:val="fi-FI"/>
        </w:rPr>
        <w:t>4) kuvaukseen.</w:t>
      </w:r>
      <w:r w:rsidR="00A10EC2" w:rsidRPr="00DC3925">
        <w:rPr>
          <w:lang w:val="fi-FI"/>
        </w:rPr>
        <w:t xml:space="preserve"> Tkachenkon mukaan FPI koostuu kahdesta toisistaan lyhyen etäisyyden ”d” päähän rinnakkain asetetusta peilistä M1 ja M2. Seuraava kuva esittää rakenteen.</w:t>
      </w:r>
    </w:p>
    <w:p w:rsidR="00D32CAD" w:rsidRPr="00DC3925" w:rsidRDefault="00D32CAD" w:rsidP="00F43E35">
      <w:pPr>
        <w:pStyle w:val="BodyText"/>
        <w:rPr>
          <w:lang w:val="fi-FI"/>
        </w:rPr>
      </w:pPr>
    </w:p>
    <w:p w:rsidR="00D32CAD" w:rsidRPr="00DC3925" w:rsidRDefault="00D32CAD" w:rsidP="00376E92">
      <w:pPr>
        <w:pStyle w:val="BodyText"/>
        <w:jc w:val="center"/>
        <w:rPr>
          <w:lang w:val="fi-FI"/>
        </w:rPr>
      </w:pPr>
      <w:r w:rsidRPr="00DC3925">
        <w:rPr>
          <w:noProof/>
          <w:lang w:val="fi-FI"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Pr="00DC3925" w:rsidRDefault="00D32CAD" w:rsidP="00D32CAD">
      <w:pPr>
        <w:pStyle w:val="Caption"/>
        <w:rPr>
          <w:b w:val="0"/>
        </w:rPr>
      </w:pPr>
      <w:bookmarkStart w:id="22" w:name="_Toc10115842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7</w:t>
      </w:r>
      <w:r w:rsidRPr="00DC3925">
        <w:rPr>
          <w:noProof/>
        </w:rPr>
        <w:fldChar w:fldCharType="end"/>
      </w:r>
      <w:r w:rsidRPr="00DC3925">
        <w:t>.</w:t>
      </w:r>
      <w:r w:rsidRPr="00DC3925">
        <w:rPr>
          <w:b w:val="0"/>
        </w:rPr>
        <w:tab/>
        <w:t>Fabry-Perot interferometrin rakenne (Tkachenko 2006, s.22).</w:t>
      </w:r>
      <w:bookmarkEnd w:id="22"/>
    </w:p>
    <w:p w:rsidR="00997DD8" w:rsidRPr="00DC3925" w:rsidRDefault="00997DD8" w:rsidP="00F43E35">
      <w:pPr>
        <w:pStyle w:val="BodyText"/>
        <w:rPr>
          <w:lang w:val="fi-FI"/>
        </w:rPr>
      </w:pPr>
    </w:p>
    <w:p w:rsidR="00A10EC2" w:rsidRPr="00DC3925" w:rsidRDefault="00A10EC2" w:rsidP="00F43E35">
      <w:pPr>
        <w:pStyle w:val="BodyText"/>
        <w:rPr>
          <w:lang w:val="fi-FI"/>
        </w:rPr>
      </w:pPr>
      <w:r w:rsidRPr="00DC3925">
        <w:rPr>
          <w:lang w:val="fi-FI"/>
        </w:rPr>
        <w:t>Kuvassa vasemmalla näkyy ensimmäisen peilipinnan saavuttava valoaalto ja sen sähkökenttää kuvaava E. Peilin M1 lävitse kulken</w:t>
      </w:r>
      <w:r w:rsidR="006C26A4" w:rsidRPr="00DC3925">
        <w:rPr>
          <w:lang w:val="fi-FI"/>
        </w:rPr>
        <w:t>eesta</w:t>
      </w:r>
      <w:r w:rsidRPr="00DC3925">
        <w:rPr>
          <w:lang w:val="fi-FI"/>
        </w:rPr>
        <w:t xml:space="preserve"> </w:t>
      </w:r>
      <w:r w:rsidR="006C26A4" w:rsidRPr="00DC3925">
        <w:rPr>
          <w:lang w:val="fi-FI"/>
        </w:rPr>
        <w:t xml:space="preserve">valoaallosta osa kulkee peilipinnan M2 lävitse ja ensimmäistä lävitse kulkenutta osaa kuvaa E1. Toinen osa taas heijastuu takaisin peilistä M2 peilille M1 ja sieltä uudestaan osittain peilin M2 lävitse muodostaen </w:t>
      </w:r>
      <w:r w:rsidR="006C26A4" w:rsidRPr="00DC3925">
        <w:rPr>
          <w:lang w:val="fi-FI"/>
        </w:rPr>
        <w:lastRenderedPageBreak/>
        <w:t>seuraavan lävitse kulkevan osan, jota on merkitty kuvassa E2. Tällä tavalla heijasteluista ja M2 lävitse kulkevista osista muodostuu ääretön jono E1, E2, E3, …</w:t>
      </w:r>
      <w:r w:rsidR="00583518" w:rsidRPr="00DC3925">
        <w:rPr>
          <w:lang w:val="fi-FI"/>
        </w:rPr>
        <w:t xml:space="preserve"> ja niiden summasta muodostuu FPI:n lävitse kulkeva aalto.</w:t>
      </w:r>
    </w:p>
    <w:p w:rsidR="007B58C9" w:rsidRPr="00DC3925" w:rsidRDefault="007B58C9" w:rsidP="00F43E35">
      <w:pPr>
        <w:pStyle w:val="BodyText"/>
        <w:rPr>
          <w:lang w:val="fi-FI"/>
        </w:rPr>
      </w:pPr>
    </w:p>
    <w:p w:rsidR="00F43E35" w:rsidRPr="00DC3925" w:rsidRDefault="007B58C9" w:rsidP="00F43E35">
      <w:pPr>
        <w:pStyle w:val="BodyText"/>
        <w:rPr>
          <w:lang w:val="fi-FI"/>
        </w:rPr>
      </w:pPr>
      <w:r w:rsidRPr="00DC3925">
        <w:rPr>
          <w:lang w:val="fi-FI"/>
        </w:rPr>
        <w:t>Tkachenkon (2006, s. 23) mukaan tälle FPI:n jälkeiselle summa-aallon intensiteetille voidaan johtaa seuraava kaava.</w:t>
      </w:r>
    </w:p>
    <w:p w:rsidR="005709F4" w:rsidRPr="00DC3925" w:rsidRDefault="005709F4" w:rsidP="00376E92">
      <w:pPr>
        <w:pStyle w:val="BodyText"/>
        <w:jc w:val="center"/>
        <w:rPr>
          <w:lang w:val="fi-FI"/>
        </w:rPr>
      </w:pPr>
      <w:r w:rsidRPr="00DC3925">
        <w:rPr>
          <w:noProof/>
          <w:lang w:val="fi-FI"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Pr="00DC3925" w:rsidRDefault="005709F4" w:rsidP="005709F4">
      <w:pPr>
        <w:pStyle w:val="Caption"/>
        <w:rPr>
          <w:b w:val="0"/>
        </w:rPr>
      </w:pPr>
      <w:bookmarkStart w:id="23" w:name="_Toc10115842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8</w:t>
      </w:r>
      <w:r w:rsidRPr="00DC3925">
        <w:rPr>
          <w:noProof/>
        </w:rPr>
        <w:fldChar w:fldCharType="end"/>
      </w:r>
      <w:r w:rsidRPr="00DC3925">
        <w:t>.</w:t>
      </w:r>
      <w:r w:rsidRPr="00DC3925">
        <w:rPr>
          <w:b w:val="0"/>
        </w:rPr>
        <w:tab/>
      </w:r>
      <w:r w:rsidR="00C61675" w:rsidRPr="00DC3925">
        <w:rPr>
          <w:b w:val="0"/>
        </w:rPr>
        <w:t xml:space="preserve">Lähtevän valon intensiteetti sen kuljettua </w:t>
      </w:r>
      <w:r w:rsidRPr="00DC3925">
        <w:rPr>
          <w:b w:val="0"/>
        </w:rPr>
        <w:t>Fa</w:t>
      </w:r>
      <w:r w:rsidR="00C61675" w:rsidRPr="00DC3925">
        <w:rPr>
          <w:b w:val="0"/>
        </w:rPr>
        <w:t>bry-Perot interferometrin lävitse</w:t>
      </w:r>
      <w:r w:rsidRPr="00DC3925">
        <w:rPr>
          <w:b w:val="0"/>
        </w:rPr>
        <w:t xml:space="preserve"> (Tkachenko 2006, s.24).</w:t>
      </w:r>
      <w:bookmarkEnd w:id="23"/>
    </w:p>
    <w:p w:rsidR="00CD339B" w:rsidRPr="00DC3925" w:rsidRDefault="00CD339B" w:rsidP="00CD339B">
      <w:r w:rsidRPr="00DC3925">
        <w:t xml:space="preserve">Kaavassa näkyy kuinka FPI:n jälkeisen lähtevän valon intensiteetti  </w:t>
      </w:r>
      <w:r w:rsidRPr="00DC3925">
        <w:rPr>
          <w:i/>
        </w:rPr>
        <w:t>I</w:t>
      </w:r>
      <w:r w:rsidRPr="00DC3925">
        <w:rPr>
          <w:vertAlign w:val="subscript"/>
        </w:rPr>
        <w:t>out</w:t>
      </w:r>
      <w:r w:rsidRPr="00DC3925">
        <w:t xml:space="preserve">  riippuu ainoastaan FPI:hin sisääntulevan valon intensiteetistä</w:t>
      </w:r>
      <w:r w:rsidRPr="00DC3925">
        <w:rPr>
          <w:vertAlign w:val="subscript"/>
        </w:rPr>
        <w:t xml:space="preserve">  </w:t>
      </w:r>
      <w:r w:rsidRPr="00DC3925">
        <w:rPr>
          <w:i/>
        </w:rPr>
        <w:t>I</w:t>
      </w:r>
      <w:r w:rsidRPr="00DC3925">
        <w:rPr>
          <w:vertAlign w:val="subscript"/>
        </w:rPr>
        <w:t>in</w:t>
      </w:r>
      <w:r w:rsidRPr="00DC3925">
        <w:t xml:space="preserve"> </w:t>
      </w:r>
      <w:r w:rsidRPr="00DC3925">
        <w:rPr>
          <w:vertAlign w:val="subscript"/>
        </w:rPr>
        <w:t xml:space="preserve"> </w:t>
      </w:r>
      <w:r w:rsidRPr="00DC3925">
        <w:t xml:space="preserve">, </w:t>
      </w:r>
      <w:r w:rsidR="000A3399" w:rsidRPr="00DC3925">
        <w:t xml:space="preserve">sisääntulevan valon aallonpituudesta </w:t>
      </w:r>
      <w:r w:rsidR="000A3399" w:rsidRPr="00DC3925">
        <w:rPr>
          <w:rFonts w:cstheme="minorHAnsi"/>
        </w:rPr>
        <w:t>λ</w:t>
      </w:r>
      <w:r w:rsidR="000A3399" w:rsidRPr="00DC3925">
        <w:t xml:space="preserve">, peilien heijastavuudesta </w:t>
      </w:r>
      <w:r w:rsidR="000A3399" w:rsidRPr="00DC3925">
        <w:rPr>
          <w:i/>
        </w:rPr>
        <w:t>R</w:t>
      </w:r>
      <w:r w:rsidR="000A3399" w:rsidRPr="00DC3925">
        <w:t xml:space="preserve">, sekä erityisesti peilien välisestä etäisyydestä </w:t>
      </w:r>
      <w:r w:rsidR="000A3399" w:rsidRPr="00DC3925">
        <w:rPr>
          <w:i/>
        </w:rPr>
        <w:t>d</w:t>
      </w:r>
      <w:r w:rsidR="000A3399" w:rsidRPr="00DC3925">
        <w:t xml:space="preserve">. </w:t>
      </w:r>
    </w:p>
    <w:p w:rsidR="00741C04" w:rsidRPr="00DC3925" w:rsidRDefault="00741C04" w:rsidP="00741C04"/>
    <w:p w:rsidR="00741C04" w:rsidRPr="00DC3925" w:rsidRDefault="00741C04" w:rsidP="00376E92">
      <w:pPr>
        <w:jc w:val="center"/>
      </w:pPr>
      <w:r w:rsidRPr="00DC392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Pr="00DC3925" w:rsidRDefault="00741C04" w:rsidP="00741C04">
      <w:pPr>
        <w:pStyle w:val="Caption"/>
        <w:rPr>
          <w:b w:val="0"/>
        </w:rPr>
      </w:pPr>
      <w:bookmarkStart w:id="24" w:name="_Toc10115843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9</w:t>
      </w:r>
      <w:r w:rsidRPr="00DC3925">
        <w:rPr>
          <w:noProof/>
        </w:rPr>
        <w:fldChar w:fldCharType="end"/>
      </w:r>
      <w:r w:rsidRPr="00DC3925">
        <w:t>.</w:t>
      </w:r>
      <w:r w:rsidRPr="00DC3925">
        <w:rPr>
          <w:b w:val="0"/>
        </w:rPr>
        <w:tab/>
        <w:t>Fabry-Perot interferometrin transmittansi eli sisääntulevan valon ja lähtevän valon suhde (Tkachenko 2006, s.24).</w:t>
      </w:r>
      <w:bookmarkEnd w:id="24"/>
    </w:p>
    <w:p w:rsidR="00741C04" w:rsidRPr="00DC3925" w:rsidRDefault="00741C04" w:rsidP="00741C04"/>
    <w:p w:rsidR="00741C04" w:rsidRPr="00DC3925" w:rsidRDefault="00741C04" w:rsidP="00741C04"/>
    <w:p w:rsidR="00E02802" w:rsidRPr="00DC3925" w:rsidRDefault="00E02802" w:rsidP="00741C04"/>
    <w:p w:rsidR="00741C04" w:rsidRPr="00DC3925" w:rsidRDefault="00741C04" w:rsidP="00376E92">
      <w:pPr>
        <w:jc w:val="center"/>
      </w:pPr>
      <w:r w:rsidRPr="00DC3925">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Pr="00DC3925" w:rsidRDefault="00741C04" w:rsidP="00741C04">
      <w:pPr>
        <w:pStyle w:val="Caption"/>
        <w:rPr>
          <w:b w:val="0"/>
        </w:rPr>
      </w:pPr>
      <w:bookmarkStart w:id="25" w:name="_Toc10115843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10</w:t>
      </w:r>
      <w:r w:rsidRPr="00DC3925">
        <w:rPr>
          <w:noProof/>
        </w:rPr>
        <w:fldChar w:fldCharType="end"/>
      </w:r>
      <w:r w:rsidRPr="00DC3925">
        <w:t>.</w:t>
      </w:r>
      <w:r w:rsidRPr="00DC3925">
        <w:rPr>
          <w:b w:val="0"/>
        </w:rPr>
        <w:tab/>
        <w:t>Fabry-Perot interferometrin transmittansi valon aallonpituuden suhteen. Kuva muodostettu edeltävien yhtälöiden mukaan, joissa d = 0.01 mm ja esitetty kahdella peilin reflektanssiarvolle R = 0.9 tai R = 0.5 (Tkachenko 2006, s.24).</w:t>
      </w:r>
      <w:bookmarkEnd w:id="25"/>
    </w:p>
    <w:p w:rsidR="00741C04" w:rsidRPr="00DC3925" w:rsidRDefault="00741C04" w:rsidP="00741C04"/>
    <w:p w:rsidR="00991C2D" w:rsidRPr="00DC3925" w:rsidRDefault="00991C2D" w:rsidP="00741C04">
      <w:r w:rsidRPr="00DC3925">
        <w:t xml:space="preserve">Hobbsin (2009, s. 37) mukaan Fabry-Perot interferometrin </w:t>
      </w:r>
      <w:r w:rsidR="005729A1" w:rsidRPr="00DC3925">
        <w:t>kokonais</w:t>
      </w:r>
      <w:r w:rsidRPr="00DC3925">
        <w:t>transmittansin kaava</w:t>
      </w:r>
      <w:r w:rsidR="005729A1" w:rsidRPr="00DC3925">
        <w:t>.</w:t>
      </w:r>
    </w:p>
    <w:p w:rsidR="00991C2D" w:rsidRPr="00DC3925" w:rsidRDefault="00991C2D" w:rsidP="00741C04">
      <w:r w:rsidRPr="00DC392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37" cy="1086002"/>
                    </a:xfrm>
                    <a:prstGeom prst="rect">
                      <a:avLst/>
                    </a:prstGeom>
                  </pic:spPr>
                </pic:pic>
              </a:graphicData>
            </a:graphic>
          </wp:inline>
        </w:drawing>
      </w:r>
    </w:p>
    <w:p w:rsidR="00991C2D" w:rsidRPr="00DC3925" w:rsidRDefault="00991C2D" w:rsidP="00991C2D">
      <w:pPr>
        <w:pStyle w:val="Caption"/>
        <w:rPr>
          <w:b w:val="0"/>
        </w:rPr>
      </w:pPr>
      <w:bookmarkStart w:id="26" w:name="_Toc10115843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11</w:t>
      </w:r>
      <w:r w:rsidRPr="00DC3925">
        <w:rPr>
          <w:noProof/>
        </w:rPr>
        <w:fldChar w:fldCharType="end"/>
      </w:r>
      <w:r w:rsidRPr="00DC3925">
        <w:t>.</w:t>
      </w:r>
      <w:r w:rsidRPr="00DC3925">
        <w:rPr>
          <w:b w:val="0"/>
        </w:rPr>
        <w:tab/>
        <w:t>Fabry-Perot interferometrin transmittansi (Hobbs 2009, s.37).</w:t>
      </w:r>
      <w:bookmarkEnd w:id="26"/>
    </w:p>
    <w:p w:rsidR="00991C2D" w:rsidRPr="00DC3925" w:rsidRDefault="00991C2D" w:rsidP="00991C2D"/>
    <w:p w:rsidR="00991C2D" w:rsidRPr="00DC3925" w:rsidRDefault="00991C2D" w:rsidP="00741C04"/>
    <w:p w:rsidR="00991C2D" w:rsidRPr="00DC3925" w:rsidRDefault="00991C2D" w:rsidP="00741C04"/>
    <w:p w:rsidR="001F02BC" w:rsidRPr="00DC3925" w:rsidRDefault="001F02BC" w:rsidP="001F02BC">
      <w:r w:rsidRPr="00DC3925">
        <w:t>Hariharanin (2006, s. 135) mukaan Fabry-Perot interferometrin lävitse kulkeneen valon intensiteetti saadaan seuraavalla kaavalla.</w:t>
      </w:r>
    </w:p>
    <w:p w:rsidR="001F02BC" w:rsidRPr="00DC3925" w:rsidRDefault="001F02BC" w:rsidP="001F02BC">
      <w:r w:rsidRPr="00DC3925">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513" cy="492414"/>
                    </a:xfrm>
                    <a:prstGeom prst="rect">
                      <a:avLst/>
                    </a:prstGeom>
                  </pic:spPr>
                </pic:pic>
              </a:graphicData>
            </a:graphic>
          </wp:inline>
        </w:drawing>
      </w:r>
    </w:p>
    <w:p w:rsidR="00477833" w:rsidRPr="00DC3925" w:rsidRDefault="00477833" w:rsidP="001F02BC">
      <w:r w:rsidRPr="00DC392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1167" cy="304039"/>
                    </a:xfrm>
                    <a:prstGeom prst="rect">
                      <a:avLst/>
                    </a:prstGeom>
                  </pic:spPr>
                </pic:pic>
              </a:graphicData>
            </a:graphic>
          </wp:inline>
        </w:drawing>
      </w:r>
    </w:p>
    <w:p w:rsidR="001F02BC" w:rsidRPr="00DC3925" w:rsidRDefault="001F02BC" w:rsidP="001F02BC">
      <w:pPr>
        <w:pStyle w:val="Caption"/>
        <w:rPr>
          <w:b w:val="0"/>
        </w:rPr>
      </w:pPr>
      <w:bookmarkStart w:id="27" w:name="_Toc10115843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12</w:t>
      </w:r>
      <w:r w:rsidRPr="00DC3925">
        <w:rPr>
          <w:noProof/>
        </w:rPr>
        <w:fldChar w:fldCharType="end"/>
      </w:r>
      <w:r w:rsidRPr="00DC3925">
        <w:t>.</w:t>
      </w:r>
      <w:r w:rsidRPr="00DC3925">
        <w:rPr>
          <w:b w:val="0"/>
        </w:rPr>
        <w:tab/>
        <w:t>Fabry-Perot interferometrin lävitse kulkeva valon intensiteetti (Hariharan 2006, s.135).</w:t>
      </w:r>
      <w:bookmarkEnd w:id="27"/>
    </w:p>
    <w:p w:rsidR="00477833" w:rsidRPr="00DC3925" w:rsidRDefault="00477833" w:rsidP="00477833"/>
    <w:p w:rsidR="00477833" w:rsidRPr="00DC3925" w:rsidRDefault="00477833" w:rsidP="00741C04">
      <w:r w:rsidRPr="00DC3925">
        <w:t>Edelleen seuraavat määritelmät Hariharanin mukaan free sepectral range (FSR) sekä full width at half maximum (FWHM) käsitteille.</w:t>
      </w:r>
    </w:p>
    <w:p w:rsidR="00477833" w:rsidRPr="00DC3925" w:rsidRDefault="00477833" w:rsidP="00741C04">
      <w:r w:rsidRPr="00DC392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400106"/>
                    </a:xfrm>
                    <a:prstGeom prst="rect">
                      <a:avLst/>
                    </a:prstGeom>
                  </pic:spPr>
                </pic:pic>
              </a:graphicData>
            </a:graphic>
          </wp:inline>
        </w:drawing>
      </w:r>
    </w:p>
    <w:p w:rsidR="00477833" w:rsidRPr="00DC3925" w:rsidRDefault="00477833" w:rsidP="00741C04">
      <w:r w:rsidRPr="00DC392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163" cy="428685"/>
                    </a:xfrm>
                    <a:prstGeom prst="rect">
                      <a:avLst/>
                    </a:prstGeom>
                  </pic:spPr>
                </pic:pic>
              </a:graphicData>
            </a:graphic>
          </wp:inline>
        </w:drawing>
      </w:r>
    </w:p>
    <w:p w:rsidR="00477833" w:rsidRPr="00514855" w:rsidRDefault="00477833" w:rsidP="00477833">
      <w:pPr>
        <w:pStyle w:val="Caption"/>
        <w:rPr>
          <w:b w:val="0"/>
          <w:lang w:val="en-US"/>
        </w:rPr>
      </w:pPr>
      <w:bookmarkStart w:id="28" w:name="_Toc101158434"/>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EE446D">
        <w:rPr>
          <w:noProof/>
          <w:lang w:val="en-US"/>
        </w:rPr>
        <w:t>13</w:t>
      </w:r>
      <w:r w:rsidRPr="00DC3925">
        <w:rPr>
          <w:noProof/>
        </w:rPr>
        <w:fldChar w:fldCharType="end"/>
      </w:r>
      <w:r w:rsidRPr="00514855">
        <w:rPr>
          <w:lang w:val="en-US"/>
        </w:rPr>
        <w:t>.</w:t>
      </w:r>
      <w:r w:rsidRPr="00514855">
        <w:rPr>
          <w:b w:val="0"/>
          <w:lang w:val="en-US"/>
        </w:rPr>
        <w:tab/>
        <w:t>Fabry-Perot interferometrille Free spectral range ja full width at half maximum määritelmät Hariharanin mukaan (Hariharan 2006, s.135).</w:t>
      </w:r>
      <w:bookmarkEnd w:id="28"/>
    </w:p>
    <w:p w:rsidR="001F02BC" w:rsidRPr="00514855" w:rsidRDefault="001F02BC" w:rsidP="00741C04">
      <w:pPr>
        <w:rPr>
          <w:lang w:val="en-US"/>
        </w:rPr>
      </w:pPr>
    </w:p>
    <w:p w:rsidR="001827FB" w:rsidRPr="00DC3925" w:rsidRDefault="001827FB" w:rsidP="001827FB">
      <w:pPr>
        <w:pStyle w:val="BodyText"/>
        <w:rPr>
          <w:lang w:val="fi-FI"/>
        </w:rPr>
      </w:pPr>
      <w:r w:rsidRPr="00DC3925">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DC3925" w:rsidRDefault="001827FB" w:rsidP="001827FB">
      <w:pPr>
        <w:pStyle w:val="BodyText"/>
        <w:rPr>
          <w:lang w:val="fi-FI"/>
        </w:rPr>
      </w:pPr>
    </w:p>
    <w:p w:rsidR="001827FB" w:rsidRPr="00DC3925" w:rsidRDefault="001827FB" w:rsidP="001827FB">
      <w:pPr>
        <w:pStyle w:val="Image"/>
      </w:pPr>
      <w:r w:rsidRPr="00DC3925">
        <w:rPr>
          <w:noProof/>
          <w:lang w:eastAsia="fi-FI" w:bidi="ar-SA"/>
        </w:rPr>
        <w:lastRenderedPageBreak/>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1"/>
                    <a:stretch>
                      <a:fillRect/>
                    </a:stretch>
                  </pic:blipFill>
                  <pic:spPr>
                    <a:xfrm>
                      <a:off x="0" y="0"/>
                      <a:ext cx="2519238" cy="2581501"/>
                    </a:xfrm>
                    <a:prstGeom prst="rect">
                      <a:avLst/>
                    </a:prstGeom>
                  </pic:spPr>
                </pic:pic>
              </a:graphicData>
            </a:graphic>
          </wp:inline>
        </w:drawing>
      </w:r>
    </w:p>
    <w:p w:rsidR="001827FB" w:rsidRPr="00DC3925" w:rsidRDefault="001827FB" w:rsidP="001827FB">
      <w:pPr>
        <w:pStyle w:val="Caption"/>
        <w:rPr>
          <w:b w:val="0"/>
        </w:rPr>
      </w:pPr>
      <w:bookmarkStart w:id="29" w:name="_Toc10115843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14</w:t>
      </w:r>
      <w:r w:rsidRPr="00DC3925">
        <w:rPr>
          <w:noProof/>
        </w:rPr>
        <w:fldChar w:fldCharType="end"/>
      </w:r>
      <w:r w:rsidRPr="00DC3925">
        <w:t>.</w:t>
      </w:r>
      <w:r w:rsidRPr="00DC3925">
        <w:rPr>
          <w:b w:val="0"/>
        </w:rPr>
        <w:tab/>
        <w:t>Fabry-Perot interferometrin rakenne (Saari ja muut 2009, s. 3).</w:t>
      </w:r>
      <w:bookmarkEnd w:id="29"/>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Saaren ja muiden (2009, s. 2) mukaan FPI:n </w:t>
      </w:r>
      <w:r w:rsidR="00833917" w:rsidRPr="00DC3925">
        <w:rPr>
          <w:lang w:val="fi-FI"/>
        </w:rPr>
        <w:t>transmittansia</w:t>
      </w:r>
      <w:r w:rsidRPr="00DC3925">
        <w:rPr>
          <w:lang w:val="fi-FI"/>
        </w:rPr>
        <w:t xml:space="preserve"> voidaan approximoida peilien etäisyyden d ja aallonpituuden </w:t>
      </w:r>
      <m:oMath>
        <m:r>
          <w:rPr>
            <w:rFonts w:ascii="Cambria Math" w:hAnsi="Cambria Math"/>
            <w:lang w:val="fi-FI"/>
          </w:rPr>
          <m:t>λ</m:t>
        </m:r>
      </m:oMath>
      <w:r w:rsidRPr="00DC3925">
        <w:rPr>
          <w:lang w:val="fi-FI"/>
        </w:rPr>
        <w:t xml:space="preserve"> funktiona seuraavan kaavan mukaan:</w:t>
      </w:r>
    </w:p>
    <w:p w:rsidR="001827FB" w:rsidRPr="00DC392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DC3925" w:rsidRDefault="001827FB" w:rsidP="001827FB">
      <w:pPr>
        <w:pStyle w:val="BodyText"/>
        <w:rPr>
          <w:lang w:val="fi-FI"/>
        </w:rPr>
      </w:pPr>
      <w:r w:rsidRPr="00DC3925">
        <w:rPr>
          <w:lang w:val="fi-FI"/>
        </w:rPr>
        <w:t xml:space="preserve">tässä d on ilmavälin leveys, </w:t>
      </w:r>
      <m:oMath>
        <m:r>
          <w:rPr>
            <w:rFonts w:ascii="Cambria Math" w:hAnsi="Cambria Math"/>
            <w:lang w:val="fi-FI"/>
          </w:rPr>
          <m:t>θ</m:t>
        </m:r>
      </m:oMath>
      <w:r w:rsidRPr="00DC392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DC392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DC3925">
        <w:rPr>
          <w:lang w:val="fi-FI"/>
        </w:rPr>
        <w:t xml:space="preserve"> on Fabry-Perot peilien aallonpituudesta riippuva heijastavuus.</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DC3925" w:rsidRDefault="001827FB" w:rsidP="001827FB">
      <w:pPr>
        <w:pStyle w:val="Image"/>
      </w:pPr>
      <w:r w:rsidRPr="00DC392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DC3925" w:rsidRDefault="001827FB" w:rsidP="001827FB">
      <w:pPr>
        <w:pStyle w:val="Caption"/>
        <w:rPr>
          <w:b w:val="0"/>
        </w:rPr>
      </w:pPr>
      <w:bookmarkStart w:id="30" w:name="_Toc10115843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15</w:t>
      </w:r>
      <w:r w:rsidRPr="00DC3925">
        <w:rPr>
          <w:noProof/>
        </w:rPr>
        <w:fldChar w:fldCharType="end"/>
      </w:r>
      <w:r w:rsidRPr="00DC3925">
        <w:t>.</w:t>
      </w:r>
      <w:r w:rsidRPr="00DC3925">
        <w:rPr>
          <w:b w:val="0"/>
        </w:rPr>
        <w:tab/>
        <w:t>Simulointitulos valon eri aallonpituuksien vahvuudesta niiden kulkiessa FPI:n läpi (Eskelinen 2019, s. 25).</w:t>
      </w:r>
      <w:bookmarkEnd w:id="30"/>
    </w:p>
    <w:p w:rsidR="00545A5D" w:rsidRPr="00DC3925" w:rsidRDefault="00545A5D" w:rsidP="00545A5D"/>
    <w:p w:rsidR="00545A5D" w:rsidRPr="00DC3925" w:rsidRDefault="00545A5D" w:rsidP="00545A5D">
      <w:r w:rsidRPr="00DC392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512945"/>
                    </a:xfrm>
                    <a:prstGeom prst="rect">
                      <a:avLst/>
                    </a:prstGeom>
                  </pic:spPr>
                </pic:pic>
              </a:graphicData>
            </a:graphic>
          </wp:inline>
        </w:drawing>
      </w:r>
    </w:p>
    <w:p w:rsidR="00545A5D" w:rsidRPr="00DC3925" w:rsidRDefault="00545A5D" w:rsidP="00545A5D">
      <w:pPr>
        <w:pStyle w:val="Caption"/>
        <w:rPr>
          <w:b w:val="0"/>
        </w:rPr>
      </w:pPr>
      <w:bookmarkStart w:id="31" w:name="_Toc101158437"/>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16</w:t>
      </w:r>
      <w:r w:rsidRPr="00DC3925">
        <w:rPr>
          <w:noProof/>
        </w:rPr>
        <w:fldChar w:fldCharType="end"/>
      </w:r>
      <w:r w:rsidRPr="00DC3925">
        <w:t>.</w:t>
      </w:r>
      <w:r w:rsidRPr="00DC3925">
        <w:rPr>
          <w:b w:val="0"/>
        </w:rPr>
        <w:tab/>
        <w:t>Interferometrin läpäisevyys ja siihen liittyvä terminologia (Khan, 2015).</w:t>
      </w:r>
      <w:bookmarkEnd w:id="31"/>
    </w:p>
    <w:p w:rsidR="00545A5D" w:rsidRPr="00DC3925" w:rsidRDefault="00FC3A92" w:rsidP="00545A5D">
      <w:hyperlink r:id="rId34" w:history="1">
        <w:r w:rsidR="00545A5D" w:rsidRPr="00DC3925">
          <w:rPr>
            <w:rStyle w:val="Hyperlink"/>
          </w:rPr>
          <w:t>https://jyx.jyu.fi/bitstream/handle/123456789/48460/1/URN%3ANBN%3Afi%3Ajyu-201601261277.pdf</w:t>
        </w:r>
      </w:hyperlink>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Pr>
          <w:lang w:val="fi-FI"/>
        </w:rPr>
        <w:t xml:space="preserve"> ja muut</w:t>
      </w:r>
      <w:r w:rsidRPr="00DC3925">
        <w:rPr>
          <w:lang w:val="fi-FI"/>
        </w:rPr>
        <w:t>, 2020, s. 4).</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Trops (2019) ja muiden mukaan VTT valmistaa kahta eri tyyppistä FPI:tä: MOEMS FPI:tä (MFPI) sekä Piezo-pohjaista FPI:tä (PFPI).</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Seuraava kuva esittää SICSURFIS-tutkimushankkeen MFPI-suodattimen toimintaperiaatteen ja sen sijoittumisen suhteessa optiikkaan (Suomen Akatemia, 2019, s. 10). </w:t>
      </w:r>
    </w:p>
    <w:p w:rsidR="001827FB" w:rsidRPr="00DC3925" w:rsidRDefault="001827FB" w:rsidP="001827FB">
      <w:pPr>
        <w:pStyle w:val="Image"/>
      </w:pPr>
      <w:r w:rsidRPr="00DC392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0540" cy="2990794"/>
                    </a:xfrm>
                    <a:prstGeom prst="rect">
                      <a:avLst/>
                    </a:prstGeom>
                  </pic:spPr>
                </pic:pic>
              </a:graphicData>
            </a:graphic>
          </wp:inline>
        </w:drawing>
      </w:r>
    </w:p>
    <w:p w:rsidR="001827FB" w:rsidRPr="00DC3925" w:rsidRDefault="001827FB" w:rsidP="001827FB">
      <w:pPr>
        <w:pStyle w:val="Caption"/>
        <w:rPr>
          <w:b w:val="0"/>
        </w:rPr>
      </w:pPr>
      <w:bookmarkStart w:id="32" w:name="_Toc10115843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17</w:t>
      </w:r>
      <w:r w:rsidRPr="00DC3925">
        <w:rPr>
          <w:noProof/>
        </w:rPr>
        <w:fldChar w:fldCharType="end"/>
      </w:r>
      <w:r w:rsidRPr="00DC3925">
        <w:t>.</w:t>
      </w:r>
      <w:r w:rsidRPr="00DC3925">
        <w:rPr>
          <w:b w:val="0"/>
        </w:rPr>
        <w:tab/>
        <w:t>SICUSURFIS-tutkimushankkeen säädettävän AgMFPI-suodattimen toimintaperiaate (Suomen Akatemia, 2019, s. 10).</w:t>
      </w:r>
      <w:bookmarkEnd w:id="32"/>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Kubbyn (2011, s. 74) mukaan MEMS-teknologia sopii hyvin optisiin sovelluksiin, koska valolla ei ole massaa ja muutoksiin tarvitaan vain vähän voimaa.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DC3925" w:rsidRDefault="001827FB" w:rsidP="001827FB">
      <w:pPr>
        <w:pStyle w:val="BodyText"/>
        <w:rPr>
          <w:lang w:val="fi-FI"/>
        </w:rPr>
      </w:pPr>
    </w:p>
    <w:p w:rsidR="00AF469C" w:rsidRPr="00DC3925" w:rsidRDefault="00AF469C" w:rsidP="001827FB">
      <w:pPr>
        <w:pStyle w:val="BodyText"/>
        <w:rPr>
          <w:lang w:val="fi-FI"/>
        </w:rPr>
      </w:pPr>
    </w:p>
    <w:p w:rsidR="00AF469C" w:rsidRPr="00DC3925" w:rsidRDefault="00AF469C" w:rsidP="001827FB">
      <w:pPr>
        <w:pStyle w:val="BodyText"/>
        <w:rPr>
          <w:lang w:val="fi-FI"/>
        </w:rPr>
      </w:pPr>
    </w:p>
    <w:p w:rsidR="005B2357" w:rsidRPr="00DC3925" w:rsidRDefault="005B2357" w:rsidP="005B2357">
      <w:pPr>
        <w:pStyle w:val="Heading2"/>
      </w:pPr>
      <w:bookmarkStart w:id="33" w:name="_Toc65969366"/>
      <w:bookmarkStart w:id="34" w:name="_Toc101158378"/>
      <w:r w:rsidRPr="00DC3925">
        <w:t>Digitaalinen kamerakenno</w:t>
      </w:r>
      <w:bookmarkEnd w:id="34"/>
    </w:p>
    <w:p w:rsidR="005B2357" w:rsidRPr="00DC3925" w:rsidRDefault="005B2357" w:rsidP="005B2357">
      <w:pPr>
        <w:pStyle w:val="BodyText"/>
        <w:rPr>
          <w:lang w:val="fi-FI"/>
        </w:rPr>
      </w:pPr>
      <w:r w:rsidRPr="00DC3925">
        <w:rPr>
          <w:lang w:val="fi-FI"/>
        </w:rPr>
        <w:t>Garinin ja muiden (2006, s. 735) mukaan kuvaaminen tarkoittaa aikaan ja paikkaan ja kokoon liittyvän informaation hankkimista jostakin kohteesta.</w:t>
      </w:r>
    </w:p>
    <w:p w:rsidR="005B2357" w:rsidRPr="00DC3925" w:rsidRDefault="005B2357" w:rsidP="005B2357">
      <w:pPr>
        <w:pStyle w:val="BodyText"/>
        <w:rPr>
          <w:lang w:val="fi-FI"/>
        </w:rPr>
      </w:pPr>
    </w:p>
    <w:p w:rsidR="005B2357" w:rsidRPr="00DC3925" w:rsidRDefault="005B2357" w:rsidP="000062EF">
      <w:pPr>
        <w:pStyle w:val="BodyText"/>
        <w:rPr>
          <w:lang w:val="fi-FI"/>
        </w:rPr>
      </w:pPr>
    </w:p>
    <w:p w:rsidR="005B2357" w:rsidRPr="00DC3925" w:rsidRDefault="005B2357" w:rsidP="005B2357"/>
    <w:p w:rsidR="005B2357" w:rsidRPr="00DC3925" w:rsidRDefault="005B2357" w:rsidP="005B2357">
      <w:pPr>
        <w:pStyle w:val="BodyText"/>
        <w:rPr>
          <w:lang w:val="fi-FI"/>
        </w:rPr>
      </w:pPr>
      <w:r w:rsidRPr="00DC3925">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DC3925" w:rsidRDefault="005B2357" w:rsidP="005B2357">
      <w:pPr>
        <w:pStyle w:val="BodyText"/>
        <w:rPr>
          <w:lang w:val="fi-FI"/>
        </w:rPr>
      </w:pPr>
    </w:p>
    <w:p w:rsidR="005B2357" w:rsidRPr="00DC3925" w:rsidRDefault="005B2357" w:rsidP="005B2357">
      <w:pPr>
        <w:pStyle w:val="BodyText"/>
        <w:rPr>
          <w:lang w:val="fi-FI"/>
        </w:rPr>
      </w:pPr>
      <w:r w:rsidRPr="00DC3925">
        <w:rPr>
          <w:lang w:val="fi-FI"/>
        </w:rPr>
        <w:t>VTT:n SICSURFIS-tutkimushankkeessa kehittämä AgMFPI-H019 spektrikamera soveltuu kuvaamiseen valon aallonpituuksilla 500 nm – 950 nm (Saari</w:t>
      </w:r>
      <w:r w:rsidR="00861F3D">
        <w:rPr>
          <w:lang w:val="fi-FI"/>
        </w:rPr>
        <w:t xml:space="preserve"> ja muut</w:t>
      </w:r>
      <w:r w:rsidRPr="00DC3925">
        <w:rPr>
          <w:lang w:val="fi-FI"/>
        </w:rPr>
        <w:t>,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DC3925" w:rsidRDefault="005B2357" w:rsidP="005B2357">
      <w:pPr>
        <w:pStyle w:val="BodyText"/>
        <w:rPr>
          <w:lang w:val="fi-FI"/>
        </w:rPr>
      </w:pPr>
    </w:p>
    <w:p w:rsidR="005B2357" w:rsidRPr="00514855" w:rsidRDefault="005B2357" w:rsidP="005B2357">
      <w:pPr>
        <w:pStyle w:val="BodyText"/>
        <w:rPr>
          <w:lang w:val="en-US"/>
        </w:rPr>
      </w:pPr>
      <w:r w:rsidRPr="00514855">
        <w:rPr>
          <w:lang w:val="en-US"/>
        </w:rPr>
        <w:t xml:space="preserve">Fernandez-Maloigne, C., Robert-Inacio, F., &amp; Macaire, L. (Eds.). (2012). Digital color : Acquisition, perception, coding and rendering. ProQuest Ebook Central </w:t>
      </w:r>
      <w:hyperlink r:id="rId36"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Chapter 5 Image Sensor Technology</w:t>
      </w:r>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 xml:space="preserve">Stone, M. (2003). A field guide to digital color. ProQuest Ebook Central </w:t>
      </w:r>
      <w:hyperlink r:id="rId37"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p>
    <w:p w:rsidR="005B2357" w:rsidRPr="00514855" w:rsidRDefault="005B2357" w:rsidP="005B2357">
      <w:pPr>
        <w:pStyle w:val="BodyText"/>
        <w:rPr>
          <w:lang w:val="en-US"/>
        </w:rPr>
      </w:pPr>
    </w:p>
    <w:p w:rsidR="005B2357" w:rsidRPr="00DC3925" w:rsidRDefault="005B2357" w:rsidP="005B2357">
      <w:pPr>
        <w:pStyle w:val="BodyText"/>
        <w:rPr>
          <w:lang w:val="fi-FI"/>
        </w:rPr>
      </w:pPr>
      <w:r w:rsidRPr="00DC3925">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DC3925" w:rsidRDefault="005B2357" w:rsidP="005B2357">
      <w:pPr>
        <w:pStyle w:val="BodyText"/>
        <w:rPr>
          <w:lang w:val="fi-FI"/>
        </w:rPr>
      </w:pPr>
    </w:p>
    <w:p w:rsidR="00D20E60" w:rsidRPr="00DC3925" w:rsidRDefault="00D20E60" w:rsidP="00D20E60">
      <w:pPr>
        <w:pStyle w:val="Heading2"/>
      </w:pPr>
      <w:bookmarkStart w:id="35" w:name="_Toc101158379"/>
      <w:r w:rsidRPr="00DC3925">
        <w:lastRenderedPageBreak/>
        <w:t>FPGA-teknologia</w:t>
      </w:r>
      <w:bookmarkEnd w:id="33"/>
      <w:bookmarkEnd w:id="35"/>
    </w:p>
    <w:p w:rsidR="00D20E60" w:rsidRPr="00DC3925" w:rsidRDefault="00D20E60" w:rsidP="00D20E60">
      <w:pPr>
        <w:pStyle w:val="BodyText"/>
        <w:rPr>
          <w:lang w:val="fi-FI"/>
        </w:rPr>
      </w:pPr>
      <w:r w:rsidRPr="00DC392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DC3925" w:rsidRDefault="00D20E60" w:rsidP="00D20E60">
      <w:pPr>
        <w:pStyle w:val="BodyText"/>
        <w:rPr>
          <w:lang w:val="fi-FI"/>
        </w:rPr>
      </w:pPr>
    </w:p>
    <w:p w:rsidR="00D20E60" w:rsidRPr="00DC3925" w:rsidRDefault="00D20E60" w:rsidP="00D20E60">
      <w:pPr>
        <w:pStyle w:val="Image"/>
      </w:pPr>
      <w:r w:rsidRPr="00DC392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DC3925" w:rsidRDefault="00D20E60" w:rsidP="00D20E60">
      <w:pPr>
        <w:pStyle w:val="Caption"/>
        <w:rPr>
          <w:b w:val="0"/>
        </w:rPr>
      </w:pPr>
      <w:bookmarkStart w:id="36" w:name="_Toc10115843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18</w:t>
      </w:r>
      <w:r w:rsidRPr="00DC3925">
        <w:rPr>
          <w:noProof/>
        </w:rPr>
        <w:fldChar w:fldCharType="end"/>
      </w:r>
      <w:r w:rsidRPr="00DC3925">
        <w:t>.</w:t>
      </w:r>
      <w:r w:rsidRPr="00DC3925">
        <w:rPr>
          <w:b w:val="0"/>
        </w:rPr>
        <w:tab/>
        <w:t>Abstrakti yleiskuva FPGA:n rakenteesta, logiikkaelementit upotettuina yleiseen signaalien reititysrakenteeseen (Hauck ja muut, 2007, s. xxvi).</w:t>
      </w:r>
      <w:bookmarkEnd w:id="36"/>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 xml:space="preserve">Hauck ja muut (2007, xxvii) kertovat FPGA:n tarvitsevan uudelleen konfiguroinnin jokaisella sähkön päällekytkentäkerralla tai käyttäjän halutessa muuttaa FPGA-piirin toimintaa, jonka jälkeen FPGA-piiri toimii räätälöitynä digitaalilogiikkapiirinä.  Edelleen </w:t>
      </w:r>
      <w:r w:rsidRPr="00DC3925">
        <w:rPr>
          <w:lang w:val="fi-FI"/>
        </w:rPr>
        <w:lastRenderedPageBreak/>
        <w:t>Hauckin ja muiden mukaan tämä FPGA:n käytön aikainen uudelleenkonfiguroitavuus avaakin uusia mahdollisuuksia optimoida laskentaa erityisiin tarpeisiin sekuntitasolla.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Baileyn (2011, s. xi) mukaan monet kuvankäsittelyn operaatiot ovat rinnakkaisia ja FPGA:t tarjoavat ohjelmoitavaa rinnakkaista hardwarea.</w:t>
      </w:r>
      <w:r w:rsidR="003275B2" w:rsidRPr="00DC3925">
        <w:rPr>
          <w:lang w:val="fi-FI"/>
        </w:rPr>
        <w:t xml:space="preserve"> Yhtenä esimerkkinä aiemmassa kappaleessa esitelty demosaic-operaatio soveltuu hyvin rinnakkaiseen laskentaan.</w:t>
      </w:r>
    </w:p>
    <w:p w:rsidR="00D20E60" w:rsidRPr="00DC3925" w:rsidRDefault="00D20E60" w:rsidP="00D20E60">
      <w:pPr>
        <w:pStyle w:val="BodyText"/>
        <w:rPr>
          <w:lang w:val="fi-FI"/>
        </w:rPr>
      </w:pPr>
    </w:p>
    <w:p w:rsidR="00267980" w:rsidRPr="00DC3925" w:rsidRDefault="00267980" w:rsidP="00267980">
      <w:pPr>
        <w:pStyle w:val="Heading2"/>
      </w:pPr>
      <w:bookmarkStart w:id="37" w:name="_Toc101158380"/>
      <w:r w:rsidRPr="00DC3925">
        <w:t>Spektrikuva</w:t>
      </w:r>
      <w:r w:rsidR="008D5DFE" w:rsidRPr="00DC3925">
        <w:t>ntaminen</w:t>
      </w:r>
      <w:bookmarkEnd w:id="37"/>
    </w:p>
    <w:p w:rsidR="00267980" w:rsidRPr="00DC3925" w:rsidRDefault="00267980" w:rsidP="00267980">
      <w:pPr>
        <w:pStyle w:val="BodyText"/>
        <w:rPr>
          <w:lang w:val="fi-FI"/>
        </w:rPr>
      </w:pPr>
    </w:p>
    <w:p w:rsidR="002F21D2" w:rsidRPr="00DC3925" w:rsidRDefault="002F21D2" w:rsidP="002F21D2">
      <w:pPr>
        <w:pStyle w:val="Figure"/>
      </w:pPr>
      <w:r w:rsidRPr="00DC3925">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DC3925" w:rsidRDefault="002F21D2" w:rsidP="002F21D2">
      <w:pPr>
        <w:pStyle w:val="Caption"/>
        <w:rPr>
          <w:b w:val="0"/>
        </w:rPr>
      </w:pPr>
      <w:bookmarkStart w:id="38" w:name="_Toc10115844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19</w:t>
      </w:r>
      <w:r w:rsidRPr="00DC3925">
        <w:rPr>
          <w:noProof/>
        </w:rPr>
        <w:fldChar w:fldCharType="end"/>
      </w:r>
      <w:r w:rsidRPr="00DC3925">
        <w:t>.</w:t>
      </w:r>
      <w:r w:rsidRPr="00DC3925">
        <w:rPr>
          <w:b w:val="0"/>
        </w:rPr>
        <w:tab/>
      </w:r>
      <w:r w:rsidR="00417D98" w:rsidRPr="00DC3925">
        <w:rPr>
          <w:b w:val="0"/>
        </w:rPr>
        <w:t xml:space="preserve">Spektrikuvadata. </w:t>
      </w:r>
      <w:r w:rsidR="00B22282" w:rsidRPr="00DC3925">
        <w:rPr>
          <w:b w:val="0"/>
        </w:rPr>
        <w:t xml:space="preserve">Jokainen piste kuutiossa on yksittäinen lukuarvo. Dataa voi ajatella yksittäisinä kuvina I(x,y) jokaista aallonpituutta </w:t>
      </w:r>
      <w:r w:rsidR="0013137C" w:rsidRPr="00DC3925">
        <w:rPr>
          <w:rFonts w:cstheme="minorHAnsi"/>
          <w:b w:val="0"/>
        </w:rPr>
        <w:t>λ</w:t>
      </w:r>
      <w:r w:rsidR="00B22282" w:rsidRPr="00DC3925">
        <w:rPr>
          <w:b w:val="0"/>
        </w:rPr>
        <w:t xml:space="preserve"> kohti tai spektrinä I(</w:t>
      </w:r>
      <w:r w:rsidR="0013137C" w:rsidRPr="00DC3925">
        <w:rPr>
          <w:rFonts w:cstheme="minorHAnsi"/>
          <w:b w:val="0"/>
        </w:rPr>
        <w:t>λ</w:t>
      </w:r>
      <w:r w:rsidR="00B22282" w:rsidRPr="00DC3925">
        <w:rPr>
          <w:b w:val="0"/>
        </w:rPr>
        <w:t>) jokaisen pikselin</w:t>
      </w:r>
      <w:r w:rsidR="0013137C" w:rsidRPr="00DC3925">
        <w:rPr>
          <w:b w:val="0"/>
        </w:rPr>
        <w:t xml:space="preserve"> (x,y)</w:t>
      </w:r>
      <w:r w:rsidR="00B22282" w:rsidRPr="00DC3925">
        <w:rPr>
          <w:b w:val="0"/>
        </w:rPr>
        <w:t xml:space="preserve"> kohdalla</w:t>
      </w:r>
      <w:r w:rsidRPr="00DC3925">
        <w:rPr>
          <w:b w:val="0"/>
        </w:rPr>
        <w:t xml:space="preserve"> (</w:t>
      </w:r>
      <w:r w:rsidR="00A200FD" w:rsidRPr="00DC3925">
        <w:rPr>
          <w:b w:val="0"/>
        </w:rPr>
        <w:t>Garini ja muut 2006, s. 738</w:t>
      </w:r>
      <w:r w:rsidRPr="00DC3925">
        <w:rPr>
          <w:b w:val="0"/>
        </w:rPr>
        <w:t>).</w:t>
      </w:r>
      <w:bookmarkEnd w:id="38"/>
    </w:p>
    <w:p w:rsidR="002F21D2" w:rsidRPr="00DC3925" w:rsidRDefault="002F21D2" w:rsidP="00267980">
      <w:pPr>
        <w:pStyle w:val="BodyText"/>
        <w:rPr>
          <w:lang w:val="fi-FI"/>
        </w:rPr>
      </w:pPr>
    </w:p>
    <w:p w:rsidR="002F21D2" w:rsidRPr="00514855" w:rsidRDefault="002F21D2" w:rsidP="00267980">
      <w:pPr>
        <w:pStyle w:val="BodyText"/>
        <w:rPr>
          <w:lang w:val="en-US"/>
        </w:rPr>
      </w:pPr>
      <w:r w:rsidRPr="00514855">
        <w:rPr>
          <w:lang w:val="en-US"/>
        </w:rPr>
        <w:t xml:space="preserve">Garini, Y., Young, I.T. and McNamara, G. (2006), Spectral imaging: Principles and applications. Cytometry, 69A: 735-747. </w:t>
      </w:r>
      <w:hyperlink r:id="rId40" w:history="1">
        <w:r w:rsidRPr="00514855">
          <w:rPr>
            <w:rStyle w:val="Hyperlink"/>
            <w:lang w:val="en-US"/>
          </w:rPr>
          <w:t>https://doi-org.proxy.uwasa.fi/10.1002/cyto.a.20311</w:t>
        </w:r>
      </w:hyperlink>
    </w:p>
    <w:p w:rsidR="002F21D2" w:rsidRPr="00514855" w:rsidRDefault="002F21D2" w:rsidP="00267980">
      <w:pPr>
        <w:pStyle w:val="BodyText"/>
        <w:rPr>
          <w:lang w:val="en-US"/>
        </w:rPr>
      </w:pPr>
    </w:p>
    <w:p w:rsidR="00A34884" w:rsidRPr="00DC3925" w:rsidRDefault="00A34884" w:rsidP="00A34884">
      <w:r w:rsidRPr="00DC3925">
        <w:t>Daviesin (2012, s. 738) mukaan multispektrikuvassa on enintään joitain kymmeniä spektrikaistoja, joiden välissä on aukkoja. Sitä vastoin hyperspektrikuva sisältää Daviesin mukaan satoja tai jopa tuhansia vierekkäisiä spektrikaistoja.</w:t>
      </w:r>
    </w:p>
    <w:p w:rsidR="00A34884" w:rsidRPr="00DC3925" w:rsidRDefault="00A34884" w:rsidP="00A34884"/>
    <w:p w:rsidR="00A34884" w:rsidRPr="00DC3925" w:rsidRDefault="00A34884" w:rsidP="00A34884">
      <w:r w:rsidRPr="00DC3925">
        <w:t xml:space="preserve">VTT:n SICSURFIS-tutkimushankkeessa kehittämällä AgMFPI-H019 spektrikameralla voi ottaa kuvia 500 – 950 nm aallonpituusalueella, seuraavalle kuvattavalle </w:t>
      </w:r>
      <w:r w:rsidRPr="00DC3925">
        <w:lastRenderedPageBreak/>
        <w:t>aallonpituuskaistalle siirrytään alle 1 nm askelein ja jokaisen kuvattavan aallonpituuskaistan leveys on keskimäärin 15 – 32 nm @ FWHM (Saari</w:t>
      </w:r>
      <w:r w:rsidR="00407DBD">
        <w:t xml:space="preserve"> ja muut</w:t>
      </w:r>
      <w:r w:rsidRPr="00DC3925">
        <w:t>, 2020, s. 4 ja 17). Näiden ominaisuuksien perusteella on perusteltua kutsua VTT:n spektrikameraa hyperspektrikameraksi.</w:t>
      </w:r>
    </w:p>
    <w:p w:rsidR="00A34884" w:rsidRPr="00DC3925" w:rsidRDefault="00A34884" w:rsidP="00A34884"/>
    <w:p w:rsidR="00757CA6" w:rsidRPr="00DC3925" w:rsidRDefault="00A34884" w:rsidP="00FE3E17">
      <w:r w:rsidRPr="00DC3925">
        <w:t>AgMFP-H019 spektrikameralla pystyy ottamaan VTT:n toimittamista kalibrointitiedostoista koostamillani kuvau</w:t>
      </w:r>
      <w:r w:rsidR="0097738A" w:rsidRPr="00DC3925">
        <w:t>sasetustiedostoilla yhteensä 306</w:t>
      </w:r>
      <w:r w:rsidRPr="00DC3925">
        <w:t xml:space="preserve"> erillistä kuvaa eli valon aallonpituuskaistaa.</w:t>
      </w:r>
    </w:p>
    <w:p w:rsidR="00D40222" w:rsidRPr="00DC3925" w:rsidRDefault="00D40222" w:rsidP="00FE3E17"/>
    <w:p w:rsidR="00E57785" w:rsidRPr="00DC3925" w:rsidRDefault="00177237" w:rsidP="00E57785">
      <w:pPr>
        <w:pStyle w:val="Heading1"/>
      </w:pPr>
      <w:bookmarkStart w:id="39" w:name="_Toc101158381"/>
      <w:r w:rsidRPr="00DC3925">
        <w:lastRenderedPageBreak/>
        <w:t>Prototyyppijärjestelmä</w:t>
      </w:r>
      <w:bookmarkEnd w:id="39"/>
    </w:p>
    <w:p w:rsidR="006128C6" w:rsidRPr="00DC3925" w:rsidRDefault="006128C6" w:rsidP="006128C6">
      <w:pPr>
        <w:pStyle w:val="Heading2"/>
      </w:pPr>
      <w:bookmarkStart w:id="40" w:name="_Toc101158382"/>
      <w:r w:rsidRPr="00DC3925">
        <w:t>Johdanto</w:t>
      </w:r>
      <w:bookmarkEnd w:id="40"/>
    </w:p>
    <w:p w:rsidR="00592DFF" w:rsidRPr="00DC3925" w:rsidRDefault="00592DFF" w:rsidP="00592DFF">
      <w:pPr>
        <w:pStyle w:val="BodyText"/>
        <w:rPr>
          <w:lang w:val="fi-FI"/>
        </w:rPr>
      </w:pPr>
      <w:r w:rsidRPr="00DC3925">
        <w:rPr>
          <w:lang w:val="fi-FI"/>
        </w:rPr>
        <w:t>Tässä kappaleessa kuvaan prototyyppijärjestelmän osat</w:t>
      </w:r>
      <w:r w:rsidR="001557AE" w:rsidRPr="00DC3925">
        <w:rPr>
          <w:lang w:val="fi-FI"/>
        </w:rPr>
        <w:t xml:space="preserve"> </w:t>
      </w:r>
      <w:r w:rsidRPr="00DC3925">
        <w:rPr>
          <w:lang w:val="fi-FI"/>
        </w:rPr>
        <w:t>ja niiden toiminnot yleisellä tasolla.</w:t>
      </w:r>
      <w:r w:rsidR="001557AE" w:rsidRPr="00DC3925">
        <w:rPr>
          <w:lang w:val="fi-FI"/>
        </w:rPr>
        <w:t xml:space="preserve"> </w:t>
      </w:r>
      <w:r w:rsidRPr="00DC3925">
        <w:rPr>
          <w:lang w:val="fi-FI"/>
        </w:rPr>
        <w:t>Prototyyppijärjestelmä koos</w:t>
      </w:r>
      <w:r w:rsidR="001557AE" w:rsidRPr="00DC3925">
        <w:rPr>
          <w:lang w:val="fi-FI"/>
        </w:rPr>
        <w:t>tuu SICSURFIS-</w:t>
      </w:r>
      <w:r w:rsidR="00544107" w:rsidRPr="00DC3925">
        <w:rPr>
          <w:lang w:val="fi-FI"/>
        </w:rPr>
        <w:t xml:space="preserve">projektin </w:t>
      </w:r>
      <w:r w:rsidR="001557AE" w:rsidRPr="00DC3925">
        <w:rPr>
          <w:lang w:val="fi-FI"/>
        </w:rPr>
        <w:t>spektrikamerasta ja Genesys ZU-3EG kehityskitistä.</w:t>
      </w:r>
      <w:r w:rsidR="00F7124F" w:rsidRPr="00DC3925">
        <w:rPr>
          <w:noProof/>
          <w:lang w:val="fi-FI" w:eastAsia="fi-FI" w:bidi="ar-SA"/>
        </w:rPr>
        <w:t xml:space="preserve"> </w:t>
      </w:r>
    </w:p>
    <w:p w:rsidR="009A4C58" w:rsidRPr="00DC3925" w:rsidRDefault="00F7124F" w:rsidP="00592DFF">
      <w:pPr>
        <w:pStyle w:val="BodyText"/>
        <w:rPr>
          <w:lang w:val="fi-FI"/>
        </w:rPr>
      </w:pPr>
      <w:r w:rsidRPr="00DC392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DC392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jc w:val="center"/>
                              </w:pPr>
                              <w:r>
                                <w:t>SICSURFIS-projektin</w:t>
                              </w:r>
                            </w:p>
                            <w:p w:rsidR="00D906C5" w:rsidRDefault="00D906C5"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D906C5" w:rsidRDefault="00D906C5" w:rsidP="00F96138">
                        <w:pPr>
                          <w:jc w:val="center"/>
                        </w:pPr>
                        <w:r>
                          <w:t>SICSURFIS-projektin</w:t>
                        </w:r>
                      </w:p>
                      <w:p w:rsidR="00D906C5" w:rsidRDefault="00D906C5"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D906C5" w:rsidRDefault="00D906C5"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D906C5" w:rsidRDefault="00D906C5"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DC3925" w:rsidRDefault="00814E1C" w:rsidP="00814E1C">
      <w:pPr>
        <w:pStyle w:val="Caption"/>
        <w:rPr>
          <w:b w:val="0"/>
        </w:rPr>
      </w:pPr>
      <w:bookmarkStart w:id="41" w:name="_Toc10115844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20</w:t>
      </w:r>
      <w:r w:rsidRPr="00DC3925">
        <w:rPr>
          <w:noProof/>
        </w:rPr>
        <w:fldChar w:fldCharType="end"/>
      </w:r>
      <w:r w:rsidRPr="00DC3925">
        <w:t>.</w:t>
      </w:r>
      <w:r w:rsidRPr="00DC3925">
        <w:rPr>
          <w:b w:val="0"/>
        </w:rPr>
        <w:tab/>
        <w:t>Yleiskuva prototyyppijärjestelmästä</w:t>
      </w:r>
      <w:bookmarkEnd w:id="41"/>
    </w:p>
    <w:p w:rsidR="00544107" w:rsidRPr="00DC3925" w:rsidRDefault="00544107" w:rsidP="00592DFF">
      <w:pPr>
        <w:pStyle w:val="BodyText"/>
        <w:rPr>
          <w:lang w:val="fi-FI"/>
        </w:rPr>
      </w:pPr>
    </w:p>
    <w:p w:rsidR="00544107" w:rsidRPr="00DC3925" w:rsidRDefault="00544107" w:rsidP="00592DFF">
      <w:pPr>
        <w:pStyle w:val="BodyText"/>
        <w:rPr>
          <w:lang w:val="fi-FI"/>
        </w:rPr>
      </w:pPr>
      <w:r w:rsidRPr="00DC392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DC3925" w:rsidRDefault="00544107" w:rsidP="00592DFF">
      <w:pPr>
        <w:pStyle w:val="BodyText"/>
        <w:rPr>
          <w:lang w:val="fi-FI"/>
        </w:rPr>
      </w:pPr>
    </w:p>
    <w:p w:rsidR="00E57785" w:rsidRPr="00DC3925" w:rsidRDefault="00544107" w:rsidP="00576513">
      <w:pPr>
        <w:pStyle w:val="BodyText"/>
        <w:rPr>
          <w:lang w:val="fi-FI"/>
        </w:rPr>
      </w:pPr>
      <w:r w:rsidRPr="00DC392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DC3925" w:rsidRDefault="00E57785" w:rsidP="00E57785"/>
    <w:p w:rsidR="008418A6" w:rsidRPr="00DC3925" w:rsidRDefault="00B76FAA" w:rsidP="008418A6">
      <w:pPr>
        <w:pStyle w:val="Heading2"/>
      </w:pPr>
      <w:bookmarkStart w:id="42" w:name="_Toc101158383"/>
      <w:r w:rsidRPr="00DC3925">
        <w:t>SICSURFIS</w:t>
      </w:r>
      <w:r w:rsidR="00C53238" w:rsidRPr="00DC3925">
        <w:t xml:space="preserve">-projektin </w:t>
      </w:r>
      <w:r w:rsidR="004677DB" w:rsidRPr="00DC3925">
        <w:t>s</w:t>
      </w:r>
      <w:r w:rsidR="008418A6" w:rsidRPr="00DC3925">
        <w:t>pektrikamera</w:t>
      </w:r>
      <w:bookmarkEnd w:id="42"/>
    </w:p>
    <w:p w:rsidR="00B76FAA" w:rsidRPr="00DC3925" w:rsidRDefault="00B76FAA" w:rsidP="00B76FAA">
      <w:pPr>
        <w:pStyle w:val="Heading3"/>
      </w:pPr>
      <w:bookmarkStart w:id="43" w:name="_Toc101158384"/>
      <w:r w:rsidRPr="00DC3925">
        <w:t>Johdanto</w:t>
      </w:r>
      <w:bookmarkEnd w:id="43"/>
    </w:p>
    <w:p w:rsidR="00B76FAA" w:rsidRPr="00DC3925" w:rsidRDefault="00B76FAA" w:rsidP="00B76FAA">
      <w:pPr>
        <w:pStyle w:val="BodyText"/>
        <w:rPr>
          <w:lang w:val="fi-FI"/>
        </w:rPr>
      </w:pPr>
      <w:r w:rsidRPr="00DC3925">
        <w:rPr>
          <w:lang w:val="fi-FI"/>
        </w:rPr>
        <w:t>Tässä kappaleessa kuvaan SICSURFIS-projektissa käytetyn VTT:n spektrikameran.</w:t>
      </w:r>
    </w:p>
    <w:p w:rsidR="001C7279" w:rsidRPr="00DC3925" w:rsidRDefault="001C7279" w:rsidP="00B76FAA">
      <w:pPr>
        <w:pStyle w:val="BodyText"/>
        <w:rPr>
          <w:lang w:val="fi-FI"/>
        </w:rPr>
      </w:pPr>
      <w:r w:rsidRPr="00DC3925">
        <w:rPr>
          <w:lang w:val="fi-FI"/>
        </w:rPr>
        <w:t xml:space="preserve">Spektrikameran toimintaidea on helpointa esittää seuraavan kuvan mukaisesti. Kuvassa vasemmalla näkyy värillisen kameramoduulin spektrivaste. Kuvassa oikealla ylhäällä </w:t>
      </w:r>
      <w:r w:rsidRPr="00DC3925">
        <w:rPr>
          <w:lang w:val="fi-FI"/>
        </w:rPr>
        <w:lastRenderedPageBreak/>
        <w:t>näkyy spektrikameraan syötetty spektri, jossa näkyy kaksi MFPI-suodattimen läpi tulevaa huippua. Kuvassa oikealla alhaalla näkyy laskennallisesti saatu spektri, kun MFPI-suodattimen jälkeisen spektrin arvoja painotetaan kalibroinnin aikana määritetyillä sopivilla kertoimilla.</w:t>
      </w:r>
    </w:p>
    <w:p w:rsidR="001C7279" w:rsidRPr="00DC3925" w:rsidRDefault="001C7279" w:rsidP="00B76FAA">
      <w:pPr>
        <w:pStyle w:val="BodyText"/>
        <w:rPr>
          <w:lang w:val="fi-FI"/>
        </w:rPr>
      </w:pPr>
      <w:r w:rsidRPr="00DC3925">
        <w:rPr>
          <w:noProof/>
          <w:lang w:val="fi-FI"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28850"/>
                    </a:xfrm>
                    <a:prstGeom prst="rect">
                      <a:avLst/>
                    </a:prstGeom>
                  </pic:spPr>
                </pic:pic>
              </a:graphicData>
            </a:graphic>
          </wp:inline>
        </w:drawing>
      </w:r>
    </w:p>
    <w:p w:rsidR="001C7279" w:rsidRPr="00DC3925" w:rsidRDefault="001C7279" w:rsidP="001C7279">
      <w:pPr>
        <w:pStyle w:val="Caption"/>
        <w:rPr>
          <w:b w:val="0"/>
        </w:rPr>
      </w:pPr>
      <w:bookmarkStart w:id="44" w:name="_Toc10115844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21</w:t>
      </w:r>
      <w:r w:rsidRPr="00DC3925">
        <w:rPr>
          <w:noProof/>
        </w:rPr>
        <w:fldChar w:fldCharType="end"/>
      </w:r>
      <w:r w:rsidRPr="00DC3925">
        <w:t>.</w:t>
      </w:r>
      <w:r w:rsidRPr="00DC3925">
        <w:rPr>
          <w:b w:val="0"/>
        </w:rPr>
        <w:tab/>
        <w:t>Spektrikameran kalibrointi (Näsilä ja muut 2018, s. 6).</w:t>
      </w:r>
      <w:bookmarkEnd w:id="44"/>
    </w:p>
    <w:p w:rsidR="00B76FAA" w:rsidRPr="00DC3925" w:rsidRDefault="00B76FAA" w:rsidP="00B76FAA">
      <w:pPr>
        <w:pStyle w:val="BodyText"/>
        <w:rPr>
          <w:lang w:val="fi-FI"/>
        </w:rPr>
      </w:pPr>
    </w:p>
    <w:p w:rsidR="00444376" w:rsidRPr="00DC3925" w:rsidRDefault="00444376" w:rsidP="00444376">
      <w:pPr>
        <w:pStyle w:val="Heading3"/>
      </w:pPr>
      <w:bookmarkStart w:id="45" w:name="_Toc101158385"/>
      <w:r w:rsidRPr="00DC3925">
        <w:t>Mekaniikka</w:t>
      </w:r>
      <w:bookmarkEnd w:id="45"/>
    </w:p>
    <w:p w:rsidR="00444376" w:rsidRPr="00DC3925" w:rsidRDefault="00444376" w:rsidP="00444376">
      <w:pPr>
        <w:pStyle w:val="BodyText"/>
        <w:rPr>
          <w:lang w:val="fi-FI"/>
        </w:rPr>
      </w:pPr>
      <w:r w:rsidRPr="00DC3925">
        <w:rPr>
          <w:lang w:val="fi-FI"/>
        </w:rPr>
        <w:t>Tässä kappaleessa esittelen VTT:n valmistaman spektrikameran rakenteen ja sen toiminnot.</w:t>
      </w:r>
    </w:p>
    <w:p w:rsidR="00444376" w:rsidRPr="00DC3925" w:rsidRDefault="00444376" w:rsidP="00444376">
      <w:pPr>
        <w:pStyle w:val="BodyText"/>
        <w:rPr>
          <w:lang w:val="fi-FI"/>
        </w:rPr>
      </w:pPr>
      <w:r w:rsidRPr="00DC392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DC3925" w:rsidRDefault="00444376" w:rsidP="00444376">
      <w:pPr>
        <w:pStyle w:val="BodyText"/>
        <w:jc w:val="center"/>
        <w:rPr>
          <w:lang w:val="fi-FI"/>
        </w:rPr>
      </w:pPr>
      <w:r w:rsidRPr="00DC3925">
        <w:rPr>
          <w:noProof/>
          <w:lang w:val="fi-FI" w:eastAsia="fi-FI" w:bidi="ar-SA"/>
        </w:rPr>
        <w:lastRenderedPageBreak/>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DC3925" w:rsidRDefault="00444376" w:rsidP="00444376">
      <w:pPr>
        <w:pStyle w:val="Caption"/>
        <w:rPr>
          <w:b w:val="0"/>
        </w:rPr>
      </w:pPr>
      <w:bookmarkStart w:id="46" w:name="_Toc10115844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22</w:t>
      </w:r>
      <w:r w:rsidRPr="00DC3925">
        <w:rPr>
          <w:noProof/>
        </w:rPr>
        <w:fldChar w:fldCharType="end"/>
      </w:r>
      <w:r w:rsidRPr="00DC3925">
        <w:t>.</w:t>
      </w:r>
      <w:r w:rsidRPr="00DC3925">
        <w:rPr>
          <w:b w:val="0"/>
        </w:rPr>
        <w:tab/>
        <w:t>Spektrikamera sivusta.</w:t>
      </w:r>
      <w:bookmarkEnd w:id="46"/>
    </w:p>
    <w:p w:rsidR="00444376" w:rsidRPr="00DC3925" w:rsidRDefault="00444376" w:rsidP="00444376">
      <w:pPr>
        <w:pStyle w:val="BodyText"/>
        <w:rPr>
          <w:lang w:val="fi-FI"/>
        </w:rPr>
      </w:pPr>
      <w:r w:rsidRPr="00DC392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DC3925" w:rsidRDefault="00444376" w:rsidP="00444376">
      <w:pPr>
        <w:pStyle w:val="BodyText"/>
        <w:jc w:val="center"/>
        <w:rPr>
          <w:lang w:val="fi-FI"/>
        </w:rPr>
      </w:pPr>
      <w:r w:rsidRPr="00DC3925">
        <w:rPr>
          <w:noProof/>
          <w:lang w:val="fi-FI"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DC3925" w:rsidRDefault="00444376" w:rsidP="00444376">
      <w:pPr>
        <w:pStyle w:val="Caption"/>
        <w:rPr>
          <w:b w:val="0"/>
        </w:rPr>
      </w:pPr>
      <w:bookmarkStart w:id="47" w:name="_Toc101158444"/>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23</w:t>
      </w:r>
      <w:r w:rsidRPr="00DC3925">
        <w:rPr>
          <w:noProof/>
        </w:rPr>
        <w:fldChar w:fldCharType="end"/>
      </w:r>
      <w:r w:rsidRPr="00DC3925">
        <w:t>.</w:t>
      </w:r>
      <w:r w:rsidRPr="00DC3925">
        <w:rPr>
          <w:b w:val="0"/>
        </w:rPr>
        <w:tab/>
        <w:t>Spektrikamera kuvausoptiikan puolelta, varjostinosa avattuna ja LED-valonlähteen 27 LED:iä näkyvissä.</w:t>
      </w:r>
      <w:bookmarkEnd w:id="47"/>
    </w:p>
    <w:p w:rsidR="00444376" w:rsidRPr="00DC3925" w:rsidRDefault="00444376" w:rsidP="00444376"/>
    <w:p w:rsidR="00444376" w:rsidRDefault="00444376" w:rsidP="00444376">
      <w:r w:rsidRPr="00DC392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t xml:space="preserve"> ja muut</w:t>
      </w:r>
      <w:r w:rsidRPr="00DC3925">
        <w:t>, 2020)</w:t>
      </w:r>
    </w:p>
    <w:p w:rsidR="00514855" w:rsidRDefault="00514855" w:rsidP="00444376"/>
    <w:p w:rsidR="00514855" w:rsidRPr="00DC3925" w:rsidRDefault="00514855" w:rsidP="00514855">
      <w:pPr>
        <w:pStyle w:val="Heading3"/>
      </w:pPr>
      <w:bookmarkStart w:id="48" w:name="_Toc101158386"/>
      <w:r>
        <w:t>Optiikka</w:t>
      </w:r>
      <w:bookmarkEnd w:id="48"/>
    </w:p>
    <w:p w:rsidR="00514855" w:rsidRDefault="00514855" w:rsidP="00444376">
      <w:r>
        <w:t xml:space="preserve">SICSURFIS-spektrikameran </w:t>
      </w:r>
    </w:p>
    <w:p w:rsidR="00514855" w:rsidRDefault="00514855" w:rsidP="00444376"/>
    <w:p w:rsidR="00514855" w:rsidRPr="00DC3925" w:rsidRDefault="00514855" w:rsidP="00444376">
      <w:r w:rsidRPr="00514855">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286635"/>
                    </a:xfrm>
                    <a:prstGeom prst="rect">
                      <a:avLst/>
                    </a:prstGeom>
                  </pic:spPr>
                </pic:pic>
              </a:graphicData>
            </a:graphic>
          </wp:inline>
        </w:drawing>
      </w:r>
    </w:p>
    <w:p w:rsidR="00514855" w:rsidRPr="00DC3925" w:rsidRDefault="00514855" w:rsidP="00514855">
      <w:pPr>
        <w:pStyle w:val="Caption"/>
        <w:rPr>
          <w:b w:val="0"/>
        </w:rPr>
      </w:pPr>
      <w:bookmarkStart w:id="49" w:name="_Toc10115844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24</w:t>
      </w:r>
      <w:r w:rsidRPr="00DC3925">
        <w:rPr>
          <w:noProof/>
        </w:rPr>
        <w:fldChar w:fldCharType="end"/>
      </w:r>
      <w:r w:rsidRPr="00DC3925">
        <w:t>.</w:t>
      </w:r>
      <w:r w:rsidRPr="00DC3925">
        <w:rPr>
          <w:b w:val="0"/>
        </w:rPr>
        <w:tab/>
      </w:r>
      <w:r>
        <w:rPr>
          <w:b w:val="0"/>
        </w:rPr>
        <w:t>SICSURFIS-spektrikameran optiikka sekä MEMS FPI-suodattimen ja kamerakennon sijainti</w:t>
      </w:r>
      <w:r w:rsidRPr="00DC3925">
        <w:rPr>
          <w:b w:val="0"/>
        </w:rPr>
        <w:t>.</w:t>
      </w:r>
      <w:r>
        <w:rPr>
          <w:b w:val="0"/>
        </w:rPr>
        <w:t xml:space="preserve"> </w:t>
      </w:r>
      <w:r w:rsidRPr="00DC3925">
        <w:rPr>
          <w:b w:val="0"/>
        </w:rPr>
        <w:t>(</w:t>
      </w:r>
      <w:r w:rsidR="00EE446D">
        <w:rPr>
          <w:b w:val="0"/>
        </w:rPr>
        <w:t>Saari ja muut</w:t>
      </w:r>
      <w:r>
        <w:rPr>
          <w:b w:val="0"/>
        </w:rPr>
        <w:t xml:space="preserve"> </w:t>
      </w:r>
      <w:r w:rsidRPr="00DC3925">
        <w:rPr>
          <w:b w:val="0"/>
        </w:rPr>
        <w:t>2020</w:t>
      </w:r>
      <w:r>
        <w:rPr>
          <w:b w:val="0"/>
        </w:rPr>
        <w:t>, s. 11</w:t>
      </w:r>
      <w:r w:rsidRPr="00DC3925">
        <w:rPr>
          <w:b w:val="0"/>
        </w:rPr>
        <w:t>)</w:t>
      </w:r>
      <w:bookmarkEnd w:id="49"/>
    </w:p>
    <w:p w:rsidR="00444376" w:rsidRPr="00DC3925" w:rsidRDefault="00444376" w:rsidP="00444376">
      <w:pPr>
        <w:pStyle w:val="BodyText"/>
        <w:rPr>
          <w:lang w:val="fi-FI"/>
        </w:rPr>
      </w:pPr>
    </w:p>
    <w:p w:rsidR="00444376" w:rsidRPr="00DC3925" w:rsidRDefault="0076474D" w:rsidP="00444376">
      <w:pPr>
        <w:pStyle w:val="Heading3"/>
      </w:pPr>
      <w:bookmarkStart w:id="50" w:name="_Toc101158387"/>
      <w:r w:rsidRPr="00DC3925">
        <w:t>Kameramoduuli</w:t>
      </w:r>
      <w:bookmarkEnd w:id="50"/>
    </w:p>
    <w:p w:rsidR="00444376" w:rsidRPr="00DC3925" w:rsidRDefault="00EE7D25" w:rsidP="00444376">
      <w:pPr>
        <w:pStyle w:val="BodyText"/>
        <w:rPr>
          <w:lang w:val="fi-FI"/>
        </w:rPr>
      </w:pPr>
      <w:r w:rsidRPr="00DC3925">
        <w:rPr>
          <w:lang w:val="fi-FI"/>
        </w:rPr>
        <w:t xml:space="preserve">Tässä kappaleessa kerron SICSURFIS-spektrikameran käyttämästä kameramoduulista. </w:t>
      </w:r>
      <w:r w:rsidR="00444376" w:rsidRPr="00DC3925">
        <w:rPr>
          <w:lang w:val="fi-FI"/>
        </w:rPr>
        <w:t xml:space="preserve">Spektrikamerassa on Basler Dart USB3 </w:t>
      </w:r>
      <w:r w:rsidR="00A61829" w:rsidRPr="00DC3925">
        <w:rPr>
          <w:lang w:val="fi-FI"/>
        </w:rPr>
        <w:t xml:space="preserve">daA2500-14uc </w:t>
      </w:r>
      <w:r w:rsidR="00444376" w:rsidRPr="00DC3925">
        <w:rPr>
          <w:lang w:val="fi-FI"/>
        </w:rPr>
        <w:t>kameramoduuli ja se sisältää OnSemi MT9P031 kamera</w:t>
      </w:r>
      <w:r w:rsidR="00A61829" w:rsidRPr="00DC3925">
        <w:rPr>
          <w:lang w:val="fi-FI"/>
        </w:rPr>
        <w:t>kennon (Suomen Akatemia, 2019). Seuraavat kuvat esittävät kameramoduulin fyysisen ulkoasun.</w:t>
      </w:r>
    </w:p>
    <w:p w:rsidR="00444376" w:rsidRPr="00DC392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DC3925" w:rsidTr="008A72FC">
        <w:tc>
          <w:tcPr>
            <w:tcW w:w="3114" w:type="dxa"/>
          </w:tcPr>
          <w:p w:rsidR="00F87DD6" w:rsidRPr="00DC3925" w:rsidRDefault="00F87DD6" w:rsidP="00A76035">
            <w:pPr>
              <w:pStyle w:val="BodyText"/>
              <w:jc w:val="right"/>
              <w:rPr>
                <w:lang w:val="fi-FI"/>
              </w:rPr>
            </w:pPr>
            <w:r w:rsidRPr="00DC3925">
              <w:rPr>
                <w:noProof/>
                <w:lang w:val="fi-FI"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11531" cy="1698946"/>
                          </a:xfrm>
                          <a:prstGeom prst="rect">
                            <a:avLst/>
                          </a:prstGeom>
                        </pic:spPr>
                      </pic:pic>
                    </a:graphicData>
                  </a:graphic>
                </wp:inline>
              </w:drawing>
            </w:r>
          </w:p>
        </w:tc>
        <w:tc>
          <w:tcPr>
            <w:tcW w:w="1984" w:type="dxa"/>
          </w:tcPr>
          <w:p w:rsidR="00F87DD6" w:rsidRPr="00DC3925" w:rsidRDefault="00F87DD6" w:rsidP="00A76035">
            <w:pPr>
              <w:pStyle w:val="BodyText"/>
              <w:jc w:val="center"/>
              <w:rPr>
                <w:lang w:val="fi-FI"/>
              </w:rPr>
            </w:pPr>
            <w:r w:rsidRPr="00DC3925">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70089" cy="1713416"/>
                          </a:xfrm>
                          <a:prstGeom prst="rect">
                            <a:avLst/>
                          </a:prstGeom>
                        </pic:spPr>
                      </pic:pic>
                    </a:graphicData>
                  </a:graphic>
                </wp:inline>
              </w:drawing>
            </w:r>
          </w:p>
        </w:tc>
        <w:tc>
          <w:tcPr>
            <w:tcW w:w="3396" w:type="dxa"/>
          </w:tcPr>
          <w:p w:rsidR="00F87DD6" w:rsidRPr="00DC3925" w:rsidRDefault="00A76035" w:rsidP="00444376">
            <w:pPr>
              <w:pStyle w:val="BodyText"/>
              <w:rPr>
                <w:lang w:val="fi-FI"/>
              </w:rPr>
            </w:pPr>
            <w:r w:rsidRPr="00DC392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50672" cy="1731981"/>
                          </a:xfrm>
                          <a:prstGeom prst="rect">
                            <a:avLst/>
                          </a:prstGeom>
                        </pic:spPr>
                      </pic:pic>
                    </a:graphicData>
                  </a:graphic>
                </wp:inline>
              </w:drawing>
            </w:r>
          </w:p>
        </w:tc>
      </w:tr>
    </w:tbl>
    <w:p w:rsidR="00A61829" w:rsidRPr="00DC3925" w:rsidRDefault="008A015E" w:rsidP="00A61829">
      <w:pPr>
        <w:pStyle w:val="Caption"/>
        <w:rPr>
          <w:b w:val="0"/>
        </w:rPr>
      </w:pPr>
      <w:bookmarkStart w:id="51" w:name="_Toc10115844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25</w:t>
      </w:r>
      <w:r w:rsidRPr="00DC3925">
        <w:rPr>
          <w:noProof/>
        </w:rPr>
        <w:fldChar w:fldCharType="end"/>
      </w:r>
      <w:r w:rsidRPr="00DC3925">
        <w:t>.</w:t>
      </w:r>
      <w:r w:rsidRPr="00DC3925">
        <w:rPr>
          <w:b w:val="0"/>
        </w:rPr>
        <w:tab/>
        <w:t>Basler Dart USB3 daA2500-14uc kameramoduuli kuvattuna takaa, sivulta ja edestä.</w:t>
      </w:r>
      <w:bookmarkEnd w:id="51"/>
    </w:p>
    <w:p w:rsidR="00A61829" w:rsidRPr="00DC3925" w:rsidRDefault="00A61829" w:rsidP="00A61829">
      <w:r w:rsidRPr="00DC3925">
        <w:t>Baslerin (2022) mukaan Basler dart USB 3.0 kameramoduulien suunnittelutavoitteena on ollut minimaalinen fyysinen koko, vähäinen paino ja vähäinen virrankulutus. Seuraavassa taulukossa on lueteltu kameramodulin tärkeimmät ominaisuudet.</w:t>
      </w:r>
    </w:p>
    <w:p w:rsidR="002A4E38" w:rsidRPr="00DC3925" w:rsidRDefault="002A4E38" w:rsidP="002A4E38">
      <w:pPr>
        <w:pStyle w:val="Caption"/>
        <w:rPr>
          <w:b w:val="0"/>
        </w:rPr>
      </w:pPr>
      <w:bookmarkStart w:id="52" w:name="_Toc10115847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E446D">
        <w:rPr>
          <w:noProof/>
        </w:rPr>
        <w:t>4</w:t>
      </w:r>
      <w:r w:rsidRPr="00DC3925">
        <w:rPr>
          <w:noProof/>
        </w:rPr>
        <w:fldChar w:fldCharType="end"/>
      </w:r>
      <w:r w:rsidRPr="00DC3925">
        <w:t>.</w:t>
      </w:r>
      <w:r w:rsidRPr="00DC3925">
        <w:rPr>
          <w:b w:val="0"/>
        </w:rPr>
        <w:tab/>
        <w:t>Basler Dart USB3 daA2500-14uc kameramodulin ominaisuudet (Basler 2022, Area Scan Cameras/Models/Basler dart USB 3.0).</w:t>
      </w:r>
      <w:bookmarkEnd w:id="52"/>
    </w:p>
    <w:tbl>
      <w:tblPr>
        <w:tblStyle w:val="TableGrid"/>
        <w:tblW w:w="0" w:type="auto"/>
        <w:tblLook w:val="04A0" w:firstRow="1" w:lastRow="0" w:firstColumn="1" w:lastColumn="0" w:noHBand="0" w:noVBand="1"/>
      </w:tblPr>
      <w:tblGrid>
        <w:gridCol w:w="4247"/>
        <w:gridCol w:w="4247"/>
      </w:tblGrid>
      <w:tr w:rsidR="002A4E38" w:rsidRPr="00DC3925" w:rsidTr="00280C0E">
        <w:tc>
          <w:tcPr>
            <w:tcW w:w="4247" w:type="dxa"/>
          </w:tcPr>
          <w:p w:rsidR="002A4E38" w:rsidRPr="00DC3925" w:rsidRDefault="003D4AC4" w:rsidP="00280C0E">
            <w:pPr>
              <w:pStyle w:val="BodyText"/>
              <w:rPr>
                <w:lang w:val="fi-FI"/>
              </w:rPr>
            </w:pPr>
            <w:r w:rsidRPr="00DC3925">
              <w:rPr>
                <w:lang w:val="fi-FI"/>
              </w:rPr>
              <w:t>Anturityyppi</w:t>
            </w:r>
          </w:p>
        </w:tc>
        <w:tc>
          <w:tcPr>
            <w:tcW w:w="4247" w:type="dxa"/>
          </w:tcPr>
          <w:p w:rsidR="002A4E38" w:rsidRPr="00DC3925" w:rsidRDefault="003D4AC4" w:rsidP="00280C0E">
            <w:pPr>
              <w:pStyle w:val="BodyText"/>
              <w:rPr>
                <w:lang w:val="fi-FI"/>
              </w:rPr>
            </w:pPr>
            <w:r w:rsidRPr="00DC3925">
              <w:rPr>
                <w:lang w:val="fi-FI"/>
              </w:rPr>
              <w:t>OnSemi MT9P031</w:t>
            </w:r>
          </w:p>
        </w:tc>
      </w:tr>
      <w:tr w:rsidR="003D4AC4" w:rsidRPr="00DC3925" w:rsidTr="00280C0E">
        <w:tc>
          <w:tcPr>
            <w:tcW w:w="4247" w:type="dxa"/>
          </w:tcPr>
          <w:p w:rsidR="003D4AC4" w:rsidRPr="00DC3925" w:rsidRDefault="003D4AC4" w:rsidP="003D4AC4">
            <w:pPr>
              <w:pStyle w:val="BodyText"/>
              <w:rPr>
                <w:lang w:val="fi-FI"/>
              </w:rPr>
            </w:pPr>
            <w:r w:rsidRPr="00DC3925">
              <w:rPr>
                <w:lang w:val="fi-FI"/>
              </w:rPr>
              <w:t>Liitäntä</w:t>
            </w:r>
          </w:p>
        </w:tc>
        <w:tc>
          <w:tcPr>
            <w:tcW w:w="4247" w:type="dxa"/>
          </w:tcPr>
          <w:p w:rsidR="003D4AC4" w:rsidRPr="00DC3925" w:rsidRDefault="003D4AC4" w:rsidP="003D4AC4">
            <w:pPr>
              <w:pStyle w:val="BodyText"/>
              <w:rPr>
                <w:lang w:val="fi-FI"/>
              </w:rPr>
            </w:pPr>
            <w:r w:rsidRPr="00DC3925">
              <w:rPr>
                <w:lang w:val="fi-FI"/>
              </w:rPr>
              <w:t>USB 3.0</w:t>
            </w:r>
          </w:p>
        </w:tc>
      </w:tr>
      <w:tr w:rsidR="003D4AC4" w:rsidRPr="00DC3925" w:rsidTr="00280C0E">
        <w:tc>
          <w:tcPr>
            <w:tcW w:w="4247" w:type="dxa"/>
          </w:tcPr>
          <w:p w:rsidR="003D4AC4" w:rsidRPr="00DC3925" w:rsidRDefault="003D4AC4" w:rsidP="003D4AC4">
            <w:pPr>
              <w:pStyle w:val="BodyText"/>
              <w:rPr>
                <w:lang w:val="fi-FI"/>
              </w:rPr>
            </w:pPr>
            <w:r w:rsidRPr="00DC3925">
              <w:rPr>
                <w:lang w:val="fi-FI"/>
              </w:rPr>
              <w:t>Tehonkulutus</w:t>
            </w:r>
          </w:p>
        </w:tc>
        <w:tc>
          <w:tcPr>
            <w:tcW w:w="4247" w:type="dxa"/>
          </w:tcPr>
          <w:p w:rsidR="003D4AC4" w:rsidRPr="00DC3925" w:rsidRDefault="003D4AC4" w:rsidP="003D4AC4">
            <w:pPr>
              <w:pStyle w:val="BodyText"/>
              <w:rPr>
                <w:lang w:val="fi-FI"/>
              </w:rPr>
            </w:pPr>
            <w:r w:rsidRPr="00DC3925">
              <w:rPr>
                <w:lang w:val="fi-FI"/>
              </w:rPr>
              <w:t>~1.3W @ 5VDC</w:t>
            </w:r>
          </w:p>
        </w:tc>
      </w:tr>
      <w:tr w:rsidR="003D4AC4" w:rsidRPr="00514855" w:rsidTr="00280C0E">
        <w:tc>
          <w:tcPr>
            <w:tcW w:w="4247" w:type="dxa"/>
          </w:tcPr>
          <w:p w:rsidR="003D4AC4" w:rsidRPr="00DC3925" w:rsidRDefault="003D4AC4" w:rsidP="003D4AC4">
            <w:pPr>
              <w:pStyle w:val="BodyText"/>
              <w:rPr>
                <w:lang w:val="fi-FI"/>
              </w:rPr>
            </w:pPr>
            <w:r w:rsidRPr="00DC3925">
              <w:rPr>
                <w:lang w:val="fi-FI"/>
              </w:rPr>
              <w:t>Koko</w:t>
            </w:r>
          </w:p>
        </w:tc>
        <w:tc>
          <w:tcPr>
            <w:tcW w:w="4247" w:type="dxa"/>
          </w:tcPr>
          <w:p w:rsidR="003D4AC4" w:rsidRPr="00514855" w:rsidRDefault="003D4AC4" w:rsidP="003D4AC4">
            <w:pPr>
              <w:pStyle w:val="BodyText"/>
              <w:rPr>
                <w:lang w:val="en-US"/>
              </w:rPr>
            </w:pPr>
            <w:r w:rsidRPr="00514855">
              <w:rPr>
                <w:lang w:val="en-US"/>
              </w:rPr>
              <w:t>20 mm x 29 mm x 29 mm (S / CS mount)</w:t>
            </w:r>
            <w:r w:rsidRPr="00514855">
              <w:rPr>
                <w:lang w:val="en-US"/>
              </w:rPr>
              <w:br/>
              <w:t>7.2 mm x 27 mm x 27 mm (piirilevymalli)</w:t>
            </w:r>
          </w:p>
        </w:tc>
      </w:tr>
      <w:tr w:rsidR="003D4AC4" w:rsidRPr="00514855" w:rsidTr="00280C0E">
        <w:tc>
          <w:tcPr>
            <w:tcW w:w="4247" w:type="dxa"/>
          </w:tcPr>
          <w:p w:rsidR="003D4AC4" w:rsidRPr="00DC3925" w:rsidRDefault="003D4AC4" w:rsidP="003D4AC4">
            <w:pPr>
              <w:pStyle w:val="BodyText"/>
              <w:rPr>
                <w:lang w:val="fi-FI"/>
              </w:rPr>
            </w:pPr>
            <w:r w:rsidRPr="00DC3925">
              <w:rPr>
                <w:lang w:val="fi-FI"/>
              </w:rPr>
              <w:t>Paino</w:t>
            </w:r>
          </w:p>
        </w:tc>
        <w:tc>
          <w:tcPr>
            <w:tcW w:w="4247" w:type="dxa"/>
          </w:tcPr>
          <w:p w:rsidR="003D4AC4" w:rsidRPr="00514855" w:rsidRDefault="003D4AC4" w:rsidP="003D4AC4">
            <w:pPr>
              <w:pStyle w:val="BodyText"/>
              <w:jc w:val="left"/>
              <w:rPr>
                <w:lang w:val="en-US"/>
              </w:rPr>
            </w:pPr>
            <w:r w:rsidRPr="00514855">
              <w:rPr>
                <w:lang w:val="en-US"/>
              </w:rPr>
              <w:t>&lt; 15 g (S / CS mount)</w:t>
            </w:r>
            <w:r w:rsidRPr="00514855">
              <w:rPr>
                <w:lang w:val="en-US"/>
              </w:rPr>
              <w:br/>
              <w:t>&lt; 5 g (piirilevymalli)</w:t>
            </w:r>
          </w:p>
        </w:tc>
      </w:tr>
    </w:tbl>
    <w:p w:rsidR="008A015E" w:rsidRPr="00514855" w:rsidRDefault="008A015E" w:rsidP="008A015E">
      <w:pPr>
        <w:rPr>
          <w:lang w:val="en-US"/>
        </w:rPr>
      </w:pPr>
    </w:p>
    <w:p w:rsidR="00A61829" w:rsidRPr="00DC3925" w:rsidRDefault="00A61829" w:rsidP="008A015E">
      <w:r w:rsidRPr="00DC3925">
        <w:t>Kameramoduuli sisältää OnSemi MT9P031 kamerakennon, jonka tärkeimmät ominaisuudet on lueteltu seuraavassa taulukossa.</w:t>
      </w:r>
    </w:p>
    <w:p w:rsidR="00B77C72" w:rsidRPr="00DC3925" w:rsidRDefault="00B77C72" w:rsidP="00B77C72">
      <w:pPr>
        <w:pStyle w:val="Caption"/>
        <w:rPr>
          <w:b w:val="0"/>
        </w:rPr>
      </w:pPr>
      <w:bookmarkStart w:id="53" w:name="_Toc10115847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E446D">
        <w:rPr>
          <w:noProof/>
        </w:rPr>
        <w:t>5</w:t>
      </w:r>
      <w:r w:rsidRPr="00DC3925">
        <w:rPr>
          <w:noProof/>
        </w:rPr>
        <w:fldChar w:fldCharType="end"/>
      </w:r>
      <w:r w:rsidRPr="00DC3925">
        <w:t>.</w:t>
      </w:r>
      <w:r w:rsidRPr="00DC3925">
        <w:rPr>
          <w:b w:val="0"/>
        </w:rPr>
        <w:tab/>
        <w:t>M</w:t>
      </w:r>
      <w:r w:rsidR="00CE6F23" w:rsidRPr="00DC3925">
        <w:rPr>
          <w:b w:val="0"/>
        </w:rPr>
        <w:t xml:space="preserve">T9P031 kamerakennon </w:t>
      </w:r>
      <w:r w:rsidRPr="00DC3925">
        <w:rPr>
          <w:b w:val="0"/>
        </w:rPr>
        <w:t>ominaisuudet (ONSEMI 2021, s. 1).</w:t>
      </w:r>
      <w:bookmarkEnd w:id="53"/>
    </w:p>
    <w:tbl>
      <w:tblPr>
        <w:tblStyle w:val="TableGrid"/>
        <w:tblW w:w="0" w:type="auto"/>
        <w:tblLook w:val="04A0" w:firstRow="1" w:lastRow="0" w:firstColumn="1" w:lastColumn="0" w:noHBand="0" w:noVBand="1"/>
      </w:tblPr>
      <w:tblGrid>
        <w:gridCol w:w="4247"/>
        <w:gridCol w:w="4247"/>
      </w:tblGrid>
      <w:tr w:rsidR="00B77C72" w:rsidRPr="00DC3925" w:rsidTr="00280C0E">
        <w:tc>
          <w:tcPr>
            <w:tcW w:w="4247" w:type="dxa"/>
          </w:tcPr>
          <w:p w:rsidR="00B77C72" w:rsidRPr="00DC3925" w:rsidRDefault="00912140" w:rsidP="00B77C72">
            <w:pPr>
              <w:pStyle w:val="BodyText"/>
              <w:rPr>
                <w:lang w:val="fi-FI"/>
              </w:rPr>
            </w:pPr>
            <w:r w:rsidRPr="00DC3925">
              <w:rPr>
                <w:lang w:val="fi-FI"/>
              </w:rPr>
              <w:t>Tyyppi</w:t>
            </w:r>
          </w:p>
        </w:tc>
        <w:tc>
          <w:tcPr>
            <w:tcW w:w="4247" w:type="dxa"/>
          </w:tcPr>
          <w:p w:rsidR="00B77C72" w:rsidRPr="00DC3925" w:rsidRDefault="00912140" w:rsidP="00280C0E">
            <w:pPr>
              <w:pStyle w:val="BodyText"/>
              <w:rPr>
                <w:lang w:val="fi-FI"/>
              </w:rPr>
            </w:pPr>
            <w:r w:rsidRPr="00DC3925">
              <w:rPr>
                <w:lang w:val="fi-FI"/>
              </w:rPr>
              <w:t>CMOS active pixel</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Kuvausala</w:t>
            </w:r>
          </w:p>
        </w:tc>
        <w:tc>
          <w:tcPr>
            <w:tcW w:w="4247" w:type="dxa"/>
          </w:tcPr>
          <w:p w:rsidR="00912140" w:rsidRPr="00DC3925" w:rsidRDefault="00912140" w:rsidP="00912140">
            <w:pPr>
              <w:pStyle w:val="BodyText"/>
              <w:rPr>
                <w:lang w:val="fi-FI"/>
              </w:rPr>
            </w:pPr>
            <w:r w:rsidRPr="00DC3925">
              <w:rPr>
                <w:lang w:val="fi-FI"/>
              </w:rPr>
              <w:t>5.7 mm (H) x 4.28 mm (V)</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Kuvausalan pikselimäärä</w:t>
            </w:r>
          </w:p>
        </w:tc>
        <w:tc>
          <w:tcPr>
            <w:tcW w:w="4247" w:type="dxa"/>
          </w:tcPr>
          <w:p w:rsidR="00912140" w:rsidRPr="00DC3925" w:rsidRDefault="00912140" w:rsidP="00912140">
            <w:pPr>
              <w:pStyle w:val="BodyText"/>
              <w:rPr>
                <w:lang w:val="fi-FI"/>
              </w:rPr>
            </w:pPr>
            <w:r w:rsidRPr="00DC3925">
              <w:rPr>
                <w:lang w:val="fi-FI"/>
              </w:rPr>
              <w:t>2592 (H) x 1944 (V)</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Pikselin koko</w:t>
            </w:r>
          </w:p>
        </w:tc>
        <w:tc>
          <w:tcPr>
            <w:tcW w:w="4247" w:type="dxa"/>
          </w:tcPr>
          <w:p w:rsidR="00912140" w:rsidRPr="00DC3925" w:rsidRDefault="00912140" w:rsidP="00912140">
            <w:pPr>
              <w:pStyle w:val="BodyText"/>
              <w:rPr>
                <w:lang w:val="fi-FI"/>
              </w:rPr>
            </w:pPr>
            <w:r w:rsidRPr="00DC3925">
              <w:rPr>
                <w:lang w:val="fi-FI"/>
              </w:rPr>
              <w:t xml:space="preserve">2.2 </w:t>
            </w:r>
            <w:r w:rsidRPr="00DC3925">
              <w:rPr>
                <w:rFonts w:cstheme="minorHAnsi"/>
                <w:lang w:val="fi-FI"/>
              </w:rPr>
              <w:t>μ</w:t>
            </w:r>
            <w:r w:rsidRPr="00DC3925">
              <w:rPr>
                <w:lang w:val="fi-FI"/>
              </w:rPr>
              <w:t xml:space="preserve">m x 2.2 </w:t>
            </w:r>
            <w:r w:rsidRPr="00DC3925">
              <w:rPr>
                <w:rFonts w:cstheme="minorHAnsi"/>
                <w:lang w:val="fi-FI"/>
              </w:rPr>
              <w:t>μ</w:t>
            </w:r>
            <w:r w:rsidRPr="00DC3925">
              <w:rPr>
                <w:lang w:val="fi-FI"/>
              </w:rPr>
              <w:t>m</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A/D-muunnoksen resoluutio</w:t>
            </w:r>
          </w:p>
        </w:tc>
        <w:tc>
          <w:tcPr>
            <w:tcW w:w="4247" w:type="dxa"/>
          </w:tcPr>
          <w:p w:rsidR="00912140" w:rsidRPr="00DC3925" w:rsidRDefault="00912140" w:rsidP="00912140">
            <w:pPr>
              <w:pStyle w:val="BodyText"/>
              <w:rPr>
                <w:lang w:val="fi-FI"/>
              </w:rPr>
            </w:pPr>
            <w:r w:rsidRPr="00DC3925">
              <w:rPr>
                <w:lang w:val="fi-FI"/>
              </w:rPr>
              <w:t>12-bittiä</w:t>
            </w:r>
          </w:p>
        </w:tc>
      </w:tr>
    </w:tbl>
    <w:p w:rsidR="00185B6F" w:rsidRPr="00DC3925" w:rsidRDefault="00185B6F" w:rsidP="00444376">
      <w:pPr>
        <w:pStyle w:val="BodyText"/>
        <w:rPr>
          <w:lang w:val="fi-FI"/>
        </w:rPr>
      </w:pPr>
    </w:p>
    <w:p w:rsidR="00881F55" w:rsidRPr="00DC3925" w:rsidRDefault="00A61829" w:rsidP="00A61829">
      <w:pPr>
        <w:pStyle w:val="BodyText"/>
        <w:rPr>
          <w:lang w:val="fi-FI"/>
        </w:rPr>
      </w:pPr>
      <w:r w:rsidRPr="00DC3925">
        <w:rPr>
          <w:lang w:val="fi-FI"/>
        </w:rPr>
        <w:t>Baslerin (2022) mukaan kameramoduulin spektrivaste on seuraavan kuvan mukainen.</w:t>
      </w:r>
    </w:p>
    <w:p w:rsidR="00881F55" w:rsidRPr="00DC3925" w:rsidRDefault="00881F55" w:rsidP="00444376">
      <w:pPr>
        <w:spacing w:line="240" w:lineRule="auto"/>
        <w:jc w:val="left"/>
      </w:pPr>
      <w:r w:rsidRPr="00DC3925">
        <w:rPr>
          <w:noProof/>
          <w:lang w:eastAsia="fi-FI" w:bidi="ar-SA"/>
        </w:rPr>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881F55" w:rsidRPr="00DC3925" w:rsidRDefault="00881F55" w:rsidP="00881F55">
      <w:pPr>
        <w:pStyle w:val="Caption"/>
        <w:rPr>
          <w:b w:val="0"/>
        </w:rPr>
      </w:pPr>
      <w:r w:rsidRPr="00DC3925">
        <w:t xml:space="preserve"> </w:t>
      </w:r>
      <w:bookmarkStart w:id="54" w:name="_Toc10115844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26</w:t>
      </w:r>
      <w:r w:rsidRPr="00DC3925">
        <w:rPr>
          <w:noProof/>
        </w:rPr>
        <w:fldChar w:fldCharType="end"/>
      </w:r>
      <w:r w:rsidRPr="00DC3925">
        <w:t>.</w:t>
      </w:r>
      <w:r w:rsidRPr="00DC3925">
        <w:rPr>
          <w:b w:val="0"/>
        </w:rPr>
        <w:tab/>
        <w:t>Spektrikamerassa käytetyn kamerakennon spektrivaste</w:t>
      </w:r>
      <w:r w:rsidR="00EE7D25" w:rsidRPr="00DC3925">
        <w:rPr>
          <w:b w:val="0"/>
        </w:rPr>
        <w:t xml:space="preserve"> (Basler 2022, Area Scan Cameras/Models/Basler dart USB 3.0/daA2500-14uc)</w:t>
      </w:r>
      <w:r w:rsidRPr="00DC3925">
        <w:rPr>
          <w:b w:val="0"/>
        </w:rPr>
        <w:t>.</w:t>
      </w:r>
      <w:bookmarkEnd w:id="54"/>
    </w:p>
    <w:p w:rsidR="00450A76" w:rsidRPr="00DC3925" w:rsidRDefault="00A61829" w:rsidP="00881F55">
      <w:r w:rsidRPr="00DC3925">
        <w:t>Spektrikameran kanssa käytettäessä kameramoduulilta pyydetään kuvadata ”BayerGB12”-formaatissa (tästä lähteenä Ilkan esimerkkiskripti). Seuraava kuva esittää BayerGB12-formaatin Genicam-standardin mukaisesti.</w:t>
      </w:r>
    </w:p>
    <w:p w:rsidR="00450A76" w:rsidRPr="00DC3925" w:rsidRDefault="00450A76" w:rsidP="00450A76">
      <w:pPr>
        <w:jc w:val="center"/>
      </w:pPr>
      <w:r w:rsidRPr="00DC3925">
        <w:rPr>
          <w:noProof/>
          <w:lang w:eastAsia="fi-FI" w:bidi="ar-SA"/>
        </w:rPr>
        <w:lastRenderedPageBreak/>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67737" cy="2965502"/>
                    </a:xfrm>
                    <a:prstGeom prst="rect">
                      <a:avLst/>
                    </a:prstGeom>
                  </pic:spPr>
                </pic:pic>
              </a:graphicData>
            </a:graphic>
          </wp:inline>
        </w:drawing>
      </w:r>
    </w:p>
    <w:p w:rsidR="00450A76" w:rsidRPr="00DC3925" w:rsidRDefault="00450A76" w:rsidP="00450A76">
      <w:pPr>
        <w:pStyle w:val="Caption"/>
        <w:rPr>
          <w:b w:val="0"/>
        </w:rPr>
      </w:pPr>
      <w:bookmarkStart w:id="55" w:name="_Toc10115844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27</w:t>
      </w:r>
      <w:r w:rsidRPr="00DC3925">
        <w:rPr>
          <w:noProof/>
        </w:rPr>
        <w:fldChar w:fldCharType="end"/>
      </w:r>
      <w:r w:rsidRPr="00DC3925">
        <w:t>.</w:t>
      </w:r>
      <w:r w:rsidRPr="00DC3925">
        <w:rPr>
          <w:b w:val="0"/>
        </w:rPr>
        <w:tab/>
        <w:t>Kameramoduulin BayerGB12-formaatin kuvaus</w:t>
      </w:r>
      <w:r w:rsidR="00A4777C" w:rsidRPr="00DC3925">
        <w:rPr>
          <w:b w:val="0"/>
        </w:rPr>
        <w:t xml:space="preserve"> (Genicam 2016, s. 19).</w:t>
      </w:r>
      <w:bookmarkEnd w:id="55"/>
    </w:p>
    <w:p w:rsidR="00654AC2" w:rsidRPr="00DC3925" w:rsidRDefault="00A61829" w:rsidP="00881F55">
      <w:r w:rsidRPr="00DC392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DC3925" w:rsidRDefault="008F5A35" w:rsidP="00881F55">
      <w:r w:rsidRPr="00DC392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165225"/>
                    </a:xfrm>
                    <a:prstGeom prst="rect">
                      <a:avLst/>
                    </a:prstGeom>
                  </pic:spPr>
                </pic:pic>
              </a:graphicData>
            </a:graphic>
          </wp:inline>
        </w:drawing>
      </w:r>
    </w:p>
    <w:p w:rsidR="008F5A35" w:rsidRPr="00DC3925" w:rsidRDefault="008F5A35" w:rsidP="008F5A35">
      <w:pPr>
        <w:pStyle w:val="Caption"/>
        <w:rPr>
          <w:b w:val="0"/>
        </w:rPr>
      </w:pPr>
      <w:bookmarkStart w:id="56" w:name="_Toc10115844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28</w:t>
      </w:r>
      <w:r w:rsidRPr="00DC3925">
        <w:rPr>
          <w:noProof/>
        </w:rPr>
        <w:fldChar w:fldCharType="end"/>
      </w:r>
      <w:r w:rsidRPr="00DC3925">
        <w:t>.</w:t>
      </w:r>
      <w:r w:rsidRPr="00DC3925">
        <w:rPr>
          <w:b w:val="0"/>
        </w:rPr>
        <w:tab/>
      </w:r>
      <w:r w:rsidR="00A61829" w:rsidRPr="00DC3925">
        <w:rPr>
          <w:b w:val="0"/>
        </w:rPr>
        <w:t>12-bittisen p</w:t>
      </w:r>
      <w:r w:rsidRPr="00DC3925">
        <w:rPr>
          <w:b w:val="0"/>
        </w:rPr>
        <w:t>ikseli</w:t>
      </w:r>
      <w:r w:rsidR="00A61829" w:rsidRPr="00DC3925">
        <w:rPr>
          <w:b w:val="0"/>
        </w:rPr>
        <w:t>n lukuarvon</w:t>
      </w:r>
      <w:r w:rsidRPr="00DC3925">
        <w:rPr>
          <w:b w:val="0"/>
        </w:rPr>
        <w:t xml:space="preserve"> sijoittuminen kameramoduulilta luettavassa datatavuissa BayerGB12-formaatissa (</w:t>
      </w:r>
      <w:r w:rsidR="00967E0A" w:rsidRPr="00DC3925">
        <w:rPr>
          <w:b w:val="0"/>
        </w:rPr>
        <w:t xml:space="preserve">Basler </w:t>
      </w:r>
      <w:r w:rsidR="00267E9E" w:rsidRPr="00DC3925">
        <w:rPr>
          <w:b w:val="0"/>
        </w:rPr>
        <w:t>2022,</w:t>
      </w:r>
      <w:r w:rsidRPr="00DC3925">
        <w:rPr>
          <w:b w:val="0"/>
        </w:rPr>
        <w:t xml:space="preserve"> </w:t>
      </w:r>
      <w:r w:rsidR="00267E9E" w:rsidRPr="00DC3925">
        <w:rPr>
          <w:b w:val="0"/>
        </w:rPr>
        <w:t>Area Scan Cameras/Pixel Format</w:t>
      </w:r>
      <w:r w:rsidRPr="00DC3925">
        <w:rPr>
          <w:b w:val="0"/>
        </w:rPr>
        <w:t>).</w:t>
      </w:r>
      <w:bookmarkEnd w:id="56"/>
    </w:p>
    <w:p w:rsidR="00444376" w:rsidRPr="00DC3925" w:rsidRDefault="00444376" w:rsidP="00444376">
      <w:pPr>
        <w:spacing w:line="240" w:lineRule="auto"/>
        <w:jc w:val="left"/>
        <w:rPr>
          <w:rFonts w:eastAsia="Microsoft YaHei"/>
          <w:b/>
          <w:bCs/>
          <w:sz w:val="28"/>
          <w:szCs w:val="32"/>
        </w:rPr>
      </w:pPr>
      <w:r w:rsidRPr="00DC3925">
        <w:br w:type="page"/>
      </w:r>
    </w:p>
    <w:p w:rsidR="00444376" w:rsidRPr="00DC3925" w:rsidRDefault="00EE6F5A" w:rsidP="00444376">
      <w:pPr>
        <w:pStyle w:val="Heading3"/>
      </w:pPr>
      <w:bookmarkStart w:id="57" w:name="_Toc101158388"/>
      <w:r w:rsidRPr="00DC3925">
        <w:lastRenderedPageBreak/>
        <w:t xml:space="preserve">MEMS FPI </w:t>
      </w:r>
      <w:r w:rsidR="00444376" w:rsidRPr="00DC3925">
        <w:t>suodatin</w:t>
      </w:r>
      <w:bookmarkEnd w:id="57"/>
    </w:p>
    <w:p w:rsidR="00872A3D" w:rsidRPr="00DC3925" w:rsidRDefault="00872A3D" w:rsidP="00CE2CD0">
      <w:pPr>
        <w:pStyle w:val="BodyText"/>
        <w:rPr>
          <w:lang w:val="fi-FI"/>
        </w:rPr>
      </w:pPr>
      <w:r w:rsidRPr="00DC3925">
        <w:rPr>
          <w:lang w:val="fi-FI"/>
        </w:rPr>
        <w:t>Tässä kappaleessa kerron tarkemmin SICSURFIS-spektrikameran tärkeimmän osan eli valoa sen aallonpituuden mukaan suodattavan MEMS-tekniikalla toteutetun Fabry-Perot interferometri</w:t>
      </w:r>
      <w:r w:rsidR="00760130" w:rsidRPr="00DC3925">
        <w:rPr>
          <w:lang w:val="fi-FI"/>
        </w:rPr>
        <w:t>sta (MFPI).</w:t>
      </w:r>
    </w:p>
    <w:p w:rsidR="00CE2CD0" w:rsidRPr="00DC3925" w:rsidRDefault="00CE2CD0" w:rsidP="00CE2CD0">
      <w:pPr>
        <w:pStyle w:val="BodyText"/>
        <w:rPr>
          <w:lang w:val="fi-FI"/>
        </w:rPr>
      </w:pPr>
      <w:r w:rsidRPr="00DC3925">
        <w:rPr>
          <w:lang w:val="fi-FI"/>
        </w:rPr>
        <w:t xml:space="preserve">Seuraavassa valokuvassa näkyy oikealla SICSURFIS-tutkimushankkeen MEMS-teknologialla toteutettu MFPI-suodatin ja vasemmalla puolella sen eteen kiinnitettava kansilevy (Suomen Akatemia, 2019, s. 12). </w:t>
      </w:r>
    </w:p>
    <w:p w:rsidR="00CE2CD0" w:rsidRPr="00DC3925" w:rsidRDefault="00CE2CD0" w:rsidP="00CE2CD0">
      <w:pPr>
        <w:pStyle w:val="Image"/>
      </w:pPr>
      <w:r w:rsidRPr="00DC3925">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50">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DC3925" w:rsidRDefault="00CE2CD0" w:rsidP="00CE2CD0">
      <w:pPr>
        <w:pStyle w:val="Caption"/>
        <w:rPr>
          <w:b w:val="0"/>
        </w:rPr>
      </w:pPr>
      <w:bookmarkStart w:id="58" w:name="_Toc10115845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29</w:t>
      </w:r>
      <w:r w:rsidRPr="00DC3925">
        <w:rPr>
          <w:noProof/>
        </w:rPr>
        <w:fldChar w:fldCharType="end"/>
      </w:r>
      <w:r w:rsidRPr="00DC3925">
        <w:t>.</w:t>
      </w:r>
      <w:r w:rsidRPr="00DC3925">
        <w:rPr>
          <w:b w:val="0"/>
        </w:rPr>
        <w:tab/>
        <w:t>Säädettävä AgMFPI-suodatin (Suomen Akatemia, 2019).</w:t>
      </w:r>
      <w:bookmarkEnd w:id="58"/>
    </w:p>
    <w:p w:rsidR="00CE2CD0" w:rsidRPr="00DC3925" w:rsidRDefault="00CE2CD0" w:rsidP="00CE2CD0">
      <w:pPr>
        <w:pStyle w:val="BodyText"/>
        <w:rPr>
          <w:rStyle w:val="Hyperlink"/>
          <w:lang w:val="fi-FI"/>
        </w:rPr>
      </w:pPr>
    </w:p>
    <w:p w:rsidR="0007077B" w:rsidRPr="00DC3925" w:rsidRDefault="00EE6F5A" w:rsidP="00CE2CD0">
      <w:pPr>
        <w:pStyle w:val="BodyText"/>
        <w:rPr>
          <w:rStyle w:val="Hyperlink"/>
          <w:lang w:val="fi-FI"/>
        </w:rPr>
      </w:pPr>
      <w:r w:rsidRPr="00DC3925">
        <w:rPr>
          <w:rStyle w:val="Hyperlink"/>
          <w:lang w:val="fi-FI"/>
        </w:rPr>
        <w:t>Se</w:t>
      </w:r>
      <w:r w:rsidR="00D906C5" w:rsidRPr="00DC3925">
        <w:rPr>
          <w:rStyle w:val="Hyperlink"/>
          <w:lang w:val="fi-FI"/>
        </w:rPr>
        <w:t>uraava kuva havainnollistaa ensin vasemmalla MFPI-suodattimen mekaanisen toiminnan ja sitten oikealla MFPI-suodattimen kerrosmaisen rakenteen ja sähköisen kytkennän.</w:t>
      </w:r>
    </w:p>
    <w:p w:rsidR="0007077B" w:rsidRPr="00DC3925" w:rsidRDefault="0007077B" w:rsidP="00CE2CD0">
      <w:pPr>
        <w:pStyle w:val="BodyText"/>
        <w:rPr>
          <w:lang w:val="fi-FI"/>
        </w:rPr>
      </w:pPr>
      <w:r w:rsidRPr="00DC3925">
        <w:rPr>
          <w:noProof/>
          <w:lang w:val="fi-FI"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960755"/>
                    </a:xfrm>
                    <a:prstGeom prst="rect">
                      <a:avLst/>
                    </a:prstGeom>
                  </pic:spPr>
                </pic:pic>
              </a:graphicData>
            </a:graphic>
          </wp:inline>
        </w:drawing>
      </w:r>
    </w:p>
    <w:p w:rsidR="0007077B" w:rsidRPr="00DC3925" w:rsidRDefault="0007077B" w:rsidP="0007077B">
      <w:pPr>
        <w:pStyle w:val="Caption"/>
        <w:rPr>
          <w:b w:val="0"/>
        </w:rPr>
      </w:pPr>
      <w:bookmarkStart w:id="59" w:name="_Toc10115845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30</w:t>
      </w:r>
      <w:r w:rsidRPr="00DC3925">
        <w:rPr>
          <w:noProof/>
        </w:rPr>
        <w:fldChar w:fldCharType="end"/>
      </w:r>
      <w:r w:rsidRPr="00DC3925">
        <w:t>.</w:t>
      </w:r>
      <w:r w:rsidRPr="00DC3925">
        <w:rPr>
          <w:b w:val="0"/>
        </w:rPr>
        <w:tab/>
        <w:t>Vasemmalla puolella MFPI-suodattimen toimintaperiaate. Oikealla MEMS Fabry-Perot interferometrin</w:t>
      </w:r>
      <w:r w:rsidR="00861372" w:rsidRPr="00DC3925">
        <w:rPr>
          <w:b w:val="0"/>
        </w:rPr>
        <w:t xml:space="preserve"> rakenne</w:t>
      </w:r>
      <w:r w:rsidRPr="00DC3925">
        <w:rPr>
          <w:b w:val="0"/>
        </w:rPr>
        <w:t xml:space="preserve"> (N</w:t>
      </w:r>
      <w:r w:rsidR="00B07266" w:rsidRPr="00DC3925">
        <w:rPr>
          <w:b w:val="0"/>
        </w:rPr>
        <w:t>äsilä ja muut 201</w:t>
      </w:r>
      <w:r w:rsidR="00627D0E" w:rsidRPr="00DC3925">
        <w:rPr>
          <w:b w:val="0"/>
        </w:rPr>
        <w:t>9</w:t>
      </w:r>
      <w:r w:rsidR="00B07266" w:rsidRPr="00DC3925">
        <w:rPr>
          <w:b w:val="0"/>
        </w:rPr>
        <w:t xml:space="preserve">, s. </w:t>
      </w:r>
      <w:r w:rsidR="00627D0E" w:rsidRPr="00DC3925">
        <w:rPr>
          <w:b w:val="0"/>
        </w:rPr>
        <w:t>3</w:t>
      </w:r>
      <w:r w:rsidRPr="00DC3925">
        <w:rPr>
          <w:b w:val="0"/>
        </w:rPr>
        <w:t>).</w:t>
      </w:r>
      <w:bookmarkEnd w:id="59"/>
    </w:p>
    <w:p w:rsidR="0092799A" w:rsidRPr="00DC3925" w:rsidRDefault="0092799A" w:rsidP="0092799A"/>
    <w:p w:rsidR="00D906C5" w:rsidRPr="00DC3925" w:rsidRDefault="00406539" w:rsidP="0007077B">
      <w:pPr>
        <w:pStyle w:val="BodyText"/>
        <w:rPr>
          <w:lang w:val="fi-FI"/>
        </w:rPr>
      </w:pPr>
      <w:r w:rsidRPr="00DC3925">
        <w:rPr>
          <w:lang w:val="fi-FI"/>
        </w:rPr>
        <w:t xml:space="preserve">Kerron seuraavaksi </w:t>
      </w:r>
      <w:r w:rsidR="00605256" w:rsidRPr="00DC3925">
        <w:rPr>
          <w:lang w:val="fi-FI"/>
        </w:rPr>
        <w:t xml:space="preserve">Guon </w:t>
      </w:r>
      <w:r w:rsidR="0072432B" w:rsidRPr="00DC3925">
        <w:rPr>
          <w:lang w:val="fi-FI"/>
        </w:rPr>
        <w:t xml:space="preserve">ja muiden </w:t>
      </w:r>
      <w:r w:rsidR="00760130" w:rsidRPr="00DC3925">
        <w:rPr>
          <w:lang w:val="fi-FI"/>
        </w:rPr>
        <w:t>(2018, s. 5</w:t>
      </w:r>
      <w:r w:rsidR="00B275FB" w:rsidRPr="00DC3925">
        <w:rPr>
          <w:lang w:val="fi-FI"/>
        </w:rPr>
        <w:t>-6</w:t>
      </w:r>
      <w:r w:rsidR="00760130" w:rsidRPr="00DC3925">
        <w:rPr>
          <w:lang w:val="fi-FI"/>
        </w:rPr>
        <w:t xml:space="preserve">) </w:t>
      </w:r>
      <w:r w:rsidRPr="00DC3925">
        <w:rPr>
          <w:lang w:val="fi-FI"/>
        </w:rPr>
        <w:t xml:space="preserve">käyttämän </w:t>
      </w:r>
      <w:r w:rsidR="00B275FB" w:rsidRPr="00DC3925">
        <w:rPr>
          <w:lang w:val="fi-FI"/>
        </w:rPr>
        <w:t>Ag</w:t>
      </w:r>
      <w:r w:rsidR="0072432B" w:rsidRPr="00DC3925">
        <w:rPr>
          <w:lang w:val="fi-FI"/>
        </w:rPr>
        <w:t>MFPI:n valmistus</w:t>
      </w:r>
      <w:r w:rsidRPr="00DC3925">
        <w:rPr>
          <w:lang w:val="fi-FI"/>
        </w:rPr>
        <w:t xml:space="preserve">prosessin ja viittaan samalla jäljempänä esitetyssä kuvassa mainittuihin </w:t>
      </w:r>
      <w:r w:rsidRPr="00DC3925">
        <w:rPr>
          <w:lang w:val="fi-FI"/>
        </w:rPr>
        <w:lastRenderedPageBreak/>
        <w:t xml:space="preserve">vaiheisiin A - E. Vaiheessa A </w:t>
      </w:r>
      <w:r w:rsidR="0072432B" w:rsidRPr="00DC3925">
        <w:rPr>
          <w:lang w:val="fi-FI"/>
        </w:rPr>
        <w:t xml:space="preserve">käytetään </w:t>
      </w:r>
      <w:r w:rsidRPr="00DC3925">
        <w:rPr>
          <w:lang w:val="fi-FI"/>
        </w:rPr>
        <w:t xml:space="preserve">pohjana </w:t>
      </w:r>
      <w:r w:rsidR="0072432B" w:rsidRPr="00DC3925">
        <w:rPr>
          <w:lang w:val="fi-FI"/>
        </w:rPr>
        <w:t>kvartsikerrosta</w:t>
      </w:r>
      <w:r w:rsidR="00A80F4F" w:rsidRPr="00DC3925">
        <w:rPr>
          <w:lang w:val="fi-FI"/>
        </w:rPr>
        <w:t xml:space="preserve">. Näsilän ja muiden (2018, s. 2) mukaan kvartsi on läpinäkyvää (lähes nollahäviöt) näkyvän valon alueella. Edelleen Guon mukaan kvartsiin </w:t>
      </w:r>
      <w:r w:rsidRPr="00DC3925">
        <w:rPr>
          <w:lang w:val="fi-FI"/>
        </w:rPr>
        <w:t>pinnoitetaan siihen ohuina kalvoina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pohjakerros, peilinä toimiva ohut Ag-kerros ja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suojakerros. Tämä Ag-kerros</w:t>
      </w:r>
      <w:r w:rsidR="00D75A82" w:rsidRPr="00DC392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DC3925">
        <w:rPr>
          <w:vertAlign w:val="subscript"/>
          <w:lang w:val="fi-FI"/>
        </w:rPr>
        <w:t>2</w:t>
      </w:r>
      <w:r w:rsidR="00D75A82" w:rsidRPr="00DC3925">
        <w:rPr>
          <w:lang w:val="fi-FI"/>
        </w:rPr>
        <w:t xml:space="preserve"> kerros, joka erottaa peilipinnat toisistaan. Vaiheessa C lisätään taas ylempää liikkuvaa peiliä varten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pohjakerros (70 nm), peilinä toimiva ohut Ag-kerros (30 nm) ja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suojakerros (70 nm). Vaiheessa D aukotetaan </w:t>
      </w:r>
      <w:r w:rsidR="00E905B9" w:rsidRPr="00DC3925">
        <w:rPr>
          <w:lang w:val="fi-FI"/>
        </w:rPr>
        <w:t>ylempi peilipinta. Vaiheessa E poistetaan HF-kaasun avulla kahden peilipinnan välinen PECVD TEOS SiO</w:t>
      </w:r>
      <w:r w:rsidR="00E905B9" w:rsidRPr="00DC3925">
        <w:rPr>
          <w:vertAlign w:val="subscript"/>
          <w:lang w:val="fi-FI"/>
        </w:rPr>
        <w:t>2</w:t>
      </w:r>
      <w:r w:rsidR="00E905B9" w:rsidRPr="00DC3925">
        <w:rPr>
          <w:lang w:val="fi-FI"/>
        </w:rPr>
        <w:t xml:space="preserve"> kerros, jolloin ylemmästä peilipinnasta tulee itseään kannatteleva kalvo</w:t>
      </w:r>
      <w:r w:rsidR="00A80F4F" w:rsidRPr="00DC3925">
        <w:rPr>
          <w:lang w:val="fi-FI"/>
        </w:rPr>
        <w:t xml:space="preserve"> ja peilien väliin jää säädettävä ilmarako</w:t>
      </w:r>
      <w:r w:rsidR="00E905B9" w:rsidRPr="00DC3925">
        <w:rPr>
          <w:lang w:val="fi-FI"/>
        </w:rPr>
        <w:t>.</w:t>
      </w:r>
    </w:p>
    <w:p w:rsidR="006563EA" w:rsidRPr="00DC3925" w:rsidRDefault="006563EA" w:rsidP="008100AA">
      <w:pPr>
        <w:pStyle w:val="BodyText"/>
        <w:jc w:val="center"/>
        <w:rPr>
          <w:lang w:val="fi-FI"/>
        </w:rPr>
      </w:pPr>
      <w:r w:rsidRPr="00DC3925">
        <w:rPr>
          <w:noProof/>
          <w:lang w:val="fi-FI"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48881" cy="3234394"/>
                    </a:xfrm>
                    <a:prstGeom prst="rect">
                      <a:avLst/>
                    </a:prstGeom>
                  </pic:spPr>
                </pic:pic>
              </a:graphicData>
            </a:graphic>
          </wp:inline>
        </w:drawing>
      </w:r>
    </w:p>
    <w:p w:rsidR="006563EA" w:rsidRPr="00DC3925" w:rsidRDefault="006563EA" w:rsidP="006563EA">
      <w:pPr>
        <w:pStyle w:val="Caption"/>
        <w:rPr>
          <w:b w:val="0"/>
        </w:rPr>
      </w:pPr>
      <w:bookmarkStart w:id="60" w:name="_Toc10115845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31</w:t>
      </w:r>
      <w:r w:rsidRPr="00DC3925">
        <w:rPr>
          <w:noProof/>
        </w:rPr>
        <w:fldChar w:fldCharType="end"/>
      </w:r>
      <w:r w:rsidRPr="00DC3925">
        <w:t>.</w:t>
      </w:r>
      <w:r w:rsidRPr="00DC3925">
        <w:rPr>
          <w:b w:val="0"/>
        </w:rPr>
        <w:tab/>
        <w:t>AgMFPI valmistusprosessi (Näsilä ja muut 2018, s. 5</w:t>
      </w:r>
      <w:r w:rsidR="00B275FB" w:rsidRPr="00DC3925">
        <w:rPr>
          <w:b w:val="0"/>
        </w:rPr>
        <w:t>-6</w:t>
      </w:r>
      <w:r w:rsidRPr="00DC3925">
        <w:rPr>
          <w:b w:val="0"/>
        </w:rPr>
        <w:t>).</w:t>
      </w:r>
      <w:bookmarkEnd w:id="60"/>
    </w:p>
    <w:p w:rsidR="006563EA" w:rsidRPr="00DC3925" w:rsidRDefault="006563EA" w:rsidP="00627D0E">
      <w:pPr>
        <w:pStyle w:val="BodyText"/>
        <w:rPr>
          <w:lang w:val="fi-FI"/>
        </w:rPr>
      </w:pPr>
    </w:p>
    <w:p w:rsidR="006563EA" w:rsidRPr="00DC3925" w:rsidRDefault="006563EA" w:rsidP="00627D0E">
      <w:pPr>
        <w:pStyle w:val="BodyText"/>
        <w:rPr>
          <w:lang w:val="fi-FI"/>
        </w:rPr>
      </w:pPr>
    </w:p>
    <w:p w:rsidR="00627D0E" w:rsidRPr="00DC3925" w:rsidRDefault="00627D0E" w:rsidP="00627D0E">
      <w:pPr>
        <w:pStyle w:val="BodyText"/>
        <w:rPr>
          <w:lang w:val="fi-FI"/>
        </w:rPr>
      </w:pPr>
      <w:r w:rsidRPr="00DC3925">
        <w:rPr>
          <w:lang w:val="fi-FI"/>
        </w:rPr>
        <w:t>Myös tästä:</w:t>
      </w:r>
    </w:p>
    <w:p w:rsidR="00627D0E" w:rsidRPr="00DC3925" w:rsidRDefault="00FC3A92" w:rsidP="00627D0E">
      <w:pPr>
        <w:pStyle w:val="BodyText"/>
        <w:rPr>
          <w:rStyle w:val="Hyperlink"/>
          <w:lang w:val="fi-FI"/>
        </w:rPr>
      </w:pPr>
      <w:hyperlink r:id="rId53" w:history="1">
        <w:r w:rsidR="00627D0E" w:rsidRPr="00DC3925">
          <w:rPr>
            <w:rStyle w:val="Hyperlink"/>
            <w:lang w:val="fi-FI"/>
          </w:rPr>
          <w:t>https://jyx.jyu.fi/bitstream/handle/123456789/48460/1/URN%3ANBN%3Afi%3Ajyu-201601261277.pdf</w:t>
        </w:r>
      </w:hyperlink>
    </w:p>
    <w:p w:rsidR="00627D0E" w:rsidRPr="00DC3925" w:rsidRDefault="00627D0E" w:rsidP="00627D0E">
      <w:pPr>
        <w:pStyle w:val="BodyText"/>
        <w:rPr>
          <w:lang w:val="fi-FI"/>
        </w:rPr>
      </w:pPr>
    </w:p>
    <w:p w:rsidR="00A14782" w:rsidRPr="00DC3925" w:rsidRDefault="00A14782" w:rsidP="0007077B">
      <w:pPr>
        <w:pStyle w:val="BodyText"/>
        <w:rPr>
          <w:lang w:val="fi-FI"/>
        </w:rPr>
      </w:pPr>
    </w:p>
    <w:p w:rsidR="00A14782" w:rsidRPr="00DC3925" w:rsidRDefault="00A14782" w:rsidP="0007077B">
      <w:pPr>
        <w:pStyle w:val="BodyText"/>
        <w:rPr>
          <w:lang w:val="fi-FI"/>
        </w:rPr>
      </w:pPr>
      <w:r w:rsidRPr="00DC3925">
        <w:rPr>
          <w:lang w:val="fi-FI"/>
        </w:rPr>
        <w:t>SICSURFIS-tutkimushankkeen AgMFPI-H019 spektrikamerassa sisääntuleva valo johdetaan MFPI-suodattimen jälkeen digitaaliselle kuvauskennolle (</w:t>
      </w:r>
      <w:r w:rsidR="00EE446D">
        <w:rPr>
          <w:lang w:val="fi-FI"/>
        </w:rPr>
        <w:t>Saari ja muut</w:t>
      </w:r>
      <w:r w:rsidRPr="00DC3925">
        <w:rPr>
          <w:lang w:val="fi-FI"/>
        </w:rPr>
        <w:t>, 2020, s. 5).</w:t>
      </w:r>
    </w:p>
    <w:p w:rsidR="0007077B" w:rsidRPr="00DC3925" w:rsidRDefault="0007077B" w:rsidP="00CE2CD0">
      <w:pPr>
        <w:pStyle w:val="BodyText"/>
        <w:rPr>
          <w:lang w:val="fi-FI"/>
        </w:rPr>
      </w:pPr>
    </w:p>
    <w:p w:rsidR="00CE2CD0" w:rsidRPr="00DC3925" w:rsidRDefault="00CE2CD0" w:rsidP="00CE2CD0">
      <w:pPr>
        <w:pStyle w:val="BodyText"/>
        <w:rPr>
          <w:lang w:val="fi-FI"/>
        </w:rPr>
      </w:pPr>
    </w:p>
    <w:p w:rsidR="00444376" w:rsidRPr="00DC3925" w:rsidRDefault="00444376" w:rsidP="00444376">
      <w:pPr>
        <w:pStyle w:val="BodyText"/>
        <w:rPr>
          <w:lang w:val="fi-FI"/>
        </w:rPr>
      </w:pPr>
      <w:r w:rsidRPr="00DC3925">
        <w:rPr>
          <w:lang w:val="fi-FI"/>
        </w:rPr>
        <w:t>Seuraava taulukko esittää MFPI-suodattimen ominaisuuksia.</w:t>
      </w:r>
    </w:p>
    <w:p w:rsidR="00444376" w:rsidRPr="00DC3925" w:rsidRDefault="00444376" w:rsidP="00444376">
      <w:pPr>
        <w:pStyle w:val="Caption"/>
        <w:rPr>
          <w:b w:val="0"/>
        </w:rPr>
      </w:pPr>
      <w:bookmarkStart w:id="61" w:name="_Toc10115847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E446D">
        <w:rPr>
          <w:noProof/>
        </w:rPr>
        <w:t>6</w:t>
      </w:r>
      <w:r w:rsidRPr="00DC3925">
        <w:rPr>
          <w:noProof/>
        </w:rPr>
        <w:fldChar w:fldCharType="end"/>
      </w:r>
      <w:r w:rsidRPr="00DC3925">
        <w:t>.</w:t>
      </w:r>
      <w:r w:rsidRPr="00DC3925">
        <w:rPr>
          <w:b w:val="0"/>
        </w:rPr>
        <w:tab/>
        <w:t>MFPI-suodattimen ominaisuudet (</w:t>
      </w:r>
      <w:r w:rsidR="00EE446D">
        <w:rPr>
          <w:b w:val="0"/>
        </w:rPr>
        <w:t>Saari ja muut</w:t>
      </w:r>
      <w:r w:rsidRPr="00DC3925">
        <w:rPr>
          <w:b w:val="0"/>
        </w:rPr>
        <w:t>, 2020).</w:t>
      </w:r>
      <w:bookmarkEnd w:id="61"/>
    </w:p>
    <w:tbl>
      <w:tblPr>
        <w:tblStyle w:val="TableGrid"/>
        <w:tblW w:w="0" w:type="auto"/>
        <w:tblLook w:val="04A0" w:firstRow="1" w:lastRow="0" w:firstColumn="1" w:lastColumn="0" w:noHBand="0" w:noVBand="1"/>
      </w:tblPr>
      <w:tblGrid>
        <w:gridCol w:w="4247"/>
        <w:gridCol w:w="4247"/>
      </w:tblGrid>
      <w:tr w:rsidR="00444376" w:rsidRPr="00DC3925" w:rsidTr="00CE7FCE">
        <w:tc>
          <w:tcPr>
            <w:tcW w:w="4247" w:type="dxa"/>
          </w:tcPr>
          <w:p w:rsidR="00444376" w:rsidRPr="00DC3925" w:rsidRDefault="00444376" w:rsidP="00CE7FCE">
            <w:pPr>
              <w:pStyle w:val="BodyText"/>
              <w:rPr>
                <w:lang w:val="fi-FI"/>
              </w:rPr>
            </w:pPr>
            <w:r w:rsidRPr="00DC3925">
              <w:rPr>
                <w:lang w:val="fi-FI"/>
              </w:rPr>
              <w:t>MFPI spectral range</w:t>
            </w:r>
          </w:p>
        </w:tc>
        <w:tc>
          <w:tcPr>
            <w:tcW w:w="4247" w:type="dxa"/>
          </w:tcPr>
          <w:p w:rsidR="00444376" w:rsidRPr="00DC3925" w:rsidRDefault="00444376" w:rsidP="00CE7FCE">
            <w:pPr>
              <w:pStyle w:val="BodyText"/>
              <w:rPr>
                <w:lang w:val="fi-FI"/>
              </w:rPr>
            </w:pPr>
            <w:r w:rsidRPr="00DC3925">
              <w:rPr>
                <w:lang w:val="fi-FI"/>
              </w:rPr>
              <w:t>500 – 950 nm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resolution</w:t>
            </w:r>
          </w:p>
        </w:tc>
        <w:tc>
          <w:tcPr>
            <w:tcW w:w="4247" w:type="dxa"/>
          </w:tcPr>
          <w:p w:rsidR="00444376" w:rsidRPr="00DC3925" w:rsidRDefault="00444376" w:rsidP="00CE7FCE">
            <w:pPr>
              <w:pStyle w:val="BodyText"/>
              <w:rPr>
                <w:lang w:val="fi-FI"/>
              </w:rPr>
            </w:pPr>
            <w:r w:rsidRPr="00DC3925">
              <w:rPr>
                <w:lang w:val="fi-FI"/>
              </w:rPr>
              <w:t>15 … 32 nm @ FWHM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step</w:t>
            </w:r>
          </w:p>
        </w:tc>
        <w:tc>
          <w:tcPr>
            <w:tcW w:w="4247" w:type="dxa"/>
          </w:tcPr>
          <w:p w:rsidR="00444376" w:rsidRPr="00DC3925" w:rsidRDefault="00444376" w:rsidP="00CE7FCE">
            <w:pPr>
              <w:pStyle w:val="BodyText"/>
              <w:rPr>
                <w:lang w:val="fi-FI"/>
              </w:rPr>
            </w:pPr>
            <w:r w:rsidRPr="00DC3925">
              <w:rPr>
                <w:lang w:val="fi-FI"/>
              </w:rPr>
              <w:t>&lt; 1 nm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Optical aperture</w:t>
            </w:r>
          </w:p>
        </w:tc>
        <w:tc>
          <w:tcPr>
            <w:tcW w:w="4247" w:type="dxa"/>
          </w:tcPr>
          <w:p w:rsidR="00444376" w:rsidRPr="00DC3925" w:rsidRDefault="00444376" w:rsidP="00CE7FCE">
            <w:pPr>
              <w:pStyle w:val="BodyText"/>
              <w:rPr>
                <w:lang w:val="fi-FI"/>
              </w:rPr>
            </w:pPr>
            <w:r w:rsidRPr="00DC3925">
              <w:rPr>
                <w:lang w:val="fi-FI"/>
              </w:rPr>
              <w:t>3 mm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Chip size</w:t>
            </w:r>
          </w:p>
        </w:tc>
        <w:tc>
          <w:tcPr>
            <w:tcW w:w="4247" w:type="dxa"/>
          </w:tcPr>
          <w:p w:rsidR="00444376" w:rsidRPr="00DC3925" w:rsidRDefault="00444376" w:rsidP="00CE7FCE">
            <w:pPr>
              <w:pStyle w:val="BodyText"/>
              <w:rPr>
                <w:lang w:val="fi-FI"/>
              </w:rPr>
            </w:pPr>
            <w:r w:rsidRPr="00DC3925">
              <w:rPr>
                <w:lang w:val="fi-FI"/>
              </w:rPr>
              <w:t>5.1 mm x 5.1 mm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PCB size</w:t>
            </w:r>
          </w:p>
        </w:tc>
        <w:tc>
          <w:tcPr>
            <w:tcW w:w="4247" w:type="dxa"/>
          </w:tcPr>
          <w:p w:rsidR="00444376" w:rsidRPr="00DC3925" w:rsidRDefault="00444376" w:rsidP="00CE7FCE">
            <w:pPr>
              <w:pStyle w:val="BodyText"/>
              <w:rPr>
                <w:lang w:val="fi-FI"/>
              </w:rPr>
            </w:pPr>
            <w:r w:rsidRPr="00DC3925">
              <w:rPr>
                <w:lang w:val="fi-FI"/>
              </w:rPr>
              <w:t>25 mm x 30 mm x 1.6 mm</w:t>
            </w:r>
          </w:p>
        </w:tc>
      </w:tr>
    </w:tbl>
    <w:p w:rsidR="00444376" w:rsidRPr="00DC3925" w:rsidRDefault="00444376" w:rsidP="00444376">
      <w:pPr>
        <w:pStyle w:val="BodyText"/>
        <w:rPr>
          <w:lang w:val="fi-FI"/>
        </w:rPr>
      </w:pPr>
    </w:p>
    <w:p w:rsidR="00CE2CD0" w:rsidRPr="00DC3925" w:rsidRDefault="00444376" w:rsidP="00444376">
      <w:pPr>
        <w:pStyle w:val="BodyText"/>
        <w:rPr>
          <w:lang w:val="fi-FI"/>
        </w:rPr>
      </w:pPr>
      <w:r w:rsidRPr="00DC3925">
        <w:rPr>
          <w:lang w:val="fi-FI"/>
        </w:rPr>
        <w:t>MFPI-suodattimessa on USB-liitäntä (</w:t>
      </w:r>
      <w:r w:rsidR="00EE446D">
        <w:rPr>
          <w:lang w:val="fi-FI"/>
        </w:rPr>
        <w:t>Saari ja muut</w:t>
      </w:r>
      <w:r w:rsidRPr="00DC3925">
        <w:rPr>
          <w:lang w:val="fi-FI"/>
        </w:rPr>
        <w:t>, 2020).</w:t>
      </w:r>
    </w:p>
    <w:p w:rsidR="00444376" w:rsidRPr="00DC3925" w:rsidRDefault="00444376" w:rsidP="00444376">
      <w:pPr>
        <w:spacing w:line="240" w:lineRule="auto"/>
        <w:jc w:val="left"/>
        <w:rPr>
          <w:rFonts w:eastAsia="Microsoft YaHei"/>
          <w:b/>
          <w:bCs/>
          <w:sz w:val="28"/>
          <w:szCs w:val="32"/>
        </w:rPr>
      </w:pPr>
    </w:p>
    <w:p w:rsidR="00444376" w:rsidRPr="00DC3925" w:rsidRDefault="00444376" w:rsidP="00444376">
      <w:pPr>
        <w:pStyle w:val="Heading3"/>
      </w:pPr>
      <w:bookmarkStart w:id="62" w:name="_Toc101158389"/>
      <w:r w:rsidRPr="00DC3925">
        <w:t>LED-valonlähde</w:t>
      </w:r>
      <w:bookmarkEnd w:id="62"/>
    </w:p>
    <w:p w:rsidR="00461A32" w:rsidRPr="00DC3925" w:rsidRDefault="00461A32" w:rsidP="00461A32">
      <w:pPr>
        <w:pStyle w:val="BodyText"/>
        <w:rPr>
          <w:lang w:val="fi-FI"/>
        </w:rPr>
      </w:pPr>
      <w:r w:rsidRPr="00DC3925">
        <w:rPr>
          <w:lang w:val="fi-FI"/>
        </w:rPr>
        <w:t>Tässä kappaleessa kerron SICSURFIS-spektrikameran LED-valonlähteestä.</w:t>
      </w:r>
    </w:p>
    <w:p w:rsidR="00461A32" w:rsidRPr="00DC3925" w:rsidRDefault="00461A32" w:rsidP="00461A32">
      <w:pPr>
        <w:pStyle w:val="BodyText"/>
        <w:rPr>
          <w:lang w:val="fi-FI"/>
        </w:rPr>
      </w:pPr>
      <w:r w:rsidRPr="00DC3925">
        <w:rPr>
          <w:noProof/>
          <w:lang w:val="fi-FI"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653155"/>
                    </a:xfrm>
                    <a:prstGeom prst="rect">
                      <a:avLst/>
                    </a:prstGeom>
                  </pic:spPr>
                </pic:pic>
              </a:graphicData>
            </a:graphic>
          </wp:inline>
        </w:drawing>
      </w:r>
    </w:p>
    <w:p w:rsidR="00461A32" w:rsidRPr="00DC3925" w:rsidRDefault="00461A32" w:rsidP="00461A32">
      <w:pPr>
        <w:pStyle w:val="Caption"/>
        <w:rPr>
          <w:b w:val="0"/>
        </w:rPr>
      </w:pPr>
      <w:bookmarkStart w:id="63" w:name="_Toc10115845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32</w:t>
      </w:r>
      <w:r w:rsidRPr="00DC3925">
        <w:rPr>
          <w:noProof/>
        </w:rPr>
        <w:fldChar w:fldCharType="end"/>
      </w:r>
      <w:r w:rsidRPr="00DC3925">
        <w:t>.</w:t>
      </w:r>
      <w:r w:rsidRPr="00DC3925">
        <w:rPr>
          <w:b w:val="0"/>
        </w:rPr>
        <w:tab/>
        <w:t>LED-valonlähteessä käytettyjen LED:ien spektri (</w:t>
      </w:r>
      <w:r w:rsidR="00EE446D">
        <w:rPr>
          <w:b w:val="0"/>
        </w:rPr>
        <w:t>Saari ja muut</w:t>
      </w:r>
      <w:r w:rsidRPr="00DC3925">
        <w:rPr>
          <w:b w:val="0"/>
        </w:rPr>
        <w:t xml:space="preserve"> 2020, s. 9).</w:t>
      </w:r>
      <w:bookmarkEnd w:id="63"/>
    </w:p>
    <w:p w:rsidR="00461A32" w:rsidRPr="00DC3925" w:rsidRDefault="00461A32" w:rsidP="00461A32">
      <w:pPr>
        <w:pStyle w:val="BodyText"/>
        <w:rPr>
          <w:lang w:val="fi-FI"/>
        </w:rPr>
      </w:pPr>
    </w:p>
    <w:p w:rsidR="00444376" w:rsidRPr="00DC3925" w:rsidRDefault="00444376" w:rsidP="00444376">
      <w:pPr>
        <w:pStyle w:val="BodyText"/>
        <w:rPr>
          <w:lang w:val="fi-FI"/>
        </w:rPr>
      </w:pPr>
      <w:r w:rsidRPr="00DC3925">
        <w:rPr>
          <w:lang w:val="fi-FI"/>
        </w:rPr>
        <w:t>LED-valonlähteessä on USB-liitäntä. LED-valonlähteessä on yhteensä 27 kpl LED:ejä seuraavan taulukon mukaisesti.</w:t>
      </w:r>
    </w:p>
    <w:p w:rsidR="00444376" w:rsidRPr="00DC3925" w:rsidRDefault="00444376" w:rsidP="00444376">
      <w:pPr>
        <w:pStyle w:val="Caption"/>
        <w:rPr>
          <w:b w:val="0"/>
        </w:rPr>
      </w:pPr>
      <w:bookmarkStart w:id="64" w:name="_Toc10115847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E446D">
        <w:rPr>
          <w:noProof/>
        </w:rPr>
        <w:t>7</w:t>
      </w:r>
      <w:r w:rsidRPr="00DC3925">
        <w:rPr>
          <w:noProof/>
        </w:rPr>
        <w:fldChar w:fldCharType="end"/>
      </w:r>
      <w:r w:rsidRPr="00DC3925">
        <w:t>.</w:t>
      </w:r>
      <w:r w:rsidRPr="00DC3925">
        <w:rPr>
          <w:b w:val="0"/>
        </w:rPr>
        <w:tab/>
        <w:t>LED valaisun ominaisuudet (</w:t>
      </w:r>
      <w:r w:rsidR="00EE446D">
        <w:rPr>
          <w:b w:val="0"/>
        </w:rPr>
        <w:t>Saari ja muut</w:t>
      </w:r>
      <w:r w:rsidRPr="00DC3925">
        <w:rPr>
          <w:b w:val="0"/>
        </w:rPr>
        <w:t>, 2020).</w:t>
      </w:r>
      <w:bookmarkEnd w:id="64"/>
    </w:p>
    <w:tbl>
      <w:tblPr>
        <w:tblStyle w:val="TableGrid"/>
        <w:tblW w:w="0" w:type="auto"/>
        <w:tblLook w:val="04A0" w:firstRow="1" w:lastRow="0" w:firstColumn="1" w:lastColumn="0" w:noHBand="0" w:noVBand="1"/>
      </w:tblPr>
      <w:tblGrid>
        <w:gridCol w:w="3539"/>
        <w:gridCol w:w="3260"/>
        <w:gridCol w:w="1695"/>
      </w:tblGrid>
      <w:tr w:rsidR="00444376" w:rsidRPr="00DC3925" w:rsidTr="00CE7FCE">
        <w:tc>
          <w:tcPr>
            <w:tcW w:w="3539" w:type="dxa"/>
          </w:tcPr>
          <w:p w:rsidR="00444376" w:rsidRPr="00DC3925" w:rsidRDefault="00444376" w:rsidP="00CE7FCE">
            <w:pPr>
              <w:pStyle w:val="BodyText"/>
              <w:rPr>
                <w:lang w:val="fi-FI"/>
              </w:rPr>
            </w:pPr>
            <w:r w:rsidRPr="00DC3925">
              <w:rPr>
                <w:lang w:val="fi-FI"/>
              </w:rPr>
              <w:t>Kuvaus</w:t>
            </w:r>
          </w:p>
        </w:tc>
        <w:tc>
          <w:tcPr>
            <w:tcW w:w="3260" w:type="dxa"/>
          </w:tcPr>
          <w:p w:rsidR="00444376" w:rsidRPr="00DC3925" w:rsidRDefault="00444376" w:rsidP="00CE7FCE">
            <w:pPr>
              <w:pStyle w:val="BodyText"/>
              <w:rPr>
                <w:lang w:val="fi-FI"/>
              </w:rPr>
            </w:pPr>
            <w:r w:rsidRPr="00DC3925">
              <w:rPr>
                <w:lang w:val="fi-FI"/>
              </w:rPr>
              <w:t>Arvot</w:t>
            </w:r>
          </w:p>
        </w:tc>
        <w:tc>
          <w:tcPr>
            <w:tcW w:w="1695" w:type="dxa"/>
          </w:tcPr>
          <w:p w:rsidR="00444376" w:rsidRPr="00DC3925" w:rsidRDefault="00444376" w:rsidP="00CE7FCE">
            <w:pPr>
              <w:pStyle w:val="BodyText"/>
              <w:rPr>
                <w:lang w:val="fi-FI"/>
              </w:rPr>
            </w:pPr>
            <w:r w:rsidRPr="00DC3925">
              <w:rPr>
                <w:lang w:val="fi-FI"/>
              </w:rPr>
              <w:t>Huomioita</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Valaistu eli kuvattava kohdealue</w:t>
            </w:r>
          </w:p>
        </w:tc>
        <w:tc>
          <w:tcPr>
            <w:tcW w:w="3260" w:type="dxa"/>
          </w:tcPr>
          <w:p w:rsidR="00444376" w:rsidRPr="00DC3925" w:rsidRDefault="00444376" w:rsidP="00CE7FCE">
            <w:pPr>
              <w:pStyle w:val="BodyText"/>
              <w:rPr>
                <w:lang w:val="fi-FI"/>
              </w:rPr>
            </w:pPr>
            <w:r w:rsidRPr="00DC3925">
              <w:rPr>
                <w:lang w:val="fi-FI"/>
              </w:rPr>
              <w:t>30 x 40 mm</w:t>
            </w:r>
          </w:p>
        </w:tc>
        <w:tc>
          <w:tcPr>
            <w:tcW w:w="1695" w:type="dxa"/>
          </w:tcPr>
          <w:p w:rsidR="00444376" w:rsidRPr="00DC3925" w:rsidRDefault="00444376" w:rsidP="00CE7FCE">
            <w:pPr>
              <w:pStyle w:val="BodyText"/>
              <w:rPr>
                <w:lang w:val="fi-FI"/>
              </w:rPr>
            </w:pP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Valkoiset LEDit</w:t>
            </w:r>
          </w:p>
        </w:tc>
        <w:tc>
          <w:tcPr>
            <w:tcW w:w="3260" w:type="dxa"/>
          </w:tcPr>
          <w:p w:rsidR="00444376" w:rsidRPr="00DC3925" w:rsidRDefault="00444376" w:rsidP="00CE7FCE">
            <w:pPr>
              <w:pStyle w:val="BodyText"/>
              <w:rPr>
                <w:lang w:val="fi-FI"/>
              </w:rPr>
            </w:pPr>
            <w:r w:rsidRPr="00DC3925">
              <w:rPr>
                <w:lang w:val="fi-FI"/>
              </w:rPr>
              <w:t>500 nm … 650 nm</w:t>
            </w:r>
          </w:p>
        </w:tc>
        <w:tc>
          <w:tcPr>
            <w:tcW w:w="1695" w:type="dxa"/>
          </w:tcPr>
          <w:p w:rsidR="00444376" w:rsidRPr="00DC3925" w:rsidRDefault="00444376" w:rsidP="00CE7FCE">
            <w:pPr>
              <w:pStyle w:val="BodyText"/>
              <w:rPr>
                <w:lang w:val="fi-FI"/>
              </w:rPr>
            </w:pPr>
            <w:r w:rsidRPr="00DC3925">
              <w:rPr>
                <w:lang w:val="fi-FI"/>
              </w:rPr>
              <w:t>3 kpl</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Yhden aallonpituuden LEDit</w:t>
            </w:r>
          </w:p>
        </w:tc>
        <w:tc>
          <w:tcPr>
            <w:tcW w:w="3260" w:type="dxa"/>
          </w:tcPr>
          <w:p w:rsidR="00444376" w:rsidRPr="00DC3925" w:rsidRDefault="00444376" w:rsidP="00CE7FCE">
            <w:pPr>
              <w:pStyle w:val="BodyText"/>
              <w:rPr>
                <w:lang w:val="fi-FI"/>
              </w:rPr>
            </w:pPr>
            <w:r w:rsidRPr="00DC3925">
              <w:rPr>
                <w:lang w:val="fi-FI"/>
              </w:rPr>
              <w:t>680, 720, 750, 780, 810, 850, 880, 940 nm</w:t>
            </w:r>
          </w:p>
        </w:tc>
        <w:tc>
          <w:tcPr>
            <w:tcW w:w="1695" w:type="dxa"/>
          </w:tcPr>
          <w:p w:rsidR="00444376" w:rsidRPr="00DC3925" w:rsidRDefault="00444376" w:rsidP="00CE7FCE">
            <w:pPr>
              <w:pStyle w:val="BodyText"/>
              <w:rPr>
                <w:lang w:val="fi-FI"/>
              </w:rPr>
            </w:pPr>
            <w:r w:rsidRPr="00DC3925">
              <w:rPr>
                <w:lang w:val="fi-FI"/>
              </w:rPr>
              <w:t>3 kpl jokaista aallonpituutta</w:t>
            </w:r>
          </w:p>
        </w:tc>
      </w:tr>
    </w:tbl>
    <w:p w:rsidR="00444376" w:rsidRPr="00DC3925" w:rsidRDefault="00444376" w:rsidP="00444376">
      <w:pPr>
        <w:pStyle w:val="BodyText"/>
        <w:rPr>
          <w:lang w:val="fi-FI"/>
        </w:rPr>
      </w:pPr>
    </w:p>
    <w:p w:rsidR="003A1FA7" w:rsidRPr="00DC3925" w:rsidRDefault="003A1FA7" w:rsidP="003A1FA7">
      <w:pPr>
        <w:pStyle w:val="Heading3"/>
      </w:pPr>
      <w:bookmarkStart w:id="65" w:name="_Toc101158390"/>
      <w:r w:rsidRPr="00DC3925">
        <w:t>VTT:n dokumentaatio spektrikamerasta</w:t>
      </w:r>
      <w:bookmarkEnd w:id="65"/>
    </w:p>
    <w:p w:rsidR="003A1FA7" w:rsidRPr="00DC3925" w:rsidRDefault="003A1FA7" w:rsidP="003A1FA7">
      <w:pPr>
        <w:pStyle w:val="BodyText"/>
        <w:rPr>
          <w:lang w:val="fi-FI"/>
        </w:rPr>
      </w:pPr>
      <w:r w:rsidRPr="00DC3925">
        <w:rPr>
          <w:lang w:val="fi-FI"/>
        </w:rPr>
        <w:t>VTT toimitti seuraavan taulukon mukaiset dokumentit spektrikameraan liittyen.</w:t>
      </w:r>
    </w:p>
    <w:p w:rsidR="003A1FA7" w:rsidRPr="00DC3925" w:rsidRDefault="003A1FA7" w:rsidP="003A1FA7">
      <w:pPr>
        <w:pStyle w:val="Caption"/>
        <w:rPr>
          <w:b w:val="0"/>
        </w:rPr>
      </w:pPr>
      <w:bookmarkStart w:id="66" w:name="_Toc10115847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E446D">
        <w:rPr>
          <w:noProof/>
        </w:rPr>
        <w:t>8</w:t>
      </w:r>
      <w:r w:rsidRPr="00DC3925">
        <w:rPr>
          <w:noProof/>
        </w:rPr>
        <w:fldChar w:fldCharType="end"/>
      </w:r>
      <w:r w:rsidRPr="00DC3925">
        <w:t>.</w:t>
      </w:r>
      <w:r w:rsidRPr="00DC3925">
        <w:rPr>
          <w:b w:val="0"/>
        </w:rPr>
        <w:tab/>
        <w:t>VTT:n dokumentaatio spektrikamerasta.</w:t>
      </w:r>
      <w:bookmarkEnd w:id="66"/>
    </w:p>
    <w:tbl>
      <w:tblPr>
        <w:tblStyle w:val="TableGrid"/>
        <w:tblW w:w="0" w:type="auto"/>
        <w:tblLook w:val="04A0" w:firstRow="1" w:lastRow="0" w:firstColumn="1" w:lastColumn="0" w:noHBand="0" w:noVBand="1"/>
      </w:tblPr>
      <w:tblGrid>
        <w:gridCol w:w="3114"/>
        <w:gridCol w:w="5380"/>
      </w:tblGrid>
      <w:tr w:rsidR="003A1FA7" w:rsidRPr="00DC3925" w:rsidTr="008B62EB">
        <w:tc>
          <w:tcPr>
            <w:tcW w:w="3114" w:type="dxa"/>
          </w:tcPr>
          <w:p w:rsidR="003A1FA7" w:rsidRPr="00DC3925" w:rsidRDefault="003A1FA7" w:rsidP="008B62EB">
            <w:pPr>
              <w:pStyle w:val="BodyText"/>
              <w:rPr>
                <w:lang w:val="fi-FI"/>
              </w:rPr>
            </w:pPr>
            <w:r w:rsidRPr="00DC3925">
              <w:rPr>
                <w:lang w:val="fi-FI"/>
              </w:rPr>
              <w:t>Dokumentti</w:t>
            </w:r>
          </w:p>
        </w:tc>
        <w:tc>
          <w:tcPr>
            <w:tcW w:w="5380"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lastRenderedPageBreak/>
              <w:t>SICSURFIS-AgMFPI-H019-Vaasa-Univ-Spectral-Imager-Design-description-v01.docx</w:t>
            </w:r>
          </w:p>
        </w:tc>
        <w:tc>
          <w:tcPr>
            <w:tcW w:w="5380" w:type="dxa"/>
          </w:tcPr>
          <w:p w:rsidR="003A1FA7" w:rsidRPr="00DC3925" w:rsidRDefault="003A1FA7" w:rsidP="008B62EB">
            <w:pPr>
              <w:pStyle w:val="BodyText"/>
              <w:rPr>
                <w:lang w:val="fi-FI"/>
              </w:rPr>
            </w:pPr>
            <w:r w:rsidRPr="00DC3925">
              <w:rPr>
                <w:lang w:val="fi-FI"/>
              </w:rPr>
              <w:t>Spektrikameran kuvaus ja kalibroinnin kuvaus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AgMFPI-H019-SICSURFIS-Vaasa-cal-file-and-Led-selection-v01.xlsx</w:t>
            </w:r>
          </w:p>
        </w:tc>
        <w:tc>
          <w:tcPr>
            <w:tcW w:w="5380" w:type="dxa"/>
          </w:tcPr>
          <w:p w:rsidR="003A1FA7" w:rsidRPr="00DC3925" w:rsidRDefault="003A1FA7" w:rsidP="008B62EB">
            <w:pPr>
              <w:pStyle w:val="BodyText"/>
              <w:rPr>
                <w:lang w:val="fi-FI"/>
              </w:rPr>
            </w:pPr>
            <w:r w:rsidRPr="00DC3925">
              <w:rPr>
                <w:lang w:val="fi-FI"/>
              </w:rPr>
              <w:t>289 MFPI-asetusta ja niiden kanssa käytettävien pikseliarvojen kalibrointikertoimia ja niiden kanssa käytettäviä LED:ien asetuksia sisältävä 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AgMFPI-H019-SICSURFIS-Vaasa-VIS-cal-file-v02.txt</w:t>
            </w:r>
          </w:p>
        </w:tc>
        <w:tc>
          <w:tcPr>
            <w:tcW w:w="5380" w:type="dxa"/>
          </w:tcPr>
          <w:p w:rsidR="003A1FA7" w:rsidRPr="00DC3925" w:rsidRDefault="003A1FA7" w:rsidP="008B62EB">
            <w:pPr>
              <w:pStyle w:val="BodyText"/>
              <w:rPr>
                <w:lang w:val="fi-FI"/>
              </w:rPr>
            </w:pPr>
            <w:r w:rsidRPr="00DC3925">
              <w:rPr>
                <w:lang w:val="fi-FI"/>
              </w:rPr>
              <w:t>119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AgMFPI-H019-SICSURFIS-Vaasa-VNIR1-cal-file-v02.txt</w:t>
            </w:r>
          </w:p>
        </w:tc>
        <w:tc>
          <w:tcPr>
            <w:tcW w:w="5380" w:type="dxa"/>
          </w:tcPr>
          <w:p w:rsidR="003A1FA7" w:rsidRPr="00DC3925" w:rsidRDefault="003A1FA7" w:rsidP="008B62EB">
            <w:pPr>
              <w:pStyle w:val="BodyText"/>
              <w:rPr>
                <w:lang w:val="fi-FI"/>
              </w:rPr>
            </w:pPr>
            <w:r w:rsidRPr="00DC3925">
              <w:rPr>
                <w:lang w:val="fi-FI"/>
              </w:rPr>
              <w:t>103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AgMFPI-H019-SICSURFIS-Vaasa-VNIR2-cal-file-v02.txt</w:t>
            </w:r>
          </w:p>
        </w:tc>
        <w:tc>
          <w:tcPr>
            <w:tcW w:w="5380" w:type="dxa"/>
          </w:tcPr>
          <w:p w:rsidR="003A1FA7" w:rsidRPr="00DC3925" w:rsidRDefault="003A1FA7" w:rsidP="008B62EB">
            <w:pPr>
              <w:pStyle w:val="BodyText"/>
              <w:rPr>
                <w:lang w:val="fi-FI"/>
              </w:rPr>
            </w:pPr>
            <w:r w:rsidRPr="00DC3925">
              <w:rPr>
                <w:lang w:val="fi-FI"/>
              </w:rPr>
              <w:t>67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SICSURFIS-AgMFPI-H019-HSI-monochromator-cal-results-20201002-v01.xlsx</w:t>
            </w:r>
          </w:p>
        </w:tc>
        <w:tc>
          <w:tcPr>
            <w:tcW w:w="5380" w:type="dxa"/>
          </w:tcPr>
          <w:p w:rsidR="003A1FA7" w:rsidRPr="00DC3925" w:rsidRDefault="003A1FA7" w:rsidP="008B62EB">
            <w:pPr>
              <w:pStyle w:val="BodyText"/>
              <w:rPr>
                <w:lang w:val="fi-FI"/>
              </w:rPr>
            </w:pPr>
            <w:r w:rsidRPr="00DC3925">
              <w:rPr>
                <w:lang w:val="fi-FI"/>
              </w:rPr>
              <w:t>Spektrikameran kalibroinnin mittausarvoja</w:t>
            </w:r>
          </w:p>
        </w:tc>
      </w:tr>
    </w:tbl>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pStyle w:val="Heading3"/>
      </w:pPr>
      <w:bookmarkStart w:id="67" w:name="_Toc101158391"/>
      <w:r w:rsidRPr="00DC3925">
        <w:t>Jyväskylän ohjelmistot</w:t>
      </w:r>
      <w:bookmarkEnd w:id="67"/>
    </w:p>
    <w:p w:rsidR="003A1FA7" w:rsidRPr="00DC3925" w:rsidRDefault="003A1FA7" w:rsidP="003A1FA7">
      <w:pPr>
        <w:pStyle w:val="BodyText"/>
        <w:rPr>
          <w:lang w:val="fi-FI"/>
        </w:rPr>
      </w:pPr>
      <w:r w:rsidRPr="00DC3925">
        <w:rPr>
          <w:lang w:val="fi-FI"/>
        </w:rPr>
        <w:t>Jyväskylän yliopisto toimitti seuraavan taulukon mukaisen esimerkkiohjelman ja ohjelmistot spektrikameran käyttämiseen.</w:t>
      </w:r>
    </w:p>
    <w:p w:rsidR="003A1FA7" w:rsidRPr="00DC3925" w:rsidRDefault="003A1FA7" w:rsidP="003A1FA7">
      <w:pPr>
        <w:pStyle w:val="Caption"/>
        <w:rPr>
          <w:b w:val="0"/>
        </w:rPr>
      </w:pPr>
      <w:bookmarkStart w:id="68" w:name="_Toc10115847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E446D">
        <w:rPr>
          <w:noProof/>
        </w:rPr>
        <w:t>9</w:t>
      </w:r>
      <w:r w:rsidRPr="00DC3925">
        <w:rPr>
          <w:noProof/>
        </w:rPr>
        <w:fldChar w:fldCharType="end"/>
      </w:r>
      <w:r w:rsidRPr="00DC3925">
        <w:t>.</w:t>
      </w:r>
      <w:r w:rsidRPr="00DC3925">
        <w:rPr>
          <w:b w:val="0"/>
        </w:rPr>
        <w:tab/>
        <w:t>Jyväskylän yliopiston ohjelmistoja spektrikameran käyttöön</w:t>
      </w:r>
      <w:bookmarkEnd w:id="68"/>
    </w:p>
    <w:tbl>
      <w:tblPr>
        <w:tblStyle w:val="TableGrid"/>
        <w:tblW w:w="0" w:type="auto"/>
        <w:tblLook w:val="04A0" w:firstRow="1" w:lastRow="0" w:firstColumn="1" w:lastColumn="0" w:noHBand="0" w:noVBand="1"/>
      </w:tblPr>
      <w:tblGrid>
        <w:gridCol w:w="1980"/>
        <w:gridCol w:w="6514"/>
      </w:tblGrid>
      <w:tr w:rsidR="003A1FA7" w:rsidRPr="00DC3925" w:rsidTr="008B62EB">
        <w:tc>
          <w:tcPr>
            <w:tcW w:w="1980" w:type="dxa"/>
          </w:tcPr>
          <w:p w:rsidR="003A1FA7" w:rsidRPr="00DC3925" w:rsidRDefault="003A1FA7" w:rsidP="008B62EB">
            <w:pPr>
              <w:pStyle w:val="BodyText"/>
              <w:rPr>
                <w:lang w:val="fi-FI"/>
              </w:rPr>
            </w:pPr>
            <w:r w:rsidRPr="00DC3925">
              <w:rPr>
                <w:lang w:val="fi-FI"/>
              </w:rPr>
              <w:t>Dokumentti</w:t>
            </w:r>
          </w:p>
        </w:tc>
        <w:tc>
          <w:tcPr>
            <w:tcW w:w="6514"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esimerkki.py</w:t>
            </w:r>
          </w:p>
        </w:tc>
        <w:tc>
          <w:tcPr>
            <w:tcW w:w="6514" w:type="dxa"/>
          </w:tcPr>
          <w:p w:rsidR="003A1FA7" w:rsidRPr="00DC3925" w:rsidRDefault="003A1FA7" w:rsidP="008B62EB">
            <w:pPr>
              <w:pStyle w:val="BodyText"/>
              <w:rPr>
                <w:lang w:val="fi-FI"/>
              </w:rPr>
            </w:pPr>
            <w:r w:rsidRPr="00DC3925">
              <w:rPr>
                <w:lang w:val="fi-FI"/>
              </w:rPr>
              <w:t>Sähköpostissa esitetty esimerkkiohjelma spektrikameralla kuvaamiseen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fpipy</w:t>
            </w:r>
          </w:p>
        </w:tc>
        <w:tc>
          <w:tcPr>
            <w:tcW w:w="6514" w:type="dxa"/>
          </w:tcPr>
          <w:p w:rsidR="003A1FA7" w:rsidRPr="00DC3925" w:rsidRDefault="003A1FA7" w:rsidP="008B62EB">
            <w:pPr>
              <w:pStyle w:val="BodyText"/>
              <w:rPr>
                <w:lang w:val="fi-FI"/>
              </w:rPr>
            </w:pPr>
            <w:r w:rsidRPr="00DC3925">
              <w:rPr>
                <w:lang w:val="fi-FI"/>
              </w:rPr>
              <w:t>Ohjelmistokirjasto MFPI-suodattimen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leddriver</w:t>
            </w:r>
          </w:p>
        </w:tc>
        <w:tc>
          <w:tcPr>
            <w:tcW w:w="6514" w:type="dxa"/>
          </w:tcPr>
          <w:p w:rsidR="003A1FA7" w:rsidRPr="00DC3925" w:rsidRDefault="003A1FA7" w:rsidP="008B62EB">
            <w:pPr>
              <w:pStyle w:val="BodyText"/>
              <w:rPr>
                <w:lang w:val="fi-FI"/>
              </w:rPr>
            </w:pPr>
            <w:r w:rsidRPr="00DC3925">
              <w:rPr>
                <w:lang w:val="fi-FI"/>
              </w:rPr>
              <w:t>Ohjelmistokirjasto LED:ien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lastRenderedPageBreak/>
              <w:t>camazing</w:t>
            </w:r>
          </w:p>
        </w:tc>
        <w:tc>
          <w:tcPr>
            <w:tcW w:w="6514" w:type="dxa"/>
          </w:tcPr>
          <w:p w:rsidR="003A1FA7" w:rsidRPr="00DC3925" w:rsidRDefault="003A1FA7" w:rsidP="008B62EB">
            <w:pPr>
              <w:pStyle w:val="BodyText"/>
              <w:rPr>
                <w:lang w:val="fi-FI"/>
              </w:rPr>
            </w:pPr>
            <w:r w:rsidRPr="00DC3925">
              <w:rPr>
                <w:lang w:val="fi-FI"/>
              </w:rPr>
              <w:t>Ohjelmistokirjasto GenICam-rajapinnan kanssa yhteensopivien kameroiden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spectracular</w:t>
            </w:r>
          </w:p>
        </w:tc>
        <w:tc>
          <w:tcPr>
            <w:tcW w:w="6514" w:type="dxa"/>
          </w:tcPr>
          <w:p w:rsidR="003A1FA7" w:rsidRPr="00DC3925" w:rsidRDefault="003A1FA7" w:rsidP="008B62EB">
            <w:pPr>
              <w:pStyle w:val="BodyText"/>
              <w:rPr>
                <w:lang w:val="fi-FI"/>
              </w:rPr>
            </w:pPr>
            <w:r w:rsidRPr="00DC3925">
              <w:rPr>
                <w:lang w:val="fi-FI"/>
              </w:rPr>
              <w:t>Ohjelmistokirjasto spektrikuvien ottamiseen (Python)</w:t>
            </w:r>
          </w:p>
        </w:tc>
      </w:tr>
    </w:tbl>
    <w:p w:rsidR="003A1FA7" w:rsidRPr="00DC3925" w:rsidRDefault="003A1FA7" w:rsidP="003A1FA7">
      <w:pPr>
        <w:pStyle w:val="BodyText"/>
        <w:rPr>
          <w:lang w:val="fi-FI"/>
        </w:rPr>
      </w:pPr>
    </w:p>
    <w:p w:rsidR="002B6F45" w:rsidRPr="00DC3925" w:rsidRDefault="002B6F45" w:rsidP="002B6F45">
      <w:pPr>
        <w:pStyle w:val="BodyText"/>
        <w:rPr>
          <w:lang w:val="fi-FI"/>
        </w:rPr>
      </w:pPr>
      <w:r w:rsidRPr="00DC392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DC3925" w:rsidRDefault="002B6F45" w:rsidP="002B6F45">
      <w:pPr>
        <w:pStyle w:val="BodyText"/>
        <w:rPr>
          <w:lang w:val="fi-FI"/>
        </w:rPr>
      </w:pPr>
    </w:p>
    <w:p w:rsidR="002B6F45" w:rsidRPr="00DC3925" w:rsidRDefault="002B6F45" w:rsidP="002B6F45">
      <w:pPr>
        <w:spacing w:line="240" w:lineRule="auto"/>
        <w:jc w:val="center"/>
      </w:pPr>
      <w:r w:rsidRPr="00DC392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DC3925" w:rsidRDefault="002B6F45" w:rsidP="002B6F45">
      <w:pPr>
        <w:pStyle w:val="Caption"/>
        <w:rPr>
          <w:b w:val="0"/>
        </w:rPr>
      </w:pPr>
      <w:bookmarkStart w:id="69" w:name="_Toc101158454"/>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33</w:t>
      </w:r>
      <w:r w:rsidRPr="00DC3925">
        <w:rPr>
          <w:noProof/>
        </w:rPr>
        <w:fldChar w:fldCharType="end"/>
      </w:r>
      <w:r w:rsidRPr="00DC3925">
        <w:t>.</w:t>
      </w:r>
      <w:r w:rsidRPr="00DC3925">
        <w:rPr>
          <w:b w:val="0"/>
        </w:rPr>
        <w:tab/>
        <w:t>Kerroksittainen esitys spektrikameran laitteistotasolta sovellustasolle</w:t>
      </w:r>
      <w:bookmarkEnd w:id="69"/>
    </w:p>
    <w:p w:rsidR="002B6F45" w:rsidRPr="00DC3925" w:rsidRDefault="002B6F45" w:rsidP="002B6F45"/>
    <w:p w:rsidR="003A1FA7" w:rsidRPr="00DC3925" w:rsidRDefault="002B6F45" w:rsidP="002B6F45">
      <w:pPr>
        <w:pStyle w:val="BodyText"/>
        <w:rPr>
          <w:lang w:val="fi-FI"/>
        </w:rPr>
      </w:pPr>
      <w:r w:rsidRPr="00DC392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DC3925" w:rsidRDefault="00711C89" w:rsidP="002B6F45">
      <w:pPr>
        <w:pStyle w:val="BodyText"/>
        <w:rPr>
          <w:lang w:val="fi-FI"/>
        </w:rPr>
      </w:pPr>
    </w:p>
    <w:p w:rsidR="00711C89" w:rsidRPr="00DC3925" w:rsidRDefault="00B638E8" w:rsidP="00B638E8">
      <w:pPr>
        <w:pStyle w:val="Heading3"/>
      </w:pPr>
      <w:bookmarkStart w:id="70" w:name="_Toc101158392"/>
      <w:r w:rsidRPr="00DC3925">
        <w:t>Jyväskylän o</w:t>
      </w:r>
      <w:r w:rsidR="00711C89" w:rsidRPr="00DC3925">
        <w:t>hjelmiston ongelmat</w:t>
      </w:r>
      <w:bookmarkEnd w:id="70"/>
    </w:p>
    <w:p w:rsidR="00711C89" w:rsidRPr="00DC3925" w:rsidRDefault="00711C89" w:rsidP="00711C89">
      <w:pPr>
        <w:pStyle w:val="BodyText"/>
        <w:rPr>
          <w:lang w:val="fi-FI"/>
        </w:rPr>
      </w:pPr>
      <w:r w:rsidRPr="00DC392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DC3925" w:rsidRDefault="00711C89" w:rsidP="00711C89">
      <w:pPr>
        <w:pStyle w:val="BodyText"/>
        <w:rPr>
          <w:lang w:val="fi-FI"/>
        </w:rPr>
      </w:pPr>
    </w:p>
    <w:p w:rsidR="00711C89" w:rsidRPr="00DC3925" w:rsidRDefault="00711C89" w:rsidP="002B6F45">
      <w:pPr>
        <w:pStyle w:val="BodyText"/>
        <w:rPr>
          <w:lang w:val="fi-FI"/>
        </w:rPr>
      </w:pPr>
      <w:r w:rsidRPr="00DC392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DC3925">
        <w:rPr>
          <w:lang w:val="fi-FI"/>
        </w:rPr>
        <w:t xml:space="preserve"> Tämä mahdollistaa myös kohteen kuvauksen kaikilla aallonpituuskaistoilla ilman että kohdetta tarvitsee siirtää eri LED-asetusten välillä.</w:t>
      </w:r>
    </w:p>
    <w:p w:rsidR="002B6F45" w:rsidRPr="00DC3925" w:rsidRDefault="002B6F45" w:rsidP="003A1FA7">
      <w:pPr>
        <w:pStyle w:val="BodyText"/>
        <w:rPr>
          <w:lang w:val="fi-FI"/>
        </w:rPr>
      </w:pPr>
    </w:p>
    <w:p w:rsidR="00444376" w:rsidRPr="00DC3925" w:rsidRDefault="00444376" w:rsidP="00444376">
      <w:pPr>
        <w:pStyle w:val="Heading3"/>
      </w:pPr>
      <w:bookmarkStart w:id="71" w:name="_Toc101158393"/>
      <w:r w:rsidRPr="00DC3925">
        <w:t>Spektrikamera</w:t>
      </w:r>
      <w:r w:rsidR="00BD6812" w:rsidRPr="00DC3925">
        <w:t>n aallonpituuskaistat</w:t>
      </w:r>
      <w:bookmarkEnd w:id="71"/>
    </w:p>
    <w:p w:rsidR="00444376" w:rsidRPr="00DC3925" w:rsidRDefault="00444376" w:rsidP="00444376">
      <w:pPr>
        <w:pStyle w:val="BodyText"/>
        <w:rPr>
          <w:lang w:val="fi-FI"/>
        </w:rPr>
      </w:pPr>
      <w:r w:rsidRPr="00DC3925">
        <w:rPr>
          <w:lang w:val="fi-FI"/>
        </w:rPr>
        <w:t>Spektrikameran kanssa kuvaaminen tapahtuu asettamalla ensin MFPI-suodattimen ilmaväli ja asettamalla LED-valonlähteessä tietyt LEDit päälle.</w:t>
      </w:r>
    </w:p>
    <w:p w:rsidR="00444376" w:rsidRPr="00DC3925" w:rsidRDefault="00444376" w:rsidP="00444376">
      <w:pPr>
        <w:pStyle w:val="BodyText"/>
        <w:rPr>
          <w:lang w:val="fi-FI"/>
        </w:rPr>
      </w:pPr>
      <w:r w:rsidRPr="00DC3925">
        <w:rPr>
          <w:lang w:val="fi-FI"/>
        </w:rPr>
        <w:lastRenderedPageBreak/>
        <w:t>Näitä kalibroituja asetuksia on yhteensä 355 kpl eli spektrikameralla voidaan kuvata 355 eri aallonpituutta. Seuraava taulukko esittää spektrikameran kalibroidut kuvausasetukset.</w:t>
      </w:r>
    </w:p>
    <w:p w:rsidR="00444376" w:rsidRPr="00DC3925" w:rsidRDefault="00444376" w:rsidP="00444376">
      <w:pPr>
        <w:pStyle w:val="Caption"/>
        <w:rPr>
          <w:b w:val="0"/>
        </w:rPr>
      </w:pPr>
      <w:bookmarkStart w:id="72" w:name="_Toc10115847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E446D">
        <w:rPr>
          <w:noProof/>
        </w:rPr>
        <w:t>10</w:t>
      </w:r>
      <w:r w:rsidRPr="00DC3925">
        <w:rPr>
          <w:noProof/>
        </w:rPr>
        <w:fldChar w:fldCharType="end"/>
      </w:r>
      <w:r w:rsidRPr="00DC3925">
        <w:t>.</w:t>
      </w:r>
      <w:r w:rsidRPr="00DC3925">
        <w:rPr>
          <w:b w:val="0"/>
        </w:rPr>
        <w:tab/>
        <w:t>Spektrikameran kalibroidut kuvausasetukset</w:t>
      </w:r>
      <w:bookmarkEnd w:id="72"/>
    </w:p>
    <w:tbl>
      <w:tblPr>
        <w:tblStyle w:val="TableGrid"/>
        <w:tblW w:w="0" w:type="auto"/>
        <w:tblLook w:val="04A0" w:firstRow="1" w:lastRow="0" w:firstColumn="1" w:lastColumn="0" w:noHBand="0" w:noVBand="1"/>
      </w:tblPr>
      <w:tblGrid>
        <w:gridCol w:w="2547"/>
        <w:gridCol w:w="2835"/>
        <w:gridCol w:w="3112"/>
      </w:tblGrid>
      <w:tr w:rsidR="00444376" w:rsidRPr="00DC3925" w:rsidTr="00CE7FCE">
        <w:tc>
          <w:tcPr>
            <w:tcW w:w="2547" w:type="dxa"/>
          </w:tcPr>
          <w:p w:rsidR="00444376" w:rsidRPr="00514855" w:rsidRDefault="00444376" w:rsidP="00CE7FCE">
            <w:pPr>
              <w:rPr>
                <w:lang w:val="en-US"/>
              </w:rPr>
            </w:pPr>
            <w:r w:rsidRPr="00514855">
              <w:rPr>
                <w:lang w:val="en-US"/>
              </w:rPr>
              <w:t>LED set and peak WL</w:t>
            </w:r>
          </w:p>
        </w:tc>
        <w:tc>
          <w:tcPr>
            <w:tcW w:w="2835" w:type="dxa"/>
          </w:tcPr>
          <w:p w:rsidR="00444376" w:rsidRPr="00DC3925" w:rsidRDefault="00444376" w:rsidP="00CE7FCE">
            <w:r w:rsidRPr="00DC3925">
              <w:t>Wavelength</w:t>
            </w:r>
            <w:r w:rsidRPr="00DC3925">
              <w:br/>
              <w:t>range [nm]</w:t>
            </w:r>
          </w:p>
        </w:tc>
        <w:tc>
          <w:tcPr>
            <w:tcW w:w="3112" w:type="dxa"/>
          </w:tcPr>
          <w:p w:rsidR="00444376" w:rsidRPr="00DC3925" w:rsidRDefault="00444376" w:rsidP="00CE7FCE">
            <w:r w:rsidRPr="00DC3925">
              <w:t>Wavelength count</w:t>
            </w:r>
          </w:p>
        </w:tc>
      </w:tr>
      <w:tr w:rsidR="00444376" w:rsidRPr="00DC3925" w:rsidTr="00CE7FCE">
        <w:tc>
          <w:tcPr>
            <w:tcW w:w="2547" w:type="dxa"/>
          </w:tcPr>
          <w:p w:rsidR="00444376" w:rsidRPr="00DC3925" w:rsidRDefault="00444376" w:rsidP="00CE7FCE">
            <w:r w:rsidRPr="00DC3925">
              <w:t>C WL1</w:t>
            </w:r>
          </w:p>
        </w:tc>
        <w:tc>
          <w:tcPr>
            <w:tcW w:w="2835" w:type="dxa"/>
          </w:tcPr>
          <w:p w:rsidR="00444376" w:rsidRPr="00DC3925" w:rsidRDefault="00444376" w:rsidP="00CE7FCE">
            <w:r w:rsidRPr="00DC3925">
              <w:t>504.5 - 612.2</w:t>
            </w:r>
          </w:p>
        </w:tc>
        <w:tc>
          <w:tcPr>
            <w:tcW w:w="3112" w:type="dxa"/>
          </w:tcPr>
          <w:p w:rsidR="00444376" w:rsidRPr="00DC3925" w:rsidRDefault="00444376" w:rsidP="00CE7FCE">
            <w:r w:rsidRPr="00DC3925">
              <w:t>75</w:t>
            </w:r>
          </w:p>
        </w:tc>
      </w:tr>
      <w:tr w:rsidR="00444376" w:rsidRPr="00DC3925" w:rsidTr="00CE7FCE">
        <w:tc>
          <w:tcPr>
            <w:tcW w:w="2547" w:type="dxa"/>
          </w:tcPr>
          <w:p w:rsidR="00444376" w:rsidRPr="00DC3925" w:rsidRDefault="00444376" w:rsidP="00CE7FCE">
            <w:r w:rsidRPr="00DC3925">
              <w:t>B WL1</w:t>
            </w:r>
          </w:p>
        </w:tc>
        <w:tc>
          <w:tcPr>
            <w:tcW w:w="2835" w:type="dxa"/>
          </w:tcPr>
          <w:p w:rsidR="00444376" w:rsidRPr="00DC3925" w:rsidRDefault="00444376" w:rsidP="00CE7FCE">
            <w:r w:rsidRPr="00DC3925">
              <w:t>533.8 - 568.2</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WL1</w:t>
            </w:r>
          </w:p>
        </w:tc>
        <w:tc>
          <w:tcPr>
            <w:tcW w:w="2835" w:type="dxa"/>
          </w:tcPr>
          <w:p w:rsidR="00444376" w:rsidRPr="00DC3925" w:rsidRDefault="00444376" w:rsidP="00CE7FCE">
            <w:r w:rsidRPr="00DC3925">
              <w:t>542.8 - 552.8</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C WL2</w:t>
            </w:r>
          </w:p>
        </w:tc>
        <w:tc>
          <w:tcPr>
            <w:tcW w:w="2835" w:type="dxa"/>
          </w:tcPr>
          <w:p w:rsidR="00444376" w:rsidRPr="00DC3925" w:rsidRDefault="00444376" w:rsidP="00CE7FCE">
            <w:r w:rsidRPr="00DC3925">
              <w:t>587.2 - 658.6</w:t>
            </w:r>
          </w:p>
        </w:tc>
        <w:tc>
          <w:tcPr>
            <w:tcW w:w="3112" w:type="dxa"/>
          </w:tcPr>
          <w:p w:rsidR="00444376" w:rsidRPr="00DC3925" w:rsidRDefault="00444376" w:rsidP="00CE7FCE">
            <w:r w:rsidRPr="00DC3925">
              <w:t>26</w:t>
            </w:r>
          </w:p>
        </w:tc>
      </w:tr>
      <w:tr w:rsidR="00444376" w:rsidRPr="00DC3925" w:rsidTr="00CE7FCE">
        <w:tc>
          <w:tcPr>
            <w:tcW w:w="2547" w:type="dxa"/>
          </w:tcPr>
          <w:p w:rsidR="00444376" w:rsidRPr="00DC3925" w:rsidRDefault="00444376" w:rsidP="00CE7FCE">
            <w:r w:rsidRPr="00DC3925">
              <w:t>D</w:t>
            </w:r>
          </w:p>
        </w:tc>
        <w:tc>
          <w:tcPr>
            <w:tcW w:w="2835" w:type="dxa"/>
          </w:tcPr>
          <w:p w:rsidR="00444376" w:rsidRPr="00DC3925" w:rsidRDefault="00444376" w:rsidP="00CE7FCE">
            <w:r w:rsidRPr="00DC3925">
              <w:t>695.9 - 738.7</w:t>
            </w:r>
          </w:p>
        </w:tc>
        <w:tc>
          <w:tcPr>
            <w:tcW w:w="3112" w:type="dxa"/>
          </w:tcPr>
          <w:p w:rsidR="00444376" w:rsidRPr="00DC3925" w:rsidRDefault="00444376" w:rsidP="00CE7FCE">
            <w:r w:rsidRPr="00DC3925">
              <w:t>34</w:t>
            </w:r>
          </w:p>
        </w:tc>
      </w:tr>
      <w:tr w:rsidR="00444376" w:rsidRPr="00DC3925" w:rsidTr="00CE7FCE">
        <w:tc>
          <w:tcPr>
            <w:tcW w:w="2547" w:type="dxa"/>
          </w:tcPr>
          <w:p w:rsidR="00444376" w:rsidRPr="00DC3925" w:rsidRDefault="00444376" w:rsidP="00CE7FCE">
            <w:r w:rsidRPr="00DC3925">
              <w:t>B WL2</w:t>
            </w:r>
          </w:p>
        </w:tc>
        <w:tc>
          <w:tcPr>
            <w:tcW w:w="2835" w:type="dxa"/>
          </w:tcPr>
          <w:p w:rsidR="00444376" w:rsidRPr="00DC3925" w:rsidRDefault="00444376" w:rsidP="00CE7FCE">
            <w:r w:rsidRPr="00DC3925">
              <w:t>660.5 - 700.3</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WL2</w:t>
            </w:r>
          </w:p>
        </w:tc>
        <w:tc>
          <w:tcPr>
            <w:tcW w:w="2835" w:type="dxa"/>
          </w:tcPr>
          <w:p w:rsidR="00444376" w:rsidRPr="00DC3925" w:rsidRDefault="00444376" w:rsidP="00CE7FCE">
            <w:r w:rsidRPr="00DC3925">
              <w:t>701.3 - 710.1</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E *</w:t>
            </w:r>
          </w:p>
        </w:tc>
        <w:tc>
          <w:tcPr>
            <w:tcW w:w="2835" w:type="dxa"/>
          </w:tcPr>
          <w:p w:rsidR="00444376" w:rsidRPr="00DC3925" w:rsidRDefault="00444376" w:rsidP="00CE7FCE">
            <w:r w:rsidRPr="00DC3925">
              <w:t>740.2 - 778.9</w:t>
            </w:r>
          </w:p>
        </w:tc>
        <w:tc>
          <w:tcPr>
            <w:tcW w:w="3112" w:type="dxa"/>
          </w:tcPr>
          <w:p w:rsidR="00444376" w:rsidRPr="00DC3925" w:rsidRDefault="00444376" w:rsidP="00CE7FCE">
            <w:r w:rsidRPr="00DC3925">
              <w:t>19</w:t>
            </w:r>
          </w:p>
        </w:tc>
      </w:tr>
      <w:tr w:rsidR="00444376" w:rsidRPr="00DC3925" w:rsidTr="00CE7FCE">
        <w:tc>
          <w:tcPr>
            <w:tcW w:w="2547" w:type="dxa"/>
          </w:tcPr>
          <w:p w:rsidR="00444376" w:rsidRPr="00DC3925" w:rsidRDefault="00444376" w:rsidP="00CE7FCE">
            <w:r w:rsidRPr="00DC3925">
              <w:t>F *</w:t>
            </w:r>
          </w:p>
        </w:tc>
        <w:tc>
          <w:tcPr>
            <w:tcW w:w="2835" w:type="dxa"/>
          </w:tcPr>
          <w:p w:rsidR="00444376" w:rsidRPr="00DC3925" w:rsidRDefault="00444376" w:rsidP="00CE7FCE">
            <w:r w:rsidRPr="00DC3925">
              <w:t>775.0 - 818.8</w:t>
            </w:r>
          </w:p>
        </w:tc>
        <w:tc>
          <w:tcPr>
            <w:tcW w:w="3112" w:type="dxa"/>
          </w:tcPr>
          <w:p w:rsidR="00444376" w:rsidRPr="00DC3925" w:rsidRDefault="00444376" w:rsidP="00CE7FCE">
            <w:r w:rsidRPr="00DC3925">
              <w:t>22</w:t>
            </w:r>
          </w:p>
        </w:tc>
      </w:tr>
      <w:tr w:rsidR="00444376" w:rsidRPr="00DC3925" w:rsidTr="00CE7FCE">
        <w:tc>
          <w:tcPr>
            <w:tcW w:w="2547" w:type="dxa"/>
          </w:tcPr>
          <w:p w:rsidR="00444376" w:rsidRPr="00DC3925" w:rsidRDefault="00444376" w:rsidP="00CE7FCE">
            <w:r w:rsidRPr="00DC3925">
              <w:t>G *</w:t>
            </w:r>
          </w:p>
        </w:tc>
        <w:tc>
          <w:tcPr>
            <w:tcW w:w="2835" w:type="dxa"/>
          </w:tcPr>
          <w:p w:rsidR="00444376" w:rsidRPr="00DC3925" w:rsidRDefault="00444376" w:rsidP="00CE7FCE">
            <w:r w:rsidRPr="00DC3925">
              <w:t>810.0 - 848.0</w:t>
            </w:r>
          </w:p>
        </w:tc>
        <w:tc>
          <w:tcPr>
            <w:tcW w:w="3112" w:type="dxa"/>
          </w:tcPr>
          <w:p w:rsidR="00444376" w:rsidRPr="00DC3925" w:rsidRDefault="00444376" w:rsidP="00CE7FCE">
            <w:r w:rsidRPr="00DC3925">
              <w:t>17</w:t>
            </w:r>
          </w:p>
        </w:tc>
      </w:tr>
      <w:tr w:rsidR="00444376" w:rsidRPr="00DC3925" w:rsidTr="00CE7FCE">
        <w:tc>
          <w:tcPr>
            <w:tcW w:w="2547" w:type="dxa"/>
          </w:tcPr>
          <w:p w:rsidR="00444376" w:rsidRPr="00DC3925" w:rsidRDefault="00444376" w:rsidP="00CE7FCE">
            <w:r w:rsidRPr="00DC3925">
              <w:t>H *</w:t>
            </w:r>
          </w:p>
        </w:tc>
        <w:tc>
          <w:tcPr>
            <w:tcW w:w="2835" w:type="dxa"/>
          </w:tcPr>
          <w:p w:rsidR="00444376" w:rsidRPr="00DC3925" w:rsidRDefault="00444376" w:rsidP="00CE7FCE">
            <w:r w:rsidRPr="00DC3925">
              <w:t>851.0 - 939.6</w:t>
            </w:r>
          </w:p>
        </w:tc>
        <w:tc>
          <w:tcPr>
            <w:tcW w:w="3112" w:type="dxa"/>
          </w:tcPr>
          <w:p w:rsidR="00444376" w:rsidRPr="00DC3925" w:rsidRDefault="00444376" w:rsidP="00CE7FCE">
            <w:r w:rsidRPr="00DC3925">
              <w:t>27</w:t>
            </w:r>
          </w:p>
        </w:tc>
      </w:tr>
      <w:tr w:rsidR="00444376" w:rsidRPr="00DC3925" w:rsidTr="00CE7FCE">
        <w:tc>
          <w:tcPr>
            <w:tcW w:w="5382" w:type="dxa"/>
            <w:gridSpan w:val="2"/>
          </w:tcPr>
          <w:p w:rsidR="00444376" w:rsidRPr="00DC3925" w:rsidRDefault="00444376" w:rsidP="00CE7FCE">
            <w:pPr>
              <w:jc w:val="right"/>
            </w:pPr>
            <w:r w:rsidRPr="00DC3925">
              <w:t>Yhteensä:</w:t>
            </w:r>
          </w:p>
        </w:tc>
        <w:tc>
          <w:tcPr>
            <w:tcW w:w="3112" w:type="dxa"/>
          </w:tcPr>
          <w:p w:rsidR="00444376" w:rsidRPr="00DC3925" w:rsidRDefault="00444376" w:rsidP="00CE7FCE">
            <w:r w:rsidRPr="00DC3925">
              <w:t>306</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Caption"/>
        <w:rPr>
          <w:b w:val="0"/>
        </w:rPr>
      </w:pPr>
      <w:bookmarkStart w:id="73" w:name="_Toc10115847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E446D">
        <w:rPr>
          <w:noProof/>
        </w:rPr>
        <w:t>11</w:t>
      </w:r>
      <w:r w:rsidRPr="00DC3925">
        <w:rPr>
          <w:noProof/>
        </w:rPr>
        <w:fldChar w:fldCharType="end"/>
      </w:r>
      <w:r w:rsidRPr="00DC3925">
        <w:t>.</w:t>
      </w:r>
      <w:r w:rsidRPr="00DC3925">
        <w:rPr>
          <w:b w:val="0"/>
        </w:rPr>
        <w:tab/>
        <w:t>Spektrikameran kalibroidut LED:ien ohjaukset</w:t>
      </w:r>
      <w:bookmarkEnd w:id="73"/>
    </w:p>
    <w:tbl>
      <w:tblPr>
        <w:tblStyle w:val="TableGrid"/>
        <w:tblW w:w="0" w:type="auto"/>
        <w:tblLook w:val="04A0" w:firstRow="1" w:lastRow="0" w:firstColumn="1" w:lastColumn="0" w:noHBand="0" w:noVBand="1"/>
      </w:tblPr>
      <w:tblGrid>
        <w:gridCol w:w="2689"/>
        <w:gridCol w:w="5805"/>
      </w:tblGrid>
      <w:tr w:rsidR="00444376" w:rsidRPr="00DC3925" w:rsidTr="00CE7FCE">
        <w:tc>
          <w:tcPr>
            <w:tcW w:w="2689" w:type="dxa"/>
          </w:tcPr>
          <w:p w:rsidR="00444376" w:rsidRPr="00514855" w:rsidRDefault="00444376" w:rsidP="00CE7FCE">
            <w:pPr>
              <w:rPr>
                <w:lang w:val="en-US"/>
              </w:rPr>
            </w:pPr>
            <w:r w:rsidRPr="00514855">
              <w:rPr>
                <w:lang w:val="en-US"/>
              </w:rPr>
              <w:t>LED set and peak WL</w:t>
            </w:r>
          </w:p>
        </w:tc>
        <w:tc>
          <w:tcPr>
            <w:tcW w:w="5805" w:type="dxa"/>
          </w:tcPr>
          <w:p w:rsidR="00444376" w:rsidRPr="00DC3925" w:rsidRDefault="00444376" w:rsidP="00CE7FCE">
            <w:r w:rsidRPr="00DC3925">
              <w:t>LED control (reversed)</w:t>
            </w:r>
          </w:p>
        </w:tc>
      </w:tr>
      <w:tr w:rsidR="00444376" w:rsidRPr="00DC3925" w:rsidTr="00CE7FCE">
        <w:tc>
          <w:tcPr>
            <w:tcW w:w="2689" w:type="dxa"/>
          </w:tcPr>
          <w:p w:rsidR="00444376" w:rsidRPr="00DC3925" w:rsidRDefault="00444376" w:rsidP="00CE7FCE">
            <w:r w:rsidRPr="00DC3925">
              <w:t>C WL1</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B WL1</w:t>
            </w:r>
          </w:p>
        </w:tc>
        <w:tc>
          <w:tcPr>
            <w:tcW w:w="5805" w:type="dxa"/>
          </w:tcPr>
          <w:p w:rsidR="00444376" w:rsidRPr="00DC3925" w:rsidRDefault="00444376" w:rsidP="00CE7FCE">
            <w:r w:rsidRPr="00DC3925">
              <w:t>000000011000000011000000011</w:t>
            </w:r>
          </w:p>
        </w:tc>
      </w:tr>
      <w:tr w:rsidR="00444376" w:rsidRPr="00DC3925" w:rsidTr="00CE7FCE">
        <w:tc>
          <w:tcPr>
            <w:tcW w:w="2689" w:type="dxa"/>
          </w:tcPr>
          <w:p w:rsidR="00444376" w:rsidRPr="00DC3925" w:rsidRDefault="00444376" w:rsidP="00CE7FCE">
            <w:r w:rsidRPr="00DC3925">
              <w:t>A WL1</w:t>
            </w:r>
          </w:p>
        </w:tc>
        <w:tc>
          <w:tcPr>
            <w:tcW w:w="5805" w:type="dxa"/>
          </w:tcPr>
          <w:p w:rsidR="00444376" w:rsidRPr="00DC3925" w:rsidRDefault="00444376" w:rsidP="00CE7FCE">
            <w:r w:rsidRPr="00DC3925">
              <w:t>000000111000000111000000111</w:t>
            </w:r>
          </w:p>
        </w:tc>
      </w:tr>
      <w:tr w:rsidR="00444376" w:rsidRPr="00DC3925" w:rsidTr="00CE7FCE">
        <w:tc>
          <w:tcPr>
            <w:tcW w:w="2689" w:type="dxa"/>
          </w:tcPr>
          <w:p w:rsidR="00444376" w:rsidRPr="00DC3925" w:rsidRDefault="00444376" w:rsidP="00CE7FCE">
            <w:r w:rsidRPr="00DC3925">
              <w:t>C WL2</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D</w:t>
            </w:r>
          </w:p>
        </w:tc>
        <w:tc>
          <w:tcPr>
            <w:tcW w:w="5805" w:type="dxa"/>
          </w:tcPr>
          <w:p w:rsidR="00444376" w:rsidRPr="00DC3925" w:rsidRDefault="00444376" w:rsidP="00CE7FCE">
            <w:r w:rsidRPr="00DC3925">
              <w:t>000011110000011110000011110</w:t>
            </w:r>
          </w:p>
        </w:tc>
      </w:tr>
      <w:tr w:rsidR="00444376" w:rsidRPr="00DC3925" w:rsidTr="00CE7FCE">
        <w:tc>
          <w:tcPr>
            <w:tcW w:w="2689" w:type="dxa"/>
          </w:tcPr>
          <w:p w:rsidR="00444376" w:rsidRPr="00DC3925" w:rsidRDefault="00444376" w:rsidP="00CE7FCE">
            <w:r w:rsidRPr="00DC3925">
              <w:t>B WL2</w:t>
            </w:r>
          </w:p>
        </w:tc>
        <w:tc>
          <w:tcPr>
            <w:tcW w:w="5805" w:type="dxa"/>
          </w:tcPr>
          <w:p w:rsidR="00444376" w:rsidRPr="00DC3925" w:rsidRDefault="00444376" w:rsidP="00CE7FCE">
            <w:r w:rsidRPr="00DC3925">
              <w:t>000000011000000011000000011</w:t>
            </w:r>
          </w:p>
        </w:tc>
      </w:tr>
      <w:tr w:rsidR="00444376" w:rsidRPr="00DC3925" w:rsidTr="00CE7FCE">
        <w:trPr>
          <w:trHeight w:val="257"/>
        </w:trPr>
        <w:tc>
          <w:tcPr>
            <w:tcW w:w="2689" w:type="dxa"/>
          </w:tcPr>
          <w:p w:rsidR="00444376" w:rsidRPr="00DC3925" w:rsidRDefault="00444376" w:rsidP="00CE7FCE">
            <w:r w:rsidRPr="00DC3925">
              <w:t>A WL2</w:t>
            </w:r>
          </w:p>
        </w:tc>
        <w:tc>
          <w:tcPr>
            <w:tcW w:w="5805" w:type="dxa"/>
          </w:tcPr>
          <w:p w:rsidR="00444376" w:rsidRPr="00DC3925" w:rsidRDefault="00444376" w:rsidP="00CE7FCE">
            <w:r w:rsidRPr="00DC3925">
              <w:t>000000111000000111000000111</w:t>
            </w:r>
          </w:p>
        </w:tc>
      </w:tr>
      <w:tr w:rsidR="00444376" w:rsidRPr="00DC3925" w:rsidTr="00CE7FCE">
        <w:trPr>
          <w:trHeight w:val="257"/>
        </w:trPr>
        <w:tc>
          <w:tcPr>
            <w:tcW w:w="2689" w:type="dxa"/>
          </w:tcPr>
          <w:p w:rsidR="00444376" w:rsidRPr="00DC3925" w:rsidRDefault="00444376" w:rsidP="00CE7FCE">
            <w:r w:rsidRPr="00DC3925">
              <w:lastRenderedPageBreak/>
              <w:t>E</w:t>
            </w:r>
          </w:p>
        </w:tc>
        <w:tc>
          <w:tcPr>
            <w:tcW w:w="5805" w:type="dxa"/>
          </w:tcPr>
          <w:p w:rsidR="00444376" w:rsidRPr="00DC3925" w:rsidRDefault="00444376" w:rsidP="00CE7FCE">
            <w:r w:rsidRPr="00DC3925">
              <w:t>000111100000111100000111100</w:t>
            </w:r>
          </w:p>
        </w:tc>
      </w:tr>
      <w:tr w:rsidR="00444376" w:rsidRPr="00DC3925" w:rsidTr="00CE7FCE">
        <w:trPr>
          <w:trHeight w:val="257"/>
        </w:trPr>
        <w:tc>
          <w:tcPr>
            <w:tcW w:w="2689" w:type="dxa"/>
          </w:tcPr>
          <w:p w:rsidR="00444376" w:rsidRPr="00DC3925" w:rsidRDefault="00444376" w:rsidP="00CE7FCE">
            <w:r w:rsidRPr="00DC3925">
              <w:t>F</w:t>
            </w:r>
          </w:p>
        </w:tc>
        <w:tc>
          <w:tcPr>
            <w:tcW w:w="5805" w:type="dxa"/>
          </w:tcPr>
          <w:p w:rsidR="00444376" w:rsidRPr="00DC3925" w:rsidRDefault="00444376" w:rsidP="00CE7FCE">
            <w:r w:rsidRPr="00DC3925">
              <w:t>001111000001111000001111000</w:t>
            </w:r>
          </w:p>
        </w:tc>
      </w:tr>
      <w:tr w:rsidR="00444376" w:rsidRPr="00DC3925" w:rsidTr="00CE7FCE">
        <w:trPr>
          <w:trHeight w:val="257"/>
        </w:trPr>
        <w:tc>
          <w:tcPr>
            <w:tcW w:w="2689" w:type="dxa"/>
          </w:tcPr>
          <w:p w:rsidR="00444376" w:rsidRPr="00DC3925" w:rsidRDefault="00444376" w:rsidP="00CE7FCE">
            <w:r w:rsidRPr="00DC3925">
              <w:t>G</w:t>
            </w:r>
          </w:p>
        </w:tc>
        <w:tc>
          <w:tcPr>
            <w:tcW w:w="5805" w:type="dxa"/>
          </w:tcPr>
          <w:p w:rsidR="00444376" w:rsidRPr="00DC3925" w:rsidRDefault="00444376" w:rsidP="00CE7FCE">
            <w:r w:rsidRPr="00DC3925">
              <w:t>011110000011110000011110000</w:t>
            </w:r>
          </w:p>
        </w:tc>
      </w:tr>
      <w:tr w:rsidR="00444376" w:rsidRPr="00DC3925" w:rsidTr="00CE7FCE">
        <w:trPr>
          <w:trHeight w:val="257"/>
        </w:trPr>
        <w:tc>
          <w:tcPr>
            <w:tcW w:w="2689" w:type="dxa"/>
          </w:tcPr>
          <w:p w:rsidR="00444376" w:rsidRPr="00DC3925" w:rsidRDefault="00444376" w:rsidP="00CE7FCE">
            <w:r w:rsidRPr="00DC3925">
              <w:t>H</w:t>
            </w:r>
          </w:p>
        </w:tc>
        <w:tc>
          <w:tcPr>
            <w:tcW w:w="5805" w:type="dxa"/>
          </w:tcPr>
          <w:p w:rsidR="00444376" w:rsidRPr="00DC3925" w:rsidRDefault="00444376" w:rsidP="00CE7FCE">
            <w:r w:rsidRPr="00DC3925">
              <w:t>111100000111100000111100000</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Spektrikameran kuvien käsittely muodostuu kahdesta vaiheesta: demosaic-operaatio ja kalibraatiolaskennat. Kuvaan seuraavaksi ensin demosaic-operaation ja sitten kalibraatiolaskennan.</w:t>
      </w:r>
    </w:p>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DC3925" w:rsidRDefault="00444376" w:rsidP="00444376">
      <w:pPr>
        <w:pStyle w:val="BodyText"/>
        <w:rPr>
          <w:lang w:val="fi-FI"/>
        </w:rPr>
      </w:pPr>
    </w:p>
    <w:p w:rsidR="00444376" w:rsidRPr="00DC3925" w:rsidRDefault="00B638E8" w:rsidP="00444376">
      <w:pPr>
        <w:pStyle w:val="Heading3"/>
      </w:pPr>
      <w:bookmarkStart w:id="74" w:name="_Toc101158394"/>
      <w:r w:rsidRPr="00DC3925">
        <w:t>Kuvausprosessi ja l</w:t>
      </w:r>
      <w:r w:rsidR="00444376" w:rsidRPr="00DC3925">
        <w:t>askennat</w:t>
      </w:r>
      <w:bookmarkEnd w:id="74"/>
    </w:p>
    <w:p w:rsidR="00B638E8" w:rsidRPr="00DC3925" w:rsidRDefault="00B638E8" w:rsidP="00B638E8">
      <w:pPr>
        <w:pStyle w:val="BodyText"/>
        <w:rPr>
          <w:lang w:val="fi-FI"/>
        </w:rPr>
      </w:pPr>
      <w:r w:rsidRPr="00DC392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DC3925" w:rsidRDefault="00B638E8" w:rsidP="00B638E8">
      <w:pPr>
        <w:pStyle w:val="BodyText"/>
        <w:rPr>
          <w:lang w:val="fi-FI"/>
        </w:rPr>
      </w:pPr>
    </w:p>
    <w:p w:rsidR="00444376" w:rsidRPr="00DC3925" w:rsidRDefault="00444376" w:rsidP="00444376">
      <w:pPr>
        <w:pStyle w:val="BodyText"/>
        <w:rPr>
          <w:lang w:val="fi-FI"/>
        </w:rPr>
      </w:pPr>
      <w:r w:rsidRPr="00DC3925">
        <w:rPr>
          <w:lang w:val="fi-FI"/>
        </w:rPr>
        <w:t>Eskelisen (2019, s. 33) esittelee neljä spektrikameran kuvauksessa tarvittavaa laskentaa: pimeäkuvan korjauslaskenta, demosaic-operaatio, radianssin laskenta ja reflektanssiarvon laskenta.</w:t>
      </w:r>
    </w:p>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BodyText"/>
        <w:rPr>
          <w:lang w:val="fi-FI"/>
        </w:rPr>
      </w:pPr>
      <w:r w:rsidRPr="00514855">
        <w:rPr>
          <w:lang w:val="en-US"/>
        </w:rPr>
        <w:t xml:space="preserve">Cépaduès, É. (2012). Satellite imagery : From acquisition principles to processing of optical images for observing the earth. </w:t>
      </w:r>
      <w:r w:rsidRPr="00DC3925">
        <w:rPr>
          <w:lang w:val="fi-FI"/>
        </w:rPr>
        <w:t xml:space="preserve">ProQuest Ebook Central </w:t>
      </w:r>
      <w:hyperlink r:id="rId56" w:history="1">
        <w:r w:rsidRPr="00DC3925">
          <w:rPr>
            <w:rStyle w:val="Hyperlink"/>
            <w:lang w:val="fi-FI"/>
          </w:rPr>
          <w:t>https://ebookcentral-proquest-com.proxy.uwasa.fi</w:t>
        </w:r>
      </w:hyperlink>
    </w:p>
    <w:p w:rsidR="00444376" w:rsidRPr="00DC3925" w:rsidRDefault="00444376" w:rsidP="00444376">
      <w:pPr>
        <w:pStyle w:val="BodyText"/>
        <w:rPr>
          <w:lang w:val="fi-FI"/>
        </w:rPr>
      </w:pPr>
    </w:p>
    <w:p w:rsidR="00444376" w:rsidRPr="00DC3925" w:rsidRDefault="00444376" w:rsidP="00444376">
      <w:pPr>
        <w:pStyle w:val="BodyText"/>
        <w:rPr>
          <w:lang w:val="fi-FI"/>
        </w:rPr>
      </w:pPr>
    </w:p>
    <w:p w:rsidR="001137B9" w:rsidRPr="00DC3925" w:rsidRDefault="001137B9" w:rsidP="001137B9">
      <w:pPr>
        <w:pStyle w:val="Heading3"/>
      </w:pPr>
      <w:bookmarkStart w:id="75" w:name="_Toc101158395"/>
      <w:r w:rsidRPr="00DC3925">
        <w:lastRenderedPageBreak/>
        <w:t>Julkaisut</w:t>
      </w:r>
      <w:r w:rsidR="00A836BD" w:rsidRPr="00DC3925">
        <w:t xml:space="preserve"> spektrikameraan liittyen</w:t>
      </w:r>
      <w:bookmarkEnd w:id="75"/>
    </w:p>
    <w:p w:rsidR="001137B9" w:rsidRPr="00DC3925" w:rsidRDefault="001137B9" w:rsidP="001137B9">
      <w:pPr>
        <w:pStyle w:val="BodyText"/>
        <w:rPr>
          <w:lang w:val="fi-FI"/>
        </w:rPr>
      </w:pPr>
      <w:r w:rsidRPr="00DC3925">
        <w:rPr>
          <w:lang w:val="fi-FI"/>
        </w:rPr>
        <w:t>Julkaisut</w:t>
      </w:r>
    </w:p>
    <w:p w:rsidR="001137B9" w:rsidRPr="00DC3925" w:rsidRDefault="001137B9" w:rsidP="001137B9">
      <w:pPr>
        <w:pStyle w:val="BodyText"/>
        <w:rPr>
          <w:lang w:val="fi-FI"/>
        </w:rPr>
      </w:pPr>
    </w:p>
    <w:p w:rsidR="001137B9" w:rsidRPr="00DC3925" w:rsidRDefault="001137B9" w:rsidP="001137B9">
      <w:pPr>
        <w:pStyle w:val="Caption"/>
        <w:rPr>
          <w:b w:val="0"/>
        </w:rPr>
      </w:pPr>
      <w:bookmarkStart w:id="76" w:name="_Toc10115847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E446D">
        <w:rPr>
          <w:noProof/>
        </w:rPr>
        <w:t>12</w:t>
      </w:r>
      <w:r w:rsidRPr="00DC3925">
        <w:rPr>
          <w:noProof/>
        </w:rPr>
        <w:fldChar w:fldCharType="end"/>
      </w:r>
      <w:r w:rsidRPr="00DC3925">
        <w:t>.</w:t>
      </w:r>
      <w:r w:rsidRPr="00DC3925">
        <w:rPr>
          <w:b w:val="0"/>
        </w:rPr>
        <w:tab/>
        <w:t>Spektrikamerasta julkaisuja</w:t>
      </w:r>
      <w:bookmarkEnd w:id="76"/>
    </w:p>
    <w:tbl>
      <w:tblPr>
        <w:tblStyle w:val="TableGrid"/>
        <w:tblW w:w="0" w:type="auto"/>
        <w:tblLook w:val="04A0" w:firstRow="1" w:lastRow="0" w:firstColumn="1" w:lastColumn="0" w:noHBand="0" w:noVBand="1"/>
      </w:tblPr>
      <w:tblGrid>
        <w:gridCol w:w="1254"/>
        <w:gridCol w:w="3754"/>
        <w:gridCol w:w="2098"/>
        <w:gridCol w:w="1388"/>
      </w:tblGrid>
      <w:tr w:rsidR="001137B9" w:rsidRPr="00DC3925" w:rsidTr="00CE7FCE">
        <w:tc>
          <w:tcPr>
            <w:tcW w:w="1271" w:type="dxa"/>
          </w:tcPr>
          <w:p w:rsidR="001137B9" w:rsidRPr="00DC3925" w:rsidRDefault="001137B9" w:rsidP="00CE7FCE">
            <w:pPr>
              <w:pStyle w:val="BodyText"/>
              <w:rPr>
                <w:lang w:val="fi-FI"/>
              </w:rPr>
            </w:pPr>
            <w:r w:rsidRPr="00DC3925">
              <w:rPr>
                <w:lang w:val="fi-FI"/>
              </w:rPr>
              <w:t>Vuosi</w:t>
            </w:r>
          </w:p>
        </w:tc>
        <w:tc>
          <w:tcPr>
            <w:tcW w:w="3827" w:type="dxa"/>
          </w:tcPr>
          <w:p w:rsidR="001137B9" w:rsidRPr="00DC3925" w:rsidRDefault="001137B9" w:rsidP="00CE7FCE">
            <w:pPr>
              <w:pStyle w:val="BodyText"/>
              <w:rPr>
                <w:lang w:val="fi-FI"/>
              </w:rPr>
            </w:pPr>
            <w:r w:rsidRPr="00DC3925">
              <w:rPr>
                <w:lang w:val="fi-FI"/>
              </w:rPr>
              <w:t>Nimi</w:t>
            </w:r>
          </w:p>
        </w:tc>
        <w:tc>
          <w:tcPr>
            <w:tcW w:w="2127" w:type="dxa"/>
          </w:tcPr>
          <w:p w:rsidR="001137B9" w:rsidRPr="00DC3925" w:rsidRDefault="001137B9" w:rsidP="00CE7FCE">
            <w:pPr>
              <w:pStyle w:val="BodyText"/>
              <w:rPr>
                <w:lang w:val="fi-FI"/>
              </w:rPr>
            </w:pPr>
            <w:r w:rsidRPr="00DC3925">
              <w:rPr>
                <w:lang w:val="fi-FI"/>
              </w:rPr>
              <w:t>Tekijät</w:t>
            </w:r>
          </w:p>
        </w:tc>
        <w:tc>
          <w:tcPr>
            <w:tcW w:w="1269" w:type="dxa"/>
          </w:tcPr>
          <w:p w:rsidR="001137B9" w:rsidRPr="00DC3925" w:rsidRDefault="001137B9" w:rsidP="00CE7FCE">
            <w:pPr>
              <w:pStyle w:val="BodyText"/>
              <w:rPr>
                <w:lang w:val="fi-FI"/>
              </w:rPr>
            </w:pPr>
            <w:r w:rsidRPr="00DC3925">
              <w:rPr>
                <w:lang w:val="fi-FI"/>
              </w:rPr>
              <w:t>Huom.</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2009 SPIE</w:t>
            </w:r>
          </w:p>
        </w:tc>
        <w:tc>
          <w:tcPr>
            <w:tcW w:w="3827" w:type="dxa"/>
          </w:tcPr>
          <w:p w:rsidR="001137B9" w:rsidRPr="00514855" w:rsidRDefault="001137B9" w:rsidP="00CE7FCE">
            <w:pPr>
              <w:pStyle w:val="BodyText"/>
              <w:rPr>
                <w:lang w:val="en-US"/>
              </w:rPr>
            </w:pPr>
            <w:r w:rsidRPr="00514855">
              <w:rPr>
                <w:lang w:val="en-US"/>
              </w:rPr>
              <w:t>NOVEL MINIATURIZED HYPERSPECTRAL SENSOR FOR UAV</w:t>
            </w:r>
          </w:p>
          <w:p w:rsidR="001137B9" w:rsidRPr="00DC3925" w:rsidRDefault="001137B9" w:rsidP="00CE7FCE">
            <w:pPr>
              <w:pStyle w:val="BodyText"/>
              <w:rPr>
                <w:lang w:val="fi-FI"/>
              </w:rPr>
            </w:pPr>
            <w:r w:rsidRPr="00DC3925">
              <w:rPr>
                <w:lang w:val="fi-FI"/>
              </w:rPr>
              <w:t>AND SPACE APPLICATIONS</w:t>
            </w:r>
          </w:p>
        </w:tc>
        <w:tc>
          <w:tcPr>
            <w:tcW w:w="2127" w:type="dxa"/>
          </w:tcPr>
          <w:p w:rsidR="001137B9" w:rsidRPr="00DC3925" w:rsidRDefault="001137B9" w:rsidP="00CE7FCE">
            <w:pPr>
              <w:pStyle w:val="BodyText"/>
              <w:rPr>
                <w:lang w:val="fi-FI"/>
              </w:rPr>
            </w:pPr>
            <w:r w:rsidRPr="00DC3925">
              <w:rPr>
                <w:lang w:val="fi-FI"/>
              </w:rPr>
              <w:t>Saari, Holmlund</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2013 SPIE</w:t>
            </w:r>
          </w:p>
        </w:tc>
        <w:tc>
          <w:tcPr>
            <w:tcW w:w="3827" w:type="dxa"/>
          </w:tcPr>
          <w:p w:rsidR="001137B9" w:rsidRPr="00514855" w:rsidRDefault="001137B9" w:rsidP="00CE7FCE">
            <w:pPr>
              <w:pStyle w:val="BodyText"/>
              <w:rPr>
                <w:lang w:val="en-US"/>
              </w:rPr>
            </w:pPr>
            <w:r w:rsidRPr="00514855">
              <w:rPr>
                <w:lang w:val="en-US"/>
              </w:rPr>
              <w:t>Miniaturized hyperspectral imager calibration and UAV flight</w:t>
            </w:r>
          </w:p>
          <w:p w:rsidR="001137B9" w:rsidRPr="00DC3925" w:rsidRDefault="001137B9" w:rsidP="00CE7FCE">
            <w:pPr>
              <w:pStyle w:val="BodyText"/>
              <w:rPr>
                <w:lang w:val="fi-FI"/>
              </w:rPr>
            </w:pPr>
            <w:r w:rsidRPr="00DC3925">
              <w:rPr>
                <w:lang w:val="fi-FI"/>
              </w:rPr>
              <w:t>campaigns</w:t>
            </w:r>
          </w:p>
        </w:tc>
        <w:tc>
          <w:tcPr>
            <w:tcW w:w="2127" w:type="dxa"/>
          </w:tcPr>
          <w:p w:rsidR="001137B9" w:rsidRPr="00DC3925" w:rsidRDefault="001137B9" w:rsidP="00CE7FCE">
            <w:pPr>
              <w:pStyle w:val="BodyText"/>
              <w:rPr>
                <w:lang w:val="fi-FI"/>
              </w:rPr>
            </w:pPr>
            <w:r w:rsidRPr="00DC3925">
              <w:rPr>
                <w:lang w:val="fi-FI"/>
              </w:rPr>
              <w:t>Saari, Holmlund, Pölönen</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Hand-held MEMS hyperspectral imager for VNIR mobile applications</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MEMS FPI, wireless</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Wide-band large-aperture Ag surface-micro-machined MEMS Fabry-Perot</w:t>
            </w:r>
          </w:p>
          <w:p w:rsidR="001137B9" w:rsidRPr="00514855" w:rsidRDefault="001137B9" w:rsidP="00CE7FCE">
            <w:pPr>
              <w:pStyle w:val="BodyText"/>
              <w:rPr>
                <w:lang w:val="en-US"/>
              </w:rPr>
            </w:pPr>
            <w:r w:rsidRPr="00514855">
              <w:rPr>
                <w:lang w:val="en-US"/>
              </w:rPr>
              <w:t>interferometers (AgMFPIs) for miniaturized hyperspectral imaging</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AgMFPI</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2019 SPIE</w:t>
            </w:r>
          </w:p>
        </w:tc>
        <w:tc>
          <w:tcPr>
            <w:tcW w:w="3827" w:type="dxa"/>
          </w:tcPr>
          <w:p w:rsidR="001137B9" w:rsidRPr="00514855" w:rsidRDefault="001137B9" w:rsidP="00CE7FCE">
            <w:pPr>
              <w:pStyle w:val="BodyText"/>
              <w:rPr>
                <w:lang w:val="en-US"/>
              </w:rPr>
            </w:pPr>
            <w:r w:rsidRPr="00514855">
              <w:rPr>
                <w:lang w:val="en-US"/>
              </w:rPr>
              <w:t>Cubic-inch MOEMS spectral imager</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Space applications</w:t>
            </w:r>
          </w:p>
        </w:tc>
      </w:tr>
      <w:tr w:rsidR="001137B9" w:rsidRPr="00DC3925" w:rsidTr="00CE7FCE">
        <w:tc>
          <w:tcPr>
            <w:tcW w:w="1271" w:type="dxa"/>
          </w:tcPr>
          <w:p w:rsidR="001137B9" w:rsidRPr="00DC3925" w:rsidRDefault="001137B9" w:rsidP="00CE7FCE">
            <w:pPr>
              <w:pStyle w:val="BodyText"/>
              <w:rPr>
                <w:lang w:val="fi-FI"/>
              </w:rPr>
            </w:pPr>
          </w:p>
        </w:tc>
        <w:tc>
          <w:tcPr>
            <w:tcW w:w="3827" w:type="dxa"/>
          </w:tcPr>
          <w:p w:rsidR="001137B9" w:rsidRPr="00DC3925" w:rsidRDefault="001137B9" w:rsidP="00CE7FCE">
            <w:pPr>
              <w:pStyle w:val="BodyText"/>
              <w:rPr>
                <w:lang w:val="fi-FI"/>
              </w:rPr>
            </w:pPr>
          </w:p>
        </w:tc>
        <w:tc>
          <w:tcPr>
            <w:tcW w:w="2127" w:type="dxa"/>
          </w:tcPr>
          <w:p w:rsidR="001137B9" w:rsidRPr="00DC3925" w:rsidRDefault="001137B9" w:rsidP="00CE7FCE">
            <w:pPr>
              <w:pStyle w:val="BodyText"/>
              <w:rPr>
                <w:lang w:val="fi-FI"/>
              </w:rPr>
            </w:pPr>
          </w:p>
        </w:tc>
        <w:tc>
          <w:tcPr>
            <w:tcW w:w="1269" w:type="dxa"/>
          </w:tcPr>
          <w:p w:rsidR="001137B9" w:rsidRPr="00DC3925" w:rsidRDefault="001137B9" w:rsidP="00CE7FCE">
            <w:pPr>
              <w:pStyle w:val="BodyText"/>
              <w:rPr>
                <w:lang w:val="fi-FI"/>
              </w:rPr>
            </w:pPr>
          </w:p>
        </w:tc>
      </w:tr>
    </w:tbl>
    <w:p w:rsidR="001137B9" w:rsidRPr="00DC3925" w:rsidRDefault="001137B9" w:rsidP="001137B9">
      <w:pPr>
        <w:pStyle w:val="BodyText"/>
        <w:rPr>
          <w:lang w:val="fi-FI"/>
        </w:rPr>
      </w:pPr>
    </w:p>
    <w:p w:rsidR="008418A6" w:rsidRPr="00514855" w:rsidRDefault="008418A6" w:rsidP="008418A6">
      <w:pPr>
        <w:pStyle w:val="BodyText"/>
        <w:rPr>
          <w:lang w:val="en-US"/>
        </w:rPr>
      </w:pPr>
      <w:r w:rsidRPr="00514855">
        <w:rPr>
          <w:lang w:val="en-US"/>
        </w:rPr>
        <w:t xml:space="preserve">Hunt, R. W. G., &amp; Pointer, M. R. (2011). Measuring colour. ProQuest Ebook Central </w:t>
      </w:r>
      <w:hyperlink r:id="rId57" w:history="1">
        <w:r w:rsidRPr="00514855">
          <w:rPr>
            <w:rStyle w:val="Hyperlink"/>
            <w:lang w:val="en-US"/>
          </w:rPr>
          <w:t>https://ebookcentral-proquest-com.proxy.uwasa.fi</w:t>
        </w:r>
      </w:hyperlink>
    </w:p>
    <w:p w:rsidR="008418A6" w:rsidRPr="00514855" w:rsidRDefault="008418A6" w:rsidP="008418A6">
      <w:pPr>
        <w:pStyle w:val="BodyText"/>
        <w:rPr>
          <w:lang w:val="en-US"/>
        </w:rPr>
      </w:pPr>
      <w:r w:rsidRPr="00514855">
        <w:rPr>
          <w:lang w:val="en-US"/>
        </w:rPr>
        <w:t>12.5.4 Camera white balance s. 251 (problems)</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Chang, C. (Ed.). (2007). Hyperspectral data exploitation : Theory and applications. ProQuest Ebook Central </w:t>
      </w:r>
      <w:hyperlink r:id="rId58" w:history="1">
        <w:r w:rsidRPr="00514855">
          <w:rPr>
            <w:rStyle w:val="Hyperlink"/>
            <w:lang w:val="en-US"/>
          </w:rPr>
          <w:t>https://ebookcentral-proquest-com.proxy.uwasa.fi</w:t>
        </w:r>
      </w:hyperlink>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lastRenderedPageBreak/>
        <w:t xml:space="preserve">Seung-Hwan Baek, Incheol Kim, Diego Gutierrez, and Min H. Kim. 2017. </w:t>
      </w:r>
      <w:r w:rsidRPr="00DC3925">
        <w:rPr>
          <w:lang w:val="fi-FI"/>
        </w:rPr>
        <w:t xml:space="preserve">Compact single-shot hyperspectral imaging using a prism. </w:t>
      </w:r>
      <w:r w:rsidRPr="00514855">
        <w:rPr>
          <w:lang w:val="en-US"/>
        </w:rPr>
        <w:t>ACM Trans. Graph. 36, 6, Article 217 (November 2017), 12 pages. DOI:https://doi-org.proxy.uwasa.fi/10.1145/3130800.3130896</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M. Rosenberger and R. Celestre, "Smart multispectral imager for industrial applications," 2016 IEEE International Conference on Imaging Systems and Techniques (IST), 2016, pp. 7-12, doi: 10.1109/IST.2016.7738189.</w:t>
      </w:r>
    </w:p>
    <w:p w:rsidR="008418A6" w:rsidRPr="00514855" w:rsidRDefault="008418A6" w:rsidP="008418A6">
      <w:pPr>
        <w:pStyle w:val="BodyText"/>
        <w:rPr>
          <w:lang w:val="en-US"/>
        </w:rPr>
      </w:pPr>
    </w:p>
    <w:p w:rsidR="008418A6" w:rsidRPr="00DC3925" w:rsidRDefault="008418A6" w:rsidP="008418A6">
      <w:pPr>
        <w:pStyle w:val="BodyText"/>
        <w:rPr>
          <w:lang w:val="fi-FI"/>
        </w:rPr>
      </w:pPr>
      <w:r w:rsidRPr="00DC3925">
        <w:rPr>
          <w:lang w:val="fi-FI"/>
        </w:rPr>
        <w:t>Valery Zheludev, Ilkka Pölönen, Noora Neittaanmäki-Perttu, Amir Averbuch, Pekka Neittaanmäki, Mari Grönroos, Heikki Saari,</w:t>
      </w:r>
    </w:p>
    <w:p w:rsidR="008418A6" w:rsidRPr="00514855" w:rsidRDefault="008418A6" w:rsidP="008418A6">
      <w:pPr>
        <w:pStyle w:val="BodyText"/>
        <w:rPr>
          <w:lang w:val="en-US"/>
        </w:rPr>
      </w:pPr>
      <w:r w:rsidRPr="00514855">
        <w:rPr>
          <w:lang w:val="en-US"/>
        </w:rPr>
        <w:t>Delineation of malignant skin tumors by hyperspectral imaging using diffusion maps dimensionality reduction,</w:t>
      </w:r>
    </w:p>
    <w:p w:rsidR="008418A6" w:rsidRPr="00514855" w:rsidRDefault="008418A6" w:rsidP="008418A6">
      <w:pPr>
        <w:pStyle w:val="BodyText"/>
        <w:rPr>
          <w:lang w:val="en-US"/>
        </w:rPr>
      </w:pPr>
      <w:r w:rsidRPr="00514855">
        <w:rPr>
          <w:lang w:val="en-US"/>
        </w:rPr>
        <w:t>Biomedical Signal Processing and Control,</w:t>
      </w:r>
    </w:p>
    <w:p w:rsidR="008418A6" w:rsidRPr="00514855" w:rsidRDefault="008418A6" w:rsidP="008418A6">
      <w:pPr>
        <w:pStyle w:val="BodyText"/>
        <w:rPr>
          <w:lang w:val="en-US"/>
        </w:rPr>
      </w:pPr>
      <w:r w:rsidRPr="00514855">
        <w:rPr>
          <w:lang w:val="en-US"/>
        </w:rPr>
        <w:t>Volume 16,</w:t>
      </w:r>
    </w:p>
    <w:p w:rsidR="008418A6" w:rsidRPr="00514855" w:rsidRDefault="008418A6" w:rsidP="008418A6">
      <w:pPr>
        <w:pStyle w:val="BodyText"/>
        <w:rPr>
          <w:lang w:val="en-US"/>
        </w:rPr>
      </w:pPr>
      <w:r w:rsidRPr="00514855">
        <w:rPr>
          <w:lang w:val="en-US"/>
        </w:rPr>
        <w:t>2015,</w:t>
      </w:r>
    </w:p>
    <w:p w:rsidR="008418A6" w:rsidRPr="00514855" w:rsidRDefault="008418A6" w:rsidP="008418A6">
      <w:pPr>
        <w:pStyle w:val="BodyText"/>
        <w:rPr>
          <w:lang w:val="en-US"/>
        </w:rPr>
      </w:pPr>
      <w:r w:rsidRPr="00514855">
        <w:rPr>
          <w:lang w:val="en-US"/>
        </w:rPr>
        <w:t>Pages 48-60,</w:t>
      </w:r>
    </w:p>
    <w:p w:rsidR="008418A6" w:rsidRPr="00514855" w:rsidRDefault="008418A6" w:rsidP="008418A6">
      <w:pPr>
        <w:pStyle w:val="BodyText"/>
        <w:rPr>
          <w:lang w:val="en-US"/>
        </w:rPr>
      </w:pPr>
      <w:r w:rsidRPr="00514855">
        <w:rPr>
          <w:lang w:val="en-US"/>
        </w:rPr>
        <w:t>ISSN 1746-8094,</w:t>
      </w:r>
    </w:p>
    <w:p w:rsidR="008418A6" w:rsidRPr="00514855" w:rsidRDefault="008418A6" w:rsidP="008418A6">
      <w:pPr>
        <w:pStyle w:val="BodyText"/>
        <w:rPr>
          <w:lang w:val="en-US"/>
        </w:rPr>
      </w:pPr>
      <w:r w:rsidRPr="00514855">
        <w:rPr>
          <w:lang w:val="en-US"/>
        </w:rPr>
        <w:t>https://doi.org/10.1016/j.bspc.2014.10.010.</w:t>
      </w:r>
    </w:p>
    <w:p w:rsidR="008418A6" w:rsidRPr="00514855" w:rsidRDefault="008418A6" w:rsidP="008418A6">
      <w:pPr>
        <w:pStyle w:val="BodyText"/>
        <w:rPr>
          <w:lang w:val="en-US"/>
        </w:rPr>
      </w:pPr>
      <w:r w:rsidRPr="00514855">
        <w:rPr>
          <w:lang w:val="en-US"/>
        </w:rPr>
        <w:t>(</w:t>
      </w:r>
      <w:hyperlink r:id="rId59" w:history="1">
        <w:r w:rsidRPr="00514855">
          <w:rPr>
            <w:rStyle w:val="Hyperlink"/>
            <w:lang w:val="en-US"/>
          </w:rPr>
          <w:t>https://www.sciencedirect.com/science/article/pii/S1746809414001608</w:t>
        </w:r>
      </w:hyperlink>
      <w:r w:rsidRPr="00514855">
        <w:rPr>
          <w:lang w:val="en-US"/>
        </w:rPr>
        <w:t>)</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Lodhi, V., Chakravarty, D. &amp; Mitra, P. Hyperspectral Imaging System: Development Aspects and Recent Trends. Sens Imaging 20, 35 (2019). </w:t>
      </w:r>
      <w:hyperlink r:id="rId60" w:history="1">
        <w:r w:rsidRPr="00514855">
          <w:rPr>
            <w:rStyle w:val="Hyperlink"/>
            <w:lang w:val="en-US"/>
          </w:rPr>
          <w:t>https://doi-org.proxy.uwasa.fi/10.1007/s11220-019-0257-8</w:t>
        </w:r>
      </w:hyperlink>
      <w:r w:rsidRPr="00514855">
        <w:rPr>
          <w:lang w:val="en-US"/>
        </w:rPr>
        <w:t xml:space="preserve"> (ScienceDirect)</w:t>
      </w:r>
    </w:p>
    <w:p w:rsidR="008418A6" w:rsidRPr="00514855" w:rsidRDefault="008418A6" w:rsidP="008418A6">
      <w:pPr>
        <w:pStyle w:val="BodyText"/>
        <w:rPr>
          <w:lang w:val="en-US"/>
        </w:rPr>
      </w:pP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Kern, C, Speck, U, Riesenberg, R, et al. Mobile snapshot hyperspectral imaging device for skin evaluation using diffractive optical elements. Skin Res Technol. 2021; 27: 589– 598. </w:t>
      </w:r>
      <w:hyperlink r:id="rId61" w:history="1">
        <w:r w:rsidRPr="00514855">
          <w:rPr>
            <w:rStyle w:val="Hyperlink"/>
            <w:lang w:val="en-US"/>
          </w:rPr>
          <w:t>https://doi-org.proxy.uwasa.fi/10.1111/srt.12991</w:t>
        </w:r>
      </w:hyperlink>
      <w:r w:rsidRPr="00514855">
        <w:rPr>
          <w:lang w:val="en-US"/>
        </w:rPr>
        <w:t xml:space="preserve"> (Wiley Online Library)</w:t>
      </w:r>
    </w:p>
    <w:p w:rsidR="008418A6" w:rsidRPr="00514855" w:rsidRDefault="008418A6" w:rsidP="008418A6">
      <w:pPr>
        <w:pStyle w:val="BodyText"/>
        <w:rPr>
          <w:lang w:val="en-US"/>
        </w:rPr>
      </w:pPr>
    </w:p>
    <w:p w:rsidR="00EB133F" w:rsidRPr="00DC3925" w:rsidRDefault="00592DFF" w:rsidP="00E57785">
      <w:pPr>
        <w:pStyle w:val="Heading2"/>
      </w:pPr>
      <w:bookmarkStart w:id="77" w:name="_Toc101158396"/>
      <w:r w:rsidRPr="00DC3925">
        <w:lastRenderedPageBreak/>
        <w:t>Genesys ZU 3EG</w:t>
      </w:r>
      <w:bookmarkEnd w:id="77"/>
    </w:p>
    <w:p w:rsidR="00A9167A" w:rsidRPr="00DC3925" w:rsidRDefault="0047439B" w:rsidP="00A9167A">
      <w:pPr>
        <w:pStyle w:val="Heading3"/>
      </w:pPr>
      <w:bookmarkStart w:id="78" w:name="_Toc101158397"/>
      <w:r w:rsidRPr="00DC3925">
        <w:t>Johdanto</w:t>
      </w:r>
      <w:bookmarkEnd w:id="78"/>
    </w:p>
    <w:p w:rsidR="0027040A" w:rsidRPr="00DC3925" w:rsidRDefault="00044A31" w:rsidP="0047439B">
      <w:pPr>
        <w:pStyle w:val="BodyText"/>
        <w:rPr>
          <w:lang w:val="fi-FI"/>
        </w:rPr>
      </w:pPr>
      <w:r w:rsidRPr="00DC3925">
        <w:rPr>
          <w:lang w:val="fi-FI"/>
        </w:rPr>
        <w:t xml:space="preserve">Tässä kappaleessa kuvaan </w:t>
      </w:r>
      <w:r w:rsidR="00AB616B" w:rsidRPr="00DC3925">
        <w:rPr>
          <w:lang w:val="fi-FI"/>
        </w:rPr>
        <w:t>prototyyppijärjestelmässä spektrikameran ohjausta ja kuvadatan käsittelyä varten rakentamaani osuutta.</w:t>
      </w:r>
    </w:p>
    <w:p w:rsidR="003228BE" w:rsidRPr="00DC3925" w:rsidRDefault="00F85477" w:rsidP="0047439B">
      <w:pPr>
        <w:pStyle w:val="BodyText"/>
        <w:rPr>
          <w:lang w:val="fi-FI"/>
        </w:rPr>
      </w:pPr>
      <w:r w:rsidRPr="00DC3925">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5431155"/>
                    </a:xfrm>
                    <a:prstGeom prst="rect">
                      <a:avLst/>
                    </a:prstGeom>
                  </pic:spPr>
                </pic:pic>
              </a:graphicData>
            </a:graphic>
          </wp:inline>
        </w:drawing>
      </w:r>
    </w:p>
    <w:p w:rsidR="00F85477" w:rsidRPr="00DC3925" w:rsidRDefault="00F85477" w:rsidP="00F85477">
      <w:pPr>
        <w:pStyle w:val="Caption"/>
        <w:rPr>
          <w:b w:val="0"/>
        </w:rPr>
      </w:pPr>
      <w:bookmarkStart w:id="79" w:name="_Toc10115845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34</w:t>
      </w:r>
      <w:r w:rsidRPr="00DC3925">
        <w:rPr>
          <w:noProof/>
        </w:rPr>
        <w:fldChar w:fldCharType="end"/>
      </w:r>
      <w:r w:rsidRPr="00DC3925">
        <w:t>.</w:t>
      </w:r>
      <w:r w:rsidRPr="00DC3925">
        <w:rPr>
          <w:b w:val="0"/>
        </w:rPr>
        <w:tab/>
      </w:r>
      <w:r w:rsidR="00186CF2" w:rsidRPr="00DC3925">
        <w:rPr>
          <w:b w:val="0"/>
        </w:rPr>
        <w:t>Zynq Ultrascale+ EG</w:t>
      </w:r>
      <w:r w:rsidR="005F4736" w:rsidRPr="00DC3925">
        <w:rPr>
          <w:b w:val="0"/>
        </w:rPr>
        <w:t xml:space="preserve"> FPGA-</w:t>
      </w:r>
      <w:r w:rsidR="00186CF2" w:rsidRPr="00DC3925">
        <w:rPr>
          <w:b w:val="0"/>
        </w:rPr>
        <w:t xml:space="preserve">piirin ympärille rakennettu </w:t>
      </w:r>
      <w:r w:rsidRPr="00DC3925">
        <w:rPr>
          <w:b w:val="0"/>
        </w:rPr>
        <w:t>Digilentin valmistama Genesys ZU</w:t>
      </w:r>
      <w:r w:rsidR="00186CF2" w:rsidRPr="00DC3925">
        <w:rPr>
          <w:b w:val="0"/>
        </w:rPr>
        <w:t>-3EG kehityskitti</w:t>
      </w:r>
      <w:bookmarkEnd w:id="79"/>
    </w:p>
    <w:p w:rsidR="00F85477" w:rsidRPr="00DC3925" w:rsidRDefault="00FC3A92" w:rsidP="00F85477">
      <w:pPr>
        <w:pStyle w:val="BodyText"/>
        <w:rPr>
          <w:lang w:val="fi-FI"/>
        </w:rPr>
      </w:pPr>
      <w:hyperlink r:id="rId63" w:history="1">
        <w:r w:rsidR="00F85477" w:rsidRPr="00DC3925">
          <w:rPr>
            <w:rStyle w:val="Hyperlink"/>
            <w:lang w:val="fi-FI"/>
          </w:rPr>
          <w:t>https://digilent.com/shop/genesys-zu-zynq-ultrascale-mpsoc-development-board/</w:t>
        </w:r>
      </w:hyperlink>
    </w:p>
    <w:p w:rsidR="00F85477" w:rsidRPr="00DC3925" w:rsidRDefault="00F85477" w:rsidP="00F85477">
      <w:pPr>
        <w:pStyle w:val="BodyText"/>
        <w:rPr>
          <w:lang w:val="fi-FI"/>
        </w:rPr>
      </w:pPr>
    </w:p>
    <w:p w:rsidR="003228BE" w:rsidRPr="00DC3925" w:rsidRDefault="003228BE" w:rsidP="0047439B">
      <w:pPr>
        <w:pStyle w:val="BodyText"/>
        <w:rPr>
          <w:lang w:val="fi-FI"/>
        </w:rPr>
      </w:pPr>
    </w:p>
    <w:p w:rsidR="003228BE" w:rsidRPr="00DC3925" w:rsidRDefault="001C1F40" w:rsidP="00F87DD6">
      <w:pPr>
        <w:pStyle w:val="Heading3"/>
      </w:pPr>
      <w:bookmarkStart w:id="80" w:name="_Toc101158398"/>
      <w:r w:rsidRPr="00DC3925">
        <w:lastRenderedPageBreak/>
        <w:t>Zynq Ultrascale+ EG MPSoC</w:t>
      </w:r>
      <w:bookmarkEnd w:id="80"/>
    </w:p>
    <w:p w:rsidR="00EB30A3" w:rsidRPr="00DC3925" w:rsidRDefault="00EB30A3" w:rsidP="00EB30A3">
      <w:pPr>
        <w:pStyle w:val="BodyText"/>
        <w:rPr>
          <w:lang w:val="fi-FI"/>
        </w:rPr>
      </w:pPr>
      <w:r w:rsidRPr="00DC3925">
        <w:rPr>
          <w:lang w:val="fi-FI"/>
        </w:rPr>
        <w:t>Tässä kappaleessa esittelen Zynq Ultrascale+ EG MPSoC piirin rakenteen ja mitä sen toimintoja hyödynnän prototyyppijärjestelmässä. Seuraava kuva esittää piirin lohkokaavion.</w:t>
      </w:r>
    </w:p>
    <w:p w:rsidR="003D0911" w:rsidRPr="00DC3925" w:rsidRDefault="003D0911" w:rsidP="0047439B">
      <w:pPr>
        <w:pStyle w:val="BodyText"/>
        <w:rPr>
          <w:lang w:val="fi-FI"/>
        </w:rPr>
      </w:pPr>
      <w:r w:rsidRPr="00DC3925">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795395"/>
                    </a:xfrm>
                    <a:prstGeom prst="rect">
                      <a:avLst/>
                    </a:prstGeom>
                  </pic:spPr>
                </pic:pic>
              </a:graphicData>
            </a:graphic>
          </wp:inline>
        </w:drawing>
      </w:r>
    </w:p>
    <w:p w:rsidR="003D0911" w:rsidRPr="00DC3925" w:rsidRDefault="003D0911" w:rsidP="003D0911">
      <w:pPr>
        <w:pStyle w:val="Caption"/>
        <w:rPr>
          <w:b w:val="0"/>
        </w:rPr>
      </w:pPr>
      <w:bookmarkStart w:id="81" w:name="_Toc10115845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35</w:t>
      </w:r>
      <w:r w:rsidRPr="00DC3925">
        <w:rPr>
          <w:noProof/>
        </w:rPr>
        <w:fldChar w:fldCharType="end"/>
      </w:r>
      <w:r w:rsidRPr="00DC3925">
        <w:t>.</w:t>
      </w:r>
      <w:r w:rsidRPr="00DC3925">
        <w:rPr>
          <w:b w:val="0"/>
        </w:rPr>
        <w:tab/>
        <w:t>Zynq Ultrascale+ EG MPSoC lohkokaavio</w:t>
      </w:r>
      <w:bookmarkEnd w:id="81"/>
    </w:p>
    <w:p w:rsidR="00090156" w:rsidRPr="00DC3925" w:rsidRDefault="00090156" w:rsidP="00090156"/>
    <w:p w:rsidR="008B43B1" w:rsidRPr="00DC3925" w:rsidRDefault="008B43B1" w:rsidP="0047439B">
      <w:pPr>
        <w:pStyle w:val="BodyText"/>
        <w:rPr>
          <w:lang w:val="fi-FI"/>
        </w:rPr>
      </w:pPr>
      <w:r w:rsidRPr="00DC392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DC3925">
        <w:rPr>
          <w:lang w:val="fi-FI"/>
        </w:rPr>
        <w:t>arten.</w:t>
      </w:r>
    </w:p>
    <w:p w:rsidR="00090156" w:rsidRPr="00DC3925" w:rsidRDefault="00090156" w:rsidP="0047439B">
      <w:pPr>
        <w:pStyle w:val="BodyText"/>
        <w:rPr>
          <w:lang w:val="fi-FI"/>
        </w:rPr>
      </w:pPr>
    </w:p>
    <w:p w:rsidR="00090156" w:rsidRPr="00DC3925" w:rsidRDefault="00090156" w:rsidP="0047439B">
      <w:pPr>
        <w:pStyle w:val="BodyText"/>
        <w:rPr>
          <w:lang w:val="fi-FI"/>
        </w:rPr>
      </w:pPr>
      <w:r w:rsidRPr="00DC3925">
        <w:rPr>
          <w:lang w:val="fi-FI"/>
        </w:rPr>
        <w:t xml:space="preserve">PS osuudesta prototyyppijärjestelmän kannalta olennaisia osuuksia ovat 4 kpl ARM Cortex-A53 prosessoriydintä, DDR RAM-muistiohjain, SD-korttiliitäntä, USB-liitännät, </w:t>
      </w:r>
      <w:r w:rsidRPr="00DC3925">
        <w:rPr>
          <w:lang w:val="fi-FI"/>
        </w:rPr>
        <w:lastRenderedPageBreak/>
        <w:t>Ethernet-liitäntä, SATA-liitäntä sekä DisplayPort-liitäntä. Esittelen tarkemmin PS osuutta ja sen käyttöä myöhemmin omassa kappaleessaan.</w:t>
      </w:r>
    </w:p>
    <w:p w:rsidR="00090156" w:rsidRPr="00DC3925" w:rsidRDefault="00090156" w:rsidP="0047439B">
      <w:pPr>
        <w:pStyle w:val="BodyText"/>
        <w:rPr>
          <w:lang w:val="fi-FI"/>
        </w:rPr>
      </w:pPr>
    </w:p>
    <w:p w:rsidR="003D0911" w:rsidRPr="00DC3925" w:rsidRDefault="00090156" w:rsidP="0047439B">
      <w:pPr>
        <w:pStyle w:val="BodyText"/>
        <w:rPr>
          <w:lang w:val="fi-FI"/>
        </w:rPr>
      </w:pPr>
      <w:r w:rsidRPr="00DC3925">
        <w:rPr>
          <w:lang w:val="fi-FI"/>
        </w:rPr>
        <w:t>PL osuudesta prototyyppijärjestelmän kannalta olennaisia osuuksia ovat itse ohjelmoitava logiikka, Block RAM sekä DSP-yksiköt. Esittelen tarkemmin PS osuutta ja sen käyttöä myöhemmin omassa kappaleessaan.</w:t>
      </w:r>
    </w:p>
    <w:p w:rsidR="00734FA4" w:rsidRPr="00DC3925" w:rsidRDefault="00734FA4" w:rsidP="00734FA4">
      <w:pPr>
        <w:pStyle w:val="BodyText"/>
        <w:rPr>
          <w:lang w:val="fi-FI"/>
        </w:rPr>
      </w:pPr>
    </w:p>
    <w:p w:rsidR="008B43B1" w:rsidRPr="00DC3925" w:rsidRDefault="008B43B1" w:rsidP="008B43B1">
      <w:pPr>
        <w:pStyle w:val="Heading3"/>
      </w:pPr>
      <w:bookmarkStart w:id="82" w:name="_Toc101158399"/>
      <w:r w:rsidRPr="00DC3925">
        <w:t>PS ja PL liitäntävaihtoehdot</w:t>
      </w:r>
      <w:bookmarkEnd w:id="82"/>
    </w:p>
    <w:p w:rsidR="008B43B1" w:rsidRPr="00DC3925" w:rsidRDefault="008B43B1" w:rsidP="008B43B1">
      <w:pPr>
        <w:pStyle w:val="BodyText"/>
        <w:rPr>
          <w:lang w:val="fi-FI"/>
        </w:rPr>
      </w:pPr>
      <w:r w:rsidRPr="00DC3925">
        <w:rPr>
          <w:lang w:val="fi-FI"/>
        </w:rPr>
        <w:t>Tässä kappaleessa kuvaan PS ja PL järjestelmien välisiä liitäntävaihtoehtoja ja niiden ominaisuuksia. Prototyyppijärjestelmässä olen käyttänyt M_AXI_HPM0_LPD vaihtoehtoa.</w:t>
      </w:r>
    </w:p>
    <w:p w:rsidR="008B43B1" w:rsidRPr="00DC3925" w:rsidRDefault="008B43B1" w:rsidP="008B43B1">
      <w:pPr>
        <w:pStyle w:val="BodyText"/>
        <w:rPr>
          <w:lang w:val="fi-FI"/>
        </w:rPr>
      </w:pPr>
      <w:r w:rsidRPr="00DC3925">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4599940"/>
                    </a:xfrm>
                    <a:prstGeom prst="rect">
                      <a:avLst/>
                    </a:prstGeom>
                  </pic:spPr>
                </pic:pic>
              </a:graphicData>
            </a:graphic>
          </wp:inline>
        </w:drawing>
      </w:r>
    </w:p>
    <w:p w:rsidR="008B43B1" w:rsidRPr="00DC3925" w:rsidRDefault="008B43B1" w:rsidP="008B43B1">
      <w:pPr>
        <w:pStyle w:val="Caption"/>
        <w:rPr>
          <w:b w:val="0"/>
        </w:rPr>
      </w:pPr>
      <w:bookmarkStart w:id="83" w:name="_Toc10115845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36</w:t>
      </w:r>
      <w:r w:rsidRPr="00DC3925">
        <w:rPr>
          <w:noProof/>
        </w:rPr>
        <w:fldChar w:fldCharType="end"/>
      </w:r>
      <w:r w:rsidRPr="00DC3925">
        <w:t>.</w:t>
      </w:r>
      <w:r w:rsidRPr="00DC3925">
        <w:rPr>
          <w:b w:val="0"/>
        </w:rPr>
        <w:tab/>
        <w:t>PS ja PL järjestelmien väliset liitäntävaihtoehdot.</w:t>
      </w:r>
      <w:bookmarkEnd w:id="83"/>
    </w:p>
    <w:p w:rsidR="008B43B1" w:rsidRPr="00DC3925" w:rsidRDefault="008B43B1" w:rsidP="008B43B1"/>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4C4492" w:rsidRPr="00DC3925" w:rsidRDefault="007851EB" w:rsidP="004C4492">
      <w:pPr>
        <w:pStyle w:val="Heading3"/>
      </w:pPr>
      <w:bookmarkStart w:id="84" w:name="_Toc101158400"/>
      <w:r w:rsidRPr="00DC3925">
        <w:t>Kehitysympäristö</w:t>
      </w:r>
      <w:bookmarkEnd w:id="84"/>
    </w:p>
    <w:p w:rsidR="004C4492" w:rsidRPr="00DC3925" w:rsidRDefault="004C4492" w:rsidP="004C4492">
      <w:pPr>
        <w:pStyle w:val="BodyText"/>
        <w:rPr>
          <w:lang w:val="fi-FI"/>
        </w:rPr>
      </w:pPr>
      <w:r w:rsidRPr="00DC3925">
        <w:rPr>
          <w:lang w:val="fi-FI"/>
        </w:rPr>
        <w:t>Järjestelmän tärkeimmät hardware-resurssit ovat SD-kortti, ARM Cortex-A9 suoritin, USB-portti ja FPGA. Tässä työssä käytän Zybo Z7 kehityskittiä.</w:t>
      </w:r>
    </w:p>
    <w:p w:rsidR="004C4492" w:rsidRPr="00DC3925" w:rsidRDefault="004C4492" w:rsidP="004C4492">
      <w:pPr>
        <w:pStyle w:val="BodyText"/>
        <w:rPr>
          <w:lang w:val="fi-FI"/>
        </w:rPr>
      </w:pPr>
      <w:r w:rsidRPr="00DC3925">
        <w:rPr>
          <w:lang w:val="fi-FI"/>
        </w:rPr>
        <w:t>SD-kortti ja ARM Cortex-A9 suoritin ovat tarpeen Linux-käyttöjärjestelmän sekä muiden ohjelmistokomponenttien asentamista ja suorittamista varten.</w:t>
      </w:r>
    </w:p>
    <w:p w:rsidR="007851EB" w:rsidRPr="00DC3925" w:rsidRDefault="007851EB" w:rsidP="004C4492">
      <w:pPr>
        <w:pStyle w:val="BodyText"/>
        <w:rPr>
          <w:lang w:val="fi-FI"/>
        </w:rPr>
      </w:pPr>
    </w:p>
    <w:p w:rsidR="00393768" w:rsidRPr="00DC3925" w:rsidRDefault="00393768" w:rsidP="004C4492">
      <w:pPr>
        <w:pStyle w:val="BodyText"/>
        <w:rPr>
          <w:lang w:val="fi-FI"/>
        </w:rPr>
      </w:pPr>
      <w:r w:rsidRPr="00DC3925">
        <w:rPr>
          <w:lang w:val="fi-FI"/>
        </w:rPr>
        <w:t>xczu3eg-sfvc784-1-e</w:t>
      </w:r>
    </w:p>
    <w:p w:rsidR="00126ECB" w:rsidRPr="00DC3925" w:rsidRDefault="00126ECB" w:rsidP="004C4492">
      <w:pPr>
        <w:pStyle w:val="BodyText"/>
        <w:rPr>
          <w:lang w:val="fi-FI"/>
        </w:rPr>
      </w:pPr>
    </w:p>
    <w:p w:rsidR="00126ECB" w:rsidRPr="00DC3925" w:rsidRDefault="00FC3A92" w:rsidP="004C4492">
      <w:pPr>
        <w:pStyle w:val="BodyText"/>
        <w:rPr>
          <w:lang w:val="fi-FI"/>
        </w:rPr>
      </w:pPr>
      <w:hyperlink r:id="rId66" w:history="1">
        <w:r w:rsidR="00126ECB" w:rsidRPr="00DC3925">
          <w:rPr>
            <w:rStyle w:val="Hyperlink"/>
            <w:lang w:val="fi-FI"/>
          </w:rPr>
          <w:t>https://digilent.com/reference/programmable-logic/genesys-zu/reference-manual?redirect=1</w:t>
        </w:r>
      </w:hyperlink>
    </w:p>
    <w:p w:rsidR="00126ECB" w:rsidRPr="00DC3925" w:rsidRDefault="00126ECB" w:rsidP="004C4492">
      <w:pPr>
        <w:pStyle w:val="BodyText"/>
        <w:rPr>
          <w:lang w:val="fi-FI"/>
        </w:rPr>
      </w:pPr>
    </w:p>
    <w:p w:rsidR="004C4492" w:rsidRPr="00DC3925" w:rsidRDefault="004C4492" w:rsidP="004C4492">
      <w:pPr>
        <w:pStyle w:val="BodyText"/>
        <w:rPr>
          <w:lang w:val="fi-FI"/>
        </w:rPr>
      </w:pPr>
    </w:p>
    <w:p w:rsidR="00734FA4" w:rsidRPr="00DC3925" w:rsidRDefault="00734FA4" w:rsidP="004C4492">
      <w:pPr>
        <w:pStyle w:val="Heading3"/>
      </w:pPr>
      <w:bookmarkStart w:id="85" w:name="_Toc101158401"/>
      <w:r w:rsidRPr="00DC3925">
        <w:t>Programmable System (PS)</w:t>
      </w:r>
      <w:bookmarkEnd w:id="85"/>
    </w:p>
    <w:p w:rsidR="0049524F" w:rsidRPr="00DC3925" w:rsidRDefault="0049524F" w:rsidP="0049524F">
      <w:pPr>
        <w:pStyle w:val="Heading4"/>
      </w:pPr>
      <w:r w:rsidRPr="00DC3925">
        <w:t>Johdanto</w:t>
      </w:r>
    </w:p>
    <w:p w:rsidR="004C4492" w:rsidRPr="00DC3925" w:rsidRDefault="0049524F" w:rsidP="004C4492">
      <w:pPr>
        <w:pStyle w:val="BodyText"/>
        <w:rPr>
          <w:lang w:val="fi-FI"/>
        </w:rPr>
      </w:pPr>
      <w:r w:rsidRPr="00DC3925">
        <w:rPr>
          <w:lang w:val="fi-FI"/>
        </w:rPr>
        <w:t xml:space="preserve">Tässä kappaleessa kuvaan prosessorilla suoritettavaa ohjelmistoa. Prosessorilla suoritettava ohjelmisto sisältää täydellisen Linux-käyttöjärjestelmän kaikkine oheislaiteajureineen. </w:t>
      </w:r>
      <w:r w:rsidR="00B8622A" w:rsidRPr="00DC3925">
        <w:rPr>
          <w:lang w:val="fi-FI"/>
        </w:rPr>
        <w:t>Ensisijaisesti p</w:t>
      </w:r>
      <w:r w:rsidRPr="00DC3925">
        <w:rPr>
          <w:lang w:val="fi-FI"/>
        </w:rPr>
        <w:t>rosessori</w:t>
      </w:r>
      <w:r w:rsidR="00B8622A" w:rsidRPr="00DC3925">
        <w:rPr>
          <w:lang w:val="fi-FI"/>
        </w:rPr>
        <w:t xml:space="preserve">ympäristö tarvitaan </w:t>
      </w:r>
      <w:r w:rsidRPr="00DC3925">
        <w:rPr>
          <w:lang w:val="fi-FI"/>
        </w:rPr>
        <w:t>spek</w:t>
      </w:r>
      <w:r w:rsidR="00B8622A" w:rsidRPr="00DC392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DC3925" w:rsidRDefault="009203F8" w:rsidP="004C4492">
      <w:pPr>
        <w:pStyle w:val="BodyText"/>
        <w:rPr>
          <w:lang w:val="fi-FI"/>
        </w:rPr>
      </w:pPr>
    </w:p>
    <w:p w:rsidR="009203F8" w:rsidRPr="00DC3925" w:rsidRDefault="009203F8" w:rsidP="009203F8">
      <w:pPr>
        <w:pStyle w:val="BodyText"/>
        <w:rPr>
          <w:lang w:val="fi-FI"/>
        </w:rPr>
      </w:pPr>
      <w:r w:rsidRPr="00DC3925">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540760"/>
                    </a:xfrm>
                    <a:prstGeom prst="rect">
                      <a:avLst/>
                    </a:prstGeom>
                  </pic:spPr>
                </pic:pic>
              </a:graphicData>
            </a:graphic>
          </wp:inline>
        </w:drawing>
      </w:r>
    </w:p>
    <w:p w:rsidR="009203F8" w:rsidRPr="00DC3925" w:rsidRDefault="009203F8" w:rsidP="009203F8">
      <w:pPr>
        <w:pStyle w:val="Caption"/>
        <w:rPr>
          <w:b w:val="0"/>
        </w:rPr>
      </w:pPr>
      <w:bookmarkStart w:id="86" w:name="_Toc10115845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37</w:t>
      </w:r>
      <w:r w:rsidRPr="00DC3925">
        <w:rPr>
          <w:noProof/>
        </w:rPr>
        <w:fldChar w:fldCharType="end"/>
      </w:r>
      <w:r w:rsidRPr="00DC3925">
        <w:t>.</w:t>
      </w:r>
      <w:r w:rsidRPr="00DC3925">
        <w:rPr>
          <w:b w:val="0"/>
        </w:rPr>
        <w:tab/>
        <w:t>PS Ultrascale+ lohkokaavio</w:t>
      </w:r>
      <w:bookmarkEnd w:id="86"/>
    </w:p>
    <w:p w:rsidR="00576513" w:rsidRPr="00DC3925" w:rsidRDefault="00576513" w:rsidP="00576513"/>
    <w:p w:rsidR="009203F8" w:rsidRPr="00DC3925" w:rsidRDefault="009203F8" w:rsidP="004C4492">
      <w:pPr>
        <w:pStyle w:val="BodyText"/>
        <w:rPr>
          <w:lang w:val="fi-FI"/>
        </w:rPr>
      </w:pPr>
    </w:p>
    <w:p w:rsidR="009203F8" w:rsidRPr="00DC3925" w:rsidRDefault="009203F8" w:rsidP="004C4492">
      <w:pPr>
        <w:pStyle w:val="BodyText"/>
        <w:rPr>
          <w:lang w:val="fi-FI"/>
        </w:rPr>
      </w:pPr>
    </w:p>
    <w:p w:rsidR="00734FA4" w:rsidRPr="00DC3925" w:rsidRDefault="00734FA4" w:rsidP="00734FA4">
      <w:pPr>
        <w:pStyle w:val="BodyText"/>
        <w:rPr>
          <w:lang w:val="fi-FI"/>
        </w:rPr>
      </w:pPr>
    </w:p>
    <w:p w:rsidR="001C671C" w:rsidRPr="00DC3925" w:rsidRDefault="001C671C" w:rsidP="001C671C">
      <w:pPr>
        <w:pStyle w:val="Heading4"/>
      </w:pPr>
      <w:r w:rsidRPr="00DC3925">
        <w:t>Ohjelmistopakettien liitännät</w:t>
      </w:r>
    </w:p>
    <w:p w:rsidR="00576513" w:rsidRPr="00DC3925" w:rsidRDefault="00576513" w:rsidP="00576513">
      <w:pPr>
        <w:pStyle w:val="BodyText"/>
        <w:rPr>
          <w:lang w:val="fi-FI"/>
        </w:rPr>
      </w:pPr>
      <w:r w:rsidRPr="00DC3925">
        <w:rPr>
          <w:lang w:val="fi-FI"/>
        </w:rPr>
        <w:t>Tässä työssä tutkitaan spektrikuvia liukuhihnan avulla käsittelevää järjestelmää. Tällaisen järjestelmän rakentamiseksi tarvitaan seuraavan kuvan mukaisia komponentteja.</w:t>
      </w:r>
    </w:p>
    <w:p w:rsidR="00576513" w:rsidRPr="00DC3925" w:rsidRDefault="00576513" w:rsidP="00576513">
      <w:pPr>
        <w:pStyle w:val="BodyText"/>
        <w:jc w:val="center"/>
        <w:rPr>
          <w:lang w:val="fi-FI"/>
        </w:rPr>
      </w:pPr>
      <w:r w:rsidRPr="00DC3925">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DC3925" w:rsidRDefault="00576513" w:rsidP="00576513">
      <w:pPr>
        <w:pStyle w:val="Caption"/>
        <w:rPr>
          <w:b w:val="0"/>
        </w:rPr>
      </w:pPr>
      <w:bookmarkStart w:id="87" w:name="_Toc10115845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38</w:t>
      </w:r>
      <w:r w:rsidRPr="00DC3925">
        <w:rPr>
          <w:noProof/>
        </w:rPr>
        <w:fldChar w:fldCharType="end"/>
      </w:r>
      <w:r w:rsidRPr="00DC3925">
        <w:t>.</w:t>
      </w:r>
      <w:r w:rsidRPr="00DC3925">
        <w:rPr>
          <w:b w:val="0"/>
        </w:rPr>
        <w:tab/>
        <w:t>Yleiskuva tavoitejärjestelmästä.</w:t>
      </w:r>
      <w:bookmarkEnd w:id="87"/>
    </w:p>
    <w:p w:rsidR="00576513" w:rsidRPr="00DC3925" w:rsidRDefault="00576513" w:rsidP="00576513">
      <w:pPr>
        <w:pStyle w:val="BodyText"/>
        <w:rPr>
          <w:lang w:val="fi-FI"/>
        </w:rPr>
      </w:pPr>
      <w:r w:rsidRPr="00DC392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DC3925" w:rsidRDefault="001C671C" w:rsidP="001C671C">
      <w:pPr>
        <w:pStyle w:val="BodyText"/>
        <w:jc w:val="center"/>
        <w:rPr>
          <w:lang w:val="fi-FI"/>
        </w:rPr>
      </w:pPr>
      <w:r w:rsidRPr="00DC3925">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DC3925" w:rsidRDefault="001C671C" w:rsidP="001C671C">
      <w:pPr>
        <w:pStyle w:val="Caption"/>
        <w:rPr>
          <w:b w:val="0"/>
        </w:rPr>
      </w:pPr>
      <w:bookmarkStart w:id="88" w:name="_Toc10115846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39</w:t>
      </w:r>
      <w:r w:rsidRPr="00DC3925">
        <w:rPr>
          <w:noProof/>
        </w:rPr>
        <w:fldChar w:fldCharType="end"/>
      </w:r>
      <w:r w:rsidRPr="00DC3925">
        <w:t>.</w:t>
      </w:r>
      <w:r w:rsidRPr="00DC3925">
        <w:rPr>
          <w:b w:val="0"/>
        </w:rPr>
        <w:tab/>
        <w:t>Ohjelmistopakettien liitännät.</w:t>
      </w:r>
      <w:bookmarkEnd w:id="88"/>
    </w:p>
    <w:p w:rsidR="001C671C" w:rsidRPr="00DC3925" w:rsidRDefault="001C671C" w:rsidP="001C671C"/>
    <w:p w:rsidR="004C4492" w:rsidRPr="00DC3925" w:rsidRDefault="004C4492" w:rsidP="004C4492">
      <w:pPr>
        <w:pStyle w:val="Heading4"/>
      </w:pPr>
      <w:r w:rsidRPr="00DC3925">
        <w:t>PetaLinux 2017.4</w:t>
      </w:r>
    </w:p>
    <w:p w:rsidR="004C4492" w:rsidRPr="00DC3925" w:rsidRDefault="004C4492" w:rsidP="004C4492">
      <w:pPr>
        <w:pStyle w:val="BodyText"/>
        <w:rPr>
          <w:lang w:val="fi-FI"/>
        </w:rPr>
      </w:pPr>
      <w:r w:rsidRPr="00DC3925">
        <w:rPr>
          <w:lang w:val="fi-FI"/>
        </w:rPr>
        <w:t>PetaLinux on Xilinxin työkalujen avulla konfiguroitava ja itse käännettävä Linux-distribuutio. Tässä työssä käyt</w:t>
      </w:r>
      <w:r w:rsidR="00321422" w:rsidRPr="00DC3925">
        <w:rPr>
          <w:lang w:val="fi-FI"/>
        </w:rPr>
        <w:t xml:space="preserve">än PetaLinuxista ainoastaan </w:t>
      </w:r>
      <w:r w:rsidRPr="00DC3925">
        <w:rPr>
          <w:lang w:val="fi-FI"/>
        </w:rPr>
        <w:t>kehityskitin boottaamisen liittyviä osuuksia ja PetaLinuxilla kääntämääni Linux-kerneliä.</w:t>
      </w:r>
    </w:p>
    <w:p w:rsidR="004C4492" w:rsidRPr="00DC3925" w:rsidRDefault="004C4492" w:rsidP="004C4492">
      <w:pPr>
        <w:pStyle w:val="BodyText"/>
        <w:rPr>
          <w:lang w:val="fi-FI"/>
        </w:rPr>
      </w:pPr>
      <w:r w:rsidRPr="00DC3925">
        <w:rPr>
          <w:lang w:val="fi-FI"/>
        </w:rPr>
        <w:t>Boottaamisen jälkeen siirryn suorittamaan Ubuntu 18.04.5 (bionic) Linux-distribuutiota.</w:t>
      </w:r>
    </w:p>
    <w:p w:rsidR="004C4492" w:rsidRPr="00DC3925" w:rsidRDefault="004C4492" w:rsidP="004C4492">
      <w:pPr>
        <w:pStyle w:val="BodyText"/>
        <w:rPr>
          <w:lang w:val="fi-FI"/>
        </w:rPr>
      </w:pPr>
    </w:p>
    <w:p w:rsidR="0049524F" w:rsidRPr="00DC3925" w:rsidRDefault="0049524F" w:rsidP="0049524F">
      <w:pPr>
        <w:pStyle w:val="Heading4"/>
      </w:pPr>
      <w:r w:rsidRPr="00DC3925">
        <w:lastRenderedPageBreak/>
        <w:t>Ubuntu Minimal cdc_acm</w:t>
      </w:r>
    </w:p>
    <w:p w:rsidR="0049524F" w:rsidRPr="00DC3925" w:rsidRDefault="0049524F" w:rsidP="0049524F">
      <w:pPr>
        <w:pStyle w:val="BodyText"/>
        <w:rPr>
          <w:lang w:val="fi-FI"/>
        </w:rPr>
      </w:pPr>
      <w:r w:rsidRPr="00DC3925">
        <w:rPr>
          <w:lang w:val="fi-FI"/>
        </w:rPr>
        <w:t>usbutils</w:t>
      </w:r>
    </w:p>
    <w:p w:rsidR="0049524F" w:rsidRPr="00DC3925" w:rsidRDefault="0049524F" w:rsidP="0049524F">
      <w:pPr>
        <w:pStyle w:val="BodyText"/>
        <w:rPr>
          <w:lang w:val="fi-FI"/>
        </w:rPr>
      </w:pPr>
      <w:r w:rsidRPr="00DC3925">
        <w:rPr>
          <w:lang w:val="fi-FI"/>
        </w:rPr>
        <w:t>petalinux-config –c kernel</w:t>
      </w:r>
    </w:p>
    <w:p w:rsidR="0049524F" w:rsidRPr="00DC3925" w:rsidRDefault="0049524F" w:rsidP="0049524F">
      <w:pPr>
        <w:pStyle w:val="BodyText"/>
        <w:rPr>
          <w:lang w:val="fi-FI"/>
        </w:rPr>
      </w:pPr>
      <w:r w:rsidRPr="00DC3925">
        <w:rPr>
          <w:lang w:val="fi-FI"/>
        </w:rPr>
        <w:t>USB Modem (CDC ACM) support</w:t>
      </w:r>
    </w:p>
    <w:p w:rsidR="0049524F" w:rsidRPr="00DC3925" w:rsidRDefault="0049524F" w:rsidP="0049524F">
      <w:pPr>
        <w:pStyle w:val="BodyText"/>
        <w:rPr>
          <w:lang w:val="fi-FI"/>
        </w:rPr>
      </w:pPr>
    </w:p>
    <w:p w:rsidR="0049524F" w:rsidRPr="00DC3925" w:rsidRDefault="0049524F" w:rsidP="0049524F">
      <w:pPr>
        <w:pStyle w:val="BodyText"/>
        <w:rPr>
          <w:lang w:val="fi-FI"/>
        </w:rPr>
      </w:pPr>
    </w:p>
    <w:p w:rsidR="004C4492" w:rsidRPr="00DC3925" w:rsidRDefault="004C4492" w:rsidP="004C4492">
      <w:pPr>
        <w:pStyle w:val="Heading4"/>
      </w:pPr>
      <w:r w:rsidRPr="00DC3925">
        <w:t>Ubuntu 18.04.5</w:t>
      </w:r>
    </w:p>
    <w:p w:rsidR="004C4492" w:rsidRPr="00DC3925" w:rsidRDefault="004C4492" w:rsidP="004C4492">
      <w:pPr>
        <w:pStyle w:val="BodyText"/>
        <w:rPr>
          <w:lang w:val="fi-FI"/>
        </w:rPr>
      </w:pPr>
      <w:r w:rsidRPr="00DC392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DC3925" w:rsidRDefault="004C4492" w:rsidP="004C4492">
      <w:pPr>
        <w:pStyle w:val="BodyText"/>
        <w:rPr>
          <w:lang w:val="fi-FI"/>
        </w:rPr>
      </w:pPr>
    </w:p>
    <w:p w:rsidR="007A23FF" w:rsidRPr="00DC3925" w:rsidRDefault="007A23FF" w:rsidP="007A23FF">
      <w:pPr>
        <w:pStyle w:val="Heading4"/>
      </w:pPr>
      <w:r w:rsidRPr="00DC3925">
        <w:t>MATRIX VISION API</w:t>
      </w:r>
    </w:p>
    <w:p w:rsidR="007A23FF" w:rsidRPr="00DC3925" w:rsidRDefault="007A23FF" w:rsidP="007A23FF">
      <w:pPr>
        <w:pStyle w:val="BodyText"/>
        <w:rPr>
          <w:lang w:val="fi-FI"/>
        </w:rPr>
      </w:pPr>
    </w:p>
    <w:p w:rsidR="007A23FF" w:rsidRPr="00DC3925" w:rsidRDefault="007A23FF" w:rsidP="007A23FF">
      <w:pPr>
        <w:pStyle w:val="Caption"/>
        <w:rPr>
          <w:b w:val="0"/>
        </w:rPr>
      </w:pPr>
      <w:bookmarkStart w:id="89" w:name="_Toc10115847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E446D">
        <w:rPr>
          <w:noProof/>
        </w:rPr>
        <w:t>13</w:t>
      </w:r>
      <w:r w:rsidRPr="00DC3925">
        <w:rPr>
          <w:noProof/>
        </w:rPr>
        <w:fldChar w:fldCharType="end"/>
      </w:r>
      <w:r w:rsidRPr="00DC3925">
        <w:t>.</w:t>
      </w:r>
      <w:r w:rsidRPr="00DC3925">
        <w:rPr>
          <w:b w:val="0"/>
        </w:rPr>
        <w:tab/>
        <w:t>MATRIX VISION ajurirajapinnat</w:t>
      </w:r>
      <w:bookmarkEnd w:id="89"/>
    </w:p>
    <w:tbl>
      <w:tblPr>
        <w:tblStyle w:val="TableGrid"/>
        <w:tblW w:w="0" w:type="auto"/>
        <w:tblLook w:val="04A0" w:firstRow="1" w:lastRow="0" w:firstColumn="1" w:lastColumn="0" w:noHBand="0" w:noVBand="1"/>
      </w:tblPr>
      <w:tblGrid>
        <w:gridCol w:w="3375"/>
        <w:gridCol w:w="1440"/>
        <w:gridCol w:w="3679"/>
      </w:tblGrid>
      <w:tr w:rsidR="007A23FF" w:rsidRPr="00DC3925" w:rsidTr="00CE7FCE">
        <w:tc>
          <w:tcPr>
            <w:tcW w:w="3375" w:type="dxa"/>
          </w:tcPr>
          <w:p w:rsidR="007A23FF" w:rsidRPr="00DC3925" w:rsidRDefault="007A23FF" w:rsidP="00CE7FCE">
            <w:pPr>
              <w:pStyle w:val="BodyText"/>
              <w:rPr>
                <w:lang w:val="fi-FI"/>
              </w:rPr>
            </w:pPr>
            <w:r w:rsidRPr="00DC3925">
              <w:rPr>
                <w:lang w:val="fi-FI"/>
              </w:rPr>
              <w:t>Nimi</w:t>
            </w:r>
          </w:p>
        </w:tc>
        <w:tc>
          <w:tcPr>
            <w:tcW w:w="1440" w:type="dxa"/>
          </w:tcPr>
          <w:p w:rsidR="007A23FF" w:rsidRPr="00DC3925" w:rsidRDefault="007A23FF" w:rsidP="00CE7FCE">
            <w:pPr>
              <w:pStyle w:val="BodyText"/>
              <w:rPr>
                <w:lang w:val="fi-FI"/>
              </w:rPr>
            </w:pPr>
            <w:r w:rsidRPr="00DC3925">
              <w:rPr>
                <w:lang w:val="fi-FI"/>
              </w:rPr>
              <w:t>Ohjelmointi-kieli</w:t>
            </w:r>
          </w:p>
        </w:tc>
        <w:tc>
          <w:tcPr>
            <w:tcW w:w="3679" w:type="dxa"/>
          </w:tcPr>
          <w:p w:rsidR="007A23FF" w:rsidRPr="00DC3925" w:rsidRDefault="007A23FF" w:rsidP="00CE7FCE">
            <w:pPr>
              <w:pStyle w:val="BodyText"/>
              <w:rPr>
                <w:lang w:val="fi-FI"/>
              </w:rPr>
            </w:pPr>
            <w:r w:rsidRPr="00DC3925">
              <w:rPr>
                <w:lang w:val="fi-FI"/>
              </w:rPr>
              <w:t>Kuvaus</w:t>
            </w: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Java</w:t>
            </w:r>
          </w:p>
        </w:tc>
        <w:tc>
          <w:tcPr>
            <w:tcW w:w="1440" w:type="dxa"/>
          </w:tcPr>
          <w:p w:rsidR="007A23FF" w:rsidRPr="00DC3925" w:rsidRDefault="007A23FF" w:rsidP="00CE7FCE">
            <w:pPr>
              <w:pStyle w:val="BodyText"/>
              <w:rPr>
                <w:lang w:val="fi-FI"/>
              </w:rPr>
            </w:pPr>
            <w:r w:rsidRPr="00DC3925">
              <w:rPr>
                <w:lang w:val="fi-FI"/>
              </w:rPr>
              <w:t>Java</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.NET</w:t>
            </w:r>
          </w:p>
        </w:tc>
        <w:tc>
          <w:tcPr>
            <w:tcW w:w="1440" w:type="dxa"/>
          </w:tcPr>
          <w:p w:rsidR="007A23FF" w:rsidRPr="00DC3925" w:rsidRDefault="007A23FF" w:rsidP="00CE7FCE">
            <w:pPr>
              <w:pStyle w:val="BodyText"/>
              <w:rPr>
                <w:lang w:val="fi-FI"/>
              </w:rPr>
            </w:pPr>
            <w:r w:rsidRPr="00DC3925">
              <w:rPr>
                <w:lang w:val="fi-FI"/>
              </w:rPr>
              <w:t>.NET</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Python</w:t>
            </w:r>
          </w:p>
        </w:tc>
        <w:tc>
          <w:tcPr>
            <w:tcW w:w="1440" w:type="dxa"/>
          </w:tcPr>
          <w:p w:rsidR="007A23FF" w:rsidRPr="00DC3925" w:rsidRDefault="007A23FF" w:rsidP="00CE7FCE">
            <w:pPr>
              <w:pStyle w:val="BodyText"/>
              <w:rPr>
                <w:lang w:val="fi-FI"/>
              </w:rPr>
            </w:pPr>
            <w:r w:rsidRPr="00DC3925">
              <w:rPr>
                <w:lang w:val="fi-FI"/>
              </w:rPr>
              <w:t>Python</w:t>
            </w:r>
          </w:p>
        </w:tc>
        <w:tc>
          <w:tcPr>
            <w:tcW w:w="3679" w:type="dxa"/>
          </w:tcPr>
          <w:p w:rsidR="007A23FF" w:rsidRPr="00DC3925" w:rsidRDefault="007A23FF" w:rsidP="00CE7FCE">
            <w:pPr>
              <w:pStyle w:val="BodyText"/>
              <w:rPr>
                <w:lang w:val="fi-FI"/>
              </w:rPr>
            </w:pPr>
          </w:p>
        </w:tc>
      </w:tr>
    </w:tbl>
    <w:p w:rsidR="007A23FF" w:rsidRPr="00DC3925" w:rsidRDefault="007A23FF" w:rsidP="007A23FF">
      <w:pPr>
        <w:pStyle w:val="BodyText"/>
        <w:rPr>
          <w:lang w:val="fi-FI"/>
        </w:rPr>
      </w:pPr>
    </w:p>
    <w:p w:rsidR="007A23FF" w:rsidRPr="00DC3925" w:rsidRDefault="00FC3A92" w:rsidP="007A23FF">
      <w:pPr>
        <w:pStyle w:val="BodyText"/>
        <w:rPr>
          <w:lang w:val="fi-FI"/>
        </w:rPr>
      </w:pPr>
      <w:hyperlink r:id="rId70" w:history="1">
        <w:r w:rsidR="007A23FF" w:rsidRPr="00DC3925">
          <w:rPr>
            <w:rStyle w:val="Hyperlink"/>
            <w:lang w:val="fi-FI"/>
          </w:rPr>
          <w:t>https://www.matrix-vision.com/manuals/</w:t>
        </w:r>
      </w:hyperlink>
    </w:p>
    <w:p w:rsidR="007A23FF" w:rsidRPr="00DC3925" w:rsidRDefault="007A23FF" w:rsidP="007A23FF">
      <w:pPr>
        <w:pStyle w:val="BodyText"/>
        <w:rPr>
          <w:lang w:val="fi-FI"/>
        </w:rPr>
      </w:pPr>
    </w:p>
    <w:p w:rsidR="007A23FF" w:rsidRPr="00DC3925" w:rsidRDefault="007A23FF" w:rsidP="007A23FF">
      <w:pPr>
        <w:pStyle w:val="Heading5"/>
      </w:pPr>
      <w:r w:rsidRPr="00DC3925">
        <w:t>C++ rajapinta</w:t>
      </w:r>
    </w:p>
    <w:p w:rsidR="007A23FF" w:rsidRPr="00DC3925" w:rsidRDefault="00FC3A92" w:rsidP="007A23FF">
      <w:pPr>
        <w:pStyle w:val="BodyText"/>
        <w:rPr>
          <w:lang w:val="fi-FI"/>
        </w:rPr>
      </w:pPr>
      <w:hyperlink r:id="rId71" w:history="1">
        <w:r w:rsidR="007A23FF" w:rsidRPr="00DC3925">
          <w:rPr>
            <w:rStyle w:val="Hyperlink"/>
            <w:lang w:val="fi-FI"/>
          </w:rPr>
          <w:t>https://www.matrix-vision.com/manuals/SDK_CPP/index.html</w:t>
        </w:r>
      </w:hyperlink>
    </w:p>
    <w:p w:rsidR="007A23FF" w:rsidRPr="00514855" w:rsidRDefault="007A23FF" w:rsidP="007A23FF">
      <w:pPr>
        <w:pStyle w:val="BodyText"/>
        <w:rPr>
          <w:lang w:val="en-US" w:eastAsia="fi-FI"/>
        </w:rPr>
      </w:pPr>
      <w:r w:rsidRPr="00514855">
        <w:rPr>
          <w:lang w:val="en-US" w:eastAsia="fi-FI"/>
        </w:rPr>
        <w:t>C:\Program Files\MATRIX VISION\mvIMPACT Acquire\apps\samples.VC12.sln</w:t>
      </w:r>
    </w:p>
    <w:p w:rsidR="007A23FF" w:rsidRPr="00514855" w:rsidRDefault="007A23FF" w:rsidP="007A23FF">
      <w:pPr>
        <w:pStyle w:val="BodyText"/>
        <w:rPr>
          <w:lang w:val="en-US"/>
        </w:rPr>
      </w:pPr>
      <w:r w:rsidRPr="00514855">
        <w:rPr>
          <w:lang w:val="en-US"/>
        </w:rPr>
        <w:t>Käänsin Windowsissa Microsoft Visual Studio Express 2017 for Windows Desktop</w:t>
      </w:r>
    </w:p>
    <w:p w:rsidR="007A23FF" w:rsidRPr="00DC3925" w:rsidRDefault="007A23FF" w:rsidP="007A23FF">
      <w:pPr>
        <w:pStyle w:val="BodyText"/>
        <w:rPr>
          <w:lang w:val="fi-FI"/>
        </w:rPr>
      </w:pPr>
      <w:r w:rsidRPr="00DC3925">
        <w:rPr>
          <w:lang w:val="fi-FI"/>
        </w:rPr>
        <w:lastRenderedPageBreak/>
        <w:t>Esimerkkiprojekti “SingleCapture”</w:t>
      </w:r>
    </w:p>
    <w:p w:rsidR="007A23FF" w:rsidRPr="00DC3925" w:rsidRDefault="007A23FF" w:rsidP="007A23FF">
      <w:pPr>
        <w:pStyle w:val="BodyText"/>
        <w:rPr>
          <w:lang w:val="fi-FI"/>
        </w:rPr>
      </w:pPr>
    </w:p>
    <w:p w:rsidR="007A23FF" w:rsidRPr="00DC3925" w:rsidRDefault="007A23FF" w:rsidP="007A23FF">
      <w:pPr>
        <w:pStyle w:val="BodyText"/>
        <w:rPr>
          <w:lang w:val="fi-FI" w:eastAsia="fi-FI"/>
        </w:rPr>
      </w:pPr>
      <w:r w:rsidRPr="00DC3925">
        <w:rPr>
          <w:lang w:val="fi-FI"/>
        </w:rPr>
        <w:t xml:space="preserve">Käänsin Zybossa </w:t>
      </w:r>
      <w:r w:rsidRPr="00DC3925">
        <w:rPr>
          <w:lang w:val="fi-FI" w:eastAsia="fi-FI"/>
        </w:rPr>
        <w:t>gcc (Ubuntu/Linaro 7.5.0-3ubuntu1~18.04) 7.5.0</w:t>
      </w:r>
    </w:p>
    <w:p w:rsidR="007A23FF" w:rsidRPr="00DC3925" w:rsidRDefault="007A23FF" w:rsidP="007A23FF">
      <w:pPr>
        <w:pStyle w:val="BodyText"/>
        <w:rPr>
          <w:lang w:val="fi-FI"/>
        </w:rPr>
      </w:pPr>
      <w:r w:rsidRPr="00DC3925">
        <w:rPr>
          <w:lang w:val="fi-FI"/>
        </w:rPr>
        <w:t>Esimerkkiprojekti “SingleCapture” targetille “armhf”</w:t>
      </w:r>
    </w:p>
    <w:p w:rsidR="007A23FF" w:rsidRPr="00DC3925" w:rsidRDefault="007A23FF" w:rsidP="007A23FF">
      <w:pPr>
        <w:pStyle w:val="BodyText"/>
        <w:rPr>
          <w:lang w:val="fi-FI"/>
        </w:rPr>
      </w:pPr>
    </w:p>
    <w:p w:rsidR="007A23FF" w:rsidRPr="00DC3925" w:rsidRDefault="007A23FF" w:rsidP="007A23FF">
      <w:pPr>
        <w:pStyle w:val="BodyText"/>
        <w:rPr>
          <w:lang w:val="fi-FI"/>
        </w:rPr>
      </w:pPr>
    </w:p>
    <w:p w:rsidR="007A23FF" w:rsidRPr="00DC3925" w:rsidRDefault="007A23FF" w:rsidP="007A23FF">
      <w:pPr>
        <w:pStyle w:val="BodyText"/>
        <w:rPr>
          <w:lang w:val="fi-FI"/>
        </w:rPr>
      </w:pPr>
    </w:p>
    <w:p w:rsidR="00F00E4D" w:rsidRPr="00DC3925" w:rsidRDefault="00F00E4D" w:rsidP="00F00E4D">
      <w:pPr>
        <w:pStyle w:val="Heading4"/>
      </w:pPr>
      <w:r w:rsidRPr="00DC3925">
        <w:t>mvGenTL Acquire</w:t>
      </w:r>
    </w:p>
    <w:p w:rsidR="00F00E4D" w:rsidRPr="00DC3925" w:rsidRDefault="00F00E4D" w:rsidP="00F00E4D">
      <w:pPr>
        <w:pStyle w:val="BodyText"/>
        <w:rPr>
          <w:lang w:val="fi-FI"/>
        </w:rPr>
      </w:pPr>
      <w:r w:rsidRPr="00DC3925">
        <w:rPr>
          <w:lang w:val="fi-FI"/>
        </w:rPr>
        <w:t xml:space="preserve">Kameramoduulin valmistajan eli Matrix Visionin ajuriohjelmisto on nimeltään mvGenTL Acquire. </w:t>
      </w:r>
    </w:p>
    <w:p w:rsidR="00F00E4D" w:rsidRPr="00DC3925" w:rsidRDefault="00F00E4D" w:rsidP="00F00E4D">
      <w:pPr>
        <w:pStyle w:val="BodyText"/>
        <w:rPr>
          <w:lang w:val="fi-FI"/>
        </w:rPr>
      </w:pPr>
    </w:p>
    <w:p w:rsidR="0008152E" w:rsidRPr="00DC3925" w:rsidRDefault="0008152E" w:rsidP="0008152E">
      <w:pPr>
        <w:pStyle w:val="Heading4"/>
      </w:pPr>
      <w:r w:rsidRPr="00DC3925">
        <w:t>Python 3.6.9</w:t>
      </w:r>
    </w:p>
    <w:p w:rsidR="0008152E" w:rsidRPr="00DC3925" w:rsidRDefault="0008152E" w:rsidP="0008152E">
      <w:pPr>
        <w:pStyle w:val="BodyText"/>
        <w:rPr>
          <w:lang w:val="fi-FI"/>
        </w:rPr>
      </w:pPr>
      <w:r w:rsidRPr="00DC3925">
        <w:rPr>
          <w:lang w:val="fi-FI"/>
        </w:rPr>
        <w:t>Python on tutkijoiden suosima ohjelmointikieli. Tässä työssä spektrikameran ohjaamiseen tarvittavat ohjelmistopaketit on kirjoitettu Python-kielellä.</w:t>
      </w:r>
    </w:p>
    <w:p w:rsidR="0008152E" w:rsidRPr="00DC3925" w:rsidRDefault="0008152E" w:rsidP="0008152E">
      <w:pPr>
        <w:pStyle w:val="BodyText"/>
        <w:rPr>
          <w:lang w:val="fi-FI"/>
        </w:rPr>
      </w:pPr>
    </w:p>
    <w:p w:rsidR="0008152E" w:rsidRPr="00DC3925" w:rsidRDefault="0008152E" w:rsidP="0008152E">
      <w:pPr>
        <w:pStyle w:val="Heading4"/>
      </w:pPr>
      <w:r w:rsidRPr="00DC3925">
        <w:t>Python-ohjelmointiympäristö</w:t>
      </w:r>
    </w:p>
    <w:p w:rsidR="0008152E" w:rsidRPr="00DC3925" w:rsidRDefault="0008152E" w:rsidP="0008152E">
      <w:pPr>
        <w:pStyle w:val="BodyText"/>
        <w:rPr>
          <w:lang w:val="fi-FI"/>
        </w:rPr>
      </w:pPr>
      <w:r w:rsidRPr="00DC392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DC3925">
        <w:rPr>
          <w:lang w:val="fi-FI"/>
        </w:rPr>
        <w:lastRenderedPageBreak/>
        <w:t>ohjelmisto avoimen ja ilmaisesti saatavilla olevan Python ohjelmointikielen varaan ja hyödyntää samalla Pythonille saatavilla olevia koneoppimisen kirjastoja.</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DC3925" w:rsidRDefault="0008152E" w:rsidP="0008152E">
      <w:pPr>
        <w:pStyle w:val="BodyText"/>
        <w:tabs>
          <w:tab w:val="clear" w:pos="1770"/>
          <w:tab w:val="left" w:pos="4946"/>
        </w:tabs>
        <w:rPr>
          <w:lang w:val="fi-FI"/>
        </w:rPr>
      </w:pPr>
      <w:r w:rsidRPr="00DC3925">
        <w:rPr>
          <w:lang w:val="fi-FI"/>
        </w:rPr>
        <w:tab/>
      </w:r>
    </w:p>
    <w:p w:rsidR="0008152E" w:rsidRPr="00DC3925" w:rsidRDefault="0008152E" w:rsidP="0008152E">
      <w:pPr>
        <w:pStyle w:val="BodyText"/>
        <w:tabs>
          <w:tab w:val="clear" w:pos="1770"/>
          <w:tab w:val="left" w:pos="4946"/>
        </w:tabs>
        <w:rPr>
          <w:lang w:val="fi-FI"/>
        </w:rPr>
      </w:pPr>
      <w:r w:rsidRPr="00DC3925">
        <w:rPr>
          <w:lang w:val="fi-FI"/>
        </w:rPr>
        <w:t>Eskelisen (2019, s. 30) mukaan fpipy kirjasto sisältää Python-kielisiä toteutuksia algoritmeille, joilla raakoja kameran kuvia ja niihin liittyvää metadataa voidaan muuntaa spektrin radianssikuviksi.</w:t>
      </w:r>
    </w:p>
    <w:p w:rsidR="0008152E" w:rsidRPr="00DC3925" w:rsidRDefault="0008152E" w:rsidP="0008152E">
      <w:pPr>
        <w:pStyle w:val="BodyText"/>
        <w:tabs>
          <w:tab w:val="clear" w:pos="1770"/>
          <w:tab w:val="left" w:pos="4946"/>
        </w:tabs>
        <w:rPr>
          <w:lang w:val="fi-FI"/>
        </w:rPr>
      </w:pPr>
    </w:p>
    <w:p w:rsidR="0008152E" w:rsidRPr="00DC3925" w:rsidRDefault="0008152E" w:rsidP="0008152E">
      <w:pPr>
        <w:pStyle w:val="BodyText"/>
        <w:tabs>
          <w:tab w:val="clear" w:pos="1770"/>
          <w:tab w:val="left" w:pos="4946"/>
        </w:tabs>
        <w:rPr>
          <w:lang w:val="fi-FI"/>
        </w:rPr>
      </w:pPr>
    </w:p>
    <w:p w:rsidR="0008152E" w:rsidRPr="00DC3925" w:rsidRDefault="00FC3A92" w:rsidP="0008152E">
      <w:pPr>
        <w:pStyle w:val="BodyText"/>
        <w:rPr>
          <w:lang w:val="fi-FI"/>
        </w:rPr>
      </w:pPr>
      <w:hyperlink r:id="rId72" w:anchor="why-was-python-created-in-the-first-place" w:history="1">
        <w:r w:rsidR="0008152E" w:rsidRPr="00DC3925">
          <w:rPr>
            <w:rStyle w:val="Hyperlink"/>
            <w:lang w:val="fi-FI"/>
          </w:rPr>
          <w:t>https://docs.python.org/3/faq/general.html#why-was-python-created-in-the-first-place</w:t>
        </w:r>
      </w:hyperlink>
    </w:p>
    <w:p w:rsidR="0008152E" w:rsidRPr="00DC3925" w:rsidRDefault="0008152E" w:rsidP="0008152E">
      <w:pPr>
        <w:pStyle w:val="BodyText"/>
        <w:rPr>
          <w:lang w:val="fi-FI"/>
        </w:rPr>
      </w:pPr>
    </w:p>
    <w:p w:rsidR="0008152E" w:rsidRPr="00DC3925" w:rsidRDefault="0008152E" w:rsidP="0008152E">
      <w:pPr>
        <w:pStyle w:val="BodyText"/>
        <w:rPr>
          <w:lang w:val="fi-FI"/>
        </w:rPr>
      </w:pPr>
    </w:p>
    <w:p w:rsidR="00B000D3" w:rsidRPr="00DC3925" w:rsidRDefault="00B000D3" w:rsidP="00B000D3">
      <w:pPr>
        <w:pStyle w:val="Heading4"/>
      </w:pPr>
      <w:r w:rsidRPr="00DC3925">
        <w:t>Python ohjelmointiympäristö</w:t>
      </w:r>
    </w:p>
    <w:p w:rsidR="00B000D3" w:rsidRPr="00DC3925" w:rsidRDefault="00B000D3" w:rsidP="00B000D3">
      <w:pPr>
        <w:pStyle w:val="BodyText"/>
        <w:rPr>
          <w:lang w:val="fi-FI"/>
        </w:rPr>
      </w:pPr>
      <w:r w:rsidRPr="00DC3925">
        <w:rPr>
          <w:lang w:val="fi-FI"/>
        </w:rPr>
        <w:t>Tässä kerron hieman Python-ohjelmointiympäristöstä ja käytettävistä standardikirjastoista.</w:t>
      </w:r>
    </w:p>
    <w:p w:rsidR="00B000D3" w:rsidRPr="00DC3925" w:rsidRDefault="00B000D3" w:rsidP="00B000D3">
      <w:pPr>
        <w:pStyle w:val="Caption"/>
        <w:rPr>
          <w:b w:val="0"/>
        </w:rPr>
      </w:pPr>
      <w:bookmarkStart w:id="90" w:name="_Toc10115848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E446D">
        <w:rPr>
          <w:noProof/>
        </w:rPr>
        <w:t>14</w:t>
      </w:r>
      <w:r w:rsidRPr="00DC3925">
        <w:rPr>
          <w:noProof/>
        </w:rPr>
        <w:fldChar w:fldCharType="end"/>
      </w:r>
      <w:r w:rsidRPr="00DC3925">
        <w:t>.</w:t>
      </w:r>
      <w:r w:rsidRPr="00DC3925">
        <w:rPr>
          <w:b w:val="0"/>
        </w:rPr>
        <w:tab/>
        <w:t>Python ohjelmointiympäristön paketit</w:t>
      </w:r>
      <w:bookmarkEnd w:id="90"/>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numpy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pandas</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scipy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matplotlib</w:t>
            </w:r>
          </w:p>
        </w:tc>
        <w:tc>
          <w:tcPr>
            <w:tcW w:w="5664" w:type="dxa"/>
          </w:tcPr>
          <w:p w:rsidR="00B000D3" w:rsidRPr="00DC3925" w:rsidRDefault="00B000D3" w:rsidP="0055222F">
            <w:r w:rsidRPr="00DC3925">
              <w:t>Esittely…</w:t>
            </w:r>
          </w:p>
        </w:tc>
      </w:tr>
    </w:tbl>
    <w:p w:rsidR="00B000D3" w:rsidRPr="00DC3925" w:rsidRDefault="00B000D3" w:rsidP="00B000D3">
      <w:pPr>
        <w:pStyle w:val="BodyText"/>
        <w:rPr>
          <w:lang w:val="fi-FI"/>
        </w:rPr>
      </w:pPr>
    </w:p>
    <w:p w:rsidR="00B000D3" w:rsidRPr="00DC3925" w:rsidRDefault="00B000D3" w:rsidP="00B000D3">
      <w:pPr>
        <w:pStyle w:val="Heading4"/>
      </w:pPr>
      <w:r w:rsidRPr="00DC3925">
        <w:lastRenderedPageBreak/>
        <w:t>Ajuritason ohjelmistokomponentit</w:t>
      </w:r>
    </w:p>
    <w:p w:rsidR="00B000D3" w:rsidRPr="00DC3925" w:rsidRDefault="00B000D3" w:rsidP="00B000D3">
      <w:pPr>
        <w:pStyle w:val="Caption"/>
        <w:rPr>
          <w:b w:val="0"/>
        </w:rPr>
      </w:pPr>
      <w:bookmarkStart w:id="91" w:name="_Toc10115848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E446D">
        <w:rPr>
          <w:noProof/>
        </w:rPr>
        <w:t>15</w:t>
      </w:r>
      <w:r w:rsidRPr="00DC3925">
        <w:rPr>
          <w:noProof/>
        </w:rPr>
        <w:fldChar w:fldCharType="end"/>
      </w:r>
      <w:r w:rsidRPr="00DC3925">
        <w:t>.</w:t>
      </w:r>
      <w:r w:rsidRPr="00DC3925">
        <w:rPr>
          <w:b w:val="0"/>
        </w:rPr>
        <w:tab/>
        <w:t>Spektrikameran ohjaukseen tarvittavat ajuritason ohjelmistokomponentit</w:t>
      </w:r>
      <w:bookmarkEnd w:id="91"/>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mvGenTL Acquire</w:t>
            </w:r>
          </w:p>
        </w:tc>
        <w:tc>
          <w:tcPr>
            <w:tcW w:w="5664" w:type="dxa"/>
          </w:tcPr>
          <w:p w:rsidR="00B000D3" w:rsidRPr="00DC3925" w:rsidRDefault="00B000D3" w:rsidP="0055222F">
            <w:r w:rsidRPr="00DC3925">
              <w:t>Kameramoduulin valmistajan Matrix Visionin ajuri USB-liitäntäisen kameramoduulin ohjaamiseen eli kuvaamiseen</w:t>
            </w:r>
          </w:p>
        </w:tc>
      </w:tr>
      <w:tr w:rsidR="00B000D3" w:rsidRPr="00DC3925" w:rsidTr="0055222F">
        <w:tc>
          <w:tcPr>
            <w:tcW w:w="2830" w:type="dxa"/>
          </w:tcPr>
          <w:p w:rsidR="00B000D3" w:rsidRPr="00DC3925" w:rsidRDefault="00B000D3" w:rsidP="0055222F">
            <w:r w:rsidRPr="00DC3925">
              <w:t>GenICam2</w:t>
            </w:r>
          </w:p>
        </w:tc>
        <w:tc>
          <w:tcPr>
            <w:tcW w:w="5664" w:type="dxa"/>
          </w:tcPr>
          <w:p w:rsidR="00B000D3" w:rsidRPr="00DC3925" w:rsidRDefault="00B000D3" w:rsidP="0055222F">
            <w:pPr>
              <w:rPr>
                <w:b/>
              </w:rPr>
            </w:pPr>
            <w:r w:rsidRPr="00DC3925">
              <w:rPr>
                <w:b/>
              </w:rPr>
              <w:t>Virallinen GenICam GenAPI ja GenTL producerien rajapinta Python-ohjelmointiympäristöön (Huom. tämä ei vielä tue ARM hard float prosessoria!)</w:t>
            </w:r>
          </w:p>
        </w:tc>
      </w:tr>
      <w:tr w:rsidR="00B000D3" w:rsidRPr="00DC3925" w:rsidTr="0055222F">
        <w:tc>
          <w:tcPr>
            <w:tcW w:w="2830" w:type="dxa"/>
          </w:tcPr>
          <w:p w:rsidR="00B000D3" w:rsidRPr="00DC3925" w:rsidRDefault="00B000D3" w:rsidP="0055222F">
            <w:r w:rsidRPr="00DC3925">
              <w:t>mvGenTL Acquire Python binding</w:t>
            </w:r>
          </w:p>
        </w:tc>
        <w:tc>
          <w:tcPr>
            <w:tcW w:w="5664" w:type="dxa"/>
          </w:tcPr>
          <w:p w:rsidR="00B000D3" w:rsidRPr="00DC3925" w:rsidRDefault="00B000D3" w:rsidP="0055222F">
            <w:r w:rsidRPr="00DC3925">
              <w:t>Kameramoduulin valmistajan Matrix Visionin ajurin rajapinta Python-ohjelmointiympäristöön (Huom. tämän kautta voi ohittaa GenICam2-ajurikomponentin ARM hard float prosessorilla).</w:t>
            </w:r>
          </w:p>
        </w:tc>
      </w:tr>
      <w:tr w:rsidR="00B000D3" w:rsidRPr="00DC3925" w:rsidTr="0055222F">
        <w:tc>
          <w:tcPr>
            <w:tcW w:w="2830" w:type="dxa"/>
          </w:tcPr>
          <w:p w:rsidR="00B000D3" w:rsidRPr="00DC3925" w:rsidRDefault="00B000D3" w:rsidP="0055222F">
            <w:r w:rsidRPr="00DC3925">
              <w:t>pyserial</w:t>
            </w:r>
          </w:p>
        </w:tc>
        <w:tc>
          <w:tcPr>
            <w:tcW w:w="5664" w:type="dxa"/>
          </w:tcPr>
          <w:p w:rsidR="00B000D3" w:rsidRPr="00DC3925" w:rsidRDefault="00B000D3" w:rsidP="0055222F">
            <w:r w:rsidRPr="00DC3925">
              <w:t>Tavallisen tai virtuaalisen sarjaportin rajapinta Python-ohjelmointiympäristössä (Huom. Linuxissa vaatii cdc_acm-moduulin!)</w:t>
            </w:r>
          </w:p>
        </w:tc>
      </w:tr>
    </w:tbl>
    <w:p w:rsidR="00B000D3" w:rsidRPr="00DC3925" w:rsidRDefault="00B000D3" w:rsidP="00B000D3"/>
    <w:p w:rsidR="00B000D3" w:rsidRPr="00DC3925" w:rsidRDefault="00B000D3" w:rsidP="00B000D3">
      <w:pPr>
        <w:pStyle w:val="Heading4"/>
      </w:pPr>
      <w:r w:rsidRPr="00DC3925">
        <w:t>Ohjelmistokirjastotason ohjelmistokomponentit</w:t>
      </w:r>
    </w:p>
    <w:p w:rsidR="00B000D3" w:rsidRPr="00DC3925" w:rsidRDefault="00B000D3" w:rsidP="00B000D3">
      <w:pPr>
        <w:pStyle w:val="Caption"/>
        <w:rPr>
          <w:b w:val="0"/>
        </w:rPr>
      </w:pPr>
      <w:bookmarkStart w:id="92" w:name="_Toc10115848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E446D">
        <w:rPr>
          <w:noProof/>
        </w:rPr>
        <w:t>16</w:t>
      </w:r>
      <w:r w:rsidRPr="00DC3925">
        <w:rPr>
          <w:noProof/>
        </w:rPr>
        <w:fldChar w:fldCharType="end"/>
      </w:r>
      <w:r w:rsidRPr="00DC3925">
        <w:t>.</w:t>
      </w:r>
      <w:r w:rsidRPr="00DC3925">
        <w:rPr>
          <w:b w:val="0"/>
        </w:rPr>
        <w:tab/>
        <w:t>Ohjelmistokirjastotason ohjelmistokomponentit</w:t>
      </w:r>
      <w:bookmarkEnd w:id="92"/>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fpipy</w:t>
            </w:r>
          </w:p>
        </w:tc>
        <w:tc>
          <w:tcPr>
            <w:tcW w:w="5664" w:type="dxa"/>
          </w:tcPr>
          <w:p w:rsidR="00B000D3" w:rsidRPr="00DC3925" w:rsidRDefault="00B000D3" w:rsidP="0055222F">
            <w:pPr>
              <w:pStyle w:val="BodyText"/>
              <w:rPr>
                <w:lang w:val="fi-FI"/>
              </w:rPr>
            </w:pPr>
            <w:r w:rsidRPr="00DC3925">
              <w:rPr>
                <w:lang w:val="fi-FI"/>
              </w:rPr>
              <w:t>Ohjelmistokirjasto MFPI-suodattimen ohjaamiseen</w:t>
            </w:r>
          </w:p>
        </w:tc>
      </w:tr>
      <w:tr w:rsidR="00B000D3" w:rsidRPr="00DC3925" w:rsidTr="0055222F">
        <w:tc>
          <w:tcPr>
            <w:tcW w:w="2830" w:type="dxa"/>
          </w:tcPr>
          <w:p w:rsidR="00B000D3" w:rsidRPr="00DC3925" w:rsidRDefault="00B000D3" w:rsidP="0055222F">
            <w:r w:rsidRPr="00DC3925">
              <w:t>leddriver</w:t>
            </w:r>
          </w:p>
        </w:tc>
        <w:tc>
          <w:tcPr>
            <w:tcW w:w="5664" w:type="dxa"/>
          </w:tcPr>
          <w:p w:rsidR="00B000D3" w:rsidRPr="00DC3925" w:rsidRDefault="00B000D3" w:rsidP="0055222F">
            <w:pPr>
              <w:pStyle w:val="BodyText"/>
              <w:rPr>
                <w:lang w:val="fi-FI"/>
              </w:rPr>
            </w:pPr>
            <w:r w:rsidRPr="00DC3925">
              <w:rPr>
                <w:lang w:val="fi-FI"/>
              </w:rPr>
              <w:t>Ohjelmistokirjasto LED:ien ohjaamiseen</w:t>
            </w:r>
          </w:p>
        </w:tc>
      </w:tr>
      <w:tr w:rsidR="00B000D3" w:rsidRPr="00DC3925" w:rsidTr="0055222F">
        <w:tc>
          <w:tcPr>
            <w:tcW w:w="2830" w:type="dxa"/>
          </w:tcPr>
          <w:p w:rsidR="00B000D3" w:rsidRPr="00DC3925" w:rsidRDefault="00B000D3" w:rsidP="0055222F">
            <w:r w:rsidRPr="00DC3925">
              <w:t>camazing</w:t>
            </w:r>
          </w:p>
        </w:tc>
        <w:tc>
          <w:tcPr>
            <w:tcW w:w="5664" w:type="dxa"/>
          </w:tcPr>
          <w:p w:rsidR="00B000D3" w:rsidRPr="00DC3925" w:rsidRDefault="00B000D3" w:rsidP="0055222F">
            <w:pPr>
              <w:pStyle w:val="BodyText"/>
              <w:rPr>
                <w:lang w:val="fi-FI"/>
              </w:rPr>
            </w:pPr>
            <w:r w:rsidRPr="00DC3925">
              <w:rPr>
                <w:lang w:val="fi-FI"/>
              </w:rPr>
              <w:t>Ohjelmistokirjasto GenICam-rajapinnan kanssa yhteensopivien kameroiden ohjaamiseen</w:t>
            </w:r>
          </w:p>
        </w:tc>
      </w:tr>
      <w:tr w:rsidR="00B000D3" w:rsidRPr="00DC3925" w:rsidTr="0055222F">
        <w:tc>
          <w:tcPr>
            <w:tcW w:w="2830" w:type="dxa"/>
          </w:tcPr>
          <w:p w:rsidR="00B000D3" w:rsidRPr="00DC3925" w:rsidRDefault="00B000D3" w:rsidP="0055222F">
            <w:r w:rsidRPr="00DC3925">
              <w:t>spectracular</w:t>
            </w:r>
          </w:p>
        </w:tc>
        <w:tc>
          <w:tcPr>
            <w:tcW w:w="5664" w:type="dxa"/>
          </w:tcPr>
          <w:p w:rsidR="00B000D3" w:rsidRPr="00DC3925" w:rsidRDefault="00B000D3" w:rsidP="0055222F">
            <w:pPr>
              <w:pStyle w:val="BodyText"/>
              <w:rPr>
                <w:lang w:val="fi-FI"/>
              </w:rPr>
            </w:pPr>
            <w:r w:rsidRPr="00DC3925">
              <w:rPr>
                <w:lang w:val="fi-FI"/>
              </w:rPr>
              <w:t>Ohjelmistokirjasto spektrikuvien ottamiseen</w:t>
            </w:r>
          </w:p>
        </w:tc>
      </w:tr>
    </w:tbl>
    <w:p w:rsidR="00B000D3" w:rsidRPr="00DC3925" w:rsidRDefault="00B000D3" w:rsidP="00B000D3">
      <w:pPr>
        <w:pStyle w:val="BodyText"/>
        <w:rPr>
          <w:lang w:val="fi-FI"/>
        </w:rPr>
      </w:pPr>
    </w:p>
    <w:p w:rsidR="00B000D3" w:rsidRPr="00DC3925" w:rsidRDefault="00B000D3" w:rsidP="00B000D3">
      <w:pPr>
        <w:pStyle w:val="BodyText"/>
        <w:rPr>
          <w:lang w:val="fi-FI"/>
        </w:rPr>
      </w:pPr>
    </w:p>
    <w:p w:rsidR="00F00E4D" w:rsidRPr="00DC3925" w:rsidRDefault="00F00E4D" w:rsidP="00F00E4D">
      <w:pPr>
        <w:pStyle w:val="Heading4"/>
      </w:pPr>
      <w:r w:rsidRPr="00DC3925">
        <w:lastRenderedPageBreak/>
        <w:t>Spectracular, FPIPY, leddriver</w:t>
      </w:r>
    </w:p>
    <w:p w:rsidR="00F00E4D" w:rsidRPr="00DC3925" w:rsidRDefault="00F00E4D" w:rsidP="00F00E4D">
      <w:pPr>
        <w:pStyle w:val="BodyText"/>
        <w:rPr>
          <w:lang w:val="fi-FI"/>
        </w:rPr>
      </w:pPr>
      <w:r w:rsidRPr="00DC3925">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DC3925" w:rsidRDefault="00F00E4D" w:rsidP="00F00E4D">
      <w:pPr>
        <w:pStyle w:val="BodyText"/>
        <w:rPr>
          <w:lang w:val="fi-FI"/>
        </w:rPr>
      </w:pPr>
    </w:p>
    <w:p w:rsidR="00F00E4D" w:rsidRPr="00DC3925" w:rsidRDefault="00A12D59" w:rsidP="00F00E4D">
      <w:pPr>
        <w:pStyle w:val="Heading4"/>
      </w:pPr>
      <w:r w:rsidRPr="00DC3925">
        <w:t>led_spectral_images</w:t>
      </w:r>
      <w:r w:rsidR="00FA72DD" w:rsidRPr="00DC3925">
        <w:t>3</w:t>
      </w:r>
      <w:r w:rsidRPr="00DC3925">
        <w:t>.py</w:t>
      </w:r>
    </w:p>
    <w:p w:rsidR="00F00E4D" w:rsidRPr="00DC3925" w:rsidRDefault="00F00E4D" w:rsidP="00F00E4D">
      <w:pPr>
        <w:pStyle w:val="BodyText"/>
        <w:rPr>
          <w:lang w:val="fi-FI"/>
        </w:rPr>
      </w:pPr>
      <w:r w:rsidRPr="00DC3925">
        <w:rPr>
          <w:lang w:val="fi-FI"/>
        </w:rPr>
        <w:t>Applications sisältää työni aikana kehittämäni ohjelmistot eri toimintojen testaamiseen ja kuvien ottamiseen ja kuvien käsittelyyn.</w:t>
      </w:r>
      <w:r w:rsidR="00FA72DD" w:rsidRPr="00DC3925">
        <w:rPr>
          <w:lang w:val="fi-FI"/>
        </w:rPr>
        <w:t xml:space="preserve"> Nämä kuvatiedostot tallennetaan PNG-formaattiin.</w:t>
      </w:r>
    </w:p>
    <w:p w:rsidR="00FA72DD" w:rsidRPr="00DC3925" w:rsidRDefault="00FA72DD" w:rsidP="00F00E4D">
      <w:pPr>
        <w:pStyle w:val="BodyText"/>
        <w:rPr>
          <w:lang w:val="fi-FI"/>
        </w:rPr>
      </w:pPr>
    </w:p>
    <w:p w:rsidR="00724755" w:rsidRPr="00DC3925" w:rsidRDefault="00724755" w:rsidP="00724755">
      <w:pPr>
        <w:pStyle w:val="Caption"/>
        <w:rPr>
          <w:b w:val="0"/>
        </w:rPr>
      </w:pPr>
      <w:bookmarkStart w:id="93" w:name="_Toc10115848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E446D">
        <w:rPr>
          <w:noProof/>
        </w:rPr>
        <w:t>17</w:t>
      </w:r>
      <w:r w:rsidRPr="00DC3925">
        <w:rPr>
          <w:noProof/>
        </w:rPr>
        <w:fldChar w:fldCharType="end"/>
      </w:r>
      <w:r w:rsidRPr="00DC3925">
        <w:t>.</w:t>
      </w:r>
      <w:r w:rsidRPr="00DC3925">
        <w:rPr>
          <w:b w:val="0"/>
        </w:rPr>
        <w:tab/>
        <w:t>led_spectral_images</w:t>
      </w:r>
      <w:r w:rsidR="00FA72DD" w:rsidRPr="00DC3925">
        <w:rPr>
          <w:b w:val="0"/>
        </w:rPr>
        <w:t>3</w:t>
      </w:r>
      <w:r w:rsidRPr="00DC3925">
        <w:rPr>
          <w:b w:val="0"/>
        </w:rPr>
        <w:t>.py tuottamat tiedostot.</w:t>
      </w:r>
      <w:bookmarkEnd w:id="93"/>
    </w:p>
    <w:tbl>
      <w:tblPr>
        <w:tblStyle w:val="TableGrid"/>
        <w:tblW w:w="0" w:type="auto"/>
        <w:tblLook w:val="04A0" w:firstRow="1" w:lastRow="0" w:firstColumn="1" w:lastColumn="0" w:noHBand="0" w:noVBand="1"/>
      </w:tblPr>
      <w:tblGrid>
        <w:gridCol w:w="1696"/>
        <w:gridCol w:w="1736"/>
        <w:gridCol w:w="5062"/>
      </w:tblGrid>
      <w:tr w:rsidR="00724755" w:rsidRPr="00DC3925" w:rsidTr="00724755">
        <w:tc>
          <w:tcPr>
            <w:tcW w:w="1696" w:type="dxa"/>
          </w:tcPr>
          <w:p w:rsidR="00724755" w:rsidRPr="00DC3925" w:rsidRDefault="00724755" w:rsidP="00724755">
            <w:pPr>
              <w:pStyle w:val="BodyText"/>
              <w:rPr>
                <w:lang w:val="fi-FI"/>
              </w:rPr>
            </w:pPr>
            <w:r w:rsidRPr="00DC3925">
              <w:rPr>
                <w:lang w:val="fi-FI"/>
              </w:rPr>
              <w:t>Kuvan nimi</w:t>
            </w:r>
          </w:p>
        </w:tc>
        <w:tc>
          <w:tcPr>
            <w:tcW w:w="1736" w:type="dxa"/>
          </w:tcPr>
          <w:p w:rsidR="00724755" w:rsidRPr="00DC3925" w:rsidRDefault="00724755" w:rsidP="00724755">
            <w:pPr>
              <w:pStyle w:val="BodyText"/>
              <w:rPr>
                <w:lang w:val="fi-FI"/>
              </w:rPr>
            </w:pPr>
            <w:r w:rsidRPr="00DC3925">
              <w:rPr>
                <w:lang w:val="fi-FI"/>
              </w:rPr>
              <w:t>Pikseliformaatti</w:t>
            </w:r>
          </w:p>
        </w:tc>
        <w:tc>
          <w:tcPr>
            <w:tcW w:w="5062" w:type="dxa"/>
          </w:tcPr>
          <w:p w:rsidR="00724755" w:rsidRPr="00DC3925" w:rsidRDefault="00724755" w:rsidP="00724755">
            <w:pPr>
              <w:pStyle w:val="BodyText"/>
              <w:rPr>
                <w:lang w:val="fi-FI"/>
              </w:rPr>
            </w:pPr>
            <w:r w:rsidRPr="00DC3925">
              <w:rPr>
                <w:lang w:val="fi-FI"/>
              </w:rPr>
              <w:t>Kuvaus</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biasrawcfa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Ilman valaistusta mahdollisimman pienellä valotusasetuksella otettu</w:t>
            </w:r>
            <w:r w:rsidR="00FA72DD" w:rsidRPr="00DC3925">
              <w:rPr>
                <w:lang w:val="fi-FI"/>
              </w:rPr>
              <w:t xml:space="preserve"> kuva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darkcfa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40:stä kuvasta laskettu mediaanikuva, jossa kukin kuva otettu ilman valaistusta normaa</w:t>
            </w:r>
            <w:r w:rsidR="00FA72DD" w:rsidRPr="00DC3925">
              <w:rPr>
                <w:lang w:val="fi-FI"/>
              </w:rPr>
              <w:t>lilla valotusasetuksella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whiterawcfa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Valkoista teflontaustasta normaalilla valaistuksella ja normaalilla valotuksella otettu kuva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rawcfa</w:t>
            </w:r>
          </w:p>
        </w:tc>
        <w:tc>
          <w:tcPr>
            <w:tcW w:w="1736" w:type="dxa"/>
          </w:tcPr>
          <w:p w:rsidR="00FA72DD" w:rsidRPr="00DC3925" w:rsidRDefault="00FA72DD" w:rsidP="00724755">
            <w:pPr>
              <w:pStyle w:val="BodyText"/>
              <w:rPr>
                <w:lang w:val="fi-FI"/>
              </w:rPr>
            </w:pPr>
            <w:r w:rsidRPr="00DC3925">
              <w:rPr>
                <w:lang w:val="fi-FI"/>
              </w:rPr>
              <w:t>BayerGB12</w:t>
            </w:r>
          </w:p>
        </w:tc>
        <w:tc>
          <w:tcPr>
            <w:tcW w:w="5062" w:type="dxa"/>
          </w:tcPr>
          <w:p w:rsidR="00FA72DD" w:rsidRPr="00DC3925" w:rsidRDefault="00FA72DD" w:rsidP="00724755">
            <w:pPr>
              <w:pStyle w:val="BodyText"/>
              <w:rPr>
                <w:lang w:val="fi-FI"/>
              </w:rPr>
            </w:pPr>
            <w:r w:rsidRPr="00DC3925">
              <w:rPr>
                <w:lang w:val="fi-FI"/>
              </w:rPr>
              <w:t>Kohteesta normaalilla valaistuksella ja normaalilla valotuksella otettu kuva</w:t>
            </w:r>
          </w:p>
        </w:tc>
      </w:tr>
      <w:tr w:rsidR="00724755" w:rsidRPr="00DC3925" w:rsidTr="00724755">
        <w:tc>
          <w:tcPr>
            <w:tcW w:w="1696" w:type="dxa"/>
          </w:tcPr>
          <w:p w:rsidR="00724755" w:rsidRPr="00DC3925" w:rsidRDefault="009762E1" w:rsidP="00724755">
            <w:pPr>
              <w:pStyle w:val="BodyText"/>
              <w:rPr>
                <w:lang w:val="fi-FI"/>
              </w:rPr>
            </w:pPr>
            <w:r w:rsidRPr="00DC3925">
              <w:rPr>
                <w:lang w:val="fi-FI"/>
              </w:rPr>
              <w:t>rawdemosaic</w:t>
            </w:r>
          </w:p>
        </w:tc>
        <w:tc>
          <w:tcPr>
            <w:tcW w:w="1736" w:type="dxa"/>
          </w:tcPr>
          <w:p w:rsidR="00724755" w:rsidRPr="00DC3925" w:rsidRDefault="00504765" w:rsidP="00504765">
            <w:pPr>
              <w:pStyle w:val="BodyText"/>
              <w:rPr>
                <w:lang w:val="fi-FI"/>
              </w:rPr>
            </w:pPr>
            <w:r w:rsidRPr="00DC3925">
              <w:rPr>
                <w:lang w:val="fi-FI"/>
              </w:rPr>
              <w:t>RGB888, 32-bit</w:t>
            </w:r>
          </w:p>
        </w:tc>
        <w:tc>
          <w:tcPr>
            <w:tcW w:w="5062" w:type="dxa"/>
          </w:tcPr>
          <w:p w:rsidR="00724755" w:rsidRPr="00DC3925" w:rsidRDefault="00727099" w:rsidP="00724755">
            <w:pPr>
              <w:pStyle w:val="BodyText"/>
              <w:rPr>
                <w:lang w:val="fi-FI"/>
              </w:rPr>
            </w:pPr>
            <w:r w:rsidRPr="00DC3925">
              <w:rPr>
                <w:lang w:val="fi-FI"/>
              </w:rPr>
              <w:t>RGB-kuva laskettuna rawcfa kuvaa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rad</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Radianssikuva laskettuna darkcfa ja 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lastRenderedPageBreak/>
              <w:t>white</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Valkokuva laskettuna darkcfa ja whiterawcfa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refl</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Reflektanssikuva laskettuna rad ja white kuvia vastaavasta kuvadatasta</w:t>
            </w:r>
          </w:p>
        </w:tc>
      </w:tr>
    </w:tbl>
    <w:p w:rsidR="00724755" w:rsidRPr="00DC3925" w:rsidRDefault="00724755" w:rsidP="00F00E4D">
      <w:pPr>
        <w:pStyle w:val="BodyText"/>
        <w:rPr>
          <w:lang w:val="fi-FI"/>
        </w:rPr>
      </w:pPr>
    </w:p>
    <w:p w:rsidR="00864C33" w:rsidRPr="00DC3925" w:rsidRDefault="00864C33" w:rsidP="00F00E4D">
      <w:pPr>
        <w:pStyle w:val="BodyText"/>
        <w:rPr>
          <w:lang w:val="fi-FI"/>
        </w:rPr>
      </w:pPr>
    </w:p>
    <w:p w:rsidR="00864C33" w:rsidRPr="00DC3925" w:rsidRDefault="00864C33" w:rsidP="00864C33">
      <w:pPr>
        <w:pStyle w:val="Heading4"/>
      </w:pPr>
      <w:r w:rsidRPr="00DC3925">
        <w:t>bramtest.c</w:t>
      </w:r>
    </w:p>
    <w:p w:rsidR="00864C33" w:rsidRPr="00DC3925" w:rsidRDefault="00864C33" w:rsidP="00F00E4D">
      <w:pPr>
        <w:pStyle w:val="BodyText"/>
        <w:rPr>
          <w:lang w:val="fi-FI"/>
        </w:rPr>
      </w:pPr>
      <w:r w:rsidRPr="00DC3925">
        <w:rPr>
          <w:lang w:val="fi-FI"/>
        </w:rPr>
        <w:t>Tämä ohjelma siirtää kuvadataa prosessoriympäristön ja ja ohjelmoitavan logiikan välillä.</w:t>
      </w:r>
    </w:p>
    <w:p w:rsidR="0051443F" w:rsidRPr="00DC3925" w:rsidRDefault="0051443F" w:rsidP="00F00E4D">
      <w:pPr>
        <w:pStyle w:val="BodyText"/>
        <w:rPr>
          <w:lang w:val="fi-FI"/>
        </w:rPr>
      </w:pPr>
    </w:p>
    <w:p w:rsidR="0051443F" w:rsidRPr="00DC3925" w:rsidRDefault="0051443F" w:rsidP="0051443F">
      <w:pPr>
        <w:pStyle w:val="Heading4"/>
      </w:pPr>
      <w:r w:rsidRPr="00DC3925">
        <w:t>DMA:n käyttö</w:t>
      </w:r>
    </w:p>
    <w:p w:rsidR="0051443F" w:rsidRPr="00DC3925" w:rsidRDefault="00064F51" w:rsidP="00F00E4D">
      <w:pPr>
        <w:pStyle w:val="BodyText"/>
        <w:rPr>
          <w:lang w:val="fi-FI"/>
        </w:rPr>
      </w:pPr>
      <w:r w:rsidRPr="00DC3925">
        <w:rPr>
          <w:lang w:val="fi-FI"/>
        </w:rPr>
        <w:t>Tarvittaessa j</w:t>
      </w:r>
      <w:r w:rsidR="0051443F" w:rsidRPr="00DC3925">
        <w:rPr>
          <w:lang w:val="fi-FI"/>
        </w:rPr>
        <w:t>aetun RAM-muistin kanssa on mahdollista käyttää DMA:ta tiedonsiirtoon, jolloin prosessoriaikaa vapautuu muuhun toimintaan.</w:t>
      </w:r>
    </w:p>
    <w:p w:rsidR="00F00E4D" w:rsidRPr="00DC3925" w:rsidRDefault="00F00E4D" w:rsidP="00F00E4D">
      <w:pPr>
        <w:pStyle w:val="BodyText"/>
        <w:rPr>
          <w:lang w:val="fi-FI"/>
        </w:rPr>
      </w:pPr>
    </w:p>
    <w:p w:rsidR="00B638E8" w:rsidRPr="00DC3925" w:rsidRDefault="00B638E8" w:rsidP="00B638E8">
      <w:pPr>
        <w:pStyle w:val="Heading4"/>
      </w:pPr>
      <w:r w:rsidRPr="00DC3925">
        <w:t>Spektrikameran kuvaformaatti</w:t>
      </w:r>
    </w:p>
    <w:p w:rsidR="00B638E8" w:rsidRPr="00DC3925" w:rsidRDefault="00B638E8" w:rsidP="00B638E8">
      <w:pPr>
        <w:pStyle w:val="BodyText"/>
        <w:rPr>
          <w:rFonts w:ascii="Times New Roman" w:eastAsia="Times New Roman" w:hAnsi="Times New Roman" w:cs="Times New Roman"/>
          <w:lang w:val="fi-FI" w:eastAsia="fi-FI"/>
        </w:rPr>
      </w:pPr>
      <w:r w:rsidRPr="00DC392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DC3925">
        <w:rPr>
          <w:rFonts w:ascii="Times New Roman" w:eastAsia="Times New Roman" w:hAnsi="Times New Roman" w:cs="Times New Roman"/>
          <w:lang w:val="fi-FI" w:eastAsia="fi-FI"/>
        </w:rPr>
        <w:t>10077696 tavua.</w:t>
      </w:r>
    </w:p>
    <w:p w:rsidR="00B638E8" w:rsidRPr="00DC3925" w:rsidRDefault="00B638E8" w:rsidP="00B638E8">
      <w:pPr>
        <w:pStyle w:val="BodyText"/>
        <w:rPr>
          <w:lang w:val="fi-FI"/>
        </w:rPr>
      </w:pPr>
      <w:r w:rsidRPr="00DC392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DC3925">
        <w:rPr>
          <w:lang w:val="fi-FI"/>
        </w:rPr>
        <w:t>BayerGB12-formaatissa kuvan parilliset ja parittomat rivit ovat sisällöltään erilaisia eli sisältävät eri värejä vastaavia lukuarvoja eri järjestyksessä, seuraavan taulukon mukaisesti.</w:t>
      </w:r>
    </w:p>
    <w:p w:rsidR="00B638E8" w:rsidRPr="00DC3925" w:rsidRDefault="00B638E8" w:rsidP="00B638E8">
      <w:pPr>
        <w:pStyle w:val="BodyText"/>
        <w:rPr>
          <w:lang w:val="fi-FI"/>
        </w:rPr>
      </w:pPr>
    </w:p>
    <w:p w:rsidR="00B638E8" w:rsidRPr="00DC3925" w:rsidRDefault="00B638E8" w:rsidP="00B638E8">
      <w:pPr>
        <w:pStyle w:val="Caption"/>
        <w:rPr>
          <w:b w:val="0"/>
        </w:rPr>
      </w:pPr>
      <w:bookmarkStart w:id="94" w:name="_Toc10115848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E446D">
        <w:rPr>
          <w:noProof/>
        </w:rPr>
        <w:t>18</w:t>
      </w:r>
      <w:r w:rsidRPr="00DC3925">
        <w:rPr>
          <w:noProof/>
        </w:rPr>
        <w:fldChar w:fldCharType="end"/>
      </w:r>
      <w:r w:rsidRPr="00DC3925">
        <w:t>.</w:t>
      </w:r>
      <w:r w:rsidRPr="00DC3925">
        <w:rPr>
          <w:b w:val="0"/>
        </w:rPr>
        <w:tab/>
        <w:t>Spektrikameran BayerGB12-raakakuvaformaatin värisuodattimien järjestys</w:t>
      </w:r>
      <w:bookmarkEnd w:id="94"/>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DC3925" w:rsidTr="008B62EB">
        <w:tc>
          <w:tcPr>
            <w:tcW w:w="1271" w:type="dxa"/>
          </w:tcPr>
          <w:p w:rsidR="00B638E8" w:rsidRPr="00DC3925" w:rsidRDefault="00B638E8" w:rsidP="008B62EB">
            <w:pPr>
              <w:pStyle w:val="BodyText"/>
              <w:rPr>
                <w:lang w:val="fi-FI"/>
              </w:rPr>
            </w:pPr>
            <w:r w:rsidRPr="00DC3925">
              <w:rPr>
                <w:lang w:val="fi-FI"/>
              </w:rPr>
              <w:t>Rivi 0</w:t>
            </w:r>
          </w:p>
          <w:p w:rsidR="00B638E8" w:rsidRPr="00DC3925" w:rsidRDefault="00B638E8" w:rsidP="008B62EB">
            <w:pPr>
              <w:pStyle w:val="BodyText"/>
              <w:rPr>
                <w:lang w:val="fi-FI"/>
              </w:rPr>
            </w:pPr>
            <w:r w:rsidRPr="00DC3925">
              <w:rPr>
                <w:lang w:val="fi-FI"/>
              </w:rPr>
              <w:t>Parillinen</w:t>
            </w:r>
          </w:p>
        </w:tc>
        <w:tc>
          <w:tcPr>
            <w:tcW w:w="1134" w:type="dxa"/>
            <w:shd w:val="clear" w:color="auto" w:fill="92D050"/>
          </w:tcPr>
          <w:p w:rsidR="00B638E8" w:rsidRPr="00DC3925" w:rsidRDefault="00B638E8" w:rsidP="008B62EB">
            <w:pPr>
              <w:pStyle w:val="BodyText"/>
              <w:rPr>
                <w:lang w:val="fi-FI"/>
              </w:rPr>
            </w:pPr>
            <w:r w:rsidRPr="00DC3925">
              <w:rPr>
                <w:lang w:val="fi-FI"/>
              </w:rPr>
              <w:t>Sarake 0</w:t>
            </w:r>
          </w:p>
          <w:p w:rsidR="00B638E8" w:rsidRPr="00DC3925" w:rsidRDefault="00B638E8" w:rsidP="008B62EB">
            <w:pPr>
              <w:pStyle w:val="BodyText"/>
              <w:rPr>
                <w:lang w:val="fi-FI"/>
              </w:rPr>
            </w:pPr>
            <w:r w:rsidRPr="00DC3925">
              <w:rPr>
                <w:lang w:val="fi-FI"/>
              </w:rPr>
              <w:t>Vihreä</w:t>
            </w:r>
          </w:p>
        </w:tc>
        <w:tc>
          <w:tcPr>
            <w:tcW w:w="1134" w:type="dxa"/>
            <w:shd w:val="clear" w:color="auto" w:fill="B4C6E7" w:themeFill="accent5" w:themeFillTint="66"/>
          </w:tcPr>
          <w:p w:rsidR="00B638E8" w:rsidRPr="00DC3925" w:rsidRDefault="00B638E8" w:rsidP="008B62EB">
            <w:pPr>
              <w:pStyle w:val="BodyText"/>
              <w:rPr>
                <w:lang w:val="fi-FI"/>
              </w:rPr>
            </w:pPr>
            <w:r w:rsidRPr="00DC3925">
              <w:rPr>
                <w:lang w:val="fi-FI"/>
              </w:rPr>
              <w:t>Sarake 1</w:t>
            </w:r>
          </w:p>
          <w:p w:rsidR="00B638E8" w:rsidRPr="00DC3925" w:rsidRDefault="00B638E8" w:rsidP="008B62EB">
            <w:pPr>
              <w:pStyle w:val="BodyText"/>
              <w:rPr>
                <w:lang w:val="fi-FI"/>
              </w:rPr>
            </w:pPr>
            <w:r w:rsidRPr="00DC3925">
              <w:rPr>
                <w:lang w:val="fi-FI"/>
              </w:rPr>
              <w:t>Sininen</w:t>
            </w:r>
          </w:p>
        </w:tc>
        <w:tc>
          <w:tcPr>
            <w:tcW w:w="1134" w:type="dxa"/>
            <w:shd w:val="clear" w:color="auto" w:fill="92D050"/>
          </w:tcPr>
          <w:p w:rsidR="00B638E8" w:rsidRPr="00DC3925" w:rsidRDefault="00B638E8" w:rsidP="008B62EB">
            <w:pPr>
              <w:pStyle w:val="BodyText"/>
              <w:rPr>
                <w:lang w:val="fi-FI"/>
              </w:rPr>
            </w:pPr>
            <w:r w:rsidRPr="00DC3925">
              <w:rPr>
                <w:lang w:val="fi-FI"/>
              </w:rPr>
              <w:t>Sarake 2</w:t>
            </w:r>
          </w:p>
          <w:p w:rsidR="00B638E8" w:rsidRPr="00DC3925" w:rsidRDefault="00B638E8" w:rsidP="008B62EB">
            <w:pPr>
              <w:pStyle w:val="BodyText"/>
              <w:rPr>
                <w:lang w:val="fi-FI"/>
              </w:rPr>
            </w:pPr>
            <w:r w:rsidRPr="00DC3925">
              <w:rPr>
                <w:lang w:val="fi-FI"/>
              </w:rPr>
              <w:t>Vihreä</w:t>
            </w:r>
          </w:p>
        </w:tc>
        <w:tc>
          <w:tcPr>
            <w:tcW w:w="1276" w:type="dxa"/>
            <w:shd w:val="clear" w:color="auto" w:fill="B4C6E7" w:themeFill="accent5" w:themeFillTint="66"/>
          </w:tcPr>
          <w:p w:rsidR="00B638E8" w:rsidRPr="00DC3925" w:rsidRDefault="00B638E8" w:rsidP="008B62EB">
            <w:pPr>
              <w:pStyle w:val="BodyText"/>
              <w:rPr>
                <w:lang w:val="fi-FI"/>
              </w:rPr>
            </w:pPr>
            <w:r w:rsidRPr="00DC3925">
              <w:rPr>
                <w:lang w:val="fi-FI"/>
              </w:rPr>
              <w:t>Sarake 3</w:t>
            </w:r>
          </w:p>
          <w:p w:rsidR="00B638E8" w:rsidRPr="00DC3925" w:rsidRDefault="00B638E8" w:rsidP="008B62EB">
            <w:pPr>
              <w:pStyle w:val="BodyText"/>
              <w:rPr>
                <w:lang w:val="fi-FI"/>
              </w:rPr>
            </w:pPr>
            <w:r w:rsidRPr="00DC3925">
              <w:rPr>
                <w:lang w:val="fi-FI"/>
              </w:rPr>
              <w:t>Sininen</w:t>
            </w:r>
          </w:p>
        </w:tc>
        <w:tc>
          <w:tcPr>
            <w:tcW w:w="1276" w:type="dxa"/>
            <w:shd w:val="clear" w:color="auto" w:fill="92D050"/>
          </w:tcPr>
          <w:p w:rsidR="00B638E8" w:rsidRPr="00DC3925" w:rsidRDefault="00B638E8" w:rsidP="008B62EB">
            <w:pPr>
              <w:pStyle w:val="BodyText"/>
              <w:rPr>
                <w:lang w:val="fi-FI"/>
              </w:rPr>
            </w:pPr>
            <w:r w:rsidRPr="00DC3925">
              <w:rPr>
                <w:lang w:val="fi-FI"/>
              </w:rPr>
              <w:t>Sarake 4</w:t>
            </w:r>
          </w:p>
          <w:p w:rsidR="00B638E8" w:rsidRPr="00DC3925" w:rsidRDefault="00B638E8" w:rsidP="008B62EB">
            <w:pPr>
              <w:pStyle w:val="BodyText"/>
              <w:rPr>
                <w:lang w:val="fi-FI"/>
              </w:rPr>
            </w:pPr>
            <w:r w:rsidRPr="00DC3925">
              <w:rPr>
                <w:lang w:val="fi-FI"/>
              </w:rPr>
              <w:t>Vihreä</w:t>
            </w:r>
          </w:p>
        </w:tc>
        <w:tc>
          <w:tcPr>
            <w:tcW w:w="1283" w:type="dxa"/>
            <w:shd w:val="clear" w:color="auto" w:fill="B4C6E7" w:themeFill="accent5" w:themeFillTint="66"/>
          </w:tcPr>
          <w:p w:rsidR="00B638E8" w:rsidRPr="00DC3925" w:rsidRDefault="00B638E8" w:rsidP="008B62EB">
            <w:pPr>
              <w:pStyle w:val="BodyText"/>
              <w:rPr>
                <w:lang w:val="fi-FI"/>
              </w:rPr>
            </w:pPr>
            <w:r w:rsidRPr="00DC3925">
              <w:rPr>
                <w:lang w:val="fi-FI"/>
              </w:rPr>
              <w:t>Sarake 5</w:t>
            </w:r>
          </w:p>
          <w:p w:rsidR="00B638E8" w:rsidRPr="00DC3925" w:rsidRDefault="00B638E8" w:rsidP="008B62EB">
            <w:pPr>
              <w:pStyle w:val="BodyText"/>
              <w:rPr>
                <w:lang w:val="fi-FI"/>
              </w:rPr>
            </w:pPr>
            <w:r w:rsidRPr="00DC3925">
              <w:rPr>
                <w:lang w:val="fi-FI"/>
              </w:rPr>
              <w:t>Sininen</w:t>
            </w:r>
          </w:p>
        </w:tc>
      </w:tr>
      <w:tr w:rsidR="00B638E8" w:rsidRPr="00DC3925" w:rsidTr="008B62EB">
        <w:tc>
          <w:tcPr>
            <w:tcW w:w="1271" w:type="dxa"/>
          </w:tcPr>
          <w:p w:rsidR="00B638E8" w:rsidRPr="00DC3925" w:rsidRDefault="00B638E8" w:rsidP="008B62EB">
            <w:pPr>
              <w:pStyle w:val="BodyText"/>
              <w:rPr>
                <w:lang w:val="fi-FI"/>
              </w:rPr>
            </w:pPr>
            <w:r w:rsidRPr="00DC3925">
              <w:rPr>
                <w:lang w:val="fi-FI"/>
              </w:rPr>
              <w:lastRenderedPageBreak/>
              <w:t>Rivi 1</w:t>
            </w:r>
          </w:p>
          <w:p w:rsidR="00B638E8" w:rsidRPr="00DC3925" w:rsidRDefault="00B638E8" w:rsidP="008B62EB">
            <w:pPr>
              <w:pStyle w:val="BodyText"/>
              <w:rPr>
                <w:lang w:val="fi-FI"/>
              </w:rPr>
            </w:pPr>
            <w:r w:rsidRPr="00DC3925">
              <w:rPr>
                <w:lang w:val="fi-FI"/>
              </w:rPr>
              <w:t>Pariton</w:t>
            </w:r>
          </w:p>
        </w:tc>
        <w:tc>
          <w:tcPr>
            <w:tcW w:w="1134" w:type="dxa"/>
            <w:shd w:val="clear" w:color="auto" w:fill="E63A3A"/>
          </w:tcPr>
          <w:p w:rsidR="00B638E8" w:rsidRPr="00DC3925" w:rsidRDefault="00B638E8" w:rsidP="008B62EB">
            <w:pPr>
              <w:pStyle w:val="BodyText"/>
              <w:rPr>
                <w:lang w:val="fi-FI"/>
              </w:rPr>
            </w:pPr>
            <w:r w:rsidRPr="00DC3925">
              <w:rPr>
                <w:lang w:val="fi-FI"/>
              </w:rPr>
              <w:t>Sarake 2592</w:t>
            </w:r>
          </w:p>
          <w:p w:rsidR="00B638E8" w:rsidRPr="00DC3925" w:rsidRDefault="00B638E8" w:rsidP="008B62EB">
            <w:pPr>
              <w:pStyle w:val="BodyText"/>
              <w:rPr>
                <w:lang w:val="fi-FI"/>
              </w:rPr>
            </w:pPr>
            <w:r w:rsidRPr="00DC3925">
              <w:rPr>
                <w:lang w:val="fi-FI"/>
              </w:rPr>
              <w:t>Punainen</w:t>
            </w:r>
          </w:p>
        </w:tc>
        <w:tc>
          <w:tcPr>
            <w:tcW w:w="1134"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2593</w:t>
            </w:r>
          </w:p>
          <w:p w:rsidR="00B638E8" w:rsidRPr="00DC3925" w:rsidRDefault="00B638E8" w:rsidP="008B62EB">
            <w:pPr>
              <w:pStyle w:val="BodyText"/>
              <w:rPr>
                <w:lang w:val="fi-FI"/>
              </w:rPr>
            </w:pPr>
            <w:r w:rsidRPr="00DC3925">
              <w:rPr>
                <w:lang w:val="fi-FI"/>
              </w:rPr>
              <w:t>Vihreä</w:t>
            </w:r>
          </w:p>
        </w:tc>
        <w:tc>
          <w:tcPr>
            <w:tcW w:w="1134" w:type="dxa"/>
            <w:shd w:val="clear" w:color="auto" w:fill="E63A3A"/>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2594</w:t>
            </w:r>
          </w:p>
          <w:p w:rsidR="00B638E8" w:rsidRPr="00DC3925" w:rsidRDefault="00B638E8" w:rsidP="008B62EB">
            <w:pPr>
              <w:pStyle w:val="BodyText"/>
              <w:rPr>
                <w:lang w:val="fi-FI"/>
              </w:rPr>
            </w:pPr>
            <w:r w:rsidRPr="00DC3925">
              <w:rPr>
                <w:lang w:val="fi-FI"/>
              </w:rPr>
              <w:t>Punainen</w:t>
            </w:r>
          </w:p>
        </w:tc>
        <w:tc>
          <w:tcPr>
            <w:tcW w:w="1276"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2595</w:t>
            </w:r>
          </w:p>
          <w:p w:rsidR="00B638E8" w:rsidRPr="00DC3925" w:rsidRDefault="00B638E8" w:rsidP="008B62EB">
            <w:pPr>
              <w:pStyle w:val="BodyText"/>
              <w:rPr>
                <w:lang w:val="fi-FI"/>
              </w:rPr>
            </w:pPr>
            <w:r w:rsidRPr="00DC3925">
              <w:rPr>
                <w:lang w:val="fi-FI"/>
              </w:rPr>
              <w:t>Vihreä</w:t>
            </w:r>
          </w:p>
        </w:tc>
        <w:tc>
          <w:tcPr>
            <w:tcW w:w="1276" w:type="dxa"/>
            <w:shd w:val="clear" w:color="auto" w:fill="E63A3A"/>
          </w:tcPr>
          <w:p w:rsidR="00B638E8" w:rsidRPr="00DC3925" w:rsidRDefault="00B638E8" w:rsidP="008B62EB">
            <w:pPr>
              <w:pStyle w:val="BodyText"/>
              <w:rPr>
                <w:lang w:val="fi-FI"/>
              </w:rPr>
            </w:pPr>
            <w:r w:rsidRPr="00DC3925">
              <w:rPr>
                <w:lang w:val="fi-FI"/>
              </w:rPr>
              <w:t>Sarake</w:t>
            </w:r>
          </w:p>
          <w:p w:rsidR="00B638E8" w:rsidRPr="00DC3925" w:rsidRDefault="00B638E8" w:rsidP="008B62EB">
            <w:pPr>
              <w:pStyle w:val="BodyText"/>
              <w:rPr>
                <w:lang w:val="fi-FI"/>
              </w:rPr>
            </w:pPr>
            <w:r w:rsidRPr="00DC3925">
              <w:rPr>
                <w:lang w:val="fi-FI"/>
              </w:rPr>
              <w:t>2596</w:t>
            </w:r>
          </w:p>
          <w:p w:rsidR="00B638E8" w:rsidRPr="00DC3925" w:rsidRDefault="00B638E8" w:rsidP="008B62EB">
            <w:pPr>
              <w:pStyle w:val="BodyText"/>
              <w:rPr>
                <w:lang w:val="fi-FI"/>
              </w:rPr>
            </w:pPr>
            <w:r w:rsidRPr="00DC3925">
              <w:rPr>
                <w:lang w:val="fi-FI"/>
              </w:rPr>
              <w:t>Punainen</w:t>
            </w:r>
          </w:p>
        </w:tc>
        <w:tc>
          <w:tcPr>
            <w:tcW w:w="1283"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2597</w:t>
            </w:r>
          </w:p>
          <w:p w:rsidR="00B638E8" w:rsidRPr="00DC3925" w:rsidRDefault="00B638E8" w:rsidP="008B62EB">
            <w:pPr>
              <w:pStyle w:val="BodyText"/>
              <w:rPr>
                <w:lang w:val="fi-FI"/>
              </w:rPr>
            </w:pPr>
            <w:r w:rsidRPr="00DC3925">
              <w:rPr>
                <w:lang w:val="fi-FI"/>
              </w:rPr>
              <w:t>Vihreä</w:t>
            </w:r>
          </w:p>
        </w:tc>
      </w:tr>
    </w:tbl>
    <w:p w:rsidR="00B638E8" w:rsidRPr="00DC3925" w:rsidRDefault="00B638E8" w:rsidP="00B638E8">
      <w:pPr>
        <w:pStyle w:val="BodyText"/>
        <w:rPr>
          <w:lang w:val="fi-FI"/>
        </w:rPr>
      </w:pPr>
    </w:p>
    <w:p w:rsidR="00B638E8" w:rsidRPr="00DC3925" w:rsidRDefault="00B638E8" w:rsidP="00B638E8">
      <w:pPr>
        <w:pStyle w:val="BodyText"/>
        <w:rPr>
          <w:lang w:val="fi-FI"/>
        </w:rPr>
      </w:pPr>
      <w:r w:rsidRPr="00DC3925">
        <w:rPr>
          <w:lang w:val="fi-FI"/>
        </w:rPr>
        <w:t>Jokaisessa 16-bitin lukuarvossa on 12-bittinen A/D-muuntimen arvo sijoitettu alimpiin bitteihin.</w:t>
      </w:r>
    </w:p>
    <w:p w:rsidR="00B638E8" w:rsidRPr="00DC3925" w:rsidRDefault="00B638E8" w:rsidP="00B638E8"/>
    <w:p w:rsidR="00734FA4" w:rsidRPr="00DC3925" w:rsidRDefault="00734FA4" w:rsidP="004C4492">
      <w:pPr>
        <w:pStyle w:val="Heading3"/>
      </w:pPr>
      <w:bookmarkStart w:id="95" w:name="_Toc101158402"/>
      <w:r w:rsidRPr="00DC3925">
        <w:t>Programmable Logic (PL)</w:t>
      </w:r>
      <w:bookmarkEnd w:id="95"/>
    </w:p>
    <w:p w:rsidR="0018047C" w:rsidRPr="00DC3925" w:rsidRDefault="0018047C" w:rsidP="0018047C">
      <w:pPr>
        <w:pStyle w:val="Heading4"/>
      </w:pPr>
      <w:r w:rsidRPr="00DC3925">
        <w:t>Johdanto</w:t>
      </w:r>
    </w:p>
    <w:p w:rsidR="0018047C" w:rsidRPr="00DC3925" w:rsidRDefault="0018047C" w:rsidP="0018047C">
      <w:pPr>
        <w:pStyle w:val="BodyText"/>
        <w:rPr>
          <w:lang w:val="fi-FI"/>
        </w:rPr>
      </w:pPr>
      <w:r w:rsidRPr="00DC3925">
        <w:rPr>
          <w:lang w:val="fi-FI"/>
        </w:rPr>
        <w:t xml:space="preserve">Tässä kappaleessa </w:t>
      </w:r>
      <w:r w:rsidR="00C54CED" w:rsidRPr="00DC3925">
        <w:rPr>
          <w:lang w:val="fi-FI"/>
        </w:rPr>
        <w:t xml:space="preserve">kuvaan </w:t>
      </w:r>
      <w:r w:rsidRPr="00DC3925">
        <w:rPr>
          <w:lang w:val="fi-FI"/>
        </w:rPr>
        <w:t xml:space="preserve">FPGA:n eli </w:t>
      </w:r>
      <w:r w:rsidR="006C593F" w:rsidRPr="00DC3925">
        <w:rPr>
          <w:lang w:val="fi-FI"/>
        </w:rPr>
        <w:t>ohjelmoitavan logiikan käyttöä</w:t>
      </w:r>
      <w:r w:rsidRPr="00DC392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DC3925" w:rsidRDefault="00782DF8" w:rsidP="00782DF8">
      <w:pPr>
        <w:pStyle w:val="Heading4"/>
      </w:pPr>
      <w:r w:rsidRPr="00DC3925">
        <w:t>Lohkokaavio</w:t>
      </w:r>
      <w:r w:rsidR="00B53EB7" w:rsidRPr="00DC3925">
        <w:t xml:space="preserve"> ja väylät</w:t>
      </w:r>
    </w:p>
    <w:p w:rsidR="005B22A5" w:rsidRPr="00DC3925" w:rsidRDefault="005B22A5" w:rsidP="005B22A5">
      <w:pPr>
        <w:pStyle w:val="BodyText"/>
        <w:rPr>
          <w:lang w:val="fi-FI"/>
        </w:rPr>
      </w:pPr>
      <w:r w:rsidRPr="00DC3925">
        <w:rPr>
          <w:lang w:val="fi-FI"/>
        </w:rPr>
        <w:t>Tässä kappaleessa esitän PL lohkokaavion ja kuvaan väylät.</w:t>
      </w:r>
      <w:r w:rsidR="00787C11" w:rsidRPr="00DC3925">
        <w:rPr>
          <w:lang w:val="fi-FI"/>
        </w:rPr>
        <w:t xml:space="preserve"> Seuraava kuva esittää PL lohkokaavioon sijoit</w:t>
      </w:r>
      <w:r w:rsidR="00587168" w:rsidRPr="00DC3925">
        <w:rPr>
          <w:lang w:val="fi-FI"/>
        </w:rPr>
        <w:t>et</w:t>
      </w:r>
      <w:r w:rsidR="00787C11" w:rsidRPr="00DC3925">
        <w:rPr>
          <w:lang w:val="fi-FI"/>
        </w:rPr>
        <w:t xml:space="preserve">un PS-järjestelmän </w:t>
      </w:r>
      <w:r w:rsidR="00587168" w:rsidRPr="00DC3925">
        <w:rPr>
          <w:lang w:val="fi-FI"/>
        </w:rPr>
        <w:t>eli prossorin.</w:t>
      </w:r>
    </w:p>
    <w:p w:rsidR="00D60DC8" w:rsidRPr="00DC3925" w:rsidRDefault="00D60DC8" w:rsidP="00D60DC8">
      <w:pPr>
        <w:pStyle w:val="BodyText"/>
        <w:rPr>
          <w:lang w:val="fi-FI"/>
        </w:rPr>
      </w:pPr>
      <w:r w:rsidRPr="00DC3925">
        <w:rPr>
          <w:noProof/>
          <w:lang w:val="fi-FI"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3325" cy="1607702"/>
                    </a:xfrm>
                    <a:prstGeom prst="rect">
                      <a:avLst/>
                    </a:prstGeom>
                  </pic:spPr>
                </pic:pic>
              </a:graphicData>
            </a:graphic>
          </wp:inline>
        </w:drawing>
      </w:r>
    </w:p>
    <w:p w:rsidR="00D60DC8" w:rsidRPr="00DC3925" w:rsidRDefault="00D60DC8" w:rsidP="00D60DC8">
      <w:pPr>
        <w:pStyle w:val="Caption"/>
        <w:rPr>
          <w:b w:val="0"/>
        </w:rPr>
      </w:pPr>
      <w:bookmarkStart w:id="96" w:name="_Toc10115846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40</w:t>
      </w:r>
      <w:r w:rsidRPr="00DC3925">
        <w:rPr>
          <w:noProof/>
        </w:rPr>
        <w:fldChar w:fldCharType="end"/>
      </w:r>
      <w:r w:rsidRPr="00DC3925">
        <w:t>.</w:t>
      </w:r>
      <w:r w:rsidRPr="00DC3925">
        <w:rPr>
          <w:b w:val="0"/>
        </w:rPr>
        <w:tab/>
      </w:r>
      <w:r w:rsidR="00787C11" w:rsidRPr="00DC3925">
        <w:rPr>
          <w:b w:val="0"/>
        </w:rPr>
        <w:t>PS järjestelmä eli prosessori sijoitettuna PL lohkokaavioon</w:t>
      </w:r>
      <w:bookmarkEnd w:id="96"/>
    </w:p>
    <w:p w:rsidR="00D60DC8" w:rsidRPr="00DC3925" w:rsidRDefault="00587168" w:rsidP="00817815">
      <w:r w:rsidRPr="00DC3925">
        <w:t>PS järjestelmästä lähtee M_AXI_HPM0_LPD-väylä, jonka dataleveys on 128-b</w:t>
      </w:r>
      <w:r w:rsidR="00817815" w:rsidRPr="00DC3925">
        <w:t>ittiä eli 16 tavua.</w:t>
      </w:r>
    </w:p>
    <w:p w:rsidR="00817815" w:rsidRPr="00DC3925" w:rsidRDefault="00817815" w:rsidP="00817815">
      <w:r w:rsidRPr="00DC3925">
        <w:lastRenderedPageBreak/>
        <w:t>Seuraava kuva esittää M_AXI_HPM0_LPD-väylään kytketyn AXI BRAM Controllerin, Block Memory Generatorin ja pixelprocin kytkentojä.</w:t>
      </w:r>
    </w:p>
    <w:p w:rsidR="00782DF8" w:rsidRPr="00DC3925" w:rsidRDefault="00782DF8" w:rsidP="00782DF8">
      <w:pPr>
        <w:pStyle w:val="BodyText"/>
        <w:rPr>
          <w:lang w:val="fi-FI"/>
        </w:rPr>
      </w:pPr>
      <w:r w:rsidRPr="00DC3925">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794708"/>
                    </a:xfrm>
                    <a:prstGeom prst="rect">
                      <a:avLst/>
                    </a:prstGeom>
                  </pic:spPr>
                </pic:pic>
              </a:graphicData>
            </a:graphic>
          </wp:inline>
        </w:drawing>
      </w:r>
    </w:p>
    <w:p w:rsidR="00EB1736" w:rsidRPr="00DC3925" w:rsidRDefault="00782DF8" w:rsidP="00EB1736">
      <w:pPr>
        <w:pStyle w:val="Caption"/>
        <w:rPr>
          <w:b w:val="0"/>
        </w:rPr>
      </w:pPr>
      <w:bookmarkStart w:id="97" w:name="_Toc10115846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41</w:t>
      </w:r>
      <w:r w:rsidRPr="00DC3925">
        <w:rPr>
          <w:noProof/>
        </w:rPr>
        <w:fldChar w:fldCharType="end"/>
      </w:r>
      <w:r w:rsidRPr="00DC3925">
        <w:t>.</w:t>
      </w:r>
      <w:r w:rsidRPr="00DC3925">
        <w:rPr>
          <w:b w:val="0"/>
        </w:rPr>
        <w:tab/>
        <w:t>Lohkokaavion osa jaetun RAM-muistin liitännöistä</w:t>
      </w:r>
      <w:bookmarkEnd w:id="97"/>
    </w:p>
    <w:p w:rsidR="00EB1736" w:rsidRPr="00DC3925" w:rsidRDefault="00EB1736" w:rsidP="00EB1736">
      <w:r w:rsidRPr="00DC392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DC3925">
        <w:t xml:space="preserve">portti eli BRAM_PORTB on kytketty 512-bittisellä dataleveydellä pixelprociin. Pixelproc lukee kuvadataa </w:t>
      </w:r>
      <w:r w:rsidR="000D4AD2" w:rsidRPr="00DC3925">
        <w:t xml:space="preserve">512-bittisellä dataleveydellä (64 tavua) </w:t>
      </w:r>
      <w:r w:rsidR="00731645" w:rsidRPr="00DC3925">
        <w:t>jaetusta RAM-muistista, käsittelee kuvadataa ja kirjoittaa takaisin käsitellyn kuvadatan takaisin BRAM-muistiin.</w:t>
      </w:r>
    </w:p>
    <w:p w:rsidR="00782DF8" w:rsidRPr="00DC3925" w:rsidRDefault="00782DF8" w:rsidP="00782DF8">
      <w:pPr>
        <w:pStyle w:val="BodyText"/>
        <w:rPr>
          <w:lang w:val="fi-FI"/>
        </w:rPr>
      </w:pPr>
    </w:p>
    <w:p w:rsidR="00350523" w:rsidRPr="00DC3925" w:rsidRDefault="00350523" w:rsidP="00782DF8">
      <w:pPr>
        <w:pStyle w:val="Heading4"/>
      </w:pPr>
      <w:r w:rsidRPr="00DC3925">
        <w:t>AXI liitäntöjen osoitekartta</w:t>
      </w:r>
    </w:p>
    <w:p w:rsidR="00350523" w:rsidRPr="00DC3925" w:rsidRDefault="00350523" w:rsidP="00782DF8">
      <w:pPr>
        <w:pStyle w:val="BodyText"/>
        <w:rPr>
          <w:lang w:val="fi-FI"/>
        </w:rPr>
      </w:pPr>
    </w:p>
    <w:p w:rsidR="00350523" w:rsidRPr="00DC3925" w:rsidRDefault="00350523" w:rsidP="00782DF8">
      <w:pPr>
        <w:pStyle w:val="BodyText"/>
        <w:rPr>
          <w:lang w:val="fi-FI"/>
        </w:rPr>
      </w:pPr>
      <w:r w:rsidRPr="00DC3925">
        <w:rPr>
          <w:noProof/>
          <w:lang w:val="fi-FI" w:eastAsia="fi-FI" w:bidi="ar-SA"/>
        </w:rPr>
        <w:lastRenderedPageBreak/>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980052"/>
                    </a:xfrm>
                    <a:prstGeom prst="rect">
                      <a:avLst/>
                    </a:prstGeom>
                  </pic:spPr>
                </pic:pic>
              </a:graphicData>
            </a:graphic>
          </wp:inline>
        </w:drawing>
      </w:r>
    </w:p>
    <w:p w:rsidR="00350523" w:rsidRPr="00DC3925" w:rsidRDefault="00350523" w:rsidP="00350523">
      <w:pPr>
        <w:pStyle w:val="Caption"/>
        <w:rPr>
          <w:b w:val="0"/>
        </w:rPr>
      </w:pPr>
      <w:bookmarkStart w:id="98" w:name="_Toc10115846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42</w:t>
      </w:r>
      <w:r w:rsidRPr="00DC3925">
        <w:rPr>
          <w:noProof/>
        </w:rPr>
        <w:fldChar w:fldCharType="end"/>
      </w:r>
      <w:r w:rsidRPr="00DC3925">
        <w:t>.</w:t>
      </w:r>
      <w:r w:rsidRPr="00DC3925">
        <w:rPr>
          <w:b w:val="0"/>
        </w:rPr>
        <w:tab/>
        <w:t>AXI-liitäntöjen osoitekartta</w:t>
      </w:r>
      <w:bookmarkEnd w:id="98"/>
    </w:p>
    <w:p w:rsidR="00350523" w:rsidRPr="00DC3925" w:rsidRDefault="00350523" w:rsidP="00782DF8">
      <w:pPr>
        <w:pStyle w:val="BodyText"/>
        <w:rPr>
          <w:lang w:val="fi-FI"/>
        </w:rPr>
      </w:pPr>
    </w:p>
    <w:p w:rsidR="0018047C" w:rsidRPr="00DC3925" w:rsidRDefault="0018047C" w:rsidP="0018047C">
      <w:pPr>
        <w:pStyle w:val="BodyText"/>
        <w:rPr>
          <w:lang w:val="fi-FI"/>
        </w:rPr>
      </w:pPr>
    </w:p>
    <w:p w:rsidR="001A0420" w:rsidRPr="00DC3925" w:rsidRDefault="003173FF" w:rsidP="001A0420">
      <w:pPr>
        <w:pStyle w:val="Heading4"/>
      </w:pPr>
      <w:r w:rsidRPr="00DC3925">
        <w:t>AXI BRAM Controller</w:t>
      </w:r>
    </w:p>
    <w:p w:rsidR="00777260" w:rsidRPr="00DC3925" w:rsidRDefault="00777260" w:rsidP="00777260">
      <w:pPr>
        <w:pStyle w:val="BodyText"/>
        <w:rPr>
          <w:lang w:val="fi-FI"/>
        </w:rPr>
      </w:pPr>
    </w:p>
    <w:p w:rsidR="002B3169" w:rsidRPr="00DC3925" w:rsidRDefault="002B3169" w:rsidP="002B3169">
      <w:pPr>
        <w:pStyle w:val="Heading4"/>
      </w:pPr>
      <w:r w:rsidRPr="00DC3925">
        <w:t>True dual port RAM</w:t>
      </w:r>
    </w:p>
    <w:p w:rsidR="00EA325B" w:rsidRPr="00DC3925" w:rsidRDefault="00EA325B" w:rsidP="00EA325B">
      <w:pPr>
        <w:pStyle w:val="BodyText"/>
        <w:rPr>
          <w:lang w:val="fi-FI"/>
        </w:rPr>
      </w:pPr>
    </w:p>
    <w:p w:rsidR="0018047C" w:rsidRPr="00DC3925" w:rsidRDefault="002B3169" w:rsidP="006B0BFD">
      <w:pPr>
        <w:pStyle w:val="Heading4"/>
      </w:pPr>
      <w:r w:rsidRPr="00DC3925">
        <w:t>Pixelproc</w:t>
      </w:r>
    </w:p>
    <w:p w:rsidR="006B0BFD" w:rsidRPr="00DC3925" w:rsidRDefault="00517E2A" w:rsidP="006B0BFD">
      <w:pPr>
        <w:pStyle w:val="BodyText"/>
        <w:rPr>
          <w:lang w:val="fi-FI"/>
        </w:rPr>
      </w:pPr>
      <w:r w:rsidRPr="00DC3925">
        <w:rPr>
          <w:lang w:val="fi-FI"/>
        </w:rPr>
        <w:t xml:space="preserve">Pixelproc lukee jaetusta RAM-muistista kuvadataa, suorittaa laskennat ja kirjoittaa käsitellyn kuvadatan takaisin </w:t>
      </w:r>
      <w:r w:rsidR="00265E5C" w:rsidRPr="00DC3925">
        <w:rPr>
          <w:lang w:val="fi-FI"/>
        </w:rPr>
        <w:t xml:space="preserve">jaettuun </w:t>
      </w:r>
      <w:r w:rsidRPr="00DC3925">
        <w:rPr>
          <w:lang w:val="fi-FI"/>
        </w:rPr>
        <w:t>RAM-muistiin.</w:t>
      </w:r>
    </w:p>
    <w:p w:rsidR="0018047C" w:rsidRPr="00DC3925" w:rsidRDefault="0018047C" w:rsidP="0018047C">
      <w:pPr>
        <w:pStyle w:val="BodyText"/>
        <w:rPr>
          <w:lang w:val="fi-FI"/>
        </w:rPr>
      </w:pPr>
    </w:p>
    <w:p w:rsidR="0018047C" w:rsidRPr="00DC3925" w:rsidRDefault="0018047C" w:rsidP="0018047C">
      <w:pPr>
        <w:pStyle w:val="BodyText"/>
        <w:rPr>
          <w:lang w:val="fi-FI"/>
        </w:rPr>
      </w:pPr>
    </w:p>
    <w:p w:rsidR="0018047C" w:rsidRPr="00DC3925" w:rsidRDefault="0018047C" w:rsidP="002B3169">
      <w:pPr>
        <w:pStyle w:val="BodyText"/>
        <w:rPr>
          <w:lang w:val="fi-FI"/>
        </w:rPr>
      </w:pPr>
    </w:p>
    <w:p w:rsidR="00C27968" w:rsidRPr="00DC3925" w:rsidRDefault="00C27968" w:rsidP="00DE437B">
      <w:pPr>
        <w:pStyle w:val="Heading1"/>
      </w:pPr>
      <w:bookmarkStart w:id="99" w:name="_Toc101158403"/>
      <w:r w:rsidRPr="00DC3925">
        <w:lastRenderedPageBreak/>
        <w:t>Muut spektrikameran käyttöympäristöt</w:t>
      </w:r>
      <w:bookmarkEnd w:id="99"/>
    </w:p>
    <w:p w:rsidR="00C27968" w:rsidRPr="00DC3925" w:rsidRDefault="00C27968" w:rsidP="00C27968">
      <w:pPr>
        <w:pStyle w:val="Heading2"/>
      </w:pPr>
      <w:bookmarkStart w:id="100" w:name="_Toc101158404"/>
      <w:r w:rsidRPr="00DC3925">
        <w:t>Johdanto</w:t>
      </w:r>
      <w:bookmarkEnd w:id="100"/>
    </w:p>
    <w:p w:rsidR="00642CE4" w:rsidRPr="00DC3925" w:rsidRDefault="00C27968" w:rsidP="00C27968">
      <w:pPr>
        <w:pStyle w:val="BodyText"/>
        <w:rPr>
          <w:lang w:val="fi-FI"/>
        </w:rPr>
      </w:pPr>
      <w:r w:rsidRPr="00DC3925">
        <w:rPr>
          <w:lang w:val="fi-FI"/>
        </w:rPr>
        <w:t xml:space="preserve">Tässä kappaleessa käsittelen spektrikameran asennusta ja käyttöä </w:t>
      </w:r>
      <w:r w:rsidR="007849AF" w:rsidRPr="00DC3925">
        <w:rPr>
          <w:lang w:val="fi-FI"/>
        </w:rPr>
        <w:t>muissa testaamissani käyttöympäristöissä</w:t>
      </w:r>
      <w:r w:rsidRPr="00DC3925">
        <w:rPr>
          <w:lang w:val="fi-FI"/>
        </w:rPr>
        <w:t xml:space="preserve">. </w:t>
      </w:r>
      <w:r w:rsidR="00642CE4" w:rsidRPr="00DC392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DC3925" w:rsidRDefault="00642CE4" w:rsidP="00C27968">
      <w:pPr>
        <w:pStyle w:val="BodyText"/>
        <w:rPr>
          <w:lang w:val="fi-FI"/>
        </w:rPr>
      </w:pPr>
    </w:p>
    <w:p w:rsidR="007849AF" w:rsidRPr="00DC3925" w:rsidRDefault="00C27968" w:rsidP="00C27968">
      <w:pPr>
        <w:pStyle w:val="BodyText"/>
        <w:rPr>
          <w:lang w:val="fi-FI"/>
        </w:rPr>
      </w:pPr>
      <w:r w:rsidRPr="00DC3925">
        <w:rPr>
          <w:lang w:val="fi-FI"/>
        </w:rPr>
        <w:t xml:space="preserve">Olen testannut spektrikameran asennuksen ja </w:t>
      </w:r>
      <w:r w:rsidR="007849AF" w:rsidRPr="00DC3925">
        <w:rPr>
          <w:lang w:val="fi-FI"/>
        </w:rPr>
        <w:t xml:space="preserve">käytön </w:t>
      </w:r>
      <w:r w:rsidR="00642CE4" w:rsidRPr="00DC3925">
        <w:rPr>
          <w:lang w:val="fi-FI"/>
        </w:rPr>
        <w:t xml:space="preserve">edeltävässä kappaleessa esitetyn Zynq Ultrascale+ MPSoc FPGA-ympäristön lisäksi </w:t>
      </w:r>
      <w:r w:rsidR="007849AF" w:rsidRPr="00DC3925">
        <w:rPr>
          <w:lang w:val="fi-FI"/>
        </w:rPr>
        <w:t>kolmessa muussa käyttöympäristössä</w:t>
      </w:r>
      <w:r w:rsidRPr="00DC3925">
        <w:rPr>
          <w:lang w:val="fi-FI"/>
        </w:rPr>
        <w:t xml:space="preserve">. Testasin </w:t>
      </w:r>
      <w:r w:rsidR="007849AF" w:rsidRPr="00DC3925">
        <w:rPr>
          <w:lang w:val="fi-FI"/>
        </w:rPr>
        <w:t xml:space="preserve">ensin PC-tietokoneilla </w:t>
      </w:r>
      <w:r w:rsidRPr="00DC3925">
        <w:rPr>
          <w:lang w:val="fi-FI"/>
        </w:rPr>
        <w:t xml:space="preserve">Windowsissa ja Ubuntu Linuxissa. </w:t>
      </w:r>
      <w:r w:rsidR="007849AF" w:rsidRPr="00DC3925">
        <w:rPr>
          <w:lang w:val="fi-FI"/>
        </w:rPr>
        <w:t>Lopuksi testasin Zynq 7000 APSoC piirillä, joka sisältää ARM-prosessorin ja FPGA:n.</w:t>
      </w:r>
    </w:p>
    <w:p w:rsidR="007849AF" w:rsidRPr="00DC3925" w:rsidRDefault="007849AF" w:rsidP="00C27968">
      <w:pPr>
        <w:pStyle w:val="BodyText"/>
        <w:rPr>
          <w:lang w:val="fi-FI"/>
        </w:rPr>
      </w:pPr>
    </w:p>
    <w:p w:rsidR="00C27968" w:rsidRPr="00DC3925" w:rsidRDefault="00C27968" w:rsidP="00C27968">
      <w:pPr>
        <w:pStyle w:val="BodyText"/>
        <w:rPr>
          <w:lang w:val="fi-FI"/>
        </w:rPr>
      </w:pPr>
      <w:r w:rsidRPr="00DC3925">
        <w:rPr>
          <w:lang w:val="fi-FI"/>
        </w:rPr>
        <w:t>Tämän kappaleen tietojen avulla on mahdollista saada spektrikameralta kuva</w:t>
      </w:r>
      <w:r w:rsidR="0093563F" w:rsidRPr="00DC3925">
        <w:rPr>
          <w:lang w:val="fi-FI"/>
        </w:rPr>
        <w:t xml:space="preserve"> näissä ympäristöissä</w:t>
      </w:r>
      <w:r w:rsidRPr="00DC3925">
        <w:rPr>
          <w:lang w:val="fi-FI"/>
        </w:rPr>
        <w:t>. Spektrikameran kuva on sitten käytettävissä jatkokäsittelyyn tai tallennettavaksi tiedostoon.</w:t>
      </w:r>
      <w:r w:rsidR="0093563F" w:rsidRPr="00DC3925">
        <w:rPr>
          <w:lang w:val="fi-FI"/>
        </w:rPr>
        <w:t xml:space="preserve"> Zynq 7000 ympäristössä RAM-muistin määrä ei riitä suorittamaan kaikkia spektrikuvan laskentoja loppuun saakka.</w:t>
      </w:r>
    </w:p>
    <w:p w:rsidR="00C27968" w:rsidRPr="00DC3925" w:rsidRDefault="00C27968" w:rsidP="00C27968">
      <w:pPr>
        <w:pStyle w:val="BodyText"/>
        <w:rPr>
          <w:lang w:val="fi-FI"/>
        </w:rPr>
      </w:pPr>
    </w:p>
    <w:p w:rsidR="00C27968" w:rsidRPr="00DC3925" w:rsidRDefault="00C27968" w:rsidP="00C27968">
      <w:pPr>
        <w:pStyle w:val="Heading2"/>
      </w:pPr>
      <w:bookmarkStart w:id="101" w:name="_Toc101158405"/>
      <w:r w:rsidRPr="00DC3925">
        <w:t>PC ja Windows käyttöjärjestelmä</w:t>
      </w:r>
      <w:bookmarkEnd w:id="101"/>
    </w:p>
    <w:p w:rsidR="00C27968" w:rsidRPr="00DC3925" w:rsidRDefault="00C27968" w:rsidP="00C27968">
      <w:pPr>
        <w:pStyle w:val="BodyText"/>
        <w:rPr>
          <w:lang w:val="fi-FI"/>
        </w:rPr>
      </w:pPr>
      <w:r w:rsidRPr="00DC3925">
        <w:rPr>
          <w:lang w:val="fi-FI"/>
        </w:rPr>
        <w:t>Spektrikameran asennus ja käyttö Windows-ympäristössä.</w:t>
      </w:r>
    </w:p>
    <w:p w:rsidR="00C27968" w:rsidRPr="00DC3925" w:rsidRDefault="00C27968" w:rsidP="00C27968">
      <w:pPr>
        <w:pStyle w:val="Caption"/>
      </w:pPr>
      <w:bookmarkStart w:id="102" w:name="_Toc10115848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E446D">
        <w:rPr>
          <w:noProof/>
        </w:rPr>
        <w:t>19</w:t>
      </w:r>
      <w:r w:rsidRPr="00DC3925">
        <w:rPr>
          <w:noProof/>
        </w:rPr>
        <w:fldChar w:fldCharType="end"/>
      </w:r>
      <w:r w:rsidRPr="00DC3925">
        <w:t>.</w:t>
      </w:r>
      <w:r w:rsidRPr="00DC3925">
        <w:rPr>
          <w:b w:val="0"/>
        </w:rPr>
        <w:tab/>
        <w:t>Luettelo spektrikameran ohjaukseen tarvittavista ohjelmistoista Windows-ympäristössä</w:t>
      </w:r>
      <w:bookmarkEnd w:id="102"/>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pStyle w:val="BodyText"/>
              <w:rPr>
                <w:lang w:val="en-US"/>
              </w:rPr>
            </w:pPr>
            <w:r w:rsidRPr="00514855">
              <w:rPr>
                <w:lang w:val="en-US"/>
              </w:rPr>
              <w:t>mvGenTL_Acquire-x86_64-2.39.0.exe</w:t>
            </w:r>
            <w:r w:rsidRPr="00514855">
              <w:rPr>
                <w:lang w:val="en-US"/>
              </w:rPr>
              <w:br/>
              <w:t>mvBlueFOX-x86_64-2.39.0.msi</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 3.7.6</w:t>
            </w:r>
          </w:p>
        </w:tc>
        <w:tc>
          <w:tcPr>
            <w:tcW w:w="2829" w:type="dxa"/>
          </w:tcPr>
          <w:p w:rsidR="00C27968" w:rsidRPr="00DC3925" w:rsidRDefault="00C27968" w:rsidP="00CE7FCE">
            <w:pPr>
              <w:pStyle w:val="BodyText"/>
              <w:rPr>
                <w:lang w:val="fi-FI"/>
              </w:rPr>
            </w:pPr>
            <w:r w:rsidRPr="00DC3925">
              <w:rPr>
                <w:lang w:val="fi-FI"/>
              </w:rPr>
              <w:t>python-3.7.6-amd64.exe</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lastRenderedPageBreak/>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numpy==1.19.3</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r w:rsidRPr="00DC3925">
              <w:rPr>
                <w:lang w:val="fi-FI"/>
              </w:rPr>
              <w:t>Git-2.28.0-64-bit.exe</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DC3925" w:rsidRDefault="00C27968" w:rsidP="00C27968">
      <w:pPr>
        <w:pStyle w:val="Heading3"/>
      </w:pPr>
      <w:bookmarkStart w:id="103" w:name="_Toc101158406"/>
      <w:r w:rsidRPr="00DC3925">
        <w:t>mvImpact Acquire SDK Python</w:t>
      </w:r>
      <w:bookmarkEnd w:id="103"/>
    </w:p>
    <w:p w:rsidR="00C27968" w:rsidRPr="00DC3925" w:rsidRDefault="00C27968" w:rsidP="00C27968">
      <w:pPr>
        <w:pStyle w:val="BodyText"/>
        <w:rPr>
          <w:lang w:val="fi-FI"/>
        </w:rPr>
      </w:pPr>
      <w:r w:rsidRPr="00DC3925">
        <w:rPr>
          <w:lang w:val="fi-FI"/>
        </w:rPr>
        <w:t>Testasin PC Windows-ympäristössä myös kuvan ottamista kameran valmistajan oman Python-rajapinnan kautta.</w:t>
      </w:r>
    </w:p>
    <w:p w:rsidR="00C27968" w:rsidRPr="00DC3925" w:rsidRDefault="00C27968" w:rsidP="00C27968">
      <w:pPr>
        <w:pStyle w:val="BodyText"/>
        <w:rPr>
          <w:lang w:val="fi-FI"/>
        </w:rPr>
      </w:pPr>
    </w:p>
    <w:p w:rsidR="00C27968" w:rsidRPr="00514855" w:rsidRDefault="00C27968" w:rsidP="00C27968">
      <w:pPr>
        <w:pStyle w:val="BodyText"/>
        <w:rPr>
          <w:lang w:val="en-US"/>
        </w:rPr>
      </w:pPr>
      <w:r w:rsidRPr="00514855">
        <w:rPr>
          <w:lang w:val="en-US"/>
        </w:rPr>
        <w:t>C:\Program Files\MATRIX VISION\mvIMPACT Acquire\doc</w:t>
      </w:r>
    </w:p>
    <w:p w:rsidR="00C27968" w:rsidRPr="00514855" w:rsidRDefault="00C27968" w:rsidP="00C27968">
      <w:pPr>
        <w:pStyle w:val="BodyText"/>
        <w:rPr>
          <w:lang w:val="en-US"/>
        </w:rPr>
      </w:pPr>
    </w:p>
    <w:p w:rsidR="00C27968" w:rsidRPr="00514855" w:rsidRDefault="00C27968" w:rsidP="00C27968">
      <w:pPr>
        <w:pStyle w:val="BodyText"/>
        <w:jc w:val="left"/>
        <w:rPr>
          <w:lang w:val="en-US"/>
        </w:rPr>
      </w:pPr>
      <w:r w:rsidRPr="00514855">
        <w:rPr>
          <w:lang w:val="en-US"/>
        </w:rPr>
        <w:t>C:\Program Files\MATRIX VISION\mvIMPACT Acquire\doc\mvIMPACT_Acquire_API_PYTHON_manual.chm</w:t>
      </w:r>
    </w:p>
    <w:p w:rsidR="00C27968" w:rsidRPr="00514855" w:rsidRDefault="00C27968" w:rsidP="00C27968">
      <w:pPr>
        <w:pStyle w:val="BodyText"/>
        <w:rPr>
          <w:lang w:val="en-US"/>
        </w:rPr>
      </w:pPr>
    </w:p>
    <w:p w:rsidR="00C27968" w:rsidRPr="00DC3925" w:rsidRDefault="00C27968" w:rsidP="00C27968">
      <w:pPr>
        <w:pStyle w:val="BodyText"/>
        <w:rPr>
          <w:lang w:val="fi-FI"/>
        </w:rPr>
      </w:pPr>
      <w:r w:rsidRPr="00DC3925">
        <w:rPr>
          <w:lang w:val="fi-FI"/>
        </w:rPr>
        <w:t>Testasin ja onnistuu kaapata kuva test.py-ohjelmalla.</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Zybo-ympäristössä ei ollut tarvittavaa Genicam-rajapinnan ohjelmistopakettia ARMHF-targetille.</w:t>
      </w:r>
    </w:p>
    <w:p w:rsidR="00C27968" w:rsidRPr="00DC3925" w:rsidRDefault="00C27968" w:rsidP="00C27968">
      <w:pPr>
        <w:pStyle w:val="BodyText"/>
        <w:rPr>
          <w:lang w:val="fi-FI"/>
        </w:rPr>
      </w:pPr>
    </w:p>
    <w:p w:rsidR="00C27968" w:rsidRPr="00DC3925" w:rsidRDefault="00AC551A" w:rsidP="00C27968">
      <w:pPr>
        <w:pStyle w:val="Heading2"/>
      </w:pPr>
      <w:bookmarkStart w:id="104" w:name="_Toc101158407"/>
      <w:r w:rsidRPr="00DC3925">
        <w:lastRenderedPageBreak/>
        <w:t xml:space="preserve">PC ja </w:t>
      </w:r>
      <w:r w:rsidR="00C27968" w:rsidRPr="00DC3925">
        <w:t>Ubuntu Linux</w:t>
      </w:r>
      <w:r w:rsidRPr="00DC3925">
        <w:t xml:space="preserve"> käyttöjärjestelmä</w:t>
      </w:r>
      <w:bookmarkEnd w:id="104"/>
    </w:p>
    <w:p w:rsidR="00C27968" w:rsidRPr="00DC3925" w:rsidRDefault="00C27968" w:rsidP="00C27968">
      <w:pPr>
        <w:pStyle w:val="BodyText"/>
        <w:rPr>
          <w:lang w:val="fi-FI"/>
        </w:rPr>
      </w:pPr>
      <w:r w:rsidRPr="00DC392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PC-ympäristössä minulla oli käytössä Ubuntu 18.04.1.</w:t>
      </w:r>
    </w:p>
    <w:p w:rsidR="00C27968" w:rsidRPr="00DC3925" w:rsidRDefault="00C27968" w:rsidP="00C27968">
      <w:pPr>
        <w:pStyle w:val="BodyText"/>
        <w:rPr>
          <w:lang w:val="fi-FI"/>
        </w:rPr>
      </w:pPr>
    </w:p>
    <w:p w:rsidR="00C27968" w:rsidRPr="00DC3925" w:rsidRDefault="00C27968" w:rsidP="00C27968">
      <w:pPr>
        <w:pStyle w:val="Caption"/>
        <w:rPr>
          <w:b w:val="0"/>
        </w:rPr>
      </w:pPr>
      <w:bookmarkStart w:id="105" w:name="_Toc10115848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E446D">
        <w:rPr>
          <w:noProof/>
        </w:rPr>
        <w:t>20</w:t>
      </w:r>
      <w:r w:rsidRPr="00DC3925">
        <w:rPr>
          <w:noProof/>
        </w:rPr>
        <w:fldChar w:fldCharType="end"/>
      </w:r>
      <w:r w:rsidRPr="00DC3925">
        <w:t>.</w:t>
      </w:r>
      <w:r w:rsidRPr="00DC3925">
        <w:rPr>
          <w:b w:val="0"/>
        </w:rPr>
        <w:tab/>
        <w:t>Luettelo spektrikameran ohjaukseen tarvittavista ohjelmistoista Ubuntu Linux-ympäristössä</w:t>
      </w:r>
      <w:bookmarkEnd w:id="105"/>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rPr>
                <w:lang w:val="en-US"/>
              </w:rPr>
            </w:pPr>
            <w:r w:rsidRPr="00514855">
              <w:rPr>
                <w:lang w:val="en-US"/>
              </w:rPr>
              <w:t>install_mvGenTL_Acquire.sh</w:t>
            </w:r>
          </w:p>
          <w:p w:rsidR="00C27968" w:rsidRPr="00514855" w:rsidRDefault="00C27968" w:rsidP="00CE7FCE">
            <w:pPr>
              <w:pStyle w:val="BodyText"/>
              <w:rPr>
                <w:lang w:val="en-US"/>
              </w:rPr>
            </w:pPr>
            <w:r w:rsidRPr="00514855">
              <w:rPr>
                <w:lang w:val="en-US"/>
              </w:rPr>
              <w:t>mvGenTL_Acquire-x86_64_ABI2-2.39.0.tgz</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w:t>
            </w:r>
          </w:p>
        </w:tc>
        <w:tc>
          <w:tcPr>
            <w:tcW w:w="2829" w:type="dxa"/>
          </w:tcPr>
          <w:p w:rsidR="00C27968" w:rsidRPr="00DC3925" w:rsidRDefault="00C27968" w:rsidP="00CE7FCE">
            <w:pPr>
              <w:pStyle w:val="BodyText"/>
              <w:rPr>
                <w:lang w:val="fi-FI"/>
              </w:rPr>
            </w:pPr>
          </w:p>
        </w:tc>
      </w:tr>
      <w:tr w:rsidR="00C27968" w:rsidRPr="00DC3925" w:rsidTr="00CE7FCE">
        <w:tc>
          <w:tcPr>
            <w:tcW w:w="1980" w:type="dxa"/>
          </w:tcPr>
          <w:p w:rsidR="00C27968" w:rsidRPr="00DC3925" w:rsidRDefault="00C27968" w:rsidP="00CE7FCE">
            <w:pPr>
              <w:pStyle w:val="BodyText"/>
              <w:rPr>
                <w:lang w:val="fi-FI"/>
              </w:rPr>
            </w:pPr>
            <w:r w:rsidRPr="00DC3925">
              <w:rPr>
                <w:lang w:val="fi-FI"/>
              </w:rPr>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p>
        </w:tc>
      </w:tr>
      <w:tr w:rsidR="00C27968" w:rsidRPr="00514855"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514855" w:rsidRDefault="00C27968" w:rsidP="00C27968">
      <w:pPr>
        <w:pStyle w:val="BodyText"/>
        <w:rPr>
          <w:lang w:val="en-US"/>
        </w:rPr>
      </w:pPr>
    </w:p>
    <w:p w:rsidR="00DC4B24" w:rsidRPr="00DC3925" w:rsidRDefault="00F6030F" w:rsidP="00F6030F">
      <w:pPr>
        <w:pStyle w:val="Heading2"/>
      </w:pPr>
      <w:bookmarkStart w:id="106" w:name="_Toc101158408"/>
      <w:r w:rsidRPr="00DC3925">
        <w:t>Zynq 7000 APSoC</w:t>
      </w:r>
      <w:bookmarkEnd w:id="106"/>
    </w:p>
    <w:p w:rsidR="00F6030F" w:rsidRPr="00DC3925" w:rsidRDefault="00F6030F" w:rsidP="00F6030F">
      <w:pPr>
        <w:pStyle w:val="Heading3"/>
      </w:pPr>
      <w:bookmarkStart w:id="107" w:name="_Toc101158409"/>
      <w:r w:rsidRPr="00DC3925">
        <w:t>Zynq APSoC järjestelmä</w:t>
      </w:r>
      <w:bookmarkEnd w:id="107"/>
    </w:p>
    <w:p w:rsidR="00F6030F" w:rsidRPr="00DC3925" w:rsidRDefault="00F6030F" w:rsidP="00F6030F">
      <w:pPr>
        <w:pStyle w:val="BodyText"/>
        <w:rPr>
          <w:lang w:val="fi-FI"/>
        </w:rPr>
      </w:pPr>
      <w:r w:rsidRPr="00DC3925">
        <w:rPr>
          <w:lang w:val="fi-FI"/>
        </w:rPr>
        <w:t>Zynq APSoC järjestelmä koostuu kahdesta osasta: Processing System (PS) ja Programmable Logic (PL). APSoC järjestelmä konfiguroidaan Vivado-kehitysympäristöllä.</w:t>
      </w:r>
    </w:p>
    <w:p w:rsidR="00F6030F" w:rsidRPr="00DC3925" w:rsidRDefault="00F6030F" w:rsidP="00F6030F">
      <w:pPr>
        <w:pStyle w:val="BodyText"/>
        <w:rPr>
          <w:lang w:val="fi-FI"/>
        </w:rPr>
      </w:pPr>
      <w:r w:rsidRPr="00DC3925">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76" r:link="rId77">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DC3925" w:rsidRDefault="00F6030F" w:rsidP="00F6030F">
      <w:pPr>
        <w:pStyle w:val="Caption"/>
        <w:rPr>
          <w:b w:val="0"/>
        </w:rPr>
      </w:pPr>
      <w:bookmarkStart w:id="108" w:name="_Toc10115846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43</w:t>
      </w:r>
      <w:r w:rsidRPr="00DC3925">
        <w:rPr>
          <w:noProof/>
        </w:rPr>
        <w:fldChar w:fldCharType="end"/>
      </w:r>
      <w:r w:rsidRPr="00DC3925">
        <w:t>.</w:t>
      </w:r>
      <w:r w:rsidRPr="00DC3925">
        <w:rPr>
          <w:b w:val="0"/>
        </w:rPr>
        <w:tab/>
        <w:t>Yleiskuva Zynq APSoC arkkitehtuurista (Digilent, 2020b).</w:t>
      </w:r>
      <w:bookmarkEnd w:id="108"/>
    </w:p>
    <w:p w:rsidR="00F6030F" w:rsidRPr="00DC3925" w:rsidRDefault="00F6030F" w:rsidP="00F6030F"/>
    <w:p w:rsidR="00E13429" w:rsidRPr="00DC3925" w:rsidRDefault="00E13429" w:rsidP="00F6030F">
      <w:pPr>
        <w:pStyle w:val="Heading3"/>
      </w:pPr>
      <w:bookmarkStart w:id="109" w:name="_Toc101158410"/>
      <w:r w:rsidRPr="00DC3925">
        <w:lastRenderedPageBreak/>
        <w:t>Zybo Z7 kehitysalusta</w:t>
      </w:r>
      <w:bookmarkEnd w:id="109"/>
    </w:p>
    <w:p w:rsidR="00146459" w:rsidRPr="00DC3925" w:rsidRDefault="00E13429" w:rsidP="00F6030F">
      <w:pPr>
        <w:pStyle w:val="BodyText"/>
        <w:rPr>
          <w:lang w:val="fi-FI"/>
        </w:rPr>
      </w:pPr>
      <w:r w:rsidRPr="00DC392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DC3925" w:rsidRDefault="00146459" w:rsidP="00F6030F">
      <w:pPr>
        <w:pStyle w:val="BodyText"/>
        <w:rPr>
          <w:lang w:val="fi-FI"/>
        </w:rPr>
      </w:pPr>
    </w:p>
    <w:p w:rsidR="00BF1A6B" w:rsidRPr="00DC3925" w:rsidRDefault="008B14BE" w:rsidP="00F6030F">
      <w:pPr>
        <w:pStyle w:val="BodyText"/>
        <w:rPr>
          <w:lang w:val="fi-FI"/>
        </w:rPr>
      </w:pPr>
      <w:r w:rsidRPr="00DC3925">
        <w:rPr>
          <w:lang w:val="fi-FI"/>
        </w:rPr>
        <w:t>Seuraava yleiskuva esittää Zybo Z7 kehitysalustan rakenteen.</w:t>
      </w:r>
    </w:p>
    <w:p w:rsidR="00BF1A6B" w:rsidRPr="00DC3925" w:rsidRDefault="002F3CB5" w:rsidP="00F6030F">
      <w:pPr>
        <w:pStyle w:val="Figure"/>
      </w:pPr>
      <w:r w:rsidRPr="00DC392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78"/>
                    <a:stretch>
                      <a:fillRect/>
                    </a:stretch>
                  </pic:blipFill>
                  <pic:spPr>
                    <a:xfrm>
                      <a:off x="0" y="0"/>
                      <a:ext cx="3797626" cy="2206260"/>
                    </a:xfrm>
                    <a:prstGeom prst="rect">
                      <a:avLst/>
                    </a:prstGeom>
                  </pic:spPr>
                </pic:pic>
              </a:graphicData>
            </a:graphic>
          </wp:inline>
        </w:drawing>
      </w:r>
    </w:p>
    <w:p w:rsidR="00BF1A6B" w:rsidRPr="00DC3925" w:rsidRDefault="00BF1A6B" w:rsidP="00F6030F">
      <w:pPr>
        <w:pStyle w:val="Caption"/>
        <w:rPr>
          <w:b w:val="0"/>
        </w:rPr>
      </w:pPr>
      <w:bookmarkStart w:id="110" w:name="_Toc10115846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44</w:t>
      </w:r>
      <w:r w:rsidRPr="00DC3925">
        <w:rPr>
          <w:noProof/>
        </w:rPr>
        <w:fldChar w:fldCharType="end"/>
      </w:r>
      <w:r w:rsidRPr="00DC3925">
        <w:t>.</w:t>
      </w:r>
      <w:r w:rsidRPr="00DC3925">
        <w:rPr>
          <w:b w:val="0"/>
        </w:rPr>
        <w:tab/>
        <w:t>Yleiskuva Zybo Z7 kehitysalustan rakenteesta</w:t>
      </w:r>
      <w:bookmarkEnd w:id="110"/>
    </w:p>
    <w:p w:rsidR="002F3CB5" w:rsidRPr="00DC3925" w:rsidRDefault="002F3CB5" w:rsidP="00F6030F"/>
    <w:p w:rsidR="002F3CB5" w:rsidRPr="00DC3925" w:rsidRDefault="002F3CB5" w:rsidP="00F6030F">
      <w:pPr>
        <w:pStyle w:val="Figure"/>
      </w:pPr>
      <w:r w:rsidRPr="00DC392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79"/>
                    <a:stretch>
                      <a:fillRect/>
                    </a:stretch>
                  </pic:blipFill>
                  <pic:spPr>
                    <a:xfrm>
                      <a:off x="0" y="0"/>
                      <a:ext cx="5335200" cy="2779200"/>
                    </a:xfrm>
                    <a:prstGeom prst="rect">
                      <a:avLst/>
                    </a:prstGeom>
                  </pic:spPr>
                </pic:pic>
              </a:graphicData>
            </a:graphic>
          </wp:inline>
        </w:drawing>
      </w:r>
    </w:p>
    <w:p w:rsidR="002F3CB5" w:rsidRPr="00DC3925" w:rsidRDefault="002F3CB5" w:rsidP="00F6030F">
      <w:pPr>
        <w:pStyle w:val="Caption"/>
        <w:rPr>
          <w:b w:val="0"/>
        </w:rPr>
      </w:pPr>
      <w:bookmarkStart w:id="111" w:name="_Toc10115846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E446D">
        <w:rPr>
          <w:noProof/>
        </w:rPr>
        <w:t>45</w:t>
      </w:r>
      <w:r w:rsidRPr="00DC3925">
        <w:rPr>
          <w:noProof/>
        </w:rPr>
        <w:fldChar w:fldCharType="end"/>
      </w:r>
      <w:r w:rsidRPr="00DC3925">
        <w:t>.</w:t>
      </w:r>
      <w:r w:rsidRPr="00DC3925">
        <w:rPr>
          <w:b w:val="0"/>
        </w:rPr>
        <w:tab/>
        <w:t>Zybo Z7 kehitysalustan ja USB-hubien liitäntä spektrikameraan.</w:t>
      </w:r>
      <w:bookmarkEnd w:id="111"/>
    </w:p>
    <w:p w:rsidR="002F3CB5" w:rsidRPr="00DC3925" w:rsidRDefault="002F3CB5" w:rsidP="00F6030F"/>
    <w:p w:rsidR="00146459" w:rsidRPr="00DC3925" w:rsidRDefault="00146459" w:rsidP="00F6030F"/>
    <w:p w:rsidR="00146459" w:rsidRPr="00DC3925" w:rsidRDefault="00146459" w:rsidP="00F6030F">
      <w:pPr>
        <w:pStyle w:val="BodyText"/>
        <w:rPr>
          <w:lang w:val="fi-FI"/>
        </w:rPr>
      </w:pPr>
      <w:r w:rsidRPr="00DC3925">
        <w:rPr>
          <w:lang w:val="fi-FI"/>
        </w:rPr>
        <w:t>Zybo Z7 kehitysalustasta löytyy USB-portti SICSURFIS-tutkimushankkeen AgMFPI-H019 spektrikameran liittämistä varten.</w:t>
      </w:r>
    </w:p>
    <w:p w:rsidR="00E13429" w:rsidRPr="00DC3925" w:rsidRDefault="00E13429" w:rsidP="00F6030F">
      <w:pPr>
        <w:pStyle w:val="BodyText"/>
        <w:rPr>
          <w:lang w:val="fi-FI"/>
        </w:rPr>
      </w:pPr>
    </w:p>
    <w:p w:rsidR="00E13429" w:rsidRPr="00DC3925" w:rsidRDefault="00E13429" w:rsidP="00F6030F">
      <w:pPr>
        <w:pStyle w:val="BodyText"/>
        <w:rPr>
          <w:lang w:val="fi-FI"/>
        </w:rPr>
      </w:pPr>
      <w:r w:rsidRPr="00DC3925">
        <w:rPr>
          <w:lang w:val="fi-FI"/>
        </w:rPr>
        <w:t>Seuraavassa taulukossa on tiivistetyssä muodossa Zybo Z7 kehitysalustan ominaisuudet.</w:t>
      </w:r>
    </w:p>
    <w:p w:rsidR="00E13429" w:rsidRPr="00DC3925" w:rsidRDefault="00E13429" w:rsidP="00F6030F">
      <w:pPr>
        <w:pStyle w:val="Caption"/>
        <w:rPr>
          <w:b w:val="0"/>
        </w:rPr>
      </w:pPr>
      <w:bookmarkStart w:id="112" w:name="_Toc4665917"/>
      <w:bookmarkStart w:id="113" w:name="_Toc101158487"/>
      <w:r w:rsidRPr="00DC3925">
        <w:t xml:space="preserve">Taulukko </w:t>
      </w:r>
      <w:r w:rsidR="00473C25" w:rsidRPr="00DC3925">
        <w:rPr>
          <w:noProof/>
        </w:rPr>
        <w:fldChar w:fldCharType="begin"/>
      </w:r>
      <w:r w:rsidR="00473C25" w:rsidRPr="00DC3925">
        <w:rPr>
          <w:noProof/>
        </w:rPr>
        <w:instrText xml:space="preserve"> SEQ Taulukko \* ARABIC </w:instrText>
      </w:r>
      <w:r w:rsidR="00473C25" w:rsidRPr="00DC3925">
        <w:rPr>
          <w:noProof/>
        </w:rPr>
        <w:fldChar w:fldCharType="separate"/>
      </w:r>
      <w:r w:rsidR="00EE446D">
        <w:rPr>
          <w:noProof/>
        </w:rPr>
        <w:t>21</w:t>
      </w:r>
      <w:r w:rsidR="00473C25" w:rsidRPr="00DC3925">
        <w:rPr>
          <w:noProof/>
        </w:rPr>
        <w:fldChar w:fldCharType="end"/>
      </w:r>
      <w:r w:rsidRPr="00DC3925">
        <w:t>.</w:t>
      </w:r>
      <w:r w:rsidRPr="00DC3925">
        <w:rPr>
          <w:b w:val="0"/>
        </w:rPr>
        <w:tab/>
        <w:t>Zybo Z7 kehitysalustan ominaisuudet (Digilent, 2020a).</w:t>
      </w:r>
      <w:bookmarkEnd w:id="112"/>
      <w:bookmarkEnd w:id="113"/>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CPU</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RAM</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FPGA</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XC7Z010-1CLG400C</w:t>
            </w:r>
          </w:p>
          <w:p w:rsidR="00E13429" w:rsidRPr="00514855" w:rsidRDefault="00E13429" w:rsidP="00F6030F">
            <w:pPr>
              <w:pStyle w:val="BodyText"/>
              <w:rPr>
                <w:lang w:val="en-US"/>
              </w:rPr>
            </w:pPr>
            <w:r w:rsidRPr="00514855">
              <w:rPr>
                <w:lang w:val="en-US"/>
              </w:rPr>
              <w:t>4400 logic slices, 17600 6-input LUTs, 35200 flip-flops</w:t>
            </w:r>
          </w:p>
          <w:p w:rsidR="00E13429" w:rsidRPr="00514855" w:rsidRDefault="00E13429" w:rsidP="00F6030F">
            <w:pPr>
              <w:pStyle w:val="BodyText"/>
              <w:rPr>
                <w:lang w:val="en-US"/>
              </w:rPr>
            </w:pPr>
            <w:r w:rsidRPr="00514855">
              <w:rPr>
                <w:lang w:val="en-US"/>
              </w:rPr>
              <w:t>270 KB block RAM</w:t>
            </w:r>
          </w:p>
          <w:p w:rsidR="00E13429" w:rsidRPr="00514855" w:rsidRDefault="00E13429" w:rsidP="00F6030F">
            <w:pPr>
              <w:pStyle w:val="BodyText"/>
              <w:rPr>
                <w:lang w:val="en-US"/>
              </w:rPr>
            </w:pPr>
            <w:r w:rsidRPr="00514855">
              <w:rPr>
                <w:lang w:val="en-US"/>
              </w:rPr>
              <w:t>80 DSP slices</w:t>
            </w:r>
          </w:p>
          <w:p w:rsidR="00E13429" w:rsidRPr="00514855" w:rsidRDefault="00E13429" w:rsidP="00F6030F">
            <w:pPr>
              <w:pStyle w:val="BodyText"/>
              <w:rPr>
                <w:lang w:val="en-US"/>
              </w:rPr>
            </w:pPr>
            <w:r w:rsidRPr="00514855">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HDMI Output, HDMI Input</w:t>
            </w:r>
          </w:p>
          <w:p w:rsidR="00E13429" w:rsidRPr="00514855" w:rsidRDefault="00E13429" w:rsidP="00F6030F">
            <w:pPr>
              <w:pStyle w:val="BodyText"/>
              <w:rPr>
                <w:lang w:val="en-US"/>
              </w:rPr>
            </w:pPr>
            <w:r w:rsidRPr="00514855">
              <w:rPr>
                <w:lang w:val="en-US"/>
              </w:rPr>
              <w:t>Gigabit Ethernet</w:t>
            </w:r>
          </w:p>
          <w:p w:rsidR="00E13429" w:rsidRPr="00514855" w:rsidRDefault="00E13429" w:rsidP="00F6030F">
            <w:pPr>
              <w:pStyle w:val="BodyText"/>
              <w:rPr>
                <w:lang w:val="en-US"/>
              </w:rPr>
            </w:pPr>
            <w:r w:rsidRPr="00514855">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bl>
    <w:p w:rsidR="00E13429" w:rsidRPr="00DC3925" w:rsidRDefault="00E13429" w:rsidP="00F6030F">
      <w:pPr>
        <w:pStyle w:val="BodyText"/>
        <w:rPr>
          <w:lang w:val="fi-FI"/>
        </w:rPr>
      </w:pPr>
    </w:p>
    <w:p w:rsidR="00F54351" w:rsidRPr="00DC3925" w:rsidRDefault="00F54351" w:rsidP="00F6030F">
      <w:pPr>
        <w:pStyle w:val="Heading3"/>
      </w:pPr>
      <w:bookmarkStart w:id="114" w:name="_Toc101158411"/>
      <w:r w:rsidRPr="00DC3925">
        <w:t>PetaLinux</w:t>
      </w:r>
      <w:bookmarkEnd w:id="114"/>
    </w:p>
    <w:p w:rsidR="00AF5D6A" w:rsidRPr="00DC3925" w:rsidRDefault="00AF5D6A" w:rsidP="00F6030F">
      <w:pPr>
        <w:pStyle w:val="BodyText"/>
        <w:rPr>
          <w:lang w:val="fi-FI"/>
        </w:rPr>
      </w:pPr>
      <w:r w:rsidRPr="00DC3925">
        <w:rPr>
          <w:lang w:val="fi-FI"/>
        </w:rPr>
        <w:t>Xilinxin (2020) sivulla PetaLinux Tools kerrotaan PetaLinuxin olevan täydellinen Linux distribuutio, joka on integroitu ja testattu Xilinxin laitteiden kanssa.</w:t>
      </w:r>
    </w:p>
    <w:p w:rsidR="004D12D2" w:rsidRPr="00DC3925" w:rsidRDefault="004D12D2" w:rsidP="00F6030F">
      <w:pPr>
        <w:pStyle w:val="BodyText"/>
        <w:rPr>
          <w:lang w:val="fi-FI"/>
        </w:rPr>
      </w:pPr>
    </w:p>
    <w:p w:rsidR="004D12D2" w:rsidRPr="00DC3925" w:rsidRDefault="004D12D2" w:rsidP="00F6030F">
      <w:pPr>
        <w:pStyle w:val="BodyText"/>
        <w:rPr>
          <w:lang w:val="fi-FI"/>
        </w:rPr>
      </w:pPr>
      <w:r w:rsidRPr="00DC392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DC3925" w:rsidRDefault="00295831" w:rsidP="00F6030F">
      <w:pPr>
        <w:pStyle w:val="BodyText"/>
        <w:rPr>
          <w:lang w:val="fi-FI"/>
        </w:rPr>
      </w:pPr>
    </w:p>
    <w:p w:rsidR="008C14BF" w:rsidRPr="00DC3925" w:rsidRDefault="008C14BF" w:rsidP="00F6030F">
      <w:pPr>
        <w:pStyle w:val="Heading4"/>
      </w:pPr>
      <w:r w:rsidRPr="00DC3925">
        <w:t>PetaLinux työkalut</w:t>
      </w:r>
    </w:p>
    <w:p w:rsidR="00295831" w:rsidRPr="00DC3925" w:rsidRDefault="00295831" w:rsidP="00F6030F">
      <w:pPr>
        <w:pStyle w:val="BodyText"/>
        <w:rPr>
          <w:lang w:val="fi-FI"/>
        </w:rPr>
      </w:pPr>
      <w:r w:rsidRPr="00DC392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798630"/>
                    </a:xfrm>
                    <a:prstGeom prst="rect">
                      <a:avLst/>
                    </a:prstGeom>
                  </pic:spPr>
                </pic:pic>
              </a:graphicData>
            </a:graphic>
          </wp:inline>
        </w:drawing>
      </w:r>
    </w:p>
    <w:p w:rsidR="00295831" w:rsidRPr="00DC3925" w:rsidRDefault="00295831" w:rsidP="00F6030F">
      <w:pPr>
        <w:pStyle w:val="BodyText"/>
        <w:rPr>
          <w:lang w:val="fi-FI"/>
        </w:rPr>
      </w:pPr>
    </w:p>
    <w:p w:rsidR="00757BBE" w:rsidRPr="00DC3925" w:rsidRDefault="00757BBE" w:rsidP="00F6030F">
      <w:pPr>
        <w:pStyle w:val="BodyText"/>
        <w:rPr>
          <w:lang w:val="fi-FI"/>
        </w:rPr>
      </w:pPr>
      <w:r w:rsidRPr="00DC392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391751"/>
                    </a:xfrm>
                    <a:prstGeom prst="rect">
                      <a:avLst/>
                    </a:prstGeom>
                  </pic:spPr>
                </pic:pic>
              </a:graphicData>
            </a:graphic>
          </wp:inline>
        </w:drawing>
      </w:r>
    </w:p>
    <w:p w:rsidR="00757BBE" w:rsidRPr="00DC3925" w:rsidRDefault="00757BBE" w:rsidP="00F6030F">
      <w:pPr>
        <w:pStyle w:val="BodyText"/>
        <w:rPr>
          <w:lang w:val="fi-FI"/>
        </w:rPr>
      </w:pPr>
    </w:p>
    <w:p w:rsidR="00EB16D9" w:rsidRPr="00DC3925" w:rsidRDefault="00EB16D9" w:rsidP="00F6030F">
      <w:pPr>
        <w:pStyle w:val="BodyText"/>
        <w:rPr>
          <w:lang w:val="fi-FI"/>
        </w:rPr>
      </w:pPr>
    </w:p>
    <w:p w:rsidR="005740F8" w:rsidRPr="00DC3925" w:rsidRDefault="005740F8" w:rsidP="00F6030F">
      <w:pPr>
        <w:pStyle w:val="BodyText"/>
        <w:rPr>
          <w:lang w:val="fi-FI"/>
        </w:rPr>
      </w:pPr>
    </w:p>
    <w:p w:rsidR="009959CE" w:rsidRPr="00DC3925" w:rsidRDefault="00F54351" w:rsidP="00F6030F">
      <w:pPr>
        <w:pStyle w:val="Heading3"/>
      </w:pPr>
      <w:bookmarkStart w:id="115" w:name="_Toc101158412"/>
      <w:r w:rsidRPr="00DC3925">
        <w:t>Ubuntu Minimal</w:t>
      </w:r>
      <w:bookmarkEnd w:id="115"/>
    </w:p>
    <w:p w:rsidR="005662AE" w:rsidRPr="00DC3925" w:rsidRDefault="005662AE" w:rsidP="00F6030F">
      <w:pPr>
        <w:pStyle w:val="BodyText"/>
        <w:rPr>
          <w:lang w:val="fi-FI"/>
        </w:rPr>
      </w:pPr>
    </w:p>
    <w:p w:rsidR="009959CE" w:rsidRPr="00DC3925" w:rsidRDefault="00FC3A92" w:rsidP="00F6030F">
      <w:pPr>
        <w:pStyle w:val="BodyText"/>
        <w:rPr>
          <w:lang w:val="fi-FI"/>
        </w:rPr>
      </w:pPr>
      <w:hyperlink r:id="rId82" w:history="1">
        <w:r w:rsidR="009959CE" w:rsidRPr="00DC3925">
          <w:rPr>
            <w:rStyle w:val="Hyperlink"/>
            <w:lang w:val="fi-FI"/>
          </w:rPr>
          <w:t>https://wiki.ubuntu.com/Minimal</w:t>
        </w:r>
      </w:hyperlink>
    </w:p>
    <w:p w:rsidR="00A70AF1" w:rsidRPr="00DC3925" w:rsidRDefault="00A70AF1" w:rsidP="00F6030F">
      <w:pPr>
        <w:pStyle w:val="BodyText"/>
        <w:rPr>
          <w:lang w:val="fi-FI"/>
        </w:rPr>
      </w:pPr>
    </w:p>
    <w:p w:rsidR="00A70AF1" w:rsidRPr="00DC3925" w:rsidRDefault="00A70AF1" w:rsidP="00F6030F">
      <w:pPr>
        <w:pStyle w:val="BodyText"/>
        <w:rPr>
          <w:lang w:val="fi-FI"/>
        </w:rPr>
      </w:pPr>
      <w:r w:rsidRPr="00DC3925">
        <w:rPr>
          <w:lang w:val="fi-FI"/>
        </w:rPr>
        <w:t xml:space="preserve">Luettelo spektrikameran ohjelmistoista </w:t>
      </w:r>
      <w:r w:rsidR="00267825" w:rsidRPr="00DC3925">
        <w:rPr>
          <w:lang w:val="fi-FI"/>
        </w:rPr>
        <w:t>Z</w:t>
      </w:r>
      <w:r w:rsidR="004B3ABA" w:rsidRPr="00DC3925">
        <w:rPr>
          <w:lang w:val="fi-FI"/>
        </w:rPr>
        <w:t>ybo</w:t>
      </w:r>
      <w:r w:rsidRPr="00DC392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DC3925" w:rsidTr="00D24544">
        <w:tc>
          <w:tcPr>
            <w:tcW w:w="1980" w:type="dxa"/>
            <w:shd w:val="clear" w:color="auto" w:fill="D9D9D9" w:themeFill="background1" w:themeFillShade="D9"/>
          </w:tcPr>
          <w:p w:rsidR="00A70AF1" w:rsidRPr="00DC3925" w:rsidRDefault="00A70AF1" w:rsidP="00F6030F">
            <w:pPr>
              <w:pStyle w:val="BodyText"/>
              <w:rPr>
                <w:lang w:val="fi-FI"/>
              </w:rPr>
            </w:pPr>
            <w:r w:rsidRPr="00DC3925">
              <w:rPr>
                <w:lang w:val="fi-FI"/>
              </w:rPr>
              <w:t>Komponnentti</w:t>
            </w:r>
          </w:p>
        </w:tc>
        <w:tc>
          <w:tcPr>
            <w:tcW w:w="3685" w:type="dxa"/>
            <w:shd w:val="clear" w:color="auto" w:fill="D9D9D9" w:themeFill="background1" w:themeFillShade="D9"/>
          </w:tcPr>
          <w:p w:rsidR="00A70AF1" w:rsidRPr="00DC3925" w:rsidRDefault="00A70AF1" w:rsidP="00F6030F">
            <w:pPr>
              <w:pStyle w:val="BodyText"/>
              <w:rPr>
                <w:lang w:val="fi-FI"/>
              </w:rPr>
            </w:pPr>
            <w:r w:rsidRPr="00DC3925">
              <w:rPr>
                <w:lang w:val="fi-FI"/>
              </w:rPr>
              <w:t>Nimi ja versio</w:t>
            </w:r>
          </w:p>
        </w:tc>
        <w:tc>
          <w:tcPr>
            <w:tcW w:w="2829" w:type="dxa"/>
            <w:shd w:val="clear" w:color="auto" w:fill="D9D9D9" w:themeFill="background1" w:themeFillShade="D9"/>
          </w:tcPr>
          <w:p w:rsidR="00A70AF1" w:rsidRPr="00DC3925" w:rsidRDefault="00A70AF1" w:rsidP="00F6030F">
            <w:pPr>
              <w:pStyle w:val="BodyText"/>
              <w:rPr>
                <w:lang w:val="fi-FI"/>
              </w:rPr>
            </w:pPr>
            <w:r w:rsidRPr="00DC3925">
              <w:rPr>
                <w:lang w:val="fi-FI"/>
              </w:rPr>
              <w:t>Asennustiedosto</w:t>
            </w:r>
          </w:p>
        </w:tc>
      </w:tr>
      <w:tr w:rsidR="00A70AF1" w:rsidRPr="00514855" w:rsidTr="00D24544">
        <w:tc>
          <w:tcPr>
            <w:tcW w:w="1980" w:type="dxa"/>
          </w:tcPr>
          <w:p w:rsidR="00A70AF1" w:rsidRPr="00DC3925" w:rsidRDefault="00A70AF1" w:rsidP="00F6030F">
            <w:pPr>
              <w:pStyle w:val="BodyText"/>
              <w:rPr>
                <w:lang w:val="fi-FI"/>
              </w:rPr>
            </w:pPr>
            <w:r w:rsidRPr="00DC3925">
              <w:rPr>
                <w:lang w:val="fi-FI"/>
              </w:rPr>
              <w:t>K</w:t>
            </w:r>
            <w:r w:rsidR="00F11FD7" w:rsidRPr="00DC3925">
              <w:rPr>
                <w:lang w:val="fi-FI"/>
              </w:rPr>
              <w:t>ameran ajuri</w:t>
            </w:r>
          </w:p>
        </w:tc>
        <w:tc>
          <w:tcPr>
            <w:tcW w:w="3685" w:type="dxa"/>
          </w:tcPr>
          <w:p w:rsidR="00A70AF1" w:rsidRPr="00DC3925" w:rsidRDefault="00A70AF1" w:rsidP="00F6030F">
            <w:pPr>
              <w:pStyle w:val="BodyText"/>
              <w:rPr>
                <w:lang w:val="fi-FI"/>
              </w:rPr>
            </w:pPr>
            <w:r w:rsidRPr="00DC3925">
              <w:rPr>
                <w:lang w:val="fi-FI"/>
              </w:rPr>
              <w:t>GenTL Acquire 2.39.0</w:t>
            </w:r>
          </w:p>
        </w:tc>
        <w:tc>
          <w:tcPr>
            <w:tcW w:w="2829" w:type="dxa"/>
          </w:tcPr>
          <w:p w:rsidR="00A70AF1" w:rsidRPr="00514855" w:rsidRDefault="00A70AF1" w:rsidP="00F6030F">
            <w:pPr>
              <w:rPr>
                <w:lang w:val="en-US"/>
              </w:rPr>
            </w:pPr>
            <w:r w:rsidRPr="00514855">
              <w:rPr>
                <w:lang w:val="en-US"/>
              </w:rPr>
              <w:t>install_mvGenTL_Acquire.sh</w:t>
            </w:r>
          </w:p>
          <w:p w:rsidR="00A70AF1" w:rsidRPr="00514855" w:rsidRDefault="00A70AF1" w:rsidP="00F6030F">
            <w:pPr>
              <w:pStyle w:val="BodyText"/>
              <w:rPr>
                <w:lang w:val="en-US"/>
              </w:rPr>
            </w:pPr>
            <w:r w:rsidRPr="00514855">
              <w:rPr>
                <w:lang w:val="en-US"/>
              </w:rPr>
              <w:t>mvGenTL_Acquire-x86_64_ABI2-2.39.0.tgz</w:t>
            </w:r>
          </w:p>
        </w:tc>
      </w:tr>
      <w:tr w:rsidR="00A70AF1" w:rsidRPr="00DC3925" w:rsidTr="00D24544">
        <w:tc>
          <w:tcPr>
            <w:tcW w:w="1980" w:type="dxa"/>
          </w:tcPr>
          <w:p w:rsidR="00A70AF1" w:rsidRPr="00DC3925" w:rsidRDefault="00A70AF1" w:rsidP="00F6030F">
            <w:pPr>
              <w:pStyle w:val="BodyText"/>
              <w:rPr>
                <w:lang w:val="fi-FI"/>
              </w:rPr>
            </w:pPr>
            <w:r w:rsidRPr="00DC3925">
              <w:rPr>
                <w:lang w:val="fi-FI"/>
              </w:rPr>
              <w:t>Python</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Camazing</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Numpy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Matplotlib</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Git</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FPIPY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jc w:val="lef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LED:ien ohjaus</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Spectracular</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bl>
    <w:p w:rsidR="00A70AF1" w:rsidRPr="00DC3925" w:rsidRDefault="00A70AF1" w:rsidP="00F6030F">
      <w:pPr>
        <w:pStyle w:val="BodyText"/>
        <w:rPr>
          <w:lang w:val="fi-FI"/>
        </w:rPr>
      </w:pPr>
    </w:p>
    <w:p w:rsidR="005740F8" w:rsidRPr="00DC3925" w:rsidRDefault="005740F8" w:rsidP="00F6030F">
      <w:pPr>
        <w:pStyle w:val="BodyText"/>
        <w:rPr>
          <w:lang w:val="fi-FI"/>
        </w:rPr>
      </w:pPr>
    </w:p>
    <w:p w:rsidR="00F95C8C" w:rsidRPr="00DC3925" w:rsidRDefault="00F95C8C" w:rsidP="00F6030F">
      <w:pPr>
        <w:pStyle w:val="Heading3"/>
      </w:pPr>
      <w:bookmarkStart w:id="116" w:name="_Toc101158413"/>
      <w:r w:rsidRPr="00DC3925">
        <w:t>Kameran ajuriohjelmisto</w:t>
      </w:r>
      <w:bookmarkEnd w:id="116"/>
    </w:p>
    <w:p w:rsidR="00F95C8C" w:rsidRPr="00DC3925" w:rsidRDefault="005465BA" w:rsidP="00F6030F">
      <w:pPr>
        <w:pStyle w:val="BodyText"/>
        <w:rPr>
          <w:lang w:val="fi-FI"/>
        </w:rPr>
      </w:pPr>
      <w:r w:rsidRPr="00DC3925">
        <w:rPr>
          <w:lang w:val="fi-FI"/>
        </w:rPr>
        <w:t>mvGenTLAcquire</w:t>
      </w:r>
    </w:p>
    <w:p w:rsidR="003D0916" w:rsidRPr="00DC3925" w:rsidRDefault="003D0916" w:rsidP="00F6030F">
      <w:pPr>
        <w:pStyle w:val="BodyText"/>
        <w:rPr>
          <w:lang w:val="fi-FI"/>
        </w:rPr>
      </w:pPr>
    </w:p>
    <w:p w:rsidR="0097250A" w:rsidRPr="00DC3925" w:rsidRDefault="0097250A" w:rsidP="00F6030F">
      <w:pPr>
        <w:pStyle w:val="Heading3"/>
      </w:pPr>
      <w:bookmarkStart w:id="117" w:name="_Toc101158414"/>
      <w:r w:rsidRPr="00DC3925">
        <w:t>Camazing</w:t>
      </w:r>
      <w:r w:rsidR="00BF6168" w:rsidRPr="00DC3925">
        <w:t xml:space="preserve"> ja Genicam2</w:t>
      </w:r>
      <w:bookmarkEnd w:id="117"/>
    </w:p>
    <w:p w:rsidR="0097250A" w:rsidRPr="00DC3925" w:rsidRDefault="008974D5" w:rsidP="00F6030F">
      <w:pPr>
        <w:pStyle w:val="BodyText"/>
        <w:rPr>
          <w:lang w:val="fi-FI"/>
        </w:rPr>
      </w:pPr>
      <w:r w:rsidRPr="00DC3925">
        <w:rPr>
          <w:lang w:val="fi-FI"/>
        </w:rPr>
        <w:t>Camazing vaatii Genicam2 rajapinnan!</w:t>
      </w:r>
    </w:p>
    <w:p w:rsidR="00BF6168" w:rsidRPr="00DC3925" w:rsidRDefault="00BF6168" w:rsidP="00F6030F">
      <w:pPr>
        <w:pStyle w:val="BodyText"/>
        <w:rPr>
          <w:lang w:val="fi-FI"/>
        </w:rPr>
      </w:pPr>
      <w:r w:rsidRPr="00DC3925">
        <w:rPr>
          <w:highlight w:val="yellow"/>
          <w:lang w:val="fi-FI"/>
        </w:rPr>
        <w:t>Genicam2 paketti ei tue armhf-targettia!</w:t>
      </w:r>
    </w:p>
    <w:p w:rsidR="00BF6168" w:rsidRPr="00DC3925" w:rsidRDefault="00BF6168" w:rsidP="00F6030F">
      <w:pPr>
        <w:pStyle w:val="BodyText"/>
        <w:rPr>
          <w:lang w:val="fi-FI"/>
        </w:rPr>
      </w:pPr>
      <w:r w:rsidRPr="00DC3925">
        <w:rPr>
          <w:lang w:val="fi-FI"/>
        </w:rPr>
        <w:t>Tähän pitää löytää ratkaisu.</w:t>
      </w:r>
    </w:p>
    <w:p w:rsidR="007C1D8C" w:rsidRPr="00DC3925" w:rsidRDefault="007C1D8C" w:rsidP="00F6030F">
      <w:pPr>
        <w:pStyle w:val="BodyText"/>
        <w:rPr>
          <w:lang w:val="fi-FI"/>
        </w:rPr>
      </w:pPr>
    </w:p>
    <w:p w:rsidR="007C1D8C" w:rsidRPr="00DC3925" w:rsidRDefault="007C1D8C" w:rsidP="00F6030F">
      <w:pPr>
        <w:pStyle w:val="Heading3"/>
      </w:pPr>
      <w:bookmarkStart w:id="118" w:name="_Toc101158415"/>
      <w:r w:rsidRPr="00DC3925">
        <w:t>mvImpact Acquire SDK Python</w:t>
      </w:r>
      <w:bookmarkEnd w:id="118"/>
    </w:p>
    <w:p w:rsidR="007C1D8C" w:rsidRPr="00DC3925" w:rsidRDefault="00D0790E" w:rsidP="00F6030F">
      <w:pPr>
        <w:pStyle w:val="BodyText"/>
        <w:rPr>
          <w:lang w:val="fi-FI"/>
        </w:rPr>
      </w:pPr>
      <w:r w:rsidRPr="00DC3925">
        <w:rPr>
          <w:lang w:val="fi-FI"/>
        </w:rPr>
        <w:t>Kokeillaan kääntää tämä.</w:t>
      </w:r>
    </w:p>
    <w:p w:rsidR="00536076" w:rsidRPr="00DC3925" w:rsidRDefault="00536076" w:rsidP="00F6030F">
      <w:pPr>
        <w:pStyle w:val="BodyText"/>
        <w:rPr>
          <w:lang w:val="fi-FI"/>
        </w:rPr>
      </w:pPr>
    </w:p>
    <w:p w:rsidR="001645B4" w:rsidRPr="00DC3925" w:rsidRDefault="001645B4" w:rsidP="00F6030F">
      <w:pPr>
        <w:pStyle w:val="BodyText"/>
        <w:rPr>
          <w:lang w:val="fi-FI"/>
        </w:rPr>
      </w:pPr>
      <w:r w:rsidRPr="00DC3925">
        <w:rPr>
          <w:lang w:val="fi-FI"/>
        </w:rPr>
        <w:t>cython</w:t>
      </w:r>
    </w:p>
    <w:p w:rsidR="001645B4" w:rsidRPr="00DC3925" w:rsidRDefault="001645B4" w:rsidP="00F6030F">
      <w:pPr>
        <w:pStyle w:val="BodyText"/>
        <w:rPr>
          <w:lang w:val="fi-FI"/>
        </w:rPr>
      </w:pPr>
      <w:r w:rsidRPr="00DC3925">
        <w:rPr>
          <w:lang w:val="fi-FI"/>
        </w:rPr>
        <w:t>wheel</w:t>
      </w:r>
    </w:p>
    <w:p w:rsidR="00536076" w:rsidRPr="00DC3925" w:rsidRDefault="008F14A1" w:rsidP="00F6030F">
      <w:pPr>
        <w:pStyle w:val="BodyText"/>
        <w:rPr>
          <w:lang w:val="fi-FI"/>
        </w:rPr>
      </w:pPr>
      <w:r w:rsidRPr="00DC3925">
        <w:rPr>
          <w:lang w:val="fi-FI"/>
        </w:rPr>
        <w:t>numpy</w:t>
      </w:r>
      <w:r w:rsidR="002350BD" w:rsidRPr="00DC3925">
        <w:rPr>
          <w:lang w:val="fi-FI"/>
        </w:rPr>
        <w:t xml:space="preserve"> 1.18.0</w:t>
      </w:r>
    </w:p>
    <w:p w:rsidR="00E80F81" w:rsidRPr="00DC3925" w:rsidRDefault="00E80F81" w:rsidP="00F6030F">
      <w:pPr>
        <w:pStyle w:val="BodyText"/>
        <w:rPr>
          <w:lang w:val="fi-FI"/>
        </w:rPr>
      </w:pPr>
      <w:r w:rsidRPr="00DC3925">
        <w:rPr>
          <w:lang w:val="fi-FI"/>
        </w:rPr>
        <w:t>pkg-config</w:t>
      </w:r>
    </w:p>
    <w:p w:rsidR="00E80F81" w:rsidRPr="00DC3925" w:rsidRDefault="00E80F81" w:rsidP="00F6030F">
      <w:pPr>
        <w:pStyle w:val="BodyText"/>
        <w:rPr>
          <w:lang w:val="fi-FI"/>
        </w:rPr>
      </w:pPr>
      <w:r w:rsidRPr="00DC3925">
        <w:rPr>
          <w:lang w:val="fi-FI"/>
        </w:rPr>
        <w:t>libfreetype6-dev</w:t>
      </w:r>
    </w:p>
    <w:p w:rsidR="00E80F81" w:rsidRPr="00DC3925" w:rsidRDefault="00E80F81" w:rsidP="00F6030F">
      <w:pPr>
        <w:pStyle w:val="BodyText"/>
        <w:rPr>
          <w:lang w:val="fi-FI"/>
        </w:rPr>
      </w:pPr>
      <w:r w:rsidRPr="00DC3925">
        <w:rPr>
          <w:lang w:val="fi-FI"/>
        </w:rPr>
        <w:t>libpng12-dev</w:t>
      </w:r>
    </w:p>
    <w:p w:rsidR="00E80F81" w:rsidRPr="00DC3925" w:rsidRDefault="00E80F81" w:rsidP="00F6030F">
      <w:pPr>
        <w:pStyle w:val="BodyText"/>
        <w:rPr>
          <w:lang w:val="fi-FI"/>
        </w:rPr>
      </w:pPr>
      <w:r w:rsidRPr="00DC3925">
        <w:rPr>
          <w:lang w:val="fi-FI"/>
        </w:rPr>
        <w:t>cppy</w:t>
      </w:r>
    </w:p>
    <w:p w:rsidR="00B462E0" w:rsidRPr="00DC3925" w:rsidRDefault="0050020A" w:rsidP="00F6030F">
      <w:pPr>
        <w:pStyle w:val="BodyText"/>
        <w:rPr>
          <w:lang w:val="fi-FI"/>
        </w:rPr>
      </w:pPr>
      <w:r w:rsidRPr="00DC3925">
        <w:rPr>
          <w:lang w:val="fi-FI"/>
        </w:rPr>
        <w:t>matplotlib 3.0.3</w:t>
      </w:r>
    </w:p>
    <w:p w:rsidR="002E7A46" w:rsidRPr="00DC3925" w:rsidRDefault="002E7A46" w:rsidP="00F6030F">
      <w:pPr>
        <w:pStyle w:val="BodyText"/>
        <w:rPr>
          <w:lang w:val="fi-FI"/>
        </w:rPr>
      </w:pPr>
    </w:p>
    <w:p w:rsidR="00D0790E" w:rsidRPr="00DC3925" w:rsidRDefault="00AB3661" w:rsidP="00F6030F">
      <w:pPr>
        <w:pStyle w:val="Heading4"/>
      </w:pPr>
      <w:r w:rsidRPr="00DC3925">
        <w:t>Kameran asetusten muuttaminen</w:t>
      </w:r>
    </w:p>
    <w:p w:rsidR="00AB3661" w:rsidRPr="00DC3925" w:rsidRDefault="00AB3661" w:rsidP="00F6030F">
      <w:pPr>
        <w:pStyle w:val="Heading4"/>
      </w:pPr>
      <w:r w:rsidRPr="00DC3925">
        <w:t>Kuvan ottaminen ja tallennus PNG-tiedostoksi</w:t>
      </w:r>
    </w:p>
    <w:p w:rsidR="007C1D8C" w:rsidRPr="00DC3925" w:rsidRDefault="00E1795E" w:rsidP="00F6030F">
      <w:pPr>
        <w:pStyle w:val="Heading3"/>
      </w:pPr>
      <w:bookmarkStart w:id="119" w:name="_Toc101158416"/>
      <w:r w:rsidRPr="00DC3925">
        <w:t>Leddriver</w:t>
      </w:r>
      <w:bookmarkEnd w:id="119"/>
    </w:p>
    <w:p w:rsidR="00F53C22" w:rsidRPr="00DC3925" w:rsidRDefault="00875E9D" w:rsidP="00F6030F">
      <w:pPr>
        <w:pStyle w:val="BodyText"/>
        <w:rPr>
          <w:lang w:val="fi-FI"/>
        </w:rPr>
      </w:pPr>
      <w:r w:rsidRPr="00DC3925">
        <w:rPr>
          <w:lang w:val="fi-FI"/>
        </w:rPr>
        <w:t>Leddriver</w:t>
      </w:r>
      <w:r w:rsidR="00F53C22" w:rsidRPr="00DC3925">
        <w:rPr>
          <w:lang w:val="fi-FI"/>
        </w:rPr>
        <w:t>-paketin asennus ja käyttö, sarjaportin ohjaus!</w:t>
      </w:r>
    </w:p>
    <w:p w:rsidR="00E1795E" w:rsidRPr="00DC3925" w:rsidRDefault="00E1795E" w:rsidP="00F6030F">
      <w:pPr>
        <w:pStyle w:val="BodyText"/>
        <w:rPr>
          <w:lang w:val="fi-FI"/>
        </w:rPr>
      </w:pPr>
    </w:p>
    <w:p w:rsidR="00DC616B" w:rsidRPr="00DC3925" w:rsidRDefault="00DC616B" w:rsidP="00F6030F">
      <w:pPr>
        <w:pStyle w:val="Heading3"/>
      </w:pPr>
      <w:bookmarkStart w:id="120" w:name="_Toc101158417"/>
      <w:r w:rsidRPr="00DC3925">
        <w:t>MFPI ohjaaminen</w:t>
      </w:r>
      <w:bookmarkEnd w:id="120"/>
    </w:p>
    <w:p w:rsidR="00E53058" w:rsidRPr="00DC3925" w:rsidRDefault="00557CD7" w:rsidP="0097250A">
      <w:pPr>
        <w:pStyle w:val="BodyText"/>
        <w:rPr>
          <w:lang w:val="fi-FI"/>
        </w:rPr>
      </w:pPr>
      <w:r w:rsidRPr="00DC3925">
        <w:rPr>
          <w:lang w:val="fi-FI"/>
        </w:rPr>
        <w:t>FPI-paketin asennus ja käyttö, sarjaportin ohjaus!</w:t>
      </w:r>
    </w:p>
    <w:p w:rsidR="00AF469C" w:rsidRPr="00DC3925" w:rsidRDefault="00AF469C" w:rsidP="0097250A">
      <w:pPr>
        <w:pStyle w:val="BodyText"/>
        <w:rPr>
          <w:lang w:val="fi-FI"/>
        </w:rPr>
      </w:pPr>
    </w:p>
    <w:p w:rsidR="00716C1C" w:rsidRPr="00DC3925" w:rsidRDefault="00716C1C" w:rsidP="00716C1C">
      <w:pPr>
        <w:pStyle w:val="Heading3"/>
      </w:pPr>
      <w:bookmarkStart w:id="121" w:name="_Toc101158418"/>
      <w:r w:rsidRPr="00DC3925">
        <w:t>Ohjelmoitavan logiikan Linux-ajurit</w:t>
      </w:r>
      <w:bookmarkEnd w:id="121"/>
    </w:p>
    <w:p w:rsidR="00716C1C" w:rsidRPr="00DC3925" w:rsidRDefault="00716C1C" w:rsidP="00716C1C">
      <w:pPr>
        <w:pStyle w:val="BodyText"/>
        <w:rPr>
          <w:lang w:val="fi-FI"/>
        </w:rPr>
      </w:pPr>
      <w:r w:rsidRPr="00DC3925">
        <w:rPr>
          <w:lang w:val="fi-FI"/>
        </w:rPr>
        <w:t>Seuraavassa taulukossa luetellaan tämän projektin kannalta olennaisia PetaLinuxin ajureita.</w:t>
      </w:r>
    </w:p>
    <w:p w:rsidR="00716C1C" w:rsidRPr="00DC3925" w:rsidRDefault="00716C1C" w:rsidP="00716C1C">
      <w:pPr>
        <w:pStyle w:val="Caption"/>
        <w:rPr>
          <w:b w:val="0"/>
        </w:rPr>
      </w:pPr>
      <w:bookmarkStart w:id="122" w:name="_Toc10115848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E446D">
        <w:rPr>
          <w:noProof/>
        </w:rPr>
        <w:t>22</w:t>
      </w:r>
      <w:r w:rsidRPr="00DC3925">
        <w:rPr>
          <w:noProof/>
        </w:rPr>
        <w:fldChar w:fldCharType="end"/>
      </w:r>
      <w:r w:rsidRPr="00DC3925">
        <w:t>.</w:t>
      </w:r>
      <w:r w:rsidRPr="00DC3925">
        <w:rPr>
          <w:b w:val="0"/>
        </w:rPr>
        <w:tab/>
        <w:t>PetaLinuxin sisältämiä ajureita (Xilinx Wiki, 2020a).</w:t>
      </w:r>
      <w:bookmarkEnd w:id="122"/>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51485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514855" w:rsidRDefault="00716C1C" w:rsidP="001825A1">
            <w:pPr>
              <w:pStyle w:val="BodyText"/>
              <w:rPr>
                <w:lang w:val="en-US"/>
              </w:rPr>
            </w:pPr>
            <w:r w:rsidRPr="00514855">
              <w:rPr>
                <w:lang w:val="en-US"/>
              </w:rPr>
              <w:t>Zynq PS USB Dual role driver</w:t>
            </w:r>
          </w:p>
          <w:p w:rsidR="00716C1C" w:rsidRPr="00514855" w:rsidRDefault="00716C1C" w:rsidP="001825A1">
            <w:pPr>
              <w:pStyle w:val="BodyText"/>
              <w:rPr>
                <w:lang w:val="en-US"/>
              </w:rPr>
            </w:pPr>
            <w:r w:rsidRPr="00514855">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514855" w:rsidRDefault="00716C1C" w:rsidP="001825A1">
            <w:pPr>
              <w:pStyle w:val="BodyText"/>
              <w:rPr>
                <w:lang w:val="en-US"/>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bl>
    <w:p w:rsidR="00716C1C" w:rsidRPr="00DC3925" w:rsidRDefault="00716C1C" w:rsidP="00716C1C">
      <w:pPr>
        <w:pStyle w:val="BodyText"/>
        <w:rPr>
          <w:lang w:val="fi-FI"/>
        </w:rPr>
      </w:pPr>
    </w:p>
    <w:p w:rsidR="00716C1C" w:rsidRPr="00DC3925" w:rsidRDefault="00716C1C" w:rsidP="00716C1C">
      <w:pPr>
        <w:pStyle w:val="BodyText"/>
        <w:rPr>
          <w:lang w:val="fi-FI"/>
        </w:rPr>
      </w:pPr>
      <w:r w:rsidRPr="00DC3925">
        <w:rPr>
          <w:lang w:val="fi-FI"/>
        </w:rPr>
        <w:t>ICAT3170 kurssin materiaalissa on kerrottu, että Xilinx tarjoaa valmiin AXI DMA-ajurin ”axi_dma”. Tämä ajuri on valmiiksi mukana PetaLinux-kernelissä.</w:t>
      </w:r>
    </w:p>
    <w:p w:rsidR="00716C1C" w:rsidRPr="00DC3925" w:rsidRDefault="00716C1C" w:rsidP="00716C1C">
      <w:pPr>
        <w:pStyle w:val="BodyText"/>
        <w:rPr>
          <w:lang w:val="fi-FI"/>
        </w:rPr>
      </w:pPr>
      <w:r w:rsidRPr="00DC3925">
        <w:rPr>
          <w:lang w:val="fi-FI"/>
        </w:rPr>
        <w:t>ICAT3170 kurssin materiaalissa Petri Välisuo on toteuttanut kahta AXI DMA:ta käyttävän ratkaisun datan siirtämiseksi ohjelmiston ja ohjelmoitavan logiikan välillä: AXI DMA TX ja AXI DMA RX.</w:t>
      </w:r>
    </w:p>
    <w:p w:rsidR="00716C1C" w:rsidRPr="00DC3925" w:rsidRDefault="00716C1C" w:rsidP="00716C1C">
      <w:pPr>
        <w:pStyle w:val="BodyText"/>
        <w:rPr>
          <w:lang w:val="fi-FI"/>
        </w:rPr>
      </w:pPr>
    </w:p>
    <w:p w:rsidR="00716C1C" w:rsidRPr="00DC3925" w:rsidRDefault="00716C1C" w:rsidP="00716C1C">
      <w:pPr>
        <w:pStyle w:val="BodyText"/>
        <w:rPr>
          <w:lang w:val="fi-FI"/>
        </w:rPr>
      </w:pPr>
    </w:p>
    <w:p w:rsidR="00737688" w:rsidRPr="00DC3925" w:rsidRDefault="00737688" w:rsidP="00737688">
      <w:pPr>
        <w:pStyle w:val="Heading1"/>
      </w:pPr>
      <w:bookmarkStart w:id="123" w:name="_Toc101158419"/>
      <w:r w:rsidRPr="00DC3925">
        <w:lastRenderedPageBreak/>
        <w:t>Johtopäätökset</w:t>
      </w:r>
      <w:bookmarkEnd w:id="123"/>
    </w:p>
    <w:p w:rsidR="00E1050E" w:rsidRPr="00DC3925" w:rsidRDefault="00E1050E" w:rsidP="00E1050E">
      <w:pPr>
        <w:pStyle w:val="BodyText"/>
        <w:rPr>
          <w:lang w:val="fi-FI"/>
        </w:rPr>
      </w:pPr>
      <w:r w:rsidRPr="00DC3925">
        <w:rPr>
          <w:lang w:val="fi-FI"/>
        </w:rPr>
        <w:t>Spektrikameralla voidaan ottaa kuvia eri aallonpituuksilla.</w:t>
      </w:r>
      <w:r w:rsidR="00EF32FF" w:rsidRPr="00DC3925">
        <w:rPr>
          <w:lang w:val="fi-FI"/>
        </w:rPr>
        <w:t xml:space="preserve"> Näiden kuvien vaatima laskenta on mahdollista toteuttaa nopeammin FPGA:lla.</w:t>
      </w:r>
    </w:p>
    <w:p w:rsidR="00AF469C" w:rsidRPr="00DC3925" w:rsidRDefault="00AF469C" w:rsidP="00E1050E">
      <w:pPr>
        <w:pStyle w:val="BodyText"/>
        <w:rPr>
          <w:lang w:val="fi-FI"/>
        </w:rPr>
      </w:pPr>
    </w:p>
    <w:p w:rsidR="00AF469C" w:rsidRPr="00DC3925" w:rsidRDefault="00AF469C" w:rsidP="00E1050E">
      <w:pPr>
        <w:pStyle w:val="BodyText"/>
        <w:rPr>
          <w:lang w:val="fi-FI"/>
        </w:rPr>
      </w:pPr>
    </w:p>
    <w:p w:rsidR="001825A1" w:rsidRPr="00DC3925" w:rsidRDefault="001825A1" w:rsidP="00E1050E">
      <w:pPr>
        <w:pStyle w:val="BodyText"/>
        <w:rPr>
          <w:lang w:val="fi-FI"/>
        </w:rPr>
      </w:pPr>
    </w:p>
    <w:p w:rsidR="001825A1" w:rsidRPr="00DC3925" w:rsidRDefault="001825A1" w:rsidP="00E1050E">
      <w:pPr>
        <w:pStyle w:val="BodyText"/>
        <w:rPr>
          <w:lang w:val="fi-FI"/>
        </w:rPr>
      </w:pPr>
    </w:p>
    <w:p w:rsidR="00D270CF" w:rsidRPr="00DC3925" w:rsidRDefault="00D87370" w:rsidP="00535F1D">
      <w:pPr>
        <w:pStyle w:val="RefAppendheading"/>
        <w:ind w:left="0" w:firstLine="0"/>
      </w:pPr>
      <w:bookmarkStart w:id="124" w:name="_Toc101158420"/>
      <w:r w:rsidRPr="00DC3925">
        <w:lastRenderedPageBreak/>
        <w:t>Lähteet</w:t>
      </w:r>
      <w:bookmarkEnd w:id="124"/>
    </w:p>
    <w:p w:rsidR="001F29A7" w:rsidRPr="00DC3925" w:rsidRDefault="001F29A7" w:rsidP="001F29A7">
      <w:pPr>
        <w:ind w:left="720" w:hanging="720"/>
      </w:pPr>
      <w:r w:rsidRPr="00DC3925">
        <w:t xml:space="preserve">Alander J. (2020). Energy / DSP. Haettu 11. lokakuuta osoitteesta </w:t>
      </w:r>
      <w:hyperlink r:id="rId83" w:history="1">
        <w:r w:rsidR="00A40547" w:rsidRPr="00DC3925">
          <w:rPr>
            <w:rStyle w:val="Hyperlink"/>
          </w:rPr>
          <w:t>http://lipas.uwasa.fi/~TAU/ICAT1040/slides.php?File=8200Energy.txt</w:t>
        </w:r>
      </w:hyperlink>
    </w:p>
    <w:p w:rsidR="00837D2F" w:rsidRPr="00DC3925" w:rsidRDefault="00837D2F" w:rsidP="00837D2F">
      <w:pPr>
        <w:ind w:left="720" w:hanging="720"/>
        <w:rPr>
          <w:rStyle w:val="Hyperlink"/>
        </w:rPr>
      </w:pPr>
    </w:p>
    <w:p w:rsidR="00837D2F" w:rsidRPr="00514855" w:rsidRDefault="00837D2F" w:rsidP="00837D2F">
      <w:pPr>
        <w:ind w:left="720" w:hanging="720"/>
        <w:rPr>
          <w:lang w:val="en-US"/>
        </w:rPr>
      </w:pPr>
      <w:r w:rsidRPr="00514855">
        <w:rPr>
          <w:lang w:val="en-US"/>
        </w:rPr>
        <w:t xml:space="preserve">Bailey, D. G. (2011). Design for embedded image processing on fpgas. ProQuest Ebook Central </w:t>
      </w:r>
      <w:hyperlink r:id="rId84" w:history="1">
        <w:r w:rsidRPr="00514855">
          <w:rPr>
            <w:rStyle w:val="Hyperlink"/>
            <w:lang w:val="en-US"/>
          </w:rPr>
          <w:t>https://ebookcentral-proquest-com.proxy.uwasa.fi</w:t>
        </w:r>
      </w:hyperlink>
    </w:p>
    <w:p w:rsidR="00837D2F" w:rsidRPr="00514855" w:rsidRDefault="00837D2F" w:rsidP="001F29A7">
      <w:pPr>
        <w:ind w:left="720" w:hanging="720"/>
        <w:rPr>
          <w:lang w:val="en-US"/>
        </w:rPr>
      </w:pPr>
    </w:p>
    <w:p w:rsidR="00967E0A" w:rsidRPr="00514855" w:rsidRDefault="00967E0A" w:rsidP="001F29A7">
      <w:pPr>
        <w:ind w:left="720" w:hanging="720"/>
        <w:rPr>
          <w:lang w:val="en-US"/>
        </w:rPr>
      </w:pPr>
      <w:r w:rsidRPr="00514855">
        <w:rPr>
          <w:lang w:val="en-US"/>
        </w:rPr>
        <w:t>Basler (2022). Basler Product Documentation. https://docs.baslerweb.com/index.html</w:t>
      </w:r>
    </w:p>
    <w:p w:rsidR="00967E0A" w:rsidRPr="00514855" w:rsidRDefault="00967E0A" w:rsidP="001F29A7">
      <w:pPr>
        <w:ind w:left="720" w:hanging="720"/>
        <w:rPr>
          <w:lang w:val="en-US"/>
        </w:rPr>
      </w:pPr>
    </w:p>
    <w:p w:rsidR="007307BE" w:rsidRPr="00DC3925" w:rsidRDefault="00A40547" w:rsidP="0084034F">
      <w:pPr>
        <w:ind w:left="720" w:hanging="720"/>
      </w:pPr>
      <w:r w:rsidRPr="00105F78">
        <w:rPr>
          <w:lang w:val="en-US"/>
        </w:rPr>
        <w:t xml:space="preserve">Brandon T. (2017). CPU or FPGA for image processing: Which is best? </w:t>
      </w:r>
      <w:r w:rsidRPr="00DC3925">
        <w:t xml:space="preserve">Haettu 11. lokakuuta osoitteesta </w:t>
      </w:r>
      <w:hyperlink r:id="rId85" w:history="1">
        <w:r w:rsidR="00343C71" w:rsidRPr="00DC3925">
          <w:rPr>
            <w:rStyle w:val="Hyperlink"/>
          </w:rPr>
          <w:t>https://www.vision-systems.com/embedded/article/16737656/cpu-or-fpga-for-image-processing-which-is-best</w:t>
        </w:r>
      </w:hyperlink>
    </w:p>
    <w:p w:rsidR="00477ADA" w:rsidRPr="00DC3925" w:rsidRDefault="00477ADA" w:rsidP="00477ADA">
      <w:pPr>
        <w:ind w:left="720" w:hanging="720"/>
        <w:rPr>
          <w:rStyle w:val="Hyperlink"/>
        </w:rPr>
      </w:pPr>
    </w:p>
    <w:p w:rsidR="00477ADA" w:rsidRPr="00105F78" w:rsidRDefault="00477ADA" w:rsidP="00477ADA">
      <w:pPr>
        <w:ind w:left="720" w:hanging="720"/>
        <w:rPr>
          <w:lang w:val="en-US"/>
        </w:rPr>
      </w:pPr>
      <w:r w:rsidRPr="00105F78">
        <w:rPr>
          <w:lang w:val="en-US"/>
        </w:rPr>
        <w:t>Burian, P. K. (2004). Mastering digital photography and imaging. ProQuest Ebook Central https://ebookcentral-proquest-com.proxy.uwasa.fi</w:t>
      </w:r>
    </w:p>
    <w:p w:rsidR="00477ADA" w:rsidRPr="00105F78" w:rsidRDefault="00477ADA" w:rsidP="0084034F">
      <w:pPr>
        <w:ind w:left="720" w:hanging="720"/>
        <w:rPr>
          <w:lang w:val="en-US"/>
        </w:rPr>
      </w:pPr>
    </w:p>
    <w:p w:rsidR="001F29A7" w:rsidRPr="00DC3925" w:rsidRDefault="0084034F" w:rsidP="00515BCB">
      <w:pPr>
        <w:ind w:left="720" w:hanging="720"/>
      </w:pPr>
      <w:r w:rsidRPr="00105F78">
        <w:rPr>
          <w:lang w:val="en-US"/>
        </w:rPr>
        <w:t xml:space="preserve">Camazing. </w:t>
      </w:r>
      <w:r w:rsidRPr="00DC3925">
        <w:t xml:space="preserve">(29. heinäkuuta 2020a). </w:t>
      </w:r>
      <w:r w:rsidRPr="00DC3925">
        <w:rPr>
          <w:i/>
        </w:rPr>
        <w:t>camazing</w:t>
      </w:r>
      <w:r w:rsidRPr="00DC3925">
        <w:t xml:space="preserve">. </w:t>
      </w:r>
      <w:r w:rsidRPr="00DC3925">
        <w:tab/>
        <w:t xml:space="preserve">Haettu 29. heinäkuuta osoitteesta </w:t>
      </w:r>
      <w:hyperlink r:id="rId86" w:history="1">
        <w:r w:rsidR="008506E0" w:rsidRPr="00DC3925">
          <w:rPr>
            <w:rStyle w:val="Hyperlink"/>
          </w:rPr>
          <w:t>https://pypi.org/project/camazing/</w:t>
        </w:r>
      </w:hyperlink>
    </w:p>
    <w:p w:rsidR="0084034F" w:rsidRPr="00DC3925" w:rsidRDefault="0084034F" w:rsidP="0037250D">
      <w:pPr>
        <w:ind w:left="720" w:hanging="720"/>
      </w:pPr>
    </w:p>
    <w:p w:rsidR="006B10E8" w:rsidRPr="00DC3925" w:rsidRDefault="006B10E8" w:rsidP="006B10E8">
      <w:pPr>
        <w:ind w:left="720" w:hanging="720"/>
      </w:pPr>
      <w:r w:rsidRPr="00105F78">
        <w:rPr>
          <w:lang w:val="en-US"/>
        </w:rPr>
        <w:t>Camazing. (29. heinäkuuta 2020</w:t>
      </w:r>
      <w:r w:rsidR="00A91693" w:rsidRPr="00105F78">
        <w:rPr>
          <w:lang w:val="en-US"/>
        </w:rPr>
        <w:t>b</w:t>
      </w:r>
      <w:r w:rsidRPr="00105F78">
        <w:rPr>
          <w:lang w:val="en-US"/>
        </w:rPr>
        <w:t xml:space="preserve">). </w:t>
      </w:r>
      <w:r w:rsidRPr="00105F78">
        <w:rPr>
          <w:i/>
          <w:lang w:val="en-US"/>
        </w:rPr>
        <w:t>camazing</w:t>
      </w:r>
      <w:r w:rsidR="00B604F5" w:rsidRPr="00105F78">
        <w:rPr>
          <w:i/>
          <w:lang w:val="en-US"/>
        </w:rPr>
        <w:t xml:space="preserve"> documentation</w:t>
      </w:r>
      <w:r w:rsidRPr="00105F78">
        <w:rPr>
          <w:lang w:val="en-US"/>
        </w:rPr>
        <w:t xml:space="preserve">. </w:t>
      </w:r>
      <w:r w:rsidRPr="00105F78">
        <w:rPr>
          <w:lang w:val="en-US"/>
        </w:rPr>
        <w:tab/>
      </w:r>
      <w:r w:rsidRPr="00DC3925">
        <w:t xml:space="preserve">Haettu 29. heinäkuuta osoitteesta </w:t>
      </w:r>
      <w:r w:rsidR="002320B3" w:rsidRPr="00DC3925">
        <w:t>https://camazing.readthedocs.io/en/latest/index.html</w:t>
      </w:r>
    </w:p>
    <w:p w:rsidR="006B10E8" w:rsidRPr="00DC3925" w:rsidRDefault="006B10E8" w:rsidP="0037250D">
      <w:pPr>
        <w:ind w:left="720" w:hanging="720"/>
      </w:pPr>
    </w:p>
    <w:p w:rsidR="007B7C26" w:rsidRPr="00105F78" w:rsidRDefault="007B7C26" w:rsidP="0037250D">
      <w:pPr>
        <w:ind w:left="720" w:hanging="720"/>
        <w:rPr>
          <w:lang w:val="en-US"/>
        </w:rPr>
      </w:pPr>
      <w:r w:rsidRPr="00105F78">
        <w:rPr>
          <w:lang w:val="en-US"/>
        </w:rPr>
        <w:t>Cépaduès, É. (2012). Satellite imagery : From acquisition principles to processing of optical images for observing the earth. Cépaduès Éditions. ProQuest Ebook Central https://ebookcentral-proquest-com.proxy.uwasa.fi</w:t>
      </w:r>
    </w:p>
    <w:p w:rsidR="007B7C26" w:rsidRPr="00105F78" w:rsidRDefault="007B7C26" w:rsidP="0037250D">
      <w:pPr>
        <w:ind w:left="720" w:hanging="720"/>
        <w:rPr>
          <w:lang w:val="en-US"/>
        </w:rPr>
      </w:pPr>
    </w:p>
    <w:p w:rsidR="00D367FE" w:rsidRPr="00105F78" w:rsidRDefault="00D367FE" w:rsidP="00D367FE">
      <w:pPr>
        <w:ind w:left="720" w:hanging="720"/>
        <w:rPr>
          <w:lang w:val="en-US"/>
        </w:rPr>
      </w:pPr>
      <w:r w:rsidRPr="00105F78">
        <w:rPr>
          <w:lang w:val="en-US"/>
        </w:rPr>
        <w:t xml:space="preserve">Cochard, François. </w:t>
      </w:r>
      <w:r w:rsidRPr="00105F78">
        <w:rPr>
          <w:i/>
          <w:iCs/>
          <w:lang w:val="en-US"/>
        </w:rPr>
        <w:t>Successfully Starting in Astronomical Spectroscopy : A Practical Guide</w:t>
      </w:r>
      <w:r w:rsidRPr="00105F78">
        <w:rPr>
          <w:lang w:val="en-US"/>
        </w:rPr>
        <w:t>, EDP Sciences, 2020.</w:t>
      </w:r>
      <w:r w:rsidRPr="00105F78">
        <w:rPr>
          <w:i/>
          <w:iCs/>
          <w:lang w:val="en-US"/>
        </w:rPr>
        <w:t xml:space="preserve"> ProQuest Ebook Central</w:t>
      </w:r>
      <w:r w:rsidRPr="00105F78">
        <w:rPr>
          <w:lang w:val="en-US"/>
        </w:rPr>
        <w:t xml:space="preserve">, </w:t>
      </w:r>
      <w:hyperlink r:id="rId87" w:history="1">
        <w:r w:rsidRPr="00105F78">
          <w:rPr>
            <w:rStyle w:val="Hyperlink"/>
            <w:lang w:val="en-US"/>
          </w:rPr>
          <w:t>https://ebookcentral-proquest-com.proxy.uwasa.fi/lib/tritonia-ebooks/detail.action?docID=5652129</w:t>
        </w:r>
      </w:hyperlink>
      <w:r w:rsidRPr="00105F78">
        <w:rPr>
          <w:lang w:val="en-US"/>
        </w:rPr>
        <w:t>.</w:t>
      </w:r>
    </w:p>
    <w:p w:rsidR="00D367FE" w:rsidRPr="00105F78" w:rsidRDefault="00D367FE" w:rsidP="0037250D">
      <w:pPr>
        <w:ind w:left="720" w:hanging="720"/>
        <w:rPr>
          <w:lang w:val="en-US"/>
        </w:rPr>
      </w:pPr>
    </w:p>
    <w:p w:rsidR="00044D1E" w:rsidRPr="00105F78" w:rsidRDefault="00044D1E" w:rsidP="00044D1E">
      <w:pPr>
        <w:ind w:left="720" w:hanging="720"/>
        <w:rPr>
          <w:lang w:val="en-US"/>
        </w:rPr>
      </w:pPr>
      <w:r w:rsidRPr="00105F78">
        <w:rPr>
          <w:lang w:val="en-US"/>
        </w:rPr>
        <w:t>Davies, E. R. (2012). Computer and machine vision : Theory, algorithms, practicalities. ProQuest Ebook Central https://ebookcentral-proquest-com.proxy.uwasa.fi</w:t>
      </w:r>
    </w:p>
    <w:p w:rsidR="00044D1E" w:rsidRPr="00105F78" w:rsidRDefault="00044D1E" w:rsidP="0037250D">
      <w:pPr>
        <w:ind w:left="720" w:hanging="720"/>
        <w:rPr>
          <w:lang w:val="en-US"/>
        </w:rPr>
      </w:pPr>
    </w:p>
    <w:p w:rsidR="0037250D" w:rsidRPr="00DC3925" w:rsidRDefault="00093793" w:rsidP="008F30D7">
      <w:pPr>
        <w:ind w:left="720" w:hanging="720"/>
      </w:pPr>
      <w:r w:rsidRPr="00105F78">
        <w:rPr>
          <w:lang w:val="en-US"/>
        </w:rPr>
        <w:t>Digilent.</w:t>
      </w:r>
      <w:r w:rsidR="0037250D" w:rsidRPr="00105F78">
        <w:rPr>
          <w:lang w:val="en-US"/>
        </w:rPr>
        <w:t xml:space="preserve"> </w:t>
      </w:r>
      <w:r w:rsidR="0037250D" w:rsidRPr="00DC3925">
        <w:t>(20. heinäkuuta 2020</w:t>
      </w:r>
      <w:r w:rsidR="005E6435" w:rsidRPr="00DC3925">
        <w:t>a</w:t>
      </w:r>
      <w:r w:rsidR="0037250D" w:rsidRPr="00DC3925">
        <w:t xml:space="preserve">). </w:t>
      </w:r>
      <w:r w:rsidRPr="00DC3925">
        <w:rPr>
          <w:i/>
        </w:rPr>
        <w:t>Zybo Z7</w:t>
      </w:r>
      <w:r w:rsidR="0037250D" w:rsidRPr="00DC3925">
        <w:rPr>
          <w:i/>
        </w:rPr>
        <w:t>.</w:t>
      </w:r>
      <w:r w:rsidR="0037250D" w:rsidRPr="00DC3925">
        <w:t xml:space="preserve"> Haettu 20. heinäkuuta osoitteesta </w:t>
      </w:r>
      <w:r w:rsidR="00255C03" w:rsidRPr="00DC3925">
        <w:t>https://reference.digilentinc.com/reference/programmable-logic/zybo-z7/start</w:t>
      </w:r>
    </w:p>
    <w:p w:rsidR="001C0DA0" w:rsidRPr="00DC3925" w:rsidRDefault="001C0DA0" w:rsidP="00EA0BF8">
      <w:pPr>
        <w:ind w:left="720" w:hanging="720"/>
      </w:pPr>
    </w:p>
    <w:p w:rsidR="00EA0BF8" w:rsidRPr="00DC3925" w:rsidRDefault="00EA0BF8" w:rsidP="00EA0BF8">
      <w:pPr>
        <w:ind w:left="720" w:hanging="720"/>
      </w:pPr>
      <w:r w:rsidRPr="00105F78">
        <w:rPr>
          <w:lang w:val="en-US"/>
        </w:rPr>
        <w:t>Digilent. (20. heinäkuuta 2020</w:t>
      </w:r>
      <w:r w:rsidR="005E6435" w:rsidRPr="00105F78">
        <w:rPr>
          <w:lang w:val="en-US"/>
        </w:rPr>
        <w:t>b</w:t>
      </w:r>
      <w:r w:rsidRPr="00105F78">
        <w:rPr>
          <w:lang w:val="en-US"/>
        </w:rPr>
        <w:t xml:space="preserve">). </w:t>
      </w:r>
      <w:r w:rsidR="00B97E96" w:rsidRPr="00105F78">
        <w:rPr>
          <w:i/>
          <w:lang w:val="en-US"/>
        </w:rPr>
        <w:t>Zynq APSoC Architecture</w:t>
      </w:r>
      <w:r w:rsidRPr="00105F78">
        <w:rPr>
          <w:i/>
          <w:lang w:val="en-US"/>
        </w:rPr>
        <w:t>.</w:t>
      </w:r>
      <w:r w:rsidRPr="00105F78">
        <w:rPr>
          <w:lang w:val="en-US"/>
        </w:rPr>
        <w:t xml:space="preserve"> </w:t>
      </w:r>
      <w:r w:rsidRPr="00DC3925">
        <w:t xml:space="preserve">Haettu 20. heinäkuuta osoitteesta </w:t>
      </w:r>
      <w:hyperlink r:id="rId88" w:anchor="zynq_apsoc_architecture" w:history="1">
        <w:r w:rsidR="005C2733" w:rsidRPr="00DC3925">
          <w:rPr>
            <w:rStyle w:val="Hyperlink"/>
          </w:rPr>
          <w:t>https://reference.digilentinc.com/reference/programmable-logic/zybo-z7/reference-manual#zynq_apsoc_architecture</w:t>
        </w:r>
      </w:hyperlink>
    </w:p>
    <w:p w:rsidR="00477ECC" w:rsidRPr="00DC3925" w:rsidRDefault="00477ECC" w:rsidP="00477ECC">
      <w:pPr>
        <w:rPr>
          <w:rStyle w:val="Hyperlink"/>
        </w:rPr>
      </w:pPr>
    </w:p>
    <w:p w:rsidR="005C2D44" w:rsidRPr="00105F78" w:rsidRDefault="005C2D44" w:rsidP="005C2D44">
      <w:pPr>
        <w:ind w:left="720" w:hanging="720"/>
        <w:rPr>
          <w:rStyle w:val="Hyperlink"/>
          <w:lang w:val="en-US"/>
        </w:rPr>
      </w:pPr>
      <w:r w:rsidRPr="00105F78">
        <w:rPr>
          <w:rStyle w:val="Hyperlink"/>
          <w:lang w:val="en-US"/>
        </w:rPr>
        <w:t xml:space="preserve">Eskelinen, M. (2019). Computational methods for hyperspectral imaging using Fabry–Perot interferometers and colour cameras. </w:t>
      </w:r>
      <w:r w:rsidR="00792580" w:rsidRPr="00105F78">
        <w:rPr>
          <w:rStyle w:val="Hyperlink"/>
          <w:lang w:val="en-US"/>
        </w:rPr>
        <w:t xml:space="preserve">JYU Dissertations </w:t>
      </w:r>
      <w:hyperlink r:id="rId89" w:history="1">
        <w:r w:rsidR="00377C74" w:rsidRPr="00105F78">
          <w:rPr>
            <w:rStyle w:val="Hyperlink"/>
            <w:lang w:val="en-US"/>
          </w:rPr>
          <w:t>http://urn.fi/URN:ISBN:978-951-39-7967-6</w:t>
        </w:r>
      </w:hyperlink>
      <w:r w:rsidR="00792580" w:rsidRPr="00105F78">
        <w:rPr>
          <w:rStyle w:val="Hyperlink"/>
          <w:lang w:val="en-US"/>
        </w:rPr>
        <w:t xml:space="preserve"> </w:t>
      </w:r>
    </w:p>
    <w:p w:rsidR="00377C74" w:rsidRPr="00105F78" w:rsidRDefault="00377C74" w:rsidP="005C2D44">
      <w:pPr>
        <w:ind w:left="720" w:hanging="720"/>
        <w:rPr>
          <w:rStyle w:val="Hyperlink"/>
          <w:lang w:val="en-US"/>
        </w:rPr>
      </w:pPr>
    </w:p>
    <w:p w:rsidR="00B5115F" w:rsidRPr="00105F78" w:rsidRDefault="00377C74" w:rsidP="00B5115F">
      <w:pPr>
        <w:ind w:left="720" w:hanging="720"/>
        <w:rPr>
          <w:rStyle w:val="Hyperlink"/>
          <w:lang w:val="en-US"/>
        </w:rPr>
      </w:pPr>
      <w:r w:rsidRPr="00105F78">
        <w:rPr>
          <w:rStyle w:val="Hyperlink"/>
          <w:lang w:val="en-US"/>
        </w:rPr>
        <w:t xml:space="preserve">Fernandez-Maloigne, C., Robert-Inacio, F., &amp; Macaire, L. (Eds.). (2012). Digital color : Acquisition, perception, coding and rendering. ProQuest Ebook Central </w:t>
      </w:r>
      <w:hyperlink r:id="rId90" w:history="1">
        <w:r w:rsidR="00B5115F" w:rsidRPr="00105F78">
          <w:rPr>
            <w:rStyle w:val="Hyperlink"/>
            <w:lang w:val="en-US"/>
          </w:rPr>
          <w:t>https://ebookcentral-proquest-com.proxy.uwasa.fi</w:t>
        </w:r>
      </w:hyperlink>
    </w:p>
    <w:p w:rsidR="00B5115F" w:rsidRPr="00105F78" w:rsidRDefault="00B5115F" w:rsidP="00B5115F">
      <w:pPr>
        <w:ind w:left="720" w:hanging="720"/>
        <w:rPr>
          <w:rStyle w:val="Hyperlink"/>
          <w:lang w:val="en-US"/>
        </w:rPr>
      </w:pPr>
    </w:p>
    <w:p w:rsidR="00B5115F" w:rsidRPr="00105F78" w:rsidRDefault="00B5115F" w:rsidP="00B5115F">
      <w:pPr>
        <w:ind w:left="720" w:hanging="720"/>
        <w:rPr>
          <w:rStyle w:val="Hyperlink"/>
          <w:lang w:val="en-US"/>
        </w:rPr>
      </w:pPr>
      <w:r w:rsidRPr="00105F78">
        <w:rPr>
          <w:rStyle w:val="Hyperlink"/>
          <w:lang w:val="en-US"/>
        </w:rPr>
        <w:t xml:space="preserve">Garini, Y., Young, I.T. and McNamara, G. (2006). Spectral imaging: Principles and appli-cations. Cytometry, 69A: 735-747. </w:t>
      </w:r>
      <w:hyperlink r:id="rId91" w:history="1">
        <w:r w:rsidR="001225C0" w:rsidRPr="00105F78">
          <w:rPr>
            <w:rStyle w:val="Hyperlink"/>
            <w:lang w:val="en-US"/>
          </w:rPr>
          <w:t>https://doi-org.proxy.uwasa.fi/10.1002/cyto.a.20311</w:t>
        </w:r>
      </w:hyperlink>
    </w:p>
    <w:p w:rsidR="001225C0" w:rsidRPr="00105F78" w:rsidRDefault="001225C0" w:rsidP="00B5115F">
      <w:pPr>
        <w:ind w:left="720" w:hanging="720"/>
        <w:rPr>
          <w:rStyle w:val="Hyperlink"/>
          <w:lang w:val="en-US"/>
        </w:rPr>
      </w:pPr>
    </w:p>
    <w:p w:rsidR="00227D8E" w:rsidRPr="00105F78" w:rsidRDefault="00227D8E" w:rsidP="00B5115F">
      <w:pPr>
        <w:ind w:left="720" w:hanging="720"/>
        <w:rPr>
          <w:rStyle w:val="Hyperlink"/>
          <w:lang w:val="en-US"/>
        </w:rPr>
      </w:pPr>
      <w:r w:rsidRPr="00105F78">
        <w:rPr>
          <w:rStyle w:val="Hyperlink"/>
          <w:lang w:val="en-US"/>
        </w:rPr>
        <w:t>Genicam (2016). Pixel Format Naming Convention, version 2.1. https://www.emva.org/wp-content/uploads/GenICam_PFNC_2_1.pdf</w:t>
      </w:r>
    </w:p>
    <w:p w:rsidR="00227D8E" w:rsidRPr="00105F78" w:rsidRDefault="00227D8E" w:rsidP="00B5115F">
      <w:pPr>
        <w:ind w:left="720" w:hanging="720"/>
        <w:rPr>
          <w:rStyle w:val="Hyperlink"/>
          <w:lang w:val="en-US"/>
        </w:rPr>
      </w:pPr>
    </w:p>
    <w:p w:rsidR="001225C0" w:rsidRPr="00105F78" w:rsidRDefault="001225C0" w:rsidP="00B5115F">
      <w:pPr>
        <w:ind w:left="720" w:hanging="720"/>
        <w:rPr>
          <w:rStyle w:val="Hyperlink"/>
          <w:lang w:val="en-US"/>
        </w:rPr>
      </w:pPr>
      <w:r w:rsidRPr="00105F78">
        <w:rPr>
          <w:rStyle w:val="Hyperlink"/>
          <w:lang w:val="en-US"/>
        </w:rPr>
        <w:t xml:space="preserve">Chatwal, G. R., &amp; Anand, S. K. (2008). Spectroscopy : Atomic and molecular. ProQuest Ebook Central </w:t>
      </w:r>
      <w:hyperlink r:id="rId92" w:history="1">
        <w:r w:rsidR="009137D7" w:rsidRPr="00105F78">
          <w:rPr>
            <w:rStyle w:val="Hyperlink"/>
            <w:lang w:val="en-US"/>
          </w:rPr>
          <w:t>https://ebookcentral-proquest-com.proxy.uwasa.fi</w:t>
        </w:r>
      </w:hyperlink>
    </w:p>
    <w:p w:rsidR="009137D7" w:rsidRPr="00105F78" w:rsidRDefault="009137D7" w:rsidP="00B5115F">
      <w:pPr>
        <w:ind w:left="720" w:hanging="720"/>
        <w:rPr>
          <w:rStyle w:val="Hyperlink"/>
          <w:lang w:val="en-US"/>
        </w:rPr>
      </w:pPr>
    </w:p>
    <w:p w:rsidR="001613B0" w:rsidRPr="00105F78" w:rsidRDefault="001613B0" w:rsidP="00B5115F">
      <w:pPr>
        <w:ind w:left="720" w:hanging="720"/>
        <w:rPr>
          <w:rStyle w:val="Hyperlink"/>
          <w:lang w:val="en-US"/>
        </w:rPr>
      </w:pPr>
      <w:r w:rsidRPr="00DC3925">
        <w:rPr>
          <w:rStyle w:val="Hyperlink"/>
        </w:rPr>
        <w:lastRenderedPageBreak/>
        <w:t xml:space="preserve">Guo, B., Näsilä, A., Trops, R., Havia, T., Stuns, I., Saari, H., &amp; Rissanen, A. (2018, February). </w:t>
      </w:r>
      <w:r w:rsidRPr="00105F78">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105F78" w:rsidRDefault="001613B0" w:rsidP="00B5115F">
      <w:pPr>
        <w:ind w:left="720" w:hanging="720"/>
        <w:rPr>
          <w:rStyle w:val="Hyperlink"/>
          <w:lang w:val="en-US"/>
        </w:rPr>
      </w:pPr>
    </w:p>
    <w:p w:rsidR="009137D7" w:rsidRPr="00105F78" w:rsidRDefault="009137D7" w:rsidP="00B5115F">
      <w:pPr>
        <w:ind w:left="720" w:hanging="720"/>
        <w:rPr>
          <w:rStyle w:val="Hyperlink"/>
          <w:lang w:val="en-US"/>
        </w:rPr>
      </w:pPr>
      <w:r w:rsidRPr="00105F78">
        <w:rPr>
          <w:rStyle w:val="Hyperlink"/>
          <w:lang w:val="en-US"/>
        </w:rPr>
        <w:t xml:space="preserve">Hariharan, P. (2006). Basics of interferometry. Elsevier Science &amp; Technology. ProQuest Ebook Central </w:t>
      </w:r>
      <w:hyperlink r:id="rId93" w:history="1">
        <w:r w:rsidRPr="00105F78">
          <w:rPr>
            <w:rStyle w:val="Hyperlink"/>
            <w:lang w:val="en-US"/>
          </w:rPr>
          <w:t>https://ebookcentral-proquest-com.proxy.uwasa.fi</w:t>
        </w:r>
      </w:hyperlink>
    </w:p>
    <w:p w:rsidR="00517AE2" w:rsidRPr="00105F78" w:rsidRDefault="00517AE2" w:rsidP="005C2D44">
      <w:pPr>
        <w:ind w:left="720" w:hanging="720"/>
        <w:rPr>
          <w:rStyle w:val="Hyperlink"/>
          <w:lang w:val="en-US"/>
        </w:rPr>
      </w:pPr>
    </w:p>
    <w:p w:rsidR="00517AE2" w:rsidRPr="00105F78" w:rsidRDefault="00517AE2" w:rsidP="005C2D44">
      <w:pPr>
        <w:ind w:left="720" w:hanging="720"/>
        <w:rPr>
          <w:lang w:val="en-US"/>
        </w:rPr>
      </w:pPr>
      <w:r w:rsidRPr="00105F78">
        <w:rPr>
          <w:lang w:val="en-US"/>
        </w:rPr>
        <w:t xml:space="preserve">Hauck, S., DeHon, A., &amp; DeHon, A. (2007). Reconfigurable computing : The theory and practice of fpga-based computation. ProQuest Ebook Central </w:t>
      </w:r>
      <w:hyperlink r:id="rId94" w:history="1">
        <w:r w:rsidR="00551371" w:rsidRPr="00105F78">
          <w:rPr>
            <w:rStyle w:val="Hyperlink"/>
            <w:lang w:val="en-US"/>
          </w:rPr>
          <w:t>https://ebookcentral-proquest-com.proxy.uwasa.fi</w:t>
        </w:r>
      </w:hyperlink>
    </w:p>
    <w:p w:rsidR="00D27D15" w:rsidRPr="00105F78" w:rsidRDefault="00D27D15" w:rsidP="005C2D44">
      <w:pPr>
        <w:ind w:left="720" w:hanging="720"/>
        <w:rPr>
          <w:lang w:val="en-US"/>
        </w:rPr>
      </w:pPr>
    </w:p>
    <w:p w:rsidR="00D27D15" w:rsidRPr="00105F78" w:rsidRDefault="00D27D15" w:rsidP="005C2D44">
      <w:pPr>
        <w:ind w:left="720" w:hanging="720"/>
        <w:rPr>
          <w:lang w:val="en-US"/>
        </w:rPr>
      </w:pPr>
      <w:r w:rsidRPr="00105F78">
        <w:rPr>
          <w:lang w:val="en-US"/>
        </w:rPr>
        <w:t xml:space="preserve">Hobbs, P. C. D. (2009). Building electro-optical systems : Making it all work. John Wiley &amp; Sons, Incorporated. ProQuest Ebook Central </w:t>
      </w:r>
      <w:hyperlink r:id="rId95" w:history="1">
        <w:r w:rsidRPr="00105F78">
          <w:rPr>
            <w:rStyle w:val="Hyperlink"/>
            <w:lang w:val="en-US"/>
          </w:rPr>
          <w:t>https://ebookcentral-proquest-com.proxy.uwasa.fi</w:t>
        </w:r>
      </w:hyperlink>
    </w:p>
    <w:p w:rsidR="00551371" w:rsidRPr="00105F78" w:rsidRDefault="00551371" w:rsidP="005C2D44">
      <w:pPr>
        <w:ind w:left="720" w:hanging="720"/>
        <w:rPr>
          <w:lang w:val="en-US"/>
        </w:rPr>
      </w:pPr>
    </w:p>
    <w:p w:rsidR="00551371" w:rsidRPr="00514855" w:rsidRDefault="00551371" w:rsidP="005C2D44">
      <w:pPr>
        <w:ind w:left="720" w:hanging="720"/>
        <w:rPr>
          <w:rStyle w:val="Hyperlink"/>
          <w:lang w:val="en-US"/>
        </w:rPr>
      </w:pPr>
      <w:r w:rsidRPr="00514855">
        <w:rPr>
          <w:rStyle w:val="Hyperlink"/>
          <w:lang w:val="en-US"/>
        </w:rPr>
        <w:t>Hornberg, A. (Ed.). (2017). Handbook of machine and computer vision : The guide for developers and users. John Wiley &amp; Sons, Incorporated.</w:t>
      </w:r>
    </w:p>
    <w:p w:rsidR="00DA15EF" w:rsidRPr="00514855" w:rsidRDefault="00DA15EF" w:rsidP="005C2D44">
      <w:pPr>
        <w:ind w:left="720" w:hanging="720"/>
        <w:rPr>
          <w:rStyle w:val="Hyperlink"/>
          <w:lang w:val="en-US"/>
        </w:rPr>
      </w:pPr>
    </w:p>
    <w:p w:rsidR="00DA15EF" w:rsidRPr="00514855" w:rsidRDefault="00DA15EF" w:rsidP="005C2D44">
      <w:pPr>
        <w:ind w:left="720" w:hanging="720"/>
        <w:rPr>
          <w:rStyle w:val="Hyperlink"/>
          <w:lang w:val="en-US"/>
        </w:rPr>
      </w:pPr>
      <w:r w:rsidRPr="00514855">
        <w:rPr>
          <w:rStyle w:val="Hyperlink"/>
          <w:lang w:val="en-US"/>
        </w:rPr>
        <w:t>Kelsey, C. A., Heintz, P. H., Chambers, G. D., Sandoval, D. J., Adolphi, N. L., &amp; Paffett, K. S. (2014). Radiation biology of medical imaging. ProQuest Ebook Central https://ebookcentral-proquest-com.proxy.uwasa.fi</w:t>
      </w:r>
    </w:p>
    <w:p w:rsidR="005C2D44" w:rsidRPr="00514855" w:rsidRDefault="005C2D44" w:rsidP="00477ECC">
      <w:pPr>
        <w:rPr>
          <w:rStyle w:val="Hyperlink"/>
          <w:lang w:val="en-US"/>
        </w:rPr>
      </w:pPr>
    </w:p>
    <w:p w:rsidR="003A338F" w:rsidRPr="00514855" w:rsidRDefault="00477ECC" w:rsidP="003A338F">
      <w:pPr>
        <w:ind w:left="720" w:hanging="720"/>
        <w:rPr>
          <w:rStyle w:val="Hyperlink"/>
          <w:lang w:val="en-US"/>
        </w:rPr>
      </w:pPr>
      <w:r w:rsidRPr="00514855">
        <w:rPr>
          <w:rStyle w:val="Hyperlink"/>
          <w:lang w:val="en-US"/>
        </w:rPr>
        <w:t xml:space="preserve">Kubby, J. A. (2011). A guide to hands-on mems design and prototyping. ProQuest Ebook Central </w:t>
      </w:r>
      <w:hyperlink r:id="rId96" w:history="1">
        <w:r w:rsidRPr="00514855">
          <w:rPr>
            <w:rStyle w:val="Hyperlink"/>
            <w:lang w:val="en-US"/>
          </w:rPr>
          <w:t>https://ebookcentral-proquest-com.proxy.uwasa.fi</w:t>
        </w:r>
      </w:hyperlink>
    </w:p>
    <w:p w:rsidR="003A338F" w:rsidRPr="00514855" w:rsidRDefault="003A338F" w:rsidP="003A338F">
      <w:pPr>
        <w:ind w:left="720" w:hanging="720"/>
        <w:rPr>
          <w:rStyle w:val="Hyperlink"/>
          <w:lang w:val="en-US"/>
        </w:rPr>
      </w:pPr>
    </w:p>
    <w:p w:rsidR="003A338F" w:rsidRPr="00514855" w:rsidRDefault="003A338F" w:rsidP="003A338F">
      <w:pPr>
        <w:ind w:left="720" w:hanging="720"/>
        <w:rPr>
          <w:rStyle w:val="Hyperlink"/>
          <w:lang w:val="en-US"/>
        </w:rPr>
      </w:pPr>
      <w:r w:rsidRPr="00514855">
        <w:rPr>
          <w:rStyle w:val="Hyperlink"/>
          <w:lang w:val="en-US"/>
        </w:rPr>
        <w:t>Lanaro, G. (2013). Python high performance programming. ProQuest Ebook Central https://ebookcentral-proquest-com.proxy.uwasa.fi</w:t>
      </w:r>
    </w:p>
    <w:p w:rsidR="001C0DD5" w:rsidRPr="00514855" w:rsidRDefault="001C0DD5" w:rsidP="001C0DD5">
      <w:pPr>
        <w:ind w:left="720" w:hanging="720"/>
        <w:rPr>
          <w:rStyle w:val="Hyperlink"/>
          <w:lang w:val="en-US"/>
        </w:rPr>
      </w:pPr>
    </w:p>
    <w:p w:rsidR="001C0DD5" w:rsidRPr="00514855" w:rsidRDefault="001C0DD5" w:rsidP="001C0DD5">
      <w:pPr>
        <w:ind w:left="720" w:hanging="720"/>
        <w:rPr>
          <w:rStyle w:val="Hyperlink"/>
          <w:lang w:val="en-US"/>
        </w:rPr>
      </w:pPr>
      <w:r w:rsidRPr="00514855">
        <w:rPr>
          <w:rStyle w:val="Hyperlink"/>
          <w:lang w:val="en-US"/>
        </w:rPr>
        <w:lastRenderedPageBreak/>
        <w:t xml:space="preserve">Maxfield, C. ". (2004). The design warrior's guide to fpgas : Devices, tools and flows. ProQuest Ebook Central </w:t>
      </w:r>
      <w:hyperlink r:id="rId97" w:history="1">
        <w:r w:rsidR="00995832" w:rsidRPr="00514855">
          <w:rPr>
            <w:rStyle w:val="Hyperlink"/>
            <w:lang w:val="en-US"/>
          </w:rPr>
          <w:t>https://ebookcentral-proquest-com.proxy.uwasa.fi</w:t>
        </w:r>
      </w:hyperlink>
    </w:p>
    <w:p w:rsidR="00995832" w:rsidRPr="00514855" w:rsidRDefault="00995832" w:rsidP="001C0DD5">
      <w:pPr>
        <w:ind w:left="720" w:hanging="720"/>
        <w:rPr>
          <w:rStyle w:val="Hyperlink"/>
          <w:lang w:val="en-US"/>
        </w:rPr>
      </w:pPr>
    </w:p>
    <w:p w:rsidR="00995832" w:rsidRPr="00514855" w:rsidRDefault="00995832" w:rsidP="001C0DD5">
      <w:pPr>
        <w:ind w:left="720" w:hanging="720"/>
        <w:rPr>
          <w:rStyle w:val="Hyperlink"/>
          <w:lang w:val="en-US"/>
        </w:rPr>
      </w:pPr>
      <w:r w:rsidRPr="00514855">
        <w:rPr>
          <w:rStyle w:val="Hyperlink"/>
          <w:lang w:val="en-US"/>
        </w:rPr>
        <w:t xml:space="preserve">Mckinney, W. (2017). Python for data analysis : Data wrangling with pandas, numpy, and ipython. ProQuest Ebook Central </w:t>
      </w:r>
      <w:hyperlink r:id="rId98" w:history="1">
        <w:r w:rsidRPr="00514855">
          <w:rPr>
            <w:rStyle w:val="Hyperlink"/>
            <w:lang w:val="en-US"/>
          </w:rPr>
          <w:t>https://ebookcentral-proquest-com.proxy.uwasa.fi</w:t>
        </w:r>
      </w:hyperlink>
    </w:p>
    <w:p w:rsidR="006740A3" w:rsidRPr="00514855" w:rsidRDefault="006740A3" w:rsidP="006740A3">
      <w:pPr>
        <w:ind w:left="720" w:hanging="720"/>
        <w:rPr>
          <w:rStyle w:val="Hyperlink"/>
          <w:lang w:val="en-US"/>
        </w:rPr>
      </w:pPr>
    </w:p>
    <w:p w:rsidR="006740A3" w:rsidRPr="00514855" w:rsidRDefault="006740A3" w:rsidP="006740A3">
      <w:pPr>
        <w:ind w:left="720" w:hanging="720"/>
        <w:rPr>
          <w:rStyle w:val="Hyperlink"/>
          <w:lang w:val="en-US"/>
        </w:rPr>
      </w:pPr>
      <w:r w:rsidRPr="00514855">
        <w:rPr>
          <w:rStyle w:val="Hyperlink"/>
          <w:lang w:val="en-US"/>
        </w:rPr>
        <w:t xml:space="preserve">Mikla, V. I., &amp; Mikla, V. V. (2013). Medical imaging technology. ProQuest Ebook Central </w:t>
      </w:r>
      <w:hyperlink r:id="rId99" w:history="1">
        <w:r w:rsidRPr="00514855">
          <w:rPr>
            <w:rStyle w:val="Hyperlink"/>
            <w:lang w:val="en-US"/>
          </w:rPr>
          <w:t>https://ebookcentral-proquest-com.proxy.uwasa.fi</w:t>
        </w:r>
      </w:hyperlink>
    </w:p>
    <w:p w:rsidR="006D7A90" w:rsidRPr="00514855" w:rsidRDefault="006D7A90" w:rsidP="006740A3">
      <w:pPr>
        <w:ind w:left="720" w:hanging="720"/>
        <w:rPr>
          <w:rStyle w:val="Hyperlink"/>
          <w:lang w:val="en-US"/>
        </w:rPr>
      </w:pPr>
    </w:p>
    <w:p w:rsidR="006D7A90" w:rsidRPr="00514855" w:rsidRDefault="006D7A90" w:rsidP="006740A3">
      <w:pPr>
        <w:ind w:left="720" w:hanging="720"/>
        <w:rPr>
          <w:rStyle w:val="Hyperlink"/>
          <w:lang w:val="en-US"/>
        </w:rPr>
      </w:pPr>
      <w:r w:rsidRPr="00514855">
        <w:rPr>
          <w:rStyle w:val="Hyperlink"/>
          <w:lang w:val="en-US"/>
        </w:rPr>
        <w:t>Murphy, D. B., &amp; Davidson, M. W. (2012). Fundamentals of light microscopy and electronic imaging. John Wiley &amp; Sons, Incorporated.</w:t>
      </w:r>
      <w:r w:rsidR="00732D29" w:rsidRPr="00514855">
        <w:rPr>
          <w:rStyle w:val="Hyperlink"/>
          <w:lang w:val="en-US"/>
        </w:rPr>
        <w:t xml:space="preserve"> ProQuest Ebook Central </w:t>
      </w:r>
      <w:hyperlink r:id="rId100" w:history="1">
        <w:r w:rsidR="00732D29" w:rsidRPr="00514855">
          <w:rPr>
            <w:rStyle w:val="Hyperlink"/>
            <w:lang w:val="en-US"/>
          </w:rPr>
          <w:t>https://ebookcentral-proquest-com.proxy.uwasa.fi</w:t>
        </w:r>
      </w:hyperlink>
    </w:p>
    <w:p w:rsidR="00A14782" w:rsidRPr="00514855" w:rsidRDefault="00A14782" w:rsidP="006740A3">
      <w:pPr>
        <w:ind w:left="720" w:hanging="720"/>
        <w:rPr>
          <w:rStyle w:val="Hyperlink"/>
          <w:lang w:val="en-US"/>
        </w:rPr>
      </w:pPr>
    </w:p>
    <w:p w:rsidR="001C7279" w:rsidRPr="00514855" w:rsidRDefault="001C7279" w:rsidP="006740A3">
      <w:pPr>
        <w:ind w:left="720" w:hanging="720"/>
        <w:rPr>
          <w:rStyle w:val="Hyperlink"/>
          <w:lang w:val="en-US"/>
        </w:rPr>
      </w:pPr>
    </w:p>
    <w:p w:rsidR="001C7279" w:rsidRPr="00514855" w:rsidRDefault="001C7279" w:rsidP="006740A3">
      <w:pPr>
        <w:ind w:left="720" w:hanging="720"/>
        <w:rPr>
          <w:rStyle w:val="Hyperlink"/>
          <w:lang w:val="en-US"/>
        </w:rPr>
      </w:pPr>
    </w:p>
    <w:p w:rsidR="001C7279" w:rsidRPr="00514855" w:rsidRDefault="001C7279" w:rsidP="006740A3">
      <w:pPr>
        <w:ind w:left="720" w:hanging="720"/>
        <w:rPr>
          <w:rStyle w:val="Hyperlink"/>
          <w:lang w:val="en-US"/>
        </w:rPr>
      </w:pPr>
      <w:r w:rsidRPr="00DC3925">
        <w:rPr>
          <w:rStyle w:val="Hyperlink"/>
        </w:rPr>
        <w:t xml:space="preserve">Näsilä, A., Trops, R., Stuns, I., Havia, T., Saari, H., Guo, B., ... </w:t>
      </w:r>
      <w:r w:rsidRPr="00514855">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514855" w:rsidRDefault="001C7279" w:rsidP="006740A3">
      <w:pPr>
        <w:ind w:left="720" w:hanging="720"/>
        <w:rPr>
          <w:rStyle w:val="Hyperlink"/>
          <w:lang w:val="en-US"/>
        </w:rPr>
      </w:pPr>
    </w:p>
    <w:p w:rsidR="00A14782" w:rsidRPr="00514855" w:rsidRDefault="00B07266" w:rsidP="006740A3">
      <w:pPr>
        <w:ind w:left="720" w:hanging="720"/>
        <w:rPr>
          <w:rStyle w:val="Hyperlink"/>
          <w:lang w:val="en-US"/>
        </w:rPr>
      </w:pPr>
      <w:r w:rsidRPr="00514855">
        <w:rPr>
          <w:rStyle w:val="Hyperlink"/>
          <w:lang w:val="en-US"/>
        </w:rPr>
        <w:t xml:space="preserve">Näsilä, A., Holmlund, C., Briede, E., Mannila, R., Trops, R., Blomberg, M., ... </w:t>
      </w:r>
      <w:r w:rsidRPr="00DC3925">
        <w:rPr>
          <w:rStyle w:val="Hyperlink"/>
        </w:rPr>
        <w:t xml:space="preserve">&amp; Rissanen, A. (2019, March). </w:t>
      </w:r>
      <w:r w:rsidRPr="00514855">
        <w:rPr>
          <w:rStyle w:val="Hyperlink"/>
          <w:lang w:val="en-US"/>
        </w:rPr>
        <w:t>Cubic-inch MOEMS spectral imager. In MOEMS and Miniaturized Systems XVIII (Vol. 10931, pp. 114-120). SPIE.</w:t>
      </w:r>
    </w:p>
    <w:p w:rsidR="00E64AD1" w:rsidRPr="00514855" w:rsidRDefault="00E64AD1" w:rsidP="006740A3">
      <w:pPr>
        <w:ind w:left="720" w:hanging="720"/>
        <w:rPr>
          <w:rStyle w:val="Hyperlink"/>
          <w:lang w:val="en-US"/>
        </w:rPr>
      </w:pPr>
    </w:p>
    <w:p w:rsidR="00E64AD1" w:rsidRPr="00DC3925" w:rsidRDefault="00E64AD1" w:rsidP="00E64AD1">
      <w:pPr>
        <w:ind w:left="720" w:hanging="720"/>
      </w:pPr>
      <w:r w:rsidRPr="00514855">
        <w:rPr>
          <w:lang w:val="en-US"/>
        </w:rPr>
        <w:t xml:space="preserve">ONSEMI. (2021). </w:t>
      </w:r>
      <w:r w:rsidR="00832079" w:rsidRPr="00514855">
        <w:rPr>
          <w:i/>
          <w:lang w:val="en-US"/>
        </w:rPr>
        <w:t>1/2.5-Inch 5 Mp CMOS Digital Image Sensor MT9P031 Data sheet</w:t>
      </w:r>
      <w:r w:rsidR="009834EE" w:rsidRPr="00514855">
        <w:rPr>
          <w:i/>
          <w:lang w:val="en-US"/>
        </w:rPr>
        <w:t xml:space="preserve"> Rev. 11</w:t>
      </w:r>
      <w:r w:rsidRPr="00514855">
        <w:rPr>
          <w:i/>
          <w:lang w:val="en-US"/>
        </w:rPr>
        <w:t>.</w:t>
      </w:r>
      <w:r w:rsidRPr="00514855">
        <w:rPr>
          <w:lang w:val="en-US"/>
        </w:rPr>
        <w:t xml:space="preserve"> </w:t>
      </w:r>
      <w:r w:rsidRPr="00DC3925">
        <w:t xml:space="preserve">Haettu </w:t>
      </w:r>
      <w:r w:rsidR="00080C57" w:rsidRPr="00DC3925">
        <w:t>8</w:t>
      </w:r>
      <w:r w:rsidRPr="00DC3925">
        <w:t xml:space="preserve">. </w:t>
      </w:r>
      <w:r w:rsidR="00080C57" w:rsidRPr="00DC3925">
        <w:t xml:space="preserve">elokuuta </w:t>
      </w:r>
      <w:r w:rsidRPr="00DC3925">
        <w:t xml:space="preserve">osoitteesta </w:t>
      </w:r>
      <w:hyperlink r:id="rId101" w:history="1">
        <w:r w:rsidR="00C05390" w:rsidRPr="00DC3925">
          <w:rPr>
            <w:rStyle w:val="Hyperlink"/>
          </w:rPr>
          <w:t>https://www.onsemi.com/pdf/datasheet/mt9p031-d.pdf</w:t>
        </w:r>
      </w:hyperlink>
    </w:p>
    <w:p w:rsidR="00C05390" w:rsidRPr="00DC3925" w:rsidRDefault="00C05390" w:rsidP="00E64AD1">
      <w:pPr>
        <w:ind w:left="720" w:hanging="720"/>
      </w:pPr>
    </w:p>
    <w:p w:rsidR="006C5882" w:rsidRPr="00514855" w:rsidRDefault="00C05390" w:rsidP="00E64AD1">
      <w:pPr>
        <w:ind w:left="720" w:hanging="720"/>
        <w:rPr>
          <w:lang w:val="en-US"/>
        </w:rPr>
      </w:pPr>
      <w:r w:rsidRPr="00514855">
        <w:rPr>
          <w:lang w:val="en-US"/>
        </w:rPr>
        <w:lastRenderedPageBreak/>
        <w:t xml:space="preserve">Pölönen I. (2013). Discovering knowledge in various applications with a novel hyperspectral imager. Jyväskylä studies in computing. </w:t>
      </w:r>
      <w:hyperlink r:id="rId102" w:history="1">
        <w:r w:rsidRPr="00514855">
          <w:rPr>
            <w:rStyle w:val="Hyperlink"/>
            <w:lang w:val="en-US"/>
          </w:rPr>
          <w:t>http://urn.fi/URN:ISBN:978-951-39-5538-0</w:t>
        </w:r>
      </w:hyperlink>
    </w:p>
    <w:p w:rsidR="006C5882" w:rsidRPr="00514855" w:rsidRDefault="006C5882" w:rsidP="00E64AD1">
      <w:pPr>
        <w:ind w:left="720" w:hanging="720"/>
        <w:rPr>
          <w:lang w:val="en-US"/>
        </w:rPr>
      </w:pPr>
    </w:p>
    <w:p w:rsidR="006C5882" w:rsidRPr="00514855" w:rsidRDefault="006C5882" w:rsidP="006C5882">
      <w:pPr>
        <w:ind w:left="720" w:hanging="720"/>
        <w:rPr>
          <w:lang w:val="en-US"/>
        </w:rPr>
      </w:pPr>
      <w:r w:rsidRPr="00514855">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514855" w:rsidRDefault="006740A3" w:rsidP="00354E8C">
      <w:pPr>
        <w:rPr>
          <w:lang w:val="en-US"/>
        </w:rPr>
      </w:pPr>
    </w:p>
    <w:p w:rsidR="005C2733" w:rsidRPr="00514855" w:rsidRDefault="009E69BD" w:rsidP="009E69BD">
      <w:pPr>
        <w:ind w:left="720" w:hanging="720"/>
        <w:rPr>
          <w:lang w:val="en-US"/>
        </w:rPr>
      </w:pPr>
      <w:r w:rsidRPr="00514855">
        <w:t>Saari H.</w:t>
      </w:r>
      <w:r w:rsidR="00514855" w:rsidRPr="00514855">
        <w:t>, Stuns I. Holmlund C.</w:t>
      </w:r>
      <w:r w:rsidRPr="00514855">
        <w:t xml:space="preserve"> (2020). </w:t>
      </w:r>
      <w:r w:rsidRPr="00514855">
        <w:rPr>
          <w:lang w:val="en-US"/>
        </w:rPr>
        <w:t>“As-built” Design description of the SICSURFIS AgMFPI-H019 Vaasa University Spectral Imager.</w:t>
      </w:r>
    </w:p>
    <w:p w:rsidR="006140A5" w:rsidRPr="00514855" w:rsidRDefault="006140A5" w:rsidP="006140A5">
      <w:pPr>
        <w:ind w:left="720" w:hanging="720"/>
        <w:rPr>
          <w:lang w:val="en-US"/>
        </w:rPr>
      </w:pPr>
    </w:p>
    <w:p w:rsidR="006140A5" w:rsidRPr="00514855" w:rsidRDefault="006140A5" w:rsidP="006140A5">
      <w:pPr>
        <w:ind w:left="720" w:hanging="720"/>
        <w:rPr>
          <w:lang w:val="en-US"/>
        </w:rPr>
      </w:pPr>
      <w:r w:rsidRPr="00514855">
        <w:rPr>
          <w:lang w:val="en-US"/>
        </w:rPr>
        <w:t xml:space="preserve">Sarode, R.T.. </w:t>
      </w:r>
      <w:r w:rsidRPr="00514855">
        <w:rPr>
          <w:i/>
          <w:iCs/>
          <w:lang w:val="en-US"/>
        </w:rPr>
        <w:t>College Physics, 2 : Optics and Electronics</w:t>
      </w:r>
      <w:r w:rsidRPr="00514855">
        <w:rPr>
          <w:lang w:val="en-US"/>
        </w:rPr>
        <w:t>, Himalaya Publishing House, 2007.</w:t>
      </w:r>
      <w:r w:rsidRPr="00514855">
        <w:rPr>
          <w:i/>
          <w:iCs/>
          <w:lang w:val="en-US"/>
        </w:rPr>
        <w:t xml:space="preserve"> ProQuest Ebook Central</w:t>
      </w:r>
      <w:r w:rsidRPr="00514855">
        <w:rPr>
          <w:lang w:val="en-US"/>
        </w:rPr>
        <w:t xml:space="preserve">, </w:t>
      </w:r>
      <w:hyperlink r:id="rId103" w:history="1">
        <w:r w:rsidRPr="00514855">
          <w:rPr>
            <w:rStyle w:val="Hyperlink"/>
            <w:lang w:val="en-US"/>
          </w:rPr>
          <w:t>https://ebookcentral-proquest-com.proxy.uwasa.fi/lib/tritonia-ebooks/detail.action?docID=588599</w:t>
        </w:r>
      </w:hyperlink>
      <w:r w:rsidRPr="00514855">
        <w:rPr>
          <w:lang w:val="en-US"/>
        </w:rPr>
        <w:t>.</w:t>
      </w:r>
    </w:p>
    <w:p w:rsidR="006140A5" w:rsidRPr="00514855" w:rsidRDefault="006140A5" w:rsidP="00D46E90">
      <w:pPr>
        <w:rPr>
          <w:lang w:val="en-US"/>
        </w:rPr>
      </w:pPr>
    </w:p>
    <w:p w:rsidR="00D46E90" w:rsidRPr="00514855" w:rsidRDefault="00D46E90" w:rsidP="00D46E90">
      <w:pPr>
        <w:ind w:left="720" w:hanging="720"/>
        <w:rPr>
          <w:lang w:val="en-US"/>
        </w:rPr>
      </w:pPr>
      <w:r w:rsidRPr="00514855">
        <w:rPr>
          <w:lang w:val="en-US"/>
        </w:rPr>
        <w:t xml:space="preserve">Sharma, Kailash K., and Kailash K Sharma. </w:t>
      </w:r>
      <w:r w:rsidRPr="00514855">
        <w:rPr>
          <w:i/>
          <w:iCs/>
          <w:lang w:val="en-US"/>
        </w:rPr>
        <w:t>Optics : Principles and Applications</w:t>
      </w:r>
      <w:r w:rsidRPr="00514855">
        <w:rPr>
          <w:lang w:val="en-US"/>
        </w:rPr>
        <w:t>, Elsevier Science &amp; Technology, 2006.</w:t>
      </w:r>
      <w:r w:rsidRPr="00514855">
        <w:rPr>
          <w:i/>
          <w:iCs/>
          <w:lang w:val="en-US"/>
        </w:rPr>
        <w:t xml:space="preserve"> ProQuest Ebook Central</w:t>
      </w:r>
      <w:r w:rsidRPr="00514855">
        <w:rPr>
          <w:lang w:val="en-US"/>
        </w:rPr>
        <w:t xml:space="preserve">, </w:t>
      </w:r>
      <w:hyperlink r:id="rId104" w:history="1">
        <w:r w:rsidRPr="00514855">
          <w:rPr>
            <w:rStyle w:val="Hyperlink"/>
            <w:lang w:val="en-US"/>
          </w:rPr>
          <w:t>https://ebookcentral-proquest-com.proxy.uwasa.fi/lib/tritonia-ebooks/detail.action?docID=274237</w:t>
        </w:r>
      </w:hyperlink>
      <w:r w:rsidRPr="00514855">
        <w:rPr>
          <w:lang w:val="en-US"/>
        </w:rPr>
        <w:t>.</w:t>
      </w:r>
    </w:p>
    <w:p w:rsidR="00D46E90" w:rsidRPr="00514855" w:rsidRDefault="00D46E90" w:rsidP="005C2733">
      <w:pPr>
        <w:rPr>
          <w:lang w:val="en-US"/>
        </w:rPr>
      </w:pPr>
    </w:p>
    <w:p w:rsidR="00207505" w:rsidRPr="00DC3925" w:rsidRDefault="00207505" w:rsidP="00207505">
      <w:pPr>
        <w:ind w:left="720" w:hanging="720"/>
        <w:rPr>
          <w:rStyle w:val="Hyperlink"/>
        </w:rPr>
      </w:pPr>
      <w:r w:rsidRPr="00514855">
        <w:rPr>
          <w:lang w:val="en-US"/>
        </w:rPr>
        <w:t>Suomen Akatemia. (</w:t>
      </w:r>
      <w:r w:rsidR="00D249C6" w:rsidRPr="00514855">
        <w:rPr>
          <w:lang w:val="en-US"/>
        </w:rPr>
        <w:t xml:space="preserve">kevät </w:t>
      </w:r>
      <w:r w:rsidR="00C43CC2" w:rsidRPr="00514855">
        <w:rPr>
          <w:lang w:val="en-US"/>
        </w:rPr>
        <w:t>2019</w:t>
      </w:r>
      <w:r w:rsidRPr="00514855">
        <w:rPr>
          <w:lang w:val="en-US"/>
        </w:rPr>
        <w:t xml:space="preserve">). </w:t>
      </w:r>
      <w:r w:rsidRPr="00514855">
        <w:rPr>
          <w:i/>
          <w:lang w:val="en-US"/>
        </w:rPr>
        <w:t>SICSURFIS – SPECTRAL IMAGING OF COMPLEX SURFACE TOMOGRAPHIES</w:t>
      </w:r>
      <w:r w:rsidRPr="00514855">
        <w:rPr>
          <w:lang w:val="en-US"/>
        </w:rPr>
        <w:t xml:space="preserve">. </w:t>
      </w:r>
      <w:r w:rsidRPr="00514855">
        <w:rPr>
          <w:lang w:val="en-US"/>
        </w:rPr>
        <w:tab/>
      </w:r>
      <w:r w:rsidRPr="00DC3925">
        <w:t xml:space="preserve">Haettu 31. heinäkuuta osoitteesta </w:t>
      </w:r>
      <w:hyperlink r:id="rId105" w:history="1">
        <w:r w:rsidRPr="00DC3925">
          <w:rPr>
            <w:rStyle w:val="Hyperlink"/>
          </w:rPr>
          <w:t>https://www.aka.fi/globalassets/32akatemiaohjelmat/raddess/vuosiseminaari-2019/polonen_sicsurfis_2019_kevat_hks.pdf</w:t>
        </w:r>
      </w:hyperlink>
    </w:p>
    <w:p w:rsidR="00E9222D" w:rsidRPr="00DC3925" w:rsidRDefault="00E9222D" w:rsidP="00207505">
      <w:pPr>
        <w:ind w:left="720" w:hanging="720"/>
        <w:rPr>
          <w:rStyle w:val="Hyperlink"/>
        </w:rPr>
      </w:pPr>
    </w:p>
    <w:p w:rsidR="00846ED2" w:rsidRPr="00DC3925" w:rsidRDefault="00846ED2" w:rsidP="00207505">
      <w:pPr>
        <w:ind w:left="720" w:hanging="720"/>
        <w:rPr>
          <w:rStyle w:val="Hyperlink"/>
        </w:rPr>
      </w:pPr>
      <w:r w:rsidRPr="00514855">
        <w:rPr>
          <w:rStyle w:val="Hyperlink"/>
          <w:lang w:val="en-US"/>
        </w:rPr>
        <w:t xml:space="preserve">Tkachenko, N. V. (2006). Optical spectroscopy : Methods and instrumentations. </w:t>
      </w:r>
      <w:r w:rsidRPr="00DC3925">
        <w:rPr>
          <w:rStyle w:val="Hyperlink"/>
        </w:rPr>
        <w:t>Elsevier Science &amp; Technology.</w:t>
      </w:r>
    </w:p>
    <w:p w:rsidR="00846ED2" w:rsidRPr="00DC3925" w:rsidRDefault="00846ED2" w:rsidP="00207505">
      <w:pPr>
        <w:ind w:left="720" w:hanging="720"/>
        <w:rPr>
          <w:rStyle w:val="Hyperlink"/>
        </w:rPr>
      </w:pPr>
    </w:p>
    <w:p w:rsidR="00451A5C" w:rsidRPr="00514855" w:rsidRDefault="00451A5C" w:rsidP="00207505">
      <w:pPr>
        <w:ind w:left="720" w:hanging="720"/>
        <w:rPr>
          <w:lang w:val="en-US"/>
        </w:rPr>
      </w:pPr>
      <w:r w:rsidRPr="00DC3925">
        <w:t xml:space="preserve">Trops, R., Hakola, A.-M., Jääskeläinen, S., Näsilä, A., Annala, L., Eskelinen, M., . . . </w:t>
      </w:r>
      <w:r w:rsidRPr="00514855">
        <w:rPr>
          <w:lang w:val="en-US"/>
        </w:rPr>
        <w:t xml:space="preserve">Rissanen, A. (2019). Miniature MOEMS hyperspectral imager with versatile analysis tools. </w:t>
      </w:r>
      <w:r w:rsidRPr="00514855">
        <w:rPr>
          <w:lang w:val="en-US"/>
        </w:rPr>
        <w:lastRenderedPageBreak/>
        <w:t>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514855" w:rsidRDefault="00123C8D" w:rsidP="00207505">
      <w:pPr>
        <w:ind w:left="720" w:hanging="720"/>
        <w:rPr>
          <w:lang w:val="en-US"/>
        </w:rPr>
      </w:pPr>
    </w:p>
    <w:p w:rsidR="00123C8D" w:rsidRPr="00514855" w:rsidRDefault="00123C8D" w:rsidP="00207505">
      <w:pPr>
        <w:ind w:left="720" w:hanging="720"/>
        <w:rPr>
          <w:lang w:val="en-US"/>
        </w:rPr>
      </w:pPr>
      <w:r w:rsidRPr="00514855">
        <w:rPr>
          <w:lang w:val="en-US"/>
        </w:rPr>
        <w:t>Tupin, F., Inglada, J., &amp; Nicolas, J. (Eds.). (2014). Remote sensing imagery. ProQuest Ebook Central https://ebookcentral-proquest-com.proxy.uwasa.fi</w:t>
      </w:r>
    </w:p>
    <w:p w:rsidR="00207505" w:rsidRPr="00514855" w:rsidRDefault="00207505" w:rsidP="0037250D">
      <w:pPr>
        <w:ind w:left="720" w:hanging="720"/>
        <w:rPr>
          <w:lang w:val="en-US"/>
        </w:rPr>
      </w:pPr>
    </w:p>
    <w:p w:rsidR="00E21A63" w:rsidRPr="00DC3925" w:rsidRDefault="00E21A63" w:rsidP="00E21A63">
      <w:pPr>
        <w:ind w:left="720" w:hanging="720"/>
      </w:pPr>
      <w:r w:rsidRPr="00DC3925">
        <w:rPr>
          <w:rStyle w:val="Hyperlink"/>
        </w:rPr>
        <w:t>Vaasan yliopisto. (22. marraskuuta 2017). Laskentatehoa ihosyövän tunnistamiseen spektrikameralla - Professori Jarmo Alander sai Suomen Akatemialta tutkimusrahoitusta. Vaasan yliopisto. https://www.univaasa.fi/fi/midcom-permalink-1e7cf9532f21766cf9511e7ac53a9feb3445eb55eb5</w:t>
      </w:r>
    </w:p>
    <w:p w:rsidR="00E21A63" w:rsidRPr="00DC3925" w:rsidRDefault="00E21A63" w:rsidP="00E21A63"/>
    <w:p w:rsidR="009A527B" w:rsidRPr="00514855" w:rsidRDefault="006C3938" w:rsidP="006C3938">
      <w:pPr>
        <w:ind w:left="720" w:hanging="720"/>
        <w:rPr>
          <w:lang w:val="en-US"/>
        </w:rPr>
      </w:pPr>
      <w:r w:rsidRPr="00DC3925">
        <w:t xml:space="preserve">Vijayalakshmi, S. R., &amp; Muruganand, S. (2019). </w:t>
      </w:r>
      <w:r w:rsidR="00341E04" w:rsidRPr="00514855">
        <w:rPr>
          <w:lang w:val="en-US"/>
        </w:rPr>
        <w:t xml:space="preserve">Embedded vision </w:t>
      </w:r>
      <w:r w:rsidRPr="00514855">
        <w:rPr>
          <w:lang w:val="en-US"/>
        </w:rPr>
        <w:t xml:space="preserve">: An introduction. ProQuest Ebook Central </w:t>
      </w:r>
      <w:hyperlink r:id="rId106" w:history="1">
        <w:r w:rsidR="009A527B" w:rsidRPr="00514855">
          <w:rPr>
            <w:rStyle w:val="Hyperlink"/>
            <w:lang w:val="en-US"/>
          </w:rPr>
          <w:t>https://ebookcentral-proquest-com.proxy.uwasa.fi</w:t>
        </w:r>
      </w:hyperlink>
    </w:p>
    <w:p w:rsidR="009A527B" w:rsidRPr="00514855" w:rsidRDefault="009A527B" w:rsidP="006C3938">
      <w:pPr>
        <w:ind w:left="720" w:hanging="720"/>
        <w:rPr>
          <w:lang w:val="en-US"/>
        </w:rPr>
      </w:pPr>
    </w:p>
    <w:p w:rsidR="006C3938" w:rsidRPr="00514855" w:rsidRDefault="009A527B" w:rsidP="006C3938">
      <w:pPr>
        <w:ind w:left="720" w:hanging="720"/>
        <w:rPr>
          <w:lang w:val="en-US"/>
        </w:rPr>
      </w:pPr>
      <w:r w:rsidRPr="00514855">
        <w:rPr>
          <w:lang w:val="en-US"/>
        </w:rPr>
        <w:t>Woolfson, M. M. (2011). Fundamentals of imaging, the : From particles to galaxies. ProQuest Ebook Central https://ebookcentral-proquest-com.proxy.uwasa.fi</w:t>
      </w:r>
      <w:r w:rsidR="006C3938" w:rsidRPr="00514855">
        <w:rPr>
          <w:lang w:val="en-US"/>
        </w:rPr>
        <w:t xml:space="preserve"> </w:t>
      </w:r>
    </w:p>
    <w:p w:rsidR="009A527B" w:rsidRPr="00514855" w:rsidRDefault="009A527B" w:rsidP="00E21A63">
      <w:pPr>
        <w:rPr>
          <w:lang w:val="en-US"/>
        </w:rPr>
      </w:pPr>
    </w:p>
    <w:p w:rsidR="00C96532" w:rsidRPr="00DC3925" w:rsidRDefault="003C3D2C" w:rsidP="00C96532">
      <w:pPr>
        <w:ind w:left="720" w:hanging="720"/>
      </w:pPr>
      <w:r w:rsidRPr="00514855">
        <w:rPr>
          <w:lang w:val="en-US"/>
        </w:rPr>
        <w:t>Xilinx</w:t>
      </w:r>
      <w:r w:rsidR="00E34352" w:rsidRPr="00514855">
        <w:rPr>
          <w:lang w:val="en-US"/>
        </w:rPr>
        <w:t xml:space="preserve">. </w:t>
      </w:r>
      <w:r w:rsidR="00E34352" w:rsidRPr="00DC3925">
        <w:t>(20. heinäkuuta 2020)</w:t>
      </w:r>
      <w:r w:rsidR="007F196F" w:rsidRPr="00DC3925">
        <w:t>.</w:t>
      </w:r>
      <w:r w:rsidRPr="00DC3925">
        <w:t xml:space="preserve"> </w:t>
      </w:r>
      <w:r w:rsidRPr="00DC3925">
        <w:rPr>
          <w:i/>
        </w:rPr>
        <w:t>PetaLinux Tools</w:t>
      </w:r>
      <w:r w:rsidR="00C86B5C" w:rsidRPr="00DC3925">
        <w:rPr>
          <w:i/>
        </w:rPr>
        <w:t>.</w:t>
      </w:r>
      <w:r w:rsidR="007F196F" w:rsidRPr="00DC3925">
        <w:t xml:space="preserve"> </w:t>
      </w:r>
      <w:r w:rsidR="00E34352" w:rsidRPr="00DC3925">
        <w:t>Haettu 20. heinäkuuta osoitteesta</w:t>
      </w:r>
      <w:r w:rsidR="00972C27" w:rsidRPr="00DC3925">
        <w:t xml:space="preserve"> </w:t>
      </w:r>
      <w:r w:rsidR="00C559E3" w:rsidRPr="00DC3925">
        <w:t>https://www.xilinx.com/products/design-tools/embedded-software/petalinux-sdk.html</w:t>
      </w:r>
    </w:p>
    <w:p w:rsidR="00E34352" w:rsidRPr="00DC3925" w:rsidRDefault="00E34352" w:rsidP="00A147A2"/>
    <w:p w:rsidR="00716658" w:rsidRPr="00DC3925" w:rsidRDefault="00716658" w:rsidP="00716658">
      <w:pPr>
        <w:ind w:left="720" w:hanging="720"/>
      </w:pPr>
      <w:r w:rsidRPr="00DC3925">
        <w:t>Xilinx</w:t>
      </w:r>
      <w:r w:rsidR="00F741F5" w:rsidRPr="00DC3925">
        <w:t xml:space="preserve"> Wiki</w:t>
      </w:r>
      <w:r w:rsidRPr="00DC3925">
        <w:t>. (20. heinäkuuta 2020</w:t>
      </w:r>
      <w:r w:rsidR="00470530" w:rsidRPr="00DC3925">
        <w:t>a</w:t>
      </w:r>
      <w:r w:rsidRPr="00DC3925">
        <w:t xml:space="preserve">). </w:t>
      </w:r>
      <w:r w:rsidRPr="00DC3925">
        <w:rPr>
          <w:i/>
        </w:rPr>
        <w:t>Linux</w:t>
      </w:r>
      <w:r w:rsidR="000712D7" w:rsidRPr="00DC3925">
        <w:rPr>
          <w:i/>
        </w:rPr>
        <w:t xml:space="preserve"> Drivers</w:t>
      </w:r>
      <w:r w:rsidRPr="00DC3925">
        <w:rPr>
          <w:i/>
        </w:rPr>
        <w:t>.</w:t>
      </w:r>
      <w:r w:rsidRPr="00DC3925">
        <w:t xml:space="preserve"> Haettu 20. heinäkuuta osoitteesta </w:t>
      </w:r>
      <w:hyperlink r:id="rId107" w:history="1">
        <w:r w:rsidR="008A4760" w:rsidRPr="00DC3925">
          <w:rPr>
            <w:rStyle w:val="Hyperlink"/>
          </w:rPr>
          <w:t>https://xilinx-wiki.atlassian.net/wiki/spaces/A/pages/18841873/Linux+Drivers</w:t>
        </w:r>
      </w:hyperlink>
    </w:p>
    <w:p w:rsidR="00716658" w:rsidRPr="00DC3925" w:rsidRDefault="00716658" w:rsidP="00A147A2"/>
    <w:p w:rsidR="00F5629B" w:rsidRPr="00DC3925" w:rsidRDefault="002123C6" w:rsidP="000451F9">
      <w:pPr>
        <w:ind w:left="720" w:hanging="720"/>
      </w:pPr>
      <w:r w:rsidRPr="00DC3925">
        <w:t>Xilinx Wiki. (20. heinäkuuta 2020</w:t>
      </w:r>
      <w:r w:rsidR="00470530" w:rsidRPr="00DC3925">
        <w:t>b</w:t>
      </w:r>
      <w:r w:rsidRPr="00DC3925">
        <w:t xml:space="preserve">). </w:t>
      </w:r>
      <w:r w:rsidRPr="00DC3925">
        <w:rPr>
          <w:i/>
        </w:rPr>
        <w:t xml:space="preserve">Linux </w:t>
      </w:r>
      <w:r w:rsidR="00890FEF" w:rsidRPr="00DC3925">
        <w:rPr>
          <w:i/>
        </w:rPr>
        <w:t xml:space="preserve">Soft DMA </w:t>
      </w:r>
      <w:r w:rsidRPr="00DC3925">
        <w:rPr>
          <w:i/>
        </w:rPr>
        <w:t>Driver.</w:t>
      </w:r>
      <w:r w:rsidRPr="00DC3925">
        <w:t xml:space="preserve"> Haettu 20. heinäkuuta osoitteesta </w:t>
      </w:r>
      <w:hyperlink r:id="rId108" w:history="1">
        <w:r w:rsidR="00F037ED" w:rsidRPr="00DC3925">
          <w:rPr>
            <w:rStyle w:val="Hyperlink"/>
          </w:rPr>
          <w:t>https://xilinx-wiki.atlassian.net/wiki/spaces/A/pages/18842337/Linux+Soft+DMA+Driver</w:t>
        </w:r>
      </w:hyperlink>
    </w:p>
    <w:p w:rsidR="000451F9" w:rsidRPr="00DC3925" w:rsidRDefault="000451F9" w:rsidP="000451F9">
      <w:pPr>
        <w:ind w:left="720" w:hanging="720"/>
      </w:pPr>
    </w:p>
    <w:p w:rsidR="00744EC2" w:rsidRPr="00514855" w:rsidRDefault="00744EC2" w:rsidP="000451F9">
      <w:pPr>
        <w:ind w:left="720" w:hanging="720"/>
        <w:rPr>
          <w:lang w:val="en-US"/>
        </w:rPr>
      </w:pPr>
      <w:r w:rsidRPr="00514855">
        <w:rPr>
          <w:lang w:val="en-US"/>
        </w:rPr>
        <w:lastRenderedPageBreak/>
        <w:t>---</w:t>
      </w:r>
    </w:p>
    <w:p w:rsidR="00744EC2" w:rsidRPr="00514855" w:rsidRDefault="00744EC2" w:rsidP="000451F9">
      <w:pPr>
        <w:ind w:left="720" w:hanging="720"/>
        <w:rPr>
          <w:lang w:val="en-US"/>
        </w:rPr>
      </w:pPr>
    </w:p>
    <w:p w:rsidR="00175180" w:rsidRPr="00514855" w:rsidRDefault="00175180" w:rsidP="00175180">
      <w:pPr>
        <w:pStyle w:val="BodyText"/>
        <w:rPr>
          <w:lang w:val="en-US"/>
        </w:rPr>
      </w:pPr>
      <w:r w:rsidRPr="00514855">
        <w:rPr>
          <w:lang w:val="en-US"/>
        </w:rPr>
        <w:t>ICAT3170 SoC-FPGA</w:t>
      </w:r>
    </w:p>
    <w:p w:rsidR="00175180" w:rsidRPr="00514855" w:rsidRDefault="00FC3A92" w:rsidP="00175180">
      <w:pPr>
        <w:rPr>
          <w:lang w:val="en-US"/>
        </w:rPr>
      </w:pPr>
      <w:hyperlink r:id="rId109" w:history="1">
        <w:r w:rsidR="00175180" w:rsidRPr="00514855">
          <w:rPr>
            <w:rStyle w:val="Hyperlink"/>
            <w:lang w:val="en-US"/>
          </w:rPr>
          <w:t>https://moodle.uwasa.fi/course/view.php?id=4253</w:t>
        </w:r>
      </w:hyperlink>
    </w:p>
    <w:p w:rsidR="000451F9" w:rsidRPr="00514855" w:rsidRDefault="000451F9" w:rsidP="003D69AE">
      <w:pPr>
        <w:rPr>
          <w:lang w:val="en-US"/>
        </w:rPr>
      </w:pPr>
    </w:p>
    <w:p w:rsidR="00307D4C" w:rsidRPr="00DC3925" w:rsidRDefault="00D87370" w:rsidP="00535F1D">
      <w:pPr>
        <w:pStyle w:val="RefAppendheading"/>
      </w:pPr>
      <w:bookmarkStart w:id="125" w:name="_Toc101158421"/>
      <w:r w:rsidRPr="00DC3925">
        <w:lastRenderedPageBreak/>
        <w:t>Liitteet</w:t>
      </w:r>
      <w:bookmarkEnd w:id="125"/>
      <w:r w:rsidR="00551371" w:rsidRPr="00DC3925">
        <w:t xml:space="preserve"> </w:t>
      </w:r>
    </w:p>
    <w:sectPr w:rsidR="00307D4C" w:rsidRPr="00DC3925" w:rsidSect="00137178">
      <w:headerReference w:type="default" r:id="rId110"/>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3A92" w:rsidRDefault="00FC3A92" w:rsidP="005B7957">
      <w:r>
        <w:separator/>
      </w:r>
    </w:p>
  </w:endnote>
  <w:endnote w:type="continuationSeparator" w:id="0">
    <w:p w:rsidR="00FC3A92" w:rsidRDefault="00FC3A92"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3A92" w:rsidRDefault="00FC3A92" w:rsidP="005B7957">
      <w:r>
        <w:separator/>
      </w:r>
    </w:p>
  </w:footnote>
  <w:footnote w:type="continuationSeparator" w:id="0">
    <w:p w:rsidR="00FC3A92" w:rsidRDefault="00FC3A92"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06C5" w:rsidRPr="005B7957" w:rsidRDefault="00D906C5" w:rsidP="005B7957">
    <w:pPr>
      <w:pStyle w:val="Header"/>
      <w:jc w:val="center"/>
    </w:pPr>
    <w:r w:rsidRPr="005B7957">
      <w:fldChar w:fldCharType="begin"/>
    </w:r>
    <w:r w:rsidRPr="005B7957">
      <w:instrText>PAGE</w:instrText>
    </w:r>
    <w:r w:rsidRPr="005B7957">
      <w:fldChar w:fldCharType="separate"/>
    </w:r>
    <w:r w:rsidR="00EE446D">
      <w:rPr>
        <w:noProof/>
      </w:rPr>
      <w:t>12</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17718"/>
    <w:rsid w:val="007201A1"/>
    <w:rsid w:val="007216FE"/>
    <w:rsid w:val="00722944"/>
    <w:rsid w:val="0072311E"/>
    <w:rsid w:val="00723D9C"/>
    <w:rsid w:val="0072432B"/>
    <w:rsid w:val="00724755"/>
    <w:rsid w:val="0072485F"/>
    <w:rsid w:val="00724D12"/>
    <w:rsid w:val="007252A3"/>
    <w:rsid w:val="007257F5"/>
    <w:rsid w:val="00725CF1"/>
    <w:rsid w:val="007266AD"/>
    <w:rsid w:val="00727099"/>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6E0"/>
    <w:rsid w:val="008510E0"/>
    <w:rsid w:val="008523C8"/>
    <w:rsid w:val="0085309E"/>
    <w:rsid w:val="008531F8"/>
    <w:rsid w:val="008532C9"/>
    <w:rsid w:val="00854C22"/>
    <w:rsid w:val="008576D5"/>
    <w:rsid w:val="0085783C"/>
    <w:rsid w:val="00861319"/>
    <w:rsid w:val="00861372"/>
    <w:rsid w:val="00861F3D"/>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B6"/>
    <w:rsid w:val="00905AC7"/>
    <w:rsid w:val="00907219"/>
    <w:rsid w:val="00910261"/>
    <w:rsid w:val="00912140"/>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C27"/>
    <w:rsid w:val="0097436C"/>
    <w:rsid w:val="00974CF3"/>
    <w:rsid w:val="009762E1"/>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6A31"/>
    <w:rsid w:val="00A77411"/>
    <w:rsid w:val="00A7743E"/>
    <w:rsid w:val="00A77ADC"/>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3A7F"/>
    <w:rsid w:val="00E93CE0"/>
    <w:rsid w:val="00E943FC"/>
    <w:rsid w:val="00E94702"/>
    <w:rsid w:val="00E95F24"/>
    <w:rsid w:val="00E9689D"/>
    <w:rsid w:val="00E97139"/>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3A92"/>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users.jyu.fi/~merikosk/F3materiaalia/Luennot6.pdf"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digilent.com/shop/genesys-zu-zynq-ultrascale-mpsoc-development-board/" TargetMode="External"/><Relationship Id="rId68" Type="http://schemas.openxmlformats.org/officeDocument/2006/relationships/image" Target="media/image39.EMF"/><Relationship Id="rId84" Type="http://schemas.openxmlformats.org/officeDocument/2006/relationships/hyperlink" Target="https://ebookcentral-proquest-com.proxy.uwasa.fi" TargetMode="External"/><Relationship Id="rId89" Type="http://schemas.openxmlformats.org/officeDocument/2006/relationships/hyperlink" Target="http://urn.fi/URN:ISBN:978-951-39-7967-6" TargetMode="External"/><Relationship Id="rId112"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upload.wikimedia.org/wikipedia/commons/c/cb/FWHM.svg" TargetMode="External"/><Relationship Id="rId29" Type="http://schemas.openxmlformats.org/officeDocument/2006/relationships/image" Target="media/image14.png"/><Relationship Id="rId107" Type="http://schemas.openxmlformats.org/officeDocument/2006/relationships/hyperlink" Target="https://xilinx-wiki.atlassian.net/wiki/spaces/A/pages/18841873/Linux+Drivers"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ebookcentral-proquest-com.proxy.uwasa.fi" TargetMode="External"/><Relationship Id="rId40" Type="http://schemas.openxmlformats.org/officeDocument/2006/relationships/hyperlink" Target="https://doi-org.proxy.uwasa.fi/10.1002/cyto.a.20311" TargetMode="External"/><Relationship Id="rId45" Type="http://schemas.openxmlformats.org/officeDocument/2006/relationships/image" Target="media/image25.png"/><Relationship Id="rId53" Type="http://schemas.openxmlformats.org/officeDocument/2006/relationships/hyperlink" Target="https://jyx.jyu.fi/bitstream/handle/123456789/48460/1/URN%3ANBN%3Afi%3Ajyu-201601261277.pdf" TargetMode="External"/><Relationship Id="rId58" Type="http://schemas.openxmlformats.org/officeDocument/2006/relationships/hyperlink" Target="https://ebookcentral-proquest-com.proxy.uwasa.fi" TargetMode="External"/><Relationship Id="rId66" Type="http://schemas.openxmlformats.org/officeDocument/2006/relationships/hyperlink" Target="https://digilent.com/reference/programmable-logic/genesys-zu/reference-manual?redirect=1" TargetMode="External"/><Relationship Id="rId74" Type="http://schemas.openxmlformats.org/officeDocument/2006/relationships/image" Target="media/image42.png"/><Relationship Id="rId79" Type="http://schemas.openxmlformats.org/officeDocument/2006/relationships/image" Target="file:///C:\tldati\zyboz7\doc\kuvat\overview_2021_08_28_USBHubs.EMF" TargetMode="External"/><Relationship Id="rId87" Type="http://schemas.openxmlformats.org/officeDocument/2006/relationships/hyperlink" Target="https://ebookcentral-proquest-com.proxy.uwasa.fi/lib/tritonia-ebooks/detail.action?docID=5652129" TargetMode="External"/><Relationship Id="rId102" Type="http://schemas.openxmlformats.org/officeDocument/2006/relationships/hyperlink" Target="http://urn.fi/URN:ISBN:978-951-39-5538-0" TargetMode="External"/><Relationship Id="rId110"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s://doi-org.proxy.uwasa.fi/10.1111/srt.12991" TargetMode="External"/><Relationship Id="rId82" Type="http://schemas.openxmlformats.org/officeDocument/2006/relationships/hyperlink" Target="https://wiki.ubuntu.com/Minimal" TargetMode="External"/><Relationship Id="rId90" Type="http://schemas.openxmlformats.org/officeDocument/2006/relationships/hyperlink" Target="https://ebookcentral-proquest-com.proxy.uwasa.fi" TargetMode="External"/><Relationship Id="rId95" Type="http://schemas.openxmlformats.org/officeDocument/2006/relationships/hyperlink" Target="https://ebookcentral-proquest-com.proxy.uwasa.fi"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ebookcentral-proquest-com.proxy.uwasa.fi" TargetMode="External"/><Relationship Id="rId64" Type="http://schemas.openxmlformats.org/officeDocument/2006/relationships/image" Target="media/image36.png"/><Relationship Id="rId69" Type="http://schemas.openxmlformats.org/officeDocument/2006/relationships/image" Target="media/image40.EMF"/><Relationship Id="rId77" Type="http://schemas.openxmlformats.org/officeDocument/2006/relationships/image" Target="file:///C:\tldati\zyboz7\doc\kuvat\zyng1.png" TargetMode="External"/><Relationship Id="rId100" Type="http://schemas.openxmlformats.org/officeDocument/2006/relationships/hyperlink" Target="https://ebookcentral-proquest-com.proxy.uwasa.fi" TargetMode="External"/><Relationship Id="rId105" Type="http://schemas.openxmlformats.org/officeDocument/2006/relationships/hyperlink" Target="https://www.aka.fi/globalassets/32akatemiaohjelmat/raddess/vuosiseminaari-2019/polonen_sicsurfis_2019_kevat_hks.pdf" TargetMode="External"/><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hyperlink" Target="https://docs.python.org/3/faq/general.html" TargetMode="External"/><Relationship Id="rId80" Type="http://schemas.openxmlformats.org/officeDocument/2006/relationships/image" Target="media/image45.png"/><Relationship Id="rId85" Type="http://schemas.openxmlformats.org/officeDocument/2006/relationships/hyperlink" Target="https://www.vision-systems.com/embedded/article/16737656/cpu-or-fpga-for-image-processing-which-is-best" TargetMode="External"/><Relationship Id="rId93" Type="http://schemas.openxmlformats.org/officeDocument/2006/relationships/hyperlink" Target="https://ebookcentral-proquest-com.proxy.uwasa.fi" TargetMode="External"/><Relationship Id="rId98"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s://www.sciencedirect.com/science/article/pii/S1746809414001608" TargetMode="External"/><Relationship Id="rId67" Type="http://schemas.openxmlformats.org/officeDocument/2006/relationships/image" Target="media/image38.png"/><Relationship Id="rId103" Type="http://schemas.openxmlformats.org/officeDocument/2006/relationships/hyperlink" Target="https://ebookcentral-proquest-com.proxy.uwasa.fi/lib/tritonia-ebooks/detail.action?docID=588599" TargetMode="External"/><Relationship Id="rId108" Type="http://schemas.openxmlformats.org/officeDocument/2006/relationships/hyperlink" Target="https://xilinx-wiki.atlassian.net/wiki/spaces/A/pages/18842337/Linux+Soft+DMA+Driver" TargetMode="External"/><Relationship Id="rId20" Type="http://schemas.openxmlformats.org/officeDocument/2006/relationships/hyperlink" Target="https://jyx.jyu.fi/discover?scope=%2F&amp;query=p%C3%B6l%C3%B6nen+hyperspectral&amp;submit" TargetMode="External"/><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35.png"/><Relationship Id="rId70" Type="http://schemas.openxmlformats.org/officeDocument/2006/relationships/hyperlink" Target="https://www.matrix-vision.com/manuals/" TargetMode="External"/><Relationship Id="rId75" Type="http://schemas.openxmlformats.org/officeDocument/2006/relationships/image" Target="media/image43.png"/><Relationship Id="rId83" Type="http://schemas.openxmlformats.org/officeDocument/2006/relationships/hyperlink" Target="http://lipas.uwasa.fi/~TAU/ICAT1040/slides.php?File=8200Energy.txt" TargetMode="External"/><Relationship Id="rId88" Type="http://schemas.openxmlformats.org/officeDocument/2006/relationships/hyperlink" Target="https://reference.digilentinc.com/reference/programmable-logic/zybo-z7/reference-manual" TargetMode="External"/><Relationship Id="rId91" Type="http://schemas.openxmlformats.org/officeDocument/2006/relationships/hyperlink" Target="https://doi-org.proxy.uwasa.fi/10.1002/cyto.a.20311" TargetMode="External"/><Relationship Id="rId96" Type="http://schemas.openxmlformats.org/officeDocument/2006/relationships/hyperlink" Target="https://ebookcentral-proquest-com.proxy.uwasa.fi"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ebookcentral-proquest-com.proxy.uwasa.fi" TargetMode="External"/><Relationship Id="rId49" Type="http://schemas.openxmlformats.org/officeDocument/2006/relationships/image" Target="media/image29.png"/><Relationship Id="rId57" Type="http://schemas.openxmlformats.org/officeDocument/2006/relationships/hyperlink" Target="https://ebookcentral-proquest-com.proxy.uwasa.fi" TargetMode="External"/><Relationship Id="rId106" Type="http://schemas.openxmlformats.org/officeDocument/2006/relationships/hyperlink" Target="https://ebookcentral-proquest-com.proxy.uwasa.fi" TargetMode="External"/><Relationship Id="rId10" Type="http://schemas.openxmlformats.org/officeDocument/2006/relationships/image" Target="media/image2.png"/><Relationship Id="rId31" Type="http://schemas.openxmlformats.org/officeDocument/2006/relationships/image" Target="file:///C:\tldati\zyboz7\doc\kuvat\saari_2009_fpi_peilit.png"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doi-org.proxy.uwasa.fi/10.1007/s11220-019-0257-8" TargetMode="External"/><Relationship Id="rId65" Type="http://schemas.openxmlformats.org/officeDocument/2006/relationships/image" Target="media/image37.png"/><Relationship Id="rId73" Type="http://schemas.openxmlformats.org/officeDocument/2006/relationships/image" Target="media/image41.png"/><Relationship Id="rId78" Type="http://schemas.openxmlformats.org/officeDocument/2006/relationships/image" Target="file:///C:\tldati\zyboz7\doc\kuvat\overview_2021_08_28_ZyboConn.EMF" TargetMode="External"/><Relationship Id="rId81" Type="http://schemas.openxmlformats.org/officeDocument/2006/relationships/image" Target="media/image46.png"/><Relationship Id="rId86" Type="http://schemas.openxmlformats.org/officeDocument/2006/relationships/hyperlink" Target="https://pypi.org/project/camazing/" TargetMode="External"/><Relationship Id="rId94" Type="http://schemas.openxmlformats.org/officeDocument/2006/relationships/hyperlink" Target="https://ebookcentral-proquest-com.proxy.uwasa.fi"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s://www.onsemi.com/pdf/datasheet/mt9p031-d.pdf"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0.png"/><Relationship Id="rId109" Type="http://schemas.openxmlformats.org/officeDocument/2006/relationships/hyperlink" Target="https://moodle.uwasa.fi/course/view.php?id=4253" TargetMode="External"/><Relationship Id="rId34" Type="http://schemas.openxmlformats.org/officeDocument/2006/relationships/hyperlink" Target="https://jyx.jyu.fi/bitstream/handle/123456789/48460/1/URN%3ANBN%3Afi%3Ajyu-201601261277.pdf" TargetMode="External"/><Relationship Id="rId50" Type="http://schemas.openxmlformats.org/officeDocument/2006/relationships/image" Target="media/image30.PNG"/><Relationship Id="rId55" Type="http://schemas.openxmlformats.org/officeDocument/2006/relationships/image" Target="media/image34.EMF"/><Relationship Id="rId76" Type="http://schemas.openxmlformats.org/officeDocument/2006/relationships/image" Target="media/image44.png"/><Relationship Id="rId97" Type="http://schemas.openxmlformats.org/officeDocument/2006/relationships/hyperlink" Target="https://ebookcentral-proquest-com.proxy.uwasa.fi" TargetMode="External"/><Relationship Id="rId104" Type="http://schemas.openxmlformats.org/officeDocument/2006/relationships/hyperlink" Target="https://ebookcentral-proquest-com.proxy.uwasa.fi/lib/tritonia-ebooks/detail.action?docID=274237" TargetMode="External"/><Relationship Id="rId7" Type="http://schemas.openxmlformats.org/officeDocument/2006/relationships/footnotes" Target="footnotes.xml"/><Relationship Id="rId71" Type="http://schemas.openxmlformats.org/officeDocument/2006/relationships/hyperlink" Target="https://www.matrix-vision.com/manuals/SDK_CPP/index.html" TargetMode="External"/><Relationship Id="rId92" Type="http://schemas.openxmlformats.org/officeDocument/2006/relationships/hyperlink" Target="https://ebookcentral-proquest-com.proxy.uwasa.f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CE083B"/>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AAE5FE-511C-4232-90CE-948689468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8486</TotalTime>
  <Pages>86</Pages>
  <Words>10248</Words>
  <Characters>83014</Characters>
  <Application>Microsoft Office Word</Application>
  <DocSecurity>0</DocSecurity>
  <Lines>691</Lines>
  <Paragraphs>186</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93076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2268</cp:revision>
  <cp:lastPrinted>2021-10-04T05:29:00Z</cp:lastPrinted>
  <dcterms:created xsi:type="dcterms:W3CDTF">2020-07-29T07:34:00Z</dcterms:created>
  <dcterms:modified xsi:type="dcterms:W3CDTF">2022-04-18T04:12:00Z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